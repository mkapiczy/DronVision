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Default Extension="doc" ContentType="application/msword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F2C59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40"/>
          <w:szCs w:val="40"/>
        </w:rPr>
      </w:pPr>
      <w:r w:rsidRPr="00B37482">
        <w:rPr>
          <w:spacing w:val="-3"/>
          <w:sz w:val="40"/>
          <w:szCs w:val="40"/>
        </w:rPr>
        <w:t>POLITECHNIKA WARSZAWSKA</w:t>
      </w: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40"/>
          <w:szCs w:val="40"/>
        </w:rPr>
      </w:pP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  <w:sz w:val="28"/>
          <w:szCs w:val="28"/>
        </w:rPr>
      </w:pPr>
      <w:r w:rsidRPr="00B37482">
        <w:rPr>
          <w:b/>
          <w:spacing w:val="-3"/>
          <w:sz w:val="28"/>
          <w:szCs w:val="28"/>
        </w:rPr>
        <w:t>Wydział Mechatroniki</w:t>
      </w: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  <w:sz w:val="28"/>
          <w:szCs w:val="28"/>
        </w:rPr>
      </w:pPr>
      <w:r w:rsidRPr="00B37482">
        <w:rPr>
          <w:b/>
          <w:spacing w:val="-3"/>
          <w:sz w:val="28"/>
          <w:szCs w:val="28"/>
        </w:rPr>
        <w:t>Praca dyplomowa inżynierska</w:t>
      </w:r>
    </w:p>
    <w:p w:rsidR="008F2C59" w:rsidRDefault="008F2C59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8F2C59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28"/>
          <w:szCs w:val="28"/>
        </w:rPr>
      </w:pPr>
      <w:r>
        <w:rPr>
          <w:spacing w:val="-3"/>
          <w:sz w:val="28"/>
          <w:szCs w:val="28"/>
        </w:rPr>
        <w:t>Michał Kapiczyński</w:t>
      </w: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28"/>
          <w:szCs w:val="28"/>
        </w:rPr>
      </w:pPr>
    </w:p>
    <w:p w:rsidR="00B37482" w:rsidRPr="0022249E" w:rsidRDefault="00B37482" w:rsidP="007650FC">
      <w:pPr>
        <w:pStyle w:val="Tekstpodstawowy"/>
        <w:jc w:val="center"/>
        <w:rPr>
          <w:b w:val="0"/>
          <w:sz w:val="40"/>
          <w:szCs w:val="40"/>
        </w:rPr>
      </w:pPr>
      <w:r w:rsidRPr="0022249E">
        <w:rPr>
          <w:b w:val="0"/>
          <w:sz w:val="40"/>
          <w:szCs w:val="40"/>
        </w:rPr>
        <w:t>Analiza możliwości wykorzystania darmowych map do utworzenia prostego programu do śledzenia położenia obiektów wraz z wizualizacją obszaru przeszukanego</w:t>
      </w:r>
    </w:p>
    <w:p w:rsidR="00B37482" w:rsidRDefault="00B37482" w:rsidP="007650FC">
      <w:pPr>
        <w:pStyle w:val="Tekstpodstawowy"/>
        <w:jc w:val="center"/>
        <w:rPr>
          <w:b w:val="0"/>
          <w:sz w:val="64"/>
          <w:szCs w:val="64"/>
        </w:rPr>
      </w:pPr>
    </w:p>
    <w:p w:rsidR="00B37482" w:rsidRDefault="00B37482" w:rsidP="007650FC">
      <w:pPr>
        <w:pStyle w:val="Tekstpodstawowy"/>
        <w:jc w:val="right"/>
        <w:rPr>
          <w:b w:val="0"/>
          <w:szCs w:val="28"/>
        </w:rPr>
      </w:pPr>
      <w:r>
        <w:rPr>
          <w:b w:val="0"/>
          <w:szCs w:val="28"/>
        </w:rPr>
        <w:t>Opiekun pracy:</w:t>
      </w:r>
    </w:p>
    <w:p w:rsidR="00B37482" w:rsidRDefault="00B37482" w:rsidP="007650FC">
      <w:pPr>
        <w:pStyle w:val="Tekstpodstawowy"/>
        <w:jc w:val="right"/>
        <w:rPr>
          <w:b w:val="0"/>
          <w:szCs w:val="28"/>
        </w:rPr>
      </w:pPr>
      <w:r>
        <w:rPr>
          <w:b w:val="0"/>
          <w:szCs w:val="28"/>
        </w:rPr>
        <w:t>dr inż. Paweł Wnuk</w:t>
      </w:r>
    </w:p>
    <w:p w:rsidR="00B37482" w:rsidRDefault="00B37482" w:rsidP="007650FC">
      <w:pPr>
        <w:pStyle w:val="Tekstpodstawowy"/>
        <w:jc w:val="right"/>
        <w:rPr>
          <w:b w:val="0"/>
          <w:szCs w:val="28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  <w:r w:rsidRPr="00B37482">
        <w:rPr>
          <w:b w:val="0"/>
          <w:sz w:val="24"/>
          <w:szCs w:val="24"/>
        </w:rPr>
        <w:t>Jednostka dyplomująca</w:t>
      </w: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22249E" w:rsidRDefault="0022249E" w:rsidP="007650FC">
      <w:pPr>
        <w:pStyle w:val="Tekstpodstawowy"/>
        <w:jc w:val="right"/>
        <w:rPr>
          <w:b w:val="0"/>
          <w:sz w:val="24"/>
          <w:szCs w:val="24"/>
        </w:rPr>
      </w:pPr>
    </w:p>
    <w:p w:rsidR="0022249E" w:rsidRDefault="0022249E" w:rsidP="007650FC">
      <w:pPr>
        <w:pStyle w:val="Tekstpodstawowy"/>
        <w:jc w:val="right"/>
        <w:rPr>
          <w:b w:val="0"/>
          <w:sz w:val="24"/>
          <w:szCs w:val="24"/>
        </w:rPr>
      </w:pPr>
    </w:p>
    <w:p w:rsidR="0022249E" w:rsidRDefault="0022249E" w:rsidP="007650FC">
      <w:pPr>
        <w:pStyle w:val="Tekstpodstawowy"/>
        <w:jc w:val="right"/>
        <w:rPr>
          <w:b w:val="0"/>
          <w:sz w:val="24"/>
          <w:szCs w:val="24"/>
        </w:rPr>
      </w:pPr>
    </w:p>
    <w:p w:rsidR="0022249E" w:rsidRPr="00B37482" w:rsidRDefault="00B37482" w:rsidP="007650FC">
      <w:pPr>
        <w:pStyle w:val="Tekstpodstawowy"/>
        <w:jc w:val="center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Warszawa, 2016</w:t>
      </w:r>
    </w:p>
    <w:p w:rsidR="0052325D" w:rsidRPr="0052325D" w:rsidRDefault="0052325D" w:rsidP="00067B6A">
      <w:pPr>
        <w:pStyle w:val="Nagwekspisutreci"/>
        <w:spacing w:line="360" w:lineRule="auto"/>
        <w:rPr>
          <w:color w:val="auto"/>
        </w:rPr>
      </w:pPr>
      <w:r w:rsidRPr="0052325D">
        <w:rPr>
          <w:color w:val="auto"/>
        </w:rPr>
        <w:lastRenderedPageBreak/>
        <w:t>Spis treści</w:t>
      </w:r>
    </w:p>
    <w:p w:rsidR="00101D5E" w:rsidRDefault="00B305AD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r w:rsidRPr="00B305AD">
        <w:rPr>
          <w:b w:val="0"/>
          <w:bCs w:val="0"/>
          <w:smallCaps w:val="0"/>
          <w:sz w:val="20"/>
        </w:rPr>
        <w:fldChar w:fldCharType="begin"/>
      </w:r>
      <w:r w:rsidR="003D51B6">
        <w:rPr>
          <w:b w:val="0"/>
          <w:bCs w:val="0"/>
          <w:smallCaps w:val="0"/>
          <w:sz w:val="20"/>
        </w:rPr>
        <w:instrText xml:space="preserve"> TOC \o "1-4" \h \z \u </w:instrText>
      </w:r>
      <w:r w:rsidRPr="00B305AD">
        <w:rPr>
          <w:b w:val="0"/>
          <w:bCs w:val="0"/>
          <w:smallCaps w:val="0"/>
          <w:sz w:val="20"/>
        </w:rPr>
        <w:fldChar w:fldCharType="separate"/>
      </w:r>
      <w:hyperlink w:anchor="_Toc448696789" w:history="1">
        <w:r w:rsidR="00101D5E" w:rsidRPr="00A62BF5">
          <w:rPr>
            <w:rStyle w:val="Hipercze"/>
            <w:noProof/>
          </w:rPr>
          <w:t>1.</w:t>
        </w:r>
        <w:r w:rsidR="00101D5E"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="00101D5E" w:rsidRPr="00A62BF5">
          <w:rPr>
            <w:rStyle w:val="Hipercze"/>
            <w:noProof/>
          </w:rPr>
          <w:t>Wstęp</w:t>
        </w:r>
        <w:r w:rsidR="00101D5E">
          <w:rPr>
            <w:noProof/>
            <w:webHidden/>
          </w:rPr>
          <w:tab/>
        </w:r>
        <w:r w:rsidR="00101D5E">
          <w:rPr>
            <w:noProof/>
            <w:webHidden/>
          </w:rPr>
          <w:fldChar w:fldCharType="begin"/>
        </w:r>
        <w:r w:rsidR="00101D5E">
          <w:rPr>
            <w:noProof/>
            <w:webHidden/>
          </w:rPr>
          <w:instrText xml:space="preserve"> PAGEREF _Toc448696789 \h </w:instrText>
        </w:r>
        <w:r w:rsidR="00101D5E">
          <w:rPr>
            <w:noProof/>
            <w:webHidden/>
          </w:rPr>
        </w:r>
        <w:r w:rsidR="00101D5E">
          <w:rPr>
            <w:noProof/>
            <w:webHidden/>
          </w:rPr>
          <w:fldChar w:fldCharType="separate"/>
        </w:r>
        <w:r w:rsidR="00101D5E">
          <w:rPr>
            <w:noProof/>
            <w:webHidden/>
          </w:rPr>
          <w:t>5</w:t>
        </w:r>
        <w:r w:rsidR="00101D5E"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790" w:history="1">
        <w:r w:rsidRPr="00A62BF5">
          <w:rPr>
            <w:rStyle w:val="Hipercze"/>
          </w:rPr>
          <w:t>1.1.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Wprowadzenie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_Toc448696790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96791" w:history="1">
        <w:r w:rsidRPr="00A62BF5">
          <w:rPr>
            <w:rStyle w:val="Hipercze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Dziedzina problemu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792" w:history="1">
        <w:r w:rsidRPr="00A62BF5">
          <w:rPr>
            <w:rStyle w:val="Hipercze"/>
          </w:rPr>
          <w:t>2.1.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Najważniejsze pojęcia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_Toc448696792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793" w:history="1">
        <w:r w:rsidRPr="00A62BF5">
          <w:rPr>
            <w:rStyle w:val="Hipercze"/>
          </w:rPr>
          <w:t>2.2.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Geodezyjne powierzchnie odniesienia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_Toc448696793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794" w:history="1">
        <w:r w:rsidRPr="00A62BF5">
          <w:rPr>
            <w:rStyle w:val="Hipercze"/>
            <w:noProof/>
          </w:rPr>
          <w:t>2.2.1.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Geoida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795" w:history="1">
        <w:r w:rsidRPr="00A62BF5">
          <w:rPr>
            <w:rStyle w:val="Hipercze"/>
            <w:noProof/>
          </w:rPr>
          <w:t>2.2.2.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Elipsoida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796" w:history="1">
        <w:r w:rsidRPr="00A62BF5">
          <w:rPr>
            <w:rStyle w:val="Hipercze"/>
            <w:noProof/>
          </w:rPr>
          <w:t>2.2.3.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Porównanie modeli WGS84 oraz EGM96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797" w:history="1">
        <w:r w:rsidRPr="00A62BF5">
          <w:rPr>
            <w:rStyle w:val="Hipercze"/>
          </w:rPr>
          <w:t>2.3.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Numeryczny Model Terenu NMT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_Toc448696797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798" w:history="1">
        <w:r w:rsidRPr="00A62BF5">
          <w:rPr>
            <w:rStyle w:val="Hipercze"/>
            <w:noProof/>
          </w:rPr>
          <w:t>2.3.1.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Ogólnie o NMT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799" w:history="1">
        <w:r w:rsidRPr="00A62BF5">
          <w:rPr>
            <w:rStyle w:val="Hipercze"/>
            <w:noProof/>
          </w:rPr>
          <w:t>2.3.2.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Misja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800" w:history="1">
        <w:r w:rsidRPr="00A62BF5">
          <w:rPr>
            <w:rStyle w:val="Hipercze"/>
          </w:rPr>
          <w:t>2.4.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System GPS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_Toc448696800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01" w:history="1">
        <w:r w:rsidRPr="00A62BF5">
          <w:rPr>
            <w:rStyle w:val="Hipercze"/>
            <w:noProof/>
          </w:rPr>
          <w:t>2.4.1.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Ogólny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02" w:history="1">
        <w:r w:rsidRPr="00A62BF5">
          <w:rPr>
            <w:rStyle w:val="Hipercze"/>
            <w:noProof/>
          </w:rPr>
          <w:t>2.4.2.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Zasada działania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03" w:history="1">
        <w:r w:rsidRPr="00A62BF5">
          <w:rPr>
            <w:rStyle w:val="Hipercze"/>
            <w:noProof/>
          </w:rPr>
          <w:t>2.4.3.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Dokładność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04" w:history="1">
        <w:r w:rsidRPr="00A62BF5">
          <w:rPr>
            <w:rStyle w:val="Hipercze"/>
            <w:noProof/>
          </w:rPr>
          <w:t>2.4.4.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Określanie wysokości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96805" w:history="1">
        <w:r w:rsidRPr="00A62BF5">
          <w:rPr>
            <w:rStyle w:val="Hipercze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Technologie dostępne na rynku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806" w:history="1">
        <w:r w:rsidRPr="00A62BF5">
          <w:rPr>
            <w:rStyle w:val="Hipercze"/>
          </w:rPr>
          <w:t>3.1.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Wybór rodzaju aplikacji klienckiej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_Toc448696806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07" w:history="1">
        <w:r w:rsidRPr="00A62BF5">
          <w:rPr>
            <w:rStyle w:val="Hipercze"/>
            <w:noProof/>
          </w:rPr>
          <w:t>3.1.1.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Aplikacja desktopowa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08" w:history="1">
        <w:r w:rsidRPr="00A62BF5">
          <w:rPr>
            <w:rStyle w:val="Hipercze"/>
            <w:noProof/>
          </w:rPr>
          <w:t>3.1.2.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Aplikacja webowa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09" w:history="1">
        <w:r w:rsidRPr="00A62BF5">
          <w:rPr>
            <w:rStyle w:val="Hipercze"/>
            <w:noProof/>
          </w:rPr>
          <w:t>3.1.3.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Aplikacja mobilna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10" w:history="1">
        <w:r w:rsidRPr="00A62BF5">
          <w:rPr>
            <w:rStyle w:val="Hipercze"/>
            <w:noProof/>
          </w:rPr>
          <w:t>3.1.4.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811" w:history="1">
        <w:r w:rsidRPr="00A62BF5">
          <w:rPr>
            <w:rStyle w:val="Hipercze"/>
          </w:rPr>
          <w:t>3.2.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Wybór platformy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_Toc448696811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12" w:history="1">
        <w:r w:rsidRPr="00A62BF5">
          <w:rPr>
            <w:rStyle w:val="Hipercze"/>
            <w:noProof/>
          </w:rPr>
          <w:t>3.2.1.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Android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13" w:history="1">
        <w:r w:rsidRPr="00A62BF5">
          <w:rPr>
            <w:rStyle w:val="Hipercze"/>
            <w:noProof/>
          </w:rPr>
          <w:t>3.2.2.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14" w:history="1">
        <w:r w:rsidRPr="00A62BF5">
          <w:rPr>
            <w:rStyle w:val="Hipercze"/>
            <w:noProof/>
          </w:rPr>
          <w:t>3.2.3.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Windows Phone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15" w:history="1">
        <w:r w:rsidRPr="00A62BF5">
          <w:rPr>
            <w:rStyle w:val="Hipercze"/>
            <w:noProof/>
          </w:rPr>
          <w:t>3.2.4.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816" w:history="1">
        <w:r w:rsidRPr="00A62BF5">
          <w:rPr>
            <w:rStyle w:val="Hipercze"/>
          </w:rPr>
          <w:t>3.3.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Wybór narzędzia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_Toc448696816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17" w:history="1">
        <w:r w:rsidRPr="00A62BF5">
          <w:rPr>
            <w:rStyle w:val="Hipercze"/>
            <w:noProof/>
          </w:rPr>
          <w:t>3.3.1.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SDK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18" w:history="1">
        <w:r w:rsidRPr="00A62BF5">
          <w:rPr>
            <w:rStyle w:val="Hipercze"/>
            <w:noProof/>
          </w:rPr>
          <w:t>3.3.2.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NDK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19" w:history="1">
        <w:r w:rsidRPr="00A62BF5">
          <w:rPr>
            <w:rStyle w:val="Hipercze"/>
            <w:noProof/>
          </w:rPr>
          <w:t>3.3.3.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Xamarin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20" w:history="1">
        <w:r w:rsidRPr="00A62BF5">
          <w:rPr>
            <w:rStyle w:val="Hipercze"/>
            <w:noProof/>
          </w:rPr>
          <w:t>3.3.4.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HTML5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21" w:history="1">
        <w:r w:rsidRPr="00A62BF5">
          <w:rPr>
            <w:rStyle w:val="Hipercze"/>
            <w:noProof/>
          </w:rPr>
          <w:t>3.3.5.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822" w:history="1">
        <w:r w:rsidRPr="00A62BF5">
          <w:rPr>
            <w:rStyle w:val="Hipercze"/>
          </w:rPr>
          <w:t>3.4.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Wybór sposobu komunikacji między serwerem, a aplikacją kliencką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_Toc448696822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23" w:history="1">
        <w:r w:rsidRPr="00A62BF5">
          <w:rPr>
            <w:rStyle w:val="Hipercze"/>
            <w:noProof/>
          </w:rPr>
          <w:t>3.4.1.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Model TCP/IP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24" w:history="1">
        <w:r w:rsidRPr="00A62BF5">
          <w:rPr>
            <w:rStyle w:val="Hipercze"/>
            <w:noProof/>
          </w:rPr>
          <w:t>3.4.2.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HTTP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25" w:history="1">
        <w:r w:rsidRPr="00A62BF5">
          <w:rPr>
            <w:rStyle w:val="Hipercze"/>
            <w:noProof/>
          </w:rPr>
          <w:t>3.4.3.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WebSocket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26" w:history="1">
        <w:r w:rsidRPr="00A62BF5">
          <w:rPr>
            <w:rStyle w:val="Hipercze"/>
            <w:noProof/>
          </w:rPr>
          <w:t>3.4.4.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827" w:history="1">
        <w:r w:rsidRPr="00A62BF5">
          <w:rPr>
            <w:rStyle w:val="Hipercze"/>
          </w:rPr>
          <w:t>3.5.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Wybór formatu przesyłanych danych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_Toc448696827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28" w:history="1">
        <w:r w:rsidRPr="00A62BF5">
          <w:rPr>
            <w:rStyle w:val="Hipercze"/>
            <w:noProof/>
          </w:rPr>
          <w:t>3.5.1.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29" w:history="1">
        <w:r w:rsidRPr="00A62BF5">
          <w:rPr>
            <w:rStyle w:val="Hipercze"/>
            <w:noProof/>
          </w:rPr>
          <w:t>3.5.2.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30" w:history="1">
        <w:r w:rsidRPr="00A62BF5">
          <w:rPr>
            <w:rStyle w:val="Hipercze"/>
            <w:noProof/>
          </w:rPr>
          <w:t>3.5.3.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831" w:history="1">
        <w:r w:rsidRPr="00A62BF5">
          <w:rPr>
            <w:rStyle w:val="Hipercze"/>
          </w:rPr>
          <w:t>3.6.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Opis API OpenStreetMap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_Toc448696831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96832" w:history="1">
        <w:r w:rsidRPr="00A62BF5">
          <w:rPr>
            <w:rStyle w:val="Hipercze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Analiza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833" w:history="1">
        <w:r w:rsidRPr="00A62BF5">
          <w:rPr>
            <w:rStyle w:val="Hipercze"/>
          </w:rPr>
          <w:t>4.1.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Opis systemu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_Toc448696833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834" w:history="1">
        <w:r w:rsidRPr="00A62BF5">
          <w:rPr>
            <w:rStyle w:val="Hipercze"/>
          </w:rPr>
          <w:t>4.2.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Identyfikacja aktorów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_Toc448696834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35" w:history="1">
        <w:r w:rsidRPr="00A62BF5">
          <w:rPr>
            <w:rStyle w:val="Hipercze"/>
            <w:noProof/>
          </w:rPr>
          <w:t>4.2.1.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Użytkownik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36" w:history="1">
        <w:r w:rsidRPr="00A62BF5">
          <w:rPr>
            <w:rStyle w:val="Hipercze"/>
            <w:noProof/>
          </w:rPr>
          <w:t>4.2.2.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Administrator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37" w:history="1">
        <w:r w:rsidRPr="00A62BF5">
          <w:rPr>
            <w:rStyle w:val="Hipercze"/>
            <w:noProof/>
          </w:rPr>
          <w:t>4.2.3.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Użytkownik aplikacji wizualizującej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38" w:history="1">
        <w:r w:rsidRPr="00A62BF5">
          <w:rPr>
            <w:rStyle w:val="Hipercze"/>
            <w:noProof/>
          </w:rPr>
          <w:t>4.2.4.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Dron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839" w:history="1">
        <w:r w:rsidRPr="00A62BF5">
          <w:rPr>
            <w:rStyle w:val="Hipercze"/>
          </w:rPr>
          <w:t>4.3.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Przypadki użycia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_Toc448696839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40" w:history="1">
        <w:r w:rsidRPr="00A62BF5">
          <w:rPr>
            <w:rStyle w:val="Hipercze"/>
            <w:noProof/>
          </w:rPr>
          <w:t>4.3.1.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Przypadki użycia - administrator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41" w:history="1">
        <w:r w:rsidRPr="00A62BF5">
          <w:rPr>
            <w:rStyle w:val="Hipercze"/>
            <w:noProof/>
          </w:rPr>
          <w:t>4.3.2.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Przypadki użycia - dron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96842" w:history="1">
        <w:r w:rsidRPr="00A62BF5">
          <w:rPr>
            <w:rStyle w:val="Hipercze"/>
            <w:noProof/>
          </w:rPr>
          <w:t>4.3.2.1.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Scenariusz przypadku użycia - Zmień położenie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43" w:history="1">
        <w:r w:rsidRPr="00A62BF5">
          <w:rPr>
            <w:rStyle w:val="Hipercze"/>
            <w:noProof/>
          </w:rPr>
          <w:t>4.3.3.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Przypadki użycia - użytkownik aplikacji wizualizującej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96844" w:history="1">
        <w:r w:rsidRPr="00A62BF5">
          <w:rPr>
            <w:rStyle w:val="Hipercze"/>
            <w:noProof/>
          </w:rPr>
          <w:t>4.3.3.1.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Scenariusz przypadku użycia - Załóż konto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96845" w:history="1">
        <w:r w:rsidRPr="00A62BF5">
          <w:rPr>
            <w:rStyle w:val="Hipercze"/>
            <w:noProof/>
          </w:rPr>
          <w:t>4.3.3.2.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Scenariusz przypadku użycia - Zaloguj się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96846" w:history="1">
        <w:r w:rsidRPr="00A62BF5">
          <w:rPr>
            <w:rStyle w:val="Hipercze"/>
            <w:noProof/>
          </w:rPr>
          <w:t>4.3.3.3.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Scenariusz przypadku użycia - Oglądaj wizualizację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96847" w:history="1">
        <w:r w:rsidRPr="00A62BF5">
          <w:rPr>
            <w:rStyle w:val="Hipercze"/>
            <w:noProof/>
          </w:rPr>
          <w:t>4.3.3.4.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Scenariusz przypadku użycia - Edytuj preferencje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96848" w:history="1">
        <w:r w:rsidRPr="00A62BF5">
          <w:rPr>
            <w:rStyle w:val="Hipercze"/>
            <w:noProof/>
          </w:rPr>
          <w:t>4.3.3.5.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Scenariusz przypadku użycia - Oglądaj symulację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96849" w:history="1">
        <w:r w:rsidRPr="00A62BF5">
          <w:rPr>
            <w:rStyle w:val="Hipercze"/>
            <w:noProof/>
          </w:rPr>
          <w:t>4.3.3.6.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Scenariusz przypadku użycia - Przeglądaj historię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96850" w:history="1">
        <w:r w:rsidRPr="00A62BF5">
          <w:rPr>
            <w:rStyle w:val="Hipercze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Projekt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851" w:history="1">
        <w:r w:rsidRPr="00A62BF5">
          <w:rPr>
            <w:rStyle w:val="Hipercze"/>
          </w:rPr>
          <w:t>5.1.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Diagram komponentów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_Toc448696851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852" w:history="1">
        <w:r w:rsidRPr="00A62BF5">
          <w:rPr>
            <w:rStyle w:val="Hipercze"/>
          </w:rPr>
          <w:t>5.2.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Diagramy klas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_Toc448696852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46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53" w:history="1">
        <w:r w:rsidRPr="00A62BF5">
          <w:rPr>
            <w:rStyle w:val="Hipercze"/>
            <w:noProof/>
          </w:rPr>
          <w:t>5.2.1.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Diagram klas części serwerowej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54" w:history="1">
        <w:r w:rsidRPr="00A62BF5">
          <w:rPr>
            <w:rStyle w:val="Hipercze"/>
            <w:noProof/>
          </w:rPr>
          <w:t>5.2.2.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Diagram klas aplikacji klienckiej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855" w:history="1">
        <w:r w:rsidRPr="00A62BF5">
          <w:rPr>
            <w:rStyle w:val="Hipercze"/>
          </w:rPr>
          <w:t>5.3.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Diagram związków encji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_Toc448696855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47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856" w:history="1">
        <w:r w:rsidRPr="00A62BF5">
          <w:rPr>
            <w:rStyle w:val="Hipercze"/>
          </w:rPr>
          <w:t>5.4.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Diagramy aktywności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_Toc448696856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57" w:history="1">
        <w:r w:rsidRPr="00A62BF5">
          <w:rPr>
            <w:rStyle w:val="Hipercze"/>
            <w:noProof/>
          </w:rPr>
          <w:t>5.4.1.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Diagram aktywności - Dron - Zmień położenie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58" w:history="1">
        <w:r w:rsidRPr="00A62BF5">
          <w:rPr>
            <w:rStyle w:val="Hipercze"/>
            <w:noProof/>
          </w:rPr>
          <w:t>5.4.2.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Diagram aktywności - Użytkownik aplikacji wizualizującej - Oglądaj wizualizację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59" w:history="1">
        <w:r w:rsidRPr="00A62BF5">
          <w:rPr>
            <w:rStyle w:val="Hipercze"/>
            <w:noProof/>
          </w:rPr>
          <w:t>5.4.3.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Diagram aktywności - Użytkownik aplikacji wizualizującej - Edytuj preferencje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60" w:history="1">
        <w:r w:rsidRPr="00A62BF5">
          <w:rPr>
            <w:rStyle w:val="Hipercze"/>
            <w:noProof/>
          </w:rPr>
          <w:t>5.4.4.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Diagram aktywności - Użytkownik aplikacji wizualizującej - Przeglądaj historię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61" w:history="1">
        <w:r w:rsidRPr="00A62BF5">
          <w:rPr>
            <w:rStyle w:val="Hipercze"/>
            <w:noProof/>
          </w:rPr>
          <w:t>5.4.5.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Diagram aktywności - Użytkownik aplikacji wizualizującej - Oglądaj Symulację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862" w:history="1">
        <w:r w:rsidRPr="00A62BF5">
          <w:rPr>
            <w:rStyle w:val="Hipercze"/>
          </w:rPr>
          <w:t>5.5.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Diagramy sekwencji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_Toc448696862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63" w:history="1">
        <w:r w:rsidRPr="00A62BF5">
          <w:rPr>
            <w:rStyle w:val="Hipercze"/>
            <w:noProof/>
          </w:rPr>
          <w:t>5.5.1.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Diagram sekwencji - DronTracker - Zmiana położenia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64" w:history="1">
        <w:r w:rsidRPr="00A62BF5">
          <w:rPr>
            <w:rStyle w:val="Hipercze"/>
            <w:noProof/>
          </w:rPr>
          <w:t>5.5.2.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Diagram sekwencji - Dron-serwer - Nowa wiadomość od DronTracker'a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65" w:history="1">
        <w:r w:rsidRPr="00A62BF5">
          <w:rPr>
            <w:rStyle w:val="Hipercze"/>
            <w:noProof/>
          </w:rPr>
          <w:t>5.5.3.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Diagram sekwencji - DronVision - Nowa wiadomość wizualizacyjna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866" w:history="1">
        <w:r w:rsidRPr="00A62BF5">
          <w:rPr>
            <w:rStyle w:val="Hipercze"/>
          </w:rPr>
          <w:t>5.6.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Projekt interfejsu graficznego (GUI)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_Toc448696866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96867" w:history="1">
        <w:r w:rsidRPr="00A62BF5">
          <w:rPr>
            <w:rStyle w:val="Hipercze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Algorytm obliczania obszaru przeszukanego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868" w:history="1">
        <w:r w:rsidRPr="00A62BF5">
          <w:rPr>
            <w:rStyle w:val="Hipercze"/>
          </w:rPr>
          <w:t>6.1.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Założenia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_Toc448696868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869" w:history="1">
        <w:r w:rsidRPr="00A62BF5">
          <w:rPr>
            <w:rStyle w:val="Hipercze"/>
          </w:rPr>
          <w:t>6.2.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Implementacja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_Toc448696869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58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70" w:history="1">
        <w:r w:rsidRPr="00A62BF5">
          <w:rPr>
            <w:rStyle w:val="Hipercze"/>
            <w:noProof/>
          </w:rPr>
          <w:t>6.2.1.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Dane wejściowe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71" w:history="1">
        <w:r w:rsidRPr="00A62BF5">
          <w:rPr>
            <w:rStyle w:val="Hipercze"/>
            <w:noProof/>
          </w:rPr>
          <w:t>6.2.2.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Algorytm wyznaczania otoczki obszaru przeszukanego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72" w:history="1">
        <w:r w:rsidRPr="00A62BF5">
          <w:rPr>
            <w:rStyle w:val="Hipercze"/>
            <w:noProof/>
          </w:rPr>
          <w:t>6.2.3.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Algorytm wyznaczania obszarów wewnątrz otoczki, niezarejestrowanych przez kamerę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73" w:history="1">
        <w:r w:rsidRPr="00A62BF5">
          <w:rPr>
            <w:rStyle w:val="Hipercze"/>
            <w:noProof/>
          </w:rPr>
          <w:t>6.2.4.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Algorytm łączenia obszarów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96874" w:history="1">
        <w:r w:rsidRPr="00A62BF5">
          <w:rPr>
            <w:rStyle w:val="Hipercze"/>
            <w:noProof/>
          </w:rPr>
          <w:t>6.2.4.1.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Definicja problemu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96875" w:history="1">
        <w:r w:rsidRPr="00A62BF5">
          <w:rPr>
            <w:rStyle w:val="Hipercze"/>
            <w:noProof/>
          </w:rPr>
          <w:t>6.2.4.2.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Wyznaczanie otoczki wklęsłej - kształt 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96876" w:history="1">
        <w:r w:rsidRPr="00A62BF5">
          <w:rPr>
            <w:rStyle w:val="Hipercze"/>
            <w:noProof/>
          </w:rPr>
          <w:t>6.2.4.3.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Łączenie obszarów, a części zasłonięte wewnątrz obszarów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77" w:history="1">
        <w:r w:rsidRPr="00A62BF5">
          <w:rPr>
            <w:rStyle w:val="Hipercze"/>
            <w:noProof/>
          </w:rPr>
          <w:t>6.2.5.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96878" w:history="1">
        <w:r w:rsidRPr="00A62BF5">
          <w:rPr>
            <w:rStyle w:val="Hipercze"/>
            <w:noProof/>
          </w:rPr>
          <w:t>7.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Prezentacja rozwiązania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879" w:history="1">
        <w:r w:rsidRPr="00A62BF5">
          <w:rPr>
            <w:rStyle w:val="Hipercze"/>
          </w:rPr>
          <w:t>7.1.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Opis aplikacji DronTracker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_Toc448696879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73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880" w:history="1">
        <w:r w:rsidRPr="00A62BF5">
          <w:rPr>
            <w:rStyle w:val="Hipercze"/>
          </w:rPr>
          <w:t>7.2.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Opis aplikacji Dron-serwer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_Toc448696880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74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881" w:history="1">
        <w:r w:rsidRPr="00A62BF5">
          <w:rPr>
            <w:rStyle w:val="Hipercze"/>
          </w:rPr>
          <w:t>7.3.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Opis aplikacji DronVision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_Toc448696881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74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82" w:history="1">
        <w:r w:rsidRPr="00A62BF5">
          <w:rPr>
            <w:rStyle w:val="Hipercze"/>
            <w:noProof/>
          </w:rPr>
          <w:t>7.3.1.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Widoki logowania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83" w:history="1">
        <w:r w:rsidRPr="00A62BF5">
          <w:rPr>
            <w:rStyle w:val="Hipercze"/>
            <w:noProof/>
          </w:rPr>
          <w:t>7.3.2.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Widoki rejestracji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84" w:history="1">
        <w:r w:rsidRPr="00A62BF5">
          <w:rPr>
            <w:rStyle w:val="Hipercze"/>
            <w:noProof/>
          </w:rPr>
          <w:t>7.3.3.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Panel nawigacyjny -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85" w:history="1">
        <w:r w:rsidRPr="00A62BF5">
          <w:rPr>
            <w:rStyle w:val="Hipercze"/>
            <w:noProof/>
          </w:rPr>
          <w:t>7.3.4.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Widoki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86" w:history="1">
        <w:r w:rsidRPr="00A62BF5">
          <w:rPr>
            <w:rStyle w:val="Hipercze"/>
            <w:noProof/>
          </w:rPr>
          <w:t>7.3.5.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Widok ustawień preferencji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87" w:history="1">
        <w:r w:rsidRPr="00A62BF5">
          <w:rPr>
            <w:rStyle w:val="Hipercze"/>
            <w:noProof/>
          </w:rPr>
          <w:t>7.3.6.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Widoki historii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88" w:history="1">
        <w:r w:rsidRPr="00A62BF5">
          <w:rPr>
            <w:rStyle w:val="Hipercze"/>
            <w:noProof/>
          </w:rPr>
          <w:t>7.3.7.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Widoki symulacji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96889" w:history="1">
        <w:r w:rsidRPr="00A62BF5">
          <w:rPr>
            <w:rStyle w:val="Hipercze"/>
            <w:noProof/>
          </w:rPr>
          <w:t>7.3.8.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Widoki dodatkowe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96890" w:history="1">
        <w:r w:rsidRPr="00A62BF5">
          <w:rPr>
            <w:rStyle w:val="Hipercze"/>
          </w:rPr>
          <w:t>7.4.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A62BF5">
          <w:rPr>
            <w:rStyle w:val="Hipercze"/>
          </w:rPr>
          <w:t>Testy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_Toc448696890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82</w:t>
        </w:r>
        <w:r>
          <w:rPr>
            <w:webHidden/>
          </w:rPr>
          <w:fldChar w:fldCharType="end"/>
        </w:r>
      </w:hyperlink>
    </w:p>
    <w:p w:rsidR="00101D5E" w:rsidRDefault="00101D5E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96891" w:history="1">
        <w:r w:rsidRPr="00A62BF5">
          <w:rPr>
            <w:rStyle w:val="Hipercze"/>
            <w:noProof/>
          </w:rPr>
          <w:t>8.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96892" w:history="1">
        <w:r w:rsidRPr="00A62BF5">
          <w:rPr>
            <w:rStyle w:val="Hipercze"/>
            <w:noProof/>
          </w:rPr>
          <w:t>9.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101D5E" w:rsidRDefault="00101D5E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96893" w:history="1">
        <w:r w:rsidRPr="00A62BF5">
          <w:rPr>
            <w:rStyle w:val="Hipercze"/>
            <w:noProof/>
          </w:rPr>
          <w:t>10.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A62BF5">
          <w:rPr>
            <w:rStyle w:val="Hipercze"/>
            <w:noProof/>
          </w:rPr>
          <w:t>Lista załączników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_Toc448696893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157B61" w:rsidRDefault="00B305AD" w:rsidP="00067B6A">
      <w:pPr>
        <w:spacing w:line="360" w:lineRule="auto"/>
      </w:pPr>
      <w:r>
        <w:rPr>
          <w:b/>
          <w:bCs/>
          <w:smallCaps/>
          <w:sz w:val="20"/>
          <w:szCs w:val="20"/>
        </w:rPr>
        <w:fldChar w:fldCharType="end"/>
      </w:r>
    </w:p>
    <w:p w:rsidR="003523A5" w:rsidRPr="007A29EC" w:rsidRDefault="0067768C" w:rsidP="007650FC">
      <w:pPr>
        <w:pStyle w:val="Nagwek1"/>
        <w:spacing w:line="360" w:lineRule="auto"/>
      </w:pPr>
      <w:bookmarkStart w:id="0" w:name="_Toc262830292"/>
      <w:bookmarkStart w:id="1" w:name="_Toc277671118"/>
      <w:r>
        <w:br w:type="page"/>
      </w:r>
      <w:bookmarkStart w:id="2" w:name="_Toc284874169"/>
      <w:bookmarkStart w:id="3" w:name="_Toc448696789"/>
      <w:r w:rsidR="003523A5" w:rsidRPr="007A29EC">
        <w:lastRenderedPageBreak/>
        <w:t>Wstęp</w:t>
      </w:r>
      <w:bookmarkEnd w:id="2"/>
      <w:bookmarkEnd w:id="3"/>
    </w:p>
    <w:p w:rsidR="004903D9" w:rsidRPr="00CD23E3" w:rsidRDefault="009B2AAB" w:rsidP="007650FC">
      <w:pPr>
        <w:tabs>
          <w:tab w:val="left" w:pos="3710"/>
        </w:tabs>
        <w:spacing w:line="360" w:lineRule="auto"/>
      </w:pPr>
      <w:r>
        <w:tab/>
      </w:r>
    </w:p>
    <w:p w:rsidR="00FE1726" w:rsidRDefault="00FE1726" w:rsidP="007650FC">
      <w:pPr>
        <w:pStyle w:val="Nagwek2"/>
        <w:spacing w:line="360" w:lineRule="auto"/>
      </w:pPr>
      <w:r>
        <w:t xml:space="preserve"> </w:t>
      </w:r>
      <w:bookmarkStart w:id="4" w:name="_Toc284874171"/>
      <w:bookmarkStart w:id="5" w:name="_Toc448696790"/>
      <w:r>
        <w:t>Wprowadzenie</w:t>
      </w:r>
      <w:bookmarkEnd w:id="4"/>
      <w:bookmarkEnd w:id="5"/>
    </w:p>
    <w:p w:rsidR="00657DDA" w:rsidRPr="00CD23E3" w:rsidRDefault="00657DDA" w:rsidP="007650FC">
      <w:pPr>
        <w:spacing w:line="360" w:lineRule="auto"/>
        <w:rPr>
          <w:sz w:val="28"/>
        </w:rPr>
      </w:pPr>
    </w:p>
    <w:p w:rsidR="00CD23E3" w:rsidRDefault="00400D8B" w:rsidP="007650FC">
      <w:pPr>
        <w:spacing w:line="360" w:lineRule="auto"/>
        <w:ind w:firstLine="709"/>
      </w:pPr>
      <w:r>
        <w:t>Branża bezzałogowych statków latających, czy jak są one powszechnie nazywane dronów jest w tej chwili jedną z najbardziej przyszłościowych i najszybciej rozwijających się gałęzi rynku nowoczesnych technologii</w:t>
      </w:r>
      <w:r w:rsidR="00271F6F">
        <w:t xml:space="preserve"> na świecie</w:t>
      </w:r>
      <w:r>
        <w:t>.</w:t>
      </w:r>
    </w:p>
    <w:p w:rsidR="00CD23E3" w:rsidRDefault="00400D8B" w:rsidP="007650FC">
      <w:pPr>
        <w:spacing w:line="360" w:lineRule="auto"/>
        <w:ind w:firstLine="709"/>
      </w:pPr>
      <w:r>
        <w:t xml:space="preserve">Pojazdy te </w:t>
      </w:r>
      <w:r w:rsidR="00D27640">
        <w:t>przez długi czas były wykorzystywane głównie w przemyśle militarnym</w:t>
      </w:r>
      <w:r w:rsidR="00B77DE7">
        <w:t>,</w:t>
      </w:r>
      <w:r w:rsidR="00D27640">
        <w:t xml:space="preserve"> jednak na przestrzeni ostatnich lat </w:t>
      </w:r>
      <w:r>
        <w:t>znajdują</w:t>
      </w:r>
      <w:r w:rsidR="00D27640">
        <w:t xml:space="preserve"> </w:t>
      </w:r>
      <w:r>
        <w:t xml:space="preserve">zastosowanie w coraz </w:t>
      </w:r>
      <w:r w:rsidR="009E75EA">
        <w:t xml:space="preserve">szerszym obszarze </w:t>
      </w:r>
      <w:r w:rsidR="00C653B8">
        <w:t xml:space="preserve">usług i </w:t>
      </w:r>
      <w:r>
        <w:t>przemysłu</w:t>
      </w:r>
      <w:r w:rsidR="00C653B8">
        <w:t xml:space="preserve"> sektora cywilnego</w:t>
      </w:r>
      <w:r>
        <w:t xml:space="preserve">. Są wykorzystywane chociażby </w:t>
      </w:r>
      <w:r w:rsidR="006B0A92">
        <w:t>przez służby ratunkowe do p</w:t>
      </w:r>
      <w:r w:rsidR="006B0A92">
        <w:t>o</w:t>
      </w:r>
      <w:r w:rsidR="006B0A92">
        <w:t xml:space="preserve">szukiwania osób zaginionych lub ofiar katastrof, </w:t>
      </w:r>
      <w:r>
        <w:t>do patrolowania granic, monitorowania upraw rolniczych, obserwacji zwierząt</w:t>
      </w:r>
      <w:r w:rsidR="006B0A92">
        <w:t xml:space="preserve"> na pastwiskach</w:t>
      </w:r>
      <w:r w:rsidR="00D27640">
        <w:t>, nagrywania wydarzeń z perspektywy niedostępnej dla człowieka</w:t>
      </w:r>
      <w:r w:rsidR="006B0A92">
        <w:t>, kontroli bezpiec</w:t>
      </w:r>
      <w:r w:rsidR="00413725">
        <w:t>zeństwa podczas imprez masowych</w:t>
      </w:r>
      <w:r w:rsidR="006B0A92">
        <w:t xml:space="preserve"> czy</w:t>
      </w:r>
      <w:r w:rsidR="00413725">
        <w:t xml:space="preserve"> też</w:t>
      </w:r>
      <w:r w:rsidR="006B0A92">
        <w:t xml:space="preserve"> na dużych obszarach rekreacyjnych lub terenach zagrożonych pożarami. </w:t>
      </w:r>
      <w:r>
        <w:t>Są one doskonałym rozwiązaniem zawsze tam, gdzie trzeba przeprowadzić badania</w:t>
      </w:r>
      <w:r w:rsidR="00D27640">
        <w:t>,</w:t>
      </w:r>
      <w:r>
        <w:t xml:space="preserve"> bądź obserwacje</w:t>
      </w:r>
      <w:r w:rsidR="00D27640">
        <w:t xml:space="preserve"> w trudno dostępnych lub toksycznych dla człowieka warunkach np. </w:t>
      </w:r>
      <w:r w:rsidR="00413725">
        <w:t xml:space="preserve">w miejscach zakażonych, bądź </w:t>
      </w:r>
      <w:r w:rsidR="00D27640">
        <w:t xml:space="preserve">w górach, czy </w:t>
      </w:r>
      <w:r w:rsidR="000F7C0B">
        <w:t xml:space="preserve">w </w:t>
      </w:r>
      <w:r w:rsidR="00D27640">
        <w:t>gęstych lasach.</w:t>
      </w:r>
    </w:p>
    <w:p w:rsidR="006B0A92" w:rsidRDefault="00D27640" w:rsidP="007650FC">
      <w:pPr>
        <w:spacing w:line="360" w:lineRule="auto"/>
        <w:ind w:firstLine="709"/>
      </w:pPr>
      <w:r>
        <w:t xml:space="preserve">Jednoczesne wykorzystanie dronów wraz z </w:t>
      </w:r>
      <w:r w:rsidR="0011125E">
        <w:t xml:space="preserve">zaawansowanymi </w:t>
      </w:r>
      <w:r w:rsidR="002349C6">
        <w:t>systemami wizyjnymi</w:t>
      </w:r>
      <w:r>
        <w:t xml:space="preserve"> oraz postępujący rozwój syst</w:t>
      </w:r>
      <w:r w:rsidR="006B0A92">
        <w:t xml:space="preserve">emów informacji geograficznych </w:t>
      </w:r>
      <w:r w:rsidR="0011125E">
        <w:t xml:space="preserve">GIS </w:t>
      </w:r>
      <w:r>
        <w:t>wraz z szeroką dostępn</w:t>
      </w:r>
      <w:r>
        <w:t>o</w:t>
      </w:r>
      <w:r>
        <w:t xml:space="preserve">ścią systemów nawigacji satelitarnej </w:t>
      </w:r>
      <w:r w:rsidR="00213BE1">
        <w:t>oraz łatwością</w:t>
      </w:r>
      <w:r w:rsidR="00811877">
        <w:t xml:space="preserve"> integracji z </w:t>
      </w:r>
      <w:r w:rsidR="00D13CB0">
        <w:t xml:space="preserve">powszechnie </w:t>
      </w:r>
      <w:r w:rsidR="0011125E">
        <w:t>stosowanymi</w:t>
      </w:r>
      <w:r w:rsidR="00811877">
        <w:t xml:space="preserve"> urządzeniami mobilnymi </w:t>
      </w:r>
      <w:r w:rsidR="00213BE1">
        <w:t>stwarzają</w:t>
      </w:r>
      <w:r w:rsidR="00D13CB0">
        <w:t xml:space="preserve"> </w:t>
      </w:r>
      <w:r w:rsidR="00413725">
        <w:t>coraz to szersze</w:t>
      </w:r>
      <w:r w:rsidR="0011125E">
        <w:t xml:space="preserve"> </w:t>
      </w:r>
      <w:r w:rsidR="00D13CB0">
        <w:t xml:space="preserve">możliwości </w:t>
      </w:r>
      <w:r w:rsidR="006B0A92">
        <w:t xml:space="preserve">na tworzenie </w:t>
      </w:r>
      <w:r w:rsidR="00413725">
        <w:t xml:space="preserve">nowych </w:t>
      </w:r>
      <w:r w:rsidR="00811877">
        <w:t>rozwi</w:t>
      </w:r>
      <w:r w:rsidR="00811877">
        <w:t>ą</w:t>
      </w:r>
      <w:r w:rsidR="00811877">
        <w:t xml:space="preserve">zań wspomagających </w:t>
      </w:r>
      <w:r w:rsidR="0011125E">
        <w:t>wykorzystanie bezzałogowymi statków</w:t>
      </w:r>
      <w:r w:rsidR="00811877">
        <w:t xml:space="preserve"> latający</w:t>
      </w:r>
      <w:r w:rsidR="0011125E">
        <w:t>ch</w:t>
      </w:r>
      <w:r w:rsidR="00811877">
        <w:t>.</w:t>
      </w:r>
    </w:p>
    <w:p w:rsidR="00185CE4" w:rsidRDefault="00811877" w:rsidP="007650FC">
      <w:pPr>
        <w:spacing w:line="360" w:lineRule="auto"/>
        <w:ind w:firstLine="709"/>
      </w:pPr>
      <w:r>
        <w:t xml:space="preserve">Niniejsza praca skupia się właśnie na analizie i opracowaniu </w:t>
      </w:r>
      <w:r w:rsidR="00413725">
        <w:t>takiego rozwiązania</w:t>
      </w:r>
      <w:r>
        <w:t>, cz</w:t>
      </w:r>
      <w:r>
        <w:t>y</w:t>
      </w:r>
      <w:r>
        <w:t>li systemu informatycznego</w:t>
      </w:r>
      <w:r w:rsidR="00720B8B">
        <w:t xml:space="preserve"> służącego</w:t>
      </w:r>
      <w:r>
        <w:t xml:space="preserve"> do kontroli położenia i </w:t>
      </w:r>
      <w:r w:rsidR="00D13CB0">
        <w:t xml:space="preserve">wizualizacji </w:t>
      </w:r>
      <w:r>
        <w:t xml:space="preserve">obszaru </w:t>
      </w:r>
      <w:r w:rsidR="00D13CB0">
        <w:t>zarej</w:t>
      </w:r>
      <w:r w:rsidR="00D13CB0">
        <w:t>e</w:t>
      </w:r>
      <w:r w:rsidR="00D13CB0">
        <w:t xml:space="preserve">strowanego </w:t>
      </w:r>
      <w:r>
        <w:t xml:space="preserve">przez </w:t>
      </w:r>
      <w:r w:rsidR="00D13CB0">
        <w:t>kamery zamontowane w dronach</w:t>
      </w:r>
      <w:r w:rsidR="00185CE4">
        <w:t>.</w:t>
      </w:r>
    </w:p>
    <w:p w:rsidR="00413725" w:rsidRDefault="00413725" w:rsidP="007650FC">
      <w:pPr>
        <w:spacing w:line="360" w:lineRule="auto"/>
        <w:ind w:firstLine="709"/>
      </w:pPr>
      <w:r>
        <w:t>Celem niniejszej pracy jest opracowanie algorytmu umożliwiającego wizualizację o</w:t>
      </w:r>
      <w:r>
        <w:t>b</w:t>
      </w:r>
      <w:r>
        <w:t>szaru przeszukanego przez bezzałogowe statki powietrzne, na podstawie zebranych danych geolokalizacyjnych obiektów</w:t>
      </w:r>
      <w:r w:rsidR="00E21D87">
        <w:t xml:space="preserve"> i znajomości p</w:t>
      </w:r>
      <w:r w:rsidR="008B5265">
        <w:t>arametrów kamer</w:t>
      </w:r>
      <w:r>
        <w:t xml:space="preserve"> oraz zaprojektowanie i impl</w:t>
      </w:r>
      <w:r>
        <w:t>e</w:t>
      </w:r>
      <w:r>
        <w:t>mentacja systemu informatycznego, umożliwiającego określanie położeń geograficznych p</w:t>
      </w:r>
      <w:r>
        <w:t>o</w:t>
      </w:r>
      <w:r>
        <w:t xml:space="preserve">jazdów w czasie rzeczywistym oraz ich wizualizację na urządzeniach mobilnych wraz z </w:t>
      </w:r>
      <w:r w:rsidR="00185CE4">
        <w:t>an</w:t>
      </w:r>
      <w:r w:rsidR="00185CE4">
        <w:t>a</w:t>
      </w:r>
      <w:r w:rsidR="00185CE4">
        <w:t>lizą</w:t>
      </w:r>
      <w:r>
        <w:t xml:space="preserve"> możliwości wykorzystania API OpenStreetMap.</w:t>
      </w:r>
    </w:p>
    <w:p w:rsidR="00F41BDB" w:rsidRDefault="00271F6F" w:rsidP="007650FC">
      <w:pPr>
        <w:spacing w:line="360" w:lineRule="auto"/>
        <w:ind w:firstLine="709"/>
      </w:pPr>
      <w:r>
        <w:t xml:space="preserve"> Na system ten składają się aplikacja mobilna do zbierania danych</w:t>
      </w:r>
      <w:r w:rsidR="002C05EF">
        <w:t xml:space="preserve"> satelitarnych</w:t>
      </w:r>
      <w:r>
        <w:t>, pe</w:t>
      </w:r>
      <w:r>
        <w:t>ł</w:t>
      </w:r>
      <w:r>
        <w:t xml:space="preserve">niąca </w:t>
      </w:r>
      <w:r w:rsidR="00A54E5E">
        <w:t>rolę</w:t>
      </w:r>
      <w:r>
        <w:t xml:space="preserve"> geolokalizatora do potencjalnego zamontowania </w:t>
      </w:r>
      <w:r w:rsidR="00A54E5E">
        <w:t>na</w:t>
      </w:r>
      <w:r>
        <w:t xml:space="preserve"> dronie, czę</w:t>
      </w:r>
      <w:r w:rsidR="00A54E5E">
        <w:t>ść serwerowa kom</w:t>
      </w:r>
      <w:r w:rsidR="00A54E5E">
        <w:t>u</w:t>
      </w:r>
      <w:r w:rsidR="00A54E5E">
        <w:lastRenderedPageBreak/>
        <w:t>nikująca się z innymi elementami systemu i zajmująca się analizą zebranych danych</w:t>
      </w:r>
      <w:r w:rsidR="00B77DE7">
        <w:t>,</w:t>
      </w:r>
      <w:r>
        <w:t xml:space="preserve"> </w:t>
      </w:r>
      <w:r w:rsidR="00511AE4">
        <w:t>wraz z wyznaczaniem obszaru przeszukanego na podstawie opracowanego w trakcie tworzenia tej pracy algorytmu</w:t>
      </w:r>
      <w:r w:rsidR="00E21D87">
        <w:t xml:space="preserve">, aplikacja administracyjna do zarządzania </w:t>
      </w:r>
      <w:proofErr w:type="spellStart"/>
      <w:r w:rsidR="00E21D87">
        <w:t>dronami</w:t>
      </w:r>
      <w:proofErr w:type="spellEnd"/>
      <w:r w:rsidR="00E21D87">
        <w:t>, użytkownikami i ich uprawnieniami</w:t>
      </w:r>
      <w:r w:rsidR="00511AE4">
        <w:t xml:space="preserve"> </w:t>
      </w:r>
      <w:r>
        <w:t>oraz mobilna aplikacja kliencka służąca do wizualizacji</w:t>
      </w:r>
      <w:r w:rsidR="00E21D87">
        <w:t xml:space="preserve"> zebranych danych</w:t>
      </w:r>
      <w:r>
        <w:t>.</w:t>
      </w:r>
    </w:p>
    <w:p w:rsidR="00213BE1" w:rsidRDefault="00F41BDB" w:rsidP="007650FC">
      <w:pPr>
        <w:spacing w:line="360" w:lineRule="auto"/>
        <w:ind w:firstLine="709"/>
      </w:pPr>
      <w:r>
        <w:t xml:space="preserve">Potencjalnych </w:t>
      </w:r>
      <w:r w:rsidR="00413725">
        <w:t>możliwości zastosowania</w:t>
      </w:r>
      <w:r w:rsidR="00213BE1">
        <w:t xml:space="preserve"> </w:t>
      </w:r>
      <w:r w:rsidR="00511AE4">
        <w:t xml:space="preserve">projektowanego </w:t>
      </w:r>
      <w:r w:rsidR="00213BE1">
        <w:t xml:space="preserve">systemu jest </w:t>
      </w:r>
      <w:r>
        <w:t>tak samo wiele, ile jest sposobów wykorzystania</w:t>
      </w:r>
      <w:r w:rsidR="00460D1F">
        <w:t xml:space="preserve"> dronów. Co więcej istnieje szeroka gama rozwiązań</w:t>
      </w:r>
      <w:r w:rsidR="00193AF0">
        <w:t>,</w:t>
      </w:r>
      <w:r w:rsidR="00460D1F">
        <w:t xml:space="preserve"> umo</w:t>
      </w:r>
      <w:r w:rsidR="00460D1F">
        <w:t>ż</w:t>
      </w:r>
      <w:r w:rsidR="00460D1F">
        <w:t xml:space="preserve">liwiających </w:t>
      </w:r>
      <w:r w:rsidR="008B5265">
        <w:t xml:space="preserve">w przyszłości </w:t>
      </w:r>
      <w:r w:rsidR="00511AE4">
        <w:t>rozszerz</w:t>
      </w:r>
      <w:r w:rsidR="00185CE4">
        <w:t>a</w:t>
      </w:r>
      <w:r w:rsidR="00460D1F">
        <w:t>nie</w:t>
      </w:r>
      <w:r>
        <w:t xml:space="preserve"> podstawowych funkcji wizualizujących</w:t>
      </w:r>
      <w:r w:rsidR="00185CE4">
        <w:t xml:space="preserve"> zapewnianych przez system</w:t>
      </w:r>
      <w:r w:rsidR="00193AF0">
        <w:t>,</w:t>
      </w:r>
      <w:r w:rsidR="00185CE4">
        <w:t xml:space="preserve"> </w:t>
      </w:r>
      <w:r w:rsidR="00511AE4">
        <w:t xml:space="preserve">poprzez </w:t>
      </w:r>
      <w:r>
        <w:t xml:space="preserve">dodatkową </w:t>
      </w:r>
      <w:r w:rsidR="00511AE4">
        <w:t>integrację z czujnikami</w:t>
      </w:r>
      <w:r w:rsidR="00460D1F">
        <w:t>,</w:t>
      </w:r>
      <w:r w:rsidR="00185CE4">
        <w:t xml:space="preserve"> </w:t>
      </w:r>
      <w:r w:rsidR="002C05EF">
        <w:t>czy</w:t>
      </w:r>
      <w:r w:rsidR="00460D1F">
        <w:t xml:space="preserve"> </w:t>
      </w:r>
      <w:r w:rsidR="00185CE4">
        <w:t xml:space="preserve">bardziej zaawansowanymi </w:t>
      </w:r>
      <w:r w:rsidR="002C05EF">
        <w:t>systemami wizyjnymi</w:t>
      </w:r>
      <w:r w:rsidR="00185CE4">
        <w:t xml:space="preserve">, takimi jak chociażby </w:t>
      </w:r>
      <w:r w:rsidR="00FE767B">
        <w:t>systemy termowizyjne</w:t>
      </w:r>
      <w:r w:rsidR="002C05EF">
        <w:t>.</w:t>
      </w:r>
      <w:r w:rsidR="00213BE1">
        <w:t xml:space="preserve"> </w:t>
      </w:r>
      <w:r w:rsidR="002C05EF">
        <w:t>N</w:t>
      </w:r>
      <w:r w:rsidR="00511AE4">
        <w:t xml:space="preserve">a potrzeby tej pracy </w:t>
      </w:r>
      <w:r w:rsidR="003E3721">
        <w:t xml:space="preserve">system </w:t>
      </w:r>
      <w:r w:rsidR="00213BE1">
        <w:t xml:space="preserve">został opracowany z myślą o zadaniach związanych z nadzorem i kontrolą dużych obszarów </w:t>
      </w:r>
      <w:r w:rsidR="00460D1F">
        <w:t>terytorialnych, takich jak obszary przemysło</w:t>
      </w:r>
      <w:r w:rsidR="003E3721">
        <w:t>we lub</w:t>
      </w:r>
      <w:r w:rsidR="00460D1F">
        <w:t xml:space="preserve"> rolnicze </w:t>
      </w:r>
      <w:r w:rsidR="00213BE1">
        <w:t xml:space="preserve">przez bezzałogowe statki </w:t>
      </w:r>
      <w:r w:rsidR="00B77DE7">
        <w:t>powietrzne</w:t>
      </w:r>
      <w:r w:rsidR="00213BE1">
        <w:t>.</w:t>
      </w:r>
    </w:p>
    <w:p w:rsidR="008A440A" w:rsidRDefault="008A440A" w:rsidP="007650FC">
      <w:pPr>
        <w:pStyle w:val="Nagwek1"/>
        <w:numPr>
          <w:ilvl w:val="0"/>
          <w:numId w:val="0"/>
        </w:numPr>
        <w:spacing w:line="360" w:lineRule="auto"/>
        <w:ind w:left="567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8A440A" w:rsidRPr="008A440A" w:rsidRDefault="008A440A" w:rsidP="007650FC">
      <w:pPr>
        <w:spacing w:line="360" w:lineRule="auto"/>
      </w:pPr>
    </w:p>
    <w:p w:rsidR="00C11361" w:rsidRDefault="0080637A" w:rsidP="007650FC">
      <w:pPr>
        <w:pStyle w:val="Nagwek1"/>
        <w:spacing w:line="360" w:lineRule="auto"/>
      </w:pPr>
      <w:bookmarkStart w:id="6" w:name="_Toc448696791"/>
      <w:r w:rsidRPr="004777EF">
        <w:lastRenderedPageBreak/>
        <w:t>Dziedzina problemu</w:t>
      </w:r>
      <w:bookmarkEnd w:id="6"/>
    </w:p>
    <w:p w:rsidR="00C11361" w:rsidRDefault="00C11361" w:rsidP="007650FC">
      <w:pPr>
        <w:spacing w:line="360" w:lineRule="auto"/>
      </w:pPr>
    </w:p>
    <w:p w:rsidR="009B2AAB" w:rsidRDefault="00C11361" w:rsidP="007650FC">
      <w:pPr>
        <w:spacing w:line="360" w:lineRule="auto"/>
      </w:pPr>
      <w:r>
        <w:tab/>
      </w:r>
      <w:r w:rsidR="00137DE5">
        <w:t>Głównym aspektem teoretyc</w:t>
      </w:r>
      <w:r w:rsidR="008B5265">
        <w:t xml:space="preserve">znym, związanym z </w:t>
      </w:r>
      <w:r w:rsidR="009F0624">
        <w:t>projektowanym</w:t>
      </w:r>
      <w:r w:rsidR="008B5265">
        <w:t xml:space="preserve"> </w:t>
      </w:r>
      <w:r w:rsidR="009F0624">
        <w:t xml:space="preserve">systemem </w:t>
      </w:r>
      <w:r w:rsidR="00137DE5">
        <w:t>jest sp</w:t>
      </w:r>
      <w:r w:rsidR="00137DE5">
        <w:t>o</w:t>
      </w:r>
      <w:r w:rsidR="00137DE5">
        <w:t>sób określania położenia i obliczania wysokości nad ziemią statków. Należy zrozumieć takie kwestie jak to</w:t>
      </w:r>
      <w:r w:rsidR="003E3721">
        <w:t>:</w:t>
      </w:r>
      <w:r w:rsidR="00137DE5">
        <w:t xml:space="preserve"> jak działa system nawigacji satelitarnej GPS, jakie są rodzaje wysokości i co się przyjmuje za model odniesienia w przypadku geolokalizacji. Dodatkowo, aby być w stanie odnieść dane geolokalizacyjne </w:t>
      </w:r>
      <w:proofErr w:type="spellStart"/>
      <w:r w:rsidR="00137DE5">
        <w:t>drona</w:t>
      </w:r>
      <w:proofErr w:type="spellEnd"/>
      <w:r w:rsidR="00137DE5">
        <w:t xml:space="preserve"> </w:t>
      </w:r>
      <w:r w:rsidR="008B5265">
        <w:t xml:space="preserve">uzyskane z pomiarów </w:t>
      </w:r>
      <w:r w:rsidR="00137DE5">
        <w:t xml:space="preserve">do rzeczywistej powierzchni ziemskiej </w:t>
      </w:r>
      <w:r w:rsidR="008B5265">
        <w:t>potrzebna jest znajomość</w:t>
      </w:r>
      <w:r w:rsidR="00137DE5">
        <w:t xml:space="preserve"> zestaw</w:t>
      </w:r>
      <w:r w:rsidR="008B5265">
        <w:t>u</w:t>
      </w:r>
      <w:r w:rsidR="00137DE5">
        <w:t xml:space="preserve"> danych modelujących</w:t>
      </w:r>
      <w:r w:rsidR="008B5265">
        <w:t xml:space="preserve"> kształt kuli ziemskiej</w:t>
      </w:r>
      <w:r w:rsidR="00137DE5">
        <w:t xml:space="preserve">. </w:t>
      </w:r>
      <w:r w:rsidR="008B5265">
        <w:t>Ten rozdział został poświęcony właśnie tym kwe</w:t>
      </w:r>
      <w:r w:rsidR="003E3721">
        <w:t>stiom</w:t>
      </w:r>
      <w:r w:rsidR="008B5265">
        <w:t>.</w:t>
      </w:r>
    </w:p>
    <w:p w:rsidR="008A440A" w:rsidRPr="001830BC" w:rsidRDefault="008A440A" w:rsidP="007650FC">
      <w:pPr>
        <w:spacing w:line="360" w:lineRule="auto"/>
      </w:pPr>
    </w:p>
    <w:p w:rsidR="001830BC" w:rsidRDefault="001830BC" w:rsidP="007650FC">
      <w:pPr>
        <w:pStyle w:val="Nagwek2"/>
        <w:spacing w:line="360" w:lineRule="auto"/>
      </w:pPr>
      <w:bookmarkStart w:id="7" w:name="_Toc448696792"/>
      <w:r>
        <w:t>Najważniejsze pojęcia</w:t>
      </w:r>
      <w:bookmarkEnd w:id="7"/>
    </w:p>
    <w:p w:rsidR="001830BC" w:rsidRPr="00CD23E3" w:rsidRDefault="001830BC" w:rsidP="007650FC">
      <w:pPr>
        <w:spacing w:line="360" w:lineRule="auto"/>
        <w:rPr>
          <w:sz w:val="28"/>
        </w:rPr>
      </w:pPr>
    </w:p>
    <w:p w:rsidR="001830BC" w:rsidRDefault="001830BC" w:rsidP="007650FC">
      <w:pPr>
        <w:spacing w:line="360" w:lineRule="auto"/>
      </w:pPr>
      <w:r>
        <w:tab/>
      </w:r>
      <w:r w:rsidR="000F7C0B">
        <w:t xml:space="preserve">Na początku zostaną </w:t>
      </w:r>
      <w:r>
        <w:t xml:space="preserve">przedstawione najważniejsze pojęcia związane z </w:t>
      </w:r>
      <w:r w:rsidR="005F1B43">
        <w:t>teoretycznym aspektem pracy</w:t>
      </w:r>
      <w:r>
        <w:t xml:space="preserve">. W dalszych </w:t>
      </w:r>
      <w:r w:rsidR="0053441B">
        <w:t>pod</w:t>
      </w:r>
      <w:r>
        <w:t xml:space="preserve">rozdziałach </w:t>
      </w:r>
      <w:r w:rsidR="003E3721">
        <w:t>zostaną one omówione</w:t>
      </w:r>
      <w:r>
        <w:t xml:space="preserve"> w bardziej szczegółowy sposób.</w:t>
      </w:r>
    </w:p>
    <w:p w:rsidR="001830BC" w:rsidRDefault="001830BC" w:rsidP="007650FC">
      <w:pPr>
        <w:spacing w:line="360" w:lineRule="auto"/>
      </w:pPr>
    </w:p>
    <w:p w:rsidR="00B81F00" w:rsidRDefault="005F1B43" w:rsidP="007650FC">
      <w:pPr>
        <w:spacing w:line="360" w:lineRule="auto"/>
      </w:pPr>
      <w:r w:rsidRPr="005C5BFD">
        <w:rPr>
          <w:b/>
        </w:rPr>
        <w:t>Bezzałogowy statek powietrzny</w:t>
      </w:r>
      <w:r>
        <w:t xml:space="preserve"> BSP </w:t>
      </w:r>
      <w:r w:rsidR="001830BC">
        <w:t xml:space="preserve"> - </w:t>
      </w:r>
      <w:r>
        <w:t xml:space="preserve">(UAV – </w:t>
      </w:r>
      <w:proofErr w:type="spellStart"/>
      <w:r>
        <w:t>Unmanned</w:t>
      </w:r>
      <w:proofErr w:type="spellEnd"/>
      <w:r>
        <w:t xml:space="preserve"> </w:t>
      </w:r>
      <w:proofErr w:type="spellStart"/>
      <w:r>
        <w:t>Aircraft</w:t>
      </w:r>
      <w:proofErr w:type="spellEnd"/>
      <w:r>
        <w:t xml:space="preserve"> </w:t>
      </w:r>
      <w:proofErr w:type="spellStart"/>
      <w:r>
        <w:t>Vehicle</w:t>
      </w:r>
      <w:proofErr w:type="spellEnd"/>
      <w:r>
        <w:t>) - potocznie dron. Jest to pojazd, który nie wymaga do lotu załogi obecnej na pokładzie oraz nie ma mo</w:t>
      </w:r>
      <w:r>
        <w:t>ż</w:t>
      </w:r>
      <w:r>
        <w:t>liwości zabierania pasażerów, pilotowany zdalnie lu</w:t>
      </w:r>
      <w:r w:rsidR="00B77DE7">
        <w:t xml:space="preserve">b wykonujący lot autonomicznie </w:t>
      </w:r>
      <w:r>
        <w:t>na po</w:t>
      </w:r>
      <w:r>
        <w:t>d</w:t>
      </w:r>
      <w:r>
        <w:t>stawie zaprogramowanej trasy</w:t>
      </w:r>
      <w:r w:rsidR="009F0624">
        <w:t xml:space="preserve"> [5]</w:t>
      </w:r>
    </w:p>
    <w:p w:rsidR="001830BC" w:rsidRDefault="001830BC" w:rsidP="007650FC">
      <w:pPr>
        <w:spacing w:line="360" w:lineRule="auto"/>
      </w:pPr>
    </w:p>
    <w:p w:rsidR="001830BC" w:rsidRDefault="001830BC" w:rsidP="007650FC">
      <w:pPr>
        <w:spacing w:line="360" w:lineRule="auto"/>
      </w:pPr>
      <w:r w:rsidRPr="005C5BFD">
        <w:rPr>
          <w:b/>
        </w:rPr>
        <w:t xml:space="preserve">Dane geolokalizacyjne </w:t>
      </w:r>
      <w:r>
        <w:t xml:space="preserve">- </w:t>
      </w:r>
      <w:r w:rsidR="005F1B43">
        <w:t xml:space="preserve">dane określające położenie </w:t>
      </w:r>
      <w:r w:rsidR="00B77DE7">
        <w:t>geograficzne obiektów</w:t>
      </w:r>
      <w:r w:rsidR="005F1B43">
        <w:t xml:space="preserve"> w przestrzeni w stosunku do przyjętego </w:t>
      </w:r>
      <w:r w:rsidR="00B77DE7">
        <w:t xml:space="preserve">układu odniesienia. </w:t>
      </w:r>
    </w:p>
    <w:p w:rsidR="001830BC" w:rsidRDefault="001830BC" w:rsidP="007650FC">
      <w:pPr>
        <w:spacing w:line="360" w:lineRule="auto"/>
      </w:pPr>
    </w:p>
    <w:p w:rsidR="001830BC" w:rsidRDefault="005F1B43" w:rsidP="007650FC">
      <w:pPr>
        <w:spacing w:line="360" w:lineRule="auto"/>
      </w:pPr>
      <w:r w:rsidRPr="005C5BFD">
        <w:rPr>
          <w:b/>
        </w:rPr>
        <w:t>System wizyjny</w:t>
      </w:r>
      <w:r w:rsidR="001830BC" w:rsidRPr="005C5BFD">
        <w:rPr>
          <w:b/>
        </w:rPr>
        <w:t xml:space="preserve"> </w:t>
      </w:r>
      <w:r w:rsidR="001830BC">
        <w:t xml:space="preserve">- </w:t>
      </w:r>
      <w:r>
        <w:t>układ współpracujących ze sobą elektronicznych urządzeń, którego funkcją jest automatyczna analiza wizyjna otoczenia na pod</w:t>
      </w:r>
      <w:r w:rsidR="009F0624">
        <w:t>obieństwo zmysłu wzroku u ludzi</w:t>
      </w:r>
      <w:r w:rsidR="00B81F00">
        <w:t xml:space="preserve"> [</w:t>
      </w:r>
      <w:r w:rsidR="00F02C5A">
        <w:t>39</w:t>
      </w:r>
      <w:r w:rsidR="00B81F00">
        <w:t>]</w:t>
      </w:r>
    </w:p>
    <w:p w:rsidR="001830BC" w:rsidRDefault="001830BC" w:rsidP="007650FC">
      <w:pPr>
        <w:spacing w:line="360" w:lineRule="auto"/>
      </w:pPr>
    </w:p>
    <w:p w:rsidR="001830BC" w:rsidRDefault="001830BC" w:rsidP="007650FC">
      <w:pPr>
        <w:spacing w:line="360" w:lineRule="auto"/>
      </w:pPr>
      <w:r w:rsidRPr="005C5BFD">
        <w:rPr>
          <w:b/>
        </w:rPr>
        <w:t>Obszar przeszukany</w:t>
      </w:r>
      <w:r>
        <w:t xml:space="preserve"> -</w:t>
      </w:r>
      <w:r w:rsidR="005F1B43">
        <w:t xml:space="preserve"> reprezentacja obszaru zarejestrowanego przez kamerę zamontowaną w dronie</w:t>
      </w:r>
    </w:p>
    <w:p w:rsidR="001830BC" w:rsidRPr="005C5BFD" w:rsidRDefault="001830BC" w:rsidP="007650FC">
      <w:pPr>
        <w:spacing w:line="360" w:lineRule="auto"/>
        <w:rPr>
          <w:b/>
        </w:rPr>
      </w:pPr>
    </w:p>
    <w:p w:rsidR="001830BC" w:rsidRDefault="001830BC" w:rsidP="007650FC">
      <w:pPr>
        <w:spacing w:line="360" w:lineRule="auto"/>
      </w:pPr>
      <w:r w:rsidRPr="005C5BFD">
        <w:rPr>
          <w:b/>
        </w:rPr>
        <w:t>Numeryczny model terenu</w:t>
      </w:r>
      <w:r>
        <w:t xml:space="preserve"> NMT - </w:t>
      </w:r>
      <w:r w:rsidR="005F1B43">
        <w:t>numeryczna reprezentacja powierzchni ziemskiej</w:t>
      </w:r>
      <w:r w:rsidR="009F0624">
        <w:t xml:space="preserve"> [4]</w:t>
      </w:r>
    </w:p>
    <w:p w:rsidR="001830BC" w:rsidRDefault="001830BC" w:rsidP="007650FC">
      <w:pPr>
        <w:spacing w:line="360" w:lineRule="auto"/>
      </w:pPr>
      <w:r w:rsidRPr="005C5BFD">
        <w:rPr>
          <w:b/>
        </w:rPr>
        <w:lastRenderedPageBreak/>
        <w:t>SRTM</w:t>
      </w:r>
      <w:r>
        <w:t xml:space="preserve"> - Shuttle Radar Topography Mission</w:t>
      </w:r>
      <w:r w:rsidR="005C5BFD">
        <w:t xml:space="preserve"> - międzynarodowa misja kosmiczna, mającą na celu zebranie najbardziej kompleksowego i dokładnego numerycznego modelu terenu (NMT) Ziemi.</w:t>
      </w:r>
      <w:r w:rsidR="003773A7">
        <w:t xml:space="preserve"> [</w:t>
      </w:r>
      <w:r w:rsidR="001472E8">
        <w:t>1</w:t>
      </w:r>
      <w:r w:rsidR="003773A7">
        <w:t>]</w:t>
      </w:r>
    </w:p>
    <w:p w:rsidR="0080448E" w:rsidRDefault="0080448E" w:rsidP="007650FC">
      <w:pPr>
        <w:spacing w:line="360" w:lineRule="auto"/>
      </w:pPr>
    </w:p>
    <w:p w:rsidR="0080448E" w:rsidRDefault="0080448E" w:rsidP="007650FC">
      <w:pPr>
        <w:spacing w:line="360" w:lineRule="auto"/>
      </w:pPr>
      <w:r w:rsidRPr="0080448E">
        <w:rPr>
          <w:b/>
        </w:rPr>
        <w:t>Geoida</w:t>
      </w:r>
      <w:r>
        <w:t xml:space="preserve"> - teoretyczna powierzchnia ekwipotencjalna, pokrywająca się w przybliżeniu z p</w:t>
      </w:r>
      <w:r>
        <w:t>o</w:t>
      </w:r>
      <w:r>
        <w:t>wierzchnią oceanów przy pełnej równowadze znajdujących się w ni</w:t>
      </w:r>
      <w:r w:rsidR="009F0624">
        <w:t>ch mas wody</w:t>
      </w:r>
      <w:r w:rsidR="003773A7">
        <w:t xml:space="preserve"> </w:t>
      </w:r>
      <w:r w:rsidR="00F1096A">
        <w:t>[</w:t>
      </w:r>
      <w:r w:rsidR="009F0624">
        <w:t>2</w:t>
      </w:r>
      <w:r w:rsidR="00F1096A">
        <w:t>]</w:t>
      </w:r>
    </w:p>
    <w:p w:rsidR="0080448E" w:rsidRDefault="0080448E" w:rsidP="007650FC">
      <w:pPr>
        <w:spacing w:line="360" w:lineRule="auto"/>
      </w:pPr>
    </w:p>
    <w:p w:rsidR="00F1096A" w:rsidRDefault="0080448E" w:rsidP="007650FC">
      <w:pPr>
        <w:spacing w:line="360" w:lineRule="auto"/>
      </w:pPr>
      <w:r w:rsidRPr="00007F94">
        <w:rPr>
          <w:b/>
        </w:rPr>
        <w:t>Elipsoida ziemsk</w:t>
      </w:r>
      <w:r>
        <w:t>a - spłaszczona elipsoida obrotowa, k</w:t>
      </w:r>
      <w:r w:rsidR="00B77DE7">
        <w:t>tórej powierzchnia jest najbard</w:t>
      </w:r>
      <w:r>
        <w:t xml:space="preserve">ziej zbliżona do </w:t>
      </w:r>
      <w:r w:rsidR="003773A7">
        <w:t>powierzchni geoidy na całej Ziemi</w:t>
      </w:r>
      <w:r w:rsidR="009F0624">
        <w:t xml:space="preserve"> </w:t>
      </w:r>
      <w:r w:rsidR="00F1096A">
        <w:t>[</w:t>
      </w:r>
      <w:r w:rsidR="009F0624">
        <w:t>2</w:t>
      </w:r>
      <w:r w:rsidR="00F1096A">
        <w:t>]</w:t>
      </w:r>
    </w:p>
    <w:p w:rsidR="001830BC" w:rsidRDefault="001830BC" w:rsidP="007650FC">
      <w:pPr>
        <w:spacing w:line="360" w:lineRule="auto"/>
      </w:pPr>
    </w:p>
    <w:p w:rsidR="005C5BFD" w:rsidRDefault="001830BC" w:rsidP="007650FC">
      <w:pPr>
        <w:spacing w:line="360" w:lineRule="auto"/>
      </w:pPr>
      <w:r w:rsidRPr="005C5BFD">
        <w:rPr>
          <w:b/>
        </w:rPr>
        <w:t xml:space="preserve">Wysokość </w:t>
      </w:r>
      <w:proofErr w:type="spellStart"/>
      <w:r w:rsidRPr="005C5BFD">
        <w:rPr>
          <w:b/>
        </w:rPr>
        <w:t>ortometryczna</w:t>
      </w:r>
      <w:proofErr w:type="spellEnd"/>
      <w:r>
        <w:t xml:space="preserve"> - </w:t>
      </w:r>
      <w:r w:rsidR="005C5BFD">
        <w:t xml:space="preserve">odległość mierzona </w:t>
      </w:r>
      <w:r w:rsidR="00343129">
        <w:t xml:space="preserve">w stosunku </w:t>
      </w:r>
      <w:r w:rsidR="005C5BFD">
        <w:t>do geoidy, wzdłuż linii pionu w rzeczywistym polu siły ciężkości, utożsamiana z wysokością nad poziomem morza</w:t>
      </w:r>
      <w:r w:rsidR="009F0624">
        <w:t xml:space="preserve"> </w:t>
      </w:r>
      <w:r w:rsidR="00D22186">
        <w:t>[</w:t>
      </w:r>
      <w:r w:rsidR="009F0624">
        <w:t>15</w:t>
      </w:r>
      <w:r w:rsidR="00D22186">
        <w:t>]</w:t>
      </w:r>
    </w:p>
    <w:p w:rsidR="00D22186" w:rsidRDefault="00D22186" w:rsidP="007650FC">
      <w:pPr>
        <w:spacing w:line="360" w:lineRule="auto"/>
      </w:pPr>
    </w:p>
    <w:p w:rsidR="005C5BFD" w:rsidRDefault="005C5BFD" w:rsidP="007650FC">
      <w:pPr>
        <w:spacing w:line="360" w:lineRule="auto"/>
      </w:pPr>
      <w:r w:rsidRPr="005C5BFD">
        <w:rPr>
          <w:b/>
        </w:rPr>
        <w:t>Wysokość elipsoidalna</w:t>
      </w:r>
      <w:r>
        <w:t xml:space="preserve"> - odległość mierzona w stosunku do elipsoidy</w:t>
      </w:r>
      <w:r w:rsidR="009F0624">
        <w:t xml:space="preserve"> </w:t>
      </w:r>
      <w:r w:rsidR="00D22186">
        <w:t>[</w:t>
      </w:r>
      <w:r w:rsidR="009F0624">
        <w:t>15</w:t>
      </w:r>
      <w:r w:rsidR="00D22186">
        <w:t>]</w:t>
      </w:r>
    </w:p>
    <w:p w:rsidR="005C5BFD" w:rsidRDefault="005C5BFD" w:rsidP="007650FC">
      <w:pPr>
        <w:spacing w:line="360" w:lineRule="auto"/>
      </w:pPr>
    </w:p>
    <w:p w:rsidR="00D22186" w:rsidRDefault="005C5BFD" w:rsidP="007650FC">
      <w:pPr>
        <w:spacing w:line="360" w:lineRule="auto"/>
      </w:pPr>
      <w:r w:rsidRPr="005C5BFD">
        <w:rPr>
          <w:b/>
        </w:rPr>
        <w:t>Undulacja</w:t>
      </w:r>
      <w:r>
        <w:t xml:space="preserve"> - różnica wysokości między geoidą, a elipsoidą</w:t>
      </w:r>
      <w:r w:rsidR="009F0624">
        <w:t xml:space="preserve"> </w:t>
      </w:r>
      <w:r w:rsidR="00D22186">
        <w:t>[</w:t>
      </w:r>
      <w:r w:rsidR="009F0624">
        <w:t>6</w:t>
      </w:r>
      <w:r w:rsidR="00D22186">
        <w:t>]</w:t>
      </w:r>
    </w:p>
    <w:p w:rsidR="00343129" w:rsidRDefault="00343129" w:rsidP="007650FC">
      <w:pPr>
        <w:spacing w:line="360" w:lineRule="auto"/>
      </w:pPr>
    </w:p>
    <w:p w:rsidR="00343129" w:rsidRDefault="00343129" w:rsidP="007650FC">
      <w:pPr>
        <w:spacing w:line="360" w:lineRule="auto"/>
      </w:pPr>
      <w:r w:rsidRPr="00343129">
        <w:rPr>
          <w:b/>
        </w:rPr>
        <w:t>WGS84</w:t>
      </w:r>
      <w:r>
        <w:t xml:space="preserve"> - model powierzchni ziemskiej opracowany w stosunku do elipsoidy WGS84,</w:t>
      </w:r>
    </w:p>
    <w:p w:rsidR="00343129" w:rsidRDefault="00343129" w:rsidP="007650FC">
      <w:pPr>
        <w:spacing w:line="360" w:lineRule="auto"/>
      </w:pPr>
    </w:p>
    <w:p w:rsidR="00343129" w:rsidRDefault="00343129" w:rsidP="007650FC">
      <w:pPr>
        <w:spacing w:line="360" w:lineRule="auto"/>
      </w:pPr>
      <w:r w:rsidRPr="00343129">
        <w:rPr>
          <w:b/>
        </w:rPr>
        <w:t>EGM96</w:t>
      </w:r>
      <w:r>
        <w:t xml:space="preserve"> - model powierzchni ziemskiej opracowany w stosunku do geo</w:t>
      </w:r>
      <w:r w:rsidR="003E3721">
        <w:t>i</w:t>
      </w:r>
      <w:r>
        <w:t>dy EGM96,</w:t>
      </w:r>
    </w:p>
    <w:p w:rsidR="00827F63" w:rsidRPr="007B6BD8" w:rsidRDefault="00827F63" w:rsidP="007650FC">
      <w:pPr>
        <w:spacing w:line="360" w:lineRule="auto"/>
      </w:pPr>
    </w:p>
    <w:p w:rsidR="005A0B52" w:rsidRDefault="00796C7B" w:rsidP="007650FC">
      <w:pPr>
        <w:pStyle w:val="Nagwek2"/>
        <w:spacing w:line="360" w:lineRule="auto"/>
      </w:pPr>
      <w:bookmarkStart w:id="8" w:name="_Toc448696793"/>
      <w:r>
        <w:t>Geodezyjne</w:t>
      </w:r>
      <w:r w:rsidR="000B25DB">
        <w:t xml:space="preserve"> powierzchnie odniesienia</w:t>
      </w:r>
      <w:bookmarkEnd w:id="8"/>
    </w:p>
    <w:p w:rsidR="00DA21D9" w:rsidRDefault="00DA21D9" w:rsidP="007650FC">
      <w:pPr>
        <w:spacing w:line="360" w:lineRule="auto"/>
      </w:pPr>
    </w:p>
    <w:p w:rsidR="009B2AAB" w:rsidRDefault="00945D4B" w:rsidP="007650FC">
      <w:pPr>
        <w:spacing w:line="360" w:lineRule="auto"/>
      </w:pPr>
      <w:r>
        <w:tab/>
      </w:r>
      <w:proofErr w:type="spellStart"/>
      <w:r w:rsidR="003E3721">
        <w:t>Geolokalizacja</w:t>
      </w:r>
      <w:proofErr w:type="spellEnd"/>
      <w:r w:rsidR="003E3721">
        <w:t xml:space="preserve"> to proces określania położenia geograficznego przedmiotów lub osób w stosunku do przyjętego układu odniesienia, związanego z Ziemią. Jednak p</w:t>
      </w:r>
      <w:r w:rsidR="00DA21D9">
        <w:t>owszechnie wiadomo, że rzeczywisty kształt powierzchni ziemskiej jest bardzo nieregularny i praktycznie niemożliwy do opisania matematycznego. Wpływa na niego wiele czynników takich jak</w:t>
      </w:r>
      <w:r w:rsidR="00B77DE7">
        <w:t>:</w:t>
      </w:r>
      <w:r w:rsidR="00DA21D9">
        <w:t xml:space="preserve"> ruch obrotowy i obiegowy planety, cieplny i grawitacyjny wpływ ciał niebieskich, własności f</w:t>
      </w:r>
      <w:r w:rsidR="00DA21D9">
        <w:t>i</w:t>
      </w:r>
      <w:r w:rsidR="003E1BB7">
        <w:t xml:space="preserve">zyczne litosfery i </w:t>
      </w:r>
      <w:r w:rsidR="00DA21D9">
        <w:t>hydrosfery i wiele innych.</w:t>
      </w:r>
      <w:r w:rsidR="00100669">
        <w:t xml:space="preserve"> </w:t>
      </w:r>
      <w:r w:rsidR="00100669" w:rsidRPr="001650EC">
        <w:t>[10]</w:t>
      </w:r>
      <w:r w:rsidR="00100669">
        <w:t xml:space="preserve"> </w:t>
      </w:r>
      <w:r w:rsidR="003D4A15">
        <w:t>Systemy nawigacyjne</w:t>
      </w:r>
      <w:r w:rsidR="00DA21D9">
        <w:t>, aby być w stanie określić położenie obiektów w stosunku do powierzchni ziemskiej muszą znać jej rzeczywisty kształt i rozmiar, a przynajmniej takie ich przybliżenie, które zapewni wymaganą dokładność wykonywania pomiarów i obliczeń nawigacyjnych. W związku z tym</w:t>
      </w:r>
      <w:r w:rsidR="00DB66D7">
        <w:t xml:space="preserve"> </w:t>
      </w:r>
      <w:r w:rsidR="00EC2106">
        <w:t>w rzeczywistości w</w:t>
      </w:r>
      <w:r w:rsidR="00EC2106">
        <w:t>y</w:t>
      </w:r>
      <w:r w:rsidR="00EC2106">
        <w:lastRenderedPageBreak/>
        <w:t>korzystuje się modele</w:t>
      </w:r>
      <w:r w:rsidR="00C653B8">
        <w:t xml:space="preserve"> Ziemi</w:t>
      </w:r>
      <w:r w:rsidR="00EC2106">
        <w:t>, które w zależności od skali i zakładanej dokładności za p</w:t>
      </w:r>
      <w:r w:rsidR="00EC2106">
        <w:t>o</w:t>
      </w:r>
      <w:r w:rsidR="00EC2106">
        <w:t xml:space="preserve">wierzchnię odniesienia przyjmują geoidę lub elipsoidę. </w:t>
      </w:r>
    </w:p>
    <w:p w:rsidR="00B74F40" w:rsidRDefault="00B74F40" w:rsidP="007650FC">
      <w:pPr>
        <w:spacing w:line="360" w:lineRule="auto"/>
      </w:pPr>
    </w:p>
    <w:p w:rsidR="00DA21D9" w:rsidRDefault="003D4A15" w:rsidP="007650FC">
      <w:pPr>
        <w:pStyle w:val="Nagwek3"/>
        <w:spacing w:line="360" w:lineRule="auto"/>
      </w:pPr>
      <w:bookmarkStart w:id="9" w:name="_Toc448696794"/>
      <w:r>
        <w:t>Geoida</w:t>
      </w:r>
      <w:bookmarkEnd w:id="9"/>
    </w:p>
    <w:p w:rsidR="00DA21D9" w:rsidRPr="00DA21D9" w:rsidRDefault="00DA21D9" w:rsidP="007650FC">
      <w:pPr>
        <w:spacing w:line="360" w:lineRule="auto"/>
      </w:pPr>
    </w:p>
    <w:p w:rsidR="00DA21D9" w:rsidRDefault="00DA21D9" w:rsidP="007650FC">
      <w:pPr>
        <w:spacing w:line="360" w:lineRule="auto"/>
      </w:pPr>
      <w:r>
        <w:tab/>
        <w:t>Jeśli wyobrazimy sobie, że powierzchnia ziemska jest w pełni pokryta wodą oraz z</w:t>
      </w:r>
      <w:r>
        <w:t>i</w:t>
      </w:r>
      <w:r>
        <w:t xml:space="preserve">gnorujemy wpływy </w:t>
      </w:r>
      <w:proofErr w:type="spellStart"/>
      <w:r>
        <w:t>falowań</w:t>
      </w:r>
      <w:proofErr w:type="spellEnd"/>
      <w:r>
        <w:t xml:space="preserve"> oraz prądów morskich, na cząsteczki wody powstałego w ten sposób "globalnego oceanu" będzie oddziaływać jedynie siła grawitacji. </w:t>
      </w:r>
      <w:r w:rsidR="00DB66D7">
        <w:t>Otrzymana</w:t>
      </w:r>
      <w:r>
        <w:t xml:space="preserve"> w ten sposób powierzchnia nie będzie jednak regularna ponieważ jej kształt będzie zależny od ni</w:t>
      </w:r>
      <w:r>
        <w:t>e</w:t>
      </w:r>
      <w:r>
        <w:t>regularnego rozmieszczenia masy wewnątrz planety, wpływającego na kierunki działania siły grawitacji dla każdego punktu powierzchni. W rzeczywistości na nieregularność poziomu wód ma wpływ więcej czynników takich jak temperatura wody, jej zasolenie, czy wpł</w:t>
      </w:r>
      <w:r w:rsidR="00B77DE7">
        <w:t>yw grawitacyjny innych obiektów</w:t>
      </w:r>
      <w:r>
        <w:t xml:space="preserve"> takich jak góry. </w:t>
      </w:r>
      <w:r w:rsidR="00EC2106">
        <w:t xml:space="preserve">Geoida jest zatem </w:t>
      </w:r>
      <w:r w:rsidR="00FF1B97">
        <w:t xml:space="preserve">teoretyczną </w:t>
      </w:r>
      <w:r w:rsidR="00EC2106">
        <w:t>powierzchnią ekwipotencjalną</w:t>
      </w:r>
      <w:r w:rsidR="00C653B8">
        <w:t xml:space="preserve">, pokrywającą się </w:t>
      </w:r>
      <w:r w:rsidR="00FF1B97">
        <w:t>w przybliżeniu z powierzchnią oceanów przy pełnej ró</w:t>
      </w:r>
      <w:r w:rsidR="00FF1B97">
        <w:t>w</w:t>
      </w:r>
      <w:r w:rsidR="00FF1B97">
        <w:t>nowadze znajdujących się w nich mas wody i jest</w:t>
      </w:r>
      <w:r>
        <w:t xml:space="preserve"> w każdym swym punkcie prostopadła do kierunku siły ciężkości. </w:t>
      </w:r>
      <w:r w:rsidR="00A617C8">
        <w:t>[</w:t>
      </w:r>
      <w:r w:rsidR="00100669">
        <w:t>6</w:t>
      </w:r>
      <w:r w:rsidR="00A617C8">
        <w:t>]</w:t>
      </w:r>
    </w:p>
    <w:p w:rsidR="00DA21D9" w:rsidRDefault="00DA21D9" w:rsidP="007650FC">
      <w:pPr>
        <w:spacing w:line="360" w:lineRule="auto"/>
      </w:pPr>
      <w:r>
        <w:tab/>
        <w:t>Ze względów praktycznych geoida często jest utożsamiana ze średnim poziomem m</w:t>
      </w:r>
      <w:r>
        <w:t>o</w:t>
      </w:r>
      <w:r>
        <w:t xml:space="preserve">rza, chociaż w rzeczywistości w niektórych miejscach może odbiegać </w:t>
      </w:r>
      <w:r w:rsidR="00DB66D7">
        <w:t xml:space="preserve">od </w:t>
      </w:r>
      <w:r w:rsidR="002F39D5">
        <w:t>niego nawet</w:t>
      </w:r>
      <w:r>
        <w:t xml:space="preserve"> o kilka metrów.</w:t>
      </w:r>
    </w:p>
    <w:p w:rsidR="00DA21D9" w:rsidRDefault="00DA21D9" w:rsidP="007650FC">
      <w:pPr>
        <w:spacing w:line="360" w:lineRule="auto"/>
      </w:pPr>
    </w:p>
    <w:p w:rsidR="00F049D2" w:rsidRDefault="002871FE" w:rsidP="007650F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138680" cy="1991360"/>
            <wp:effectExtent l="19050" t="0" r="0" b="0"/>
            <wp:docPr id="1" name="Obraz 1" descr="ge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oid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F40" w:rsidRDefault="00F049D2" w:rsidP="007650FC">
      <w:pPr>
        <w:pStyle w:val="Legenda"/>
        <w:spacing w:line="360" w:lineRule="auto"/>
        <w:jc w:val="center"/>
        <w:rPr>
          <w:noProof/>
        </w:rPr>
      </w:pPr>
      <w:bookmarkStart w:id="10" w:name="_Toc448663253"/>
      <w:r>
        <w:t xml:space="preserve">Rys. </w:t>
      </w:r>
      <w:fldSimple w:instr=" STYLEREF 1 \s ">
        <w:r w:rsidR="00101D5E">
          <w:rPr>
            <w:noProof/>
          </w:rPr>
          <w:t>2</w:t>
        </w:r>
      </w:fldSimple>
      <w:r w:rsidR="00600106">
        <w:t>.</w:t>
      </w:r>
      <w:fldSimple w:instr=" SEQ Rys. \* ARABIC \s 1 ">
        <w:r w:rsidR="00101D5E">
          <w:rPr>
            <w:noProof/>
          </w:rPr>
          <w:t>1</w:t>
        </w:r>
      </w:fldSimple>
      <w:r w:rsidR="003E3721">
        <w:t xml:space="preserve"> Model powierzchni</w:t>
      </w:r>
      <w:r w:rsidR="00137DE5">
        <w:t xml:space="preserve"> geoidy, pokazujący</w:t>
      </w:r>
      <w:r>
        <w:t xml:space="preserve"> stopień jej </w:t>
      </w:r>
      <w:r w:rsidRPr="00100669">
        <w:t>skomplikowania</w:t>
      </w:r>
      <w:r w:rsidR="003E1BB7" w:rsidRPr="00100669">
        <w:t xml:space="preserve"> [</w:t>
      </w:r>
      <w:r w:rsidR="00100669" w:rsidRPr="00100669">
        <w:rPr>
          <w:bCs w:val="0"/>
          <w:noProof/>
        </w:rPr>
        <w:t>6</w:t>
      </w:r>
      <w:r w:rsidR="003E1BB7" w:rsidRPr="00100669">
        <w:rPr>
          <w:noProof/>
        </w:rPr>
        <w:t>]</w:t>
      </w:r>
      <w:bookmarkEnd w:id="10"/>
    </w:p>
    <w:p w:rsidR="00100669" w:rsidRDefault="00100669" w:rsidP="007650FC">
      <w:pPr>
        <w:spacing w:line="360" w:lineRule="auto"/>
      </w:pPr>
    </w:p>
    <w:p w:rsidR="00100669" w:rsidRDefault="00100669" w:rsidP="007650FC">
      <w:pPr>
        <w:spacing w:line="360" w:lineRule="auto"/>
      </w:pPr>
    </w:p>
    <w:p w:rsidR="00100669" w:rsidRPr="00100669" w:rsidRDefault="00100669" w:rsidP="007650FC">
      <w:pPr>
        <w:spacing w:line="360" w:lineRule="auto"/>
      </w:pPr>
    </w:p>
    <w:p w:rsidR="00DA21D9" w:rsidRDefault="00DA21D9" w:rsidP="007650FC">
      <w:pPr>
        <w:pStyle w:val="Nagwek3"/>
        <w:spacing w:line="360" w:lineRule="auto"/>
      </w:pPr>
      <w:bookmarkStart w:id="11" w:name="_Toc448696795"/>
      <w:r>
        <w:lastRenderedPageBreak/>
        <w:t>Elipsoida</w:t>
      </w:r>
      <w:bookmarkEnd w:id="11"/>
    </w:p>
    <w:p w:rsidR="00DA0A64" w:rsidRPr="00DA0A64" w:rsidRDefault="00DA0A64" w:rsidP="007650FC">
      <w:pPr>
        <w:spacing w:line="360" w:lineRule="auto"/>
      </w:pPr>
    </w:p>
    <w:p w:rsidR="00132291" w:rsidRDefault="00DA0A64" w:rsidP="007650FC">
      <w:pPr>
        <w:spacing w:line="360" w:lineRule="auto"/>
        <w:ind w:firstLine="709"/>
      </w:pPr>
      <w:r>
        <w:t>Elipsoida jest powierzchnią powstałą na skutek obrotu elipsy wokół jej osi symetrii. W przypadku Ziemi osią tą jest mała oś elipsy, odpowiadająca osi ziemskiej.</w:t>
      </w:r>
      <w:r w:rsidR="00796C7B">
        <w:t xml:space="preserve"> </w:t>
      </w:r>
      <w:r w:rsidR="00E346E9">
        <w:t>Elipsoidą ziemską</w:t>
      </w:r>
      <w:r w:rsidR="002D2BA8">
        <w:t xml:space="preserve"> nazywamy spłaszczoną elipsoidę obrotową, której powierzchnia jest najbardziej zbliżona do hydrostatycznej powierzchni Ziemi</w:t>
      </w:r>
      <w:r w:rsidR="00CB0958">
        <w:t>. Współcześnie parametry elipsoidy wyznaczane są na podstawie pomiarów satelitarnych.</w:t>
      </w:r>
      <w:r w:rsidR="00AC357D">
        <w:t xml:space="preserve"> </w:t>
      </w:r>
      <w:r w:rsidR="00132291">
        <w:t xml:space="preserve"> </w:t>
      </w:r>
    </w:p>
    <w:p w:rsidR="00DA0A64" w:rsidRDefault="00DA0A64" w:rsidP="007650FC">
      <w:pPr>
        <w:spacing w:line="360" w:lineRule="auto"/>
        <w:ind w:firstLine="709"/>
      </w:pPr>
      <w:r>
        <w:t>Z elipsoidą ziemską poza układem współrzędnych kartezjańskich, wiąże się układ współrzędnych geograficznych (elipsoidalnych). W układzie tym występują trzy współrzę</w:t>
      </w:r>
      <w:r>
        <w:t>d</w:t>
      </w:r>
      <w:r>
        <w:t xml:space="preserve">ne: szerokość geograficzna, długość geograficzna oraz wysokość elipsoidalna. Szerokością geograficzną nazywamy kąt </w:t>
      </w:r>
      <w:r w:rsidR="006E1F08">
        <w:t xml:space="preserve">φ </w:t>
      </w:r>
      <w:r>
        <w:t>zawarty między normalną do elipsoidy w punkcie obserwatora, a płaszczyzną równika. Długością geograficzną nazywamy kąt dwuścienny</w:t>
      </w:r>
      <w:r w:rsidR="006E1F08">
        <w:t xml:space="preserve"> λ</w:t>
      </w:r>
      <w:r>
        <w:t xml:space="preserve"> pomiędzy płas</w:t>
      </w:r>
      <w:r>
        <w:t>z</w:t>
      </w:r>
      <w:r>
        <w:t>czyzną południka zerowego i płaszczyzną południka obse</w:t>
      </w:r>
      <w:r w:rsidR="00C653B8">
        <w:t xml:space="preserve">rwatora. Wysokość elipsoidalna </w:t>
      </w:r>
      <w:r w:rsidR="00AC0F7D">
        <w:t xml:space="preserve">h </w:t>
      </w:r>
      <w:r w:rsidR="00C653B8">
        <w:t>t</w:t>
      </w:r>
      <w:r>
        <w:t>o odległość euklidesowa pomiędzy punktem obserwatora, a jego rzutem wzdłuż normalnej na elipsoidzie.</w:t>
      </w:r>
      <w:r w:rsidR="00100669">
        <w:t xml:space="preserve"> [2]</w:t>
      </w:r>
    </w:p>
    <w:p w:rsidR="00827F63" w:rsidRDefault="00827F63" w:rsidP="007650FC">
      <w:pPr>
        <w:spacing w:line="360" w:lineRule="auto"/>
        <w:ind w:firstLine="709"/>
      </w:pPr>
    </w:p>
    <w:p w:rsidR="00F049D2" w:rsidRDefault="002871FE" w:rsidP="007650FC">
      <w:pPr>
        <w:keepNext/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>
            <wp:extent cx="3285490" cy="2262505"/>
            <wp:effectExtent l="1905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262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A64" w:rsidRDefault="00F049D2" w:rsidP="007650FC">
      <w:pPr>
        <w:pStyle w:val="Legenda"/>
        <w:spacing w:line="360" w:lineRule="auto"/>
        <w:jc w:val="center"/>
      </w:pPr>
      <w:bookmarkStart w:id="12" w:name="_Toc448663254"/>
      <w:r>
        <w:t xml:space="preserve">Rys. </w:t>
      </w:r>
      <w:fldSimple w:instr=" STYLEREF 1 \s ">
        <w:r w:rsidR="00101D5E">
          <w:rPr>
            <w:noProof/>
          </w:rPr>
          <w:t>2</w:t>
        </w:r>
      </w:fldSimple>
      <w:r w:rsidR="00600106">
        <w:t>.</w:t>
      </w:r>
      <w:fldSimple w:instr=" SEQ Rys. \* ARABIC \s 1 ">
        <w:r w:rsidR="00101D5E">
          <w:rPr>
            <w:noProof/>
          </w:rPr>
          <w:t>2</w:t>
        </w:r>
      </w:fldSimple>
      <w:r>
        <w:t xml:space="preserve"> </w:t>
      </w:r>
      <w:r w:rsidRPr="0084409A">
        <w:t>Współrzędne geograficzne (elipsoidalne)</w:t>
      </w:r>
      <w:r w:rsidR="00F1096A">
        <w:t xml:space="preserve"> [</w:t>
      </w:r>
      <w:r w:rsidR="00100669">
        <w:t>2</w:t>
      </w:r>
      <w:r w:rsidR="00F1096A">
        <w:t>]</w:t>
      </w:r>
      <w:bookmarkEnd w:id="12"/>
    </w:p>
    <w:p w:rsidR="00DA0A64" w:rsidRPr="00DA0A64" w:rsidRDefault="00DA0A64" w:rsidP="007650FC">
      <w:pPr>
        <w:spacing w:line="360" w:lineRule="auto"/>
      </w:pPr>
    </w:p>
    <w:p w:rsidR="00DA0A64" w:rsidRDefault="00DA0A64" w:rsidP="007650FC">
      <w:pPr>
        <w:spacing w:line="360" w:lineRule="auto"/>
        <w:ind w:firstLine="709"/>
      </w:pPr>
      <w:r>
        <w:t>Powiązanie układu współrzędnych geograficznych z punktem związanym z Ziemią daje nam ziemski układ odniesienia. Natomiast powiązanie ze środkiem mas Ziemi i nadanie wartości liczbowych poszczególnym parametrom elipsoidy (oraz określenie pewnym stałych geofizycznych) daje nam geocen</w:t>
      </w:r>
      <w:r w:rsidR="004C6EE8">
        <w:t>tryczny układ odniesienia.</w:t>
      </w:r>
      <w:r w:rsidR="00F1096A">
        <w:t xml:space="preserve"> [</w:t>
      </w:r>
      <w:r w:rsidR="00100669">
        <w:t>2</w:t>
      </w:r>
      <w:r w:rsidR="00F1096A">
        <w:t>]</w:t>
      </w:r>
    </w:p>
    <w:p w:rsidR="004C6EE8" w:rsidRDefault="00872395" w:rsidP="007650FC">
      <w:pPr>
        <w:spacing w:line="360" w:lineRule="auto"/>
        <w:ind w:firstLine="709"/>
      </w:pPr>
      <w:r>
        <w:t>P</w:t>
      </w:r>
      <w:r w:rsidR="00AC357D">
        <w:t>owierzchnie geoidy oraz elipsoidy znacznie się różnią</w:t>
      </w:r>
      <w:r w:rsidR="00100669">
        <w:t xml:space="preserve"> [Rys. 2.3]</w:t>
      </w:r>
      <w:r w:rsidR="00AC357D">
        <w:t>. Odstępy między geoidą, a elipsoidą nazywamy undulacjami geoidy, a ich wartości wahają się od -110m do +84m.</w:t>
      </w:r>
      <w:r w:rsidR="00100669">
        <w:t xml:space="preserve"> [15]</w:t>
      </w:r>
    </w:p>
    <w:p w:rsidR="00827F63" w:rsidRDefault="00827F63" w:rsidP="007650FC">
      <w:pPr>
        <w:spacing w:line="360" w:lineRule="auto"/>
        <w:ind w:firstLine="709"/>
      </w:pPr>
    </w:p>
    <w:p w:rsidR="00100669" w:rsidRDefault="002871FE" w:rsidP="007650FC">
      <w:pPr>
        <w:keepNext/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>
            <wp:extent cx="4068445" cy="1736090"/>
            <wp:effectExtent l="19050" t="0" r="825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45" cy="1736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40A" w:rsidRDefault="00F049D2" w:rsidP="007650FC">
      <w:pPr>
        <w:pStyle w:val="Legenda"/>
        <w:spacing w:line="360" w:lineRule="auto"/>
        <w:jc w:val="center"/>
      </w:pPr>
      <w:bookmarkStart w:id="13" w:name="_Toc448663255"/>
      <w:r>
        <w:t xml:space="preserve">Rys. </w:t>
      </w:r>
      <w:fldSimple w:instr=" STYLEREF 1 \s ">
        <w:r w:rsidR="00101D5E">
          <w:rPr>
            <w:noProof/>
          </w:rPr>
          <w:t>2</w:t>
        </w:r>
      </w:fldSimple>
      <w:r w:rsidR="00600106">
        <w:t>.</w:t>
      </w:r>
      <w:fldSimple w:instr=" SEQ Rys. \* ARABIC \s 1 ">
        <w:r w:rsidR="00101D5E">
          <w:rPr>
            <w:noProof/>
          </w:rPr>
          <w:t>3</w:t>
        </w:r>
      </w:fldSimple>
      <w:r>
        <w:t xml:space="preserve"> Porównanie powierzchni</w:t>
      </w:r>
      <w:r w:rsidR="00A617C8">
        <w:t xml:space="preserve"> [</w:t>
      </w:r>
      <w:r w:rsidR="00960BD2">
        <w:t>9</w:t>
      </w:r>
      <w:r w:rsidR="00A617C8">
        <w:t>]</w:t>
      </w:r>
      <w:bookmarkEnd w:id="13"/>
    </w:p>
    <w:p w:rsidR="009B2AAB" w:rsidRPr="009B2AAB" w:rsidRDefault="009B2AAB" w:rsidP="007650FC">
      <w:pPr>
        <w:spacing w:line="360" w:lineRule="auto"/>
      </w:pPr>
    </w:p>
    <w:p w:rsidR="00DA21D9" w:rsidRDefault="00FC41D7" w:rsidP="007650FC">
      <w:pPr>
        <w:pStyle w:val="Nagwek3"/>
        <w:spacing w:line="360" w:lineRule="auto"/>
      </w:pPr>
      <w:bookmarkStart w:id="14" w:name="_Toc448696796"/>
      <w:r>
        <w:t>Porównanie modeli WGS84 oraz EGM96</w:t>
      </w:r>
      <w:bookmarkEnd w:id="14"/>
    </w:p>
    <w:p w:rsidR="005E726C" w:rsidRDefault="005E726C" w:rsidP="007650FC">
      <w:pPr>
        <w:spacing w:line="360" w:lineRule="auto"/>
      </w:pPr>
    </w:p>
    <w:p w:rsidR="009C44E9" w:rsidRDefault="005E726C" w:rsidP="007650FC">
      <w:pPr>
        <w:spacing w:line="360" w:lineRule="auto"/>
      </w:pPr>
      <w:r>
        <w:tab/>
      </w:r>
      <w:r w:rsidR="009C44E9">
        <w:t>Biorąc pod uwagę wysoce nieregularny kształt Ziemi praktycznie niemożliwym jest stworzenie modelu jednolicie dokładnego dla całej planety. W związku z tym przy dokła</w:t>
      </w:r>
      <w:r w:rsidR="009C44E9">
        <w:t>d</w:t>
      </w:r>
      <w:r w:rsidR="009C44E9">
        <w:t>nych pomiarach i badaniach często wykorzystuje się modele opracowane lokalnie. Jednak popularyzacja sytemu nawigacji satelitarnej oraz konieczność współpracy międzynarodowej przy badaniach wymaga</w:t>
      </w:r>
      <w:r w:rsidR="00356F58">
        <w:t>ły stworzenia modeli</w:t>
      </w:r>
      <w:r w:rsidR="00E62D58">
        <w:t>, które mo</w:t>
      </w:r>
      <w:r w:rsidR="009C44E9">
        <w:t>gł</w:t>
      </w:r>
      <w:r w:rsidR="00E62D58">
        <w:t>y</w:t>
      </w:r>
      <w:r w:rsidR="009C44E9">
        <w:t>by być wykorzy</w:t>
      </w:r>
      <w:r w:rsidR="00E62D58">
        <w:t>stywane</w:t>
      </w:r>
      <w:r w:rsidR="009C44E9">
        <w:t xml:space="preserve"> na całej planecie. </w:t>
      </w:r>
    </w:p>
    <w:p w:rsidR="00960BD2" w:rsidRDefault="00132291" w:rsidP="007650FC">
      <w:pPr>
        <w:spacing w:line="360" w:lineRule="auto"/>
      </w:pPr>
      <w:r>
        <w:tab/>
      </w:r>
      <w:r w:rsidR="000C4FA1">
        <w:t>G</w:t>
      </w:r>
      <w:r w:rsidR="005E726C">
        <w:t xml:space="preserve">rawitacyjny model EGM96 </w:t>
      </w:r>
      <w:r w:rsidR="000C4FA1">
        <w:t xml:space="preserve">w bardzo dokładny sposób </w:t>
      </w:r>
      <w:r w:rsidR="005E726C">
        <w:t>definiuje globalną geoidę ziemską, w ogólności tożsamą ze średnim poziomem morza</w:t>
      </w:r>
      <w:r w:rsidR="000C4FA1">
        <w:t>, podczas gdy WGS84 przybliża powierzchnię ziemską jako geocentryczną</w:t>
      </w:r>
      <w:r w:rsidR="000B218E">
        <w:t xml:space="preserve"> elipsoidę</w:t>
      </w:r>
      <w:r w:rsidR="000C4FA1">
        <w:t>, generalizującą kształt tej geoidy</w:t>
      </w:r>
      <w:r w:rsidR="005E726C">
        <w:t>.</w:t>
      </w:r>
      <w:r w:rsidR="00960BD2">
        <w:t xml:space="preserve"> </w:t>
      </w:r>
    </w:p>
    <w:p w:rsidR="00CB0958" w:rsidRDefault="005E726C" w:rsidP="007650FC">
      <w:pPr>
        <w:spacing w:line="360" w:lineRule="auto"/>
      </w:pPr>
      <w:r>
        <w:t xml:space="preserve">EGM96 jest modelem znacznie bardziej </w:t>
      </w:r>
      <w:r w:rsidR="000C4FA1">
        <w:t xml:space="preserve">złożonym i </w:t>
      </w:r>
      <w:r>
        <w:t xml:space="preserve">dokładnym, opartym na </w:t>
      </w:r>
      <w:r w:rsidR="000C4FA1">
        <w:t>szczegółowej</w:t>
      </w:r>
      <w:r>
        <w:t xml:space="preserve"> analizie ziemskiej siły grawitacyjnej</w:t>
      </w:r>
      <w:r w:rsidR="000B218E">
        <w:t>, jednak jego użycie wymaga znacznie większych nakł</w:t>
      </w:r>
      <w:r w:rsidR="000B218E">
        <w:t>a</w:t>
      </w:r>
      <w:r w:rsidR="000B218E">
        <w:t>dów obliczeniowych</w:t>
      </w:r>
      <w:r>
        <w:t>. WGS84 określa</w:t>
      </w:r>
      <w:r w:rsidR="000B218E">
        <w:t xml:space="preserve"> elipsoidę najbardziej pasującą do geoidy EGM96</w:t>
      </w:r>
      <w:r w:rsidR="000C4FA1">
        <w:t>. M</w:t>
      </w:r>
      <w:r>
        <w:t>o</w:t>
      </w:r>
      <w:r>
        <w:t>del ten</w:t>
      </w:r>
      <w:r w:rsidR="000B218E">
        <w:t xml:space="preserve"> został utworzony w</w:t>
      </w:r>
      <w:r>
        <w:t xml:space="preserve"> 1984 roku, </w:t>
      </w:r>
      <w:r w:rsidR="000B218E">
        <w:t xml:space="preserve">jednak </w:t>
      </w:r>
      <w:r>
        <w:t>na przestrzeni lat był aktualizowany wraz z coraz to dokładniejszymi pomiarami geoidy. WGS84 nie jest modelem przestarzałym, jest po prostu znacznie uproszczonym modelem matematyczny</w:t>
      </w:r>
      <w:r w:rsidR="000C4FA1">
        <w:t>m</w:t>
      </w:r>
      <w:r>
        <w:t xml:space="preserve">, który mimo mniejszej dokładności wciąż jest często wykorzystywany ze względu na </w:t>
      </w:r>
      <w:r w:rsidR="00CB0958">
        <w:t>łatwość</w:t>
      </w:r>
      <w:r>
        <w:t xml:space="preserve"> wykorzystania w analizie matem</w:t>
      </w:r>
      <w:r>
        <w:t>a</w:t>
      </w:r>
      <w:r>
        <w:t>tycznej.</w:t>
      </w:r>
      <w:r w:rsidRPr="005E726C">
        <w:t xml:space="preserve"> </w:t>
      </w:r>
      <w:r>
        <w:t>Model ten dla większości zastosowań jest wystarczająco dokładny. Jego niedokła</w:t>
      </w:r>
      <w:r>
        <w:t>d</w:t>
      </w:r>
      <w:r>
        <w:t>ność osiąga maksymalnie wartość 110m ze średnim błędem na poziomie 20-30m.</w:t>
      </w:r>
      <w:r w:rsidR="009C44E9">
        <w:t xml:space="preserve"> Istnieje możliwość zredukowania tego błędu poprzez </w:t>
      </w:r>
      <w:r w:rsidR="00B77DE7">
        <w:t>wprowadzenie korekty na podstawie znajomości</w:t>
      </w:r>
      <w:r w:rsidR="009C44E9">
        <w:t xml:space="preserve"> undulacji geoidy na interesującym nas regionie.</w:t>
      </w:r>
    </w:p>
    <w:p w:rsidR="00151A84" w:rsidRDefault="00151A84" w:rsidP="007650FC">
      <w:pPr>
        <w:spacing w:line="360" w:lineRule="auto"/>
      </w:pPr>
    </w:p>
    <w:p w:rsidR="004777EF" w:rsidRDefault="002F0DE3" w:rsidP="007650FC">
      <w:pPr>
        <w:pStyle w:val="Nagwek2"/>
        <w:spacing w:line="360" w:lineRule="auto"/>
      </w:pPr>
      <w:bookmarkStart w:id="15" w:name="_Toc448696797"/>
      <w:r w:rsidRPr="006D3C46">
        <w:lastRenderedPageBreak/>
        <w:t>Numeryczny Model Terenu NMT</w:t>
      </w:r>
      <w:bookmarkEnd w:id="15"/>
    </w:p>
    <w:p w:rsidR="00B74F40" w:rsidRPr="00B74F40" w:rsidRDefault="00B74F40" w:rsidP="007650FC">
      <w:pPr>
        <w:spacing w:line="360" w:lineRule="auto"/>
      </w:pPr>
    </w:p>
    <w:p w:rsidR="006D3C46" w:rsidRPr="006D3C46" w:rsidRDefault="006D3C46" w:rsidP="007650FC">
      <w:pPr>
        <w:pStyle w:val="Nagwek3"/>
        <w:spacing w:line="360" w:lineRule="auto"/>
        <w:rPr>
          <w:rFonts w:cs="Times New Roman"/>
        </w:rPr>
      </w:pPr>
      <w:r w:rsidRPr="006D3C46">
        <w:rPr>
          <w:rFonts w:cs="Times New Roman"/>
        </w:rPr>
        <w:t xml:space="preserve"> </w:t>
      </w:r>
      <w:bookmarkStart w:id="16" w:name="_Toc448696798"/>
      <w:r w:rsidRPr="006D3C46">
        <w:rPr>
          <w:rFonts w:cs="Times New Roman"/>
        </w:rPr>
        <w:t>Ogólnie o NMT</w:t>
      </w:r>
      <w:bookmarkEnd w:id="16"/>
    </w:p>
    <w:p w:rsidR="00F439A3" w:rsidRDefault="00F439A3" w:rsidP="007650FC">
      <w:pPr>
        <w:spacing w:line="360" w:lineRule="auto"/>
      </w:pPr>
    </w:p>
    <w:p w:rsidR="00107F9B" w:rsidRDefault="00F439A3" w:rsidP="007650FC">
      <w:pPr>
        <w:spacing w:line="360" w:lineRule="auto"/>
      </w:pPr>
      <w:r>
        <w:tab/>
      </w:r>
      <w:r w:rsidR="00193AF0">
        <w:t>Teoretyczne modele</w:t>
      </w:r>
      <w:r w:rsidR="00356F58">
        <w:t xml:space="preserve"> planety byłyby bezużyteczne, gdyby nie dało się ich wykorzystać w obliczeniach </w:t>
      </w:r>
      <w:r w:rsidR="00193AF0">
        <w:t>matematycznych</w:t>
      </w:r>
      <w:r w:rsidR="00356F58">
        <w:t>. W tym celu wykorzystuje się właśnie n</w:t>
      </w:r>
      <w:r w:rsidR="00107F9B">
        <w:t>umerycz</w:t>
      </w:r>
      <w:r w:rsidR="00356F58">
        <w:t>ny</w:t>
      </w:r>
      <w:r w:rsidR="00107F9B">
        <w:t xml:space="preserve"> </w:t>
      </w:r>
      <w:r w:rsidR="00E320E0">
        <w:t>model rzeźby terenu (NMT)</w:t>
      </w:r>
      <w:r w:rsidR="00356F58">
        <w:t>, będący</w:t>
      </w:r>
      <w:r w:rsidR="00E320E0">
        <w:t xml:space="preserve"> numeryczną reprezentacją powierzchni </w:t>
      </w:r>
      <w:r w:rsidR="00F30181">
        <w:t>ziemskiej</w:t>
      </w:r>
      <w:r w:rsidR="00E320E0">
        <w:t>, utworzoną</w:t>
      </w:r>
      <w:r w:rsidR="00F30181">
        <w:t xml:space="preserve"> zazwyczaj przez zbiór punktów tej powierzchni oraz algorytmy, służące </w:t>
      </w:r>
      <w:r w:rsidR="00406C23">
        <w:t xml:space="preserve">do </w:t>
      </w:r>
      <w:r w:rsidR="00F30181">
        <w:t>aproksymacji jej położenia i kształtu na podstawie wsp</w:t>
      </w:r>
      <w:r w:rsidR="00891EDA">
        <w:t xml:space="preserve">ółrzędnych x, y, z tych punktów. </w:t>
      </w:r>
      <w:r>
        <w:t>Zawiera informacje na temat</w:t>
      </w:r>
      <w:r w:rsidR="00334199">
        <w:t xml:space="preserve"> wysokości poszczególnych punktów powierzchni terenu ponad ustalonym poziomem odniesienia np. nad poziomem morza.</w:t>
      </w:r>
      <w:r w:rsidR="00AB1625">
        <w:t xml:space="preserve"> [</w:t>
      </w:r>
      <w:r w:rsidR="00960BD2">
        <w:t>3</w:t>
      </w:r>
      <w:r w:rsidR="00AB1625">
        <w:t>]</w:t>
      </w:r>
    </w:p>
    <w:p w:rsidR="00F30181" w:rsidRDefault="00F30181" w:rsidP="007650FC">
      <w:pPr>
        <w:spacing w:line="360" w:lineRule="auto"/>
      </w:pPr>
      <w:r>
        <w:tab/>
        <w:t>Numeryczny model terenu można opracować na podstawie dowolnego zestawu d</w:t>
      </w:r>
      <w:r>
        <w:t>a</w:t>
      </w:r>
      <w:r>
        <w:t>nych mających charakter pola skalarnego, tzn. zawierających informacje o położeniu (wspó</w:t>
      </w:r>
      <w:r>
        <w:t>ł</w:t>
      </w:r>
      <w:r>
        <w:t>rzędne x i y w układzie współrzędnych) oraz wielkości skalara (współrzędna z).</w:t>
      </w:r>
      <w:r w:rsidR="00AB1625">
        <w:t xml:space="preserve"> [</w:t>
      </w:r>
      <w:r w:rsidR="00960BD2">
        <w:t>3</w:t>
      </w:r>
      <w:r w:rsidR="00AB1625">
        <w:t>]</w:t>
      </w:r>
    </w:p>
    <w:p w:rsidR="00EE131A" w:rsidRDefault="00EE131A" w:rsidP="007650FC">
      <w:pPr>
        <w:spacing w:line="360" w:lineRule="auto"/>
      </w:pPr>
      <w:r>
        <w:tab/>
        <w:t>Skonstruowanie prawidłowego modelu rzeźby terenu jest jednym z kluczowych w</w:t>
      </w:r>
      <w:r>
        <w:t>y</w:t>
      </w:r>
      <w:r>
        <w:t>zwań współczesnej geomatyki. Znajomość Numerycznego Modelu Terenu o wysokiej d</w:t>
      </w:r>
      <w:r>
        <w:t>o</w:t>
      </w:r>
      <w:r>
        <w:t>kładności jest bardzo ważna z punktu widzenia wielu zastosowań praktycznych. Modele w</w:t>
      </w:r>
      <w:r>
        <w:t>y</w:t>
      </w:r>
      <w:r>
        <w:t>sokości, w formie map topograficznych umożliwiają projektowanie przebiegu tras komunik</w:t>
      </w:r>
      <w:r>
        <w:t>a</w:t>
      </w:r>
      <w:r>
        <w:t>cyjnych, wyznaczanie optymalnych lokalizacji masztów telefonii komórkowej, czy też w</w:t>
      </w:r>
      <w:r>
        <w:t>y</w:t>
      </w:r>
      <w:r>
        <w:t>znaczanie stref zalewowych. Dane reprezentujące NMT są niezbędne do prawidłowego fun</w:t>
      </w:r>
      <w:r>
        <w:t>k</w:t>
      </w:r>
      <w:r>
        <w:t>cjonowania powietrznych systemów nawigacyjnych oraz powszechnie wykorzystywane w licznych Systemach Informacji Geograficznej</w:t>
      </w:r>
      <w:r w:rsidR="00B77DE7">
        <w:t>.</w:t>
      </w:r>
      <w:r w:rsidR="00960BD2">
        <w:t xml:space="preserve"> [3]</w:t>
      </w:r>
    </w:p>
    <w:p w:rsidR="00891EDA" w:rsidRDefault="00F30181" w:rsidP="007650FC">
      <w:pPr>
        <w:spacing w:line="360" w:lineRule="auto"/>
      </w:pPr>
      <w:r>
        <w:tab/>
        <w:t>Dane do opracowania NMT mogą być pozyskiwane na wiele sposobów takich jak: bezpośrednie pomiary terenowe, zdjęcia lotnicze i ich opracowania fotogrametryczne, mapy topograficzne, interferometria satelitarna, czy lotniczy skaning laserowy.</w:t>
      </w:r>
      <w:r w:rsidR="00B77DE7">
        <w:t xml:space="preserve"> </w:t>
      </w:r>
      <w:r w:rsidR="00891EDA">
        <w:t>Najczęściej stos</w:t>
      </w:r>
      <w:r w:rsidR="00891EDA">
        <w:t>o</w:t>
      </w:r>
      <w:r w:rsidR="00891EDA">
        <w:t>waną techniką</w:t>
      </w:r>
      <w:r>
        <w:t xml:space="preserve"> pozyskiwania danych </w:t>
      </w:r>
      <w:r w:rsidR="00891EDA">
        <w:t>jest</w:t>
      </w:r>
      <w:r>
        <w:t xml:space="preserve"> techno</w:t>
      </w:r>
      <w:r w:rsidR="00891EDA">
        <w:t>logia</w:t>
      </w:r>
      <w:r>
        <w:t xml:space="preserve"> </w:t>
      </w:r>
      <w:r w:rsidR="00E34AAB">
        <w:t>fotogrametryczna</w:t>
      </w:r>
      <w:r w:rsidR="00EE131A">
        <w:t>. N</w:t>
      </w:r>
      <w:r w:rsidR="00891EDA">
        <w:t>a podstawie odp</w:t>
      </w:r>
      <w:r w:rsidR="00891EDA">
        <w:t>o</w:t>
      </w:r>
      <w:r w:rsidR="00891EDA">
        <w:t xml:space="preserve">wiednich zdjęć lotniczych </w:t>
      </w:r>
      <w:r w:rsidR="00EE131A">
        <w:t xml:space="preserve">(tzw. fotogramów) </w:t>
      </w:r>
      <w:r w:rsidR="00891EDA">
        <w:t>budowany jest model stereoskopowy, na kt</w:t>
      </w:r>
      <w:r w:rsidR="00891EDA">
        <w:t>ó</w:t>
      </w:r>
      <w:r w:rsidR="00891EDA">
        <w:t>rym wykonuje się następnie stereodigitalizację powierzchni terenu</w:t>
      </w:r>
      <w:r w:rsidR="00EE131A">
        <w:t>, co w efekcie umożliwia odtwarzanie kształtów, rozmiarów i wzajemnego położenia obiektów w terenie</w:t>
      </w:r>
      <w:r w:rsidR="00891EDA">
        <w:t>.</w:t>
      </w:r>
      <w:r w:rsidR="001830BC">
        <w:t xml:space="preserve"> </w:t>
      </w:r>
      <w:r w:rsidR="00891EDA">
        <w:t>Tworzenie NMT na obszarach silnie zalesionych, bądź zurbanizowanych jest możliwe za pomocą tec</w:t>
      </w:r>
      <w:r w:rsidR="00891EDA">
        <w:t>h</w:t>
      </w:r>
      <w:r w:rsidR="00891EDA">
        <w:t>nologii kartograficznej, polegającej na wektoryzacji warstwic na podstawie zeskanowanych diapozytywów map topograficznych.</w:t>
      </w:r>
      <w:r w:rsidR="001830BC">
        <w:t xml:space="preserve"> </w:t>
      </w:r>
      <w:r w:rsidR="00891EDA">
        <w:t>Do szybkiej budowy NMT o dużej dokładności jest st</w:t>
      </w:r>
      <w:r w:rsidR="00891EDA">
        <w:t>o</w:t>
      </w:r>
      <w:r w:rsidR="00891EDA">
        <w:t>sowany skan</w:t>
      </w:r>
      <w:r w:rsidR="00EE131A">
        <w:t>ing laserowy, który jest niezależ</w:t>
      </w:r>
      <w:r w:rsidR="00891EDA">
        <w:t>ny od warunków oświetlenia i pozwala na uz</w:t>
      </w:r>
      <w:r w:rsidR="00891EDA">
        <w:t>y</w:t>
      </w:r>
      <w:r w:rsidR="00891EDA">
        <w:lastRenderedPageBreak/>
        <w:t>skanie precyzyjnego modelu rzeźby terenu</w:t>
      </w:r>
      <w:r w:rsidR="00E62D58">
        <w:t>,</w:t>
      </w:r>
      <w:r w:rsidR="00891EDA">
        <w:t xml:space="preserve"> także dla obszarów o zwartej pokrywie roślinnej, czy w terenach zabudowy miejskiej.</w:t>
      </w:r>
      <w:r w:rsidR="00AB1625">
        <w:t xml:space="preserve"> [</w:t>
      </w:r>
      <w:r w:rsidR="00960BD2">
        <w:t>3]</w:t>
      </w:r>
    </w:p>
    <w:p w:rsidR="00F35C0C" w:rsidRDefault="00F35C0C" w:rsidP="007650FC">
      <w:pPr>
        <w:spacing w:line="360" w:lineRule="auto"/>
      </w:pPr>
      <w:r>
        <w:tab/>
        <w:t xml:space="preserve">Wymienione wyżej sposoby gromadzenia danych do modelowania rzeźby terenu łączy jedna </w:t>
      </w:r>
      <w:r w:rsidR="00E34AAB">
        <w:t>wspólna cecha</w:t>
      </w:r>
      <w:r>
        <w:t>. Mają naturę lokalną tzn. wymagają w mniejszym lub większym stopniu bezpośredniej eksploracji badanego terenu</w:t>
      </w:r>
      <w:r w:rsidR="006D3C46">
        <w:t>, co jest bardzo kosztowne i czasochłonne oraz cz</w:t>
      </w:r>
      <w:r w:rsidR="006D3C46">
        <w:t>ę</w:t>
      </w:r>
      <w:r w:rsidR="006D3C46">
        <w:t>sto niemożliwe z powodów politycznej niedostępności niektórych</w:t>
      </w:r>
      <w:r w:rsidR="00E34AAB">
        <w:t xml:space="preserve"> regionów</w:t>
      </w:r>
      <w:r w:rsidR="006D3C46">
        <w:t xml:space="preserve"> świata.</w:t>
      </w:r>
      <w:r>
        <w:t xml:space="preserve"> W efe</w:t>
      </w:r>
      <w:r>
        <w:t>k</w:t>
      </w:r>
      <w:r>
        <w:t>cie przez wiele lat nie istniał jednolity dla całej ziemi numeryczny model terenu.</w:t>
      </w:r>
      <w:r w:rsidRPr="00F35C0C">
        <w:t xml:space="preserve"> </w:t>
      </w:r>
      <w:r>
        <w:t>Większość rozwiniętych państw tworzyło swoje własne dane kartograficzne, które znacznie różniły się między sobą pod względem skal, rozdzielczości oraz punktów odniesienia i co za tym idzie były wysoce niespójne. Co więcej globalny obszar pokrycia był bardzo niejednolity. Wiele części świata takich jak Ameryka Południowa, czy Afryka cechowało się brakiem danych topograficznych o wysokiej dokładności.</w:t>
      </w:r>
      <w:r w:rsidR="00AB1625">
        <w:t xml:space="preserve"> [</w:t>
      </w:r>
      <w:r w:rsidR="001472E8">
        <w:t>1</w:t>
      </w:r>
      <w:r w:rsidR="00AB1625">
        <w:t>]</w:t>
      </w:r>
    </w:p>
    <w:p w:rsidR="00F35C0C" w:rsidRDefault="00F35C0C" w:rsidP="007650FC">
      <w:pPr>
        <w:spacing w:line="360" w:lineRule="auto"/>
      </w:pPr>
      <w:r>
        <w:tab/>
        <w:t>Uzyskanie międzynarodowych, cyfrowych danych wysokościowych</w:t>
      </w:r>
      <w:r w:rsidR="00193AF0">
        <w:t>,</w:t>
      </w:r>
      <w:r>
        <w:t xml:space="preserve"> o spójnej skali i rozdzielczości</w:t>
      </w:r>
      <w:r w:rsidR="00193AF0">
        <w:t xml:space="preserve">, </w:t>
      </w:r>
      <w:r>
        <w:t xml:space="preserve">okazało się </w:t>
      </w:r>
      <w:r w:rsidR="00406C23">
        <w:t>praktycznie niemożliwe</w:t>
      </w:r>
      <w:r w:rsidR="00E62D58">
        <w:t xml:space="preserve"> z wykorzystaniem opisanych wcześniej metod</w:t>
      </w:r>
      <w:r>
        <w:t xml:space="preserve">, a jedynym sposobem na ich ujednolicenie było zastosowanie globalnie </w:t>
      </w:r>
      <w:r w:rsidR="006D3C46">
        <w:t>jednolitej</w:t>
      </w:r>
      <w:r>
        <w:t xml:space="preserve"> tec</w:t>
      </w:r>
      <w:r>
        <w:t>h</w:t>
      </w:r>
      <w:r>
        <w:t>niki pozyskiwania danych.</w:t>
      </w:r>
      <w:r w:rsidR="006D3C46">
        <w:t xml:space="preserve"> Taką techniką okazała się interferometria satelitarna wykorzystana podczas misji SRTM.</w:t>
      </w:r>
    </w:p>
    <w:p w:rsidR="009B2AAB" w:rsidRDefault="009B2AAB" w:rsidP="007650FC">
      <w:pPr>
        <w:spacing w:line="360" w:lineRule="auto"/>
      </w:pPr>
    </w:p>
    <w:p w:rsidR="00386BA9" w:rsidRDefault="006D3C46" w:rsidP="007650FC">
      <w:pPr>
        <w:pStyle w:val="Nagwek3"/>
        <w:spacing w:line="360" w:lineRule="auto"/>
      </w:pPr>
      <w:bookmarkStart w:id="17" w:name="_Toc448696799"/>
      <w:r>
        <w:t>Misja SRTM</w:t>
      </w:r>
      <w:bookmarkEnd w:id="17"/>
    </w:p>
    <w:p w:rsidR="00FA3A41" w:rsidRPr="00FA3A41" w:rsidRDefault="00FA3A41" w:rsidP="007650FC">
      <w:pPr>
        <w:spacing w:line="360" w:lineRule="auto"/>
      </w:pPr>
    </w:p>
    <w:p w:rsidR="00386BA9" w:rsidRDefault="00386BA9" w:rsidP="007650FC">
      <w:pPr>
        <w:spacing w:line="360" w:lineRule="auto"/>
      </w:pPr>
      <w:r>
        <w:tab/>
        <w:t xml:space="preserve">SRTM - The Shuttle Radar Topography Mission </w:t>
      </w:r>
      <w:r w:rsidR="00DF50D9">
        <w:t xml:space="preserve">- </w:t>
      </w:r>
      <w:r>
        <w:t>jest międzynarodową misją k</w:t>
      </w:r>
      <w:r>
        <w:t>o</w:t>
      </w:r>
      <w:r>
        <w:t>smiczną mającą na celu zebranie najbardziej kompleksowego i dokładnego numerycznego modelu terenu (NMT) Ziemi.</w:t>
      </w:r>
      <w:r w:rsidR="00086567">
        <w:t xml:space="preserve"> [</w:t>
      </w:r>
      <w:r w:rsidR="001472E8">
        <w:t>1</w:t>
      </w:r>
      <w:r w:rsidR="00086567">
        <w:t>]</w:t>
      </w:r>
    </w:p>
    <w:p w:rsidR="00386BA9" w:rsidRDefault="00386BA9" w:rsidP="007650FC">
      <w:pPr>
        <w:spacing w:line="360" w:lineRule="auto"/>
      </w:pPr>
      <w:r>
        <w:tab/>
        <w:t xml:space="preserve">Projekt został przeprowadzony w lutym 2000 roku </w:t>
      </w:r>
      <w:r w:rsidR="00B3255F">
        <w:t xml:space="preserve">podczas lotu promu kosmicznego Endeavour </w:t>
      </w:r>
      <w:r>
        <w:t>wspólnie przez trzy agencje kosmiczne: Narodową Agencję Aeronautyki i Prz</w:t>
      </w:r>
      <w:r>
        <w:t>e</w:t>
      </w:r>
      <w:r>
        <w:t>strzeni Kosmicznej Stanów Zjednoczonych NASA, Niemiecką Agencję Kosmiczną DRL oraz Włoską Agencję Kosmiczną ASI.</w:t>
      </w:r>
      <w:r w:rsidR="00AB1625">
        <w:t xml:space="preserve"> </w:t>
      </w:r>
      <w:r w:rsidR="00086567">
        <w:t>[</w:t>
      </w:r>
      <w:r w:rsidR="002A0731">
        <w:t>1</w:t>
      </w:r>
      <w:r w:rsidR="00086567">
        <w:t>]</w:t>
      </w:r>
    </w:p>
    <w:p w:rsidR="00525B9E" w:rsidRDefault="00386BA9" w:rsidP="007650FC">
      <w:pPr>
        <w:spacing w:line="360" w:lineRule="auto"/>
      </w:pPr>
      <w:r>
        <w:tab/>
        <w:t xml:space="preserve">Główną ideą misji było zapewnienie jednolitego pod względem dokładności i skali modelu topograficznego </w:t>
      </w:r>
      <w:r w:rsidR="00525B9E">
        <w:t xml:space="preserve">o rozdzielczości terenowej 1'' </w:t>
      </w:r>
      <w:r>
        <w:t>dla wszystkich obszarów lądowych znajdujących się pomiędzy równoleżnikami 60</w:t>
      </w:r>
      <w:r>
        <w:rPr>
          <w:vertAlign w:val="superscript"/>
        </w:rPr>
        <w:t>o</w:t>
      </w:r>
      <w:r>
        <w:t xml:space="preserve"> szerokości geograficznej północnej, a 56</w:t>
      </w:r>
      <w:r>
        <w:rPr>
          <w:vertAlign w:val="superscript"/>
        </w:rPr>
        <w:t>o</w:t>
      </w:r>
      <w:r>
        <w:t xml:space="preserve"> szerokości geograficznej południowej, stanowiących około 80%  powierzchni </w:t>
      </w:r>
      <w:r w:rsidR="00E34AAB">
        <w:t>lądowej</w:t>
      </w:r>
      <w:r>
        <w:t xml:space="preserve"> Ziemi. </w:t>
      </w:r>
      <w:r w:rsidR="00525B9E">
        <w:t xml:space="preserve">Jednym z założeń misji był maksymalny błąd wysokości, jakim miał sie charakteryzować </w:t>
      </w:r>
      <w:r w:rsidR="00525B9E">
        <w:lastRenderedPageBreak/>
        <w:t>NMT, który został ustalony na +/- 16m dla wysokości bez</w:t>
      </w:r>
      <w:r w:rsidR="00406C23">
        <w:t>względnej oraz</w:t>
      </w:r>
      <w:r w:rsidR="00525B9E">
        <w:t xml:space="preserve"> +/- 10m dla wys</w:t>
      </w:r>
      <w:r w:rsidR="00525B9E">
        <w:t>o</w:t>
      </w:r>
      <w:r w:rsidR="00525B9E">
        <w:t xml:space="preserve">kości </w:t>
      </w:r>
      <w:r w:rsidR="00E52BC1">
        <w:t>względnej na poziomie ufności równemu 90%.</w:t>
      </w:r>
      <w:r w:rsidR="00AB1625">
        <w:t xml:space="preserve"> [</w:t>
      </w:r>
      <w:r w:rsidR="002A0731">
        <w:t>1</w:t>
      </w:r>
      <w:r w:rsidR="00AB1625">
        <w:t>]</w:t>
      </w:r>
    </w:p>
    <w:p w:rsidR="00E52BC1" w:rsidRDefault="00E52BC1" w:rsidP="007650FC">
      <w:pPr>
        <w:spacing w:line="360" w:lineRule="auto"/>
      </w:pPr>
      <w:r>
        <w:tab/>
        <w:t xml:space="preserve">W trakcie </w:t>
      </w:r>
      <w:r w:rsidR="00406C23">
        <w:t xml:space="preserve">trwania </w:t>
      </w:r>
      <w:r>
        <w:t xml:space="preserve">całej misji zebrano ponad 12 terabajtów danych, które następnie zostały poddane dokładnej analizie. W sierpniu 2001 roku ogłoszono zakończenie misji SRTM, a dane </w:t>
      </w:r>
      <w:r w:rsidR="002C05EF">
        <w:t>wynikowe zostały umieszczone w I</w:t>
      </w:r>
      <w:r>
        <w:t>nternecie.</w:t>
      </w:r>
      <w:r w:rsidR="00AB1625">
        <w:t xml:space="preserve"> </w:t>
      </w:r>
      <w:r w:rsidR="00086567">
        <w:t>[</w:t>
      </w:r>
      <w:r w:rsidR="002A0731">
        <w:t>1</w:t>
      </w:r>
      <w:r w:rsidR="00086567">
        <w:t>]</w:t>
      </w:r>
    </w:p>
    <w:p w:rsidR="00E52BC1" w:rsidRDefault="00E52BC1" w:rsidP="007650FC">
      <w:pPr>
        <w:spacing w:line="360" w:lineRule="auto"/>
      </w:pPr>
      <w:r>
        <w:tab/>
      </w:r>
      <w:r w:rsidR="00E62D58">
        <w:t xml:space="preserve">Zgodnie </w:t>
      </w:r>
      <w:r>
        <w:t>z oficjalną specyfikacją misji dokładność pionowa danych wysokościowych SRTM-1 na obszarze Europy wynosi 6,2m dla wysokości bezwzględnej oraz 8,7m dla wys</w:t>
      </w:r>
      <w:r>
        <w:t>o</w:t>
      </w:r>
      <w:r>
        <w:t>kości względnej. Błąd geolokalizacji jest na poziomie 8,8m. Wartości te są różne w zależn</w:t>
      </w:r>
      <w:r>
        <w:t>o</w:t>
      </w:r>
      <w:r>
        <w:t xml:space="preserve">ści od kontynentu, ale wszędzie mieszczą się w założonej dokładności +/- 16m. </w:t>
      </w:r>
      <w:r w:rsidR="00086567">
        <w:t xml:space="preserve"> [</w:t>
      </w:r>
      <w:r w:rsidR="002A0731">
        <w:t>1</w:t>
      </w:r>
      <w:r w:rsidR="00086567">
        <w:t>]</w:t>
      </w:r>
    </w:p>
    <w:p w:rsidR="00E52BC1" w:rsidRDefault="00E52BC1" w:rsidP="007650FC">
      <w:pPr>
        <w:spacing w:line="360" w:lineRule="auto"/>
      </w:pPr>
      <w:r>
        <w:tab/>
        <w:t>Wadą interferometrii satelitarnej do pozyskiwania modelu NMT jest uwzględnianie pokrywy roślinnej i zabudowy</w:t>
      </w:r>
      <w:r w:rsidR="00203B6C">
        <w:t xml:space="preserve"> przy określaniu wysokości</w:t>
      </w:r>
      <w:r>
        <w:t>, co znacznie zmniejsza dokładno</w:t>
      </w:r>
      <w:r w:rsidR="00203B6C">
        <w:t>ść</w:t>
      </w:r>
      <w:r>
        <w:t xml:space="preserve"> danych na tego typu obszarach.</w:t>
      </w:r>
      <w:r w:rsidR="00086567" w:rsidRPr="00086567">
        <w:t xml:space="preserve"> </w:t>
      </w:r>
      <w:r w:rsidR="00086567">
        <w:t>[</w:t>
      </w:r>
      <w:r w:rsidR="002A0731">
        <w:t>1</w:t>
      </w:r>
      <w:r w:rsidR="00086567">
        <w:t>]</w:t>
      </w:r>
    </w:p>
    <w:p w:rsidR="00203B6C" w:rsidRDefault="00203B6C" w:rsidP="007650FC">
      <w:pPr>
        <w:spacing w:line="360" w:lineRule="auto"/>
      </w:pPr>
      <w:r>
        <w:tab/>
        <w:t>Numeryczne modele</w:t>
      </w:r>
      <w:r w:rsidR="002C05EF">
        <w:t xml:space="preserve"> SRTM są bezpłatnie dostępne w I</w:t>
      </w:r>
      <w:r>
        <w:t>nternecie w</w:t>
      </w:r>
      <w:r w:rsidR="00406C23">
        <w:t xml:space="preserve"> formie</w:t>
      </w:r>
      <w:r>
        <w:t xml:space="preserve"> plików r</w:t>
      </w:r>
      <w:r>
        <w:t>e</w:t>
      </w:r>
      <w:r>
        <w:t>prezentujących rastrowy numeryczny model terenu o zadanej rozdzielczości na poziomie 1'', 3'' lub 30'' w zależności od wersji danych. Modele te są szeroko wykorzystywane do badań naukowych takich jak badania poten</w:t>
      </w:r>
      <w:r w:rsidR="002C05EF">
        <w:t>cjału energii wiatrowej, analiza</w:t>
      </w:r>
      <w:r>
        <w:t xml:space="preserve"> </w:t>
      </w:r>
      <w:proofErr w:type="spellStart"/>
      <w:r>
        <w:t>geomorfome</w:t>
      </w:r>
      <w:r w:rsidR="002C05EF">
        <w:t>tryczna</w:t>
      </w:r>
      <w:proofErr w:type="spellEnd"/>
      <w:r>
        <w:t>, czy analiz hydrologicznych. Są również podstawowym źródłem danych wysokościowych dla wi</w:t>
      </w:r>
      <w:r>
        <w:t>e</w:t>
      </w:r>
      <w:r>
        <w:t xml:space="preserve">lu aplikacji takich jak Google </w:t>
      </w:r>
      <w:proofErr w:type="spellStart"/>
      <w:r>
        <w:t>Earth</w:t>
      </w:r>
      <w:proofErr w:type="spellEnd"/>
      <w:r>
        <w:t xml:space="preserve">, </w:t>
      </w:r>
      <w:proofErr w:type="spellStart"/>
      <w:r>
        <w:t>Nasa</w:t>
      </w:r>
      <w:proofErr w:type="spellEnd"/>
      <w:r>
        <w:t xml:space="preserve"> </w:t>
      </w:r>
      <w:proofErr w:type="spellStart"/>
      <w:r>
        <w:t>World</w:t>
      </w:r>
      <w:proofErr w:type="spellEnd"/>
      <w:r>
        <w:t xml:space="preserve"> Wind, Google </w:t>
      </w:r>
      <w:proofErr w:type="spellStart"/>
      <w:r>
        <w:t>Maps</w:t>
      </w:r>
      <w:proofErr w:type="spellEnd"/>
      <w:r>
        <w:t xml:space="preserve">, Yahoo </w:t>
      </w:r>
      <w:proofErr w:type="spellStart"/>
      <w:r>
        <w:t>Maps</w:t>
      </w:r>
      <w:proofErr w:type="spellEnd"/>
      <w:r>
        <w:t xml:space="preserve">, czy OpenStreetMap. </w:t>
      </w:r>
      <w:r w:rsidR="00086567">
        <w:t>[</w:t>
      </w:r>
      <w:r w:rsidR="00F02C5A">
        <w:t>7</w:t>
      </w:r>
      <w:r w:rsidR="00086567">
        <w:t>]</w:t>
      </w:r>
    </w:p>
    <w:p w:rsidR="00313D74" w:rsidRDefault="00525B9E" w:rsidP="007650FC">
      <w:pPr>
        <w:spacing w:line="360" w:lineRule="auto"/>
      </w:pPr>
      <w:r>
        <w:tab/>
      </w:r>
      <w:r w:rsidR="00203B6C">
        <w:t xml:space="preserve">Wysokości w modelu </w:t>
      </w:r>
      <w:proofErr w:type="spellStart"/>
      <w:r w:rsidR="00203B6C">
        <w:t>SRTM-C</w:t>
      </w:r>
      <w:proofErr w:type="spellEnd"/>
      <w:r w:rsidR="00203B6C">
        <w:t xml:space="preserve"> odniesione są do geoidy EGM-96, natomiast położ</w:t>
      </w:r>
      <w:r w:rsidR="00203B6C">
        <w:t>e</w:t>
      </w:r>
      <w:r w:rsidR="00203B6C">
        <w:t xml:space="preserve">nia pikseli są przedstawione względem elipsoidy WGS 84. </w:t>
      </w:r>
      <w:bookmarkEnd w:id="0"/>
      <w:bookmarkEnd w:id="1"/>
      <w:r w:rsidR="00086567">
        <w:t xml:space="preserve"> [</w:t>
      </w:r>
      <w:r w:rsidR="00F02C5A">
        <w:t>7</w:t>
      </w:r>
      <w:r w:rsidR="00086567">
        <w:t>]</w:t>
      </w:r>
    </w:p>
    <w:p w:rsidR="00E62D58" w:rsidRDefault="00E62D58" w:rsidP="007650FC">
      <w:pPr>
        <w:spacing w:line="360" w:lineRule="auto"/>
      </w:pPr>
    </w:p>
    <w:p w:rsidR="00796C7B" w:rsidRDefault="00EA509B" w:rsidP="007650FC">
      <w:pPr>
        <w:pStyle w:val="Nagwek2"/>
        <w:spacing w:line="360" w:lineRule="auto"/>
      </w:pPr>
      <w:bookmarkStart w:id="18" w:name="_Toc448696800"/>
      <w:r>
        <w:t>System GPS</w:t>
      </w:r>
      <w:bookmarkEnd w:id="18"/>
    </w:p>
    <w:p w:rsidR="00F5156C" w:rsidRDefault="00E62D58" w:rsidP="007650FC">
      <w:pPr>
        <w:spacing w:line="360" w:lineRule="auto"/>
      </w:pPr>
      <w:r>
        <w:tab/>
      </w:r>
    </w:p>
    <w:p w:rsidR="009F430D" w:rsidRDefault="00F5156C" w:rsidP="007650FC">
      <w:pPr>
        <w:spacing w:line="360" w:lineRule="auto"/>
      </w:pPr>
      <w:r>
        <w:tab/>
        <w:t xml:space="preserve">Istnieje </w:t>
      </w:r>
      <w:r w:rsidR="009F430D">
        <w:t>wiele</w:t>
      </w:r>
      <w:r>
        <w:t xml:space="preserve"> sposobów określania </w:t>
      </w:r>
      <w:r w:rsidR="009F430D">
        <w:t>położeń geograficznych</w:t>
      </w:r>
      <w:r>
        <w:t xml:space="preserve"> obiektów. Do najbardziej znanych należą: ustalanie lokalizacji na podstawie "widoczności" innych obiektów o znanej pozycji, takich jak np. stacje bazowe </w:t>
      </w:r>
      <w:r w:rsidR="009F430D">
        <w:t>tele</w:t>
      </w:r>
      <w:r w:rsidR="009546A5">
        <w:t>fonów</w:t>
      </w:r>
      <w:r w:rsidR="009F430D">
        <w:t xml:space="preserve"> komór</w:t>
      </w:r>
      <w:r w:rsidR="009546A5">
        <w:t>kowych</w:t>
      </w:r>
      <w:r w:rsidR="009F430D">
        <w:t xml:space="preserve">, </w:t>
      </w:r>
      <w:proofErr w:type="spellStart"/>
      <w:r w:rsidR="009F430D">
        <w:t>geolokalizacja</w:t>
      </w:r>
      <w:proofErr w:type="spellEnd"/>
      <w:r w:rsidR="009F430D">
        <w:t xml:space="preserve"> z wykorzyst</w:t>
      </w:r>
      <w:r w:rsidR="009F430D">
        <w:t>a</w:t>
      </w:r>
      <w:r w:rsidR="009F430D">
        <w:t xml:space="preserve">niem radaru lub sonaru, polegająca na wyznaczaniu położenia geograficznego na podstawie znajomości własnego położenia i wektora </w:t>
      </w:r>
      <w:r w:rsidR="009546A5">
        <w:t xml:space="preserve">wodzącego </w:t>
      </w:r>
      <w:r w:rsidR="007C07E1">
        <w:t>względem</w:t>
      </w:r>
      <w:r w:rsidR="009F430D">
        <w:t xml:space="preserve"> innego obiektu oraz </w:t>
      </w:r>
      <w:proofErr w:type="spellStart"/>
      <w:r w:rsidR="009F430D">
        <w:t>geolok</w:t>
      </w:r>
      <w:r w:rsidR="009F430D">
        <w:t>a</w:t>
      </w:r>
      <w:r w:rsidR="009F430D">
        <w:t>lizacja</w:t>
      </w:r>
      <w:proofErr w:type="spellEnd"/>
      <w:r w:rsidR="009F430D">
        <w:t xml:space="preserve"> IP, czyli określanie położenia na podstawie adresu IP urządzenia i bazy adresów. Je</w:t>
      </w:r>
      <w:r w:rsidR="009F430D">
        <w:t>d</w:t>
      </w:r>
      <w:r w:rsidR="009F430D">
        <w:t>nak najczęściej wykorzystywanym systemem określania położenia jest system GPS.</w:t>
      </w:r>
      <w:r w:rsidR="002A0731">
        <w:t xml:space="preserve"> [</w:t>
      </w:r>
      <w:r w:rsidR="00F02C5A">
        <w:t>40</w:t>
      </w:r>
      <w:r w:rsidR="002A0731">
        <w:t>]</w:t>
      </w:r>
    </w:p>
    <w:p w:rsidR="009B2AAB" w:rsidRPr="004777EF" w:rsidRDefault="009B2AAB" w:rsidP="007650FC">
      <w:pPr>
        <w:spacing w:line="360" w:lineRule="auto"/>
      </w:pPr>
    </w:p>
    <w:p w:rsidR="001C1C1A" w:rsidRPr="001C1C1A" w:rsidRDefault="00796C7B" w:rsidP="007650FC">
      <w:pPr>
        <w:pStyle w:val="Nagwek3"/>
        <w:spacing w:line="360" w:lineRule="auto"/>
      </w:pPr>
      <w:bookmarkStart w:id="19" w:name="_Toc448696801"/>
      <w:r>
        <w:lastRenderedPageBreak/>
        <w:t>Ogólny opis</w:t>
      </w:r>
      <w:bookmarkEnd w:id="19"/>
    </w:p>
    <w:p w:rsidR="00CB0958" w:rsidRDefault="00CB0958" w:rsidP="007650FC">
      <w:pPr>
        <w:spacing w:line="360" w:lineRule="auto"/>
      </w:pPr>
    </w:p>
    <w:p w:rsidR="001C1C1A" w:rsidRDefault="007B6BD8" w:rsidP="007650FC">
      <w:pPr>
        <w:spacing w:line="360" w:lineRule="auto"/>
      </w:pPr>
      <w:r>
        <w:tab/>
      </w:r>
      <w:r w:rsidR="001C1C1A">
        <w:t xml:space="preserve">Skrót </w:t>
      </w:r>
      <w:r w:rsidR="00CB0958">
        <w:t>GPS</w:t>
      </w:r>
      <w:r w:rsidR="001C1C1A">
        <w:t xml:space="preserve"> pochodzi od angielskich słów Global </w:t>
      </w:r>
      <w:proofErr w:type="spellStart"/>
      <w:r w:rsidR="001C1C1A">
        <w:t>Positioning</w:t>
      </w:r>
      <w:proofErr w:type="spellEnd"/>
      <w:r w:rsidR="001C1C1A">
        <w:t xml:space="preserve"> System, czyli Światowy System Określania Położenia. Jest to amerykański system nawigacji satelitarnej przeznaczony do szybkiego i dokładnego wyznaczania współrzędnych geograficznych, określających poz</w:t>
      </w:r>
      <w:r w:rsidR="001C1C1A">
        <w:t>y</w:t>
      </w:r>
      <w:r w:rsidR="001C1C1A">
        <w:t xml:space="preserve">cję anteny odbiornika w przestrzeni, obejmujący zasięgiem całą kulę ziemską. </w:t>
      </w:r>
    </w:p>
    <w:p w:rsidR="004777EF" w:rsidRDefault="004777EF" w:rsidP="007650FC">
      <w:pPr>
        <w:spacing w:line="360" w:lineRule="auto"/>
      </w:pPr>
    </w:p>
    <w:p w:rsidR="00796C7B" w:rsidRDefault="00796C7B" w:rsidP="007650FC">
      <w:pPr>
        <w:pStyle w:val="Nagwek3"/>
        <w:spacing w:line="360" w:lineRule="auto"/>
      </w:pPr>
      <w:bookmarkStart w:id="20" w:name="_Toc448696802"/>
      <w:r>
        <w:t>Zasada działania</w:t>
      </w:r>
      <w:bookmarkEnd w:id="20"/>
    </w:p>
    <w:p w:rsidR="008C119B" w:rsidRPr="008C119B" w:rsidRDefault="008C119B" w:rsidP="007650FC">
      <w:pPr>
        <w:spacing w:line="360" w:lineRule="auto"/>
      </w:pPr>
    </w:p>
    <w:p w:rsidR="008D6A8B" w:rsidRDefault="008D6A8B" w:rsidP="007650FC">
      <w:pPr>
        <w:spacing w:line="360" w:lineRule="auto"/>
      </w:pPr>
      <w:r>
        <w:tab/>
        <w:t>Zasada działania systemu opiera się na pomiarze odległości pomiędzy odbiornikiem sygnału GPS, a sztucznym satelitą, nadającym ten sygnał. Satelita jest ciałem niebieskim o względnie małej masie, obiegającym inne ciało o większej masie.</w:t>
      </w:r>
      <w:r w:rsidR="00356ACA">
        <w:t xml:space="preserve"> </w:t>
      </w:r>
      <w:r w:rsidR="009546A5">
        <w:t>Tor ruchu satelitów naz</w:t>
      </w:r>
      <w:r w:rsidR="009546A5">
        <w:t>y</w:t>
      </w:r>
      <w:r w:rsidR="009546A5">
        <w:t xml:space="preserve">wany jest orbitom, </w:t>
      </w:r>
      <w:r w:rsidR="002A0731">
        <w:t xml:space="preserve">a </w:t>
      </w:r>
      <w:r w:rsidR="00356ACA">
        <w:t>sztuczny s</w:t>
      </w:r>
      <w:r>
        <w:t>a</w:t>
      </w:r>
      <w:r w:rsidR="00356ACA">
        <w:t>te</w:t>
      </w:r>
      <w:r>
        <w:t>lita jest obiektem wprowadz</w:t>
      </w:r>
      <w:r w:rsidR="00356ACA">
        <w:t>onym przez człowieka na orb</w:t>
      </w:r>
      <w:r w:rsidR="00356ACA">
        <w:t>i</w:t>
      </w:r>
      <w:r w:rsidR="00356ACA">
        <w:t xml:space="preserve">tę </w:t>
      </w:r>
      <w:r>
        <w:t xml:space="preserve">wokół planety. </w:t>
      </w:r>
      <w:r w:rsidR="00356ACA">
        <w:t>[</w:t>
      </w:r>
      <w:r w:rsidR="002A0731">
        <w:t>14</w:t>
      </w:r>
      <w:r w:rsidR="0073653B">
        <w:t>]</w:t>
      </w:r>
    </w:p>
    <w:p w:rsidR="004247F1" w:rsidRDefault="008D6A8B" w:rsidP="007650FC">
      <w:pPr>
        <w:spacing w:line="360" w:lineRule="auto"/>
      </w:pPr>
      <w:r>
        <w:tab/>
        <w:t>Na wysokości ponad 20</w:t>
      </w:r>
      <w:r w:rsidR="002A0731">
        <w:t xml:space="preserve"> </w:t>
      </w:r>
      <w:r>
        <w:t xml:space="preserve">000 km nad powierzchnią Ziemi, we fragmencie przestrzeni okołoziemskiej nazywanym strefą orbit średnich </w:t>
      </w:r>
      <w:r w:rsidR="008C119B">
        <w:t xml:space="preserve">znajduje się 31 </w:t>
      </w:r>
      <w:r w:rsidR="00356ACA">
        <w:t xml:space="preserve">sztucznych </w:t>
      </w:r>
      <w:r w:rsidR="008C119B">
        <w:t>satelitów, krąż</w:t>
      </w:r>
      <w:r w:rsidR="008C119B">
        <w:t>ą</w:t>
      </w:r>
      <w:r w:rsidR="008C119B">
        <w:t xml:space="preserve">cych po orbitach </w:t>
      </w:r>
      <w:r w:rsidR="004247F1" w:rsidRPr="004247F1">
        <w:t>nachy</w:t>
      </w:r>
      <w:r w:rsidR="008C119B">
        <w:t>lonych</w:t>
      </w:r>
      <w:r w:rsidR="004247F1" w:rsidRPr="004247F1">
        <w:t xml:space="preserve"> do powierzchni równika pod kątem 55</w:t>
      </w:r>
      <w:r w:rsidR="004247F1" w:rsidRPr="004247F1">
        <w:rPr>
          <w:vertAlign w:val="superscript"/>
        </w:rPr>
        <w:t>o</w:t>
      </w:r>
      <w:r w:rsidR="004247F1" w:rsidRPr="004247F1">
        <w:t xml:space="preserve">. Każdy </w:t>
      </w:r>
      <w:r w:rsidR="00356ACA">
        <w:t xml:space="preserve">z tych </w:t>
      </w:r>
      <w:r w:rsidR="004247F1" w:rsidRPr="004247F1">
        <w:t>sateli</w:t>
      </w:r>
      <w:r w:rsidR="00356ACA">
        <w:t>tów</w:t>
      </w:r>
      <w:r w:rsidR="004247F1" w:rsidRPr="004247F1">
        <w:t xml:space="preserve"> transmituje dwa rodzaje sygnałów: L1(1575,42 </w:t>
      </w:r>
      <w:proofErr w:type="spellStart"/>
      <w:r w:rsidR="004247F1" w:rsidRPr="004247F1">
        <w:t>MHz</w:t>
      </w:r>
      <w:proofErr w:type="spellEnd"/>
      <w:r w:rsidR="004247F1" w:rsidRPr="004247F1">
        <w:t>) i L2 (1227,60MHz). Sygnał L1 jest przetwarzany dwoma pseudo-przypadkowymi sygnałami zagłuszającymi: chronionym kodem P i kodem C/A (</w:t>
      </w:r>
      <w:proofErr w:type="spellStart"/>
      <w:r w:rsidR="004247F1" w:rsidRPr="004247F1">
        <w:t>Course</w:t>
      </w:r>
      <w:proofErr w:type="spellEnd"/>
      <w:r w:rsidR="004247F1" w:rsidRPr="004247F1">
        <w:t xml:space="preserve"> </w:t>
      </w:r>
      <w:proofErr w:type="spellStart"/>
      <w:r w:rsidR="004247F1" w:rsidRPr="004247F1">
        <w:t>Aquisition</w:t>
      </w:r>
      <w:proofErr w:type="spellEnd"/>
      <w:r w:rsidR="004247F1" w:rsidRPr="004247F1">
        <w:t xml:space="preserve"> - pseudolosowa sekwencja bitów, powtarzająca się c</w:t>
      </w:r>
      <w:r w:rsidR="004247F1" w:rsidRPr="004247F1">
        <w:t>y</w:t>
      </w:r>
      <w:r w:rsidR="004247F1" w:rsidRPr="004247F1">
        <w:t>klicznie co 1ms). Sygnał L2 zawiera jedynie kod P. Każdy satelita wysyła inny sygnał, co ułatwia odbiornikom rozpoznanie, z którego satelity pochodzi dany sygnał.</w:t>
      </w:r>
      <w:r w:rsidR="002A0731">
        <w:t xml:space="preserve"> </w:t>
      </w:r>
      <w:r w:rsidR="0073653B">
        <w:t>[</w:t>
      </w:r>
      <w:r w:rsidR="002A0731">
        <w:t>12</w:t>
      </w:r>
      <w:r w:rsidR="0073653B">
        <w:t>]</w:t>
      </w:r>
    </w:p>
    <w:p w:rsidR="004777EF" w:rsidRDefault="004247F1" w:rsidP="007650FC">
      <w:pPr>
        <w:spacing w:line="360" w:lineRule="auto"/>
      </w:pPr>
      <w:r>
        <w:tab/>
        <w:t>Zasada działania systemu opiera się na pomiarze odległości pomiędzy satelitą, który porusza się po ściśle wyznaczonej orbicie, a odbiornikiem. Znana odległość od satelity lokuje odbiornik na sferze o promieniu równym zmierzonej odległości. Znana odległość od dwóch satelitów lokuje odbiornik na okręgu będącym przecięciem dwóch sfer. Kiedy o</w:t>
      </w:r>
      <w:r w:rsidR="00664D63">
        <w:t>d</w:t>
      </w:r>
      <w:r>
        <w:t>biornik zmierzy odległość od trzech satelitów, istnieją tylko dwa punkty, w których może się znajd</w:t>
      </w:r>
      <w:r>
        <w:t>o</w:t>
      </w:r>
      <w:r>
        <w:t>wać. Jeden z tych punktów można wykluczyć jako znajdujący się zbyt wysoko lub poruszaj</w:t>
      </w:r>
      <w:r>
        <w:t>ą</w:t>
      </w:r>
      <w:r>
        <w:t>cy się zbyt szybko i w ten sposób wyznaczyć swoją pozycję.</w:t>
      </w:r>
      <w:r w:rsidR="00664D63">
        <w:t xml:space="preserve"> Aby poznać odległość od satel</w:t>
      </w:r>
      <w:r w:rsidR="00664D63">
        <w:t>i</w:t>
      </w:r>
      <w:r w:rsidR="00664D63">
        <w:t>tów emitujących bardzo słabe sygnały (o mocy zbliżonej do szumu tła) dokonuje się pomiaru opóźnienia sygnału odebranego z poszczególnych satelitów. Odbiornik GPS dysponuje je</w:t>
      </w:r>
      <w:r w:rsidR="00664D63">
        <w:t>d</w:t>
      </w:r>
      <w:r w:rsidR="00664D63">
        <w:t>nak tylko własnym zegarem kwarcowym. Wyznaczanie godziny z dokładnością do nanos</w:t>
      </w:r>
      <w:r w:rsidR="00664D63">
        <w:t>e</w:t>
      </w:r>
      <w:r w:rsidR="00664D63">
        <w:lastRenderedPageBreak/>
        <w:t>kund odbywa się poprzez odbieranie sygnału nie od trze</w:t>
      </w:r>
      <w:r w:rsidR="001830BC">
        <w:t>ch, a od czterech satelitów. Moż</w:t>
      </w:r>
      <w:r w:rsidR="00664D63">
        <w:t>na wówczas wyliczyć zarówno rzeczywisty czas,  jak i położenie.</w:t>
      </w:r>
      <w:r w:rsidR="0073653B">
        <w:t xml:space="preserve"> [</w:t>
      </w:r>
      <w:r w:rsidR="007C11D6">
        <w:t>17</w:t>
      </w:r>
      <w:r w:rsidR="0073653B">
        <w:t>]</w:t>
      </w:r>
    </w:p>
    <w:p w:rsidR="00151A84" w:rsidRPr="001C1C1A" w:rsidRDefault="00151A84" w:rsidP="007650FC">
      <w:pPr>
        <w:spacing w:line="360" w:lineRule="auto"/>
      </w:pPr>
    </w:p>
    <w:p w:rsidR="00796C7B" w:rsidRDefault="00796C7B" w:rsidP="007650FC">
      <w:pPr>
        <w:pStyle w:val="Nagwek3"/>
        <w:spacing w:line="360" w:lineRule="auto"/>
      </w:pPr>
      <w:bookmarkStart w:id="21" w:name="_Toc448696803"/>
      <w:r>
        <w:t>Dokładność</w:t>
      </w:r>
      <w:bookmarkEnd w:id="21"/>
    </w:p>
    <w:p w:rsidR="00664D63" w:rsidRPr="00664D63" w:rsidRDefault="00664D63" w:rsidP="007650FC">
      <w:pPr>
        <w:spacing w:line="360" w:lineRule="auto"/>
      </w:pPr>
    </w:p>
    <w:p w:rsidR="00664D63" w:rsidRDefault="00664D63" w:rsidP="007650FC">
      <w:pPr>
        <w:spacing w:line="360" w:lineRule="auto"/>
      </w:pPr>
      <w:r>
        <w:tab/>
        <w:t xml:space="preserve">Dla typowych zastosowań dokładność </w:t>
      </w:r>
      <w:r w:rsidR="00EB390B">
        <w:t>pozycjonowania</w:t>
      </w:r>
      <w:r>
        <w:t xml:space="preserve"> </w:t>
      </w:r>
      <w:r w:rsidR="009546A5">
        <w:t xml:space="preserve">z wykorzystaniem systemu GPS </w:t>
      </w:r>
      <w:r>
        <w:t>wynosi do 10m. W przypadku dodatkowych wymogów dokładnościowych stosuje się metody zmniejszające błąd pozycjonowania takie jak metody uśredniające lub pomiar względny DGPS. Można wówczas uzyskać dokładność na poziomie kilku metrów.</w:t>
      </w:r>
      <w:r w:rsidR="007C11D6">
        <w:t xml:space="preserve"> [17]</w:t>
      </w:r>
    </w:p>
    <w:p w:rsidR="007B6BD8" w:rsidRDefault="00664D63" w:rsidP="007650FC">
      <w:pPr>
        <w:spacing w:line="360" w:lineRule="auto"/>
      </w:pPr>
      <w:r>
        <w:tab/>
        <w:t xml:space="preserve">Błąd wyznaczania wysokości jest zazwyczaj </w:t>
      </w:r>
      <w:r w:rsidR="004777EF">
        <w:t>1,5 razy</w:t>
      </w:r>
      <w:r>
        <w:t xml:space="preserve"> większy od błędu położenia p</w:t>
      </w:r>
      <w:r>
        <w:t>o</w:t>
      </w:r>
      <w:r>
        <w:t xml:space="preserve">ziomego. Wynika to </w:t>
      </w:r>
      <w:r w:rsidR="004777EF">
        <w:t xml:space="preserve">z </w:t>
      </w:r>
      <w:r w:rsidR="009546A5">
        <w:t xml:space="preserve">geometrii </w:t>
      </w:r>
      <w:r w:rsidR="00EB390B">
        <w:t>rozmieszczenia</w:t>
      </w:r>
      <w:r w:rsidR="004777EF">
        <w:t xml:space="preserve"> satelitów, z których korzysta odbiornik</w:t>
      </w:r>
      <w:r w:rsidR="00EB390B">
        <w:t>, na orbitach</w:t>
      </w:r>
      <w:r w:rsidR="004777EF">
        <w:t>. W celu uzyskania jak najbardziej dokładnej wysokości, należy używać satelitów zlokalizowanych jak najdalej od siebie, ale niezbyt nisko nad horyzontem oraz jednego d</w:t>
      </w:r>
      <w:r w:rsidR="004777EF">
        <w:t>o</w:t>
      </w:r>
      <w:r w:rsidR="004777EF">
        <w:t xml:space="preserve">kładnie nad głową.  Z reguły jednak odbiornik częściej wybiera satelity bliższe linii horyzontu w celu uzyskania bardziej dokładnej pozycji </w:t>
      </w:r>
      <w:r w:rsidR="007B6BD8">
        <w:t>poziomej</w:t>
      </w:r>
      <w:r w:rsidR="004777EF">
        <w:t>, na której zależy większości użytko</w:t>
      </w:r>
      <w:r w:rsidR="004777EF">
        <w:t>w</w:t>
      </w:r>
      <w:r w:rsidR="004777EF">
        <w:t>ników odbiorników GPS. Powoduje to duże różnice wartości wysokości w danym punkcie.</w:t>
      </w:r>
      <w:r w:rsidR="007C11D6">
        <w:t xml:space="preserve"> </w:t>
      </w:r>
      <w:r w:rsidR="0073653B">
        <w:t>[</w:t>
      </w:r>
      <w:r w:rsidR="007C11D6">
        <w:t>17</w:t>
      </w:r>
      <w:r w:rsidR="0073653B">
        <w:t>]</w:t>
      </w:r>
    </w:p>
    <w:p w:rsidR="004D3CA5" w:rsidRPr="004247F1" w:rsidRDefault="004D3CA5" w:rsidP="007650FC">
      <w:pPr>
        <w:spacing w:line="360" w:lineRule="auto"/>
      </w:pPr>
    </w:p>
    <w:p w:rsidR="00796C7B" w:rsidRPr="00796C7B" w:rsidRDefault="00796C7B" w:rsidP="007650FC">
      <w:pPr>
        <w:pStyle w:val="Nagwek3"/>
        <w:spacing w:line="360" w:lineRule="auto"/>
      </w:pPr>
      <w:bookmarkStart w:id="22" w:name="_Toc448696804"/>
      <w:r>
        <w:t>Określanie wysokości</w:t>
      </w:r>
      <w:bookmarkEnd w:id="22"/>
    </w:p>
    <w:p w:rsidR="002A4705" w:rsidRDefault="002A4705" w:rsidP="007650FC">
      <w:pPr>
        <w:spacing w:line="360" w:lineRule="auto"/>
      </w:pPr>
    </w:p>
    <w:p w:rsidR="002A4705" w:rsidRDefault="002A4705" w:rsidP="007650FC">
      <w:pPr>
        <w:spacing w:line="360" w:lineRule="auto"/>
      </w:pPr>
      <w:r>
        <w:tab/>
        <w:t>W wyniku pomiarów GPS otrzymujemy przestrzenne</w:t>
      </w:r>
      <w:r w:rsidR="00C43A93">
        <w:t xml:space="preserve"> współrzędne prostokątne X, Y, Z</w:t>
      </w:r>
      <w:r>
        <w:t xml:space="preserve"> pozycji anten odbiorników, które mogą następnie zostać przeliczone na współrzędne ge</w:t>
      </w:r>
      <w:r>
        <w:t>o</w:t>
      </w:r>
      <w:r>
        <w:t xml:space="preserve">dezyjne B, L, H odniesione do układu </w:t>
      </w:r>
      <w:r w:rsidR="0094444D">
        <w:t>WGS84, czyli do elipsoidy WGS84</w:t>
      </w:r>
      <w:r>
        <w:t>, gdzie B i L to dł</w:t>
      </w:r>
      <w:r>
        <w:t>u</w:t>
      </w:r>
      <w:r>
        <w:t>gość i szerokość geograficzna, a H to wysokość elipsoidalna.</w:t>
      </w:r>
      <w:r w:rsidR="0073653B">
        <w:t xml:space="preserve"> [</w:t>
      </w:r>
      <w:r w:rsidR="007C11D6">
        <w:t>15</w:t>
      </w:r>
      <w:r w:rsidR="0073653B">
        <w:t>]</w:t>
      </w:r>
    </w:p>
    <w:p w:rsidR="00151A84" w:rsidRDefault="002A4705" w:rsidP="007650FC">
      <w:pPr>
        <w:spacing w:line="360" w:lineRule="auto"/>
      </w:pPr>
      <w:r>
        <w:tab/>
        <w:t>Jednak rzadko kiedy wysokość elipsoidalna jest wysokością docelową, którą chcemy otrzymać. Zazwyczaj interesuje nas wysokość w odniesieniu do poziomu morza, który jak zostało opisane w</w:t>
      </w:r>
      <w:r w:rsidR="005D7405">
        <w:t xml:space="preserve"> podrozdziale "Geodezyjne powierzchnie odniesienia" w</w:t>
      </w:r>
      <w:r>
        <w:t xml:space="preserve"> przybliżeniu o</w:t>
      </w:r>
      <w:r>
        <w:t>d</w:t>
      </w:r>
      <w:r>
        <w:t>powiada geo</w:t>
      </w:r>
      <w:r w:rsidR="005D7405">
        <w:t>i</w:t>
      </w:r>
      <w:r>
        <w:t>dzie.</w:t>
      </w:r>
      <w:r w:rsidR="0073653B">
        <w:t xml:space="preserve"> </w:t>
      </w:r>
    </w:p>
    <w:p w:rsidR="00EB390B" w:rsidRDefault="00EB390B" w:rsidP="007650FC">
      <w:pPr>
        <w:spacing w:line="360" w:lineRule="auto"/>
      </w:pPr>
    </w:p>
    <w:p w:rsidR="00E57E16" w:rsidRDefault="002871FE" w:rsidP="007650F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200910" cy="1743710"/>
            <wp:effectExtent l="19050" t="0" r="8890" b="0"/>
            <wp:docPr id="4" name="Obraz 4" descr="119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19_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90B" w:rsidRDefault="00E57E16" w:rsidP="007650FC">
      <w:pPr>
        <w:pStyle w:val="Legenda"/>
        <w:spacing w:line="360" w:lineRule="auto"/>
        <w:jc w:val="center"/>
      </w:pPr>
      <w:bookmarkStart w:id="23" w:name="_Toc448663256"/>
      <w:r>
        <w:t xml:space="preserve">Rys. </w:t>
      </w:r>
      <w:fldSimple w:instr=" STYLEREF 1 \s ">
        <w:r w:rsidR="00101D5E">
          <w:rPr>
            <w:noProof/>
          </w:rPr>
          <w:t>2</w:t>
        </w:r>
      </w:fldSimple>
      <w:r w:rsidR="00600106">
        <w:t>.</w:t>
      </w:r>
      <w:fldSimple w:instr=" SEQ Rys. \* ARABIC \s 1 ">
        <w:r w:rsidR="00101D5E">
          <w:rPr>
            <w:noProof/>
          </w:rPr>
          <w:t>4</w:t>
        </w:r>
      </w:fldSimple>
      <w:r>
        <w:t xml:space="preserve"> Pomiar wysokości</w:t>
      </w:r>
      <w:r w:rsidR="004607F3">
        <w:t xml:space="preserve"> [</w:t>
      </w:r>
      <w:r w:rsidR="007C11D6">
        <w:t>15</w:t>
      </w:r>
      <w:r w:rsidR="004607F3">
        <w:t>]</w:t>
      </w:r>
      <w:bookmarkEnd w:id="23"/>
    </w:p>
    <w:p w:rsidR="009546A5" w:rsidRPr="009546A5" w:rsidRDefault="009546A5" w:rsidP="007650FC">
      <w:pPr>
        <w:spacing w:line="360" w:lineRule="auto"/>
      </w:pPr>
    </w:p>
    <w:p w:rsidR="00E57E16" w:rsidRDefault="00E57E16" w:rsidP="007650FC">
      <w:pPr>
        <w:spacing w:line="360" w:lineRule="auto"/>
      </w:pPr>
      <w:r>
        <w:tab/>
        <w:t xml:space="preserve">Wysokość liczona od poziomu morza jest określana wysokością </w:t>
      </w:r>
      <w:proofErr w:type="spellStart"/>
      <w:r>
        <w:t>ortometryczną</w:t>
      </w:r>
      <w:proofErr w:type="spellEnd"/>
      <w:r>
        <w:t xml:space="preserve"> i otrzymujemy ją odejmując od wysokości elipsoidalnej, otrzymanej z pomiarów GPS, wys</w:t>
      </w:r>
      <w:r>
        <w:t>o</w:t>
      </w:r>
      <w:r>
        <w:t>kość geoidy N, czyli odstępu między geoidą, a elipsoidą. Wartości odstępów geoidy od eli</w:t>
      </w:r>
      <w:r>
        <w:t>p</w:t>
      </w:r>
      <w:r>
        <w:t xml:space="preserve">soidy są nazywane undulacjami geoidy i wahają się od -110m do +84m. </w:t>
      </w:r>
      <w:r w:rsidR="005D7405">
        <w:t xml:space="preserve"> W Europie elipsoida WGS84 jest średnio o około 30m wyżej niż rzeczywisty poziom morza.</w:t>
      </w:r>
      <w:r w:rsidR="007C11D6">
        <w:t xml:space="preserve"> [15]</w:t>
      </w:r>
      <w:r>
        <w:t xml:space="preserve"> Część nowocz</w:t>
      </w:r>
      <w:r>
        <w:t>e</w:t>
      </w:r>
      <w:r>
        <w:t xml:space="preserve">snych odbiorników GPS posiada wbudowaną możliwość konwersji wysokości, jednak </w:t>
      </w:r>
      <w:r w:rsidR="005D7405">
        <w:t>wię</w:t>
      </w:r>
      <w:r w:rsidR="005D7405">
        <w:t>k</w:t>
      </w:r>
      <w:r w:rsidR="005D7405">
        <w:t>szość dostępnych</w:t>
      </w:r>
      <w:r>
        <w:t xml:space="preserve"> urządzeń na rynku </w:t>
      </w:r>
      <w:r w:rsidR="005D7405">
        <w:t xml:space="preserve">nie posiada takiej </w:t>
      </w:r>
      <w:r w:rsidR="00B400FB">
        <w:t>opcji</w:t>
      </w:r>
      <w:r w:rsidR="005D7405">
        <w:t>. W</w:t>
      </w:r>
      <w:r>
        <w:t xml:space="preserve"> celu </w:t>
      </w:r>
      <w:r w:rsidR="005D7405">
        <w:t>określenia</w:t>
      </w:r>
      <w:r>
        <w:t xml:space="preserve"> wysokości nad poziomem morza należy </w:t>
      </w:r>
      <w:r w:rsidR="005D7405">
        <w:t xml:space="preserve">wówczas </w:t>
      </w:r>
      <w:r>
        <w:t>wprowadzić własne poprawki na podstawie znajom</w:t>
      </w:r>
      <w:r>
        <w:t>o</w:t>
      </w:r>
      <w:r>
        <w:t>ści lokalnych undulacji geoidy.</w:t>
      </w:r>
      <w:r w:rsidR="0073653B">
        <w:t xml:space="preserve"> </w:t>
      </w:r>
    </w:p>
    <w:p w:rsidR="00E57E16" w:rsidRDefault="005D7405" w:rsidP="007650FC">
      <w:pPr>
        <w:spacing w:line="360" w:lineRule="auto"/>
      </w:pPr>
      <w:r>
        <w:tab/>
        <w:t xml:space="preserve">Alternatywą dla pomiaru wysokości z wykorzystaniem systemu GPS są </w:t>
      </w:r>
      <w:r w:rsidR="009546A5">
        <w:t>pomiary ró</w:t>
      </w:r>
      <w:r w:rsidR="009546A5">
        <w:t>ż</w:t>
      </w:r>
      <w:r w:rsidR="009546A5">
        <w:t xml:space="preserve">nicowe. Przykładem takiego pomiaru jest pomiar, wykorzystujący </w:t>
      </w:r>
      <w:r>
        <w:t>wysokościomie</w:t>
      </w:r>
      <w:r w:rsidR="009546A5">
        <w:t>rz barom</w:t>
      </w:r>
      <w:r w:rsidR="009546A5">
        <w:t>e</w:t>
      </w:r>
      <w:r w:rsidR="009546A5">
        <w:t>tryczny</w:t>
      </w:r>
      <w:r>
        <w:t>, określają</w:t>
      </w:r>
      <w:r w:rsidR="009546A5">
        <w:t>cy</w:t>
      </w:r>
      <w:r>
        <w:t xml:space="preserve"> wysokość na podstawie zależności </w:t>
      </w:r>
      <w:r w:rsidR="00B400FB">
        <w:t>między zmianą</w:t>
      </w:r>
      <w:r>
        <w:t xml:space="preserve"> ciśnienia atmosf</w:t>
      </w:r>
      <w:r>
        <w:t>e</w:t>
      </w:r>
      <w:r>
        <w:t>ryczne</w:t>
      </w:r>
      <w:r w:rsidR="00B400FB">
        <w:t>go, a zmianą</w:t>
      </w:r>
      <w:r>
        <w:t xml:space="preserve"> wysokości.</w:t>
      </w:r>
      <w:r w:rsidR="0073653B">
        <w:t xml:space="preserve"> [</w:t>
      </w:r>
      <w:r w:rsidR="007C11D6">
        <w:t>13</w:t>
      </w:r>
      <w:r w:rsidR="0073653B">
        <w:t>]</w:t>
      </w:r>
      <w:r>
        <w:t xml:space="preserve"> Jednak </w:t>
      </w:r>
      <w:r w:rsidR="00B400FB">
        <w:t>ze względu na</w:t>
      </w:r>
      <w:r>
        <w:t xml:space="preserve"> </w:t>
      </w:r>
      <w:r w:rsidR="00A42C06">
        <w:t>brak czujników barometrycznych w większości urządzeń mobilnych dostępnych na rynku</w:t>
      </w:r>
      <w:r w:rsidR="00B400FB">
        <w:t>,</w:t>
      </w:r>
      <w:r>
        <w:t xml:space="preserve"> w pracy zostanie wykorzystany p</w:t>
      </w:r>
      <w:r>
        <w:t>o</w:t>
      </w:r>
      <w:r>
        <w:t xml:space="preserve">miar wysokości </w:t>
      </w:r>
      <w:r w:rsidR="00A42C06">
        <w:t xml:space="preserve">z </w:t>
      </w:r>
      <w:r>
        <w:t>wykorzysta</w:t>
      </w:r>
      <w:r w:rsidR="00A42C06">
        <w:t xml:space="preserve">niem </w:t>
      </w:r>
      <w:r>
        <w:t>systemu nawigacji satelitarnej.</w:t>
      </w:r>
      <w:r w:rsidR="0073653B">
        <w:t xml:space="preserve"> </w:t>
      </w:r>
    </w:p>
    <w:p w:rsidR="00EB390B" w:rsidRDefault="00EB390B" w:rsidP="007650FC">
      <w:pPr>
        <w:spacing w:line="360" w:lineRule="auto"/>
      </w:pPr>
    </w:p>
    <w:p w:rsidR="00EB390B" w:rsidRDefault="00EB390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E57E16" w:rsidRDefault="00E57E16" w:rsidP="007650FC">
      <w:pPr>
        <w:pStyle w:val="Nagwek1"/>
        <w:spacing w:line="360" w:lineRule="auto"/>
      </w:pPr>
      <w:bookmarkStart w:id="24" w:name="_Toc448696805"/>
      <w:r>
        <w:lastRenderedPageBreak/>
        <w:t>Technologie dostępne na rynku</w:t>
      </w:r>
      <w:bookmarkEnd w:id="24"/>
    </w:p>
    <w:p w:rsidR="00C56BD2" w:rsidRDefault="00C56BD2" w:rsidP="007650FC">
      <w:pPr>
        <w:spacing w:line="360" w:lineRule="auto"/>
      </w:pPr>
    </w:p>
    <w:p w:rsidR="00582726" w:rsidRDefault="00C56BD2" w:rsidP="007650FC">
      <w:pPr>
        <w:spacing w:line="360" w:lineRule="auto"/>
      </w:pPr>
      <w:r>
        <w:tab/>
      </w:r>
      <w:r w:rsidR="00582726">
        <w:t>Posiadając wiedzę związaną z aspektem teoretycznym projektowanego systemu mo</w:t>
      </w:r>
      <w:r w:rsidR="00582726">
        <w:t>ż</w:t>
      </w:r>
      <w:r w:rsidR="00582726">
        <w:t xml:space="preserve">na przejść do </w:t>
      </w:r>
      <w:r w:rsidR="00175BB2">
        <w:t xml:space="preserve">kolejnego etapu, którym jest wybór </w:t>
      </w:r>
      <w:r w:rsidR="00582726">
        <w:t>technologii i narzędzi</w:t>
      </w:r>
      <w:r w:rsidR="00175BB2">
        <w:t xml:space="preserve"> informatycznych</w:t>
      </w:r>
      <w:r w:rsidR="00582726">
        <w:t xml:space="preserve"> umożliwiających </w:t>
      </w:r>
      <w:r w:rsidR="002128CB">
        <w:t>jego stworzenie</w:t>
      </w:r>
      <w:r w:rsidR="00582726">
        <w:t xml:space="preserve">. </w:t>
      </w:r>
      <w:r w:rsidR="000F7C0B">
        <w:t xml:space="preserve">W przypadku projektów informatycznych </w:t>
      </w:r>
      <w:r w:rsidR="00582726">
        <w:t xml:space="preserve">nie </w:t>
      </w:r>
      <w:r w:rsidR="000F7C0B">
        <w:t>istnieje</w:t>
      </w:r>
      <w:r w:rsidR="00582726">
        <w:t xml:space="preserve"> </w:t>
      </w:r>
      <w:r w:rsidR="00175BB2">
        <w:t xml:space="preserve">nigdy </w:t>
      </w:r>
      <w:r w:rsidR="00582726">
        <w:t xml:space="preserve">jedna </w:t>
      </w:r>
      <w:r w:rsidR="00175BB2">
        <w:t xml:space="preserve">jedyna </w:t>
      </w:r>
      <w:r w:rsidR="00582726">
        <w:t xml:space="preserve">technologia, konkretnie przypisana do danego zastosowania. </w:t>
      </w:r>
      <w:r w:rsidR="000F7C0B">
        <w:t xml:space="preserve"> </w:t>
      </w:r>
      <w:r w:rsidR="00175BB2">
        <w:t>W zależności od wielkości</w:t>
      </w:r>
      <w:r w:rsidR="002128CB">
        <w:t xml:space="preserve"> systemu</w:t>
      </w:r>
      <w:r w:rsidR="00175BB2">
        <w:t>,</w:t>
      </w:r>
      <w:r w:rsidR="002128CB">
        <w:t xml:space="preserve"> jego przeznaczenia oraz </w:t>
      </w:r>
      <w:r w:rsidR="00175BB2">
        <w:t xml:space="preserve">grupy docelowej klientów </w:t>
      </w:r>
      <w:r w:rsidR="00582726">
        <w:t>istnieje szereg rozwi</w:t>
      </w:r>
      <w:r w:rsidR="00582726">
        <w:t>ą</w:t>
      </w:r>
      <w:r w:rsidR="00582726">
        <w:t>zań</w:t>
      </w:r>
      <w:r w:rsidR="000F7C0B">
        <w:t xml:space="preserve"> </w:t>
      </w:r>
      <w:r w:rsidR="00175BB2">
        <w:t>pozwalających na</w:t>
      </w:r>
      <w:r w:rsidR="00582726">
        <w:t xml:space="preserve"> realiza</w:t>
      </w:r>
      <w:r w:rsidR="00175BB2">
        <w:t>cję założeń</w:t>
      </w:r>
      <w:r w:rsidR="000F7C0B">
        <w:t xml:space="preserve">. </w:t>
      </w:r>
      <w:r>
        <w:t xml:space="preserve">W </w:t>
      </w:r>
      <w:r w:rsidR="00CE6A30">
        <w:t xml:space="preserve">tym rozdziale zostanie dokonany opis i </w:t>
      </w:r>
      <w:r>
        <w:t>porówn</w:t>
      </w:r>
      <w:r>
        <w:t>a</w:t>
      </w:r>
      <w:r>
        <w:t>nie dostępnych na rynku technologii związanych z głównymi aspektami projektowanego sy</w:t>
      </w:r>
      <w:r>
        <w:t>s</w:t>
      </w:r>
      <w:r>
        <w:t xml:space="preserve">temu oraz zostaną wybrane te, które </w:t>
      </w:r>
      <w:r w:rsidR="000F7C0B">
        <w:t>zostaną uznane za najlepsze</w:t>
      </w:r>
      <w:r>
        <w:t xml:space="preserve"> dla danego rozwiązania.</w:t>
      </w:r>
    </w:p>
    <w:p w:rsidR="002128CB" w:rsidRDefault="002128CB" w:rsidP="007650FC">
      <w:pPr>
        <w:spacing w:line="360" w:lineRule="auto"/>
      </w:pPr>
    </w:p>
    <w:p w:rsidR="00582726" w:rsidRDefault="00175BB2" w:rsidP="007650FC">
      <w:pPr>
        <w:spacing w:line="360" w:lineRule="auto"/>
      </w:pPr>
      <w:r>
        <w:tab/>
        <w:t>Przed rozpoczęcie</w:t>
      </w:r>
      <w:r w:rsidR="00C43A93">
        <w:t>m</w:t>
      </w:r>
      <w:r>
        <w:t xml:space="preserve"> rozważań na temat dostępnych technologii należy </w:t>
      </w:r>
      <w:r w:rsidR="00EF3026">
        <w:t>zdefiniować</w:t>
      </w:r>
      <w:r>
        <w:t xml:space="preserve"> </w:t>
      </w:r>
      <w:r w:rsidR="00EF3026">
        <w:t>poszczególne komponenty systemu</w:t>
      </w:r>
      <w:r>
        <w:t xml:space="preserve">. </w:t>
      </w:r>
      <w:r w:rsidR="00582726">
        <w:t xml:space="preserve">Projektowany system został podzielony na </w:t>
      </w:r>
      <w:r>
        <w:t>cztery</w:t>
      </w:r>
      <w:r w:rsidR="00582726">
        <w:t xml:space="preserve"> części</w:t>
      </w:r>
      <w:r>
        <w:t>, o różnej funkcjonalności</w:t>
      </w:r>
      <w:r w:rsidR="00582726">
        <w:t>:</w:t>
      </w:r>
    </w:p>
    <w:p w:rsidR="00582726" w:rsidRDefault="00582726" w:rsidP="007650FC">
      <w:pPr>
        <w:spacing w:line="360" w:lineRule="auto"/>
      </w:pPr>
    </w:p>
    <w:p w:rsidR="00582726" w:rsidRDefault="00175BB2" w:rsidP="007650FC">
      <w:pPr>
        <w:numPr>
          <w:ilvl w:val="0"/>
          <w:numId w:val="26"/>
        </w:numPr>
        <w:spacing w:line="360" w:lineRule="auto"/>
      </w:pPr>
      <w:r>
        <w:t>Część serwerowa - zapewniająca komunikację między pozostałymi elementami sy</w:t>
      </w:r>
      <w:r>
        <w:t>s</w:t>
      </w:r>
      <w:r>
        <w:t>temu oraz odpowiadająca za przeprowadzanie skomplikowanym obliczeń,</w:t>
      </w:r>
    </w:p>
    <w:p w:rsidR="00582726" w:rsidRDefault="00582726" w:rsidP="007650FC">
      <w:pPr>
        <w:numPr>
          <w:ilvl w:val="0"/>
          <w:numId w:val="26"/>
        </w:numPr>
        <w:spacing w:line="360" w:lineRule="auto"/>
      </w:pPr>
      <w:r>
        <w:t xml:space="preserve">Aplikacja </w:t>
      </w:r>
      <w:proofErr w:type="spellStart"/>
      <w:r>
        <w:t>ge</w:t>
      </w:r>
      <w:r w:rsidR="00175BB2">
        <w:t>olokalizacyjna</w:t>
      </w:r>
      <w:proofErr w:type="spellEnd"/>
      <w:r w:rsidR="00175BB2">
        <w:t xml:space="preserve"> - </w:t>
      </w:r>
      <w:proofErr w:type="spellStart"/>
      <w:r w:rsidR="00175BB2">
        <w:t>geolokalizator</w:t>
      </w:r>
      <w:proofErr w:type="spellEnd"/>
      <w:r w:rsidR="00175BB2">
        <w:t xml:space="preserve"> - prosta aplikacja do zbierania </w:t>
      </w:r>
      <w:r w:rsidR="00EF3026">
        <w:t>danych geolokalizacyjnych,</w:t>
      </w:r>
    </w:p>
    <w:p w:rsidR="00582726" w:rsidRDefault="00582726" w:rsidP="007650FC">
      <w:pPr>
        <w:numPr>
          <w:ilvl w:val="0"/>
          <w:numId w:val="26"/>
        </w:numPr>
        <w:spacing w:line="360" w:lineRule="auto"/>
      </w:pPr>
      <w:r>
        <w:t>Część administ</w:t>
      </w:r>
      <w:r w:rsidR="00175BB2">
        <w:t xml:space="preserve">racyjna - panel administracyjny do zarządzania </w:t>
      </w:r>
      <w:proofErr w:type="spellStart"/>
      <w:r w:rsidR="00175BB2">
        <w:t>dronami</w:t>
      </w:r>
      <w:proofErr w:type="spellEnd"/>
      <w:r w:rsidR="00175BB2">
        <w:t>, użytkown</w:t>
      </w:r>
      <w:r w:rsidR="00175BB2">
        <w:t>i</w:t>
      </w:r>
      <w:r w:rsidR="00175BB2">
        <w:t>kami i ich uprawnieniami,</w:t>
      </w:r>
    </w:p>
    <w:p w:rsidR="00582726" w:rsidRPr="00C56BD2" w:rsidRDefault="00582726" w:rsidP="007650FC">
      <w:pPr>
        <w:numPr>
          <w:ilvl w:val="0"/>
          <w:numId w:val="26"/>
        </w:numPr>
        <w:spacing w:line="360" w:lineRule="auto"/>
      </w:pPr>
      <w:r>
        <w:t xml:space="preserve">Aplikacja kliencka - aplikacja </w:t>
      </w:r>
      <w:r w:rsidR="00175BB2">
        <w:t>służąca do wizualizacji położeń i obszaru przeszukan</w:t>
      </w:r>
      <w:r w:rsidR="00175BB2">
        <w:t>e</w:t>
      </w:r>
      <w:r w:rsidR="00175BB2">
        <w:t>go przez bezzałogowe statki powietrzne,</w:t>
      </w:r>
    </w:p>
    <w:p w:rsidR="00270BEF" w:rsidRPr="00151A84" w:rsidRDefault="00270BEF" w:rsidP="007650FC">
      <w:pPr>
        <w:spacing w:line="360" w:lineRule="auto"/>
        <w:rPr>
          <w:b/>
        </w:rPr>
      </w:pPr>
    </w:p>
    <w:p w:rsidR="00E57E16" w:rsidRDefault="00032E3F" w:rsidP="007650FC">
      <w:pPr>
        <w:pStyle w:val="Nagwek2"/>
        <w:spacing w:line="360" w:lineRule="auto"/>
      </w:pPr>
      <w:bookmarkStart w:id="25" w:name="_Toc448696806"/>
      <w:r>
        <w:t>Wybór rodzaju aplikac</w:t>
      </w:r>
      <w:r w:rsidR="002F2B55">
        <w:t>j</w:t>
      </w:r>
      <w:r>
        <w:t>i</w:t>
      </w:r>
      <w:r w:rsidR="00270BEF">
        <w:t xml:space="preserve"> klienckiej</w:t>
      </w:r>
      <w:bookmarkEnd w:id="25"/>
    </w:p>
    <w:p w:rsidR="000F5BCF" w:rsidRDefault="000F5BCF" w:rsidP="007650FC">
      <w:pPr>
        <w:spacing w:line="360" w:lineRule="auto"/>
      </w:pPr>
    </w:p>
    <w:p w:rsidR="00270BEF" w:rsidRDefault="000F5BCF" w:rsidP="007650FC">
      <w:pPr>
        <w:spacing w:line="360" w:lineRule="auto"/>
      </w:pPr>
      <w:r>
        <w:tab/>
        <w:t>Podchodząc do procesu projektowania systemu informatycznego jedną z podstaw</w:t>
      </w:r>
      <w:r>
        <w:t>o</w:t>
      </w:r>
      <w:r>
        <w:t xml:space="preserve">wych kwestii jaką należy rozważyć jest urządzenie docelowe, na którym ma funkcjonować </w:t>
      </w:r>
      <w:r w:rsidR="00C56BD2">
        <w:t>oprogramowanie</w:t>
      </w:r>
      <w:r w:rsidR="00EF3026">
        <w:t xml:space="preserve">. </w:t>
      </w:r>
      <w:r>
        <w:t>Wybór ten zależy w głównej mierze od przeznaczenia systemu i grupy d</w:t>
      </w:r>
      <w:r>
        <w:t>o</w:t>
      </w:r>
      <w:r>
        <w:t>celowej jego użytkowników.</w:t>
      </w:r>
      <w:r w:rsidR="00EF3026">
        <w:t xml:space="preserve"> </w:t>
      </w:r>
      <w:r w:rsidR="006F743B">
        <w:t>Dokonano porównania trzech rodzajów aplikacji: aplikacji des</w:t>
      </w:r>
      <w:r w:rsidR="006F743B">
        <w:t>k</w:t>
      </w:r>
      <w:r w:rsidR="006F743B">
        <w:t>topowej, aplikacji webowej oraz aplikacji mobilnej.</w:t>
      </w:r>
    </w:p>
    <w:p w:rsidR="00B74F40" w:rsidRPr="000F5BCF" w:rsidRDefault="00B74F40" w:rsidP="007650FC">
      <w:pPr>
        <w:spacing w:line="360" w:lineRule="auto"/>
      </w:pPr>
    </w:p>
    <w:p w:rsidR="00032E3F" w:rsidRDefault="00D22933" w:rsidP="007650FC">
      <w:pPr>
        <w:pStyle w:val="Nagwek3"/>
        <w:spacing w:line="360" w:lineRule="auto"/>
      </w:pPr>
      <w:bookmarkStart w:id="26" w:name="_Toc448696807"/>
      <w:r>
        <w:lastRenderedPageBreak/>
        <w:t>Aplikacja</w:t>
      </w:r>
      <w:r w:rsidR="00032E3F">
        <w:t xml:space="preserve"> desktopowa</w:t>
      </w:r>
      <w:bookmarkEnd w:id="26"/>
    </w:p>
    <w:p w:rsidR="000F5BCF" w:rsidRDefault="000F5BCF" w:rsidP="007650FC">
      <w:pPr>
        <w:spacing w:line="360" w:lineRule="auto"/>
      </w:pPr>
      <w:r>
        <w:tab/>
      </w:r>
    </w:p>
    <w:p w:rsidR="000F5BCF" w:rsidRDefault="000F5BCF" w:rsidP="007650FC">
      <w:pPr>
        <w:spacing w:line="360" w:lineRule="auto"/>
      </w:pPr>
      <w:r>
        <w:tab/>
        <w:t>Aplikacja desktopowa tworzona jest dla użytkowników laptopów i komputerów st</w:t>
      </w:r>
      <w:r>
        <w:t>a</w:t>
      </w:r>
      <w:r>
        <w:t>cjonarnych. Wymaga zainstalowania na urządzeniu i jest zależna od systemu operacyjnego i parametrów sprzętowych urządzenia.</w:t>
      </w:r>
      <w:r w:rsidR="001D66AA">
        <w:t xml:space="preserve"> Z założenia do działania nie wymaga połączenia z I</w:t>
      </w:r>
      <w:r w:rsidR="001D66AA">
        <w:t>n</w:t>
      </w:r>
      <w:r w:rsidR="001D66AA">
        <w:t>ternetem, jednak w zależności od konkretnego zastosowania brak łączn</w:t>
      </w:r>
      <w:r w:rsidR="00C56BD2">
        <w:t>ości może znacznie ograniczy</w:t>
      </w:r>
      <w:r w:rsidR="001D66AA">
        <w:t>ć jej funkcjonalność. W przypadku konieczności aktualizacji takiej aplikacji, uży</w:t>
      </w:r>
      <w:r w:rsidR="001D66AA">
        <w:t>t</w:t>
      </w:r>
      <w:r w:rsidR="001D66AA">
        <w:t>kownik jest zmuszony do ręcznego instalowania nowych komponentów na każdym urządz</w:t>
      </w:r>
      <w:r w:rsidR="001D66AA">
        <w:t>e</w:t>
      </w:r>
      <w:r w:rsidR="001D66AA">
        <w:t>niu, na którym chce korzystać z systemu.</w:t>
      </w:r>
    </w:p>
    <w:p w:rsidR="00270BEF" w:rsidRPr="000F5BCF" w:rsidRDefault="00270BEF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27" w:name="_Toc448696808"/>
      <w:r>
        <w:t>Aplikacja webowa</w:t>
      </w:r>
      <w:bookmarkEnd w:id="27"/>
    </w:p>
    <w:p w:rsidR="001D66AA" w:rsidRDefault="001D66AA" w:rsidP="007650FC">
      <w:pPr>
        <w:spacing w:line="360" w:lineRule="auto"/>
      </w:pPr>
    </w:p>
    <w:p w:rsidR="00270BEF" w:rsidRDefault="001D66AA" w:rsidP="007650FC">
      <w:pPr>
        <w:spacing w:line="360" w:lineRule="auto"/>
      </w:pPr>
      <w:r>
        <w:tab/>
      </w:r>
      <w:r w:rsidR="002128CB">
        <w:t>Aplikacja webowa j</w:t>
      </w:r>
      <w:r>
        <w:t>est rodzaj</w:t>
      </w:r>
      <w:r w:rsidR="002128CB">
        <w:t>em</w:t>
      </w:r>
      <w:r>
        <w:t xml:space="preserve"> aplikacji, nie wymagającej bezpośredniego instal</w:t>
      </w:r>
      <w:r>
        <w:t>o</w:t>
      </w:r>
      <w:r>
        <w:t>wania na urządzeniu</w:t>
      </w:r>
      <w:r w:rsidR="00C56BD2">
        <w:t xml:space="preserve"> ponieważ k</w:t>
      </w:r>
      <w:r>
        <w:t>omunikacja z użytkownikiem odbywa się poprzez okno prz</w:t>
      </w:r>
      <w:r>
        <w:t>e</w:t>
      </w:r>
      <w:r>
        <w:t>glądarki internetowej. Aplikacja webowa umożliwia pracę z różnych urządzeń, niezależnie od lokalizacji, a jedynym jej ograniczeniem jest dostęp do Internetu. Aktualizacja aplikacji o</w:t>
      </w:r>
      <w:r>
        <w:t>d</w:t>
      </w:r>
      <w:r>
        <w:t xml:space="preserve">bywa się w większości przypadków bez udziału użytkownika. Stworzenie aplikacji webowej, która sprawnie działa na małych wyświetlaczach urządzeń mobilnych </w:t>
      </w:r>
      <w:r w:rsidR="00C56BD2">
        <w:t xml:space="preserve">i jest niezależna od rodzaju przeglądarki </w:t>
      </w:r>
      <w:r>
        <w:t xml:space="preserve">jest często bardzo </w:t>
      </w:r>
      <w:r w:rsidR="00270BEF">
        <w:t>kłopotliwe</w:t>
      </w:r>
      <w:r>
        <w:t>.</w:t>
      </w:r>
      <w:r w:rsidR="008E2D0B">
        <w:rPr>
          <w:noProof/>
        </w:rPr>
        <w:t xml:space="preserve"> </w:t>
      </w:r>
    </w:p>
    <w:p w:rsidR="00B74F40" w:rsidRPr="001D66AA" w:rsidRDefault="00B74F40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28" w:name="_Toc448696809"/>
      <w:r>
        <w:t>Aplikacja mobilna</w:t>
      </w:r>
      <w:bookmarkEnd w:id="28"/>
    </w:p>
    <w:p w:rsidR="00270BEF" w:rsidRPr="00270BEF" w:rsidRDefault="00270BEF" w:rsidP="007650FC">
      <w:pPr>
        <w:spacing w:line="360" w:lineRule="auto"/>
      </w:pPr>
    </w:p>
    <w:p w:rsidR="00270BEF" w:rsidRDefault="001D66AA" w:rsidP="007650FC">
      <w:pPr>
        <w:spacing w:line="360" w:lineRule="auto"/>
      </w:pPr>
      <w:r>
        <w:tab/>
        <w:t xml:space="preserve">Jest to rodzaj oprogramowania dedykowanego dla urządzeń przenośnych takich jak </w:t>
      </w:r>
      <w:proofErr w:type="spellStart"/>
      <w:r>
        <w:t>smartfon</w:t>
      </w:r>
      <w:proofErr w:type="spellEnd"/>
      <w:r>
        <w:t xml:space="preserve"> lub tablet. Aplikacje te są zależne od systemów operacyjnych (np. Android, </w:t>
      </w:r>
      <w:proofErr w:type="spellStart"/>
      <w:r>
        <w:t>iOS</w:t>
      </w:r>
      <w:proofErr w:type="spellEnd"/>
      <w:r>
        <w:t xml:space="preserve">, Windows </w:t>
      </w:r>
      <w:proofErr w:type="spellStart"/>
      <w:r>
        <w:t>Phone</w:t>
      </w:r>
      <w:proofErr w:type="spellEnd"/>
      <w:r>
        <w:t>)</w:t>
      </w:r>
      <w:r w:rsidR="00C56BD2">
        <w:t xml:space="preserve"> i pozwalają użytkownikow</w:t>
      </w:r>
      <w:r w:rsidR="00270BEF">
        <w:t>i aplikacji na pełną mobilność. Podobnie do apl</w:t>
      </w:r>
      <w:r w:rsidR="00270BEF">
        <w:t>i</w:t>
      </w:r>
      <w:r w:rsidR="00270BEF">
        <w:t>kacji desktopowych do działania nie potrzebują połączenia z Internetem jednak jest ono cz</w:t>
      </w:r>
      <w:r w:rsidR="00270BEF">
        <w:t>ę</w:t>
      </w:r>
      <w:r w:rsidR="00270BEF">
        <w:t>sto wymagane, aby zagwarantować pełną funkcjonalność aplikacji.</w:t>
      </w:r>
      <w:r w:rsidR="002128CB">
        <w:t xml:space="preserve"> </w:t>
      </w:r>
    </w:p>
    <w:p w:rsidR="00B74F40" w:rsidRDefault="00B74F40" w:rsidP="007650FC">
      <w:pPr>
        <w:spacing w:line="360" w:lineRule="auto"/>
      </w:pPr>
    </w:p>
    <w:p w:rsidR="002128CB" w:rsidRDefault="002128CB" w:rsidP="007650FC">
      <w:pPr>
        <w:spacing w:line="360" w:lineRule="auto"/>
      </w:pPr>
    </w:p>
    <w:p w:rsidR="002128CB" w:rsidRDefault="002128CB" w:rsidP="007650FC">
      <w:pPr>
        <w:spacing w:line="360" w:lineRule="auto"/>
      </w:pPr>
    </w:p>
    <w:p w:rsidR="00B74F40" w:rsidRDefault="00B16CA0" w:rsidP="007650FC">
      <w:pPr>
        <w:pStyle w:val="Nagwek3"/>
        <w:spacing w:line="360" w:lineRule="auto"/>
      </w:pPr>
      <w:bookmarkStart w:id="29" w:name="_Toc448696810"/>
      <w:r>
        <w:lastRenderedPageBreak/>
        <w:t>Podsumowanie</w:t>
      </w:r>
      <w:r w:rsidR="00B74F40">
        <w:t xml:space="preserve"> wyboru</w:t>
      </w:r>
      <w:bookmarkEnd w:id="29"/>
    </w:p>
    <w:p w:rsidR="00B74F40" w:rsidRPr="00B74F40" w:rsidRDefault="00B74F40" w:rsidP="007650FC">
      <w:pPr>
        <w:spacing w:line="360" w:lineRule="auto"/>
      </w:pPr>
    </w:p>
    <w:p w:rsidR="00151A84" w:rsidRDefault="00270BEF" w:rsidP="007650FC">
      <w:pPr>
        <w:spacing w:line="360" w:lineRule="auto"/>
      </w:pPr>
      <w:r>
        <w:tab/>
      </w:r>
      <w:r w:rsidR="00EF3026">
        <w:t>Aplikacja desktopowa została odrzucone ze względu na ograniczoną mobilność uży</w:t>
      </w:r>
      <w:r w:rsidR="00EF3026">
        <w:t>t</w:t>
      </w:r>
      <w:r w:rsidR="00EF3026">
        <w:t xml:space="preserve">kownika takiej aplikacji, a z aplikacji webowej zrezygnowano ze względu na zależność od rodzaju przeglądarki internetowej oraz </w:t>
      </w:r>
      <w:r w:rsidR="006F743B">
        <w:t xml:space="preserve">konieczność posiadania połączenia internetowego w celu działania aplikacji. </w:t>
      </w:r>
      <w:r w:rsidR="00EF3026">
        <w:t>Stwierdzono, iż aplikacja mobilna najlepiej spełnia wymagania zwi</w:t>
      </w:r>
      <w:r w:rsidR="00EF3026">
        <w:t>ą</w:t>
      </w:r>
      <w:r w:rsidR="00EF3026">
        <w:t>zane z mobilnością użytkownika</w:t>
      </w:r>
      <w:r w:rsidR="00EF3026" w:rsidRPr="00EF3026">
        <w:t xml:space="preserve"> </w:t>
      </w:r>
      <w:r w:rsidR="00EF3026">
        <w:t xml:space="preserve">aplikacji przy pracy z </w:t>
      </w:r>
      <w:proofErr w:type="spellStart"/>
      <w:r w:rsidR="00EF3026">
        <w:t>dronami</w:t>
      </w:r>
      <w:proofErr w:type="spellEnd"/>
      <w:r w:rsidR="006F743B">
        <w:t xml:space="preserve"> oraz wymogiem dostępu do Internetu</w:t>
      </w:r>
      <w:r w:rsidR="00EF3026">
        <w:t xml:space="preserve"> i dlatego ostatecznie wybrano ją jako docelowy rodzaj aplikacji klienckiej. </w:t>
      </w:r>
    </w:p>
    <w:p w:rsidR="00EB390B" w:rsidRPr="006F56BE" w:rsidRDefault="00EB390B" w:rsidP="007650FC">
      <w:pPr>
        <w:spacing w:line="360" w:lineRule="auto"/>
      </w:pPr>
    </w:p>
    <w:p w:rsidR="00E57E16" w:rsidRDefault="00E57E16" w:rsidP="007650FC">
      <w:pPr>
        <w:pStyle w:val="Nagwek2"/>
        <w:spacing w:line="360" w:lineRule="auto"/>
      </w:pPr>
      <w:bookmarkStart w:id="30" w:name="_Toc448696811"/>
      <w:r>
        <w:t>Wybór platformy</w:t>
      </w:r>
      <w:bookmarkEnd w:id="30"/>
    </w:p>
    <w:p w:rsidR="00270BEF" w:rsidRDefault="006F743B" w:rsidP="007650FC">
      <w:pPr>
        <w:spacing w:line="360" w:lineRule="auto"/>
      </w:pPr>
      <w:r>
        <w:tab/>
      </w:r>
    </w:p>
    <w:p w:rsidR="006F743B" w:rsidRDefault="006F743B" w:rsidP="007650FC">
      <w:pPr>
        <w:spacing w:line="360" w:lineRule="auto"/>
      </w:pPr>
      <w:r>
        <w:tab/>
        <w:t>Jak zostało to już wcześniej napisane aplikacje mobilne są zależne od systemu oper</w:t>
      </w:r>
      <w:r>
        <w:t>a</w:t>
      </w:r>
      <w:r>
        <w:t>cyjnego urządzenia, na którym mają funkcjonować. Stworzenie aplikacji na wszystkie d</w:t>
      </w:r>
      <w:r>
        <w:t>o</w:t>
      </w:r>
      <w:r>
        <w:t>stępne platformy jest możliwe</w:t>
      </w:r>
      <w:r w:rsidR="00506980">
        <w:t>,</w:t>
      </w:r>
      <w:r>
        <w:t xml:space="preserve"> jednak zazwyczaj bar</w:t>
      </w:r>
      <w:r w:rsidR="00506980">
        <w:t>dzo</w:t>
      </w:r>
      <w:r>
        <w:t xml:space="preserve"> kosztowne</w:t>
      </w:r>
      <w:r w:rsidR="00506980">
        <w:t xml:space="preserve"> i pracochłonne</w:t>
      </w:r>
      <w:r>
        <w:t>. W związku z tym decydując się na stworzenie aplikacji mobilnej należy wybrać platformę doc</w:t>
      </w:r>
      <w:r>
        <w:t>e</w:t>
      </w:r>
      <w:r>
        <w:t>lową, na jakiej ma działać aplikacja.</w:t>
      </w:r>
      <w:r w:rsidR="00506980">
        <w:t xml:space="preserve"> Do najbardziej znanych systemów mobilnych należą: Android, </w:t>
      </w:r>
      <w:proofErr w:type="spellStart"/>
      <w:r w:rsidR="00506980">
        <w:t>iOS</w:t>
      </w:r>
      <w:proofErr w:type="spellEnd"/>
      <w:r w:rsidR="00506980">
        <w:t xml:space="preserve"> oraz Windows </w:t>
      </w:r>
      <w:proofErr w:type="spellStart"/>
      <w:r w:rsidR="00506980">
        <w:t>Phone</w:t>
      </w:r>
      <w:proofErr w:type="spellEnd"/>
      <w:r w:rsidR="00506980">
        <w:t>.</w:t>
      </w:r>
    </w:p>
    <w:p w:rsidR="004D3CA5" w:rsidRPr="00270BEF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1" w:name="_Toc448696812"/>
      <w:r>
        <w:t>Android</w:t>
      </w:r>
      <w:bookmarkEnd w:id="31"/>
    </w:p>
    <w:p w:rsidR="00611272" w:rsidRDefault="00611272" w:rsidP="007650FC">
      <w:pPr>
        <w:spacing w:line="360" w:lineRule="auto"/>
      </w:pPr>
    </w:p>
    <w:p w:rsidR="00B74F40" w:rsidRDefault="00217143" w:rsidP="007650FC">
      <w:pPr>
        <w:spacing w:line="360" w:lineRule="auto"/>
      </w:pPr>
      <w:r>
        <w:tab/>
      </w:r>
      <w:r w:rsidR="001C2273">
        <w:t>Android jest s</w:t>
      </w:r>
      <w:r w:rsidR="00611272">
        <w:t>ystem</w:t>
      </w:r>
      <w:r w:rsidR="001C2273">
        <w:t>em</w:t>
      </w:r>
      <w:r w:rsidR="00611272">
        <w:t xml:space="preserve"> operacyjny</w:t>
      </w:r>
      <w:r w:rsidR="001C2273">
        <w:t>m</w:t>
      </w:r>
      <w:r w:rsidR="00611272">
        <w:t>, oparty</w:t>
      </w:r>
      <w:r w:rsidR="001C2273">
        <w:t>m</w:t>
      </w:r>
      <w:r w:rsidR="00611272">
        <w:t xml:space="preserve"> na jądrze </w:t>
      </w:r>
      <w:proofErr w:type="spellStart"/>
      <w:r w:rsidR="00611272">
        <w:t>Linuks</w:t>
      </w:r>
      <w:proofErr w:type="spellEnd"/>
      <w:r w:rsidR="00611272">
        <w:t xml:space="preserve"> OS, tworzony</w:t>
      </w:r>
      <w:r w:rsidR="001C2273">
        <w:t>m</w:t>
      </w:r>
      <w:r w:rsidR="00611272">
        <w:t xml:space="preserve"> przez organizację </w:t>
      </w:r>
      <w:proofErr w:type="spellStart"/>
      <w:r w:rsidR="00611272">
        <w:t>Open</w:t>
      </w:r>
      <w:proofErr w:type="spellEnd"/>
      <w:r w:rsidR="00611272">
        <w:t xml:space="preserve"> </w:t>
      </w:r>
      <w:proofErr w:type="spellStart"/>
      <w:r w:rsidR="00611272">
        <w:t>Handset</w:t>
      </w:r>
      <w:proofErr w:type="spellEnd"/>
      <w:r w:rsidR="00611272">
        <w:t xml:space="preserve"> Alliance składającą się z 84 firm, na czele których stoi Google.  Android jest najpopularniejszym mobilnym systemem, kontrolującym ponad 80% urządzeń na rynku. Zapewnia największą otwartość dla developerów oraz wiele narzędzi wspomagaj</w:t>
      </w:r>
      <w:r w:rsidR="00611272">
        <w:t>ą</w:t>
      </w:r>
      <w:r w:rsidR="00611272">
        <w:t>cych rozwój aplikacji, co</w:t>
      </w:r>
      <w:r>
        <w:t xml:space="preserve"> w efekcie wpływa na szeroki wybór funkcji dostępnych dla uży</w:t>
      </w:r>
      <w:r>
        <w:t>t</w:t>
      </w:r>
      <w:r>
        <w:t>kowników. Za główną wadę systemu można uznać najgorszą stabilność w porównaniu do konkurentów.</w:t>
      </w:r>
      <w:r w:rsidR="008E2D0B">
        <w:t xml:space="preserve"> W celu publikacji aplikacji w sklepie Google Play należy zarejestrować konto developerskie oraz uiścić roczną opłatę w wysokości 25</w:t>
      </w:r>
      <w:r w:rsidR="00506980">
        <w:t>$</w:t>
      </w:r>
      <w:r w:rsidR="008E2D0B">
        <w:t xml:space="preserve"> USD.</w:t>
      </w:r>
      <w:r w:rsidR="003B61D6">
        <w:t xml:space="preserve"> [20]</w:t>
      </w:r>
    </w:p>
    <w:p w:rsidR="00506980" w:rsidRDefault="00506980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4D3CA5" w:rsidRPr="00270BEF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2" w:name="_Toc448696813"/>
      <w:proofErr w:type="spellStart"/>
      <w:r>
        <w:lastRenderedPageBreak/>
        <w:t>iOS</w:t>
      </w:r>
      <w:bookmarkEnd w:id="32"/>
      <w:proofErr w:type="spellEnd"/>
    </w:p>
    <w:p w:rsidR="00217143" w:rsidRPr="00217143" w:rsidRDefault="00217143" w:rsidP="007650FC">
      <w:pPr>
        <w:spacing w:line="360" w:lineRule="auto"/>
      </w:pPr>
    </w:p>
    <w:p w:rsidR="00270BEF" w:rsidRDefault="00217143" w:rsidP="007650FC">
      <w:pPr>
        <w:spacing w:line="360" w:lineRule="auto"/>
      </w:pPr>
      <w:r>
        <w:tab/>
        <w:t xml:space="preserve">System operacyjny Apple </w:t>
      </w:r>
      <w:proofErr w:type="spellStart"/>
      <w:r>
        <w:t>Inc</w:t>
      </w:r>
      <w:proofErr w:type="spellEnd"/>
      <w:r>
        <w:t xml:space="preserve">. dla urządzeń mobilnych </w:t>
      </w:r>
      <w:proofErr w:type="spellStart"/>
      <w:r>
        <w:t>iPhone</w:t>
      </w:r>
      <w:proofErr w:type="spellEnd"/>
      <w:r>
        <w:t xml:space="preserve">, </w:t>
      </w:r>
      <w:proofErr w:type="spellStart"/>
      <w:r>
        <w:t>iPod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oraz </w:t>
      </w:r>
      <w:proofErr w:type="spellStart"/>
      <w:r>
        <w:t>iPad</w:t>
      </w:r>
      <w:proofErr w:type="spellEnd"/>
      <w:r>
        <w:t xml:space="preserve">, bazujący na systemie operacyjnym Max OS X 10,5 i tym samym jądrze Darwin. </w:t>
      </w:r>
      <w:proofErr w:type="spellStart"/>
      <w:r w:rsidR="00F024AE">
        <w:t>iOS</w:t>
      </w:r>
      <w:proofErr w:type="spellEnd"/>
      <w:r w:rsidR="00F024AE">
        <w:t xml:space="preserve"> kontr</w:t>
      </w:r>
      <w:r w:rsidR="00F024AE">
        <w:t>o</w:t>
      </w:r>
      <w:r w:rsidR="00F024AE">
        <w:t>luje b</w:t>
      </w:r>
      <w:r>
        <w:t>lisko 16% urzą</w:t>
      </w:r>
      <w:r w:rsidR="00F024AE">
        <w:t>dzeń mobilnych</w:t>
      </w:r>
      <w:r>
        <w:t xml:space="preserve">. Z punktu widzenia developerskiego ważną kwestią jest łatwa dostępność narzędzi SDK oraz konieczność uiszczenia rocznej opłaty członkowskiej w wysokości 99$ USD w przypadku chęci publikowania aplikacji. </w:t>
      </w:r>
      <w:r w:rsidR="00FE7ECD">
        <w:t xml:space="preserve">[21] </w:t>
      </w:r>
      <w:r>
        <w:t>Aplikacje przed trafi</w:t>
      </w:r>
      <w:r>
        <w:t>e</w:t>
      </w:r>
      <w:r>
        <w:t xml:space="preserve">niem do </w:t>
      </w:r>
      <w:proofErr w:type="spellStart"/>
      <w:r>
        <w:t>App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podlegają znacznie bardziej rygorystycz</w:t>
      </w:r>
      <w:r w:rsidR="003F4D37">
        <w:t xml:space="preserve">nej kontroli </w:t>
      </w:r>
      <w:r>
        <w:t xml:space="preserve">niż ma to miejsce w przypadku systemu </w:t>
      </w:r>
      <w:proofErr w:type="spellStart"/>
      <w:r>
        <w:t>Google'a</w:t>
      </w:r>
      <w:proofErr w:type="spellEnd"/>
      <w:r>
        <w:t>.</w:t>
      </w:r>
      <w:r w:rsidR="00F024AE">
        <w:t xml:space="preserve"> </w:t>
      </w:r>
      <w:proofErr w:type="spellStart"/>
      <w:r w:rsidR="00F024AE">
        <w:t>iOS</w:t>
      </w:r>
      <w:proofErr w:type="spellEnd"/>
      <w:r w:rsidR="00F024AE">
        <w:t xml:space="preserve"> cechuje się dobrą stabilnością i wygodą pracy, jednak ze względu na wysokie ceny urządzeń cieszy się znacznie mniejszą po</w:t>
      </w:r>
      <w:r w:rsidR="00506980">
        <w:t>pularnością od systemu Android.</w:t>
      </w:r>
      <w:r w:rsidR="003B61D6">
        <w:t xml:space="preserve"> </w:t>
      </w:r>
    </w:p>
    <w:p w:rsidR="00EB390B" w:rsidRPr="00270BEF" w:rsidRDefault="00EB390B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3" w:name="_Toc448696814"/>
      <w:r>
        <w:t xml:space="preserve">Windows </w:t>
      </w:r>
      <w:proofErr w:type="spellStart"/>
      <w:r>
        <w:t>Phone</w:t>
      </w:r>
      <w:bookmarkEnd w:id="33"/>
      <w:proofErr w:type="spellEnd"/>
    </w:p>
    <w:p w:rsidR="00F024AE" w:rsidRDefault="00F024AE" w:rsidP="007650FC">
      <w:pPr>
        <w:spacing w:line="360" w:lineRule="auto"/>
      </w:pPr>
    </w:p>
    <w:p w:rsidR="00546A8D" w:rsidRDefault="00F024AE" w:rsidP="007650FC">
      <w:pPr>
        <w:spacing w:line="360" w:lineRule="auto"/>
      </w:pPr>
      <w:r>
        <w:tab/>
        <w:t>System operacyjny dla platform mobilnych opracowany przez firmę Mi</w:t>
      </w:r>
      <w:r w:rsidR="00546A8D">
        <w:t>crosoft. To co go wyróżnia to pł</w:t>
      </w:r>
      <w:r>
        <w:t xml:space="preserve">ynność i niezawodność porównywalna do systemu </w:t>
      </w:r>
      <w:proofErr w:type="spellStart"/>
      <w:r>
        <w:t>iOS</w:t>
      </w:r>
      <w:proofErr w:type="spellEnd"/>
      <w:r>
        <w:t xml:space="preserve"> przy jednoczesnym stosunkowo nis</w:t>
      </w:r>
      <w:r w:rsidR="00546A8D">
        <w:t>kim koszcie urządzeń z nim współ</w:t>
      </w:r>
      <w:r>
        <w:t>pracując</w:t>
      </w:r>
      <w:r w:rsidR="00546A8D">
        <w:t>yc</w:t>
      </w:r>
      <w:r w:rsidR="005C325C">
        <w:t xml:space="preserve">h. </w:t>
      </w:r>
      <w:r w:rsidR="00546A8D">
        <w:t xml:space="preserve">System ten stanowi jedynie </w:t>
      </w:r>
      <w:r w:rsidR="005C325C">
        <w:t>około 3% ry</w:t>
      </w:r>
      <w:r w:rsidR="00546A8D">
        <w:t>nku urządzeń mobilnych.</w:t>
      </w:r>
      <w:r w:rsidR="00506980">
        <w:t xml:space="preserve"> Koszt konta developerskiego, umożliwiającego publ</w:t>
      </w:r>
      <w:r w:rsidR="00506980">
        <w:t>i</w:t>
      </w:r>
      <w:r w:rsidR="00506980">
        <w:t>kowanie aplikacji wynosi 19$ USD.</w:t>
      </w:r>
      <w:r w:rsidR="00FE7ECD">
        <w:t xml:space="preserve"> [22]</w:t>
      </w:r>
    </w:p>
    <w:p w:rsidR="00B74F40" w:rsidRDefault="00B74F40" w:rsidP="007650FC">
      <w:pPr>
        <w:spacing w:line="360" w:lineRule="auto"/>
      </w:pPr>
    </w:p>
    <w:p w:rsidR="00B74F40" w:rsidRDefault="00B16CA0" w:rsidP="007650FC">
      <w:pPr>
        <w:pStyle w:val="Nagwek3"/>
        <w:spacing w:line="360" w:lineRule="auto"/>
      </w:pPr>
      <w:bookmarkStart w:id="34" w:name="_Toc448696815"/>
      <w:r>
        <w:t>Podsumowanie</w:t>
      </w:r>
      <w:r w:rsidR="00B74F40">
        <w:t xml:space="preserve"> wyboru</w:t>
      </w:r>
      <w:bookmarkEnd w:id="34"/>
    </w:p>
    <w:p w:rsidR="00B74F40" w:rsidRPr="00B74F40" w:rsidRDefault="00B74F40" w:rsidP="007650FC">
      <w:pPr>
        <w:spacing w:line="360" w:lineRule="auto"/>
      </w:pPr>
    </w:p>
    <w:p w:rsidR="00B74F40" w:rsidRDefault="00546A8D" w:rsidP="007650FC">
      <w:pPr>
        <w:spacing w:line="360" w:lineRule="auto"/>
      </w:pPr>
      <w:r>
        <w:tab/>
      </w:r>
      <w:r w:rsidR="00506980">
        <w:t xml:space="preserve">System </w:t>
      </w:r>
      <w:proofErr w:type="spellStart"/>
      <w:r w:rsidR="00506980">
        <w:t>iOS</w:t>
      </w:r>
      <w:proofErr w:type="spellEnd"/>
      <w:r w:rsidR="00506980">
        <w:t xml:space="preserve"> został odrzucony z dalszych rozważań ze względu na wysokie koszty urządzeń oraz znacznie wyższą opłatę rejestracyjną dla developerów</w:t>
      </w:r>
      <w:r w:rsidR="00EC1068">
        <w:t xml:space="preserve"> </w:t>
      </w:r>
      <w:r w:rsidR="00506980">
        <w:t>w porównaniu z pozost</w:t>
      </w:r>
      <w:r w:rsidR="00506980">
        <w:t>a</w:t>
      </w:r>
      <w:r w:rsidR="00506980">
        <w:t xml:space="preserve">łymi platformami. Windows </w:t>
      </w:r>
      <w:proofErr w:type="spellStart"/>
      <w:r w:rsidR="00506980">
        <w:t>Phone</w:t>
      </w:r>
      <w:proofErr w:type="spellEnd"/>
      <w:r w:rsidR="00506980">
        <w:t xml:space="preserve"> został odrzucony ze względu na bardzo mały udział w rynku urządzeń mobilnych, a co za tym idzie mniejszą grupę potencjalnych klientów. </w:t>
      </w:r>
      <w:r>
        <w:t>Jako platformę</w:t>
      </w:r>
      <w:r w:rsidR="00F335E5">
        <w:t>, na którą zostanie stworzona</w:t>
      </w:r>
      <w:r>
        <w:t xml:space="preserve"> </w:t>
      </w:r>
      <w:r w:rsidR="00F335E5">
        <w:t xml:space="preserve">aplikacja wizualizująca </w:t>
      </w:r>
      <w:r>
        <w:t>ze wzglę</w:t>
      </w:r>
      <w:r w:rsidR="00F335E5">
        <w:t xml:space="preserve">du </w:t>
      </w:r>
      <w:r>
        <w:t>na największą popularność na rynku urządzeń mobil</w:t>
      </w:r>
      <w:r w:rsidR="00F335E5">
        <w:t>nych oraz na najszerszą ofertę narzędzi programistyc</w:t>
      </w:r>
      <w:r w:rsidR="00F335E5">
        <w:t>z</w:t>
      </w:r>
      <w:r w:rsidR="00F335E5">
        <w:t>nych i najprężniej działającą społeczność developerską</w:t>
      </w:r>
      <w:r w:rsidR="003F4D37">
        <w:t xml:space="preserve"> wybrano system Android</w:t>
      </w:r>
      <w:r w:rsidR="00F335E5">
        <w:t>.</w:t>
      </w:r>
    </w:p>
    <w:p w:rsidR="00B74F40" w:rsidRDefault="00B74F40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032E3F" w:rsidRDefault="00E57E16" w:rsidP="007650FC">
      <w:pPr>
        <w:pStyle w:val="Nagwek2"/>
        <w:spacing w:line="360" w:lineRule="auto"/>
      </w:pPr>
      <w:bookmarkStart w:id="35" w:name="_Toc448696816"/>
      <w:r>
        <w:lastRenderedPageBreak/>
        <w:t>Wybór narzędzia</w:t>
      </w:r>
      <w:bookmarkEnd w:id="35"/>
    </w:p>
    <w:p w:rsidR="00B53E35" w:rsidRDefault="00B53E35" w:rsidP="007650FC">
      <w:pPr>
        <w:spacing w:line="360" w:lineRule="auto"/>
      </w:pPr>
    </w:p>
    <w:p w:rsidR="00506980" w:rsidRDefault="00506980" w:rsidP="007650FC">
      <w:pPr>
        <w:spacing w:line="360" w:lineRule="auto"/>
      </w:pPr>
      <w:r>
        <w:tab/>
      </w:r>
      <w:r w:rsidR="00EC1068">
        <w:t xml:space="preserve">Pisanie aplikacji na platformę Android jest możliwe z wykorzystaniem kilku narzędzi. W tym podrozdziale dokonano porównania najpopularniejszych z nich: SDK, NDK, </w:t>
      </w:r>
      <w:proofErr w:type="spellStart"/>
      <w:r w:rsidR="00EC1068">
        <w:t>Xamarin</w:t>
      </w:r>
      <w:proofErr w:type="spellEnd"/>
      <w:r w:rsidR="00EC1068">
        <w:t xml:space="preserve">, oraz HTML5. </w:t>
      </w:r>
    </w:p>
    <w:p w:rsidR="004D3CA5" w:rsidRPr="00B53E35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6" w:name="_Toc448696817"/>
      <w:r>
        <w:t>SDK</w:t>
      </w:r>
      <w:bookmarkEnd w:id="36"/>
    </w:p>
    <w:p w:rsidR="000A4F6B" w:rsidRPr="000A4F6B" w:rsidRDefault="000A4F6B" w:rsidP="007650FC">
      <w:pPr>
        <w:spacing w:line="360" w:lineRule="auto"/>
      </w:pPr>
    </w:p>
    <w:p w:rsidR="00270BEF" w:rsidRDefault="00B53E35" w:rsidP="007650FC">
      <w:pPr>
        <w:spacing w:line="360" w:lineRule="auto"/>
      </w:pPr>
      <w:r>
        <w:tab/>
        <w:t>Android SDK (</w:t>
      </w:r>
      <w:proofErr w:type="spellStart"/>
      <w:r>
        <w:t>Source</w:t>
      </w:r>
      <w:proofErr w:type="spellEnd"/>
      <w:r>
        <w:t xml:space="preserve"> Development Kit) jest to zestaw narzędzi dla programistów przeznaczony do tworzenia aplikacji na platformę Android w języku Java. W jego skład wchodzą wymagane biblioteki, </w:t>
      </w:r>
      <w:proofErr w:type="spellStart"/>
      <w:r>
        <w:t>debugger</w:t>
      </w:r>
      <w:proofErr w:type="spellEnd"/>
      <w:r>
        <w:t xml:space="preserve">, emulator, dokumentacja, przykładowe programy oraz samouczki. Składa się z dwóch części SDK </w:t>
      </w:r>
      <w:proofErr w:type="spellStart"/>
      <w:r>
        <w:t>Tools</w:t>
      </w:r>
      <w:proofErr w:type="spellEnd"/>
      <w:r>
        <w:t xml:space="preserve">, wymaganej do tworzenia aplikacji niezależnie od wersji Androida oraz Platform </w:t>
      </w:r>
      <w:proofErr w:type="spellStart"/>
      <w:r>
        <w:t>Tools</w:t>
      </w:r>
      <w:proofErr w:type="spellEnd"/>
      <w:r>
        <w:t>, czyli narzędzi zmodyfikowanych pod kątem konkretnych wersji systemu. SDK jest modularne, dzięki czemu cechuje się bardzo łatwą instalacją i deinstalacją potrzebnych komponentów. Jest najbardziej popularnym narz</w:t>
      </w:r>
      <w:r>
        <w:t>ę</w:t>
      </w:r>
      <w:r>
        <w:t>dziem programistycznym, wykorzystywanym do pisania aplikacji na platformę Android.</w:t>
      </w:r>
    </w:p>
    <w:p w:rsidR="0073653B" w:rsidRDefault="0073653B" w:rsidP="007650FC">
      <w:pPr>
        <w:spacing w:line="360" w:lineRule="auto"/>
      </w:pPr>
      <w:r>
        <w:t>[</w:t>
      </w:r>
      <w:r w:rsidR="00F02C5A">
        <w:t>19</w:t>
      </w:r>
      <w:r>
        <w:t>]</w:t>
      </w:r>
    </w:p>
    <w:p w:rsidR="000A4F6B" w:rsidRPr="00270BEF" w:rsidRDefault="000A4F6B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7" w:name="_Toc448696818"/>
      <w:r>
        <w:t>NDK</w:t>
      </w:r>
      <w:bookmarkEnd w:id="37"/>
    </w:p>
    <w:p w:rsidR="000A4F6B" w:rsidRPr="000A4F6B" w:rsidRDefault="000A4F6B" w:rsidP="007650FC">
      <w:pPr>
        <w:spacing w:line="360" w:lineRule="auto"/>
      </w:pPr>
    </w:p>
    <w:p w:rsidR="000A4F6B" w:rsidRDefault="00B53E35" w:rsidP="007650FC">
      <w:pPr>
        <w:spacing w:line="360" w:lineRule="auto"/>
      </w:pPr>
      <w:r>
        <w:tab/>
        <w:t>Android NDK (Native Development Kit) jest zestawem narzędzi, pozwalającym na tworzenie aplikacji na platformę Android z wykorzystaniem języka C lub C++. Aplikacje takie można uruchomić jako proces systemu Linux, bez konieczności uruchamiania ich w</w:t>
      </w:r>
      <w:r>
        <w:t>e</w:t>
      </w:r>
      <w:r>
        <w:t>wnątrz maszyny wirtualnej. Wykorzystanie NDK daje programiście większy dostęp do skła</w:t>
      </w:r>
      <w:r>
        <w:t>d</w:t>
      </w:r>
      <w:r>
        <w:t>ników systemu, jednak wymaga od niego większej wiedzy i stwarza niebezpieczeństwo uszkodzenia systemu lub urządzenia w przypadku złego wykorzystania. Najczęściej wykorz</w:t>
      </w:r>
      <w:r>
        <w:t>y</w:t>
      </w:r>
      <w:r>
        <w:t>stywane jest przy programach wymagających wysokiej wydajności takich jak aplikacje o w</w:t>
      </w:r>
      <w:r>
        <w:t>y</w:t>
      </w:r>
      <w:r>
        <w:t>sokiej mocy obliczeniowej jak gry lub symu</w:t>
      </w:r>
      <w:r w:rsidR="00EC1068">
        <w:t>latory.</w:t>
      </w:r>
      <w:r w:rsidR="00FE7ECD">
        <w:t xml:space="preserve"> [</w:t>
      </w:r>
      <w:r w:rsidR="00F02C5A">
        <w:t>19</w:t>
      </w:r>
      <w:r w:rsidR="00FE7ECD">
        <w:t>] [</w:t>
      </w:r>
      <w:r w:rsidR="00F02C5A">
        <w:t>20</w:t>
      </w:r>
      <w:r w:rsidR="00FE7ECD">
        <w:t>]</w:t>
      </w:r>
    </w:p>
    <w:p w:rsidR="00FE7ECD" w:rsidRDefault="00FE7ECD" w:rsidP="007650FC">
      <w:pPr>
        <w:spacing w:line="360" w:lineRule="auto"/>
      </w:pPr>
    </w:p>
    <w:p w:rsidR="004D3CA5" w:rsidRPr="00270BEF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8" w:name="_Toc448696819"/>
      <w:proofErr w:type="spellStart"/>
      <w:r>
        <w:lastRenderedPageBreak/>
        <w:t>Xamarin</w:t>
      </w:r>
      <w:bookmarkEnd w:id="38"/>
      <w:proofErr w:type="spellEnd"/>
    </w:p>
    <w:p w:rsidR="000A4F6B" w:rsidRPr="000A4F6B" w:rsidRDefault="000A4F6B" w:rsidP="007650FC">
      <w:pPr>
        <w:spacing w:line="360" w:lineRule="auto"/>
      </w:pPr>
    </w:p>
    <w:p w:rsidR="000A4F6B" w:rsidRDefault="00B53E35" w:rsidP="007650FC">
      <w:pPr>
        <w:spacing w:line="360" w:lineRule="auto"/>
      </w:pPr>
      <w:r>
        <w:tab/>
      </w:r>
      <w:proofErr w:type="spellStart"/>
      <w:r w:rsidR="00401F7B">
        <w:t>Xamarin</w:t>
      </w:r>
      <w:proofErr w:type="spellEnd"/>
      <w:r w:rsidR="00401F7B">
        <w:t xml:space="preserve"> to narzędzie programistyczne, wspierane przez Microsoft, umożliwiające pisanie wieloplatformowych, natywnych aplikacji mobilnych na platformy Android, </w:t>
      </w:r>
      <w:proofErr w:type="spellStart"/>
      <w:r w:rsidR="00401F7B">
        <w:t>iOS</w:t>
      </w:r>
      <w:proofErr w:type="spellEnd"/>
      <w:r w:rsidR="00401F7B">
        <w:t xml:space="preserve"> oraz Windows </w:t>
      </w:r>
      <w:proofErr w:type="spellStart"/>
      <w:r w:rsidR="00401F7B">
        <w:t>Phone</w:t>
      </w:r>
      <w:proofErr w:type="spellEnd"/>
      <w:r w:rsidR="00F14EA5">
        <w:t xml:space="preserve"> </w:t>
      </w:r>
      <w:r w:rsidR="00401F7B">
        <w:t xml:space="preserve">z wykorzystaniem języka C# i platformy .NET.  Pozwala na dzielenie </w:t>
      </w:r>
      <w:r w:rsidR="00D1324E">
        <w:t>znacznej części kodu między aplikacjami napisanymi pod różne platformy, co znacznie zmniejsza koszt utworzenia i utrzymania wieloplatformowych systemów mobilnych.</w:t>
      </w:r>
      <w:r w:rsidR="003F4D37">
        <w:t xml:space="preserve"> Korz</w:t>
      </w:r>
      <w:r w:rsidR="003F4D37">
        <w:t>y</w:t>
      </w:r>
      <w:r w:rsidR="003F4D37">
        <w:t xml:space="preserve">stanie z pełnej funkcjonalności </w:t>
      </w:r>
      <w:proofErr w:type="spellStart"/>
      <w:r w:rsidR="003F4D37">
        <w:t>Xamarina</w:t>
      </w:r>
      <w:proofErr w:type="spellEnd"/>
      <w:r w:rsidR="003F4D37">
        <w:t xml:space="preserve"> jest płatne, a koszt licencji</w:t>
      </w:r>
      <w:r w:rsidR="004505AE">
        <w:t xml:space="preserve"> biznesowej</w:t>
      </w:r>
      <w:r w:rsidR="003F4D37">
        <w:t xml:space="preserve"> to 999$ rocznie. Wersja bez</w:t>
      </w:r>
      <w:r w:rsidR="00F14EA5">
        <w:t xml:space="preserve">płatna jest bardzo ograniczona i </w:t>
      </w:r>
      <w:r w:rsidR="003F4D37">
        <w:t>pozwala jedynie na tworzenie małych aplikacji</w:t>
      </w:r>
      <w:r w:rsidR="00F14EA5">
        <w:t>, zawierających nie więcej niż 128Kb skompilowanego kodu, bez możliwości korz</w:t>
      </w:r>
      <w:r w:rsidR="00F14EA5">
        <w:t>y</w:t>
      </w:r>
      <w:r w:rsidR="00F14EA5">
        <w:t>stania z natywnych bibliotek języków takich jak C, C++, czy Java.</w:t>
      </w:r>
      <w:r w:rsidR="00FE7ECD">
        <w:t xml:space="preserve"> [23]</w:t>
      </w:r>
    </w:p>
    <w:p w:rsidR="00FE7ECD" w:rsidRPr="00270BEF" w:rsidRDefault="00FE7ECD" w:rsidP="007650FC">
      <w:pPr>
        <w:spacing w:line="360" w:lineRule="auto"/>
      </w:pPr>
    </w:p>
    <w:p w:rsidR="00E57E16" w:rsidRDefault="00032E3F" w:rsidP="007650FC">
      <w:pPr>
        <w:pStyle w:val="Nagwek3"/>
        <w:spacing w:line="360" w:lineRule="auto"/>
      </w:pPr>
      <w:bookmarkStart w:id="39" w:name="_Toc448696820"/>
      <w:r>
        <w:t>HTML5</w:t>
      </w:r>
      <w:bookmarkEnd w:id="39"/>
    </w:p>
    <w:p w:rsidR="000A4F6B" w:rsidRPr="000A4F6B" w:rsidRDefault="000A4F6B" w:rsidP="007650FC">
      <w:pPr>
        <w:spacing w:line="360" w:lineRule="auto"/>
      </w:pPr>
    </w:p>
    <w:p w:rsidR="004477BA" w:rsidRDefault="00D1324E" w:rsidP="007650FC">
      <w:pPr>
        <w:spacing w:line="360" w:lineRule="auto"/>
      </w:pPr>
      <w:r>
        <w:tab/>
        <w:t>Istnieje również możliwość tworzenia aplikacji mobilnych z wykorzystaniem techn</w:t>
      </w:r>
      <w:r>
        <w:t>o</w:t>
      </w:r>
      <w:r>
        <w:t xml:space="preserve">logii webowych takich jak HTML5, CSS oraz </w:t>
      </w:r>
      <w:proofErr w:type="spellStart"/>
      <w:r>
        <w:t>Javascript</w:t>
      </w:r>
      <w:proofErr w:type="spellEnd"/>
      <w:r>
        <w:t xml:space="preserve">. Aplikacja stworzona w ten sposób jest osadzana w natywnym kontenerze, pozwalającym na dystrybucję w </w:t>
      </w:r>
      <w:proofErr w:type="spellStart"/>
      <w:r>
        <w:t>AppStore</w:t>
      </w:r>
      <w:proofErr w:type="spellEnd"/>
      <w:r>
        <w:t xml:space="preserve">, czy </w:t>
      </w:r>
      <w:proofErr w:type="spellStart"/>
      <w:r>
        <w:t>Go</w:t>
      </w:r>
      <w:r>
        <w:t>o</w:t>
      </w:r>
      <w:r>
        <w:t>glePlay</w:t>
      </w:r>
      <w:proofErr w:type="spellEnd"/>
      <w:r>
        <w:t>. Rozwiązanie takie cechuje się stosunkowo prostą implementacją, umożliwia tworz</w:t>
      </w:r>
      <w:r>
        <w:t>e</w:t>
      </w:r>
      <w:r w:rsidR="00153C60">
        <w:t>nie</w:t>
      </w:r>
      <w:r>
        <w:t xml:space="preserve"> aplikacji wieloplatformowych, a raz napisany kod może zostać również wykorzystany do stworze</w:t>
      </w:r>
      <w:r w:rsidR="00153C60">
        <w:t xml:space="preserve">nia zwykłej aplikacji webowej. </w:t>
      </w:r>
      <w:r>
        <w:t>Aplikacje napisane przy użyciu HTML5 nie posiadają bezpośredniej integracji ze sprzętem i takimi składnikami jak system plików, aparat, akcel</w:t>
      </w:r>
      <w:r>
        <w:t>e</w:t>
      </w:r>
      <w:r>
        <w:t xml:space="preserve">rometr, czy system nawigacji satelitarnej. </w:t>
      </w:r>
      <w:r w:rsidR="004041B7">
        <w:t xml:space="preserve">Cechuje je brak wielowątkowości, a ich wydajność </w:t>
      </w:r>
      <w:r>
        <w:t>jest zwykle gorsza od wydajności aplikacji natyw</w:t>
      </w:r>
      <w:r w:rsidR="004041B7">
        <w:t>nych. Dodatkowo tworzenie aplikacji w technologiach webowych wymaga często dodatkowego nakładu pracy na implementacje, ni</w:t>
      </w:r>
      <w:r w:rsidR="004041B7">
        <w:t>e</w:t>
      </w:r>
      <w:r w:rsidR="004041B7">
        <w:t xml:space="preserve">których elementów powszechnie dostępnych w technologiach natywnych. </w:t>
      </w:r>
      <w:r w:rsidR="00FE7ECD">
        <w:t>[24]</w:t>
      </w:r>
    </w:p>
    <w:p w:rsidR="00FE7ECD" w:rsidRDefault="00FE7ECD" w:rsidP="007650FC">
      <w:pPr>
        <w:spacing w:line="360" w:lineRule="auto"/>
      </w:pPr>
    </w:p>
    <w:p w:rsidR="004041B7" w:rsidRDefault="00B16CA0" w:rsidP="007650FC">
      <w:pPr>
        <w:pStyle w:val="Nagwek3"/>
        <w:spacing w:line="360" w:lineRule="auto"/>
      </w:pPr>
      <w:bookmarkStart w:id="40" w:name="_Toc448696821"/>
      <w:r>
        <w:t>Podsumowanie</w:t>
      </w:r>
      <w:r w:rsidR="00B74F40">
        <w:t xml:space="preserve"> wyboru</w:t>
      </w:r>
      <w:bookmarkEnd w:id="40"/>
    </w:p>
    <w:p w:rsidR="00B74F40" w:rsidRPr="00B74F40" w:rsidRDefault="00B74F40" w:rsidP="007650FC">
      <w:pPr>
        <w:spacing w:line="360" w:lineRule="auto"/>
      </w:pPr>
    </w:p>
    <w:p w:rsidR="00B74F40" w:rsidRDefault="004041B7" w:rsidP="007650FC">
      <w:pPr>
        <w:spacing w:line="360" w:lineRule="auto"/>
      </w:pPr>
      <w:r>
        <w:tab/>
      </w:r>
      <w:r w:rsidR="00153C60">
        <w:t>Stwierdzono, iż wykorzystanie NDK w przypadku projektowanej aplikacji,</w:t>
      </w:r>
      <w:r w:rsidR="00153C60" w:rsidRPr="00153C60">
        <w:t xml:space="preserve"> </w:t>
      </w:r>
      <w:r w:rsidR="00153C60">
        <w:t>ze wzgl</w:t>
      </w:r>
      <w:r w:rsidR="00153C60">
        <w:t>ę</w:t>
      </w:r>
      <w:r w:rsidR="00153C60">
        <w:t>du na brak konieczności dostępu do niskopoziomowych elementów systemu oraz ze względu na brak zaawansowanych silników graficznych lub obliczeniowych w aplikacji, byłoby ni</w:t>
      </w:r>
      <w:r w:rsidR="00153C60">
        <w:t>e</w:t>
      </w:r>
      <w:r w:rsidR="00153C60">
        <w:t xml:space="preserve">efektywne. Technologia </w:t>
      </w:r>
      <w:proofErr w:type="spellStart"/>
      <w:r w:rsidR="00153C60">
        <w:t>Xamarin</w:t>
      </w:r>
      <w:proofErr w:type="spellEnd"/>
      <w:r w:rsidR="00153C60">
        <w:t xml:space="preserve"> została odrzucona ze względu na wysoki koszt licencji, a z </w:t>
      </w:r>
      <w:r w:rsidR="00153C60">
        <w:lastRenderedPageBreak/>
        <w:t>technologii webowych zrezygnowano ze względu na gorszą wydajność od aplikacji naty</w:t>
      </w:r>
      <w:r w:rsidR="00153C60">
        <w:t>w</w:t>
      </w:r>
      <w:r w:rsidR="00153C60">
        <w:t xml:space="preserve">nych. </w:t>
      </w:r>
      <w:r>
        <w:t>Biorąc</w:t>
      </w:r>
      <w:r w:rsidR="00F14EA5">
        <w:t xml:space="preserve"> pod uwagę powyższe argumen</w:t>
      </w:r>
      <w:r w:rsidR="00153C60">
        <w:t xml:space="preserve">ty </w:t>
      </w:r>
      <w:r>
        <w:t>jako narzędzie wykorzystane do stworzenia aplikacji klienckiej wybrano Android SDK.</w:t>
      </w:r>
    </w:p>
    <w:p w:rsidR="00FE7ECD" w:rsidRDefault="00FE7ECD" w:rsidP="007650FC">
      <w:pPr>
        <w:spacing w:line="360" w:lineRule="auto"/>
      </w:pPr>
    </w:p>
    <w:p w:rsidR="00E57E16" w:rsidRDefault="00E57E16" w:rsidP="007650FC">
      <w:pPr>
        <w:pStyle w:val="Nagwek2"/>
        <w:spacing w:line="360" w:lineRule="auto"/>
      </w:pPr>
      <w:bookmarkStart w:id="41" w:name="_Toc448696822"/>
      <w:r>
        <w:t>Wybór sposobu komunikacji między serwerem, a aplikacją kliencką</w:t>
      </w:r>
      <w:bookmarkEnd w:id="41"/>
    </w:p>
    <w:p w:rsidR="00DB4AC8" w:rsidRDefault="00BC2D9D" w:rsidP="007650FC">
      <w:pPr>
        <w:spacing w:line="360" w:lineRule="auto"/>
      </w:pPr>
      <w:r>
        <w:tab/>
      </w:r>
    </w:p>
    <w:p w:rsidR="00BC2D9D" w:rsidRDefault="00BC2D9D" w:rsidP="007650FC">
      <w:pPr>
        <w:spacing w:line="360" w:lineRule="auto"/>
      </w:pPr>
      <w:r>
        <w:tab/>
        <w:t xml:space="preserve">Aplikacja </w:t>
      </w:r>
      <w:proofErr w:type="spellStart"/>
      <w:r>
        <w:t>geolokalizacyjna</w:t>
      </w:r>
      <w:proofErr w:type="spellEnd"/>
      <w:r>
        <w:t xml:space="preserve"> ma za zadanie zbieranie danych określających położenie obiektów i przesyłanie ich do serwera. Część serwerowa odpowiada za przetworzenie otrz</w:t>
      </w:r>
      <w:r>
        <w:t>y</w:t>
      </w:r>
      <w:r>
        <w:t>manych danych, ich dalszą dystrybucję do aplikacji wizualizujących oraz współpracę z bazą danych. Panel administracyjny ma za zadanie umożliwić użytkownikom z uprawnieniami administratora zarządzanie danymi trwałymi. Należy zatem określić sposób w jaki będzie się odbywała komunikacja między tymi elementami systemu. W tym podrozdziale zostaną op</w:t>
      </w:r>
      <w:r>
        <w:t>i</w:t>
      </w:r>
      <w:r>
        <w:t>sane dwa najpowszechniej wykorzystywane sposoby komunikacji sieciowej: z wykorzyst</w:t>
      </w:r>
      <w:r>
        <w:t>a</w:t>
      </w:r>
      <w:r>
        <w:t xml:space="preserve">niem protokołu HTTP oraz </w:t>
      </w:r>
      <w:proofErr w:type="spellStart"/>
      <w:r>
        <w:t>WebSocket</w:t>
      </w:r>
      <w:proofErr w:type="spellEnd"/>
      <w:r>
        <w:t>. Jednak w pierwszej kolejności zostanie omówiony ogólny model komunikacji sieciowej TCP/IP.</w:t>
      </w:r>
    </w:p>
    <w:p w:rsidR="00BC2D9D" w:rsidRDefault="00BC2D9D" w:rsidP="007650FC">
      <w:pPr>
        <w:spacing w:line="360" w:lineRule="auto"/>
      </w:pPr>
    </w:p>
    <w:p w:rsidR="00BC2D9D" w:rsidRDefault="00BC2D9D" w:rsidP="007650FC">
      <w:pPr>
        <w:pStyle w:val="Nagwek3"/>
        <w:spacing w:line="360" w:lineRule="auto"/>
      </w:pPr>
      <w:bookmarkStart w:id="42" w:name="_Toc448696823"/>
      <w:r>
        <w:t>Model TCP/IP</w:t>
      </w:r>
      <w:bookmarkEnd w:id="42"/>
    </w:p>
    <w:p w:rsidR="00B16CA0" w:rsidRPr="00B16CA0" w:rsidRDefault="00B16CA0" w:rsidP="007650FC">
      <w:pPr>
        <w:spacing w:line="360" w:lineRule="auto"/>
      </w:pPr>
    </w:p>
    <w:p w:rsidR="009B7E99" w:rsidRDefault="00BC2D9D" w:rsidP="007650FC">
      <w:pPr>
        <w:spacing w:line="360" w:lineRule="auto"/>
      </w:pPr>
      <w:r>
        <w:tab/>
      </w:r>
      <w:r w:rsidR="009B7E99">
        <w:t>Podstawą komunikacji internetowej są obecnie dwa protokoły: IP oraz TCP</w:t>
      </w:r>
      <w:r w:rsidR="009D448B">
        <w:t xml:space="preserve">. </w:t>
      </w:r>
      <w:r w:rsidR="009B7E99">
        <w:t xml:space="preserve">Model komunikacji sieciowej oparty na tych protokołach nazywany jest modelem TCP/IP i jest </w:t>
      </w:r>
      <w:r>
        <w:t>te</w:t>
      </w:r>
      <w:r>
        <w:t>o</w:t>
      </w:r>
      <w:r>
        <w:t xml:space="preserve">retycznym modelem warstwowej struktury protokołów komunikacyjnych. Możemy w nim wyróżnić cztery warstwy: warstwę aplikacji, warstwę transportową, </w:t>
      </w:r>
      <w:r w:rsidR="009B7E99">
        <w:t>warstwę I</w:t>
      </w:r>
      <w:r>
        <w:t>nternetu oraz warstwę dostępu do sieci.</w:t>
      </w:r>
      <w:r w:rsidR="009B7E99" w:rsidRPr="009B7E99">
        <w:t xml:space="preserve"> </w:t>
      </w:r>
    </w:p>
    <w:p w:rsidR="00BC2D9D" w:rsidRDefault="009B7E99" w:rsidP="007650FC">
      <w:pPr>
        <w:spacing w:line="360" w:lineRule="auto"/>
      </w:pPr>
      <w:r>
        <w:tab/>
        <w:t>W celu przesłania danych przez Sieć, klient inicjuje połączenie, najczęściej z wyk</w:t>
      </w:r>
      <w:r>
        <w:t>o</w:t>
      </w:r>
      <w:r w:rsidR="009449E8">
        <w:t xml:space="preserve">rzystaniem protokołu TCP </w:t>
      </w:r>
      <w:r>
        <w:t xml:space="preserve">z serwerem. Protokół </w:t>
      </w:r>
      <w:r w:rsidR="009449E8">
        <w:t>IP</w:t>
      </w:r>
      <w:r w:rsidR="009D448B">
        <w:t>, będący protokołem warstwy internet</w:t>
      </w:r>
      <w:r w:rsidR="009D448B">
        <w:t>o</w:t>
      </w:r>
      <w:r w:rsidR="009D448B">
        <w:t>wej,</w:t>
      </w:r>
      <w:r>
        <w:t xml:space="preserve"> sprzęga ich adresy IP i porty punktów końcowych oraz zapewnia bezbłędne przesyłanie danych między nimi. Jednak przesłane informacje wymagają nie tylko przetransportowania, za co odpowiada warstwa transportowa TCP, ale również zrozumienia. Dlatego ponad wa</w:t>
      </w:r>
      <w:r>
        <w:t>r</w:t>
      </w:r>
      <w:r>
        <w:t>stwą TCP działa dodatkowo protokół aplikacji.</w:t>
      </w:r>
      <w:r w:rsidR="00FE7ECD">
        <w:t xml:space="preserve"> [30]</w:t>
      </w:r>
    </w:p>
    <w:p w:rsidR="00FE7ECD" w:rsidRDefault="00FE7ECD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6E049B" w:rsidRDefault="006E049B" w:rsidP="007650FC">
      <w:pPr>
        <w:pStyle w:val="Nagwek3"/>
        <w:spacing w:line="360" w:lineRule="auto"/>
      </w:pPr>
      <w:bookmarkStart w:id="43" w:name="_Toc448696824"/>
      <w:r>
        <w:lastRenderedPageBreak/>
        <w:t>HTTP</w:t>
      </w:r>
      <w:bookmarkEnd w:id="43"/>
    </w:p>
    <w:p w:rsidR="003C2F5A" w:rsidRPr="003C2F5A" w:rsidRDefault="003C2F5A" w:rsidP="007650FC">
      <w:pPr>
        <w:spacing w:line="360" w:lineRule="auto"/>
      </w:pPr>
    </w:p>
    <w:p w:rsidR="00E37B91" w:rsidRDefault="00BC2D9D" w:rsidP="007650FC">
      <w:pPr>
        <w:spacing w:line="360" w:lineRule="auto"/>
      </w:pPr>
      <w:r>
        <w:tab/>
      </w:r>
      <w:r w:rsidR="009D74FC">
        <w:t>Głównym protokołem warstwy aplika</w:t>
      </w:r>
      <w:r w:rsidR="00444CA1">
        <w:t>cji</w:t>
      </w:r>
      <w:r w:rsidR="009D74FC">
        <w:t xml:space="preserve"> używanym współcześnie w przeglądarkach internetowych jest protokół HTTP. </w:t>
      </w:r>
      <w:r w:rsidR="0012412C">
        <w:t xml:space="preserve">HTTP to skrót od </w:t>
      </w:r>
      <w:proofErr w:type="spellStart"/>
      <w:r w:rsidR="0012412C">
        <w:t>Hypertext</w:t>
      </w:r>
      <w:proofErr w:type="spellEnd"/>
      <w:r w:rsidR="0012412C">
        <w:t xml:space="preserve"> Transfer </w:t>
      </w:r>
      <w:proofErr w:type="spellStart"/>
      <w:r w:rsidR="0012412C">
        <w:t>Protocol</w:t>
      </w:r>
      <w:proofErr w:type="spellEnd"/>
      <w:r w:rsidR="0012412C">
        <w:t>. Jest to protokół bezstanowy tzn. ani serwer, ani klient nie przechowują informacji o wcześniejszych zapytaniach między sobą i nie posiadają stanu wewnętrznego.</w:t>
      </w:r>
      <w:r w:rsidR="00BE2451">
        <w:t xml:space="preserve"> Klient otwiera połączenie i wysyła komunikat żądania do serwera HTTP. Serwer następnie zwraca komunikat odpowi</w:t>
      </w:r>
      <w:r w:rsidR="00BE2451">
        <w:t>e</w:t>
      </w:r>
      <w:r w:rsidR="00BE2451">
        <w:t>dzi, zawierający zasób, o który został poproszony</w:t>
      </w:r>
      <w:r w:rsidR="00E37B91">
        <w:t xml:space="preserve"> lub kod błędu</w:t>
      </w:r>
      <w:r w:rsidR="00BE2451">
        <w:t xml:space="preserve">. </w:t>
      </w:r>
      <w:r w:rsidR="003C2F5A">
        <w:t>Po wysłaniu</w:t>
      </w:r>
      <w:r w:rsidR="00BE2451">
        <w:t xml:space="preserve"> odpowiedzi serwer zamyka połączenie i nie przechowuje o nim żadnych informacji, co znacznie zmnie</w:t>
      </w:r>
      <w:r w:rsidR="00BE2451">
        <w:t>j</w:t>
      </w:r>
      <w:r w:rsidR="00BE2451">
        <w:t xml:space="preserve">sza </w:t>
      </w:r>
      <w:r w:rsidR="003C2F5A">
        <w:t xml:space="preserve">jego </w:t>
      </w:r>
      <w:r w:rsidR="00BE2451">
        <w:t>obciążenie, jednak jest kłopotliwe w sytuacjach, w których  wymagane jest zapami</w:t>
      </w:r>
      <w:r w:rsidR="00BE2451">
        <w:t>ę</w:t>
      </w:r>
      <w:r w:rsidR="00BE2451">
        <w:t xml:space="preserve">tanie jakiegoś stanu związanego z konkretnym klientem. Protokół ten nie pozwala </w:t>
      </w:r>
      <w:r w:rsidR="00147149">
        <w:t>na inicj</w:t>
      </w:r>
      <w:r w:rsidR="00147149">
        <w:t>o</w:t>
      </w:r>
      <w:r w:rsidR="00147149">
        <w:t>wanie połączenia z klientem ze strony serwera i co za tym idzie uniemożliwia wysyłanie wi</w:t>
      </w:r>
      <w:r w:rsidR="00147149">
        <w:t>a</w:t>
      </w:r>
      <w:r w:rsidR="00147149">
        <w:t>domości typu PUSH od serwera do klienta.</w:t>
      </w:r>
      <w:r w:rsidR="00E37B91">
        <w:t xml:space="preserve"> Adresowanie zapytań odbywa się poprzez ujedn</w:t>
      </w:r>
      <w:r w:rsidR="00E37B91">
        <w:t>o</w:t>
      </w:r>
      <w:r w:rsidR="00E37B91">
        <w:t xml:space="preserve">licony format adresowania zasobów URL (ang. Uniform </w:t>
      </w:r>
      <w:proofErr w:type="spellStart"/>
      <w:r w:rsidR="00E37B91">
        <w:t>Resource</w:t>
      </w:r>
      <w:proofErr w:type="spellEnd"/>
      <w:r w:rsidR="00E37B91">
        <w:t xml:space="preserve"> </w:t>
      </w:r>
      <w:proofErr w:type="spellStart"/>
      <w:r w:rsidR="00E37B91">
        <w:t>Location</w:t>
      </w:r>
      <w:proofErr w:type="spellEnd"/>
      <w:r w:rsidR="00E37B91">
        <w:t>), a operacja jaką klient chce wykonać jest określana poprzez ustandaryzowane słowa kluczowe, z których na</w:t>
      </w:r>
      <w:r w:rsidR="00E37B91">
        <w:t>j</w:t>
      </w:r>
      <w:r w:rsidR="00E37B91">
        <w:t>bardziej podstawowymi są :</w:t>
      </w:r>
    </w:p>
    <w:p w:rsidR="00444CA1" w:rsidRDefault="00444CA1" w:rsidP="007650FC">
      <w:pPr>
        <w:spacing w:line="360" w:lineRule="auto"/>
      </w:pP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 xml:space="preserve">GET - pobieranie zasobów, </w:t>
      </w: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 xml:space="preserve">POST - tworzenie nowych zasobów, </w:t>
      </w: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 xml:space="preserve">PUT - aktualizowanie istniejących zasobów, </w:t>
      </w: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>DELETE - kasowanie istniejących zasobów</w:t>
      </w:r>
    </w:p>
    <w:p w:rsidR="000A4F6B" w:rsidRDefault="000A4F6B" w:rsidP="007650FC">
      <w:pPr>
        <w:spacing w:line="360" w:lineRule="auto"/>
        <w:ind w:left="720"/>
      </w:pPr>
    </w:p>
    <w:p w:rsidR="00E37B91" w:rsidRDefault="00E37B91" w:rsidP="007650FC">
      <w:pPr>
        <w:spacing w:line="360" w:lineRule="auto"/>
      </w:pPr>
      <w:r>
        <w:tab/>
      </w:r>
      <w:r w:rsidR="00444CA1">
        <w:t>W odpowiedzi na zapytanie klienta serwer wraz z wiadomością zwrotną przesyła kod statusu zapytania. Kod statusu zapytania mówi klientowi jak interpretować odpowiedź serw</w:t>
      </w:r>
      <w:r w:rsidR="00444CA1">
        <w:t>e</w:t>
      </w:r>
      <w:r w:rsidR="00444CA1">
        <w:t>ra. Kody odpowiedzi są również ustandaryzowane poprzez specyfikację protokołu HTTP:</w:t>
      </w:r>
    </w:p>
    <w:p w:rsidR="00444CA1" w:rsidRDefault="00444CA1" w:rsidP="007650FC">
      <w:pPr>
        <w:spacing w:line="360" w:lineRule="auto"/>
      </w:pP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>1xx - Wiadomość informacyjna</w:t>
      </w: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>2xx - Sukces - Zapytanie zostało prawidłowo przetworzone przez serwer,</w:t>
      </w: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 xml:space="preserve">3xx - </w:t>
      </w:r>
      <w:proofErr w:type="spellStart"/>
      <w:r>
        <w:t>Przekierowanie</w:t>
      </w:r>
      <w:proofErr w:type="spellEnd"/>
      <w:r>
        <w:t>,</w:t>
      </w: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>4xx - Błąd po stronie klienta</w:t>
      </w:r>
    </w:p>
    <w:p w:rsidR="00E37B91" w:rsidRDefault="00444CA1" w:rsidP="007650FC">
      <w:pPr>
        <w:numPr>
          <w:ilvl w:val="0"/>
          <w:numId w:val="24"/>
        </w:numPr>
        <w:spacing w:line="360" w:lineRule="auto"/>
      </w:pPr>
      <w:r>
        <w:t>5xx - Błąd po stronie serwera</w:t>
      </w:r>
    </w:p>
    <w:p w:rsidR="00B16CA0" w:rsidRDefault="00B16CA0" w:rsidP="007650FC">
      <w:pPr>
        <w:spacing w:line="360" w:lineRule="auto"/>
        <w:ind w:left="720"/>
      </w:pPr>
    </w:p>
    <w:p w:rsidR="00E37B91" w:rsidRDefault="002871FE" w:rsidP="007650F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084195" cy="1363980"/>
            <wp:effectExtent l="19050" t="0" r="1905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95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51D" w:rsidRDefault="00E37B91" w:rsidP="007650FC">
      <w:pPr>
        <w:pStyle w:val="Legenda"/>
        <w:spacing w:line="360" w:lineRule="auto"/>
        <w:jc w:val="center"/>
      </w:pPr>
      <w:bookmarkStart w:id="44" w:name="_Toc448663257"/>
      <w:r>
        <w:t xml:space="preserve">Rys. </w:t>
      </w:r>
      <w:fldSimple w:instr=" STYLEREF 1 \s ">
        <w:r w:rsidR="00101D5E">
          <w:rPr>
            <w:noProof/>
          </w:rPr>
          <w:t>3</w:t>
        </w:r>
      </w:fldSimple>
      <w:r w:rsidR="00600106">
        <w:t>.</w:t>
      </w:r>
      <w:fldSimple w:instr=" SEQ Rys. \* ARABIC \s 1 ">
        <w:r w:rsidR="00101D5E">
          <w:rPr>
            <w:noProof/>
          </w:rPr>
          <w:t>1</w:t>
        </w:r>
      </w:fldSimple>
      <w:r>
        <w:t xml:space="preserve"> Schemat działania komunikacji klient-serwer, z wykorzystaniem protokołu HTTP</w:t>
      </w:r>
      <w:r w:rsidR="004505AE">
        <w:t xml:space="preserve"> </w:t>
      </w:r>
      <w:r w:rsidR="00FE7ECD">
        <w:t>[26]</w:t>
      </w:r>
      <w:bookmarkEnd w:id="44"/>
    </w:p>
    <w:p w:rsidR="004505AE" w:rsidRPr="004505AE" w:rsidRDefault="004505AE" w:rsidP="007650FC">
      <w:pPr>
        <w:spacing w:line="360" w:lineRule="auto"/>
      </w:pPr>
    </w:p>
    <w:p w:rsidR="001A6F32" w:rsidRDefault="001A6F32" w:rsidP="007650FC">
      <w:pPr>
        <w:spacing w:line="360" w:lineRule="auto"/>
      </w:pPr>
      <w:r>
        <w:tab/>
        <w:t>Brak możliwości wysyłania wiadomości typu PUSH ze strony serwera jest możliwy  do ominięcia poprzez zastosowanie techniki nazywanej "</w:t>
      </w:r>
      <w:proofErr w:type="spellStart"/>
      <w:r>
        <w:t>pollingiem</w:t>
      </w:r>
      <w:proofErr w:type="spellEnd"/>
      <w:r>
        <w:t>", która polega na stałym odpytywaniu serwera przez klienta o nowe dane. Jeśli oczekiwany zasób uległ zmianie serwer wysyła go klientowi, w innym wypadku wysyła pustą odpowiedź. Wariancją tego rozwiąz</w:t>
      </w:r>
      <w:r>
        <w:t>a</w:t>
      </w:r>
      <w:r>
        <w:t xml:space="preserve">nia jest tzw. "Long </w:t>
      </w:r>
      <w:proofErr w:type="spellStart"/>
      <w:r>
        <w:t>polling</w:t>
      </w:r>
      <w:proofErr w:type="spellEnd"/>
      <w:r>
        <w:t xml:space="preserve">", który różni się od tradycyjnego </w:t>
      </w:r>
      <w:proofErr w:type="spellStart"/>
      <w:r>
        <w:t>pollingu</w:t>
      </w:r>
      <w:proofErr w:type="spellEnd"/>
      <w:r>
        <w:t xml:space="preserve"> tym, że po otrzymaniu zapytania serwer w przypadku braku nowych danych nie odsyła klientowi pustej wiadomości, a utrzymuje otwarte połączenie, aż do momentu dostępności żądanego zasobu. Techniki te są jednak wysoce nieefektywne, w związku z tym, że obciążają zarówno aplikację kliencką jak i część serwerową systemu niezależnie od tego, czy dany zasób jest dostępny, czy nie.</w:t>
      </w:r>
      <w:r w:rsidR="00FE7ECD">
        <w:t xml:space="preserve"> [2</w:t>
      </w:r>
      <w:r w:rsidR="000A08BC">
        <w:t>9</w:t>
      </w:r>
      <w:r w:rsidR="00FE7ECD">
        <w:t>]</w:t>
      </w:r>
    </w:p>
    <w:p w:rsidR="004505AE" w:rsidRPr="00A94C6F" w:rsidRDefault="004505AE" w:rsidP="007650FC">
      <w:pPr>
        <w:spacing w:line="360" w:lineRule="auto"/>
      </w:pPr>
    </w:p>
    <w:p w:rsidR="006E049B" w:rsidRDefault="006E049B" w:rsidP="007650FC">
      <w:pPr>
        <w:pStyle w:val="Nagwek3"/>
        <w:spacing w:line="360" w:lineRule="auto"/>
      </w:pPr>
      <w:bookmarkStart w:id="45" w:name="_Toc448696825"/>
      <w:proofErr w:type="spellStart"/>
      <w:r>
        <w:t>WebSocket</w:t>
      </w:r>
      <w:bookmarkEnd w:id="45"/>
      <w:proofErr w:type="spellEnd"/>
    </w:p>
    <w:p w:rsidR="008E4C05" w:rsidRPr="008E4C05" w:rsidRDefault="008E4C05" w:rsidP="007650FC">
      <w:pPr>
        <w:spacing w:line="360" w:lineRule="auto"/>
      </w:pPr>
    </w:p>
    <w:p w:rsidR="006E049B" w:rsidRDefault="00147149" w:rsidP="007650FC">
      <w:pPr>
        <w:spacing w:line="360" w:lineRule="auto"/>
      </w:pPr>
      <w:r>
        <w:tab/>
        <w:t xml:space="preserve">Technologia </w:t>
      </w:r>
      <w:proofErr w:type="spellStart"/>
      <w:r>
        <w:t>WebSocket</w:t>
      </w:r>
      <w:proofErr w:type="spellEnd"/>
      <w:r>
        <w:t xml:space="preserve"> umożliwia utworzenie trwałego, dwustronnego połączenie między klientem, a serwerem. </w:t>
      </w:r>
      <w:proofErr w:type="spellStart"/>
      <w:r>
        <w:t>WebSocket</w:t>
      </w:r>
      <w:proofErr w:type="spellEnd"/>
      <w:r>
        <w:t xml:space="preserve"> wykorzystuje do budowy połączenia zmianę prot</w:t>
      </w:r>
      <w:r>
        <w:t>o</w:t>
      </w:r>
      <w:r>
        <w:t>kołu. Klient wysyła do serwera normalne zapytanie HTTP, o specyficznym nagłówku, zawi</w:t>
      </w:r>
      <w:r>
        <w:t>e</w:t>
      </w:r>
      <w:r>
        <w:t>rającym klucz zabezpieczający k</w:t>
      </w:r>
      <w:r w:rsidR="001A6F32">
        <w:t>odowany, za pomocą algorytmu bas</w:t>
      </w:r>
      <w:r>
        <w:t xml:space="preserve">e64, który informuje serwer o chęci nawiązania połączenia poprzez protokół </w:t>
      </w:r>
      <w:proofErr w:type="spellStart"/>
      <w:r>
        <w:t>WebSocket</w:t>
      </w:r>
      <w:proofErr w:type="spellEnd"/>
      <w:r>
        <w:t xml:space="preserve">. Jeśli serwer obsługuje </w:t>
      </w:r>
      <w:proofErr w:type="spellStart"/>
      <w:r w:rsidR="005F336B">
        <w:t>protokól</w:t>
      </w:r>
      <w:proofErr w:type="spellEnd"/>
      <w:r w:rsidR="005F336B">
        <w:t xml:space="preserve"> </w:t>
      </w:r>
      <w:proofErr w:type="spellStart"/>
      <w:r w:rsidR="005F336B">
        <w:t>WebSocket</w:t>
      </w:r>
      <w:proofErr w:type="spellEnd"/>
      <w:r w:rsidR="005F336B">
        <w:t xml:space="preserve"> wysyła do klienta odpowiedź, uzupełnioną o dodatkowy ciąg znaków. W ten sposób oba punkty końcowe </w:t>
      </w:r>
      <w:r w:rsidR="003C2F5A">
        <w:t>informują</w:t>
      </w:r>
      <w:r w:rsidR="005F336B">
        <w:t xml:space="preserve"> się, że używają protokołu </w:t>
      </w:r>
      <w:proofErr w:type="spellStart"/>
      <w:r w:rsidR="005F336B">
        <w:t>WebSocket</w:t>
      </w:r>
      <w:proofErr w:type="spellEnd"/>
      <w:r w:rsidR="005F336B">
        <w:t>. Jako doda</w:t>
      </w:r>
      <w:r w:rsidR="005F336B">
        <w:t>t</w:t>
      </w:r>
      <w:r w:rsidR="005F336B">
        <w:t>kowy mechanizm zabezpieczający</w:t>
      </w:r>
      <w:r w:rsidR="003C2F5A">
        <w:t>,</w:t>
      </w:r>
      <w:r w:rsidR="005F336B">
        <w:t xml:space="preserve"> protokół wykorzystuje szyfrowanie pakietów danych</w:t>
      </w:r>
      <w:r w:rsidR="003C2F5A">
        <w:t>.</w:t>
      </w:r>
      <w:r w:rsidR="004505AE">
        <w:t xml:space="preserve"> [</w:t>
      </w:r>
      <w:r w:rsidR="000A08BC">
        <w:t>28]</w:t>
      </w:r>
    </w:p>
    <w:p w:rsidR="000A4F6B" w:rsidRDefault="00FB6E5A" w:rsidP="007650FC">
      <w:pPr>
        <w:spacing w:line="360" w:lineRule="auto"/>
      </w:pPr>
      <w:r>
        <w:tab/>
        <w:t xml:space="preserve">Po nawiązaniu połączenia za pomocą protokołu </w:t>
      </w:r>
      <w:proofErr w:type="spellStart"/>
      <w:r>
        <w:t>WebSocket</w:t>
      </w:r>
      <w:proofErr w:type="spellEnd"/>
      <w:r>
        <w:t>, w przeciwieństwie do HTTP, zarówno klient jak i serwer mogą wysyłać</w:t>
      </w:r>
      <w:r w:rsidR="003C2F5A">
        <w:t xml:space="preserve"> między sobą dane, równocześnie,</w:t>
      </w:r>
      <w:r>
        <w:t xml:space="preserve"> przez jedno połączenie TCP. Skutkuje to zmniejszeniem opóźnienia i obciążenia Sieci. Połączenia </w:t>
      </w:r>
      <w:proofErr w:type="spellStart"/>
      <w:r>
        <w:t>WebSocket</w:t>
      </w:r>
      <w:proofErr w:type="spellEnd"/>
      <w:r>
        <w:t xml:space="preserve">, podobnie jak HTTP, wykorzystują standardowe porty: 80, gdy nie są szyfrowane i 443, w przeciwnym wypadku. </w:t>
      </w:r>
      <w:proofErr w:type="spellStart"/>
      <w:r>
        <w:t>Websocket</w:t>
      </w:r>
      <w:proofErr w:type="spellEnd"/>
      <w:r>
        <w:t xml:space="preserve"> posiada analogiczny </w:t>
      </w:r>
      <w:r w:rsidR="001A6F32">
        <w:t>format adresowania</w:t>
      </w:r>
      <w:r>
        <w:t xml:space="preserve"> do </w:t>
      </w:r>
      <w:r>
        <w:lastRenderedPageBreak/>
        <w:t xml:space="preserve">HTTP: </w:t>
      </w:r>
      <w:proofErr w:type="spellStart"/>
      <w:r>
        <w:t>ws</w:t>
      </w:r>
      <w:proofErr w:type="spellEnd"/>
      <w:r>
        <w:t xml:space="preserve"> (Web </w:t>
      </w:r>
      <w:proofErr w:type="spellStart"/>
      <w:r>
        <w:t>Servieces</w:t>
      </w:r>
      <w:proofErr w:type="spellEnd"/>
      <w:r>
        <w:t xml:space="preserve">) dla połączeń nieszyfrowanych oraz </w:t>
      </w:r>
      <w:proofErr w:type="spellStart"/>
      <w:r>
        <w:t>wss</w:t>
      </w:r>
      <w:proofErr w:type="spellEnd"/>
      <w:r>
        <w:t xml:space="preserve"> (Web </w:t>
      </w:r>
      <w:proofErr w:type="spellStart"/>
      <w:r>
        <w:t>Secure</w:t>
      </w:r>
      <w:proofErr w:type="spellEnd"/>
      <w:r>
        <w:t xml:space="preserve"> Services) dla połączeń szyfrowanych.</w:t>
      </w:r>
      <w:r w:rsidR="000A08BC" w:rsidRPr="000A08BC">
        <w:t xml:space="preserve"> </w:t>
      </w:r>
      <w:r w:rsidR="000A08BC">
        <w:t>[28]</w:t>
      </w:r>
    </w:p>
    <w:p w:rsidR="00606784" w:rsidRDefault="002871FE" w:rsidP="007650F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352058" cy="3309871"/>
            <wp:effectExtent l="19050" t="0" r="0" b="0"/>
            <wp:docPr id="6" name="Obraz 6" descr="1980EN_08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980EN_08_0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288" cy="3313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E5A" w:rsidRDefault="00606784" w:rsidP="007650FC">
      <w:pPr>
        <w:pStyle w:val="Legenda"/>
        <w:spacing w:line="360" w:lineRule="auto"/>
        <w:jc w:val="center"/>
      </w:pPr>
      <w:bookmarkStart w:id="46" w:name="_Toc448663258"/>
      <w:r>
        <w:t xml:space="preserve">Rys. </w:t>
      </w:r>
      <w:fldSimple w:instr=" STYLEREF 1 \s ">
        <w:r w:rsidR="00101D5E">
          <w:rPr>
            <w:noProof/>
          </w:rPr>
          <w:t>3</w:t>
        </w:r>
      </w:fldSimple>
      <w:r w:rsidR="00600106">
        <w:t>.</w:t>
      </w:r>
      <w:fldSimple w:instr=" SEQ Rys. \* ARABIC \s 1 ">
        <w:r w:rsidR="00101D5E">
          <w:rPr>
            <w:noProof/>
          </w:rPr>
          <w:t>2</w:t>
        </w:r>
      </w:fldSimple>
      <w:r>
        <w:t xml:space="preserve"> Schemat działania połączenia, między klientem, a serwerem przy wykorzystaniu protokołu </w:t>
      </w:r>
      <w:proofErr w:type="spellStart"/>
      <w:r>
        <w:t>We</w:t>
      </w:r>
      <w:r>
        <w:t>b</w:t>
      </w:r>
      <w:r>
        <w:t>Socket</w:t>
      </w:r>
      <w:proofErr w:type="spellEnd"/>
      <w:r w:rsidR="004505AE">
        <w:t xml:space="preserve"> [</w:t>
      </w:r>
      <w:r w:rsidR="000A08BC">
        <w:t>29</w:t>
      </w:r>
      <w:r w:rsidR="004505AE">
        <w:t>]</w:t>
      </w:r>
      <w:bookmarkEnd w:id="46"/>
    </w:p>
    <w:p w:rsidR="00606784" w:rsidRDefault="00606784" w:rsidP="007650FC">
      <w:pPr>
        <w:spacing w:line="360" w:lineRule="auto"/>
      </w:pPr>
    </w:p>
    <w:p w:rsidR="00606784" w:rsidRDefault="002871FE" w:rsidP="007650F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59020" cy="2619375"/>
            <wp:effectExtent l="1905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784" w:rsidRDefault="00606784" w:rsidP="007650FC">
      <w:pPr>
        <w:pStyle w:val="Legenda"/>
        <w:spacing w:line="360" w:lineRule="auto"/>
        <w:jc w:val="center"/>
      </w:pPr>
      <w:bookmarkStart w:id="47" w:name="_Toc448663259"/>
      <w:r>
        <w:t xml:space="preserve">Rys. </w:t>
      </w:r>
      <w:fldSimple w:instr=" STYLEREF 1 \s ">
        <w:r w:rsidR="00101D5E">
          <w:rPr>
            <w:noProof/>
          </w:rPr>
          <w:t>3</w:t>
        </w:r>
      </w:fldSimple>
      <w:r w:rsidR="00600106">
        <w:t>.</w:t>
      </w:r>
      <w:fldSimple w:instr=" SEQ Rys. \* ARABIC \s 1 ">
        <w:r w:rsidR="00101D5E">
          <w:rPr>
            <w:noProof/>
          </w:rPr>
          <w:t>3</w:t>
        </w:r>
      </w:fldSimple>
      <w:r>
        <w:t xml:space="preserve"> Struktura ramki danych dla protokołu </w:t>
      </w:r>
      <w:proofErr w:type="spellStart"/>
      <w:r>
        <w:t>WebSocket</w:t>
      </w:r>
      <w:proofErr w:type="spellEnd"/>
      <w:r w:rsidR="004505AE">
        <w:t xml:space="preserve"> </w:t>
      </w:r>
      <w:r w:rsidR="000A08BC">
        <w:t>[27]</w:t>
      </w:r>
      <w:bookmarkEnd w:id="47"/>
    </w:p>
    <w:p w:rsidR="006E049B" w:rsidRDefault="006E049B" w:rsidP="007650FC">
      <w:pPr>
        <w:spacing w:line="360" w:lineRule="auto"/>
      </w:pPr>
    </w:p>
    <w:p w:rsidR="00F66E54" w:rsidRDefault="00F66E54" w:rsidP="007650FC">
      <w:pPr>
        <w:spacing w:line="360" w:lineRule="auto"/>
      </w:pPr>
      <w:r>
        <w:t xml:space="preserve">Jedna wiadomość może składać się z wielu ramek, z których każda ma strukturę </w:t>
      </w:r>
      <w:r w:rsidR="001C2273">
        <w:t>taką, jak przedstawiono na Rys.3.3</w:t>
      </w:r>
      <w:r>
        <w:t>.</w:t>
      </w:r>
    </w:p>
    <w:p w:rsidR="006E049B" w:rsidRDefault="00606784" w:rsidP="007650FC">
      <w:pPr>
        <w:numPr>
          <w:ilvl w:val="0"/>
          <w:numId w:val="20"/>
        </w:numPr>
        <w:spacing w:line="360" w:lineRule="auto"/>
      </w:pPr>
      <w:r>
        <w:t>FIN - bit identyfikujący ostatnią ramkę wiadomości,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r>
        <w:t>SRV[1-3] - 0 lub informacja o rozszerzeniu wiadomości,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r>
        <w:lastRenderedPageBreak/>
        <w:t>OPCODE - identyfikator typu ramki: tekstowa (1), binarna (2), kontrolna np. zamyk</w:t>
      </w:r>
      <w:r>
        <w:t>a</w:t>
      </w:r>
      <w:r>
        <w:t>jąca połączenie (8), ping (9), pong(10),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r>
        <w:t>MASK - bit określający, czy ramka jest maskowa (dla wiadomości ze strony klienta),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proofErr w:type="spellStart"/>
      <w:r>
        <w:t>Payload</w:t>
      </w:r>
      <w:proofErr w:type="spellEnd"/>
      <w:r>
        <w:t xml:space="preserve"> len - wielkość danych:</w:t>
      </w:r>
    </w:p>
    <w:p w:rsidR="00606784" w:rsidRDefault="00606784" w:rsidP="007650FC">
      <w:pPr>
        <w:numPr>
          <w:ilvl w:val="0"/>
          <w:numId w:val="21"/>
        </w:numPr>
        <w:spacing w:line="360" w:lineRule="auto"/>
      </w:pPr>
      <w:r>
        <w:t>Jeśli 0-125 - taka jest długość ramki,</w:t>
      </w:r>
    </w:p>
    <w:p w:rsidR="00606784" w:rsidRDefault="00606784" w:rsidP="007650FC">
      <w:pPr>
        <w:numPr>
          <w:ilvl w:val="0"/>
          <w:numId w:val="21"/>
        </w:numPr>
        <w:spacing w:line="360" w:lineRule="auto"/>
      </w:pPr>
      <w:r>
        <w:t xml:space="preserve">Jeśli 126 - kolejne 2 bajty reprezentują 16-bitową liczbę typu </w:t>
      </w:r>
      <w:proofErr w:type="spellStart"/>
      <w:r>
        <w:t>unsigned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, określającą długość ramki,</w:t>
      </w:r>
    </w:p>
    <w:p w:rsidR="00606784" w:rsidRDefault="00606784" w:rsidP="007650FC">
      <w:pPr>
        <w:numPr>
          <w:ilvl w:val="0"/>
          <w:numId w:val="21"/>
        </w:numPr>
        <w:spacing w:line="360" w:lineRule="auto"/>
      </w:pPr>
      <w:r>
        <w:t xml:space="preserve">Jeśli 127 - kolejne 8 bajtów reprezentują 64-bitową liczbę typu </w:t>
      </w:r>
      <w:proofErr w:type="spellStart"/>
      <w:r>
        <w:t>unsigned</w:t>
      </w:r>
      <w:proofErr w:type="spellEnd"/>
      <w:r>
        <w:t xml:space="preserve"> </w:t>
      </w:r>
      <w:proofErr w:type="spellStart"/>
      <w:r>
        <w:t>int</w:t>
      </w:r>
      <w:r>
        <w:t>e</w:t>
      </w:r>
      <w:r>
        <w:t>ger</w:t>
      </w:r>
      <w:proofErr w:type="spellEnd"/>
      <w:r>
        <w:t>, określającą długość ramki,</w:t>
      </w:r>
    </w:p>
    <w:p w:rsidR="009D74FC" w:rsidRDefault="009D74FC" w:rsidP="007650FC">
      <w:pPr>
        <w:numPr>
          <w:ilvl w:val="0"/>
          <w:numId w:val="22"/>
        </w:numPr>
        <w:spacing w:line="360" w:lineRule="auto"/>
      </w:pPr>
      <w:proofErr w:type="spellStart"/>
      <w:r>
        <w:t>Masking-key</w:t>
      </w:r>
      <w:proofErr w:type="spellEnd"/>
      <w:r>
        <w:t xml:space="preserve"> - zawiera 32-bitową wartość, używaną do maskowania danych (jeśli MASK 1)</w:t>
      </w:r>
    </w:p>
    <w:p w:rsidR="004505AE" w:rsidRDefault="009D74FC" w:rsidP="007650FC">
      <w:pPr>
        <w:numPr>
          <w:ilvl w:val="0"/>
          <w:numId w:val="22"/>
        </w:numPr>
        <w:spacing w:line="360" w:lineRule="auto"/>
      </w:pPr>
      <w:proofErr w:type="spellStart"/>
      <w:r>
        <w:t>Payload</w:t>
      </w:r>
      <w:proofErr w:type="spellEnd"/>
      <w:r>
        <w:t xml:space="preserve"> Data - Zawiera przesyłane dane i dane dotyczące niestandardowych rozsz</w:t>
      </w:r>
      <w:r>
        <w:t>e</w:t>
      </w:r>
      <w:r>
        <w:t xml:space="preserve">rzeń, takich jak: sprecyzowany format wysyłania danych, czy wymogi semantyczne narzucone przez konkretną implementację </w:t>
      </w:r>
      <w:proofErr w:type="spellStart"/>
      <w:r>
        <w:t>protokołujeśli</w:t>
      </w:r>
      <w:proofErr w:type="spellEnd"/>
      <w:r>
        <w:t xml:space="preserve"> zostały one ustalone podczas nawiązywania połączenia</w:t>
      </w:r>
    </w:p>
    <w:p w:rsidR="004505AE" w:rsidRDefault="004505AE" w:rsidP="007650FC">
      <w:pPr>
        <w:spacing w:line="360" w:lineRule="auto"/>
        <w:ind w:left="720"/>
      </w:pPr>
      <w:r>
        <w:t>[</w:t>
      </w:r>
      <w:r w:rsidR="000A08BC">
        <w:t>25</w:t>
      </w:r>
      <w:r>
        <w:t>]</w:t>
      </w:r>
    </w:p>
    <w:p w:rsidR="000A08BC" w:rsidRDefault="000A08BC" w:rsidP="007650FC">
      <w:pPr>
        <w:spacing w:line="360" w:lineRule="auto"/>
        <w:ind w:left="720"/>
      </w:pPr>
    </w:p>
    <w:p w:rsidR="009D74FC" w:rsidRDefault="00B16CA0" w:rsidP="007650FC">
      <w:pPr>
        <w:pStyle w:val="Nagwek3"/>
        <w:spacing w:line="360" w:lineRule="auto"/>
      </w:pPr>
      <w:bookmarkStart w:id="48" w:name="_Toc448696826"/>
      <w:r>
        <w:t>Podsumowanie wyboru</w:t>
      </w:r>
      <w:bookmarkEnd w:id="48"/>
    </w:p>
    <w:p w:rsidR="00B16CA0" w:rsidRPr="00B16CA0" w:rsidRDefault="00B16CA0" w:rsidP="007650FC">
      <w:pPr>
        <w:spacing w:line="360" w:lineRule="auto"/>
      </w:pPr>
    </w:p>
    <w:p w:rsidR="003C2F5A" w:rsidRDefault="00444CA1" w:rsidP="007650FC">
      <w:pPr>
        <w:spacing w:line="360" w:lineRule="auto"/>
      </w:pPr>
      <w:r>
        <w:tab/>
        <w:t>W tworzonym systemie założono wykorzystanie obu standardów. Komunikacja z w</w:t>
      </w:r>
      <w:r>
        <w:t>y</w:t>
      </w:r>
      <w:r>
        <w:t>korzystaniem protokołu HTTP, ze względu na łatwość implementacji</w:t>
      </w:r>
      <w:r w:rsidR="003C2F5A">
        <w:t>,</w:t>
      </w:r>
      <w:r>
        <w:t xml:space="preserve"> </w:t>
      </w:r>
      <w:r w:rsidR="007E2964">
        <w:t>zostanie wykorzystana do pobiera</w:t>
      </w:r>
      <w:r w:rsidR="003C2F5A">
        <w:t>nia danych trwałych z serwera,</w:t>
      </w:r>
      <w:r w:rsidR="007E2964">
        <w:t xml:space="preserve"> </w:t>
      </w:r>
      <w:r w:rsidR="003C2F5A">
        <w:t>podczas gdy p</w:t>
      </w:r>
      <w:r w:rsidR="007E2964">
        <w:t xml:space="preserve">rotokół </w:t>
      </w:r>
      <w:proofErr w:type="spellStart"/>
      <w:r w:rsidR="007E2964">
        <w:t>WebSocket</w:t>
      </w:r>
      <w:proofErr w:type="spellEnd"/>
      <w:r w:rsidR="003C2F5A">
        <w:t xml:space="preserve"> zostanie użyty do przesyłania danych związanych z aktualizacją położenia oraz obszaru przeszukanego. Ro</w:t>
      </w:r>
      <w:r w:rsidR="003C2F5A">
        <w:t>z</w:t>
      </w:r>
      <w:r w:rsidR="003C2F5A">
        <w:t xml:space="preserve">różnienie takie wynika z konieczności wysyłania wiadomości typu PUSH od serwera do klienta, zawsze wtedy, gdy zmianie ulegnie położenie </w:t>
      </w:r>
      <w:proofErr w:type="spellStart"/>
      <w:r w:rsidR="003C2F5A">
        <w:t>drona</w:t>
      </w:r>
      <w:proofErr w:type="spellEnd"/>
      <w:r w:rsidR="003C2F5A">
        <w:t>.</w:t>
      </w:r>
    </w:p>
    <w:p w:rsidR="009B2AAB" w:rsidRDefault="009B2AAB" w:rsidP="007650FC">
      <w:pPr>
        <w:spacing w:line="360" w:lineRule="auto"/>
      </w:pPr>
    </w:p>
    <w:p w:rsidR="00E57E16" w:rsidRDefault="00B14FFA" w:rsidP="007650FC">
      <w:pPr>
        <w:pStyle w:val="Nagwek2"/>
        <w:spacing w:line="360" w:lineRule="auto"/>
      </w:pPr>
      <w:bookmarkStart w:id="49" w:name="_Toc448696827"/>
      <w:r>
        <w:t>Wybór formatu przesyłanych</w:t>
      </w:r>
      <w:r w:rsidR="00E57E16">
        <w:t xml:space="preserve"> danych</w:t>
      </w:r>
      <w:bookmarkEnd w:id="49"/>
    </w:p>
    <w:p w:rsidR="007E2964" w:rsidRDefault="007E2964" w:rsidP="007650FC">
      <w:pPr>
        <w:spacing w:line="360" w:lineRule="auto"/>
      </w:pPr>
      <w:r>
        <w:tab/>
      </w:r>
    </w:p>
    <w:p w:rsidR="00C719CF" w:rsidRDefault="00C719CF" w:rsidP="007650FC">
      <w:pPr>
        <w:spacing w:line="360" w:lineRule="auto"/>
      </w:pPr>
      <w:r>
        <w:tab/>
        <w:t xml:space="preserve">Zostały już omówione sposoby </w:t>
      </w:r>
      <w:r w:rsidR="000A08BC">
        <w:t>transportowania</w:t>
      </w:r>
      <w:r>
        <w:t xml:space="preserve"> danych. Jednak efektywna komunik</w:t>
      </w:r>
      <w:r>
        <w:t>a</w:t>
      </w:r>
      <w:r>
        <w:t xml:space="preserve">cja sieciowa wymaga jeszcze ujednolicenia formatowania </w:t>
      </w:r>
      <w:r w:rsidR="000A08BC">
        <w:t xml:space="preserve">przesyłanych </w:t>
      </w:r>
      <w:r>
        <w:t>danych, tak aby o</w:t>
      </w:r>
      <w:r>
        <w:t>d</w:t>
      </w:r>
      <w:r>
        <w:t>biorca był w stanie wykorzystać to, co otrzyma od nadawcy wiadomości. Najprostszym fo</w:t>
      </w:r>
      <w:r>
        <w:t>r</w:t>
      </w:r>
      <w:r>
        <w:lastRenderedPageBreak/>
        <w:t xml:space="preserve">matem, zrozumiałym dla człowieka jest format tekstowy, a dwoma </w:t>
      </w:r>
      <w:r w:rsidR="000A08BC">
        <w:t xml:space="preserve">najpopularniejszymi </w:t>
      </w:r>
      <w:r>
        <w:t>fo</w:t>
      </w:r>
      <w:r>
        <w:t>r</w:t>
      </w:r>
      <w:r>
        <w:t>matami tekstowymi, wykorzystywanymi w komunikacji sieciowej są XML oraz JSON.</w:t>
      </w:r>
    </w:p>
    <w:p w:rsidR="007E2964" w:rsidRDefault="00032E3F" w:rsidP="007650FC">
      <w:pPr>
        <w:pStyle w:val="Nagwek3"/>
        <w:spacing w:line="360" w:lineRule="auto"/>
      </w:pPr>
      <w:bookmarkStart w:id="50" w:name="_Toc448696828"/>
      <w:r>
        <w:t>XML</w:t>
      </w:r>
      <w:bookmarkEnd w:id="50"/>
    </w:p>
    <w:p w:rsidR="000A4F6B" w:rsidRPr="000A4F6B" w:rsidRDefault="000A4F6B" w:rsidP="007650FC">
      <w:pPr>
        <w:spacing w:line="360" w:lineRule="auto"/>
      </w:pPr>
    </w:p>
    <w:p w:rsidR="00792270" w:rsidRDefault="007E2964" w:rsidP="007650FC">
      <w:pPr>
        <w:spacing w:line="360" w:lineRule="auto"/>
      </w:pPr>
      <w:r>
        <w:tab/>
        <w:t>XML (a</w:t>
      </w:r>
      <w:r w:rsidR="00792270">
        <w:t xml:space="preserve">ng. </w:t>
      </w:r>
      <w:proofErr w:type="spellStart"/>
      <w:r w:rsidR="00792270">
        <w:t>Extensible</w:t>
      </w:r>
      <w:proofErr w:type="spellEnd"/>
      <w:r w:rsidR="00792270">
        <w:t xml:space="preserve"> </w:t>
      </w:r>
      <w:proofErr w:type="spellStart"/>
      <w:r w:rsidR="00792270">
        <w:t>Markup</w:t>
      </w:r>
      <w:proofErr w:type="spellEnd"/>
      <w:r w:rsidR="00792270">
        <w:t xml:space="preserve"> </w:t>
      </w:r>
      <w:proofErr w:type="spellStart"/>
      <w:r w:rsidR="00792270">
        <w:t>Language</w:t>
      </w:r>
      <w:proofErr w:type="spellEnd"/>
      <w:r w:rsidR="00792270">
        <w:t xml:space="preserve">), czyli uniwersalny język znaczników, jest otwartym standardem opracowanym przez </w:t>
      </w:r>
      <w:r w:rsidR="00F66E54">
        <w:t xml:space="preserve"> </w:t>
      </w:r>
      <w:proofErr w:type="spellStart"/>
      <w:r w:rsidR="00F66E54">
        <w:t>World</w:t>
      </w:r>
      <w:proofErr w:type="spellEnd"/>
      <w:r w:rsidR="00F66E54">
        <w:t xml:space="preserve"> </w:t>
      </w:r>
      <w:proofErr w:type="spellStart"/>
      <w:r w:rsidR="00F66E54">
        <w:t>Wide</w:t>
      </w:r>
      <w:proofErr w:type="spellEnd"/>
      <w:r w:rsidR="00F66E54">
        <w:t xml:space="preserve"> Web </w:t>
      </w:r>
      <w:proofErr w:type="spellStart"/>
      <w:r w:rsidR="00F66E54">
        <w:t>Consortium</w:t>
      </w:r>
      <w:proofErr w:type="spellEnd"/>
      <w:r w:rsidR="00F66E54">
        <w:t xml:space="preserve"> (</w:t>
      </w:r>
      <w:r w:rsidR="00792270">
        <w:t>W3C</w:t>
      </w:r>
      <w:r w:rsidR="00F66E54">
        <w:t>)</w:t>
      </w:r>
      <w:r w:rsidR="00792270">
        <w:t xml:space="preserve"> umożliwi</w:t>
      </w:r>
      <w:r w:rsidR="00792270">
        <w:t>a</w:t>
      </w:r>
      <w:r w:rsidR="00792270">
        <w:t>jącym reprezentację danych w ustrukturyzowany sposób. XML jest językiem opisującym d</w:t>
      </w:r>
      <w:r w:rsidR="00792270">
        <w:t>a</w:t>
      </w:r>
      <w:r w:rsidR="00792270">
        <w:t xml:space="preserve">ne, czyli meta językiem. </w:t>
      </w:r>
      <w:r w:rsidR="00763655">
        <w:t xml:space="preserve"> Został stworzony z myślą o przechowywaniu danych, jednak </w:t>
      </w:r>
      <w:r w:rsidR="00792270">
        <w:t xml:space="preserve"> </w:t>
      </w:r>
      <w:r w:rsidR="00F66E54">
        <w:t>służy ró</w:t>
      </w:r>
      <w:r w:rsidR="00763655">
        <w:t xml:space="preserve">wnież </w:t>
      </w:r>
      <w:r w:rsidR="00792270">
        <w:t xml:space="preserve">do </w:t>
      </w:r>
      <w:r w:rsidR="00763655">
        <w:t xml:space="preserve">ich </w:t>
      </w:r>
      <w:r w:rsidR="00792270">
        <w:t>transportowania oraz do tworzenia innych języków (aplikacji XML) służących do przechowywania informacji.</w:t>
      </w:r>
      <w:r w:rsidR="00763655">
        <w:t xml:space="preserve"> Jest czytelny dla człowieka, co znacznie ułatwia jego wyk</w:t>
      </w:r>
      <w:r w:rsidR="00763655">
        <w:t>o</w:t>
      </w:r>
      <w:r w:rsidR="00763655">
        <w:t>rzystanie.</w:t>
      </w:r>
      <w:r w:rsidR="006042A7">
        <w:t xml:space="preserve"> [33]</w:t>
      </w:r>
    </w:p>
    <w:p w:rsidR="00763655" w:rsidRDefault="00763655" w:rsidP="007650FC">
      <w:pPr>
        <w:spacing w:line="360" w:lineRule="auto"/>
      </w:pPr>
    </w:p>
    <w:bookmarkStart w:id="51" w:name="_MON_1519667199"/>
    <w:bookmarkEnd w:id="51"/>
    <w:p w:rsidR="00763655" w:rsidRDefault="00763655" w:rsidP="007650FC">
      <w:pPr>
        <w:keepNext/>
        <w:spacing w:line="360" w:lineRule="auto"/>
        <w:jc w:val="center"/>
      </w:pPr>
      <w:r>
        <w:object w:dxaOrig="9072" w:dyaOrig="29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450.6pt;height:148.2pt" o:ole="">
            <v:imagedata r:id="rId15" o:title=""/>
          </v:shape>
          <o:OLEObject Type="Embed" ProgID="Word.Document.8" ShapeID="_x0000_i1031" DrawAspect="Content" ObjectID="_1522438846" r:id="rId16">
            <o:FieldCodes>\s</o:FieldCodes>
          </o:OLEObject>
        </w:object>
      </w:r>
    </w:p>
    <w:p w:rsidR="00B74F40" w:rsidRDefault="00763655" w:rsidP="007650FC">
      <w:pPr>
        <w:pStyle w:val="Legenda"/>
        <w:spacing w:line="360" w:lineRule="auto"/>
        <w:jc w:val="center"/>
      </w:pPr>
      <w:bookmarkStart w:id="52" w:name="_Toc448663260"/>
      <w:r>
        <w:t xml:space="preserve">Rys. </w:t>
      </w:r>
      <w:fldSimple w:instr=" STYLEREF 1 \s ">
        <w:r w:rsidR="00101D5E">
          <w:rPr>
            <w:noProof/>
          </w:rPr>
          <w:t>3</w:t>
        </w:r>
      </w:fldSimple>
      <w:r w:rsidR="00600106">
        <w:t>.</w:t>
      </w:r>
      <w:fldSimple w:instr=" SEQ Rys. \* ARABIC \s 1 ">
        <w:r w:rsidR="00101D5E">
          <w:rPr>
            <w:noProof/>
          </w:rPr>
          <w:t>4</w:t>
        </w:r>
      </w:fldSimple>
      <w:r>
        <w:t xml:space="preserve"> Przykład danych w XML</w:t>
      </w:r>
      <w:r w:rsidR="006042A7">
        <w:t xml:space="preserve"> [32]</w:t>
      </w:r>
      <w:bookmarkEnd w:id="52"/>
    </w:p>
    <w:p w:rsidR="004477BA" w:rsidRPr="004477BA" w:rsidRDefault="004477BA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53" w:name="_Toc448696829"/>
      <w:r>
        <w:t>JSON</w:t>
      </w:r>
      <w:bookmarkEnd w:id="53"/>
    </w:p>
    <w:p w:rsidR="000A4F6B" w:rsidRPr="000A4F6B" w:rsidRDefault="000A4F6B" w:rsidP="007650FC">
      <w:pPr>
        <w:spacing w:line="360" w:lineRule="auto"/>
      </w:pPr>
    </w:p>
    <w:p w:rsidR="000A4F6B" w:rsidRDefault="00763655" w:rsidP="007650FC">
      <w:pPr>
        <w:spacing w:line="360" w:lineRule="auto"/>
      </w:pPr>
      <w:r>
        <w:tab/>
        <w:t xml:space="preserve">JSON (ang.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Notation</w:t>
      </w:r>
      <w:proofErr w:type="spellEnd"/>
      <w:r>
        <w:t xml:space="preserve">) jest tekstowym formatem wymiany danych opartym o literał obiektowy. Został stworzony jako lżejsza alternatywa dla XML. Wszystko co można opisać za pomocą </w:t>
      </w:r>
      <w:proofErr w:type="spellStart"/>
      <w:r>
        <w:t>XML'a</w:t>
      </w:r>
      <w:proofErr w:type="spellEnd"/>
      <w:r>
        <w:t xml:space="preserve"> jest również możliwe do opisu z użyciem </w:t>
      </w:r>
      <w:proofErr w:type="spellStart"/>
      <w:r>
        <w:t>JSON'a</w:t>
      </w:r>
      <w:proofErr w:type="spellEnd"/>
      <w:r>
        <w:t xml:space="preserve">. </w:t>
      </w:r>
      <w:r w:rsidR="000A4F6B">
        <w:t>Po</w:t>
      </w:r>
      <w:r w:rsidR="000A4F6B">
        <w:t>d</w:t>
      </w:r>
      <w:r w:rsidR="000A4F6B">
        <w:t>czas</w:t>
      </w:r>
      <w:r>
        <w:t xml:space="preserve"> gdy dane zapisane w formacie XML muszą zostać dodatkowo </w:t>
      </w:r>
      <w:r w:rsidR="000A4F6B">
        <w:t>z</w:t>
      </w:r>
      <w:r>
        <w:t>interpretowane</w:t>
      </w:r>
      <w:r w:rsidR="00F66E54">
        <w:t xml:space="preserve"> i prz</w:t>
      </w:r>
      <w:r w:rsidR="00F66E54">
        <w:t>e</w:t>
      </w:r>
      <w:r w:rsidR="00F66E54">
        <w:t>kształcone na obiekty</w:t>
      </w:r>
      <w:r>
        <w:t xml:space="preserve">, z użyciem </w:t>
      </w:r>
      <w:proofErr w:type="spellStart"/>
      <w:r>
        <w:t>JSON'a</w:t>
      </w:r>
      <w:proofErr w:type="spellEnd"/>
      <w:r>
        <w:t xml:space="preserve"> dane są od razu zakodowane jako obiekt </w:t>
      </w:r>
      <w:proofErr w:type="spellStart"/>
      <w:r>
        <w:t>JavaScri</w:t>
      </w:r>
      <w:r>
        <w:t>p</w:t>
      </w:r>
      <w:r>
        <w:t>towy</w:t>
      </w:r>
      <w:proofErr w:type="spellEnd"/>
      <w:r>
        <w:t xml:space="preserve">, </w:t>
      </w:r>
      <w:r w:rsidR="000A4F6B">
        <w:t>łatwo rozumiany ró</w:t>
      </w:r>
      <w:r>
        <w:t>wnież przez inne języki programowania.</w:t>
      </w:r>
      <w:r w:rsidR="000A4F6B">
        <w:t xml:space="preserve"> JSON jest mniej czytelny dla człowieka, jednak ze względu na brak znaczników jest bardziej wydajnym standardem jeśli chodzi o transportowanie oraz </w:t>
      </w:r>
      <w:proofErr w:type="spellStart"/>
      <w:r w:rsidR="000A4F6B">
        <w:t>serializację</w:t>
      </w:r>
      <w:proofErr w:type="spellEnd"/>
      <w:r w:rsidR="000A4F6B">
        <w:t xml:space="preserve"> i </w:t>
      </w:r>
      <w:proofErr w:type="spellStart"/>
      <w:r w:rsidR="000A4F6B">
        <w:t>deserializację</w:t>
      </w:r>
      <w:proofErr w:type="spellEnd"/>
      <w:r w:rsidR="000A4F6B">
        <w:t xml:space="preserve"> danych.</w:t>
      </w:r>
      <w:r w:rsidR="006042A7">
        <w:t xml:space="preserve"> [32] [33]</w:t>
      </w:r>
    </w:p>
    <w:p w:rsidR="000A4F6B" w:rsidRDefault="000A4F6B" w:rsidP="007650FC">
      <w:pPr>
        <w:spacing w:line="360" w:lineRule="auto"/>
      </w:pPr>
    </w:p>
    <w:bookmarkStart w:id="54" w:name="_MON_1519667834"/>
    <w:bookmarkEnd w:id="54"/>
    <w:p w:rsidR="000A4F6B" w:rsidRDefault="000A4F6B" w:rsidP="007650FC">
      <w:pPr>
        <w:keepNext/>
        <w:spacing w:line="360" w:lineRule="auto"/>
        <w:jc w:val="center"/>
      </w:pPr>
      <w:r>
        <w:object w:dxaOrig="9072" w:dyaOrig="3410">
          <v:shape id="_x0000_i1032" type="#_x0000_t75" style="width:450.6pt;height:172.8pt" o:ole="">
            <v:imagedata r:id="rId17" o:title=""/>
          </v:shape>
          <o:OLEObject Type="Embed" ProgID="Word.Document.8" ShapeID="_x0000_i1032" DrawAspect="Content" ObjectID="_1522438847" r:id="rId18">
            <o:FieldCodes>\s</o:FieldCodes>
          </o:OLEObject>
        </w:object>
      </w:r>
    </w:p>
    <w:p w:rsidR="000A4F6B" w:rsidRDefault="000A4F6B" w:rsidP="007650FC">
      <w:pPr>
        <w:pStyle w:val="Legenda"/>
        <w:spacing w:line="360" w:lineRule="auto"/>
        <w:jc w:val="center"/>
      </w:pPr>
      <w:bookmarkStart w:id="55" w:name="_Toc448663261"/>
      <w:r>
        <w:t xml:space="preserve">Rys. </w:t>
      </w:r>
      <w:fldSimple w:instr=" STYLEREF 1 \s ">
        <w:r w:rsidR="00101D5E">
          <w:rPr>
            <w:noProof/>
          </w:rPr>
          <w:t>3</w:t>
        </w:r>
      </w:fldSimple>
      <w:r w:rsidR="00600106">
        <w:t>.</w:t>
      </w:r>
      <w:fldSimple w:instr=" SEQ Rys. \* ARABIC \s 1 ">
        <w:r w:rsidR="00101D5E">
          <w:rPr>
            <w:noProof/>
          </w:rPr>
          <w:t>5</w:t>
        </w:r>
      </w:fldSimple>
      <w:r>
        <w:t xml:space="preserve"> Przykład danych w JSON</w:t>
      </w:r>
      <w:r w:rsidR="006042A7">
        <w:t xml:space="preserve"> [32]</w:t>
      </w:r>
      <w:bookmarkEnd w:id="55"/>
    </w:p>
    <w:p w:rsidR="000A4F6B" w:rsidRDefault="000A4F6B" w:rsidP="007650FC">
      <w:pPr>
        <w:spacing w:line="360" w:lineRule="auto"/>
      </w:pPr>
    </w:p>
    <w:p w:rsidR="00B16CA0" w:rsidRDefault="00B16CA0" w:rsidP="007650FC">
      <w:pPr>
        <w:pStyle w:val="Nagwek3"/>
        <w:spacing w:line="360" w:lineRule="auto"/>
      </w:pPr>
      <w:bookmarkStart w:id="56" w:name="_Toc448696830"/>
      <w:r>
        <w:t>Podsumowanie wyboru</w:t>
      </w:r>
      <w:bookmarkEnd w:id="56"/>
    </w:p>
    <w:p w:rsidR="00B16CA0" w:rsidRPr="00B16CA0" w:rsidRDefault="00B16CA0" w:rsidP="007650FC">
      <w:pPr>
        <w:spacing w:line="360" w:lineRule="auto"/>
      </w:pPr>
    </w:p>
    <w:p w:rsidR="00E57E16" w:rsidRDefault="000A4F6B" w:rsidP="007650FC">
      <w:pPr>
        <w:spacing w:line="360" w:lineRule="auto"/>
      </w:pPr>
      <w:r>
        <w:tab/>
        <w:t xml:space="preserve">Ze względu na wyższą wydajność oraz łatwość </w:t>
      </w:r>
      <w:proofErr w:type="spellStart"/>
      <w:r>
        <w:t>serializacji</w:t>
      </w:r>
      <w:proofErr w:type="spellEnd"/>
      <w:r>
        <w:t xml:space="preserve"> i </w:t>
      </w:r>
      <w:proofErr w:type="spellStart"/>
      <w:r>
        <w:t>deserializacji</w:t>
      </w:r>
      <w:proofErr w:type="spellEnd"/>
      <w:r>
        <w:t xml:space="preserve"> jako format przesyłanych danych wybrano </w:t>
      </w:r>
      <w:r w:rsidR="00614842">
        <w:t xml:space="preserve">format </w:t>
      </w:r>
      <w:r>
        <w:t>JSON.</w:t>
      </w:r>
    </w:p>
    <w:p w:rsidR="006042A7" w:rsidRDefault="006042A7" w:rsidP="007650FC">
      <w:pPr>
        <w:spacing w:line="360" w:lineRule="auto"/>
      </w:pPr>
    </w:p>
    <w:p w:rsidR="00E57E16" w:rsidRDefault="00E91181" w:rsidP="007650FC">
      <w:pPr>
        <w:pStyle w:val="Nagwek2"/>
        <w:spacing w:line="360" w:lineRule="auto"/>
      </w:pPr>
      <w:bookmarkStart w:id="57" w:name="_Toc448696831"/>
      <w:r>
        <w:t>Opis</w:t>
      </w:r>
      <w:r w:rsidR="00E57E16">
        <w:t xml:space="preserve"> </w:t>
      </w:r>
      <w:r w:rsidR="008F293C">
        <w:t xml:space="preserve">API </w:t>
      </w:r>
      <w:r w:rsidR="00E57E16">
        <w:t>OpenStreetMap</w:t>
      </w:r>
      <w:bookmarkEnd w:id="57"/>
    </w:p>
    <w:p w:rsidR="00E91181" w:rsidRDefault="00E91181" w:rsidP="007650FC">
      <w:pPr>
        <w:spacing w:line="360" w:lineRule="auto"/>
      </w:pPr>
    </w:p>
    <w:p w:rsidR="00AE677E" w:rsidRPr="000B06F6" w:rsidRDefault="000B06F6" w:rsidP="007650FC">
      <w:pPr>
        <w:spacing w:line="360" w:lineRule="auto"/>
        <w:rPr>
          <w:vertAlign w:val="subscript"/>
        </w:rPr>
      </w:pPr>
      <w:r>
        <w:tab/>
        <w:t xml:space="preserve">OpenStreetMap (OSM) </w:t>
      </w:r>
      <w:r w:rsidR="00E91181">
        <w:t>to globalny projekt, mający na celu stworzenie darmowej oraz swobodnie dostępnej mapy świata. Wszelkie dane zawarte w projekcie udostępniane są na otwartej licenc</w:t>
      </w:r>
      <w:r w:rsidR="00AE677E">
        <w:t xml:space="preserve">ji </w:t>
      </w:r>
      <w:proofErr w:type="spellStart"/>
      <w:r w:rsidR="00AE677E">
        <w:t>Open</w:t>
      </w:r>
      <w:proofErr w:type="spellEnd"/>
      <w:r w:rsidR="00AE677E">
        <w:t xml:space="preserve"> </w:t>
      </w:r>
      <w:proofErr w:type="spellStart"/>
      <w:r w:rsidR="00AE677E">
        <w:t>Database</w:t>
      </w:r>
      <w:proofErr w:type="spellEnd"/>
      <w:r w:rsidR="00AE677E">
        <w:t xml:space="preserve"> </w:t>
      </w:r>
      <w:proofErr w:type="spellStart"/>
      <w:r w:rsidR="00AE677E">
        <w:t>License</w:t>
      </w:r>
      <w:proofErr w:type="spellEnd"/>
      <w:r w:rsidR="00AE677E">
        <w:t xml:space="preserve"> (</w:t>
      </w:r>
      <w:proofErr w:type="spellStart"/>
      <w:r w:rsidR="00AE677E">
        <w:t>ODbL</w:t>
      </w:r>
      <w:proofErr w:type="spellEnd"/>
      <w:r w:rsidR="00AE677E">
        <w:t>). U</w:t>
      </w:r>
      <w:r w:rsidR="00E91181">
        <w:t xml:space="preserve">możliwia </w:t>
      </w:r>
      <w:r w:rsidR="00AE677E">
        <w:t xml:space="preserve">to </w:t>
      </w:r>
      <w:r w:rsidR="00E91181">
        <w:t>ich wykorzystanie praktyc</w:t>
      </w:r>
      <w:r w:rsidR="00E91181">
        <w:t>z</w:t>
      </w:r>
      <w:r w:rsidR="00E91181">
        <w:t>nie przez każde</w:t>
      </w:r>
      <w:r w:rsidR="000B3477">
        <w:t>go, przez co OpenStreetMap jest określane</w:t>
      </w:r>
      <w:r w:rsidR="00E91181">
        <w:t xml:space="preserve"> m</w:t>
      </w:r>
      <w:r w:rsidR="000B3477">
        <w:t>ap</w:t>
      </w:r>
      <w:r w:rsidR="00823391">
        <w:t xml:space="preserve">owym odpowiednikiem </w:t>
      </w:r>
      <w:proofErr w:type="spellStart"/>
      <w:r w:rsidR="00823391">
        <w:t>Wik</w:t>
      </w:r>
      <w:r w:rsidR="00823391">
        <w:t>i</w:t>
      </w:r>
      <w:r w:rsidR="00823391">
        <w:t>pedii</w:t>
      </w:r>
      <w:proofErr w:type="spellEnd"/>
      <w:r w:rsidR="00823391">
        <w:t xml:space="preserve"> i</w:t>
      </w:r>
      <w:r w:rsidR="00AE677E">
        <w:t xml:space="preserve"> jest dar</w:t>
      </w:r>
      <w:r w:rsidR="00823391">
        <w:t>m</w:t>
      </w:r>
      <w:r w:rsidR="00AE677E">
        <w:t>ową alternatywą dla map komercyjnych.</w:t>
      </w:r>
      <w:r w:rsidR="006042A7">
        <w:t xml:space="preserve"> [34]</w:t>
      </w:r>
    </w:p>
    <w:p w:rsidR="00823391" w:rsidRDefault="00AE677E" w:rsidP="007650FC">
      <w:pPr>
        <w:spacing w:line="360" w:lineRule="auto"/>
      </w:pPr>
      <w:r>
        <w:tab/>
      </w:r>
      <w:r w:rsidR="00823391">
        <w:t xml:space="preserve">Oficjalne API OpenStreetMap różni się </w:t>
      </w:r>
      <w:r w:rsidR="00F66E54">
        <w:t xml:space="preserve">przykładowo </w:t>
      </w:r>
      <w:r w:rsidR="00823391">
        <w:t xml:space="preserve">od API </w:t>
      </w:r>
      <w:proofErr w:type="spellStart"/>
      <w:r w:rsidR="00823391">
        <w:t>GoogleMaps</w:t>
      </w:r>
      <w:proofErr w:type="spellEnd"/>
      <w:r w:rsidR="00823391">
        <w:t xml:space="preserve"> tym, że udostępnia jedynie usługi do odczytu i zapisu danych w surowej formie wektorowej, podczas gdy </w:t>
      </w:r>
      <w:proofErr w:type="spellStart"/>
      <w:r w:rsidR="00823391">
        <w:t>GoogleMaps</w:t>
      </w:r>
      <w:proofErr w:type="spellEnd"/>
      <w:r w:rsidR="00823391">
        <w:t xml:space="preserve"> udostępnia użytkownikom konkretne usługi do rysowania i edycji map. Jednak w związku otwartością projektu OSM istnieje wiele zewnętrznych bibliotek, które sumarycznie udostępniają praktycznie każdą funkcję, którą można znaleźć w mapach kome</w:t>
      </w:r>
      <w:r w:rsidR="00823391">
        <w:t>r</w:t>
      </w:r>
      <w:r w:rsidR="00823391">
        <w:t>cyjnych. Ponadto dostępność do surowych danych w postaci pojedynczego pliku, w formacie binarnym PBF lub skom</w:t>
      </w:r>
      <w:r w:rsidR="00F66E54">
        <w:t>p</w:t>
      </w:r>
      <w:r w:rsidR="00823391">
        <w:t>r</w:t>
      </w:r>
      <w:r w:rsidR="00F66E54">
        <w:t>e</w:t>
      </w:r>
      <w:r w:rsidR="00823391">
        <w:t>sowanym XML, zawierającego wszystkie punkty, drogi i relacje</w:t>
      </w:r>
      <w:r w:rsidR="00354F29">
        <w:t>, tworzące mapę pozwala</w:t>
      </w:r>
      <w:r w:rsidR="00823391">
        <w:t xml:space="preserve"> na dowolną implementację własnych usług. Dane te są aktualizowane co tydzień i możliwe do pobrania również w mniejszych paczkach dla konkretnych kontyne</w:t>
      </w:r>
      <w:r w:rsidR="00823391">
        <w:t>n</w:t>
      </w:r>
      <w:r w:rsidR="00823391">
        <w:t>tów, czy państw</w:t>
      </w:r>
      <w:r w:rsidR="00F66E54">
        <w:t>.</w:t>
      </w:r>
      <w:r w:rsidR="006042A7">
        <w:t xml:space="preserve">  [35]</w:t>
      </w:r>
    </w:p>
    <w:p w:rsidR="000B3477" w:rsidRPr="0006516B" w:rsidRDefault="008E4C05" w:rsidP="0006516B">
      <w:pPr>
        <w:spacing w:line="360" w:lineRule="auto"/>
      </w:pPr>
      <w:r>
        <w:lastRenderedPageBreak/>
        <w:tab/>
      </w:r>
      <w:r w:rsidR="000B3477" w:rsidRPr="0006516B">
        <w:t>Mapy</w:t>
      </w:r>
      <w:r w:rsidRPr="0006516B">
        <w:t xml:space="preserve"> OpenStreetMap</w:t>
      </w:r>
      <w:r w:rsidR="00823391" w:rsidRPr="0006516B">
        <w:t xml:space="preserve">, podobnie jak mapy </w:t>
      </w:r>
      <w:proofErr w:type="spellStart"/>
      <w:r w:rsidR="00823391" w:rsidRPr="0006516B">
        <w:t>GoogleMaps</w:t>
      </w:r>
      <w:proofErr w:type="spellEnd"/>
      <w:r w:rsidR="000B3477" w:rsidRPr="0006516B">
        <w:t xml:space="preserve"> generowane są w procesie nazywanym renderingiem, który konwertuje dane wektorowe na dane typu rastrowego</w:t>
      </w:r>
      <w:r w:rsidR="00AE677E" w:rsidRPr="0006516B">
        <w:t xml:space="preserve">. Na dane </w:t>
      </w:r>
      <w:r w:rsidR="005D2A58" w:rsidRPr="0006516B">
        <w:t xml:space="preserve">te </w:t>
      </w:r>
      <w:r w:rsidR="00AE677E" w:rsidRPr="0006516B">
        <w:t xml:space="preserve">zostają </w:t>
      </w:r>
      <w:r w:rsidR="005D2A58" w:rsidRPr="0006516B">
        <w:t xml:space="preserve">następnie </w:t>
      </w:r>
      <w:r w:rsidR="00AE677E" w:rsidRPr="0006516B">
        <w:t>nałożone</w:t>
      </w:r>
      <w:r w:rsidR="00823391" w:rsidRPr="0006516B">
        <w:t xml:space="preserve"> </w:t>
      </w:r>
      <w:r w:rsidR="00AE677E" w:rsidRPr="0006516B">
        <w:t>dodatkowe style wizualne, a mapy zostają podzielone na "kafelki" i w tej formie udostępnione aplikacjom webowym i mobilnym</w:t>
      </w:r>
      <w:r w:rsidR="005D2A58" w:rsidRPr="0006516B">
        <w:t xml:space="preserve"> przez zewnętrznych usługodawców</w:t>
      </w:r>
      <w:r w:rsidR="00AE677E" w:rsidRPr="0006516B">
        <w:t xml:space="preserve">. Użytkownicy OSM mają również możliwość zaimplementowania własnego sposobu </w:t>
      </w:r>
      <w:proofErr w:type="spellStart"/>
      <w:r w:rsidR="00AE677E" w:rsidRPr="0006516B">
        <w:t>renderowania</w:t>
      </w:r>
      <w:proofErr w:type="spellEnd"/>
      <w:r w:rsidR="00AE677E" w:rsidRPr="0006516B">
        <w:t xml:space="preserve"> map</w:t>
      </w:r>
      <w:r w:rsidR="005D2A58" w:rsidRPr="0006516B">
        <w:t>, co znacznie rozszerza możliwości programistyczne w porówn</w:t>
      </w:r>
      <w:r w:rsidR="005D2A58" w:rsidRPr="0006516B">
        <w:t>a</w:t>
      </w:r>
      <w:r w:rsidR="005D2A58" w:rsidRPr="0006516B">
        <w:t xml:space="preserve">niu do </w:t>
      </w:r>
      <w:proofErr w:type="spellStart"/>
      <w:r w:rsidR="005D2A58" w:rsidRPr="0006516B">
        <w:t>GoogleMaps</w:t>
      </w:r>
      <w:proofErr w:type="spellEnd"/>
      <w:r w:rsidR="005D2A58" w:rsidRPr="0006516B">
        <w:t>.</w:t>
      </w:r>
      <w:r w:rsidR="006042A7" w:rsidRPr="0006516B">
        <w:t xml:space="preserve"> [35]</w:t>
      </w:r>
    </w:p>
    <w:p w:rsidR="00F66E54" w:rsidRPr="0006516B" w:rsidRDefault="005D2A58" w:rsidP="0006516B">
      <w:pPr>
        <w:spacing w:line="360" w:lineRule="auto"/>
      </w:pPr>
      <w:r w:rsidRPr="0006516B">
        <w:tab/>
        <w:t>W przypadku tworzenia oprogramowania na platformę Android istnieje możliwość wykorzystania zewnętrznej bi</w:t>
      </w:r>
      <w:r w:rsidR="0037411A" w:rsidRPr="0006516B">
        <w:t xml:space="preserve">blioteki </w:t>
      </w:r>
      <w:proofErr w:type="spellStart"/>
      <w:r w:rsidR="0037411A" w:rsidRPr="0006516B">
        <w:t>Osmdroid</w:t>
      </w:r>
      <w:proofErr w:type="spellEnd"/>
      <w:r w:rsidR="0037411A" w:rsidRPr="0006516B">
        <w:t xml:space="preserve"> zapewniającej</w:t>
      </w:r>
      <w:r w:rsidRPr="0006516B">
        <w:t xml:space="preserve"> wiele przydatnych funkcji takich jak rysowanie map</w:t>
      </w:r>
      <w:r w:rsidR="00F66E54" w:rsidRPr="0006516B">
        <w:t>,</w:t>
      </w:r>
      <w:r w:rsidRPr="0006516B">
        <w:t xml:space="preserve"> ich edycja, rysowanie śladów, </w:t>
      </w:r>
      <w:r w:rsidR="0037411A" w:rsidRPr="0006516B">
        <w:t>znaczników i wiele</w:t>
      </w:r>
      <w:r w:rsidRPr="0006516B">
        <w:t xml:space="preserve"> innych.</w:t>
      </w:r>
    </w:p>
    <w:p w:rsidR="00CF36F6" w:rsidRPr="0006516B" w:rsidRDefault="00CF36F6" w:rsidP="0006516B">
      <w:pPr>
        <w:spacing w:line="360" w:lineRule="auto"/>
      </w:pPr>
    </w:p>
    <w:p w:rsidR="00F20593" w:rsidRPr="0006516B" w:rsidRDefault="00F20593" w:rsidP="0006516B">
      <w:pPr>
        <w:spacing w:line="360" w:lineRule="auto"/>
      </w:pPr>
    </w:p>
    <w:p w:rsidR="00CF36F6" w:rsidRPr="0006516B" w:rsidRDefault="00CF36F6" w:rsidP="0006516B">
      <w:pPr>
        <w:spacing w:line="360" w:lineRule="auto"/>
      </w:pPr>
      <w:r w:rsidRPr="0006516B">
        <w:tab/>
      </w:r>
      <w:r w:rsidR="00F20593" w:rsidRPr="0006516B">
        <w:t>Na tym zostaną na ten moment zakończone rozważania związane z technologiami w</w:t>
      </w:r>
      <w:r w:rsidR="00F20593" w:rsidRPr="0006516B">
        <w:t>y</w:t>
      </w:r>
      <w:r w:rsidR="00F20593" w:rsidRPr="0006516B">
        <w:t xml:space="preserve">korzystanymi przy tworzeniu systemu. </w:t>
      </w:r>
      <w:r w:rsidRPr="0006516B">
        <w:t>Oczywiście nie są to wszystkie aspekty technologic</w:t>
      </w:r>
      <w:r w:rsidRPr="0006516B">
        <w:t>z</w:t>
      </w:r>
      <w:r w:rsidRPr="0006516B">
        <w:t xml:space="preserve">ne </w:t>
      </w:r>
      <w:r w:rsidR="00233DC5" w:rsidRPr="0006516B">
        <w:t>związane z</w:t>
      </w:r>
      <w:r w:rsidRPr="0006516B">
        <w:t xml:space="preserve"> </w:t>
      </w:r>
      <w:r w:rsidR="00233DC5" w:rsidRPr="0006516B">
        <w:t xml:space="preserve">projektowanym </w:t>
      </w:r>
      <w:r w:rsidRPr="0006516B">
        <w:t>syste</w:t>
      </w:r>
      <w:r w:rsidR="00233DC5" w:rsidRPr="0006516B">
        <w:t>mem</w:t>
      </w:r>
      <w:r w:rsidRPr="0006516B">
        <w:t>. W rzeczywistości należałoby dokonać analizy ro</w:t>
      </w:r>
      <w:r w:rsidRPr="0006516B">
        <w:t>z</w:t>
      </w:r>
      <w:r w:rsidRPr="0006516B">
        <w:t>wiązań dla wszystkich komponentów systemu np. sposobu realizacji części serwerowej, sp</w:t>
      </w:r>
      <w:r w:rsidRPr="0006516B">
        <w:t>o</w:t>
      </w:r>
      <w:r w:rsidRPr="0006516B">
        <w:t>sobu przechowywania danych trwałych, czy wyboru silnika bazodanowego. Jednak nie jest to praca o tematyce stricte informatycznej, a prezentowany system jest jedynie jej częścią dlat</w:t>
      </w:r>
      <w:r w:rsidRPr="0006516B">
        <w:t>e</w:t>
      </w:r>
      <w:r w:rsidRPr="0006516B">
        <w:t>go w powyższym rozdziale ograniczono się do kwestii uznanych za najważniejsze z punktu widzenia</w:t>
      </w:r>
      <w:r w:rsidR="00F20593" w:rsidRPr="0006516B">
        <w:t xml:space="preserve"> integracji z API OpenStreetMap oraz wizualizacji obszaru przeszukanego.</w:t>
      </w:r>
      <w:r w:rsidR="00453F96" w:rsidRPr="0006516B">
        <w:t xml:space="preserve"> Więcej na temat realizacji poszczególnych części systemu zostanie napisane w rozdziale "Projekt systemu".</w:t>
      </w:r>
    </w:p>
    <w:p w:rsidR="00CF36F6" w:rsidRPr="004D3CA5" w:rsidRDefault="00CF36F6" w:rsidP="007650FC">
      <w:pPr>
        <w:spacing w:line="360" w:lineRule="auto"/>
      </w:pPr>
    </w:p>
    <w:p w:rsidR="00CF36F6" w:rsidRDefault="00CF36F6" w:rsidP="007650FC">
      <w:pPr>
        <w:spacing w:line="360" w:lineRule="auto"/>
      </w:pPr>
    </w:p>
    <w:p w:rsidR="00CF36F6" w:rsidRDefault="00CF36F6" w:rsidP="007650FC">
      <w:pPr>
        <w:spacing w:line="360" w:lineRule="auto"/>
      </w:pPr>
    </w:p>
    <w:p w:rsidR="00CF36F6" w:rsidRDefault="00CF36F6" w:rsidP="007650FC">
      <w:pPr>
        <w:spacing w:line="360" w:lineRule="auto"/>
      </w:pPr>
    </w:p>
    <w:p w:rsidR="009238A7" w:rsidRPr="00E91181" w:rsidRDefault="009238A7" w:rsidP="007650FC">
      <w:pPr>
        <w:spacing w:line="360" w:lineRule="auto"/>
      </w:pPr>
    </w:p>
    <w:p w:rsidR="00E91181" w:rsidRDefault="00E91181" w:rsidP="007650FC">
      <w:pPr>
        <w:spacing w:line="360" w:lineRule="auto"/>
      </w:pPr>
    </w:p>
    <w:p w:rsidR="00B74F40" w:rsidRDefault="00B74F40" w:rsidP="007650FC">
      <w:pPr>
        <w:spacing w:line="360" w:lineRule="auto"/>
      </w:pPr>
    </w:p>
    <w:p w:rsidR="00B74F40" w:rsidRDefault="00B74F40" w:rsidP="007650FC">
      <w:pPr>
        <w:spacing w:line="360" w:lineRule="auto"/>
      </w:pPr>
    </w:p>
    <w:p w:rsidR="00B74F40" w:rsidRDefault="00B74F40" w:rsidP="007650FC">
      <w:pPr>
        <w:spacing w:line="360" w:lineRule="auto"/>
      </w:pPr>
    </w:p>
    <w:p w:rsidR="00B74F40" w:rsidRDefault="00B74F40" w:rsidP="007650FC">
      <w:pPr>
        <w:spacing w:line="360" w:lineRule="auto"/>
      </w:pPr>
    </w:p>
    <w:p w:rsidR="00B74F40" w:rsidRDefault="00B74F40" w:rsidP="007650FC">
      <w:pPr>
        <w:spacing w:line="360" w:lineRule="auto"/>
      </w:pPr>
    </w:p>
    <w:p w:rsidR="00175BB2" w:rsidRPr="00E91181" w:rsidRDefault="00175BB2" w:rsidP="007650FC">
      <w:pPr>
        <w:spacing w:line="360" w:lineRule="auto"/>
      </w:pPr>
    </w:p>
    <w:p w:rsidR="00E57E16" w:rsidRDefault="00E57E16" w:rsidP="007650FC">
      <w:pPr>
        <w:pStyle w:val="Nagwek1"/>
        <w:spacing w:line="360" w:lineRule="auto"/>
      </w:pPr>
      <w:bookmarkStart w:id="58" w:name="_Toc448696832"/>
      <w:r>
        <w:lastRenderedPageBreak/>
        <w:t xml:space="preserve">Analiza </w:t>
      </w:r>
      <w:r w:rsidR="00CF36F6">
        <w:t>systemu</w:t>
      </w:r>
      <w:bookmarkEnd w:id="58"/>
    </w:p>
    <w:p w:rsidR="00CF36F6" w:rsidRDefault="00CF36F6" w:rsidP="007650FC">
      <w:pPr>
        <w:spacing w:line="360" w:lineRule="auto"/>
      </w:pPr>
    </w:p>
    <w:p w:rsidR="004531E4" w:rsidRPr="00B602EE" w:rsidRDefault="004531E4" w:rsidP="0006516B">
      <w:pPr>
        <w:spacing w:line="360" w:lineRule="auto"/>
      </w:pPr>
      <w:r>
        <w:tab/>
      </w:r>
      <w:r w:rsidRPr="00B602EE">
        <w:t>Tworzenie systemu informatycznego jest procesem złożonym, d</w:t>
      </w:r>
      <w:r w:rsidR="00F20593" w:rsidRPr="00B602EE">
        <w:t>latego</w:t>
      </w:r>
      <w:r w:rsidRPr="00B602EE">
        <w:t xml:space="preserve"> w celu jego uproszczenia dokonuje się podziału całego procesu na mniejsze części. Inżynieria oprogr</w:t>
      </w:r>
      <w:r w:rsidRPr="00B602EE">
        <w:t>a</w:t>
      </w:r>
      <w:r w:rsidRPr="00B602EE">
        <w:t xml:space="preserve">mowania stara się zidentyfikować i opisać podstawowe fazy tworzenia i funkcjonowania oprogramowania. </w:t>
      </w:r>
      <w:r w:rsidR="00A420FA">
        <w:t xml:space="preserve">Istnieje wiele różnych sposobów podziału na te </w:t>
      </w:r>
      <w:r w:rsidRPr="00B602EE">
        <w:t>faz</w:t>
      </w:r>
      <w:r w:rsidR="00A420FA">
        <w:t>y</w:t>
      </w:r>
      <w:r w:rsidRPr="00B602EE">
        <w:t>, lecz wszystkie spr</w:t>
      </w:r>
      <w:r w:rsidRPr="00B602EE">
        <w:t>o</w:t>
      </w:r>
      <w:r w:rsidRPr="00B602EE">
        <w:t>wadzają się mniej więcej do jednego przybliżenia, zgodnie z którym można wyróżnić po</w:t>
      </w:r>
      <w:r w:rsidRPr="00B602EE">
        <w:t>d</w:t>
      </w:r>
      <w:r w:rsidRPr="00B602EE">
        <w:t>stawowe czynności związane z tworzeniem systemu oprogramowania:</w:t>
      </w:r>
      <w:r w:rsidR="007337C2">
        <w:t xml:space="preserve"> [36]</w:t>
      </w:r>
    </w:p>
    <w:p w:rsidR="004531E4" w:rsidRPr="00B602EE" w:rsidRDefault="004531E4" w:rsidP="0006516B">
      <w:pPr>
        <w:spacing w:line="360" w:lineRule="auto"/>
      </w:pP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Analiza - określanie wymagań i specyfikacji,</w:t>
      </w: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Projektowanie,</w:t>
      </w: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Implementacja,</w:t>
      </w: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Testowanie,</w:t>
      </w:r>
    </w:p>
    <w:p w:rsidR="004531E4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Konserwacja,</w:t>
      </w:r>
    </w:p>
    <w:p w:rsidR="007337C2" w:rsidRDefault="007337C2" w:rsidP="0006516B">
      <w:pPr>
        <w:spacing w:line="360" w:lineRule="auto"/>
        <w:rPr>
          <w:rFonts w:eastAsia="Calibri"/>
        </w:rPr>
      </w:pPr>
    </w:p>
    <w:p w:rsidR="00B5209B" w:rsidRPr="00B602EE" w:rsidRDefault="00B602EE" w:rsidP="0006516B">
      <w:pPr>
        <w:spacing w:line="360" w:lineRule="auto"/>
      </w:pPr>
      <w:r w:rsidRPr="00B602EE">
        <w:tab/>
      </w:r>
      <w:r w:rsidR="004531E4" w:rsidRPr="00B602EE">
        <w:t>W tym rozdziale zos</w:t>
      </w:r>
      <w:r w:rsidRPr="00B602EE">
        <w:t>tanie dokonana analiza systemu, na którą składają się te fazy ro</w:t>
      </w:r>
      <w:r w:rsidRPr="00B602EE">
        <w:t>z</w:t>
      </w:r>
      <w:r w:rsidRPr="00B602EE">
        <w:t>woju projektu, które głównie koncentrują się na problemie biznesowym, niezależnie od j</w:t>
      </w:r>
      <w:r w:rsidRPr="00B602EE">
        <w:t>a</w:t>
      </w:r>
      <w:r w:rsidRPr="00B602EE">
        <w:t>kiejkolwiek technologii, która mogłaby zostać użyta do zaimplementowania rozwiązania tego problemu. Podczas analizy ustala się co system ma robić, aby zaspokoić wymagania uży</w:t>
      </w:r>
      <w:r w:rsidRPr="00B602EE">
        <w:t>t</w:t>
      </w:r>
      <w:r w:rsidRPr="00B602EE">
        <w:t>kownika, a jej wynikiem jest logiczny model systemu, opisujący sposób realizacji przez sy</w:t>
      </w:r>
      <w:r w:rsidRPr="00B602EE">
        <w:t>s</w:t>
      </w:r>
      <w:r w:rsidRPr="00B602EE">
        <w:t>tem postawionych wymagań, lecz abstrahujący od szczegółów implementacyjnych.</w:t>
      </w:r>
      <w:r>
        <w:t xml:space="preserve"> [37]</w:t>
      </w:r>
      <w:r w:rsidR="006F3E2F">
        <w:t xml:space="preserve">  W pierwszym podrozdziale przedstawiono słowny opis systemu, skupiający się na głównych funkcjach systemu.</w:t>
      </w:r>
    </w:p>
    <w:p w:rsidR="009238A7" w:rsidRDefault="009238A7" w:rsidP="0006516B">
      <w:pPr>
        <w:spacing w:line="360" w:lineRule="auto"/>
      </w:pPr>
    </w:p>
    <w:p w:rsidR="00E57E16" w:rsidRDefault="009238A7" w:rsidP="0006516B">
      <w:pPr>
        <w:pStyle w:val="Nagwek2"/>
        <w:spacing w:line="360" w:lineRule="auto"/>
      </w:pPr>
      <w:bookmarkStart w:id="59" w:name="_Toc448696833"/>
      <w:r>
        <w:t>Opis systemu</w:t>
      </w:r>
      <w:bookmarkEnd w:id="59"/>
    </w:p>
    <w:p w:rsidR="007337C2" w:rsidRDefault="007337C2" w:rsidP="0006516B">
      <w:pPr>
        <w:spacing w:line="360" w:lineRule="auto"/>
      </w:pPr>
      <w:r>
        <w:tab/>
      </w:r>
    </w:p>
    <w:p w:rsidR="00B602EE" w:rsidRDefault="00B602EE" w:rsidP="0006516B">
      <w:pPr>
        <w:spacing w:line="360" w:lineRule="auto"/>
        <w:ind w:firstLine="709"/>
      </w:pPr>
      <w:r>
        <w:t xml:space="preserve">System </w:t>
      </w:r>
      <w:r w:rsidR="00A420FA">
        <w:t>został nazwany "</w:t>
      </w:r>
      <w:proofErr w:type="spellStart"/>
      <w:r w:rsidR="00A420FA">
        <w:t>DronVision</w:t>
      </w:r>
      <w:proofErr w:type="spellEnd"/>
      <w:r w:rsidR="00A420FA">
        <w:t>". Ma on</w:t>
      </w:r>
      <w:r>
        <w:t xml:space="preserve"> za zadanie </w:t>
      </w:r>
      <w:r w:rsidR="007337C2">
        <w:t>służyć do nadzoru i kontroli dużych obszarów terytorialnych, takich jak obszary przemysłowe lub rolnicze, poprzez</w:t>
      </w:r>
      <w:r>
        <w:t xml:space="preserve"> wiz</w:t>
      </w:r>
      <w:r>
        <w:t>u</w:t>
      </w:r>
      <w:r>
        <w:t>alizację obszaru przeszukanego przez bezzało</w:t>
      </w:r>
      <w:r w:rsidR="007337C2">
        <w:t xml:space="preserve">gowe statki latające. </w:t>
      </w:r>
    </w:p>
    <w:p w:rsidR="00170713" w:rsidRDefault="007337C2" w:rsidP="0006516B">
      <w:pPr>
        <w:spacing w:line="360" w:lineRule="auto"/>
        <w:ind w:firstLine="709"/>
      </w:pPr>
      <w:r>
        <w:t>Można wyróżnić kilka głównych funkcji jakie ma realizować projektowany system.  Ma umożliwi</w:t>
      </w:r>
      <w:r w:rsidR="00170713">
        <w:t>a</w:t>
      </w:r>
      <w:r>
        <w:t>ć zbieranie danych geolokalizacyjnych dronów w czasie rzeczywistym, anal</w:t>
      </w:r>
      <w:r>
        <w:t>i</w:t>
      </w:r>
      <w:r>
        <w:t>zo</w:t>
      </w:r>
      <w:r w:rsidR="00170713">
        <w:t>wanie tych danych</w:t>
      </w:r>
      <w:r>
        <w:t xml:space="preserve"> zgodnie z opracowanym algorytmem oraz ich wizualizację na urzą</w:t>
      </w:r>
      <w:r w:rsidR="00170713">
        <w:t>dz</w:t>
      </w:r>
      <w:r w:rsidR="00170713">
        <w:t>e</w:t>
      </w:r>
      <w:r w:rsidR="00170713">
        <w:t>niach mobilnych</w:t>
      </w:r>
      <w:r>
        <w:t xml:space="preserve">. </w:t>
      </w:r>
    </w:p>
    <w:p w:rsidR="009238A7" w:rsidRDefault="007337C2" w:rsidP="0006516B">
      <w:pPr>
        <w:spacing w:line="360" w:lineRule="auto"/>
        <w:ind w:firstLine="709"/>
      </w:pPr>
      <w:r>
        <w:lastRenderedPageBreak/>
        <w:t xml:space="preserve">Wymagane jest, aby wizualizacja była możliwa </w:t>
      </w:r>
      <w:r w:rsidR="00170713">
        <w:t xml:space="preserve">do przeprowadzenia </w:t>
      </w:r>
      <w:r>
        <w:t xml:space="preserve">dla kilku dronów jednocześnie, z możliwością wybrania </w:t>
      </w:r>
      <w:r w:rsidR="00170713">
        <w:t>przez użytkownika</w:t>
      </w:r>
      <w:r w:rsidR="00A420FA">
        <w:t xml:space="preserve"> </w:t>
      </w:r>
      <w:proofErr w:type="spellStart"/>
      <w:r w:rsidR="006F3E2F">
        <w:t>drona</w:t>
      </w:r>
      <w:proofErr w:type="spellEnd"/>
      <w:r w:rsidR="006F3E2F">
        <w:t xml:space="preserve"> </w:t>
      </w:r>
      <w:r w:rsidR="00A420FA">
        <w:t>za którym widok mapy ma podążać,</w:t>
      </w:r>
      <w:r w:rsidR="00170713">
        <w:t xml:space="preserve"> </w:t>
      </w:r>
      <w:r>
        <w:t>dronów pokazanych na mapie</w:t>
      </w:r>
      <w:r w:rsidR="00170713">
        <w:t>,</w:t>
      </w:r>
      <w:r>
        <w:t xml:space="preserve"> </w:t>
      </w:r>
      <w:r w:rsidR="00170713">
        <w:t xml:space="preserve">jedynie </w:t>
      </w:r>
      <w:r>
        <w:t>jako znaczniki określające położenie poja</w:t>
      </w:r>
      <w:r>
        <w:t>z</w:t>
      </w:r>
      <w:r>
        <w:t>dów oraz tych</w:t>
      </w:r>
      <w:r w:rsidR="00170713">
        <w:t>, dla których ma być realizowana</w:t>
      </w:r>
      <w:r>
        <w:t xml:space="preserve"> pełna wizualizacja. </w:t>
      </w:r>
      <w:r w:rsidR="00170713">
        <w:t>Dodatkowo system ma zapewniać możliwość przeprowadzenia symulacji, demo</w:t>
      </w:r>
      <w:r w:rsidR="00021109">
        <w:t xml:space="preserve">nstrującej działanie aplikacji </w:t>
      </w:r>
      <w:r w:rsidR="00170713">
        <w:t xml:space="preserve">oraz przeglądanie historii zarchiwizowanych wizualizacji. </w:t>
      </w:r>
      <w:r>
        <w:t>Ponadto należy udostępnić panel adm</w:t>
      </w:r>
      <w:r>
        <w:t>i</w:t>
      </w:r>
      <w:r>
        <w:t xml:space="preserve">nistracyjny, umożliwiający zarządzanie użytkownikami systemu, </w:t>
      </w:r>
      <w:r w:rsidR="00170713">
        <w:t>pojazdami oraz</w:t>
      </w:r>
      <w:r>
        <w:t xml:space="preserve"> uprawni</w:t>
      </w:r>
      <w:r>
        <w:t>e</w:t>
      </w:r>
      <w:r>
        <w:t xml:space="preserve">niami użytkowników do wizualizacji konkretnych </w:t>
      </w:r>
      <w:r w:rsidR="00170713">
        <w:t>dronów</w:t>
      </w:r>
      <w:r>
        <w:t xml:space="preserve">. </w:t>
      </w:r>
    </w:p>
    <w:p w:rsidR="004C7A33" w:rsidRDefault="004C7A33" w:rsidP="0006516B">
      <w:pPr>
        <w:spacing w:line="360" w:lineRule="auto"/>
        <w:ind w:firstLine="709"/>
      </w:pPr>
    </w:p>
    <w:p w:rsidR="004C7A33" w:rsidRDefault="00E57E16" w:rsidP="0006516B">
      <w:pPr>
        <w:pStyle w:val="Nagwek2"/>
        <w:spacing w:line="360" w:lineRule="auto"/>
      </w:pPr>
      <w:bookmarkStart w:id="60" w:name="_Toc448696834"/>
      <w:r>
        <w:t>Identyfikacja aktorów</w:t>
      </w:r>
      <w:bookmarkEnd w:id="60"/>
    </w:p>
    <w:p w:rsidR="004C7A33" w:rsidRPr="004C7A33" w:rsidRDefault="004C7A33" w:rsidP="0006516B">
      <w:pPr>
        <w:spacing w:line="360" w:lineRule="auto"/>
      </w:pPr>
    </w:p>
    <w:p w:rsidR="004C7A33" w:rsidRDefault="00170713" w:rsidP="0006516B">
      <w:pPr>
        <w:spacing w:line="360" w:lineRule="auto"/>
      </w:pPr>
      <w:r>
        <w:tab/>
      </w:r>
      <w:r w:rsidR="00021109">
        <w:t>Znając</w:t>
      </w:r>
      <w:r>
        <w:t xml:space="preserve"> główne zadania, jakie ma realizować system można przejść do identyfikacji aktoró</w:t>
      </w:r>
      <w:r w:rsidRPr="00170713">
        <w:t>w, czyli wszystkich zewnętrznych bytów (użytkowników lub zewnętrznych systemów), z którymi projektowany system wchodzi w interakcję</w:t>
      </w:r>
      <w:r w:rsidR="008067AB">
        <w:t>. Rozpoz</w:t>
      </w:r>
      <w:r w:rsidR="007650FC">
        <w:t>n</w:t>
      </w:r>
      <w:r w:rsidR="008067AB">
        <w:t>ani dla analizowanego syst</w:t>
      </w:r>
      <w:r w:rsidR="008067AB">
        <w:t>e</w:t>
      </w:r>
      <w:r w:rsidR="008067AB">
        <w:t xml:space="preserve">mu </w:t>
      </w:r>
      <w:r w:rsidR="007650FC">
        <w:t xml:space="preserve">aktorzy </w:t>
      </w:r>
      <w:r w:rsidR="008067AB">
        <w:t>zostali przedstawieni na poniższym diagramie (Rys. 4.1).</w:t>
      </w:r>
    </w:p>
    <w:p w:rsidR="008067AB" w:rsidRDefault="008067AB" w:rsidP="0006516B">
      <w:pPr>
        <w:spacing w:line="360" w:lineRule="auto"/>
      </w:pPr>
      <w:r>
        <w:tab/>
        <w:t xml:space="preserve"> </w:t>
      </w:r>
    </w:p>
    <w:p w:rsidR="004C7A33" w:rsidRDefault="004C7A33" w:rsidP="0006516B">
      <w:pPr>
        <w:spacing w:line="360" w:lineRule="auto"/>
      </w:pPr>
    </w:p>
    <w:p w:rsidR="008067AB" w:rsidRDefault="004C7A33" w:rsidP="0006516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5445218" cy="3252159"/>
            <wp:effectExtent l="19050" t="0" r="3082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518" cy="325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A33" w:rsidRDefault="008067AB" w:rsidP="0006516B">
      <w:pPr>
        <w:pStyle w:val="Legenda"/>
        <w:spacing w:line="360" w:lineRule="auto"/>
        <w:jc w:val="center"/>
      </w:pPr>
      <w:bookmarkStart w:id="61" w:name="_Toc448663262"/>
      <w:r>
        <w:t xml:space="preserve">Rys. </w:t>
      </w:r>
      <w:fldSimple w:instr=" STYLEREF 1 \s ">
        <w:r w:rsidR="00101D5E">
          <w:rPr>
            <w:noProof/>
          </w:rPr>
          <w:t>4</w:t>
        </w:r>
      </w:fldSimple>
      <w:r w:rsidR="00600106">
        <w:t>.</w:t>
      </w:r>
      <w:fldSimple w:instr=" SEQ Rys. \* ARABIC \s 1 ">
        <w:r w:rsidR="00101D5E">
          <w:rPr>
            <w:noProof/>
          </w:rPr>
          <w:t>1</w:t>
        </w:r>
      </w:fldSimple>
      <w:r w:rsidRPr="008067AB">
        <w:t xml:space="preserve"> </w:t>
      </w:r>
      <w:r>
        <w:t>Identyfikacja aktorów systemu</w:t>
      </w:r>
      <w:bookmarkEnd w:id="61"/>
    </w:p>
    <w:p w:rsidR="004C7A33" w:rsidRDefault="004C7A33" w:rsidP="0006516B">
      <w:pPr>
        <w:spacing w:line="360" w:lineRule="auto"/>
        <w:jc w:val="center"/>
      </w:pPr>
    </w:p>
    <w:p w:rsidR="007650FC" w:rsidRDefault="007650FC" w:rsidP="0006516B">
      <w:pPr>
        <w:spacing w:line="360" w:lineRule="auto"/>
        <w:jc w:val="left"/>
      </w:pPr>
      <w:r>
        <w:tab/>
        <w:t>Aby umożliwić lepsze zrozumienie powyższego podziału dokonano opisu każdego z bytów.</w:t>
      </w:r>
    </w:p>
    <w:p w:rsidR="004C7A33" w:rsidRDefault="004C7A33" w:rsidP="0006516B">
      <w:pPr>
        <w:pStyle w:val="Nagwek3"/>
        <w:spacing w:line="360" w:lineRule="auto"/>
      </w:pPr>
      <w:bookmarkStart w:id="62" w:name="_Toc448696835"/>
      <w:r>
        <w:lastRenderedPageBreak/>
        <w:t>Użytkownik systemu</w:t>
      </w:r>
      <w:bookmarkEnd w:id="62"/>
    </w:p>
    <w:p w:rsidR="004C7A33" w:rsidRDefault="004C7A33" w:rsidP="0006516B">
      <w:pPr>
        <w:spacing w:line="360" w:lineRule="auto"/>
      </w:pPr>
    </w:p>
    <w:p w:rsidR="004C7A33" w:rsidRDefault="004C7A33" w:rsidP="0006516B">
      <w:pPr>
        <w:spacing w:line="360" w:lineRule="auto"/>
      </w:pPr>
      <w:r>
        <w:tab/>
        <w:t xml:space="preserve">Użytkownik systemu jest pojęciem </w:t>
      </w:r>
      <w:r w:rsidR="007650FC">
        <w:t>nieostrym i dotyczy każdego bytu</w:t>
      </w:r>
      <w:r>
        <w:t xml:space="preserve"> wchodzącego w interakcję z systemem.</w:t>
      </w:r>
    </w:p>
    <w:p w:rsidR="004C7A33" w:rsidRDefault="004C7A33" w:rsidP="0006516B">
      <w:pPr>
        <w:spacing w:line="360" w:lineRule="auto"/>
      </w:pPr>
    </w:p>
    <w:p w:rsidR="004C7A33" w:rsidRDefault="004C7A33" w:rsidP="0006516B">
      <w:pPr>
        <w:pStyle w:val="Nagwek3"/>
        <w:spacing w:line="360" w:lineRule="auto"/>
      </w:pPr>
      <w:bookmarkStart w:id="63" w:name="_Toc448696836"/>
      <w:r>
        <w:t>Administrator systemu</w:t>
      </w:r>
      <w:bookmarkEnd w:id="63"/>
    </w:p>
    <w:p w:rsidR="004C7A33" w:rsidRDefault="004C7A33" w:rsidP="0006516B">
      <w:pPr>
        <w:spacing w:line="360" w:lineRule="auto"/>
      </w:pPr>
    </w:p>
    <w:p w:rsidR="008067AB" w:rsidRDefault="004C7A33" w:rsidP="0006516B">
      <w:pPr>
        <w:spacing w:line="360" w:lineRule="auto"/>
      </w:pPr>
      <w:r>
        <w:tab/>
        <w:t xml:space="preserve">Administratorem jest osoba </w:t>
      </w:r>
      <w:r w:rsidR="00021109">
        <w:t>posiadająca</w:t>
      </w:r>
      <w:r>
        <w:t xml:space="preserve"> specjalne uprawnienia względem </w:t>
      </w:r>
      <w:r w:rsidR="006F3E2F">
        <w:t xml:space="preserve">funkcji </w:t>
      </w:r>
      <w:r>
        <w:t>sy</w:t>
      </w:r>
      <w:r>
        <w:t>s</w:t>
      </w:r>
      <w:r>
        <w:t xml:space="preserve">temu. Administrator ma możliwość zarządzania użytkownikami systemu, </w:t>
      </w:r>
      <w:r w:rsidR="00B5209B">
        <w:t>zarządzania poja</w:t>
      </w:r>
      <w:r w:rsidR="00B5209B">
        <w:t>z</w:t>
      </w:r>
      <w:r w:rsidR="00B5209B">
        <w:t>dami w systemie</w:t>
      </w:r>
      <w:r>
        <w:t xml:space="preserve">, </w:t>
      </w:r>
      <w:r w:rsidR="008067AB">
        <w:t xml:space="preserve">nadawania użytkownikom uprawnień do korzystania z aplikacji względem konkretnych dronów oraz </w:t>
      </w:r>
      <w:r w:rsidR="00B5209B">
        <w:t>zarządzania symulacjami.</w:t>
      </w:r>
    </w:p>
    <w:p w:rsidR="006F3E2F" w:rsidRDefault="006F3E2F" w:rsidP="0006516B">
      <w:pPr>
        <w:spacing w:line="360" w:lineRule="auto"/>
      </w:pPr>
    </w:p>
    <w:p w:rsidR="008067AB" w:rsidRDefault="008067AB" w:rsidP="0006516B">
      <w:pPr>
        <w:pStyle w:val="Nagwek3"/>
        <w:spacing w:line="360" w:lineRule="auto"/>
      </w:pPr>
      <w:bookmarkStart w:id="64" w:name="_Toc448696837"/>
      <w:r>
        <w:t>Użytkownik aplikacji wizualizującej</w:t>
      </w:r>
      <w:bookmarkEnd w:id="64"/>
    </w:p>
    <w:p w:rsidR="008067AB" w:rsidRDefault="008067AB" w:rsidP="0006516B">
      <w:pPr>
        <w:spacing w:line="360" w:lineRule="auto"/>
      </w:pPr>
    </w:p>
    <w:p w:rsidR="008067AB" w:rsidRDefault="008067AB" w:rsidP="0006516B">
      <w:pPr>
        <w:spacing w:line="360" w:lineRule="auto"/>
      </w:pPr>
      <w:r>
        <w:tab/>
        <w:t>Użytkownik aplikacji wizualizującej to użytkownik korz</w:t>
      </w:r>
      <w:r w:rsidR="007650FC">
        <w:t xml:space="preserve">ystający z aplikacji klienckiej. Jest to osoba zarejestrowana w systemie oraz posiadająca </w:t>
      </w:r>
      <w:r w:rsidR="00B5209B">
        <w:t>konto aktywowane przez admin</w:t>
      </w:r>
      <w:r w:rsidR="00B5209B">
        <w:t>i</w:t>
      </w:r>
      <w:r w:rsidR="00B5209B">
        <w:t>stratora.</w:t>
      </w:r>
    </w:p>
    <w:p w:rsidR="006F3E2F" w:rsidRDefault="006F3E2F" w:rsidP="0006516B">
      <w:pPr>
        <w:spacing w:line="360" w:lineRule="auto"/>
      </w:pPr>
    </w:p>
    <w:p w:rsidR="005A7D0D" w:rsidRDefault="005A7D0D" w:rsidP="0006516B">
      <w:pPr>
        <w:pStyle w:val="Nagwek3"/>
        <w:spacing w:line="360" w:lineRule="auto"/>
      </w:pPr>
      <w:bookmarkStart w:id="65" w:name="_Toc448696838"/>
      <w:r>
        <w:t>Dron</w:t>
      </w:r>
      <w:bookmarkEnd w:id="65"/>
    </w:p>
    <w:p w:rsidR="005A7D0D" w:rsidRDefault="005A7D0D" w:rsidP="0006516B">
      <w:pPr>
        <w:spacing w:line="360" w:lineRule="auto"/>
      </w:pPr>
    </w:p>
    <w:p w:rsidR="005A7D0D" w:rsidRPr="005A7D0D" w:rsidRDefault="005A7D0D" w:rsidP="0006516B">
      <w:pPr>
        <w:spacing w:line="360" w:lineRule="auto"/>
      </w:pPr>
      <w:r>
        <w:tab/>
        <w:t xml:space="preserve">Bezzałogowy statek latający, który posiada zamontowany </w:t>
      </w:r>
      <w:proofErr w:type="spellStart"/>
      <w:r>
        <w:t>geolokalizator</w:t>
      </w:r>
      <w:proofErr w:type="spellEnd"/>
      <w:r>
        <w:t xml:space="preserve"> z oprogr</w:t>
      </w:r>
      <w:r>
        <w:t>a</w:t>
      </w:r>
      <w:r>
        <w:t xml:space="preserve">mowaniem, umożliwiającym </w:t>
      </w:r>
      <w:r w:rsidR="003B215C">
        <w:t xml:space="preserve">komunikację </w:t>
      </w:r>
      <w:r>
        <w:t xml:space="preserve">z systemem. </w:t>
      </w:r>
    </w:p>
    <w:p w:rsidR="003B215C" w:rsidRDefault="003B215C" w:rsidP="0006516B">
      <w:pPr>
        <w:spacing w:line="360" w:lineRule="auto"/>
      </w:pPr>
    </w:p>
    <w:p w:rsidR="005128D9" w:rsidRDefault="00E57E16" w:rsidP="0006516B">
      <w:pPr>
        <w:pStyle w:val="Nagwek2"/>
        <w:spacing w:line="360" w:lineRule="auto"/>
      </w:pPr>
      <w:bookmarkStart w:id="66" w:name="_Toc448696839"/>
      <w:r>
        <w:t>Przypadki użycia</w:t>
      </w:r>
      <w:bookmarkEnd w:id="66"/>
    </w:p>
    <w:p w:rsidR="006F3E2F" w:rsidRDefault="006F3E2F" w:rsidP="0006516B">
      <w:pPr>
        <w:spacing w:line="360" w:lineRule="auto"/>
      </w:pPr>
    </w:p>
    <w:p w:rsidR="00D6662B" w:rsidRDefault="006F3E2F" w:rsidP="0006516B">
      <w:pPr>
        <w:spacing w:line="360" w:lineRule="auto"/>
      </w:pPr>
      <w:r>
        <w:tab/>
      </w:r>
      <w:r w:rsidR="00D6662B">
        <w:t>Gdy</w:t>
      </w:r>
      <w:r>
        <w:t xml:space="preserve"> </w:t>
      </w:r>
      <w:r w:rsidR="00021109">
        <w:t>wiadomo</w:t>
      </w:r>
      <w:r>
        <w:t xml:space="preserve"> </w:t>
      </w:r>
      <w:r w:rsidR="00021109">
        <w:t xml:space="preserve">jakie </w:t>
      </w:r>
      <w:r>
        <w:t xml:space="preserve">są główne funkcje systemu oraz kto będzie z niego korzystał można przystąpić do </w:t>
      </w:r>
      <w:r w:rsidR="00021109">
        <w:t>określa</w:t>
      </w:r>
      <w:r w:rsidR="00D6662B">
        <w:t>nia</w:t>
      </w:r>
      <w:r>
        <w:t xml:space="preserve"> wymagań funkcjonalnych. </w:t>
      </w:r>
      <w:r w:rsidR="00021109">
        <w:t xml:space="preserve">Można tego dokonać poprzez </w:t>
      </w:r>
      <w:r w:rsidR="00D6662B">
        <w:t>opracowanie</w:t>
      </w:r>
      <w:r w:rsidR="00021109">
        <w:t xml:space="preserve"> diagramów przypadków użycia i</w:t>
      </w:r>
      <w:r w:rsidR="00D6662B">
        <w:t xml:space="preserve"> scenariuszy p</w:t>
      </w:r>
      <w:r>
        <w:t>rzy</w:t>
      </w:r>
      <w:r w:rsidR="00D6662B">
        <w:t xml:space="preserve">padków </w:t>
      </w:r>
      <w:r>
        <w:t>użycia</w:t>
      </w:r>
      <w:r w:rsidR="00D6662B">
        <w:t>, przedstawi</w:t>
      </w:r>
      <w:r w:rsidR="00D6662B">
        <w:t>a</w:t>
      </w:r>
      <w:r w:rsidR="00D6662B">
        <w:t>jących interak</w:t>
      </w:r>
      <w:r w:rsidR="00021109">
        <w:t>cje</w:t>
      </w:r>
      <w:r w:rsidR="00D6662B">
        <w:t xml:space="preserve"> między</w:t>
      </w:r>
      <w:r w:rsidR="00021109">
        <w:t xml:space="preserve"> </w:t>
      </w:r>
      <w:r w:rsidR="00531DF3">
        <w:t xml:space="preserve">systemem i jego </w:t>
      </w:r>
      <w:r w:rsidR="00021109">
        <w:t>użytkownikami</w:t>
      </w:r>
      <w:r w:rsidR="00531DF3">
        <w:t>.</w:t>
      </w:r>
    </w:p>
    <w:p w:rsidR="00D6662B" w:rsidRDefault="00021109" w:rsidP="0006516B">
      <w:pPr>
        <w:spacing w:line="360" w:lineRule="auto"/>
      </w:pPr>
      <w:r>
        <w:lastRenderedPageBreak/>
        <w:tab/>
        <w:t>Dla każdego z zidentyfikowanych aktorów stworzono diagram przypadków użycia, przedstawiający wszystkie możliwe interakcje między nim, a systemem, a przypadki uznane za najistotniejsze dodatkowo zosta</w:t>
      </w:r>
      <w:r w:rsidR="0006516B">
        <w:t>ły opisane w postaci scenariuszy przypadków</w:t>
      </w:r>
      <w:r>
        <w:t xml:space="preserve"> użycia.</w:t>
      </w:r>
    </w:p>
    <w:p w:rsidR="0006516B" w:rsidRPr="005128D9" w:rsidRDefault="0006516B" w:rsidP="0006516B">
      <w:pPr>
        <w:spacing w:line="360" w:lineRule="auto"/>
      </w:pPr>
    </w:p>
    <w:p w:rsidR="007650FC" w:rsidRDefault="005128D9" w:rsidP="005128D9">
      <w:pPr>
        <w:pStyle w:val="Nagwek3"/>
      </w:pPr>
      <w:bookmarkStart w:id="67" w:name="_Toc448696840"/>
      <w:r>
        <w:t>Przypadki użycia - administrator systemu</w:t>
      </w:r>
      <w:bookmarkEnd w:id="67"/>
    </w:p>
    <w:p w:rsidR="005128D9" w:rsidRPr="005128D9" w:rsidRDefault="005128D9" w:rsidP="005128D9"/>
    <w:p w:rsidR="005128D9" w:rsidRDefault="005128D9" w:rsidP="005128D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755987" cy="6625087"/>
            <wp:effectExtent l="19050" t="0" r="6513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045" cy="6626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0FC" w:rsidRDefault="005128D9" w:rsidP="005128D9">
      <w:pPr>
        <w:pStyle w:val="Legenda"/>
        <w:jc w:val="center"/>
      </w:pPr>
      <w:bookmarkStart w:id="68" w:name="_Toc448663263"/>
      <w:r>
        <w:t xml:space="preserve">Rys. </w:t>
      </w:r>
      <w:fldSimple w:instr=" STYLEREF 1 \s ">
        <w:r w:rsidR="00101D5E">
          <w:rPr>
            <w:noProof/>
          </w:rPr>
          <w:t>4</w:t>
        </w:r>
      </w:fldSimple>
      <w:r w:rsidR="00600106">
        <w:t>.</w:t>
      </w:r>
      <w:fldSimple w:instr=" SEQ Rys. \* ARABIC \s 1 ">
        <w:r w:rsidR="00101D5E">
          <w:rPr>
            <w:noProof/>
          </w:rPr>
          <w:t>2</w:t>
        </w:r>
      </w:fldSimple>
      <w:r>
        <w:t xml:space="preserve"> Przypadki użycia - administrator systemu</w:t>
      </w:r>
      <w:bookmarkEnd w:id="68"/>
    </w:p>
    <w:p w:rsidR="00D6662B" w:rsidRPr="00D6662B" w:rsidRDefault="00D6662B" w:rsidP="00D6662B"/>
    <w:p w:rsidR="00894A15" w:rsidRPr="005128D9" w:rsidRDefault="005128D9" w:rsidP="005128D9">
      <w:pPr>
        <w:pStyle w:val="Nagwek3"/>
      </w:pPr>
      <w:bookmarkStart w:id="69" w:name="_Toc448696841"/>
      <w:r>
        <w:lastRenderedPageBreak/>
        <w:t>Przypadki użycia - dron</w:t>
      </w:r>
      <w:bookmarkEnd w:id="69"/>
    </w:p>
    <w:p w:rsidR="005128D9" w:rsidRDefault="005128D9" w:rsidP="005128D9"/>
    <w:p w:rsidR="005128D9" w:rsidRDefault="003E5FF5" w:rsidP="005128D9">
      <w:pPr>
        <w:keepNext/>
        <w:jc w:val="center"/>
      </w:pPr>
      <w:r>
        <w:rPr>
          <w:noProof/>
        </w:rPr>
        <w:drawing>
          <wp:inline distT="0" distB="0" distL="0" distR="0">
            <wp:extent cx="2879425" cy="2285187"/>
            <wp:effectExtent l="19050" t="0" r="0" b="0"/>
            <wp:docPr id="9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02" cy="2288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A15" w:rsidRDefault="005128D9" w:rsidP="003E5FF5">
      <w:pPr>
        <w:pStyle w:val="Legenda"/>
        <w:jc w:val="center"/>
      </w:pPr>
      <w:bookmarkStart w:id="70" w:name="_Toc448663264"/>
      <w:r>
        <w:t xml:space="preserve">Rys. </w:t>
      </w:r>
      <w:fldSimple w:instr=" STYLEREF 1 \s ">
        <w:r w:rsidR="00101D5E">
          <w:rPr>
            <w:noProof/>
          </w:rPr>
          <w:t>4</w:t>
        </w:r>
      </w:fldSimple>
      <w:r w:rsidR="00600106">
        <w:t>.</w:t>
      </w:r>
      <w:fldSimple w:instr=" SEQ Rys. \* ARABIC \s 1 ">
        <w:r w:rsidR="00101D5E">
          <w:rPr>
            <w:noProof/>
          </w:rPr>
          <w:t>3</w:t>
        </w:r>
      </w:fldSimple>
      <w:r>
        <w:t xml:space="preserve"> Przypadki użycia - dron</w:t>
      </w:r>
      <w:bookmarkEnd w:id="70"/>
    </w:p>
    <w:p w:rsidR="00894A15" w:rsidRDefault="00894A15" w:rsidP="005128D9"/>
    <w:p w:rsidR="00894A15" w:rsidRDefault="00531DF3" w:rsidP="003E5FF5">
      <w:pPr>
        <w:pStyle w:val="Nagwek4"/>
      </w:pPr>
      <w:bookmarkStart w:id="71" w:name="_Toc448696842"/>
      <w:r>
        <w:t>Scenariusz przypadku użycia - Z</w:t>
      </w:r>
      <w:r w:rsidR="00E23304">
        <w:t>mień położenie</w:t>
      </w:r>
      <w:bookmarkEnd w:id="71"/>
    </w:p>
    <w:p w:rsidR="00E23304" w:rsidRPr="00E23304" w:rsidRDefault="00E23304" w:rsidP="00E23304"/>
    <w:tbl>
      <w:tblPr>
        <w:tblStyle w:val="Tabela-Siatka"/>
        <w:tblW w:w="0" w:type="auto"/>
        <w:tblLook w:val="04A0"/>
      </w:tblPr>
      <w:tblGrid>
        <w:gridCol w:w="3111"/>
        <w:gridCol w:w="3374"/>
        <w:gridCol w:w="2801"/>
      </w:tblGrid>
      <w:tr w:rsidR="003E5FF5" w:rsidTr="00890702">
        <w:trPr>
          <w:trHeight w:val="368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3E5FF5" w:rsidRPr="0086680C" w:rsidRDefault="003E5FF5" w:rsidP="00890702">
            <w:pPr>
              <w:rPr>
                <w:szCs w:val="20"/>
              </w:rPr>
            </w:pPr>
            <w:r>
              <w:rPr>
                <w:szCs w:val="20"/>
              </w:rPr>
              <w:t>Zmień położenie</w:t>
            </w:r>
          </w:p>
        </w:tc>
      </w:tr>
      <w:tr w:rsidR="003E5FF5" w:rsidTr="00890702">
        <w:trPr>
          <w:trHeight w:val="368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3E5FF5" w:rsidRPr="0086680C" w:rsidRDefault="003E5FF5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>Dron</w:t>
            </w:r>
          </w:p>
        </w:tc>
      </w:tr>
      <w:tr w:rsidR="003E5FF5" w:rsidTr="00890702">
        <w:trPr>
          <w:trHeight w:val="368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5" w:type="dxa"/>
            <w:tcBorders>
              <w:right w:val="nil"/>
            </w:tcBorders>
          </w:tcPr>
          <w:p w:rsidR="003E5FF5" w:rsidRPr="0086680C" w:rsidRDefault="003E5FF5" w:rsidP="00890702">
            <w:pPr>
              <w:rPr>
                <w:szCs w:val="20"/>
              </w:rPr>
            </w:pPr>
          </w:p>
          <w:p w:rsidR="003E5FF5" w:rsidRPr="0086680C" w:rsidRDefault="003E5FF5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1. </w:t>
            </w:r>
            <w:r>
              <w:rPr>
                <w:szCs w:val="20"/>
              </w:rPr>
              <w:t>Dron zmienia swoje położ</w:t>
            </w:r>
            <w:r>
              <w:rPr>
                <w:szCs w:val="20"/>
              </w:rPr>
              <w:t>e</w:t>
            </w:r>
            <w:r>
              <w:rPr>
                <w:szCs w:val="20"/>
              </w:rPr>
              <w:t>nie</w:t>
            </w:r>
          </w:p>
          <w:p w:rsidR="003E5FF5" w:rsidRPr="0086680C" w:rsidRDefault="003E5FF5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  </w:t>
            </w:r>
          </w:p>
          <w:p w:rsidR="003E5FF5" w:rsidRPr="0086680C" w:rsidRDefault="003E5FF5" w:rsidP="00890702">
            <w:pPr>
              <w:rPr>
                <w:szCs w:val="20"/>
              </w:rPr>
            </w:pPr>
          </w:p>
          <w:p w:rsidR="003E5FF5" w:rsidRPr="0086680C" w:rsidRDefault="003E5FF5" w:rsidP="00890702">
            <w:pPr>
              <w:rPr>
                <w:szCs w:val="20"/>
              </w:rPr>
            </w:pPr>
          </w:p>
          <w:p w:rsidR="003E5FF5" w:rsidRPr="0086680C" w:rsidRDefault="003E5FF5" w:rsidP="00890702">
            <w:pPr>
              <w:rPr>
                <w:szCs w:val="20"/>
              </w:rPr>
            </w:pPr>
          </w:p>
          <w:p w:rsidR="003E5FF5" w:rsidRPr="0086680C" w:rsidRDefault="003E5FF5" w:rsidP="00890702">
            <w:pPr>
              <w:rPr>
                <w:szCs w:val="20"/>
              </w:rPr>
            </w:pPr>
          </w:p>
        </w:tc>
        <w:tc>
          <w:tcPr>
            <w:tcW w:w="2801" w:type="dxa"/>
            <w:tcBorders>
              <w:left w:val="nil"/>
            </w:tcBorders>
          </w:tcPr>
          <w:p w:rsidR="003E5FF5" w:rsidRPr="00E40251" w:rsidRDefault="003E5FF5" w:rsidP="00890702">
            <w:pPr>
              <w:rPr>
                <w:szCs w:val="20"/>
              </w:rPr>
            </w:pPr>
          </w:p>
          <w:p w:rsidR="003E5FF5" w:rsidRDefault="003E5FF5" w:rsidP="00890702">
            <w:pPr>
              <w:rPr>
                <w:szCs w:val="20"/>
              </w:rPr>
            </w:pPr>
          </w:p>
          <w:p w:rsidR="003E5FF5" w:rsidRDefault="003E5FF5" w:rsidP="00890702">
            <w:pPr>
              <w:rPr>
                <w:szCs w:val="20"/>
              </w:rPr>
            </w:pPr>
          </w:p>
          <w:p w:rsidR="003E5FF5" w:rsidRDefault="003E5FF5" w:rsidP="003E5FF5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</w:t>
            </w:r>
            <w:r>
              <w:rPr>
                <w:szCs w:val="20"/>
              </w:rPr>
              <w:t xml:space="preserve"> System rejestruje zmianę położenia </w:t>
            </w:r>
            <w:proofErr w:type="spellStart"/>
            <w:r>
              <w:rPr>
                <w:szCs w:val="20"/>
              </w:rPr>
              <w:t>drona</w:t>
            </w:r>
            <w:proofErr w:type="spellEnd"/>
          </w:p>
          <w:p w:rsidR="003E5FF5" w:rsidRDefault="003E5FF5" w:rsidP="003E5FF5">
            <w:pPr>
              <w:rPr>
                <w:szCs w:val="20"/>
              </w:rPr>
            </w:pPr>
          </w:p>
          <w:p w:rsidR="003E5FF5" w:rsidRDefault="003E5FF5" w:rsidP="003E5FF5">
            <w:pPr>
              <w:rPr>
                <w:szCs w:val="20"/>
              </w:rPr>
            </w:pPr>
            <w:r>
              <w:rPr>
                <w:szCs w:val="20"/>
              </w:rPr>
              <w:t xml:space="preserve">3. System analizuje nowe dane geolokalizacyjne </w:t>
            </w:r>
            <w:proofErr w:type="spellStart"/>
            <w:r>
              <w:rPr>
                <w:szCs w:val="20"/>
              </w:rPr>
              <w:t>drona</w:t>
            </w:r>
            <w:proofErr w:type="spellEnd"/>
          </w:p>
          <w:p w:rsidR="003E5FF5" w:rsidRPr="00E40251" w:rsidRDefault="003E5FF5" w:rsidP="003E5FF5">
            <w:pPr>
              <w:rPr>
                <w:szCs w:val="20"/>
              </w:rPr>
            </w:pPr>
          </w:p>
        </w:tc>
      </w:tr>
      <w:tr w:rsidR="003E5FF5" w:rsidTr="00890702">
        <w:trPr>
          <w:trHeight w:val="368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3E5FF5" w:rsidRPr="0086680C" w:rsidRDefault="003E5FF5" w:rsidP="00890702">
            <w:pPr>
              <w:rPr>
                <w:szCs w:val="20"/>
              </w:rPr>
            </w:pPr>
          </w:p>
          <w:p w:rsidR="003E5FF5" w:rsidRPr="0086680C" w:rsidRDefault="003E5FF5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- </w:t>
            </w:r>
            <w:r>
              <w:rPr>
                <w:szCs w:val="20"/>
              </w:rPr>
              <w:t xml:space="preserve">Aplikacja </w:t>
            </w:r>
            <w:proofErr w:type="spellStart"/>
            <w:r>
              <w:rPr>
                <w:szCs w:val="20"/>
              </w:rPr>
              <w:t>geolokalizująca</w:t>
            </w:r>
            <w:proofErr w:type="spellEnd"/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drona</w:t>
            </w:r>
            <w:proofErr w:type="spellEnd"/>
            <w:r>
              <w:rPr>
                <w:szCs w:val="20"/>
              </w:rPr>
              <w:t xml:space="preserve"> została aktywowana przez administratora</w:t>
            </w:r>
          </w:p>
          <w:p w:rsidR="003E5FF5" w:rsidRPr="0086680C" w:rsidRDefault="003E5FF5" w:rsidP="00890702">
            <w:pPr>
              <w:rPr>
                <w:szCs w:val="20"/>
              </w:rPr>
            </w:pPr>
          </w:p>
        </w:tc>
      </w:tr>
      <w:tr w:rsidR="003E5FF5" w:rsidTr="003E5FF5">
        <w:trPr>
          <w:trHeight w:val="1278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3E5FF5" w:rsidRPr="0086680C" w:rsidRDefault="003E5FF5" w:rsidP="00890702">
            <w:pPr>
              <w:pStyle w:val="Akapitzlist"/>
              <w:rPr>
                <w:szCs w:val="20"/>
              </w:rPr>
            </w:pPr>
          </w:p>
          <w:p w:rsidR="003E5FF5" w:rsidRPr="003E5FF5" w:rsidRDefault="003E5FF5" w:rsidP="003E5FF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Dane dotyczącej nowego położenia </w:t>
            </w:r>
            <w:proofErr w:type="spellStart"/>
            <w:r>
              <w:rPr>
                <w:szCs w:val="20"/>
              </w:rPr>
              <w:t>drona</w:t>
            </w:r>
            <w:proofErr w:type="spellEnd"/>
            <w:r>
              <w:rPr>
                <w:szCs w:val="20"/>
              </w:rPr>
              <w:t xml:space="preserve"> zostały zarej</w:t>
            </w:r>
            <w:r>
              <w:rPr>
                <w:szCs w:val="20"/>
              </w:rPr>
              <w:t>e</w:t>
            </w:r>
            <w:r>
              <w:rPr>
                <w:szCs w:val="20"/>
              </w:rPr>
              <w:t>strowane w systemie</w:t>
            </w:r>
          </w:p>
        </w:tc>
      </w:tr>
      <w:tr w:rsidR="003E5FF5" w:rsidTr="00890702">
        <w:trPr>
          <w:trHeight w:val="384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3E5FF5" w:rsidRDefault="003E5FF5" w:rsidP="003E5FF5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  <w:p w:rsidR="003E5FF5" w:rsidRDefault="003E5FF5" w:rsidP="003E5FF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System powinien rejestrować zmiany położenia </w:t>
            </w:r>
            <w:proofErr w:type="spellStart"/>
            <w:r>
              <w:rPr>
                <w:szCs w:val="20"/>
              </w:rPr>
              <w:t>drona</w:t>
            </w:r>
            <w:proofErr w:type="spellEnd"/>
            <w:r>
              <w:rPr>
                <w:szCs w:val="20"/>
              </w:rPr>
              <w:t xml:space="preserve"> z dokładnością do 2m</w:t>
            </w:r>
          </w:p>
          <w:p w:rsidR="003E5FF5" w:rsidRPr="0086680C" w:rsidRDefault="003E5FF5" w:rsidP="003E5FF5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</w:tbl>
    <w:p w:rsidR="005128D9" w:rsidRDefault="005128D9" w:rsidP="005128D9">
      <w:pPr>
        <w:pStyle w:val="Nagwek3"/>
      </w:pPr>
      <w:bookmarkStart w:id="72" w:name="_Toc448696843"/>
      <w:r>
        <w:lastRenderedPageBreak/>
        <w:t>Przypadki użycia - użytkownik aplikacji wizualizującej</w:t>
      </w:r>
      <w:bookmarkEnd w:id="72"/>
    </w:p>
    <w:p w:rsidR="00894A15" w:rsidRPr="00894A15" w:rsidRDefault="00894A15" w:rsidP="00894A15"/>
    <w:p w:rsidR="00894A15" w:rsidRDefault="00894A15" w:rsidP="00894A1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6363930" cy="5262664"/>
            <wp:effectExtent l="19050" t="0" r="0" b="0"/>
            <wp:docPr id="8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136" cy="526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0FC" w:rsidRDefault="00894A15" w:rsidP="00894A15">
      <w:pPr>
        <w:pStyle w:val="Legenda"/>
        <w:jc w:val="center"/>
      </w:pPr>
      <w:bookmarkStart w:id="73" w:name="_Toc448663265"/>
      <w:r>
        <w:t xml:space="preserve">Rys. </w:t>
      </w:r>
      <w:fldSimple w:instr=" STYLEREF 1 \s ">
        <w:r w:rsidR="00101D5E">
          <w:rPr>
            <w:noProof/>
          </w:rPr>
          <w:t>4</w:t>
        </w:r>
      </w:fldSimple>
      <w:r w:rsidR="00600106">
        <w:t>.</w:t>
      </w:r>
      <w:fldSimple w:instr=" SEQ Rys. \* ARABIC \s 1 ">
        <w:r w:rsidR="00101D5E">
          <w:rPr>
            <w:noProof/>
          </w:rPr>
          <w:t>4</w:t>
        </w:r>
      </w:fldSimple>
      <w:r>
        <w:t xml:space="preserve"> Przypadki użycia - użytkownik aplikacji wizualizującej</w:t>
      </w:r>
      <w:bookmarkEnd w:id="73"/>
    </w:p>
    <w:p w:rsidR="007650FC" w:rsidRDefault="007650FC" w:rsidP="007650FC">
      <w:pPr>
        <w:spacing w:line="360" w:lineRule="auto"/>
      </w:pPr>
    </w:p>
    <w:p w:rsidR="007650FC" w:rsidRDefault="007650FC" w:rsidP="007650FC">
      <w:pPr>
        <w:spacing w:line="360" w:lineRule="auto"/>
      </w:pPr>
    </w:p>
    <w:p w:rsidR="005128D9" w:rsidRDefault="005128D9" w:rsidP="003D51B6">
      <w:pPr>
        <w:pStyle w:val="Nagwek3"/>
        <w:numPr>
          <w:ilvl w:val="0"/>
          <w:numId w:val="0"/>
        </w:numPr>
        <w:ind w:left="1560"/>
      </w:pPr>
    </w:p>
    <w:p w:rsidR="005128D9" w:rsidRDefault="005128D9" w:rsidP="007650FC">
      <w:pPr>
        <w:spacing w:line="360" w:lineRule="auto"/>
      </w:pPr>
    </w:p>
    <w:p w:rsidR="005128D9" w:rsidRDefault="005128D9" w:rsidP="007650FC">
      <w:pPr>
        <w:spacing w:line="360" w:lineRule="auto"/>
      </w:pPr>
    </w:p>
    <w:p w:rsidR="00894A15" w:rsidRDefault="00894A15" w:rsidP="007650FC">
      <w:pPr>
        <w:spacing w:line="360" w:lineRule="auto"/>
      </w:pPr>
    </w:p>
    <w:p w:rsidR="003D51B6" w:rsidRDefault="003D51B6" w:rsidP="003D51B6">
      <w:pPr>
        <w:pStyle w:val="Nagwek3"/>
        <w:numPr>
          <w:ilvl w:val="0"/>
          <w:numId w:val="0"/>
        </w:numPr>
        <w:ind w:left="1560"/>
        <w:rPr>
          <w:rFonts w:cs="Times New Roman"/>
          <w:b w:val="0"/>
          <w:bCs w:val="0"/>
          <w:sz w:val="24"/>
          <w:szCs w:val="24"/>
        </w:rPr>
      </w:pPr>
    </w:p>
    <w:p w:rsidR="000A18D5" w:rsidRDefault="000A18D5" w:rsidP="000A18D5"/>
    <w:p w:rsidR="000A18D5" w:rsidRPr="000A18D5" w:rsidRDefault="000A18D5" w:rsidP="000A18D5"/>
    <w:p w:rsidR="005128D9" w:rsidRDefault="00531DF3" w:rsidP="003D51B6">
      <w:pPr>
        <w:pStyle w:val="Nagwek4"/>
      </w:pPr>
      <w:bookmarkStart w:id="74" w:name="_Toc448696844"/>
      <w:r>
        <w:lastRenderedPageBreak/>
        <w:t xml:space="preserve">Scenariusz przypadku użycia </w:t>
      </w:r>
      <w:r w:rsidR="00894A15">
        <w:t>- Załóż konto</w:t>
      </w:r>
      <w:bookmarkEnd w:id="74"/>
    </w:p>
    <w:p w:rsidR="000A18D5" w:rsidRPr="000A18D5" w:rsidRDefault="000A18D5" w:rsidP="000A18D5"/>
    <w:tbl>
      <w:tblPr>
        <w:tblStyle w:val="Tabela-Siatka"/>
        <w:tblW w:w="0" w:type="auto"/>
        <w:tblLook w:val="04A0"/>
      </w:tblPr>
      <w:tblGrid>
        <w:gridCol w:w="3111"/>
        <w:gridCol w:w="3516"/>
        <w:gridCol w:w="2659"/>
      </w:tblGrid>
      <w:tr w:rsidR="000A18D5" w:rsidRPr="000A18D5" w:rsidTr="009A125B">
        <w:trPr>
          <w:trHeight w:val="368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Zarejestruj się w systemie</w:t>
            </w:r>
          </w:p>
        </w:tc>
      </w:tr>
      <w:tr w:rsidR="000A18D5" w:rsidRPr="000A18D5" w:rsidTr="009A125B">
        <w:trPr>
          <w:trHeight w:val="368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0A18D5" w:rsidRPr="00D1331F" w:rsidRDefault="000A18D5" w:rsidP="000A18D5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rFonts w:ascii="Times New Roman" w:hAnsi="Times New Roman"/>
              </w:rPr>
            </w:pPr>
            <w:r w:rsidRPr="00D1331F">
              <w:rPr>
                <w:rFonts w:ascii="Times New Roman" w:hAnsi="Times New Roman"/>
              </w:rPr>
              <w:t>Użytkownik aplikacji wizualizującej</w:t>
            </w:r>
          </w:p>
          <w:p w:rsidR="000A18D5" w:rsidRPr="00D1331F" w:rsidRDefault="000A18D5" w:rsidP="000A18D5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rFonts w:ascii="Times New Roman" w:hAnsi="Times New Roman"/>
              </w:rPr>
            </w:pPr>
            <w:r w:rsidRPr="00D1331F">
              <w:rPr>
                <w:rFonts w:ascii="Times New Roman" w:hAnsi="Times New Roman"/>
              </w:rPr>
              <w:t>Administrator systemu</w:t>
            </w:r>
          </w:p>
        </w:tc>
      </w:tr>
      <w:tr w:rsidR="000A18D5" w:rsidRPr="000A18D5" w:rsidTr="009A125B">
        <w:trPr>
          <w:trHeight w:val="368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Przepływ zdarzeń</w:t>
            </w:r>
          </w:p>
        </w:tc>
        <w:tc>
          <w:tcPr>
            <w:tcW w:w="3517" w:type="dxa"/>
            <w:tcBorders>
              <w:right w:val="nil"/>
            </w:tcBorders>
          </w:tcPr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1. Użytkownik aplikacji wizualizuj</w:t>
            </w:r>
            <w:r w:rsidRPr="00D1331F">
              <w:rPr>
                <w:sz w:val="22"/>
                <w:szCs w:val="22"/>
              </w:rPr>
              <w:t>ą</w:t>
            </w:r>
            <w:r w:rsidRPr="00D1331F">
              <w:rPr>
                <w:sz w:val="22"/>
                <w:szCs w:val="22"/>
              </w:rPr>
              <w:t>cej aktywuje funkcję "Zarejestruj się w systemie" w swoim panelu aplik</w:t>
            </w:r>
            <w:r w:rsidRPr="00D1331F">
              <w:rPr>
                <w:sz w:val="22"/>
                <w:szCs w:val="22"/>
              </w:rPr>
              <w:t>a</w:t>
            </w:r>
            <w:r w:rsidRPr="00D1331F">
              <w:rPr>
                <w:sz w:val="22"/>
                <w:szCs w:val="22"/>
              </w:rPr>
              <w:t>cji.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 xml:space="preserve">  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3. Użytkownik wypełnia formularz uzupełniając wszystkie wymagane dane i wysyła wypełniony formularz do systemu.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D1331F" w:rsidRPr="00D1331F" w:rsidRDefault="00D1331F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6. Administrator systemu analizuje informacje zawarte w formularzy po czym zatwierdza lub odrzuca wni</w:t>
            </w:r>
            <w:r w:rsidRPr="00D1331F">
              <w:rPr>
                <w:sz w:val="22"/>
                <w:szCs w:val="22"/>
              </w:rPr>
              <w:t>o</w:t>
            </w:r>
            <w:r w:rsidRPr="00D1331F">
              <w:rPr>
                <w:sz w:val="22"/>
                <w:szCs w:val="22"/>
              </w:rPr>
              <w:t>sek.</w:t>
            </w:r>
          </w:p>
        </w:tc>
        <w:tc>
          <w:tcPr>
            <w:tcW w:w="2659" w:type="dxa"/>
            <w:tcBorders>
              <w:left w:val="nil"/>
            </w:tcBorders>
          </w:tcPr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2. System wyświetla w odpowiedzi stosowny fo</w:t>
            </w:r>
            <w:r w:rsidRPr="00D1331F">
              <w:rPr>
                <w:sz w:val="22"/>
                <w:szCs w:val="22"/>
              </w:rPr>
              <w:t>r</w:t>
            </w:r>
            <w:r w:rsidRPr="00D1331F">
              <w:rPr>
                <w:sz w:val="22"/>
                <w:szCs w:val="22"/>
              </w:rPr>
              <w:t>mularz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4. System informuje uży</w:t>
            </w:r>
            <w:r w:rsidRPr="00D1331F">
              <w:rPr>
                <w:sz w:val="22"/>
                <w:szCs w:val="22"/>
              </w:rPr>
              <w:t>t</w:t>
            </w:r>
            <w:r w:rsidRPr="00D1331F">
              <w:rPr>
                <w:sz w:val="22"/>
                <w:szCs w:val="22"/>
              </w:rPr>
              <w:t>kowniku o przyjęciu zgł</w:t>
            </w:r>
            <w:r w:rsidRPr="00D1331F">
              <w:rPr>
                <w:sz w:val="22"/>
                <w:szCs w:val="22"/>
              </w:rPr>
              <w:t>o</w:t>
            </w:r>
            <w:r w:rsidRPr="00D1331F">
              <w:rPr>
                <w:sz w:val="22"/>
                <w:szCs w:val="22"/>
              </w:rPr>
              <w:t>szenia rejestracji i inform</w:t>
            </w:r>
            <w:r w:rsidRPr="00D1331F">
              <w:rPr>
                <w:sz w:val="22"/>
                <w:szCs w:val="22"/>
              </w:rPr>
              <w:t>u</w:t>
            </w:r>
            <w:r w:rsidRPr="00D1331F">
              <w:rPr>
                <w:sz w:val="22"/>
                <w:szCs w:val="22"/>
              </w:rPr>
              <w:t>je, że konto oczekuje na zatwierdzenie przez adm</w:t>
            </w:r>
            <w:r w:rsidRPr="00D1331F">
              <w:rPr>
                <w:sz w:val="22"/>
                <w:szCs w:val="22"/>
              </w:rPr>
              <w:t>i</w:t>
            </w:r>
            <w:r w:rsidRPr="00D1331F">
              <w:rPr>
                <w:sz w:val="22"/>
                <w:szCs w:val="22"/>
              </w:rPr>
              <w:t>nistratora.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5. System informuje adm</w:t>
            </w:r>
            <w:r w:rsidRPr="00D1331F">
              <w:rPr>
                <w:sz w:val="22"/>
                <w:szCs w:val="22"/>
              </w:rPr>
              <w:t>i</w:t>
            </w:r>
            <w:r w:rsidRPr="00D1331F">
              <w:rPr>
                <w:sz w:val="22"/>
                <w:szCs w:val="22"/>
              </w:rPr>
              <w:t>nistratora o nowym wni</w:t>
            </w:r>
            <w:r w:rsidRPr="00D1331F">
              <w:rPr>
                <w:sz w:val="22"/>
                <w:szCs w:val="22"/>
              </w:rPr>
              <w:t>o</w:t>
            </w:r>
            <w:r w:rsidRPr="00D1331F">
              <w:rPr>
                <w:sz w:val="22"/>
                <w:szCs w:val="22"/>
              </w:rPr>
              <w:t>sku rejestracyjnym.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9A125B" w:rsidRPr="00D1331F" w:rsidRDefault="009A125B" w:rsidP="009A125B">
            <w:pPr>
              <w:rPr>
                <w:sz w:val="22"/>
                <w:szCs w:val="22"/>
              </w:rPr>
            </w:pPr>
          </w:p>
          <w:p w:rsidR="009A125B" w:rsidRPr="00D1331F" w:rsidRDefault="009A125B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7. System informuje uży</w:t>
            </w:r>
            <w:r w:rsidRPr="00D1331F">
              <w:rPr>
                <w:sz w:val="22"/>
                <w:szCs w:val="22"/>
              </w:rPr>
              <w:t>t</w:t>
            </w:r>
            <w:r w:rsidRPr="00D1331F">
              <w:rPr>
                <w:sz w:val="22"/>
                <w:szCs w:val="22"/>
              </w:rPr>
              <w:t>kownika aplikacji wizual</w:t>
            </w:r>
            <w:r w:rsidRPr="00D1331F">
              <w:rPr>
                <w:sz w:val="22"/>
                <w:szCs w:val="22"/>
              </w:rPr>
              <w:t>i</w:t>
            </w:r>
            <w:r w:rsidRPr="00D1331F">
              <w:rPr>
                <w:sz w:val="22"/>
                <w:szCs w:val="22"/>
              </w:rPr>
              <w:t>zującej mailowo o pow</w:t>
            </w:r>
            <w:r w:rsidRPr="00D1331F">
              <w:rPr>
                <w:sz w:val="22"/>
                <w:szCs w:val="22"/>
              </w:rPr>
              <w:t>o</w:t>
            </w:r>
            <w:r w:rsidRPr="00D1331F">
              <w:rPr>
                <w:sz w:val="22"/>
                <w:szCs w:val="22"/>
              </w:rPr>
              <w:t>dzeniu lub niepowodzeniu rejestracji.</w:t>
            </w:r>
          </w:p>
        </w:tc>
      </w:tr>
      <w:tr w:rsidR="000A18D5" w:rsidRPr="000A18D5" w:rsidTr="009A125B">
        <w:trPr>
          <w:trHeight w:val="368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Administrator systemu jest zalogowany do aplikacji administracy</w:t>
            </w:r>
            <w:r w:rsidRPr="00D1331F">
              <w:rPr>
                <w:sz w:val="22"/>
                <w:szCs w:val="22"/>
              </w:rPr>
              <w:t>j</w:t>
            </w:r>
            <w:r w:rsidRPr="00D1331F">
              <w:rPr>
                <w:sz w:val="22"/>
                <w:szCs w:val="22"/>
              </w:rPr>
              <w:t>nej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</w:tc>
      </w:tr>
      <w:tr w:rsidR="000A18D5" w:rsidRPr="000A18D5" w:rsidTr="009A125B">
        <w:trPr>
          <w:trHeight w:val="384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0A18D5" w:rsidRPr="00D1331F" w:rsidRDefault="000A18D5" w:rsidP="009A125B">
            <w:pPr>
              <w:pStyle w:val="Akapitzlist"/>
              <w:rPr>
                <w:rFonts w:ascii="Times New Roman" w:hAnsi="Times New Roman"/>
              </w:rPr>
            </w:pPr>
          </w:p>
          <w:p w:rsidR="000A18D5" w:rsidRPr="00D1331F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</w:rPr>
            </w:pPr>
            <w:r w:rsidRPr="00D1331F">
              <w:rPr>
                <w:rFonts w:ascii="Times New Roman" w:hAnsi="Times New Roman"/>
              </w:rPr>
              <w:t>Użytkownik aplikacji wizualizującej otrzymał potwierdz</w:t>
            </w:r>
            <w:r w:rsidRPr="00D1331F">
              <w:rPr>
                <w:rFonts w:ascii="Times New Roman" w:hAnsi="Times New Roman"/>
              </w:rPr>
              <w:t>e</w:t>
            </w:r>
            <w:r w:rsidRPr="00D1331F">
              <w:rPr>
                <w:rFonts w:ascii="Times New Roman" w:hAnsi="Times New Roman"/>
              </w:rPr>
              <w:t>nie rejestracji</w:t>
            </w:r>
          </w:p>
          <w:p w:rsidR="000A18D5" w:rsidRPr="00D1331F" w:rsidRDefault="000A18D5" w:rsidP="009A125B">
            <w:pPr>
              <w:pStyle w:val="Akapitzlist"/>
              <w:rPr>
                <w:rFonts w:ascii="Times New Roman" w:hAnsi="Times New Roman"/>
              </w:rPr>
            </w:pPr>
          </w:p>
          <w:p w:rsidR="000A18D5" w:rsidRPr="00D1331F" w:rsidRDefault="000A18D5" w:rsidP="009A125B">
            <w:pPr>
              <w:pStyle w:val="Akapitzlist"/>
              <w:rPr>
                <w:rFonts w:ascii="Times New Roman" w:hAnsi="Times New Roman"/>
              </w:rPr>
            </w:pPr>
            <w:r w:rsidRPr="00D1331F">
              <w:rPr>
                <w:rFonts w:ascii="Times New Roman" w:hAnsi="Times New Roman"/>
              </w:rPr>
              <w:t>lub</w:t>
            </w:r>
          </w:p>
          <w:p w:rsidR="000A18D5" w:rsidRPr="00D1331F" w:rsidRDefault="000A18D5" w:rsidP="009A125B">
            <w:pPr>
              <w:pStyle w:val="Akapitzlist"/>
              <w:rPr>
                <w:rFonts w:ascii="Times New Roman" w:hAnsi="Times New Roman"/>
              </w:rPr>
            </w:pPr>
          </w:p>
          <w:p w:rsidR="000A18D5" w:rsidRPr="00D1331F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</w:rPr>
            </w:pPr>
            <w:r w:rsidRPr="00D1331F">
              <w:rPr>
                <w:rFonts w:ascii="Times New Roman" w:hAnsi="Times New Roman"/>
              </w:rPr>
              <w:t>Użytkownik aplikacji wizualizującej otrzymał informację o niepowodzeniu rejestracji</w:t>
            </w:r>
          </w:p>
          <w:p w:rsidR="000A18D5" w:rsidRPr="00D1331F" w:rsidRDefault="000A18D5" w:rsidP="009A125B">
            <w:pPr>
              <w:pStyle w:val="Akapitzlist"/>
              <w:rPr>
                <w:rFonts w:ascii="Times New Roman" w:hAnsi="Times New Roman"/>
              </w:rPr>
            </w:pPr>
          </w:p>
        </w:tc>
      </w:tr>
      <w:tr w:rsidR="000A18D5" w:rsidRPr="000A18D5" w:rsidTr="009A125B">
        <w:trPr>
          <w:trHeight w:val="384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0A18D5" w:rsidRPr="00D1331F" w:rsidRDefault="000A18D5" w:rsidP="009A125B">
            <w:pPr>
              <w:jc w:val="center"/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-</w:t>
            </w:r>
          </w:p>
        </w:tc>
      </w:tr>
    </w:tbl>
    <w:p w:rsidR="00894A15" w:rsidRDefault="00531DF3" w:rsidP="00894A15">
      <w:pPr>
        <w:pStyle w:val="Nagwek4"/>
      </w:pPr>
      <w:bookmarkStart w:id="75" w:name="_Toc448696845"/>
      <w:r>
        <w:lastRenderedPageBreak/>
        <w:t xml:space="preserve">Scenariusz przypadku użycia </w:t>
      </w:r>
      <w:r w:rsidR="00894A15">
        <w:t>- Zaloguj się</w:t>
      </w:r>
      <w:bookmarkEnd w:id="75"/>
    </w:p>
    <w:p w:rsidR="000A18D5" w:rsidRDefault="000A18D5" w:rsidP="000A18D5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0A18D5" w:rsidTr="009A125B">
        <w:trPr>
          <w:trHeight w:val="368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>Zaloguj się w systemie</w:t>
            </w:r>
          </w:p>
        </w:tc>
      </w:tr>
      <w:tr w:rsidR="000A18D5" w:rsidTr="009A125B">
        <w:trPr>
          <w:trHeight w:val="368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0A18D5" w:rsidRPr="0086680C" w:rsidRDefault="000A18D5" w:rsidP="000A18D5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0A18D5" w:rsidTr="009A125B">
        <w:trPr>
          <w:trHeight w:val="368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5" w:type="dxa"/>
            <w:tcBorders>
              <w:right w:val="nil"/>
            </w:tcBorders>
          </w:tcPr>
          <w:p w:rsidR="000A18D5" w:rsidRPr="0086680C" w:rsidRDefault="000A18D5" w:rsidP="009A125B">
            <w:pPr>
              <w:rPr>
                <w:szCs w:val="20"/>
              </w:rPr>
            </w:pPr>
          </w:p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</w:p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wprowadza w wyznaczone miejsca dane uwierzytelniające w postaci </w:t>
            </w:r>
            <w:proofErr w:type="spellStart"/>
            <w:r w:rsidRPr="0086680C">
              <w:rPr>
                <w:szCs w:val="20"/>
              </w:rPr>
              <w:t>loginu</w:t>
            </w:r>
            <w:proofErr w:type="spellEnd"/>
            <w:r w:rsidRPr="0086680C">
              <w:rPr>
                <w:szCs w:val="20"/>
              </w:rPr>
              <w:t xml:space="preserve"> i hasła.</w:t>
            </w:r>
          </w:p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  </w:t>
            </w:r>
          </w:p>
          <w:p w:rsidR="000A18D5" w:rsidRPr="0086680C" w:rsidRDefault="000A18D5" w:rsidP="009A125B">
            <w:pPr>
              <w:rPr>
                <w:szCs w:val="20"/>
              </w:rPr>
            </w:pPr>
          </w:p>
          <w:p w:rsidR="000A18D5" w:rsidRPr="0086680C" w:rsidRDefault="000A18D5" w:rsidP="009A125B">
            <w:pPr>
              <w:rPr>
                <w:szCs w:val="20"/>
              </w:rPr>
            </w:pPr>
          </w:p>
          <w:p w:rsidR="000A18D5" w:rsidRPr="0086680C" w:rsidRDefault="000A18D5" w:rsidP="009A125B">
            <w:pPr>
              <w:rPr>
                <w:szCs w:val="20"/>
              </w:rPr>
            </w:pPr>
          </w:p>
          <w:p w:rsidR="000A18D5" w:rsidRPr="0086680C" w:rsidRDefault="000A18D5" w:rsidP="009A125B">
            <w:pPr>
              <w:rPr>
                <w:szCs w:val="20"/>
              </w:rPr>
            </w:pPr>
          </w:p>
        </w:tc>
        <w:tc>
          <w:tcPr>
            <w:tcW w:w="2801" w:type="dxa"/>
            <w:tcBorders>
              <w:left w:val="nil"/>
            </w:tcBorders>
          </w:tcPr>
          <w:p w:rsidR="000A18D5" w:rsidRPr="00E40251" w:rsidRDefault="000A18D5" w:rsidP="009A125B">
            <w:pPr>
              <w:rPr>
                <w:szCs w:val="20"/>
              </w:rPr>
            </w:pPr>
          </w:p>
          <w:p w:rsidR="000A18D5" w:rsidRPr="00E40251" w:rsidRDefault="000A18D5" w:rsidP="009A125B">
            <w:pPr>
              <w:rPr>
                <w:szCs w:val="20"/>
              </w:rPr>
            </w:pPr>
          </w:p>
          <w:p w:rsidR="000A18D5" w:rsidRPr="00E40251" w:rsidRDefault="000A18D5" w:rsidP="009A125B">
            <w:pPr>
              <w:rPr>
                <w:szCs w:val="20"/>
              </w:rPr>
            </w:pPr>
          </w:p>
          <w:p w:rsidR="000A18D5" w:rsidRPr="00E40251" w:rsidRDefault="000A18D5" w:rsidP="009A125B">
            <w:pPr>
              <w:rPr>
                <w:szCs w:val="20"/>
              </w:rPr>
            </w:pPr>
          </w:p>
          <w:p w:rsidR="000A18D5" w:rsidRDefault="000A18D5" w:rsidP="009A125B">
            <w:pPr>
              <w:rPr>
                <w:szCs w:val="20"/>
              </w:rPr>
            </w:pPr>
          </w:p>
          <w:p w:rsidR="009A125B" w:rsidRDefault="009A125B" w:rsidP="009A125B">
            <w:pPr>
              <w:rPr>
                <w:szCs w:val="20"/>
              </w:rPr>
            </w:pPr>
          </w:p>
          <w:p w:rsidR="000A18D5" w:rsidRPr="00E40251" w:rsidRDefault="000A18D5" w:rsidP="009A125B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sprawdza p</w:t>
            </w:r>
            <w:r>
              <w:rPr>
                <w:szCs w:val="20"/>
              </w:rPr>
              <w:t>o</w:t>
            </w:r>
            <w:r>
              <w:rPr>
                <w:szCs w:val="20"/>
              </w:rPr>
              <w:t>prawność wprowadzonych danych oraz czy dane ko</w:t>
            </w:r>
            <w:r>
              <w:rPr>
                <w:szCs w:val="20"/>
              </w:rPr>
              <w:t>n</w:t>
            </w:r>
            <w:r>
              <w:rPr>
                <w:szCs w:val="20"/>
              </w:rPr>
              <w:t>to jest aktywne. W prz</w:t>
            </w:r>
            <w:r>
              <w:rPr>
                <w:szCs w:val="20"/>
              </w:rPr>
              <w:t>y</w:t>
            </w:r>
            <w:r>
              <w:rPr>
                <w:szCs w:val="20"/>
              </w:rPr>
              <w:t>padku powodzenia oper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cji przenosi użytkownika do głównego widoku. W przypadku niepowodzenia informuje o tym użytko</w:t>
            </w:r>
            <w:r>
              <w:rPr>
                <w:szCs w:val="20"/>
              </w:rPr>
              <w:t>w</w:t>
            </w:r>
            <w:r>
              <w:rPr>
                <w:szCs w:val="20"/>
              </w:rPr>
              <w:t>nika poprzez odpowiedni komunikat.</w:t>
            </w:r>
          </w:p>
          <w:p w:rsidR="000A18D5" w:rsidRPr="00E40251" w:rsidRDefault="000A18D5" w:rsidP="009A125B">
            <w:pPr>
              <w:rPr>
                <w:szCs w:val="20"/>
              </w:rPr>
            </w:pPr>
          </w:p>
        </w:tc>
      </w:tr>
      <w:tr w:rsidR="000A18D5" w:rsidTr="009A125B">
        <w:trPr>
          <w:trHeight w:val="368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0A18D5" w:rsidRPr="0086680C" w:rsidRDefault="000A18D5" w:rsidP="009A125B">
            <w:pPr>
              <w:rPr>
                <w:szCs w:val="20"/>
              </w:rPr>
            </w:pPr>
          </w:p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>- Użytkownik aplikacji wizualizującej jest zarejestrowany w systemie</w:t>
            </w:r>
          </w:p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>- Konto użytkownika zostało aktywowane przez administr</w:t>
            </w:r>
            <w:r w:rsidRPr="0086680C">
              <w:rPr>
                <w:szCs w:val="20"/>
              </w:rPr>
              <w:t>a</w:t>
            </w:r>
            <w:r w:rsidRPr="0086680C">
              <w:rPr>
                <w:szCs w:val="20"/>
              </w:rPr>
              <w:t>tora systemu</w:t>
            </w:r>
          </w:p>
          <w:p w:rsidR="000A18D5" w:rsidRPr="0086680C" w:rsidRDefault="000A18D5" w:rsidP="009A125B">
            <w:pPr>
              <w:rPr>
                <w:szCs w:val="20"/>
              </w:rPr>
            </w:pPr>
          </w:p>
        </w:tc>
      </w:tr>
      <w:tr w:rsidR="000A18D5" w:rsidTr="009A125B">
        <w:trPr>
          <w:trHeight w:val="384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0A18D5" w:rsidRPr="0086680C" w:rsidRDefault="000A18D5" w:rsidP="009A125B">
            <w:pPr>
              <w:pStyle w:val="Akapitzlist"/>
              <w:rPr>
                <w:szCs w:val="20"/>
              </w:rPr>
            </w:pPr>
          </w:p>
          <w:p w:rsidR="000A18D5" w:rsidRPr="0086680C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 został uwierzytelniony i przeniesiony do widoku głównego aplikacji</w:t>
            </w:r>
          </w:p>
          <w:p w:rsidR="000A18D5" w:rsidRPr="0086680C" w:rsidRDefault="000A18D5" w:rsidP="009A125B">
            <w:pPr>
              <w:pStyle w:val="Akapitzlist"/>
              <w:rPr>
                <w:szCs w:val="20"/>
              </w:rPr>
            </w:pPr>
          </w:p>
          <w:p w:rsidR="000A18D5" w:rsidRPr="0086680C" w:rsidRDefault="000A18D5" w:rsidP="009A125B">
            <w:pPr>
              <w:pStyle w:val="Akapitzlist"/>
              <w:rPr>
                <w:szCs w:val="20"/>
              </w:rPr>
            </w:pPr>
            <w:r w:rsidRPr="0086680C">
              <w:rPr>
                <w:szCs w:val="20"/>
              </w:rPr>
              <w:t>lub</w:t>
            </w:r>
          </w:p>
          <w:p w:rsidR="000A18D5" w:rsidRPr="0086680C" w:rsidRDefault="000A18D5" w:rsidP="009A125B">
            <w:pPr>
              <w:pStyle w:val="Akapitzlist"/>
              <w:rPr>
                <w:szCs w:val="20"/>
              </w:rPr>
            </w:pPr>
          </w:p>
          <w:p w:rsidR="000A18D5" w:rsidRPr="0086680C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 otrzymał informację o niepowodzeniu operacji logowania.</w:t>
            </w:r>
          </w:p>
          <w:p w:rsidR="000A18D5" w:rsidRPr="0086680C" w:rsidRDefault="000A18D5" w:rsidP="009A125B">
            <w:pPr>
              <w:pStyle w:val="Akapitzlist"/>
              <w:rPr>
                <w:szCs w:val="20"/>
              </w:rPr>
            </w:pPr>
          </w:p>
        </w:tc>
      </w:tr>
      <w:tr w:rsidR="000A18D5" w:rsidTr="009A125B">
        <w:trPr>
          <w:trHeight w:val="384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0A18D5" w:rsidRPr="0086680C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Komunikat o niepowodzeniu operacji logowania zawiera dane dotyczące powodu niepowodzenia: złe dane uwi</w:t>
            </w:r>
            <w:r w:rsidRPr="0086680C">
              <w:rPr>
                <w:szCs w:val="20"/>
              </w:rPr>
              <w:t>e</w:t>
            </w:r>
            <w:r w:rsidRPr="0086680C">
              <w:rPr>
                <w:szCs w:val="20"/>
              </w:rPr>
              <w:t xml:space="preserve">rzytelniające lub konto nieaktywne. </w:t>
            </w:r>
          </w:p>
        </w:tc>
      </w:tr>
    </w:tbl>
    <w:p w:rsidR="000A18D5" w:rsidRPr="000A18D5" w:rsidRDefault="000A18D5" w:rsidP="000A18D5"/>
    <w:p w:rsidR="00894A15" w:rsidRDefault="00894A15" w:rsidP="00894A15"/>
    <w:p w:rsidR="000A18D5" w:rsidRDefault="000A18D5" w:rsidP="00894A15"/>
    <w:p w:rsidR="00894A15" w:rsidRDefault="00531DF3" w:rsidP="00894A15">
      <w:pPr>
        <w:pStyle w:val="Nagwek4"/>
      </w:pPr>
      <w:bookmarkStart w:id="76" w:name="_Toc448696846"/>
      <w:r>
        <w:lastRenderedPageBreak/>
        <w:t xml:space="preserve">Scenariusz przypadku użycia </w:t>
      </w:r>
      <w:r w:rsidR="00894A15">
        <w:t>- Oglądaj wizualizację</w:t>
      </w:r>
      <w:bookmarkEnd w:id="76"/>
    </w:p>
    <w:p w:rsidR="00EE4D18" w:rsidRDefault="00EE4D18" w:rsidP="00EE4D18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EE4D18" w:rsidTr="00890702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EE4D18" w:rsidRPr="0086680C" w:rsidRDefault="00EE4D18" w:rsidP="00890702">
            <w:pPr>
              <w:rPr>
                <w:szCs w:val="20"/>
              </w:rPr>
            </w:pPr>
            <w:r>
              <w:rPr>
                <w:szCs w:val="20"/>
              </w:rPr>
              <w:t>Oglądaj wizualizację</w:t>
            </w:r>
          </w:p>
        </w:tc>
      </w:tr>
      <w:tr w:rsidR="00EE4D18" w:rsidTr="00890702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EE4D18" w:rsidRPr="0086680C" w:rsidRDefault="00EE4D18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EE4D18" w:rsidTr="00890702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5" w:type="dxa"/>
            <w:tcBorders>
              <w:right w:val="nil"/>
            </w:tcBorders>
          </w:tcPr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  <w:r>
              <w:rPr>
                <w:szCs w:val="20"/>
              </w:rPr>
              <w:t xml:space="preserve"> wybiera z menu opcję wizualizacja.</w:t>
            </w:r>
          </w:p>
          <w:p w:rsidR="00EE4D18" w:rsidRPr="0086680C" w:rsidRDefault="00EE4D18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  </w:t>
            </w: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</w:tc>
        <w:tc>
          <w:tcPr>
            <w:tcW w:w="2801" w:type="dxa"/>
            <w:tcBorders>
              <w:left w:val="nil"/>
            </w:tcBorders>
          </w:tcPr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EE4D18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wyświetla na ekranie widok wizualiz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cji</w:t>
            </w:r>
          </w:p>
        </w:tc>
      </w:tr>
      <w:tr w:rsidR="00EE4D18" w:rsidTr="00890702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- Użytkownik aplikacji wizualizującej jest </w:t>
            </w:r>
            <w:r>
              <w:rPr>
                <w:szCs w:val="20"/>
              </w:rPr>
              <w:t>zalogowany do systemu</w:t>
            </w:r>
          </w:p>
          <w:p w:rsidR="00EE4D18" w:rsidRPr="0086680C" w:rsidRDefault="00EE4D18" w:rsidP="00EE4D18">
            <w:pPr>
              <w:rPr>
                <w:szCs w:val="20"/>
              </w:rPr>
            </w:pPr>
          </w:p>
        </w:tc>
      </w:tr>
      <w:tr w:rsidR="00EE4D18" w:rsidTr="00890702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EE4D18" w:rsidRPr="0086680C" w:rsidRDefault="00EE4D18" w:rsidP="00890702">
            <w:pPr>
              <w:pStyle w:val="Akapitzlist"/>
              <w:rPr>
                <w:szCs w:val="20"/>
              </w:rPr>
            </w:pPr>
          </w:p>
          <w:p w:rsidR="00EE4D18" w:rsidRPr="0086680C" w:rsidRDefault="00EE4D18" w:rsidP="00890702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</w:t>
            </w:r>
            <w:r>
              <w:rPr>
                <w:szCs w:val="20"/>
              </w:rPr>
              <w:t>plikacji wizualizującej został przeniesiony do widoku wizualizacji</w:t>
            </w:r>
          </w:p>
          <w:p w:rsidR="00EE4D18" w:rsidRPr="0086680C" w:rsidRDefault="00EE4D18" w:rsidP="00EE4D18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  <w:tr w:rsidR="00EE4D18" w:rsidTr="00890702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EE4D18" w:rsidRPr="0086680C" w:rsidRDefault="00EE4D18" w:rsidP="00EE4D18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</w:tbl>
    <w:p w:rsidR="00EE4D18" w:rsidRPr="00EE4D18" w:rsidRDefault="00EE4D18" w:rsidP="00EE4D18"/>
    <w:p w:rsidR="00894A15" w:rsidRDefault="00894A15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894A15" w:rsidRDefault="00531DF3" w:rsidP="00894A15">
      <w:pPr>
        <w:pStyle w:val="Nagwek4"/>
      </w:pPr>
      <w:bookmarkStart w:id="77" w:name="_Toc448696847"/>
      <w:r>
        <w:lastRenderedPageBreak/>
        <w:t xml:space="preserve">Scenariusz przypadku użycia </w:t>
      </w:r>
      <w:r w:rsidR="00894A15">
        <w:t>- Edytuj preferencje wizualizacji</w:t>
      </w:r>
      <w:bookmarkEnd w:id="77"/>
    </w:p>
    <w:p w:rsidR="00EE4D18" w:rsidRDefault="00EE4D18" w:rsidP="00EE4D18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rPr>
                <w:szCs w:val="20"/>
              </w:rPr>
            </w:pPr>
            <w:r>
              <w:rPr>
                <w:szCs w:val="20"/>
              </w:rPr>
              <w:t>Edytuj preferencje wizualizacji</w:t>
            </w:r>
          </w:p>
        </w:tc>
      </w:tr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4" w:type="dxa"/>
            <w:tcBorders>
              <w:right w:val="nil"/>
            </w:tcBorders>
          </w:tcPr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  <w:r>
              <w:rPr>
                <w:szCs w:val="20"/>
              </w:rPr>
              <w:t xml:space="preserve"> wybiera z menu opcję "Preferencje wizualizacji".</w:t>
            </w:r>
            <w:r w:rsidRPr="0086680C">
              <w:rPr>
                <w:szCs w:val="20"/>
              </w:rPr>
              <w:t xml:space="preserve">  </w:t>
            </w: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C3749F">
            <w:pPr>
              <w:rPr>
                <w:szCs w:val="20"/>
              </w:rPr>
            </w:pPr>
            <w:r>
              <w:rPr>
                <w:szCs w:val="20"/>
              </w:rPr>
              <w:t>3. Użytkownik zmienia pref</w:t>
            </w:r>
            <w:r>
              <w:rPr>
                <w:szCs w:val="20"/>
              </w:rPr>
              <w:t>e</w:t>
            </w:r>
            <w:r>
              <w:rPr>
                <w:szCs w:val="20"/>
              </w:rPr>
              <w:t xml:space="preserve">rencje i </w:t>
            </w:r>
            <w:r w:rsidR="00C3749F">
              <w:rPr>
                <w:szCs w:val="20"/>
              </w:rPr>
              <w:t>zapisuje zmiany z</w:t>
            </w:r>
            <w:r w:rsidR="00C3749F">
              <w:rPr>
                <w:szCs w:val="20"/>
              </w:rPr>
              <w:t>a</w:t>
            </w:r>
            <w:r w:rsidR="00C3749F">
              <w:rPr>
                <w:szCs w:val="20"/>
              </w:rPr>
              <w:t>mknięcie widoku "Preferencje wizualizacji"</w:t>
            </w:r>
          </w:p>
        </w:tc>
        <w:tc>
          <w:tcPr>
            <w:tcW w:w="2800" w:type="dxa"/>
            <w:tcBorders>
              <w:left w:val="nil"/>
            </w:tcBorders>
          </w:tcPr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EE4D18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wyświetla w</w:t>
            </w:r>
            <w:r>
              <w:rPr>
                <w:szCs w:val="20"/>
              </w:rPr>
              <w:t>i</w:t>
            </w:r>
            <w:r>
              <w:rPr>
                <w:szCs w:val="20"/>
              </w:rPr>
              <w:t>dok "Preferencje wizual</w:t>
            </w:r>
            <w:r>
              <w:rPr>
                <w:szCs w:val="20"/>
              </w:rPr>
              <w:t>i</w:t>
            </w:r>
            <w:r>
              <w:rPr>
                <w:szCs w:val="20"/>
              </w:rPr>
              <w:t>zacji" z zapamiętanymi uprzednio ustawieniami</w:t>
            </w: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  <w:r>
              <w:rPr>
                <w:szCs w:val="20"/>
              </w:rPr>
              <w:t>4. System sprawdza, czy dotychczasowe prefere</w:t>
            </w:r>
            <w:r>
              <w:rPr>
                <w:szCs w:val="20"/>
              </w:rPr>
              <w:t>n</w:t>
            </w:r>
            <w:r>
              <w:rPr>
                <w:szCs w:val="20"/>
              </w:rPr>
              <w:t>cje uległy zmianie i jeśli tak zapisuje zmiany.</w:t>
            </w: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C3749F">
            <w:pPr>
              <w:rPr>
                <w:szCs w:val="20"/>
              </w:rPr>
            </w:pPr>
            <w:r>
              <w:rPr>
                <w:szCs w:val="20"/>
              </w:rPr>
              <w:t>5. System zamyka widok "Preferencje wizualizacji"</w:t>
            </w:r>
          </w:p>
          <w:p w:rsidR="00C3749F" w:rsidRPr="00E40251" w:rsidRDefault="00C3749F" w:rsidP="00C3749F">
            <w:pPr>
              <w:rPr>
                <w:szCs w:val="20"/>
              </w:rPr>
            </w:pPr>
          </w:p>
        </w:tc>
      </w:tr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- Użytkownik aplikacji wizualizującej jest </w:t>
            </w:r>
            <w:r>
              <w:rPr>
                <w:szCs w:val="20"/>
              </w:rPr>
              <w:t>zalogowany do systemu</w:t>
            </w:r>
          </w:p>
          <w:p w:rsidR="00EE4D18" w:rsidRPr="0086680C" w:rsidRDefault="00EE4D18" w:rsidP="00890702">
            <w:pPr>
              <w:rPr>
                <w:szCs w:val="20"/>
              </w:rPr>
            </w:pPr>
          </w:p>
        </w:tc>
      </w:tr>
      <w:tr w:rsidR="00EE4D18" w:rsidTr="00EE4D18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pStyle w:val="Akapitzlist"/>
              <w:rPr>
                <w:szCs w:val="20"/>
              </w:rPr>
            </w:pPr>
          </w:p>
          <w:p w:rsidR="00EE4D18" w:rsidRPr="0086680C" w:rsidRDefault="00C3749F" w:rsidP="00890702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>Wprowadzone przez użytkownika zmiany dot. preferencji wizualizacji zostały zapisane w systemie</w:t>
            </w:r>
          </w:p>
          <w:p w:rsidR="00EE4D18" w:rsidRPr="0086680C" w:rsidRDefault="00EE4D18" w:rsidP="00C3749F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  <w:tr w:rsidR="00EE4D18" w:rsidTr="00EE4D18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4" w:type="dxa"/>
            <w:gridSpan w:val="2"/>
          </w:tcPr>
          <w:p w:rsidR="00EE4D18" w:rsidRDefault="00C3749F" w:rsidP="00C3749F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>System powinien umożliwić zmianę preferencji dotycz</w:t>
            </w:r>
            <w:r>
              <w:rPr>
                <w:szCs w:val="20"/>
              </w:rPr>
              <w:t>ą</w:t>
            </w:r>
            <w:r>
              <w:rPr>
                <w:szCs w:val="20"/>
              </w:rPr>
              <w:t>cych:</w:t>
            </w:r>
          </w:p>
          <w:p w:rsidR="00C3749F" w:rsidRDefault="00C3749F" w:rsidP="00C3749F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    - śledzonego </w:t>
            </w:r>
            <w:proofErr w:type="spellStart"/>
            <w:r>
              <w:rPr>
                <w:szCs w:val="20"/>
              </w:rPr>
              <w:t>drona</w:t>
            </w:r>
            <w:proofErr w:type="spellEnd"/>
            <w:r>
              <w:rPr>
                <w:szCs w:val="20"/>
              </w:rPr>
              <w:t>,</w:t>
            </w:r>
          </w:p>
          <w:p w:rsidR="00C3749F" w:rsidRDefault="00C3749F" w:rsidP="00C3749F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    - Dronów pokazanych na mapie,</w:t>
            </w:r>
          </w:p>
          <w:p w:rsidR="00C3749F" w:rsidRPr="0086680C" w:rsidRDefault="00C3749F" w:rsidP="00C3749F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    - Dronów do wizualizacji obszaru przeszukanego </w:t>
            </w:r>
          </w:p>
        </w:tc>
      </w:tr>
    </w:tbl>
    <w:p w:rsidR="00EE4D18" w:rsidRPr="00EE4D18" w:rsidRDefault="00EE4D18" w:rsidP="00EE4D18"/>
    <w:p w:rsidR="00894A15" w:rsidRDefault="00894A15" w:rsidP="00894A15"/>
    <w:p w:rsidR="00894A15" w:rsidRDefault="00531DF3" w:rsidP="00894A15">
      <w:pPr>
        <w:pStyle w:val="Nagwek4"/>
      </w:pPr>
      <w:bookmarkStart w:id="78" w:name="_Toc448696848"/>
      <w:r>
        <w:lastRenderedPageBreak/>
        <w:t xml:space="preserve">Scenariusz przypadku użycia </w:t>
      </w:r>
      <w:r w:rsidR="00894A15">
        <w:t>- Oglądaj symulację</w:t>
      </w:r>
      <w:bookmarkEnd w:id="78"/>
    </w:p>
    <w:p w:rsidR="00894A15" w:rsidRDefault="00894A15" w:rsidP="00894A15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EE4D18" w:rsidTr="00C3749F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4" w:type="dxa"/>
            <w:gridSpan w:val="2"/>
          </w:tcPr>
          <w:p w:rsidR="00EE4D18" w:rsidRPr="0086680C" w:rsidRDefault="00C3749F" w:rsidP="00890702">
            <w:pPr>
              <w:rPr>
                <w:szCs w:val="20"/>
              </w:rPr>
            </w:pPr>
            <w:r>
              <w:rPr>
                <w:szCs w:val="20"/>
              </w:rPr>
              <w:t>Oglądaj symulację</w:t>
            </w:r>
          </w:p>
        </w:tc>
      </w:tr>
      <w:tr w:rsidR="00EE4D18" w:rsidTr="00C3749F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C3749F" w:rsidTr="00C3749F">
        <w:trPr>
          <w:trHeight w:val="368"/>
        </w:trPr>
        <w:tc>
          <w:tcPr>
            <w:tcW w:w="3112" w:type="dxa"/>
          </w:tcPr>
          <w:p w:rsidR="00C3749F" w:rsidRPr="0086680C" w:rsidRDefault="00C3749F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4" w:type="dxa"/>
            <w:tcBorders>
              <w:right w:val="nil"/>
            </w:tcBorders>
          </w:tcPr>
          <w:p w:rsidR="00C3749F" w:rsidRPr="0086680C" w:rsidRDefault="00C3749F" w:rsidP="00890702">
            <w:pPr>
              <w:rPr>
                <w:szCs w:val="20"/>
              </w:rPr>
            </w:pPr>
          </w:p>
          <w:p w:rsidR="00C3749F" w:rsidRPr="0086680C" w:rsidRDefault="00C3749F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  <w:r>
              <w:rPr>
                <w:szCs w:val="20"/>
              </w:rPr>
              <w:t xml:space="preserve"> wybiera z menu opcję "Symulacja".</w:t>
            </w:r>
            <w:r w:rsidRPr="0086680C">
              <w:rPr>
                <w:szCs w:val="20"/>
              </w:rPr>
              <w:t xml:space="preserve">  </w:t>
            </w:r>
          </w:p>
          <w:p w:rsidR="00C3749F" w:rsidRPr="0086680C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C3749F">
            <w:pPr>
              <w:rPr>
                <w:szCs w:val="20"/>
              </w:rPr>
            </w:pPr>
            <w:r>
              <w:rPr>
                <w:szCs w:val="20"/>
              </w:rPr>
              <w:t>3. Użytkownik uruchamia s</w:t>
            </w:r>
            <w:r>
              <w:rPr>
                <w:szCs w:val="20"/>
              </w:rPr>
              <w:t>y</w:t>
            </w:r>
            <w:r>
              <w:rPr>
                <w:szCs w:val="20"/>
              </w:rPr>
              <w:t>mulację</w:t>
            </w:r>
          </w:p>
          <w:p w:rsidR="00C3749F" w:rsidRDefault="00C3749F" w:rsidP="00C3749F">
            <w:pPr>
              <w:rPr>
                <w:szCs w:val="20"/>
              </w:rPr>
            </w:pPr>
          </w:p>
          <w:p w:rsidR="00C3749F" w:rsidRDefault="00C3749F" w:rsidP="00C3749F">
            <w:pPr>
              <w:rPr>
                <w:szCs w:val="20"/>
              </w:rPr>
            </w:pPr>
          </w:p>
          <w:p w:rsidR="00C3749F" w:rsidRDefault="00C3749F" w:rsidP="00C3749F">
            <w:pPr>
              <w:rPr>
                <w:szCs w:val="20"/>
              </w:rPr>
            </w:pPr>
            <w:r>
              <w:rPr>
                <w:szCs w:val="20"/>
              </w:rPr>
              <w:t>4. Użytkownik ogląda symul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cję</w:t>
            </w:r>
          </w:p>
          <w:p w:rsidR="00C3749F" w:rsidRDefault="00C3749F" w:rsidP="00C3749F">
            <w:pPr>
              <w:rPr>
                <w:szCs w:val="20"/>
              </w:rPr>
            </w:pPr>
          </w:p>
          <w:p w:rsidR="00C3749F" w:rsidRPr="0086680C" w:rsidRDefault="00C3749F" w:rsidP="00C3749F">
            <w:pPr>
              <w:rPr>
                <w:szCs w:val="20"/>
              </w:rPr>
            </w:pPr>
            <w:r>
              <w:rPr>
                <w:szCs w:val="20"/>
              </w:rPr>
              <w:t>5. Po zakończeniu symulacji użytkownik wyłącza tryb sym</w:t>
            </w:r>
            <w:r>
              <w:rPr>
                <w:szCs w:val="20"/>
              </w:rPr>
              <w:t>u</w:t>
            </w:r>
            <w:r>
              <w:rPr>
                <w:szCs w:val="20"/>
              </w:rPr>
              <w:t>lacji</w:t>
            </w:r>
          </w:p>
        </w:tc>
        <w:tc>
          <w:tcPr>
            <w:tcW w:w="2800" w:type="dxa"/>
            <w:tcBorders>
              <w:left w:val="nil"/>
            </w:tcBorders>
          </w:tcPr>
          <w:p w:rsidR="00C3749F" w:rsidRPr="00E40251" w:rsidRDefault="00C3749F" w:rsidP="00890702">
            <w:pPr>
              <w:rPr>
                <w:szCs w:val="20"/>
              </w:rPr>
            </w:pPr>
          </w:p>
          <w:p w:rsidR="00C3749F" w:rsidRPr="00E40251" w:rsidRDefault="00C3749F" w:rsidP="00890702">
            <w:pPr>
              <w:rPr>
                <w:szCs w:val="20"/>
              </w:rPr>
            </w:pPr>
          </w:p>
          <w:p w:rsidR="00C3749F" w:rsidRPr="00E40251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wyświetla w</w:t>
            </w:r>
            <w:r>
              <w:rPr>
                <w:szCs w:val="20"/>
              </w:rPr>
              <w:t>i</w:t>
            </w:r>
            <w:r>
              <w:rPr>
                <w:szCs w:val="20"/>
              </w:rPr>
              <w:t>dok "Symulacja"</w:t>
            </w: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  <w:r>
              <w:rPr>
                <w:szCs w:val="20"/>
              </w:rPr>
              <w:t>4. System rozpoczyna symulację</w:t>
            </w: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  <w:r>
              <w:rPr>
                <w:szCs w:val="20"/>
              </w:rPr>
              <w:t>5. System zamyka widok "Symulacja"</w:t>
            </w:r>
          </w:p>
          <w:p w:rsidR="00C3749F" w:rsidRPr="00E40251" w:rsidRDefault="00C3749F" w:rsidP="00890702">
            <w:pPr>
              <w:rPr>
                <w:szCs w:val="20"/>
              </w:rPr>
            </w:pPr>
          </w:p>
        </w:tc>
      </w:tr>
      <w:tr w:rsidR="00EE4D18" w:rsidTr="00C3749F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rPr>
                <w:szCs w:val="20"/>
              </w:rPr>
            </w:pPr>
          </w:p>
          <w:p w:rsidR="00C3749F" w:rsidRPr="0086680C" w:rsidRDefault="00C3749F" w:rsidP="00C3749F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- Użytkownik aplikacji wizualizującej jest </w:t>
            </w:r>
            <w:r>
              <w:rPr>
                <w:szCs w:val="20"/>
              </w:rPr>
              <w:t>zalogowany do systemu</w:t>
            </w:r>
          </w:p>
          <w:p w:rsidR="00EE4D18" w:rsidRPr="0086680C" w:rsidRDefault="00EE4D18" w:rsidP="00890702">
            <w:pPr>
              <w:rPr>
                <w:szCs w:val="20"/>
              </w:rPr>
            </w:pPr>
          </w:p>
        </w:tc>
      </w:tr>
      <w:tr w:rsidR="00EE4D18" w:rsidTr="00C3749F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C3749F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  <w:tr w:rsidR="00EE4D18" w:rsidTr="00C3749F">
        <w:trPr>
          <w:trHeight w:val="83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4" w:type="dxa"/>
            <w:gridSpan w:val="2"/>
          </w:tcPr>
          <w:p w:rsidR="00EE4D18" w:rsidRPr="0086680C" w:rsidRDefault="00C3749F" w:rsidP="00890702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>Użytkownik powinien dodatkowo mieć możliwość prz</w:t>
            </w:r>
            <w:r>
              <w:rPr>
                <w:szCs w:val="20"/>
              </w:rPr>
              <w:t>e</w:t>
            </w:r>
            <w:r>
              <w:rPr>
                <w:szCs w:val="20"/>
              </w:rPr>
              <w:t>rwania i wznowienia symulacji w dowolnym momencie oraz jej zrestartowania po zakończeniu</w:t>
            </w:r>
            <w:r w:rsidR="00EE4D18" w:rsidRPr="0086680C">
              <w:rPr>
                <w:szCs w:val="20"/>
              </w:rPr>
              <w:t xml:space="preserve"> </w:t>
            </w:r>
          </w:p>
        </w:tc>
      </w:tr>
    </w:tbl>
    <w:p w:rsidR="00EE4D18" w:rsidRDefault="00EE4D18" w:rsidP="00894A15"/>
    <w:p w:rsidR="00EE4D18" w:rsidRPr="00EE4D18" w:rsidRDefault="00EE4D18" w:rsidP="00EE4D18"/>
    <w:p w:rsidR="005128D9" w:rsidRDefault="005128D9" w:rsidP="007650FC">
      <w:pPr>
        <w:spacing w:line="360" w:lineRule="auto"/>
      </w:pPr>
    </w:p>
    <w:p w:rsidR="00C3749F" w:rsidRDefault="00C3749F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531DF3" w:rsidP="00D6662B">
      <w:pPr>
        <w:pStyle w:val="Nagwek4"/>
      </w:pPr>
      <w:bookmarkStart w:id="79" w:name="_Toc448696849"/>
      <w:r>
        <w:lastRenderedPageBreak/>
        <w:t xml:space="preserve">Scenariusz przypadku użycia </w:t>
      </w:r>
      <w:r w:rsidR="00D6662B">
        <w:t>- Przeglądaj historię wizualizacji</w:t>
      </w:r>
      <w:bookmarkEnd w:id="79"/>
    </w:p>
    <w:p w:rsidR="00C3749F" w:rsidRDefault="00C3749F" w:rsidP="007650FC">
      <w:pPr>
        <w:spacing w:line="360" w:lineRule="auto"/>
      </w:pPr>
    </w:p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>Przeglądaj historię wizualizacji</w:t>
            </w:r>
          </w:p>
        </w:tc>
      </w:tr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4" w:type="dxa"/>
            <w:tcBorders>
              <w:right w:val="nil"/>
            </w:tcBorders>
          </w:tcPr>
          <w:p w:rsidR="00D6662B" w:rsidRPr="0086680C" w:rsidRDefault="00D6662B" w:rsidP="00890702">
            <w:pPr>
              <w:rPr>
                <w:szCs w:val="20"/>
              </w:rPr>
            </w:pPr>
          </w:p>
          <w:p w:rsidR="00D6662B" w:rsidRPr="0086680C" w:rsidRDefault="00D6662B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  <w:r>
              <w:rPr>
                <w:szCs w:val="20"/>
              </w:rPr>
              <w:t xml:space="preserve"> wybiera z menu opcję "Historia wizualizacji".</w:t>
            </w:r>
            <w:r w:rsidRPr="0086680C">
              <w:rPr>
                <w:szCs w:val="20"/>
              </w:rPr>
              <w:t xml:space="preserve">  </w:t>
            </w:r>
          </w:p>
          <w:p w:rsidR="00D6662B" w:rsidRPr="0086680C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 xml:space="preserve">3. Użytkownik wybiera </w:t>
            </w:r>
            <w:proofErr w:type="spellStart"/>
            <w:r>
              <w:rPr>
                <w:szCs w:val="20"/>
              </w:rPr>
              <w:t>drona</w:t>
            </w:r>
            <w:proofErr w:type="spellEnd"/>
            <w:r>
              <w:rPr>
                <w:szCs w:val="20"/>
              </w:rPr>
              <w:t>, dla którego chce przejrzeć hist</w:t>
            </w:r>
            <w:r>
              <w:rPr>
                <w:szCs w:val="20"/>
              </w:rPr>
              <w:t>o</w:t>
            </w:r>
            <w:r>
              <w:rPr>
                <w:szCs w:val="20"/>
              </w:rPr>
              <w:t>rię</w:t>
            </w: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>4. Użytkownik</w:t>
            </w:r>
            <w:r w:rsidR="00890702">
              <w:rPr>
                <w:szCs w:val="20"/>
              </w:rPr>
              <w:t xml:space="preserve"> wybiera sesję</w:t>
            </w:r>
          </w:p>
          <w:p w:rsidR="00D6662B" w:rsidRDefault="00D6662B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Pr="0086680C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 xml:space="preserve">5. Po zakończeniu </w:t>
            </w:r>
            <w:r w:rsidR="00890702">
              <w:rPr>
                <w:szCs w:val="20"/>
              </w:rPr>
              <w:t>przeglądania historii wizualizacji użytkownik wyłącza widok historii.</w:t>
            </w:r>
          </w:p>
        </w:tc>
        <w:tc>
          <w:tcPr>
            <w:tcW w:w="2800" w:type="dxa"/>
            <w:tcBorders>
              <w:left w:val="nil"/>
            </w:tcBorders>
          </w:tcPr>
          <w:p w:rsidR="00D6662B" w:rsidRPr="00E40251" w:rsidRDefault="00D6662B" w:rsidP="00890702">
            <w:pPr>
              <w:rPr>
                <w:szCs w:val="20"/>
              </w:rPr>
            </w:pPr>
          </w:p>
          <w:p w:rsidR="00D6662B" w:rsidRPr="00E40251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wyświetla w</w:t>
            </w:r>
            <w:r>
              <w:rPr>
                <w:szCs w:val="20"/>
              </w:rPr>
              <w:t>i</w:t>
            </w:r>
            <w:r>
              <w:rPr>
                <w:szCs w:val="20"/>
              </w:rPr>
              <w:t>dok "Historia wizualiz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cji" z listą dostępnych dronów</w:t>
            </w: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 xml:space="preserve">4. System </w:t>
            </w:r>
            <w:r w:rsidR="00890702">
              <w:rPr>
                <w:szCs w:val="20"/>
              </w:rPr>
              <w:t>wyświetla listę dostępnych sesji</w:t>
            </w: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>5. System zamyka widok "</w:t>
            </w:r>
            <w:r w:rsidR="00890702">
              <w:rPr>
                <w:szCs w:val="20"/>
              </w:rPr>
              <w:t>Historia wizualizacji</w:t>
            </w:r>
            <w:r>
              <w:rPr>
                <w:szCs w:val="20"/>
              </w:rPr>
              <w:t>"</w:t>
            </w: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  <w:r>
              <w:rPr>
                <w:szCs w:val="20"/>
              </w:rPr>
              <w:t>6. System pokazuje mapę wraz zaznaczonym obsz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rem przeszukanym dla danej sesji</w:t>
            </w:r>
          </w:p>
          <w:p w:rsidR="00D6662B" w:rsidRPr="00E40251" w:rsidRDefault="00D6662B" w:rsidP="00890702">
            <w:pPr>
              <w:rPr>
                <w:szCs w:val="20"/>
              </w:rPr>
            </w:pPr>
          </w:p>
        </w:tc>
      </w:tr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rPr>
                <w:szCs w:val="20"/>
              </w:rPr>
            </w:pPr>
          </w:p>
          <w:p w:rsidR="00D6662B" w:rsidRPr="0086680C" w:rsidRDefault="00D6662B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- Użytkownik aplikacji wizualizującej jest </w:t>
            </w:r>
            <w:r>
              <w:rPr>
                <w:szCs w:val="20"/>
              </w:rPr>
              <w:t>zalogowany do systemu</w:t>
            </w:r>
          </w:p>
          <w:p w:rsidR="00D6662B" w:rsidRPr="0086680C" w:rsidRDefault="00D6662B" w:rsidP="00890702">
            <w:pPr>
              <w:rPr>
                <w:szCs w:val="20"/>
              </w:rPr>
            </w:pPr>
          </w:p>
        </w:tc>
      </w:tr>
      <w:tr w:rsidR="00D6662B" w:rsidTr="00890702">
        <w:trPr>
          <w:trHeight w:val="384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  <w:tr w:rsidR="00D6662B" w:rsidTr="00890702">
        <w:trPr>
          <w:trHeight w:val="83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4" w:type="dxa"/>
            <w:gridSpan w:val="2"/>
          </w:tcPr>
          <w:p w:rsidR="00D6662B" w:rsidRPr="0086680C" w:rsidRDefault="00890702" w:rsidP="00890702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>Lista dostępnych sesji powinna zawierać informacje o tym kiedy sesja została rozpoczęta i kiedy się zakończyła</w:t>
            </w:r>
            <w:r w:rsidR="00D6662B" w:rsidRPr="0086680C">
              <w:rPr>
                <w:szCs w:val="20"/>
              </w:rPr>
              <w:t xml:space="preserve"> </w:t>
            </w:r>
          </w:p>
        </w:tc>
      </w:tr>
    </w:tbl>
    <w:p w:rsidR="00C3749F" w:rsidRDefault="00C3749F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7650FC" w:rsidRDefault="007650FC" w:rsidP="007650FC">
      <w:pPr>
        <w:spacing w:line="360" w:lineRule="auto"/>
      </w:pPr>
    </w:p>
    <w:p w:rsidR="00E57E16" w:rsidRDefault="00E57E16" w:rsidP="007650FC">
      <w:pPr>
        <w:pStyle w:val="Nagwek1"/>
        <w:spacing w:line="360" w:lineRule="auto"/>
      </w:pPr>
      <w:bookmarkStart w:id="80" w:name="_Toc448696850"/>
      <w:r>
        <w:lastRenderedPageBreak/>
        <w:t>Projekt systemu</w:t>
      </w:r>
      <w:bookmarkEnd w:id="80"/>
    </w:p>
    <w:p w:rsidR="00D27156" w:rsidRDefault="00D27156" w:rsidP="007650FC">
      <w:pPr>
        <w:spacing w:line="360" w:lineRule="auto"/>
      </w:pPr>
    </w:p>
    <w:p w:rsidR="0035099E" w:rsidRDefault="00412078" w:rsidP="0035099E">
      <w:pPr>
        <w:spacing w:line="360" w:lineRule="auto"/>
      </w:pPr>
      <w:r w:rsidRPr="0035099E">
        <w:tab/>
      </w:r>
      <w:r w:rsidR="00D10EA6" w:rsidRPr="0035099E">
        <w:t>Kolejną fazą po analizie jest f</w:t>
      </w:r>
      <w:r w:rsidRPr="0035099E">
        <w:t>aza  projektowania systemu</w:t>
      </w:r>
      <w:r w:rsidR="00D10EA6" w:rsidRPr="0035099E">
        <w:t>, która</w:t>
      </w:r>
      <w:r w:rsidRPr="0035099E">
        <w:t xml:space="preserve"> polega na przekszta</w:t>
      </w:r>
      <w:r w:rsidRPr="0035099E">
        <w:t>ł</w:t>
      </w:r>
      <w:r w:rsidRPr="0035099E">
        <w:t>ceniu modelu analitycznego, czyli opisu systemu z punktu widzenia aktorów, zrozumiałego dla klienta</w:t>
      </w:r>
      <w:r w:rsidR="00D10EA6" w:rsidRPr="0035099E">
        <w:t>,</w:t>
      </w:r>
      <w:r w:rsidRPr="0035099E">
        <w:t xml:space="preserve"> w model zawierający informację o wewnętrznej strukturze systemu, jego konfig</w:t>
      </w:r>
      <w:r w:rsidRPr="0035099E">
        <w:t>u</w:t>
      </w:r>
      <w:r w:rsidRPr="0035099E">
        <w:t>racji sprzętow</w:t>
      </w:r>
      <w:r w:rsidR="00D10EA6" w:rsidRPr="0035099E">
        <w:t>ej oraz sposobach jego realizacji. W efekcie w trakcie tego etapu powstają: m</w:t>
      </w:r>
      <w:r w:rsidR="00D10EA6" w:rsidRPr="0035099E">
        <w:t>o</w:t>
      </w:r>
      <w:r w:rsidR="00D10EA6" w:rsidRPr="0035099E">
        <w:t xml:space="preserve">dele struktury, opisujące statyczną budowę systemu oraz modele zachowania, opisujące aspekty dynamiczne systemu. </w:t>
      </w:r>
    </w:p>
    <w:p w:rsidR="0035099E" w:rsidRPr="0035099E" w:rsidRDefault="0035099E" w:rsidP="0035099E">
      <w:pPr>
        <w:spacing w:line="360" w:lineRule="auto"/>
      </w:pPr>
    </w:p>
    <w:p w:rsidR="0035099E" w:rsidRPr="0035099E" w:rsidRDefault="0035099E" w:rsidP="0035099E">
      <w:pPr>
        <w:spacing w:line="360" w:lineRule="auto"/>
      </w:pPr>
      <w:r w:rsidRPr="0035099E">
        <w:tab/>
      </w:r>
      <w:r w:rsidR="00D10EA6" w:rsidRPr="0035099E">
        <w:t xml:space="preserve">W tym rozdziale zostaną przedstawione kolejno: </w:t>
      </w:r>
    </w:p>
    <w:p w:rsidR="0035099E" w:rsidRPr="0035099E" w:rsidRDefault="0035099E" w:rsidP="0035099E">
      <w:pPr>
        <w:spacing w:line="360" w:lineRule="auto"/>
      </w:pP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diagram komponentów, </w:t>
      </w:r>
    </w:p>
    <w:p w:rsidR="0035099E" w:rsidRPr="0035099E" w:rsidRDefault="0035099E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>diagram</w:t>
      </w:r>
      <w:r w:rsidR="00D10EA6" w:rsidRPr="0035099E">
        <w:rPr>
          <w:rFonts w:ascii="Times New Roman" w:hAnsi="Times New Roman"/>
          <w:sz w:val="24"/>
          <w:szCs w:val="24"/>
        </w:rPr>
        <w:t xml:space="preserve"> klas części serwerowej</w:t>
      </w:r>
      <w:r w:rsidRPr="0035099E">
        <w:rPr>
          <w:rFonts w:ascii="Times New Roman" w:hAnsi="Times New Roman"/>
          <w:sz w:val="24"/>
          <w:szCs w:val="24"/>
        </w:rPr>
        <w:t>,</w:t>
      </w:r>
    </w:p>
    <w:p w:rsidR="0035099E" w:rsidRPr="0035099E" w:rsidRDefault="0035099E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diagram </w:t>
      </w:r>
      <w:r w:rsidR="00D10EA6" w:rsidRPr="0035099E">
        <w:rPr>
          <w:rFonts w:ascii="Times New Roman" w:hAnsi="Times New Roman"/>
          <w:sz w:val="24"/>
          <w:szCs w:val="24"/>
        </w:rPr>
        <w:t>aplikacji</w:t>
      </w:r>
      <w:r>
        <w:rPr>
          <w:rFonts w:ascii="Times New Roman" w:hAnsi="Times New Roman"/>
          <w:sz w:val="24"/>
          <w:szCs w:val="24"/>
        </w:rPr>
        <w:t xml:space="preserve"> </w:t>
      </w:r>
      <w:r w:rsidRPr="0035099E">
        <w:rPr>
          <w:rFonts w:ascii="Times New Roman" w:hAnsi="Times New Roman"/>
          <w:sz w:val="24"/>
          <w:szCs w:val="24"/>
        </w:rPr>
        <w:t>wizualizującej</w:t>
      </w:r>
      <w:r w:rsidR="00D10EA6" w:rsidRPr="0035099E">
        <w:rPr>
          <w:rFonts w:ascii="Times New Roman" w:hAnsi="Times New Roman"/>
          <w:sz w:val="24"/>
          <w:szCs w:val="24"/>
        </w:rPr>
        <w:t>,</w:t>
      </w: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>model danych,</w:t>
      </w: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diagramy aktywności, </w:t>
      </w: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>diagramy sekwencji</w:t>
      </w:r>
      <w:r w:rsidR="0035099E">
        <w:rPr>
          <w:rFonts w:ascii="Times New Roman" w:hAnsi="Times New Roman"/>
          <w:sz w:val="24"/>
          <w:szCs w:val="24"/>
        </w:rPr>
        <w:t>,</w:t>
      </w:r>
      <w:r w:rsidRPr="0035099E">
        <w:rPr>
          <w:rFonts w:ascii="Times New Roman" w:hAnsi="Times New Roman"/>
          <w:sz w:val="24"/>
          <w:szCs w:val="24"/>
        </w:rPr>
        <w:t xml:space="preserve"> </w:t>
      </w:r>
    </w:p>
    <w:p w:rsidR="00412078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projekt interfejsu graficznego aplikacji </w:t>
      </w:r>
      <w:r w:rsidR="0035099E">
        <w:rPr>
          <w:rFonts w:ascii="Times New Roman" w:hAnsi="Times New Roman"/>
          <w:sz w:val="24"/>
          <w:szCs w:val="24"/>
        </w:rPr>
        <w:t>wizualizującej</w:t>
      </w:r>
    </w:p>
    <w:p w:rsidR="00FE6CC6" w:rsidRDefault="00FE6CC6" w:rsidP="00FE6CC6">
      <w:pPr>
        <w:spacing w:line="360" w:lineRule="auto"/>
      </w:pPr>
    </w:p>
    <w:p w:rsidR="00FE6CC6" w:rsidRPr="00FE6CC6" w:rsidRDefault="00FE6CC6" w:rsidP="00FE6CC6">
      <w:pPr>
        <w:spacing w:line="360" w:lineRule="auto"/>
      </w:pPr>
      <w:r>
        <w:tab/>
        <w:t>Wszystkie diagramy zawarte w tym rozdziale zostały dodatkowo dołączone jako z</w:t>
      </w:r>
      <w:r>
        <w:t>a</w:t>
      </w:r>
      <w:r>
        <w:t>łączniki o lepszej czytelności.</w:t>
      </w: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Pr="00D27156" w:rsidRDefault="00D10EA6" w:rsidP="007650FC">
      <w:pPr>
        <w:spacing w:line="360" w:lineRule="auto"/>
      </w:pPr>
    </w:p>
    <w:p w:rsidR="003B5D11" w:rsidRDefault="00E57E16" w:rsidP="003B5D11">
      <w:pPr>
        <w:pStyle w:val="Nagwek2"/>
        <w:spacing w:line="360" w:lineRule="auto"/>
      </w:pPr>
      <w:bookmarkStart w:id="81" w:name="_Toc448696851"/>
      <w:r>
        <w:lastRenderedPageBreak/>
        <w:t>Diagram komponentów</w:t>
      </w:r>
      <w:bookmarkEnd w:id="81"/>
    </w:p>
    <w:p w:rsidR="00410D8B" w:rsidRDefault="00410D8B" w:rsidP="00410D8B">
      <w:r>
        <w:tab/>
      </w:r>
    </w:p>
    <w:p w:rsidR="00410D8B" w:rsidRDefault="00410D8B" w:rsidP="0006516B">
      <w:pPr>
        <w:spacing w:line="360" w:lineRule="auto"/>
      </w:pPr>
      <w:r>
        <w:tab/>
      </w:r>
      <w:r w:rsidR="00412078">
        <w:t>Diagram komponentów pokazuje podział systemu na mniejsze podsystemy. Za ko</w:t>
      </w:r>
      <w:r w:rsidR="00412078">
        <w:t>m</w:t>
      </w:r>
      <w:r w:rsidR="00412078">
        <w:t>ponent uznaje się wymienialny, wykonywalny fragment systemu, z ukrytymi szczegółami implementacyjnymi.  [38]</w:t>
      </w:r>
    </w:p>
    <w:p w:rsidR="00B541E8" w:rsidRPr="00410D8B" w:rsidRDefault="00B541E8" w:rsidP="0006516B">
      <w:pPr>
        <w:spacing w:line="360" w:lineRule="auto"/>
      </w:pPr>
    </w:p>
    <w:p w:rsidR="00412078" w:rsidRDefault="00B305AD" w:rsidP="00412078">
      <w:pPr>
        <w:keepNext/>
        <w:spacing w:line="360" w:lineRule="auto"/>
        <w:jc w:val="center"/>
      </w:pPr>
      <w:r>
        <w:pict>
          <v:group id="_x0000_s1118" editas="canvas" style="width:505.8pt;height:382.8pt;mso-position-horizontal-relative:char;mso-position-vertical-relative:line" coordsize="10116,7656">
            <o:lock v:ext="edit" aspectratio="t"/>
            <v:shape id="_x0000_s1117" type="#_x0000_t75" style="position:absolute;width:10116;height:7656" o:preferrelative="f">
              <v:fill o:detectmouseclick="t"/>
              <v:path o:extrusionok="t" o:connecttype="none"/>
              <o:lock v:ext="edit" text="t"/>
            </v:shape>
            <v:shape id="_x0000_s1119" type="#_x0000_t75" style="position:absolute;width:10125;height:7665">
              <v:imagedata r:id="rId23" o:title=""/>
            </v:shape>
            <w10:wrap type="none"/>
            <w10:anchorlock/>
          </v:group>
        </w:pict>
      </w:r>
    </w:p>
    <w:p w:rsidR="00D27156" w:rsidRDefault="00412078" w:rsidP="00412078">
      <w:pPr>
        <w:pStyle w:val="Legenda"/>
        <w:jc w:val="center"/>
      </w:pPr>
      <w:bookmarkStart w:id="82" w:name="_Toc448663266"/>
      <w:r>
        <w:t xml:space="preserve">Rys. </w:t>
      </w:r>
      <w:fldSimple w:instr=" STYLEREF 1 \s ">
        <w:r w:rsidR="00101D5E">
          <w:rPr>
            <w:noProof/>
          </w:rPr>
          <w:t>5</w:t>
        </w:r>
      </w:fldSimple>
      <w:r w:rsidR="00600106">
        <w:t>.</w:t>
      </w:r>
      <w:fldSimple w:instr=" SEQ Rys. \* ARABIC \s 1 ">
        <w:r w:rsidR="00101D5E">
          <w:rPr>
            <w:noProof/>
          </w:rPr>
          <w:t>1</w:t>
        </w:r>
      </w:fldSimple>
      <w:r>
        <w:t xml:space="preserve"> Diagram komponentów</w:t>
      </w:r>
      <w:bookmarkEnd w:id="82"/>
    </w:p>
    <w:p w:rsidR="00481FB8" w:rsidRDefault="00481FB8" w:rsidP="008A1084">
      <w:pPr>
        <w:spacing w:line="360" w:lineRule="auto"/>
      </w:pPr>
    </w:p>
    <w:p w:rsidR="00FE6CC6" w:rsidRPr="008A1084" w:rsidRDefault="00FE6CC6" w:rsidP="008A1084">
      <w:pPr>
        <w:spacing w:line="360" w:lineRule="auto"/>
      </w:pPr>
    </w:p>
    <w:p w:rsidR="00873D7A" w:rsidRPr="008A1084" w:rsidRDefault="00873D7A" w:rsidP="008A1084">
      <w:pPr>
        <w:spacing w:line="360" w:lineRule="auto"/>
      </w:pPr>
      <w:r w:rsidRPr="008A1084">
        <w:tab/>
        <w:t>Jak widać system został podzielony na cztery podsystemy:</w:t>
      </w:r>
    </w:p>
    <w:p w:rsidR="00873D7A" w:rsidRPr="008A1084" w:rsidRDefault="00A30B0E" w:rsidP="008A1084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A30B0E">
        <w:rPr>
          <w:rFonts w:ascii="Times New Roman" w:hAnsi="Times New Roman"/>
          <w:b/>
          <w:sz w:val="24"/>
          <w:szCs w:val="24"/>
        </w:rPr>
        <w:t>D</w:t>
      </w:r>
      <w:r w:rsidR="00873D7A" w:rsidRPr="00A30B0E">
        <w:rPr>
          <w:rFonts w:ascii="Times New Roman" w:hAnsi="Times New Roman"/>
          <w:b/>
          <w:sz w:val="24"/>
          <w:szCs w:val="24"/>
        </w:rPr>
        <w:t>ron-serwer</w:t>
      </w:r>
      <w:r w:rsidR="00873D7A" w:rsidRPr="008A1084">
        <w:rPr>
          <w:rFonts w:ascii="Times New Roman" w:hAnsi="Times New Roman"/>
          <w:sz w:val="24"/>
          <w:szCs w:val="24"/>
        </w:rPr>
        <w:t xml:space="preserve"> - część serwerowa systemu,</w:t>
      </w:r>
    </w:p>
    <w:p w:rsidR="00873D7A" w:rsidRPr="008A1084" w:rsidRDefault="00873D7A" w:rsidP="008A1084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A30B0E">
        <w:rPr>
          <w:rFonts w:ascii="Times New Roman" w:hAnsi="Times New Roman"/>
          <w:b/>
          <w:sz w:val="24"/>
          <w:szCs w:val="24"/>
        </w:rPr>
        <w:t>DronAdminPanel</w:t>
      </w:r>
      <w:proofErr w:type="spellEnd"/>
      <w:r w:rsidRPr="008A1084">
        <w:rPr>
          <w:rFonts w:ascii="Times New Roman" w:hAnsi="Times New Roman"/>
          <w:sz w:val="24"/>
          <w:szCs w:val="24"/>
        </w:rPr>
        <w:t xml:space="preserve"> - Panel administracyjny</w:t>
      </w:r>
    </w:p>
    <w:p w:rsidR="00873D7A" w:rsidRPr="008A1084" w:rsidRDefault="00DF4CF1" w:rsidP="008A1084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A30B0E">
        <w:rPr>
          <w:rFonts w:ascii="Times New Roman" w:hAnsi="Times New Roman"/>
          <w:b/>
          <w:sz w:val="24"/>
          <w:szCs w:val="24"/>
        </w:rPr>
        <w:t>Dron</w:t>
      </w:r>
      <w:r w:rsidR="00873D7A" w:rsidRPr="00A30B0E">
        <w:rPr>
          <w:rFonts w:ascii="Times New Roman" w:hAnsi="Times New Roman"/>
          <w:b/>
          <w:sz w:val="24"/>
          <w:szCs w:val="24"/>
        </w:rPr>
        <w:t>Tracker</w:t>
      </w:r>
      <w:proofErr w:type="spellEnd"/>
      <w:r w:rsidR="00873D7A" w:rsidRPr="008A1084">
        <w:rPr>
          <w:rFonts w:ascii="Times New Roman" w:hAnsi="Times New Roman"/>
          <w:sz w:val="24"/>
          <w:szCs w:val="24"/>
        </w:rPr>
        <w:t xml:space="preserve"> - Aplikacja zbierająca dane geolokalizacyjne i wysyłające je do serwera</w:t>
      </w:r>
    </w:p>
    <w:p w:rsidR="00873D7A" w:rsidRPr="00B541E8" w:rsidRDefault="00873D7A" w:rsidP="007650FC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A30B0E">
        <w:rPr>
          <w:rFonts w:ascii="Times New Roman" w:hAnsi="Times New Roman"/>
          <w:b/>
          <w:sz w:val="24"/>
          <w:szCs w:val="24"/>
        </w:rPr>
        <w:t>DronVision</w:t>
      </w:r>
      <w:proofErr w:type="spellEnd"/>
      <w:r w:rsidRPr="008A1084">
        <w:rPr>
          <w:rFonts w:ascii="Times New Roman" w:hAnsi="Times New Roman"/>
          <w:sz w:val="24"/>
          <w:szCs w:val="24"/>
        </w:rPr>
        <w:t xml:space="preserve"> - Główna aplikacja kliencka, służąca d</w:t>
      </w:r>
      <w:r w:rsidR="00B541E8">
        <w:rPr>
          <w:rFonts w:ascii="Times New Roman" w:hAnsi="Times New Roman"/>
          <w:sz w:val="24"/>
          <w:szCs w:val="24"/>
        </w:rPr>
        <w:t>o wizualizacji obszaru przeszuk</w:t>
      </w:r>
      <w:r w:rsidRPr="008A1084">
        <w:rPr>
          <w:rFonts w:ascii="Times New Roman" w:hAnsi="Times New Roman"/>
          <w:sz w:val="24"/>
          <w:szCs w:val="24"/>
        </w:rPr>
        <w:t>a</w:t>
      </w:r>
      <w:r w:rsidR="00B541E8">
        <w:rPr>
          <w:rFonts w:ascii="Times New Roman" w:hAnsi="Times New Roman"/>
          <w:sz w:val="24"/>
          <w:szCs w:val="24"/>
        </w:rPr>
        <w:t>n</w:t>
      </w:r>
      <w:r w:rsidRPr="008A1084">
        <w:rPr>
          <w:rFonts w:ascii="Times New Roman" w:hAnsi="Times New Roman"/>
          <w:sz w:val="24"/>
          <w:szCs w:val="24"/>
        </w:rPr>
        <w:t>ego</w:t>
      </w:r>
    </w:p>
    <w:p w:rsidR="00481FB8" w:rsidRDefault="00873D7A" w:rsidP="00873D7A">
      <w:pPr>
        <w:pStyle w:val="Nagwek2"/>
      </w:pPr>
      <w:bookmarkStart w:id="83" w:name="_Toc448696852"/>
      <w:r>
        <w:lastRenderedPageBreak/>
        <w:t>Diagramy klas</w:t>
      </w:r>
      <w:bookmarkEnd w:id="83"/>
    </w:p>
    <w:p w:rsidR="00481FB8" w:rsidRDefault="00481FB8" w:rsidP="007650FC">
      <w:pPr>
        <w:spacing w:line="360" w:lineRule="auto"/>
      </w:pPr>
    </w:p>
    <w:p w:rsidR="00266278" w:rsidRDefault="00266278" w:rsidP="007650FC">
      <w:pPr>
        <w:spacing w:line="360" w:lineRule="auto"/>
      </w:pPr>
      <w:r>
        <w:tab/>
        <w:t>Diagram klas jest statycznym diagramem strukturalnym. Przedstawia strukturę syst</w:t>
      </w:r>
      <w:r>
        <w:t>e</w:t>
      </w:r>
      <w:r>
        <w:t xml:space="preserve">mu w modelu obiektowym przez ilustrację struktury klas i zależności między nimi. </w:t>
      </w:r>
    </w:p>
    <w:p w:rsidR="00266278" w:rsidRPr="0088170C" w:rsidRDefault="00266278" w:rsidP="007650FC">
      <w:pPr>
        <w:spacing w:line="360" w:lineRule="auto"/>
        <w:rPr>
          <w:vertAlign w:val="subscript"/>
        </w:rPr>
      </w:pPr>
      <w:r>
        <w:tab/>
        <w:t>Ze względu na skomplikowaną budowę systemu diagramy klas, dołączone do pracy, zostały ograniczone do przedstawienia zależności między klasami, bez opisu ich wewnętrznej struktury takiej jak lista atrybutów, czy metod. Dodatkowo</w:t>
      </w:r>
      <w:r w:rsidR="0088170C">
        <w:t>, w celu poprawienia czytelności diagramów,</w:t>
      </w:r>
      <w:r>
        <w:t xml:space="preserve"> klasy zostały podzielone na mniejsze logiczne </w:t>
      </w:r>
      <w:r w:rsidR="0088170C">
        <w:t>grupy</w:t>
      </w:r>
      <w:r>
        <w:t xml:space="preserve">, </w:t>
      </w:r>
      <w:r w:rsidR="0088170C">
        <w:t>takie jak klasy odpowiad</w:t>
      </w:r>
      <w:r w:rsidR="0088170C">
        <w:t>a</w:t>
      </w:r>
      <w:r w:rsidR="0088170C">
        <w:t>jących</w:t>
      </w:r>
      <w:r>
        <w:t xml:space="preserve"> za logikę biznesową, czy klasy reprezentujące obiekty bazoda</w:t>
      </w:r>
      <w:r w:rsidR="0088170C">
        <w:t>nowe, a powiązanie mi</w:t>
      </w:r>
      <w:r w:rsidR="0088170C">
        <w:t>ę</w:t>
      </w:r>
      <w:r w:rsidR="0088170C">
        <w:t>dzy klasami z różnych grup zostało przedstawione jako powiązanie między całymi grupami tzn. "Klasy logiki biznesowej wykorzystują klasy z modelu domenowego oraz z modelu b</w:t>
      </w:r>
      <w:r w:rsidR="0088170C">
        <w:t>a</w:t>
      </w:r>
      <w:r w:rsidR="0088170C">
        <w:t>zodanowego".</w:t>
      </w:r>
    </w:p>
    <w:p w:rsidR="00266278" w:rsidRDefault="00266278" w:rsidP="007650FC">
      <w:pPr>
        <w:spacing w:line="360" w:lineRule="auto"/>
      </w:pPr>
    </w:p>
    <w:p w:rsidR="00E57E16" w:rsidRDefault="00E57E16" w:rsidP="00873D7A">
      <w:pPr>
        <w:pStyle w:val="Nagwek3"/>
      </w:pPr>
      <w:bookmarkStart w:id="84" w:name="_Toc448696853"/>
      <w:r>
        <w:t>Diagram klas części serwerowej</w:t>
      </w:r>
      <w:bookmarkEnd w:id="84"/>
    </w:p>
    <w:p w:rsidR="00E57E16" w:rsidRDefault="00E57E16" w:rsidP="007650FC">
      <w:pPr>
        <w:spacing w:line="360" w:lineRule="auto"/>
      </w:pPr>
    </w:p>
    <w:p w:rsidR="00D36E8B" w:rsidRDefault="00E15754" w:rsidP="007650FC">
      <w:pPr>
        <w:spacing w:line="360" w:lineRule="auto"/>
      </w:pPr>
      <w:r>
        <w:tab/>
      </w:r>
      <w:r w:rsidR="00D13AB8">
        <w:t xml:space="preserve">Diagram klas części serwerowej ze względu na </w:t>
      </w:r>
      <w:r w:rsidR="0088170C">
        <w:t>duży</w:t>
      </w:r>
      <w:r w:rsidR="00D13AB8">
        <w:t xml:space="preserve"> rozmia</w:t>
      </w:r>
      <w:r w:rsidR="0088170C">
        <w:t xml:space="preserve">r </w:t>
      </w:r>
      <w:r w:rsidR="00D13AB8">
        <w:t>został dołączony do pr</w:t>
      </w:r>
      <w:r w:rsidR="00D13AB8">
        <w:t>a</w:t>
      </w:r>
      <w:r w:rsidR="00D13AB8">
        <w:t>cy jako załącznik nr 1.</w:t>
      </w:r>
    </w:p>
    <w:p w:rsidR="00D13AB8" w:rsidRDefault="00D13AB8" w:rsidP="007650FC">
      <w:pPr>
        <w:spacing w:line="360" w:lineRule="auto"/>
      </w:pPr>
    </w:p>
    <w:p w:rsidR="00E57E16" w:rsidRDefault="00E57E16" w:rsidP="00873D7A">
      <w:pPr>
        <w:pStyle w:val="Nagwek3"/>
      </w:pPr>
      <w:bookmarkStart w:id="85" w:name="_Toc448696854"/>
      <w:r>
        <w:t>Diagram klas aplikacji klienckiej</w:t>
      </w:r>
      <w:bookmarkEnd w:id="85"/>
    </w:p>
    <w:p w:rsidR="00481FB8" w:rsidRDefault="00481FB8" w:rsidP="00481FB8"/>
    <w:p w:rsidR="00D13AB8" w:rsidRDefault="00E15754" w:rsidP="00D13AB8">
      <w:pPr>
        <w:spacing w:line="360" w:lineRule="auto"/>
      </w:pPr>
      <w:r>
        <w:tab/>
      </w:r>
      <w:r w:rsidR="00D13AB8">
        <w:t>Diagram klas</w:t>
      </w:r>
      <w:r w:rsidR="003B7878">
        <w:t xml:space="preserve"> aplikacji klienckiej</w:t>
      </w:r>
      <w:r w:rsidR="00D13AB8">
        <w:t xml:space="preserve"> ze względu na </w:t>
      </w:r>
      <w:r w:rsidR="0088170C">
        <w:t>duży rozmiar</w:t>
      </w:r>
      <w:r w:rsidR="00D13AB8">
        <w:t xml:space="preserve"> został dołączony do pracy jako załącznik nr 2.</w:t>
      </w:r>
    </w:p>
    <w:p w:rsidR="00E57E16" w:rsidRDefault="00E57E16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D36E8B" w:rsidRDefault="00D36E8B" w:rsidP="007650FC">
      <w:pPr>
        <w:spacing w:line="360" w:lineRule="auto"/>
      </w:pPr>
    </w:p>
    <w:p w:rsidR="003E7149" w:rsidRDefault="0088170C" w:rsidP="003E7149">
      <w:pPr>
        <w:pStyle w:val="Nagwek2"/>
        <w:spacing w:line="360" w:lineRule="auto"/>
      </w:pPr>
      <w:bookmarkStart w:id="86" w:name="_Toc448696855"/>
      <w:r>
        <w:lastRenderedPageBreak/>
        <w:t>Diagram związków encji</w:t>
      </w:r>
      <w:bookmarkEnd w:id="86"/>
    </w:p>
    <w:p w:rsidR="0088170C" w:rsidRDefault="0088170C" w:rsidP="0088170C"/>
    <w:p w:rsidR="00CD0ACA" w:rsidRDefault="0088170C" w:rsidP="00CD0ACA">
      <w:r>
        <w:tab/>
        <w:t>Jest to rodzaj diagramu, przedstawiającego związki pomiędzy encjami, opisujący ko</w:t>
      </w:r>
      <w:r>
        <w:t>n</w:t>
      </w:r>
      <w:r>
        <w:t>ceptualny model danych używanych w systemie informatycznym.</w:t>
      </w:r>
    </w:p>
    <w:p w:rsidR="0088170C" w:rsidRPr="00CD0ACA" w:rsidRDefault="0088170C" w:rsidP="00CD0ACA"/>
    <w:p w:rsidR="00FE09E9" w:rsidRDefault="00B305AD" w:rsidP="00CD0ACA">
      <w:pPr>
        <w:jc w:val="center"/>
      </w:pPr>
      <w:r>
        <w:pict>
          <v:group id="_x0000_s1100" editas="canvas" style="width:453.95pt;height:595.3pt;mso-position-horizontal-relative:char;mso-position-vertical-relative:line" coordsize="9079,11906">
            <o:lock v:ext="edit" aspectratio="t"/>
            <v:shape id="_x0000_s1099" type="#_x0000_t75" style="position:absolute;width:9079;height:11906" o:preferrelative="f">
              <v:fill o:detectmouseclick="t"/>
              <v:path o:extrusionok="t" o:connecttype="none"/>
              <o:lock v:ext="edit" text="t"/>
            </v:shape>
            <v:shape id="_x0000_s1101" type="#_x0000_t75" style="position:absolute;width:8203;height:11906">
              <v:imagedata r:id="rId24" o:title=""/>
            </v:shape>
            <w10:wrap type="none"/>
            <w10:anchorlock/>
          </v:group>
        </w:pict>
      </w:r>
    </w:p>
    <w:p w:rsidR="0088170C" w:rsidRDefault="0088170C" w:rsidP="00CD0ACA">
      <w:pPr>
        <w:jc w:val="center"/>
      </w:pPr>
    </w:p>
    <w:p w:rsidR="00E57E16" w:rsidRDefault="00E57E16" w:rsidP="007650FC">
      <w:pPr>
        <w:pStyle w:val="Nagwek2"/>
        <w:spacing w:line="360" w:lineRule="auto"/>
      </w:pPr>
      <w:bookmarkStart w:id="87" w:name="_Toc448696856"/>
      <w:r>
        <w:lastRenderedPageBreak/>
        <w:t>Diagramy aktywności</w:t>
      </w:r>
      <w:bookmarkEnd w:id="87"/>
    </w:p>
    <w:p w:rsidR="00FE6CC6" w:rsidRDefault="00FE6CC6" w:rsidP="007C381B"/>
    <w:p w:rsidR="007C381B" w:rsidRPr="008B0F8E" w:rsidRDefault="007C381B" w:rsidP="007C381B">
      <w:pPr>
        <w:pStyle w:val="Nagwek3"/>
      </w:pPr>
      <w:bookmarkStart w:id="88" w:name="_Toc448696857"/>
      <w:r>
        <w:t>Diagram aktywności - Dron - Zmień położenie</w:t>
      </w:r>
      <w:bookmarkEnd w:id="88"/>
    </w:p>
    <w:p w:rsidR="00AA6BEE" w:rsidRDefault="00AA6BEE" w:rsidP="007C381B">
      <w:pPr>
        <w:rPr>
          <w:b/>
          <w:noProof/>
        </w:rPr>
      </w:pPr>
    </w:p>
    <w:p w:rsidR="00AA6BEE" w:rsidRDefault="00B305AD" w:rsidP="008B0F8E">
      <w:pPr>
        <w:jc w:val="center"/>
        <w:rPr>
          <w:b/>
          <w:noProof/>
        </w:rPr>
      </w:pPr>
      <w:r>
        <w:rPr>
          <w:b/>
          <w:noProof/>
        </w:rPr>
      </w:r>
      <w:r>
        <w:rPr>
          <w:b/>
          <w:noProof/>
        </w:rPr>
        <w:pict>
          <v:group id="_x0000_s1030" editas="canvas" style="width:505.3pt;height:566.95pt;mso-position-horizontal-relative:char;mso-position-vertical-relative:line" coordsize="10106,11339">
            <o:lock v:ext="edit" aspectratio="t"/>
            <v:shape id="_x0000_s1029" type="#_x0000_t75" style="position:absolute;width:10106;height:11339" o:preferrelative="f">
              <v:fill o:detectmouseclick="t"/>
              <v:path o:extrusionok="t" o:connecttype="none"/>
              <o:lock v:ext="edit" text="t"/>
            </v:shape>
            <v:shape id="_x0000_s1031" type="#_x0000_t75" style="position:absolute;width:10106;height:11339">
              <v:imagedata r:id="rId25" o:title=""/>
            </v:shape>
            <w10:wrap type="none"/>
            <w10:anchorlock/>
          </v:group>
        </w:pict>
      </w:r>
    </w:p>
    <w:p w:rsidR="00AA6BEE" w:rsidRDefault="00AA6BEE" w:rsidP="007C381B">
      <w:pPr>
        <w:rPr>
          <w:b/>
          <w:noProof/>
        </w:rPr>
      </w:pPr>
    </w:p>
    <w:p w:rsidR="007C381B" w:rsidRDefault="007C381B" w:rsidP="007C381B">
      <w:pPr>
        <w:pStyle w:val="Nagwek3"/>
      </w:pPr>
      <w:bookmarkStart w:id="89" w:name="_Toc448696858"/>
      <w:r>
        <w:lastRenderedPageBreak/>
        <w:t>Diagram aktywności - Użytkownik aplikacji wizualizującej - Ogl</w:t>
      </w:r>
      <w:r>
        <w:t>ą</w:t>
      </w:r>
      <w:r>
        <w:t>daj wizualizację</w:t>
      </w:r>
      <w:bookmarkEnd w:id="89"/>
    </w:p>
    <w:p w:rsidR="007C381B" w:rsidRDefault="007C381B" w:rsidP="007C381B"/>
    <w:p w:rsidR="00AA6BEE" w:rsidRDefault="008B0F8E" w:rsidP="008B0F8E">
      <w:pPr>
        <w:jc w:val="center"/>
      </w:pPr>
      <w:r>
        <w:rPr>
          <w:noProof/>
        </w:rPr>
        <w:drawing>
          <wp:inline distT="0" distB="0" distL="0" distR="0">
            <wp:extent cx="6264880" cy="6840000"/>
            <wp:effectExtent l="19050" t="0" r="2570" b="0"/>
            <wp:docPr id="19" name="Obraz 18" descr="Diagram aktywności - Użytkownik - Oglądaj wizualizacj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Oglądaj wizualizację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4880" cy="68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7C381B" w:rsidRDefault="007C381B" w:rsidP="007C381B">
      <w:pPr>
        <w:pStyle w:val="Nagwek3"/>
      </w:pPr>
      <w:bookmarkStart w:id="90" w:name="_Toc448696859"/>
      <w:r>
        <w:lastRenderedPageBreak/>
        <w:t>Diagram aktywności - Użytkownik aplikacji wizualizującej - Ed</w:t>
      </w:r>
      <w:r>
        <w:t>y</w:t>
      </w:r>
      <w:r>
        <w:t>tuj preferencje</w:t>
      </w:r>
      <w:bookmarkEnd w:id="90"/>
    </w:p>
    <w:p w:rsidR="007C381B" w:rsidRDefault="007C381B" w:rsidP="007C381B"/>
    <w:p w:rsidR="008B0F8E" w:rsidRDefault="008B0F8E" w:rsidP="008B0F8E">
      <w:pPr>
        <w:jc w:val="center"/>
      </w:pPr>
      <w:r>
        <w:rPr>
          <w:noProof/>
        </w:rPr>
        <w:drawing>
          <wp:inline distT="0" distB="0" distL="0" distR="0">
            <wp:extent cx="6313154" cy="5205046"/>
            <wp:effectExtent l="19050" t="0" r="0" b="0"/>
            <wp:docPr id="20" name="Obraz 19" descr="Diagram aktywności - Użytkownik - Edytuj preferenc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Edytuj preferencje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064" cy="52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Pr="007C381B" w:rsidRDefault="00AA6BEE" w:rsidP="007C381B"/>
    <w:p w:rsidR="007C381B" w:rsidRDefault="007C381B" w:rsidP="007C381B">
      <w:pPr>
        <w:pStyle w:val="Nagwek3"/>
      </w:pPr>
      <w:bookmarkStart w:id="91" w:name="_Toc448696860"/>
      <w:r>
        <w:lastRenderedPageBreak/>
        <w:t>Diagram aktywności - Użytkownik aplikacji wizualizującej - Prz</w:t>
      </w:r>
      <w:r>
        <w:t>e</w:t>
      </w:r>
      <w:r>
        <w:t>glądaj historię wizualizacji</w:t>
      </w:r>
      <w:bookmarkEnd w:id="91"/>
    </w:p>
    <w:p w:rsidR="008B0F8E" w:rsidRDefault="008B0F8E" w:rsidP="008B0F8E"/>
    <w:p w:rsidR="008B0F8E" w:rsidRPr="008B0F8E" w:rsidRDefault="008B0F8E" w:rsidP="008B0F8E">
      <w:r>
        <w:rPr>
          <w:noProof/>
        </w:rPr>
        <w:drawing>
          <wp:inline distT="0" distB="0" distL="0" distR="0">
            <wp:extent cx="6410645" cy="6840000"/>
            <wp:effectExtent l="19050" t="0" r="9205" b="0"/>
            <wp:docPr id="21" name="Obraz 20" descr="Diagram aktywności - Użytkownik - Przeglądaj histori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Przeglądaj historię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645" cy="68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81B" w:rsidRDefault="007C381B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Pr="007C381B" w:rsidRDefault="00AA6BEE" w:rsidP="007C381B"/>
    <w:p w:rsidR="007C381B" w:rsidRDefault="007C381B" w:rsidP="008B0F8E">
      <w:pPr>
        <w:pStyle w:val="Nagwek3"/>
      </w:pPr>
      <w:bookmarkStart w:id="92" w:name="_Toc448696861"/>
      <w:r>
        <w:lastRenderedPageBreak/>
        <w:t>Diagram aktywności - Użytkownik aplikacji wizualizującej - Ogl</w:t>
      </w:r>
      <w:r>
        <w:t>ą</w:t>
      </w:r>
      <w:r>
        <w:t>daj Symulację</w:t>
      </w:r>
      <w:bookmarkEnd w:id="92"/>
    </w:p>
    <w:p w:rsidR="008B0F8E" w:rsidRPr="008B0F8E" w:rsidRDefault="008B0F8E" w:rsidP="008B0F8E"/>
    <w:p w:rsidR="007C381B" w:rsidRDefault="008B0F8E" w:rsidP="008B0F8E">
      <w:r>
        <w:rPr>
          <w:noProof/>
        </w:rPr>
        <w:drawing>
          <wp:inline distT="0" distB="0" distL="0" distR="0">
            <wp:extent cx="5759450" cy="8105140"/>
            <wp:effectExtent l="19050" t="0" r="0" b="0"/>
            <wp:docPr id="22" name="Obraz 21" descr="Diagram aktywności - Użytkownik - Oglądaj symulacj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Oglądaj symulację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16" w:rsidRDefault="00E57E16" w:rsidP="007650FC">
      <w:pPr>
        <w:pStyle w:val="Nagwek2"/>
        <w:spacing w:line="360" w:lineRule="auto"/>
      </w:pPr>
      <w:bookmarkStart w:id="93" w:name="_Toc448696862"/>
      <w:r>
        <w:lastRenderedPageBreak/>
        <w:t>Diagramy sekwencji</w:t>
      </w:r>
      <w:bookmarkEnd w:id="93"/>
    </w:p>
    <w:p w:rsidR="00E15754" w:rsidRPr="00E15754" w:rsidRDefault="00E15754" w:rsidP="00E15754"/>
    <w:p w:rsidR="00CD0ACA" w:rsidRDefault="00B60C13" w:rsidP="00B60C13">
      <w:pPr>
        <w:pStyle w:val="Nagwek3"/>
      </w:pPr>
      <w:bookmarkStart w:id="94" w:name="_Toc448696863"/>
      <w:r>
        <w:t xml:space="preserve">Diagram sekwencji - </w:t>
      </w:r>
      <w:proofErr w:type="spellStart"/>
      <w:r w:rsidR="00DF4CF1">
        <w:t>Dron</w:t>
      </w:r>
      <w:r>
        <w:t>Tracker</w:t>
      </w:r>
      <w:proofErr w:type="spellEnd"/>
      <w:r>
        <w:t xml:space="preserve"> - Zmiana położenia</w:t>
      </w:r>
      <w:bookmarkEnd w:id="94"/>
    </w:p>
    <w:p w:rsidR="00C11D8C" w:rsidRPr="00C11D8C" w:rsidRDefault="00C11D8C" w:rsidP="00C11D8C"/>
    <w:p w:rsidR="00C11D8C" w:rsidRDefault="00B305AD" w:rsidP="00C11D8C">
      <w:pPr>
        <w:jc w:val="center"/>
      </w:pPr>
      <w:r>
        <w:pict>
          <v:group id="_x0000_s1090" editas="canvas" style="width:500.35pt;height:566.95pt;mso-position-horizontal-relative:char;mso-position-vertical-relative:line" coordsize="10007,11339">
            <o:lock v:ext="edit" aspectratio="t"/>
            <v:shape id="_x0000_s1089" type="#_x0000_t75" style="position:absolute;width:10007;height:11339" o:preferrelative="f">
              <v:fill o:detectmouseclick="t"/>
              <v:path o:extrusionok="t" o:connecttype="none"/>
              <o:lock v:ext="edit" text="t"/>
            </v:shape>
            <v:shape id="_x0000_s1091" type="#_x0000_t75" style="position:absolute;width:10007;height:11339">
              <v:imagedata r:id="rId30" o:title=""/>
            </v:shape>
            <w10:wrap type="none"/>
            <w10:anchorlock/>
          </v:group>
        </w:pict>
      </w:r>
    </w:p>
    <w:p w:rsidR="00C11D8C" w:rsidRDefault="00C11D8C" w:rsidP="00C11D8C">
      <w:pPr>
        <w:jc w:val="center"/>
      </w:pPr>
    </w:p>
    <w:p w:rsidR="00C11D8C" w:rsidRDefault="00C11D8C" w:rsidP="00C11D8C">
      <w:pPr>
        <w:jc w:val="center"/>
      </w:pPr>
    </w:p>
    <w:p w:rsidR="000424C3" w:rsidRDefault="00B60C13" w:rsidP="000424C3">
      <w:pPr>
        <w:pStyle w:val="Nagwek3"/>
      </w:pPr>
      <w:bookmarkStart w:id="95" w:name="_Toc448696864"/>
      <w:r>
        <w:lastRenderedPageBreak/>
        <w:t xml:space="preserve">Diagram sekwencji - Dron-serwer - Nowa wiadomość od </w:t>
      </w:r>
      <w:proofErr w:type="spellStart"/>
      <w:r w:rsidR="00DF4CF1">
        <w:t>Dro</w:t>
      </w:r>
      <w:r w:rsidR="00DF4CF1">
        <w:t>n</w:t>
      </w:r>
      <w:r>
        <w:t>Tracker'a</w:t>
      </w:r>
      <w:bookmarkEnd w:id="95"/>
      <w:proofErr w:type="spellEnd"/>
    </w:p>
    <w:p w:rsidR="004B0327" w:rsidRPr="004B0327" w:rsidRDefault="004B0327" w:rsidP="004B0327"/>
    <w:p w:rsidR="000424C3" w:rsidRPr="00D87FF6" w:rsidRDefault="00B305AD" w:rsidP="00D87FF6">
      <w:r>
        <w:pict>
          <v:group id="_x0000_s1110" editas="canvas" style="width:429pt;height:643.2pt;mso-position-horizontal-relative:char;mso-position-vertical-relative:line" coordsize="8580,12864">
            <o:lock v:ext="edit" aspectratio="t"/>
            <v:shape id="_x0000_s1109" type="#_x0000_t75" style="position:absolute;width:8580;height:12864" o:preferrelative="f">
              <v:fill o:detectmouseclick="t"/>
              <v:path o:extrusionok="t" o:connecttype="none"/>
              <o:lock v:ext="edit" text="t"/>
            </v:shape>
            <v:shape id="_x0000_s1111" type="#_x0000_t75" style="position:absolute;width:8584;height:12868">
              <v:imagedata r:id="rId31" o:title=""/>
            </v:shape>
            <w10:wrap type="none"/>
            <w10:anchorlock/>
          </v:group>
        </w:pict>
      </w:r>
    </w:p>
    <w:p w:rsidR="00B60C13" w:rsidRDefault="00B60C13" w:rsidP="00B60C13">
      <w:pPr>
        <w:pStyle w:val="Nagwek3"/>
      </w:pPr>
      <w:bookmarkStart w:id="96" w:name="_Toc448696865"/>
      <w:r>
        <w:lastRenderedPageBreak/>
        <w:t xml:space="preserve">Diagram sekwencji - </w:t>
      </w:r>
      <w:proofErr w:type="spellStart"/>
      <w:r>
        <w:t>DronVision</w:t>
      </w:r>
      <w:proofErr w:type="spellEnd"/>
      <w:r>
        <w:t xml:space="preserve"> - Nowa wiadomość wizualizacyjna</w:t>
      </w:r>
      <w:bookmarkEnd w:id="96"/>
    </w:p>
    <w:p w:rsidR="00D87FF6" w:rsidRPr="00D87FF6" w:rsidRDefault="00D87FF6" w:rsidP="00D87FF6"/>
    <w:p w:rsidR="004B0327" w:rsidRDefault="00B305AD" w:rsidP="00FE6CC6">
      <w:r>
        <w:pict>
          <v:group id="_x0000_s1114" editas="canvas" style="width:477pt;height:663pt;mso-position-horizontal-relative:char;mso-position-vertical-relative:line" coordsize="9540,13260">
            <o:lock v:ext="edit" aspectratio="t"/>
            <v:shape id="_x0000_s1113" type="#_x0000_t75" style="position:absolute;width:9540;height:13260" o:preferrelative="f">
              <v:fill o:detectmouseclick="t"/>
              <v:path o:extrusionok="t" o:connecttype="none"/>
              <o:lock v:ext="edit" text="t"/>
            </v:shape>
            <v:shape id="_x0000_s1115" type="#_x0000_t75" style="position:absolute;width:9545;height:13264">
              <v:imagedata r:id="rId32" o:title=""/>
            </v:shape>
            <w10:wrap type="none"/>
            <w10:anchorlock/>
          </v:group>
        </w:pict>
      </w:r>
    </w:p>
    <w:p w:rsidR="004B0327" w:rsidRDefault="004B0327" w:rsidP="004B0327">
      <w:pPr>
        <w:pStyle w:val="Nagwek2"/>
        <w:spacing w:line="360" w:lineRule="auto"/>
      </w:pPr>
      <w:bookmarkStart w:id="97" w:name="_Toc448696866"/>
      <w:r>
        <w:lastRenderedPageBreak/>
        <w:t>Projekt interfejsu graficznego (GUI)</w:t>
      </w:r>
      <w:bookmarkEnd w:id="97"/>
    </w:p>
    <w:p w:rsidR="00E57E16" w:rsidRDefault="00E57E16" w:rsidP="007650FC">
      <w:pPr>
        <w:spacing w:line="360" w:lineRule="auto"/>
      </w:pPr>
    </w:p>
    <w:p w:rsidR="00E57E16" w:rsidRDefault="00E15754" w:rsidP="007650FC">
      <w:pPr>
        <w:spacing w:line="360" w:lineRule="auto"/>
      </w:pPr>
      <w:r>
        <w:tab/>
      </w:r>
      <w:r w:rsidR="00D13AB8">
        <w:t>Projektu interfejsu graficznego, ze względu na duże rozmiary został dołączony do pr</w:t>
      </w:r>
      <w:r w:rsidR="00D13AB8">
        <w:t>a</w:t>
      </w:r>
      <w:r w:rsidR="00D13AB8">
        <w:t>cy jako załącznik nr 3.</w:t>
      </w: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CD0ACA" w:rsidRDefault="00CD0ACA" w:rsidP="007650FC">
      <w:pPr>
        <w:spacing w:line="360" w:lineRule="auto"/>
      </w:pPr>
    </w:p>
    <w:p w:rsidR="00CD0ACA" w:rsidRDefault="00CD0ACA" w:rsidP="007650FC">
      <w:pPr>
        <w:spacing w:line="360" w:lineRule="auto"/>
      </w:pPr>
    </w:p>
    <w:p w:rsidR="00CD0ACA" w:rsidRDefault="00CD0ACA" w:rsidP="007650FC">
      <w:pPr>
        <w:spacing w:line="360" w:lineRule="auto"/>
      </w:pPr>
    </w:p>
    <w:p w:rsidR="00CD0ACA" w:rsidRDefault="00CD0ACA" w:rsidP="007650FC">
      <w:pPr>
        <w:spacing w:line="360" w:lineRule="auto"/>
      </w:pPr>
    </w:p>
    <w:p w:rsidR="00E57E16" w:rsidRDefault="00E57E16" w:rsidP="00E17748">
      <w:pPr>
        <w:pStyle w:val="Nagwek1"/>
        <w:spacing w:line="360" w:lineRule="auto"/>
      </w:pPr>
      <w:bookmarkStart w:id="98" w:name="_Toc448696867"/>
      <w:r>
        <w:lastRenderedPageBreak/>
        <w:t>Algorytm obliczania obszaru przeszukanego</w:t>
      </w:r>
      <w:bookmarkEnd w:id="98"/>
    </w:p>
    <w:p w:rsidR="00770F4B" w:rsidRDefault="00770F4B" w:rsidP="00E17748">
      <w:pPr>
        <w:spacing w:line="360" w:lineRule="auto"/>
      </w:pPr>
    </w:p>
    <w:p w:rsidR="00770F4B" w:rsidRDefault="00770F4B" w:rsidP="00E17748">
      <w:pPr>
        <w:spacing w:line="360" w:lineRule="auto"/>
      </w:pPr>
      <w:r>
        <w:tab/>
        <w:t xml:space="preserve">Po zaprojektowaniu systemu pora na omówienie kolejnej kluczowej kwestii, czyli algorytmu, służącego do obliczaniu obszaru przeszukanego przez </w:t>
      </w:r>
      <w:proofErr w:type="spellStart"/>
      <w:r>
        <w:t>drony</w:t>
      </w:r>
      <w:proofErr w:type="spellEnd"/>
      <w:r>
        <w:t xml:space="preserve">. </w:t>
      </w:r>
    </w:p>
    <w:p w:rsidR="00770F4B" w:rsidRPr="00770F4B" w:rsidRDefault="00770F4B" w:rsidP="00E17748">
      <w:pPr>
        <w:spacing w:line="360" w:lineRule="auto"/>
      </w:pPr>
      <w:r>
        <w:tab/>
        <w:t xml:space="preserve">Obszar przeszukany jest </w:t>
      </w:r>
      <w:r w:rsidR="00A80C36">
        <w:t>rozumiany jako reprezentacja</w:t>
      </w:r>
      <w:r>
        <w:t xml:space="preserve"> terenu zarejestrowanego przez kamerę zamontowaną na dronie. Jego poprawne obliczenie jest kluczowe </w:t>
      </w:r>
      <w:r w:rsidR="00A80C36">
        <w:t xml:space="preserve">z punktu widzenia </w:t>
      </w:r>
      <w:r w:rsidR="002C0490">
        <w:t>funkcjonowania</w:t>
      </w:r>
      <w:r w:rsidR="00A80C36">
        <w:t xml:space="preserve"> systemu, biorąc pod uwagę, iż jego podsta</w:t>
      </w:r>
      <w:r w:rsidR="002C0490">
        <w:t xml:space="preserve">wowym zadaniem </w:t>
      </w:r>
      <w:r w:rsidR="00CD334A">
        <w:t>jest właś</w:t>
      </w:r>
      <w:r w:rsidR="00A80C36">
        <w:t xml:space="preserve">nie wizualizacja tego obszaru. </w:t>
      </w:r>
    </w:p>
    <w:p w:rsidR="00314377" w:rsidRPr="00314377" w:rsidRDefault="00314377" w:rsidP="00E17748">
      <w:pPr>
        <w:spacing w:line="360" w:lineRule="auto"/>
      </w:pPr>
    </w:p>
    <w:p w:rsidR="00E57E16" w:rsidRDefault="00E57E16" w:rsidP="00E17748">
      <w:pPr>
        <w:pStyle w:val="Nagwek2"/>
        <w:spacing w:line="360" w:lineRule="auto"/>
      </w:pPr>
      <w:bookmarkStart w:id="99" w:name="_Toc448696868"/>
      <w:r>
        <w:t>Założenia</w:t>
      </w:r>
      <w:bookmarkEnd w:id="99"/>
    </w:p>
    <w:p w:rsidR="00770F4B" w:rsidRPr="0021428A" w:rsidRDefault="00770F4B" w:rsidP="00E17748">
      <w:pPr>
        <w:spacing w:line="360" w:lineRule="auto"/>
      </w:pPr>
    </w:p>
    <w:p w:rsidR="00770F4B" w:rsidRDefault="00770F4B" w:rsidP="00E17748">
      <w:pPr>
        <w:spacing w:line="360" w:lineRule="auto"/>
      </w:pPr>
      <w:r w:rsidRPr="0021428A">
        <w:tab/>
        <w:t>W pracy przyjęto pewne założenia dotyczące wymagań dla opracowywanego alg</w:t>
      </w:r>
      <w:r w:rsidRPr="0021428A">
        <w:t>o</w:t>
      </w:r>
      <w:r w:rsidRPr="0021428A">
        <w:t>rytmu:</w:t>
      </w:r>
    </w:p>
    <w:p w:rsidR="0021428A" w:rsidRPr="0021428A" w:rsidRDefault="0021428A" w:rsidP="00E17748">
      <w:pPr>
        <w:spacing w:line="360" w:lineRule="auto"/>
      </w:pPr>
    </w:p>
    <w:p w:rsidR="0021428A" w:rsidRDefault="0021428A" w:rsidP="00E17748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21428A">
        <w:rPr>
          <w:rFonts w:ascii="Times New Roman" w:hAnsi="Times New Roman"/>
          <w:sz w:val="24"/>
          <w:szCs w:val="24"/>
        </w:rPr>
        <w:t xml:space="preserve">Algorytm za dane wejściowe ma przyjmować: położenie geograficzne </w:t>
      </w:r>
      <w:proofErr w:type="spellStart"/>
      <w:r w:rsidRPr="0021428A">
        <w:rPr>
          <w:rFonts w:ascii="Times New Roman" w:hAnsi="Times New Roman"/>
          <w:sz w:val="24"/>
          <w:szCs w:val="24"/>
        </w:rPr>
        <w:t>drona</w:t>
      </w:r>
      <w:proofErr w:type="spellEnd"/>
      <w:r w:rsidRPr="0021428A">
        <w:rPr>
          <w:rFonts w:ascii="Times New Roman" w:hAnsi="Times New Roman"/>
          <w:sz w:val="24"/>
          <w:szCs w:val="24"/>
        </w:rPr>
        <w:t xml:space="preserve"> oraz kąt widzenia kamery zamontowanej na dronie,</w:t>
      </w:r>
    </w:p>
    <w:p w:rsidR="00CD334A" w:rsidRPr="0021428A" w:rsidRDefault="00CD334A" w:rsidP="00E17748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21428A" w:rsidRDefault="0021428A" w:rsidP="00E17748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21428A">
        <w:rPr>
          <w:rFonts w:ascii="Times New Roman" w:hAnsi="Times New Roman"/>
          <w:sz w:val="24"/>
          <w:szCs w:val="24"/>
        </w:rPr>
        <w:t>W pracy przyjęto, iż kamera zamontowana na dronie jest skierowana pionowo w dół,</w:t>
      </w:r>
    </w:p>
    <w:p w:rsidR="00CD334A" w:rsidRPr="0021428A" w:rsidRDefault="00CD334A" w:rsidP="00E17748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F97737" w:rsidRDefault="0021428A" w:rsidP="00F97737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21428A">
        <w:rPr>
          <w:rFonts w:ascii="Times New Roman" w:hAnsi="Times New Roman"/>
          <w:sz w:val="24"/>
          <w:szCs w:val="24"/>
        </w:rPr>
        <w:t>Algorytm ma obliczać zarejestrowany obszar, przy wykorzystaniu danych modeluj</w:t>
      </w:r>
      <w:r w:rsidRPr="0021428A">
        <w:rPr>
          <w:rFonts w:ascii="Times New Roman" w:hAnsi="Times New Roman"/>
          <w:sz w:val="24"/>
          <w:szCs w:val="24"/>
        </w:rPr>
        <w:t>ą</w:t>
      </w:r>
      <w:r w:rsidRPr="0021428A">
        <w:rPr>
          <w:rFonts w:ascii="Times New Roman" w:hAnsi="Times New Roman"/>
          <w:sz w:val="24"/>
          <w:szCs w:val="24"/>
        </w:rPr>
        <w:t xml:space="preserve">cych powierzchnię ziemską, </w:t>
      </w:r>
    </w:p>
    <w:p w:rsidR="00F97737" w:rsidRDefault="00F97737" w:rsidP="00F97737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F97737" w:rsidRPr="00F97737" w:rsidRDefault="00F97737" w:rsidP="00F97737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Przyjęto dodatkowe uproszczenie zakładające, iż </w:t>
      </w:r>
      <w:r w:rsidR="00506A22">
        <w:rPr>
          <w:rFonts w:ascii="Times New Roman" w:hAnsi="Times New Roman"/>
          <w:sz w:val="24"/>
          <w:szCs w:val="24"/>
        </w:rPr>
        <w:t>kamera rejestruje obraz o p</w:t>
      </w:r>
      <w:r w:rsidR="00506A22">
        <w:rPr>
          <w:rFonts w:ascii="Times New Roman" w:hAnsi="Times New Roman"/>
          <w:sz w:val="24"/>
          <w:szCs w:val="24"/>
        </w:rPr>
        <w:t>o</w:t>
      </w:r>
      <w:r w:rsidR="00506A22">
        <w:rPr>
          <w:rFonts w:ascii="Times New Roman" w:hAnsi="Times New Roman"/>
          <w:sz w:val="24"/>
          <w:szCs w:val="24"/>
        </w:rPr>
        <w:t>wierzchni kołowej, podczas, gdy w rzeczywistości matryce kamer mają kształt prost</w:t>
      </w:r>
      <w:r w:rsidR="00506A22">
        <w:rPr>
          <w:rFonts w:ascii="Times New Roman" w:hAnsi="Times New Roman"/>
          <w:sz w:val="24"/>
          <w:szCs w:val="24"/>
        </w:rPr>
        <w:t>o</w:t>
      </w:r>
      <w:r w:rsidR="00506A22">
        <w:rPr>
          <w:rFonts w:ascii="Times New Roman" w:hAnsi="Times New Roman"/>
          <w:sz w:val="24"/>
          <w:szCs w:val="24"/>
        </w:rPr>
        <w:t>kątny.</w:t>
      </w:r>
    </w:p>
    <w:p w:rsidR="0021428A" w:rsidRDefault="0021428A" w:rsidP="00E17748">
      <w:pPr>
        <w:spacing w:line="360" w:lineRule="auto"/>
      </w:pPr>
    </w:p>
    <w:p w:rsidR="0021428A" w:rsidRDefault="0021428A" w:rsidP="00E17748">
      <w:pPr>
        <w:spacing w:line="360" w:lineRule="auto"/>
      </w:pPr>
    </w:p>
    <w:p w:rsidR="0021428A" w:rsidRDefault="0021428A" w:rsidP="00E17748">
      <w:pPr>
        <w:spacing w:line="360" w:lineRule="auto"/>
      </w:pPr>
    </w:p>
    <w:p w:rsidR="0021428A" w:rsidRDefault="0021428A" w:rsidP="00E17748">
      <w:pPr>
        <w:spacing w:line="360" w:lineRule="auto"/>
      </w:pPr>
    </w:p>
    <w:p w:rsidR="0021428A" w:rsidRDefault="0021428A" w:rsidP="00E17748">
      <w:pPr>
        <w:spacing w:line="360" w:lineRule="auto"/>
      </w:pPr>
    </w:p>
    <w:p w:rsidR="0021428A" w:rsidRDefault="0021428A" w:rsidP="00E17748">
      <w:pPr>
        <w:spacing w:line="360" w:lineRule="auto"/>
      </w:pPr>
    </w:p>
    <w:p w:rsidR="00506A22" w:rsidRDefault="00506A22" w:rsidP="00E17748">
      <w:pPr>
        <w:spacing w:line="360" w:lineRule="auto"/>
      </w:pPr>
    </w:p>
    <w:p w:rsidR="00CD334A" w:rsidRPr="00314377" w:rsidRDefault="00CD334A" w:rsidP="00E17748">
      <w:pPr>
        <w:spacing w:line="360" w:lineRule="auto"/>
      </w:pPr>
    </w:p>
    <w:p w:rsidR="00CF0E2E" w:rsidRDefault="00E51DC0" w:rsidP="00E17748">
      <w:pPr>
        <w:pStyle w:val="Nagwek2"/>
        <w:spacing w:line="360" w:lineRule="auto"/>
      </w:pPr>
      <w:bookmarkStart w:id="100" w:name="_Toc448696869"/>
      <w:r>
        <w:lastRenderedPageBreak/>
        <w:t>Implementacja</w:t>
      </w:r>
      <w:bookmarkEnd w:id="100"/>
    </w:p>
    <w:p w:rsidR="002C0490" w:rsidRPr="002C0490" w:rsidRDefault="002C0490" w:rsidP="002C0490"/>
    <w:p w:rsidR="00764389" w:rsidRDefault="008716C2" w:rsidP="00E17748">
      <w:pPr>
        <w:pStyle w:val="Nagwek3"/>
        <w:spacing w:line="360" w:lineRule="auto"/>
      </w:pPr>
      <w:bookmarkStart w:id="101" w:name="_Toc448696870"/>
      <w:r>
        <w:t>Dane wejściowe</w:t>
      </w:r>
      <w:bookmarkEnd w:id="101"/>
    </w:p>
    <w:p w:rsidR="00764389" w:rsidRPr="00764389" w:rsidRDefault="00764389" w:rsidP="00E17748">
      <w:pPr>
        <w:spacing w:line="360" w:lineRule="auto"/>
      </w:pPr>
    </w:p>
    <w:p w:rsidR="00314377" w:rsidRDefault="00B9167B" w:rsidP="002C0490">
      <w:pPr>
        <w:spacing w:line="360" w:lineRule="auto"/>
      </w:pPr>
      <w:r>
        <w:tab/>
        <w:t>Do pobierania danych geolokalizacyjnych wykorzystano system nawigacji satelitarnej GPS. Zatem dane otrzymane z odbiornika</w:t>
      </w:r>
      <w:r w:rsidR="00E360B8">
        <w:t>, jak zostało to opisane w rozdziale "Dziedzina pr</w:t>
      </w:r>
      <w:r w:rsidR="00E360B8">
        <w:t>o</w:t>
      </w:r>
      <w:r w:rsidR="00E360B8">
        <w:t>blemu"</w:t>
      </w:r>
      <w:r>
        <w:t xml:space="preserve"> to szerokość i długość geograficzna odniesione do elipsoidy WGS84 oraz wysokość elipsoidalna. </w:t>
      </w:r>
    </w:p>
    <w:p w:rsidR="00B9167B" w:rsidRDefault="00B9167B" w:rsidP="002C0490">
      <w:pPr>
        <w:spacing w:line="360" w:lineRule="auto"/>
      </w:pPr>
      <w:r>
        <w:tab/>
        <w:t xml:space="preserve">Jako dane modelowe wykorzystano dane z misji SRTM, które są w postaci szerokości i długości geograficznej odniesionych do elipsoidy WGS84 oraz wysokości </w:t>
      </w:r>
      <w:proofErr w:type="spellStart"/>
      <w:r>
        <w:t>ortometrycznej</w:t>
      </w:r>
      <w:proofErr w:type="spellEnd"/>
      <w:r>
        <w:t xml:space="preserve"> odniesionej do geoidy EGM96.</w:t>
      </w:r>
    </w:p>
    <w:p w:rsidR="00B9167B" w:rsidRDefault="00B9167B" w:rsidP="002C0490">
      <w:pPr>
        <w:spacing w:line="360" w:lineRule="auto"/>
      </w:pPr>
      <w:r>
        <w:tab/>
        <w:t>Współrzędne określające szerokość i długość geograficzną z danych SRTM oraz z systemu GPS są zatem odniesione do tego samego układu odniesienia, jednak układy odni</w:t>
      </w:r>
      <w:r>
        <w:t>e</w:t>
      </w:r>
      <w:r>
        <w:t xml:space="preserve">sienia dla wysokości są różne i w celu ich </w:t>
      </w:r>
      <w:r w:rsidR="00E360B8">
        <w:t>porównania</w:t>
      </w:r>
      <w:r>
        <w:t xml:space="preserve"> należy wprowadzić</w:t>
      </w:r>
      <w:r w:rsidR="00E360B8">
        <w:t xml:space="preserve"> odpowiednie </w:t>
      </w:r>
      <w:r>
        <w:t>p</w:t>
      </w:r>
      <w:r>
        <w:t>o</w:t>
      </w:r>
      <w:r>
        <w:t>prawki.</w:t>
      </w:r>
    </w:p>
    <w:p w:rsidR="00AD102A" w:rsidRDefault="00AD102A" w:rsidP="002C0490">
      <w:pPr>
        <w:spacing w:line="360" w:lineRule="auto"/>
      </w:pPr>
      <w:r>
        <w:tab/>
      </w:r>
      <w:r w:rsidR="00E360B8">
        <w:t xml:space="preserve">W tym celu przeprowadzono eksperyment, którego głównym założeniem było </w:t>
      </w:r>
      <w:r>
        <w:t>wyzn</w:t>
      </w:r>
      <w:r>
        <w:t>a</w:t>
      </w:r>
      <w:r>
        <w:t>czenie wartości średniej undulacji dla lokalnego terenu, na</w:t>
      </w:r>
      <w:r w:rsidR="00A55455">
        <w:t xml:space="preserve"> którym był testowany system. D</w:t>
      </w:r>
      <w:r>
        <w:t>o</w:t>
      </w:r>
      <w:r>
        <w:t>konano porównania danych wysokościowych pobranych z GPS i tych z modelu SRTM</w:t>
      </w:r>
      <w:r w:rsidR="00E360B8">
        <w:t xml:space="preserve"> (</w:t>
      </w:r>
      <w:r w:rsidR="00A55455">
        <w:t xml:space="preserve">dla </w:t>
      </w:r>
      <w:r w:rsidR="00E360B8">
        <w:t>około 500 próbek)</w:t>
      </w:r>
      <w:r>
        <w:t>, a następnie obliczono średnią, maksymalną i minimalną wartość undul</w:t>
      </w:r>
      <w:r>
        <w:t>a</w:t>
      </w:r>
      <w:r>
        <w:t>cji. Wyniki obliczeń przedstawiono w tabeli.</w:t>
      </w:r>
    </w:p>
    <w:p w:rsidR="0008498D" w:rsidRDefault="0008498D" w:rsidP="0008498D">
      <w:pPr>
        <w:pStyle w:val="Legenda"/>
        <w:keepNext/>
      </w:pPr>
    </w:p>
    <w:tbl>
      <w:tblPr>
        <w:tblStyle w:val="Tabela-Siatka"/>
        <w:tblW w:w="0" w:type="auto"/>
        <w:tblLook w:val="04A0"/>
      </w:tblPr>
      <w:tblGrid>
        <w:gridCol w:w="4605"/>
        <w:gridCol w:w="4605"/>
      </w:tblGrid>
      <w:tr w:rsidR="00AD102A" w:rsidTr="00AD102A">
        <w:tc>
          <w:tcPr>
            <w:tcW w:w="4605" w:type="dxa"/>
          </w:tcPr>
          <w:p w:rsidR="00AD102A" w:rsidRPr="00284689" w:rsidRDefault="00AD102A" w:rsidP="00046FA9">
            <w:pPr>
              <w:spacing w:line="360" w:lineRule="auto"/>
              <w:jc w:val="left"/>
              <w:rPr>
                <w:b/>
              </w:rPr>
            </w:pPr>
            <w:r w:rsidRPr="00284689">
              <w:rPr>
                <w:b/>
              </w:rPr>
              <w:t>Średnia undulacja</w:t>
            </w:r>
          </w:p>
        </w:tc>
        <w:tc>
          <w:tcPr>
            <w:tcW w:w="4605" w:type="dxa"/>
          </w:tcPr>
          <w:p w:rsidR="00AD102A" w:rsidRDefault="00AD102A" w:rsidP="00046FA9">
            <w:pPr>
              <w:spacing w:line="360" w:lineRule="auto"/>
              <w:jc w:val="left"/>
            </w:pPr>
            <w:r>
              <w:t>6,6m</w:t>
            </w:r>
          </w:p>
        </w:tc>
      </w:tr>
      <w:tr w:rsidR="00AD102A" w:rsidTr="00AD102A">
        <w:tc>
          <w:tcPr>
            <w:tcW w:w="4605" w:type="dxa"/>
          </w:tcPr>
          <w:p w:rsidR="00AD102A" w:rsidRPr="00284689" w:rsidRDefault="00A55455" w:rsidP="00046FA9">
            <w:pPr>
              <w:spacing w:line="360" w:lineRule="auto"/>
              <w:jc w:val="left"/>
              <w:rPr>
                <w:b/>
              </w:rPr>
            </w:pPr>
            <w:r>
              <w:rPr>
                <w:b/>
              </w:rPr>
              <w:t xml:space="preserve">Maksymalna </w:t>
            </w:r>
            <w:r w:rsidR="00AD102A" w:rsidRPr="00284689">
              <w:rPr>
                <w:b/>
              </w:rPr>
              <w:t>undulacja dodatnia</w:t>
            </w:r>
          </w:p>
        </w:tc>
        <w:tc>
          <w:tcPr>
            <w:tcW w:w="4605" w:type="dxa"/>
          </w:tcPr>
          <w:p w:rsidR="00AD102A" w:rsidRDefault="00AD102A" w:rsidP="00046FA9">
            <w:pPr>
              <w:spacing w:line="360" w:lineRule="auto"/>
              <w:jc w:val="left"/>
            </w:pPr>
            <w:r>
              <w:t>18,2m</w:t>
            </w:r>
          </w:p>
        </w:tc>
      </w:tr>
      <w:tr w:rsidR="00AD102A" w:rsidTr="00AD102A">
        <w:tc>
          <w:tcPr>
            <w:tcW w:w="4605" w:type="dxa"/>
          </w:tcPr>
          <w:p w:rsidR="00AD102A" w:rsidRPr="00284689" w:rsidRDefault="00AD102A" w:rsidP="00046FA9">
            <w:pPr>
              <w:spacing w:line="360" w:lineRule="auto"/>
              <w:jc w:val="left"/>
              <w:rPr>
                <w:b/>
              </w:rPr>
            </w:pPr>
            <w:r w:rsidRPr="00284689">
              <w:rPr>
                <w:b/>
              </w:rPr>
              <w:t>Maksymalna undulacja ujemn</w:t>
            </w:r>
            <w:r w:rsidR="003A1C3D" w:rsidRPr="00284689">
              <w:rPr>
                <w:b/>
              </w:rPr>
              <w:t>a</w:t>
            </w:r>
          </w:p>
        </w:tc>
        <w:tc>
          <w:tcPr>
            <w:tcW w:w="4605" w:type="dxa"/>
          </w:tcPr>
          <w:p w:rsidR="00AD102A" w:rsidRDefault="00AD102A" w:rsidP="00046FA9">
            <w:pPr>
              <w:keepNext/>
              <w:spacing w:line="360" w:lineRule="auto"/>
              <w:jc w:val="left"/>
            </w:pPr>
            <w:r>
              <w:t>-17,2m</w:t>
            </w:r>
          </w:p>
        </w:tc>
      </w:tr>
    </w:tbl>
    <w:p w:rsidR="00B248D2" w:rsidRDefault="00B248D2" w:rsidP="00046FA9">
      <w:pPr>
        <w:pStyle w:val="Legenda"/>
        <w:jc w:val="center"/>
      </w:pPr>
    </w:p>
    <w:p w:rsidR="00046FA9" w:rsidRDefault="00046FA9" w:rsidP="00046FA9">
      <w:pPr>
        <w:pStyle w:val="Legenda"/>
        <w:jc w:val="center"/>
      </w:pPr>
      <w:bookmarkStart w:id="102" w:name="_Toc448663267"/>
      <w:r>
        <w:t xml:space="preserve">Tabela </w:t>
      </w:r>
      <w:fldSimple w:instr=" SEQ Tabela \* ARABIC ">
        <w:r w:rsidR="00101D5E">
          <w:rPr>
            <w:noProof/>
          </w:rPr>
          <w:t>1</w:t>
        </w:r>
      </w:fldSimple>
      <w:r>
        <w:t xml:space="preserve"> Wartości </w:t>
      </w:r>
      <w:r w:rsidRPr="00756D44">
        <w:t>undulacji przed wprowadzeniem korekty</w:t>
      </w:r>
      <w:bookmarkEnd w:id="102"/>
    </w:p>
    <w:p w:rsidR="00046FA9" w:rsidRPr="00046FA9" w:rsidRDefault="00046FA9" w:rsidP="00046FA9"/>
    <w:p w:rsidR="00B9167B" w:rsidRDefault="003A1C3D" w:rsidP="00E17748">
      <w:pPr>
        <w:spacing w:line="360" w:lineRule="auto"/>
      </w:pPr>
      <w:r>
        <w:tab/>
      </w:r>
      <w:r w:rsidR="00AD102A">
        <w:t xml:space="preserve">Na podstawie tych danych wywnioskowano, iż średnio wysokości z misji SRTM są większe od wysokości GPS o 6,6m, przy czym </w:t>
      </w:r>
      <w:r w:rsidR="00764389">
        <w:t>mak</w:t>
      </w:r>
      <w:r w:rsidR="00AD102A">
        <w:t>symalny błąd dodatni to 18,2m, a maks</w:t>
      </w:r>
      <w:r w:rsidR="00AD102A">
        <w:t>y</w:t>
      </w:r>
      <w:r w:rsidR="00AD102A">
        <w:t>malny błąd ujemny to -17,2m.</w:t>
      </w:r>
    </w:p>
    <w:p w:rsidR="00AD102A" w:rsidRDefault="00AD102A" w:rsidP="00E17748">
      <w:pPr>
        <w:spacing w:line="360" w:lineRule="auto"/>
      </w:pPr>
    </w:p>
    <w:p w:rsidR="00AD102A" w:rsidRDefault="00AD102A" w:rsidP="00E17748">
      <w:pPr>
        <w:spacing w:line="360" w:lineRule="auto"/>
      </w:pPr>
      <w:r>
        <w:tab/>
        <w:t xml:space="preserve">W celu poprawy tych parametrów do danych </w:t>
      </w:r>
      <w:proofErr w:type="spellStart"/>
      <w:r>
        <w:t>GPS'owych</w:t>
      </w:r>
      <w:proofErr w:type="spellEnd"/>
      <w:r>
        <w:t xml:space="preserve"> wprowadzono korektę p</w:t>
      </w:r>
      <w:r>
        <w:t>o</w:t>
      </w:r>
      <w:r>
        <w:t xml:space="preserve">przez dodanie do wartości wysokości </w:t>
      </w:r>
      <w:r w:rsidR="003A1C3D">
        <w:t xml:space="preserve">GPS </w:t>
      </w:r>
      <w:r>
        <w:t>wartość średniej undulacji. Wyniki po korekcie przedstawiono w tabeli.</w:t>
      </w:r>
    </w:p>
    <w:tbl>
      <w:tblPr>
        <w:tblStyle w:val="Tabela-Siatka"/>
        <w:tblW w:w="0" w:type="auto"/>
        <w:tblLook w:val="04A0"/>
      </w:tblPr>
      <w:tblGrid>
        <w:gridCol w:w="4605"/>
        <w:gridCol w:w="4605"/>
      </w:tblGrid>
      <w:tr w:rsidR="00AD102A" w:rsidTr="008D0CC6">
        <w:tc>
          <w:tcPr>
            <w:tcW w:w="4605" w:type="dxa"/>
          </w:tcPr>
          <w:p w:rsidR="00AD102A" w:rsidRPr="00284689" w:rsidRDefault="00AD102A" w:rsidP="00E17748">
            <w:pPr>
              <w:spacing w:line="360" w:lineRule="auto"/>
              <w:rPr>
                <w:b/>
              </w:rPr>
            </w:pPr>
            <w:r w:rsidRPr="00284689">
              <w:rPr>
                <w:b/>
              </w:rPr>
              <w:lastRenderedPageBreak/>
              <w:t>Średnia undulacja</w:t>
            </w:r>
          </w:p>
        </w:tc>
        <w:tc>
          <w:tcPr>
            <w:tcW w:w="4605" w:type="dxa"/>
          </w:tcPr>
          <w:p w:rsidR="00AD102A" w:rsidRPr="00AD102A" w:rsidRDefault="00AD102A" w:rsidP="00E17748">
            <w:pPr>
              <w:spacing w:line="360" w:lineRule="auto"/>
            </w:pPr>
            <w:r>
              <w:t>-1,2*10</w:t>
            </w:r>
            <w:r>
              <w:rPr>
                <w:vertAlign w:val="superscript"/>
              </w:rPr>
              <w:t>-14</w:t>
            </w:r>
            <w:r>
              <w:t>m</w:t>
            </w:r>
          </w:p>
        </w:tc>
      </w:tr>
      <w:tr w:rsidR="00AD102A" w:rsidTr="008D0CC6">
        <w:tc>
          <w:tcPr>
            <w:tcW w:w="4605" w:type="dxa"/>
          </w:tcPr>
          <w:p w:rsidR="00AD102A" w:rsidRPr="00284689" w:rsidRDefault="00AD102A" w:rsidP="00E17748">
            <w:pPr>
              <w:spacing w:line="360" w:lineRule="auto"/>
              <w:rPr>
                <w:b/>
              </w:rPr>
            </w:pPr>
            <w:r w:rsidRPr="00284689">
              <w:rPr>
                <w:b/>
              </w:rPr>
              <w:t>Maksymalna undulacja dodatnia</w:t>
            </w:r>
          </w:p>
        </w:tc>
        <w:tc>
          <w:tcPr>
            <w:tcW w:w="4605" w:type="dxa"/>
          </w:tcPr>
          <w:p w:rsidR="00AD102A" w:rsidRDefault="00AD102A" w:rsidP="00E17748">
            <w:pPr>
              <w:spacing w:line="360" w:lineRule="auto"/>
            </w:pPr>
            <w:r>
              <w:t>11,6m</w:t>
            </w:r>
          </w:p>
        </w:tc>
      </w:tr>
      <w:tr w:rsidR="00AD102A" w:rsidTr="008D0CC6">
        <w:tc>
          <w:tcPr>
            <w:tcW w:w="4605" w:type="dxa"/>
          </w:tcPr>
          <w:p w:rsidR="00AD102A" w:rsidRPr="00284689" w:rsidRDefault="00AD102A" w:rsidP="00E17748">
            <w:pPr>
              <w:spacing w:line="360" w:lineRule="auto"/>
              <w:rPr>
                <w:b/>
              </w:rPr>
            </w:pPr>
            <w:r w:rsidRPr="00284689">
              <w:rPr>
                <w:b/>
              </w:rPr>
              <w:t>Maksymalna undulacja ujemne</w:t>
            </w:r>
          </w:p>
        </w:tc>
        <w:tc>
          <w:tcPr>
            <w:tcW w:w="4605" w:type="dxa"/>
          </w:tcPr>
          <w:p w:rsidR="00AD102A" w:rsidRDefault="00AD102A" w:rsidP="00046FA9">
            <w:pPr>
              <w:keepNext/>
              <w:spacing w:line="360" w:lineRule="auto"/>
            </w:pPr>
            <w:r>
              <w:t>-23,8m</w:t>
            </w:r>
          </w:p>
        </w:tc>
      </w:tr>
    </w:tbl>
    <w:p w:rsidR="00B248D2" w:rsidRDefault="00B248D2" w:rsidP="00046FA9">
      <w:pPr>
        <w:pStyle w:val="Legenda"/>
        <w:jc w:val="center"/>
      </w:pPr>
    </w:p>
    <w:p w:rsidR="00AD102A" w:rsidRDefault="00046FA9" w:rsidP="00046FA9">
      <w:pPr>
        <w:pStyle w:val="Legenda"/>
        <w:jc w:val="center"/>
      </w:pPr>
      <w:bookmarkStart w:id="103" w:name="_Toc448663268"/>
      <w:r>
        <w:t xml:space="preserve">Tabela </w:t>
      </w:r>
      <w:fldSimple w:instr=" SEQ Tabela \* ARABIC ">
        <w:r w:rsidR="00101D5E">
          <w:rPr>
            <w:noProof/>
          </w:rPr>
          <w:t>2</w:t>
        </w:r>
      </w:fldSimple>
      <w:r>
        <w:t xml:space="preserve"> Wartości undulacji po wprowadzeniu korekty</w:t>
      </w:r>
      <w:bookmarkEnd w:id="103"/>
    </w:p>
    <w:p w:rsidR="00046FA9" w:rsidRPr="00046FA9" w:rsidRDefault="00046FA9" w:rsidP="00046FA9"/>
    <w:p w:rsidR="00764389" w:rsidRDefault="00AD102A" w:rsidP="00E17748">
      <w:pPr>
        <w:spacing w:line="360" w:lineRule="auto"/>
      </w:pPr>
      <w:r>
        <w:tab/>
        <w:t xml:space="preserve">Jak widać średnia wartość undulacji została zredukowana do bardzo małej wartości. </w:t>
      </w:r>
      <w:r w:rsidR="00106047">
        <w:t>Wartość maksymalna</w:t>
      </w:r>
      <w:r>
        <w:t xml:space="preserve"> undulacji dodatniej zmalała do 11,6m, podczas gdy wartość minimalnej undulacji ujemnej wzrosła do -23,8m. </w:t>
      </w:r>
    </w:p>
    <w:p w:rsidR="00CC54A6" w:rsidRDefault="00CC54A6" w:rsidP="00E17748">
      <w:pPr>
        <w:spacing w:line="360" w:lineRule="auto"/>
      </w:pPr>
    </w:p>
    <w:p w:rsidR="00764389" w:rsidRDefault="00764389" w:rsidP="00E17748">
      <w:pPr>
        <w:pStyle w:val="Nagwek3"/>
        <w:spacing w:line="360" w:lineRule="auto"/>
      </w:pPr>
      <w:bookmarkStart w:id="104" w:name="_Toc448696871"/>
      <w:r>
        <w:t>Algorytm</w:t>
      </w:r>
      <w:r w:rsidR="00DD3641">
        <w:t xml:space="preserve"> </w:t>
      </w:r>
      <w:r w:rsidR="00B8028E">
        <w:t>wyznaczania otoczki obszaru przeszukanego</w:t>
      </w:r>
      <w:bookmarkEnd w:id="104"/>
    </w:p>
    <w:p w:rsidR="00DD3641" w:rsidRPr="00DD3641" w:rsidRDefault="00DD3641" w:rsidP="00E17748">
      <w:pPr>
        <w:spacing w:line="360" w:lineRule="auto"/>
      </w:pPr>
    </w:p>
    <w:p w:rsidR="00764389" w:rsidRDefault="00DD3641" w:rsidP="00E17748">
      <w:pPr>
        <w:spacing w:line="360" w:lineRule="auto"/>
      </w:pPr>
      <w:r>
        <w:tab/>
        <w:t xml:space="preserve">Pełen algorytm został podzielony na </w:t>
      </w:r>
      <w:r w:rsidR="00435480">
        <w:t>trzy</w:t>
      </w:r>
      <w:r>
        <w:t xml:space="preserve"> części. Algorytm podstawowy służący do wyznaczenia o</w:t>
      </w:r>
      <w:r w:rsidR="00435480">
        <w:t>toczki obszaru zarejestrowanego, a</w:t>
      </w:r>
      <w:r>
        <w:t>lgorytm dodatkowy służący do wyznaczenia obszarów wewnątrz otoczki, których kamera nie rejestruje ze względu na zasłaniające obiekty</w:t>
      </w:r>
      <w:r w:rsidR="00435480">
        <w:t xml:space="preserve"> oraz algorytm służący do łączenia kolejno wyznaczonych obszarów w całość</w:t>
      </w:r>
      <w:r>
        <w:t xml:space="preserve">. </w:t>
      </w:r>
      <w:r w:rsidR="00B84DF7">
        <w:t>Na rys. 6.1 przedstawiono zasadę działania pierwszej części algorytmu.</w:t>
      </w:r>
    </w:p>
    <w:p w:rsidR="00180C4F" w:rsidRDefault="00180C4F" w:rsidP="00E17748">
      <w:pPr>
        <w:spacing w:line="360" w:lineRule="auto"/>
      </w:pPr>
    </w:p>
    <w:p w:rsidR="00462F35" w:rsidRDefault="00462F35" w:rsidP="00E17748">
      <w:pPr>
        <w:keepNext/>
        <w:spacing w:line="360" w:lineRule="auto"/>
        <w:jc w:val="center"/>
      </w:pPr>
      <w:r w:rsidRPr="00462F35">
        <w:rPr>
          <w:noProof/>
        </w:rPr>
        <w:drawing>
          <wp:inline distT="0" distB="0" distL="0" distR="0">
            <wp:extent cx="5759450" cy="3611245"/>
            <wp:effectExtent l="19050" t="0" r="0" b="0"/>
            <wp:docPr id="11" name="Obraz 9" descr="algorytm1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1-11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2A" w:rsidRDefault="00462F35" w:rsidP="00E17748">
      <w:pPr>
        <w:pStyle w:val="Legenda"/>
        <w:spacing w:line="360" w:lineRule="auto"/>
        <w:jc w:val="center"/>
      </w:pPr>
      <w:bookmarkStart w:id="105" w:name="_Toc448663269"/>
      <w:r>
        <w:t xml:space="preserve">Rys. </w:t>
      </w:r>
      <w:fldSimple w:instr=" STYLEREF 1 \s ">
        <w:r w:rsidR="00101D5E">
          <w:rPr>
            <w:noProof/>
          </w:rPr>
          <w:t>6</w:t>
        </w:r>
      </w:fldSimple>
      <w:r w:rsidR="00600106">
        <w:t>.</w:t>
      </w:r>
      <w:fldSimple w:instr=" SEQ Rys. \* ARABIC \s 1 ">
        <w:r w:rsidR="00101D5E">
          <w:rPr>
            <w:noProof/>
          </w:rPr>
          <w:t>1</w:t>
        </w:r>
      </w:fldSimple>
      <w:r>
        <w:t xml:space="preserve"> </w:t>
      </w:r>
      <w:r w:rsidRPr="00F37B1F">
        <w:t>Rysunek przedstawiający zasadę działania algorytmu wyznaczania otoczki obszaru przeszukan</w:t>
      </w:r>
      <w:r w:rsidRPr="00F37B1F">
        <w:t>e</w:t>
      </w:r>
      <w:r w:rsidRPr="00F37B1F">
        <w:t>go</w:t>
      </w:r>
      <w:bookmarkEnd w:id="105"/>
    </w:p>
    <w:p w:rsidR="00975A82" w:rsidRDefault="00975A82" w:rsidP="00E17748">
      <w:pPr>
        <w:spacing w:line="360" w:lineRule="auto"/>
      </w:pPr>
    </w:p>
    <w:p w:rsidR="000A645C" w:rsidRPr="00E360B8" w:rsidRDefault="000A645C" w:rsidP="00E17748">
      <w:pPr>
        <w:spacing w:line="360" w:lineRule="auto"/>
      </w:pPr>
      <w:r>
        <w:tab/>
      </w:r>
      <w:r w:rsidR="00180C4F">
        <w:t xml:space="preserve">Punkt </w:t>
      </w:r>
      <w:r w:rsidR="00180C4F">
        <w:rPr>
          <w:b/>
        </w:rPr>
        <w:t xml:space="preserve">O </w:t>
      </w:r>
      <w:r w:rsidR="00180C4F">
        <w:t xml:space="preserve">odpowiada położeniu </w:t>
      </w:r>
      <w:proofErr w:type="spellStart"/>
      <w:r w:rsidR="00180C4F">
        <w:t>drona</w:t>
      </w:r>
      <w:proofErr w:type="spellEnd"/>
      <w:r w:rsidR="00180C4F">
        <w:t xml:space="preserve">. Wysokość </w:t>
      </w:r>
      <w:r w:rsidR="00180C4F">
        <w:rPr>
          <w:b/>
        </w:rPr>
        <w:t xml:space="preserve">H </w:t>
      </w:r>
      <w:r w:rsidR="00180C4F">
        <w:t xml:space="preserve"> jest wysokością statku nad ziemią</w:t>
      </w:r>
      <w:r w:rsidR="00506A22">
        <w:t>,</w:t>
      </w:r>
      <w:r w:rsidR="00180C4F">
        <w:t xml:space="preserve"> </w:t>
      </w:r>
      <w:r w:rsidR="00506A22">
        <w:t xml:space="preserve"> </w:t>
      </w:r>
      <w:r w:rsidR="00180C4F">
        <w:t>wyliczoną</w:t>
      </w:r>
      <w:r w:rsidR="00506A22">
        <w:t xml:space="preserve"> </w:t>
      </w:r>
      <w:r w:rsidR="00E360B8">
        <w:t xml:space="preserve">poprzez odjęcie od wysokości </w:t>
      </w:r>
      <w:proofErr w:type="spellStart"/>
      <w:r w:rsidR="00E360B8">
        <w:t>drona</w:t>
      </w:r>
      <w:proofErr w:type="spellEnd"/>
      <w:r w:rsidR="00E360B8">
        <w:t xml:space="preserve"> wysokości modelu powierzchni ziemskiej w danym punk</w:t>
      </w:r>
      <w:r w:rsidR="00180C4F">
        <w:t>cie</w:t>
      </w:r>
      <w:r w:rsidR="00E360B8">
        <w:t xml:space="preserve">. </w:t>
      </w:r>
      <w:r w:rsidR="00180C4F">
        <w:t xml:space="preserve">Znając </w:t>
      </w:r>
      <w:r>
        <w:t xml:space="preserve">położenie i wysokość </w:t>
      </w:r>
      <w:proofErr w:type="spellStart"/>
      <w:r>
        <w:t>drona</w:t>
      </w:r>
      <w:proofErr w:type="spellEnd"/>
      <w:r>
        <w:t xml:space="preserve"> nad ziemią oraz kąt widzenia kamery </w:t>
      </w:r>
      <w:r w:rsidR="008D0CC6" w:rsidRPr="008D0CC6">
        <w:rPr>
          <w:b/>
        </w:rPr>
        <w:t>α</w:t>
      </w:r>
      <w:r w:rsidR="008D0CC6">
        <w:t xml:space="preserve"> </w:t>
      </w:r>
      <w:r>
        <w:t xml:space="preserve">rozpoczęto wyznaczanie kolejnych okręgów reprezentujących </w:t>
      </w:r>
      <w:r w:rsidR="00D70262">
        <w:t xml:space="preserve">potencjalną </w:t>
      </w:r>
      <w:r>
        <w:t>otoczkę zarej</w:t>
      </w:r>
      <w:r>
        <w:t>e</w:t>
      </w:r>
      <w:r>
        <w:t xml:space="preserve">strowanego obszaru. Wyznaczanie okręgów rozpoczęto od wysokości </w:t>
      </w:r>
      <w:proofErr w:type="spellStart"/>
      <w:r>
        <w:t>drona</w:t>
      </w:r>
      <w:proofErr w:type="spellEnd"/>
      <w:r>
        <w:t xml:space="preserve"> pomniejszonej o </w:t>
      </w:r>
      <w:r w:rsidR="00CC54A6">
        <w:t xml:space="preserve">skok </w:t>
      </w:r>
      <w:proofErr w:type="spellStart"/>
      <w:r>
        <w:rPr>
          <w:b/>
        </w:rPr>
        <w:t>dh</w:t>
      </w:r>
      <w:proofErr w:type="spellEnd"/>
      <w:r w:rsidR="0008498D">
        <w:rPr>
          <w:b/>
        </w:rPr>
        <w:t xml:space="preserve">, </w:t>
      </w:r>
      <w:r w:rsidR="0008498D">
        <w:t>którego wartość na drodze eksperymentalnej dobrano na 2 m</w:t>
      </w:r>
      <w:r>
        <w:t xml:space="preserve">. Znając wartość </w:t>
      </w:r>
      <w:proofErr w:type="spellStart"/>
      <w:r>
        <w:rPr>
          <w:b/>
        </w:rPr>
        <w:t>dh</w:t>
      </w:r>
      <w:proofErr w:type="spellEnd"/>
      <w:r>
        <w:rPr>
          <w:b/>
        </w:rPr>
        <w:t xml:space="preserve"> </w:t>
      </w:r>
      <w:r>
        <w:t xml:space="preserve">oraz kąt </w:t>
      </w:r>
      <w:r w:rsidRPr="000A645C">
        <w:rPr>
          <w:b/>
        </w:rPr>
        <w:t>α</w:t>
      </w:r>
      <w:r>
        <w:t xml:space="preserve"> widzenia kamery wyznaczono wartość promienia </w:t>
      </w:r>
      <w:r>
        <w:rPr>
          <w:b/>
        </w:rPr>
        <w:t>r.</w:t>
      </w:r>
    </w:p>
    <w:p w:rsidR="000A645C" w:rsidRDefault="000A645C" w:rsidP="00E17748">
      <w:pPr>
        <w:spacing w:line="360" w:lineRule="auto"/>
        <w:rPr>
          <w:b/>
        </w:rPr>
      </w:pPr>
    </w:p>
    <w:p w:rsidR="00E17748" w:rsidRDefault="000A645C" w:rsidP="00E17748">
      <w:pPr>
        <w:spacing w:line="360" w:lineRule="auto"/>
      </w:pPr>
      <m:oMathPara>
        <m:oMath>
          <m:r>
            <w:rPr>
              <w:rFonts w:ascii="Cambria Math" w:hAnsi="Cambria Math"/>
            </w:rPr>
            <m:t>r=dh∙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tg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d>
            </m:e>
          </m:func>
        </m:oMath>
      </m:oMathPara>
    </w:p>
    <w:p w:rsidR="00E17748" w:rsidRDefault="00E17748" w:rsidP="00E17748">
      <w:pPr>
        <w:spacing w:line="360" w:lineRule="auto"/>
      </w:pPr>
    </w:p>
    <w:p w:rsidR="00660AC0" w:rsidRDefault="000A645C" w:rsidP="00E17748">
      <w:pPr>
        <w:spacing w:line="360" w:lineRule="auto"/>
      </w:pPr>
      <w:r>
        <w:tab/>
        <w:t xml:space="preserve">W dalszym kroku znając współrzędne </w:t>
      </w:r>
      <w:proofErr w:type="spellStart"/>
      <w:r w:rsidR="00803CBB">
        <w:t>drona</w:t>
      </w:r>
      <w:proofErr w:type="spellEnd"/>
      <w:r w:rsidR="00803CBB">
        <w:t xml:space="preserve"> i wartość promienia </w:t>
      </w:r>
      <w:proofErr w:type="spellStart"/>
      <w:r w:rsidR="00803CBB">
        <w:rPr>
          <w:b/>
        </w:rPr>
        <w:t>r</w:t>
      </w:r>
      <w:proofErr w:type="spellEnd"/>
      <w:r w:rsidR="00803CBB">
        <w:t xml:space="preserve"> </w:t>
      </w:r>
      <w:r w:rsidR="008D0CC6">
        <w:t xml:space="preserve">wyznaczono </w:t>
      </w:r>
      <w:r w:rsidR="00660AC0">
        <w:t>pun</w:t>
      </w:r>
      <w:r w:rsidR="00660AC0">
        <w:t>k</w:t>
      </w:r>
      <w:r w:rsidR="00660AC0">
        <w:t xml:space="preserve">ty na okręgu o promieniu </w:t>
      </w:r>
      <w:proofErr w:type="spellStart"/>
      <w:r w:rsidR="00660AC0">
        <w:rPr>
          <w:b/>
        </w:rPr>
        <w:t>r</w:t>
      </w:r>
      <w:proofErr w:type="spellEnd"/>
      <w:r w:rsidR="00660AC0">
        <w:rPr>
          <w:b/>
        </w:rPr>
        <w:t xml:space="preserve"> </w:t>
      </w:r>
      <w:r w:rsidR="00660AC0">
        <w:t>i</w:t>
      </w:r>
      <w:r w:rsidR="00660AC0">
        <w:rPr>
          <w:b/>
        </w:rPr>
        <w:t xml:space="preserve"> </w:t>
      </w:r>
      <w:r w:rsidR="00660AC0">
        <w:t xml:space="preserve">środku w punkcie odpowiadającym położeniu </w:t>
      </w:r>
      <w:proofErr w:type="spellStart"/>
      <w:r w:rsidR="00660AC0">
        <w:t>drona</w:t>
      </w:r>
      <w:proofErr w:type="spellEnd"/>
      <w:r w:rsidR="00660AC0">
        <w:t>. Liczba w</w:t>
      </w:r>
      <w:r w:rsidR="00660AC0">
        <w:t>y</w:t>
      </w:r>
      <w:r w:rsidR="00660AC0">
        <w:t>znaczonych punktów</w:t>
      </w:r>
      <w:r w:rsidR="00F066CB">
        <w:t>,</w:t>
      </w:r>
      <w:r w:rsidR="00660AC0">
        <w:t xml:space="preserve"> dobrana na potrzeby opisu algorytmy</w:t>
      </w:r>
      <w:r w:rsidR="00F066CB">
        <w:t xml:space="preserve">, to 36 punktów </w:t>
      </w:r>
      <w:r w:rsidR="00660AC0">
        <w:t xml:space="preserve">rozmieszczonych </w:t>
      </w:r>
      <w:r w:rsidR="00435480">
        <w:t xml:space="preserve"> na okręgu, co 1</w:t>
      </w:r>
      <w:r w:rsidR="00660AC0">
        <w:t>0</w:t>
      </w:r>
      <w:r w:rsidR="008D0CC6">
        <w:rPr>
          <w:vertAlign w:val="superscript"/>
        </w:rPr>
        <w:t>o</w:t>
      </w:r>
      <w:r w:rsidR="008D0CC6">
        <w:t xml:space="preserve"> </w:t>
      </w:r>
      <w:r w:rsidR="00F066CB">
        <w:t xml:space="preserve">. W </w:t>
      </w:r>
      <w:r w:rsidR="00660AC0">
        <w:t>algorytmie</w:t>
      </w:r>
      <w:r w:rsidR="00F066CB">
        <w:t xml:space="preserve"> właściwym punkty wyznacza</w:t>
      </w:r>
      <w:r w:rsidR="003361C4">
        <w:t>no co 2</w:t>
      </w:r>
      <w:r w:rsidR="00660AC0">
        <w:rPr>
          <w:vertAlign w:val="superscript"/>
        </w:rPr>
        <w:t>o</w:t>
      </w:r>
      <w:r w:rsidR="00660AC0">
        <w:t xml:space="preserve"> </w:t>
      </w:r>
      <w:r w:rsidR="00B84DF7">
        <w:t>,</w:t>
      </w:r>
      <w:r w:rsidR="00660AC0">
        <w:t xml:space="preserve"> w celu zwiększenia dokładności algorytmu.</w:t>
      </w:r>
    </w:p>
    <w:p w:rsidR="00314377" w:rsidRDefault="00660AC0" w:rsidP="00E17748">
      <w:pPr>
        <w:spacing w:line="360" w:lineRule="auto"/>
      </w:pPr>
      <w:r>
        <w:tab/>
        <w:t>Dla</w:t>
      </w:r>
      <w:r w:rsidR="008D0CC6">
        <w:t xml:space="preserve"> każdego z</w:t>
      </w:r>
      <w:r>
        <w:t xml:space="preserve"> dobranych</w:t>
      </w:r>
      <w:r w:rsidR="008D0CC6">
        <w:t xml:space="preserve"> punktów dokonano </w:t>
      </w:r>
      <w:r>
        <w:t xml:space="preserve">następnie </w:t>
      </w:r>
      <w:r w:rsidR="008D0CC6">
        <w:t xml:space="preserve">porównania jego wysokości </w:t>
      </w:r>
      <w:r w:rsidR="00E360B8">
        <w:t xml:space="preserve">(równej </w:t>
      </w:r>
      <w:r w:rsidR="001D725B">
        <w:t xml:space="preserve">wysokości </w:t>
      </w:r>
      <w:proofErr w:type="spellStart"/>
      <w:r w:rsidR="001D725B">
        <w:t>drona</w:t>
      </w:r>
      <w:proofErr w:type="spellEnd"/>
      <w:r w:rsidR="001D725B">
        <w:t xml:space="preserve"> pomniejszonej o </w:t>
      </w:r>
      <w:proofErr w:type="spellStart"/>
      <w:r w:rsidR="00E360B8" w:rsidRPr="00CC54A6">
        <w:rPr>
          <w:b/>
        </w:rPr>
        <w:t>dh</w:t>
      </w:r>
      <w:proofErr w:type="spellEnd"/>
      <w:r w:rsidR="00E360B8">
        <w:t xml:space="preserve">) </w:t>
      </w:r>
      <w:r w:rsidR="008D0CC6">
        <w:t>z wysoko</w:t>
      </w:r>
      <w:r w:rsidR="00B84DF7">
        <w:t xml:space="preserve">ścią modelu Ziemi </w:t>
      </w:r>
      <w:r w:rsidR="008D0CC6">
        <w:t xml:space="preserve">w danym punkcie. Jeśli wysokość punktu na okręgu była mniejsza lub równa wysokości modelu punkt zostawał uznany za punkt otoczki obszaru przeszukanego, a wartość stopnia na okręgu, odpowiadająca temu punktowi zostawała usunięta z dalszych rozważań. </w:t>
      </w:r>
      <w:r w:rsidR="00B8028E">
        <w:t xml:space="preserve">Następnie wartość </w:t>
      </w:r>
      <w:proofErr w:type="spellStart"/>
      <w:r w:rsidR="00B8028E">
        <w:rPr>
          <w:b/>
        </w:rPr>
        <w:t>dh</w:t>
      </w:r>
      <w:proofErr w:type="spellEnd"/>
      <w:r w:rsidR="00B8028E">
        <w:rPr>
          <w:b/>
        </w:rPr>
        <w:t xml:space="preserve"> </w:t>
      </w:r>
      <w:r w:rsidR="00B8028E">
        <w:t>zostawała zwiększona, a a</w:t>
      </w:r>
      <w:r w:rsidR="008D0CC6" w:rsidRPr="00B8028E">
        <w:t>lgorytm</w:t>
      </w:r>
      <w:r w:rsidR="008D0CC6">
        <w:t xml:space="preserve"> ten był powtarzany, aż do momentu, gdy dla każdej z 36 wartości stopni na okręgu znaleziono odpowiadający punkt modelu.</w:t>
      </w:r>
      <w:r w:rsidR="00B8028E">
        <w:t xml:space="preserve"> </w:t>
      </w:r>
    </w:p>
    <w:p w:rsidR="00E17748" w:rsidRDefault="00E17748" w:rsidP="00E17748">
      <w:pPr>
        <w:spacing w:line="360" w:lineRule="auto"/>
      </w:pPr>
      <w:r>
        <w:tab/>
        <w:t>Na Rys. 6.2 przedstawiono przykładowy wynik działania algorytmu. Fragmenty okr</w:t>
      </w:r>
      <w:r>
        <w:t>ę</w:t>
      </w:r>
      <w:r>
        <w:t>gów o mniejszym promieniu reprezentują tereny o większej wysokości, a te o większym pr</w:t>
      </w:r>
      <w:r>
        <w:t>o</w:t>
      </w:r>
      <w:r>
        <w:t>mieniu o mniejszej. W ten sposób można łatwo odczytać gdzie wystąpił spadek, a gdzie wzniesienie terenu i którą część terenu kamera zarejestrowała, a która została zasłonięta.</w:t>
      </w:r>
    </w:p>
    <w:p w:rsidR="00E17748" w:rsidRDefault="00E17748" w:rsidP="00E17748">
      <w:pPr>
        <w:spacing w:line="360" w:lineRule="auto"/>
      </w:pPr>
    </w:p>
    <w:p w:rsidR="00E17748" w:rsidRDefault="00E17748" w:rsidP="00E17748">
      <w:pPr>
        <w:spacing w:line="360" w:lineRule="auto"/>
      </w:pPr>
    </w:p>
    <w:p w:rsidR="00E17748" w:rsidRDefault="00E17748" w:rsidP="00E17748">
      <w:pPr>
        <w:spacing w:line="360" w:lineRule="auto"/>
      </w:pPr>
    </w:p>
    <w:p w:rsidR="00180C4F" w:rsidRDefault="00180C4F" w:rsidP="00E17748">
      <w:pPr>
        <w:spacing w:line="360" w:lineRule="auto"/>
      </w:pPr>
    </w:p>
    <w:p w:rsidR="00462F35" w:rsidRDefault="00462F35" w:rsidP="00E17748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910763" cy="4812223"/>
            <wp:effectExtent l="19050" t="0" r="4137" b="0"/>
            <wp:docPr id="13" name="Obraz 12" descr="algorytm1-22 — kopia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1-22 — kopia (2)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763" cy="481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E6" w:rsidRDefault="00462F35" w:rsidP="00046FA9">
      <w:pPr>
        <w:pStyle w:val="Legenda"/>
        <w:spacing w:line="360" w:lineRule="auto"/>
        <w:jc w:val="center"/>
      </w:pPr>
      <w:bookmarkStart w:id="106" w:name="_Toc448663270"/>
      <w:r>
        <w:t xml:space="preserve">Rys. </w:t>
      </w:r>
      <w:fldSimple w:instr=" STYLEREF 1 \s ">
        <w:r w:rsidR="00101D5E">
          <w:rPr>
            <w:noProof/>
          </w:rPr>
          <w:t>6</w:t>
        </w:r>
      </w:fldSimple>
      <w:r w:rsidR="00600106">
        <w:t>.</w:t>
      </w:r>
      <w:fldSimple w:instr=" SEQ Rys. \* ARABIC \s 1 ">
        <w:r w:rsidR="00101D5E">
          <w:rPr>
            <w:noProof/>
          </w:rPr>
          <w:t>2</w:t>
        </w:r>
      </w:fldSimple>
      <w:r>
        <w:t xml:space="preserve"> Przykładowy wynik działania algorytmu</w:t>
      </w:r>
      <w:r w:rsidR="007F0AA2">
        <w:t xml:space="preserve"> wyznaczania otoczki obszaru przeszukanego</w:t>
      </w:r>
      <w:bookmarkEnd w:id="106"/>
    </w:p>
    <w:p w:rsidR="00046FA9" w:rsidRPr="00046FA9" w:rsidRDefault="00046FA9" w:rsidP="00046FA9"/>
    <w:p w:rsidR="00507FE6" w:rsidRDefault="00507FE6" w:rsidP="00E17748">
      <w:pPr>
        <w:pStyle w:val="Nagwek3"/>
        <w:spacing w:line="360" w:lineRule="auto"/>
      </w:pPr>
      <w:bookmarkStart w:id="107" w:name="_Toc448696872"/>
      <w:r>
        <w:t>Algorytm wyznaczania obszarów wewnątrz otoczki, niezarejestr</w:t>
      </w:r>
      <w:r>
        <w:t>o</w:t>
      </w:r>
      <w:r>
        <w:t>wanych przez kamerę</w:t>
      </w:r>
      <w:bookmarkEnd w:id="107"/>
    </w:p>
    <w:p w:rsidR="00E360B8" w:rsidRDefault="0089139F" w:rsidP="00E17748">
      <w:pPr>
        <w:spacing w:line="360" w:lineRule="auto"/>
      </w:pPr>
      <w:r>
        <w:tab/>
      </w:r>
    </w:p>
    <w:p w:rsidR="001D725B" w:rsidRDefault="0089139F" w:rsidP="00E17748">
      <w:pPr>
        <w:spacing w:line="360" w:lineRule="auto"/>
      </w:pPr>
      <w:r>
        <w:tab/>
        <w:t xml:space="preserve">Druga część algorytmu jest rozwinięciem algorytmu podstawowego. </w:t>
      </w:r>
      <w:r w:rsidR="00577C7D">
        <w:t xml:space="preserve">Po wyznaczeniu otoczki obszaru przeszukanego dla kąta widzenia kamery </w:t>
      </w:r>
      <w:r w:rsidR="00577C7D" w:rsidRPr="00F066CB">
        <w:rPr>
          <w:b/>
        </w:rPr>
        <w:t>α</w:t>
      </w:r>
      <w:r w:rsidR="000572BB">
        <w:t>,</w:t>
      </w:r>
      <w:r w:rsidR="00CC54A6">
        <w:t xml:space="preserve"> powtórzono </w:t>
      </w:r>
      <w:r w:rsidR="000572BB">
        <w:t>tę samą operację</w:t>
      </w:r>
      <w:r w:rsidR="00476DE2">
        <w:t xml:space="preserve"> </w:t>
      </w:r>
      <w:r w:rsidR="000572BB">
        <w:t>dla kąta</w:t>
      </w:r>
      <w:r w:rsidR="00476DE2">
        <w:t xml:space="preserve"> kamer</w:t>
      </w:r>
      <w:r w:rsidR="00CC54A6">
        <w:t xml:space="preserve">y </w:t>
      </w:r>
      <w:r w:rsidR="000572BB">
        <w:t xml:space="preserve">zmniejszonego </w:t>
      </w:r>
      <w:r w:rsidR="00CC54A6">
        <w:t xml:space="preserve">o określoną stałą wartość </w:t>
      </w:r>
      <w:r w:rsidR="00CC54A6" w:rsidRPr="00CD1864">
        <w:rPr>
          <w:b/>
        </w:rPr>
        <w:t>β</w:t>
      </w:r>
      <w:r w:rsidR="00B84DF7">
        <w:t xml:space="preserve">, jednocześnie zapamiętując </w:t>
      </w:r>
      <w:r w:rsidR="00476DE2">
        <w:t>wyzn</w:t>
      </w:r>
      <w:r w:rsidR="00476DE2">
        <w:t>a</w:t>
      </w:r>
      <w:r w:rsidR="00476DE2">
        <w:t xml:space="preserve">czoną otoczkę dla poprzedniej wartości kąta kamery. </w:t>
      </w:r>
      <w:r w:rsidR="000572BB">
        <w:t xml:space="preserve">Iterację tę powtarzano, aż do osiągnięcia kąta zerowego. </w:t>
      </w:r>
      <w:r w:rsidR="00476DE2">
        <w:t xml:space="preserve">W efekcie po każdej iteracji </w:t>
      </w:r>
      <w:r w:rsidR="000572BB">
        <w:t>otrzymywano</w:t>
      </w:r>
      <w:r w:rsidR="00476DE2">
        <w:t xml:space="preserve"> dwie otoczki: </w:t>
      </w:r>
      <w:r w:rsidR="00B84DF7">
        <w:t>jedną dla kąta w</w:t>
      </w:r>
      <w:r w:rsidR="00B84DF7">
        <w:t>i</w:t>
      </w:r>
      <w:r w:rsidR="00B84DF7">
        <w:t xml:space="preserve">dzenia kamery </w:t>
      </w:r>
      <w:r w:rsidR="00B84DF7" w:rsidRPr="00CD1864">
        <w:rPr>
          <w:b/>
        </w:rPr>
        <w:t>γ</w:t>
      </w:r>
      <w:r w:rsidR="00B84DF7">
        <w:t xml:space="preserve"> (kąt kamery z poprzedniej iteracji)</w:t>
      </w:r>
      <w:r w:rsidR="00476DE2">
        <w:t xml:space="preserve"> oraz drugą </w:t>
      </w:r>
      <w:r w:rsidR="00B84DF7">
        <w:t xml:space="preserve">dla kąta </w:t>
      </w:r>
      <w:r w:rsidR="00B84DF7" w:rsidRPr="00CD1864">
        <w:rPr>
          <w:b/>
        </w:rPr>
        <w:t>γ</w:t>
      </w:r>
      <w:r w:rsidR="00577C7D" w:rsidRPr="00CD1864">
        <w:rPr>
          <w:b/>
        </w:rPr>
        <w:t xml:space="preserve"> - β.</w:t>
      </w:r>
    </w:p>
    <w:p w:rsidR="001D725B" w:rsidRDefault="00476DE2" w:rsidP="00E17748">
      <w:pPr>
        <w:spacing w:line="360" w:lineRule="auto"/>
        <w:rPr>
          <w:noProof/>
        </w:rPr>
      </w:pPr>
      <w:r>
        <w:tab/>
        <w:t xml:space="preserve">Dla obu otoczek </w:t>
      </w:r>
      <w:r w:rsidR="00CC54A6">
        <w:t>porównano</w:t>
      </w:r>
      <w:r>
        <w:t xml:space="preserve"> wysokości odpowiednich punktów</w:t>
      </w:r>
      <w:r w:rsidR="00CD023E">
        <w:t xml:space="preserve">, </w:t>
      </w:r>
      <w:r w:rsidR="00DD4C80">
        <w:t xml:space="preserve">leżących </w:t>
      </w:r>
      <w:r w:rsidR="00CD023E">
        <w:t>na</w:t>
      </w:r>
      <w:r w:rsidR="00DD4C80">
        <w:t xml:space="preserve"> odpowi</w:t>
      </w:r>
      <w:r w:rsidR="00DD4C80">
        <w:t>a</w:t>
      </w:r>
      <w:r w:rsidR="00DD4C80">
        <w:t>dających promieniach</w:t>
      </w:r>
      <w:r w:rsidR="00CC54A6">
        <w:t>, czyli</w:t>
      </w:r>
      <w:r w:rsidR="00DD4C80">
        <w:t xml:space="preserve"> leżących na tej samej współrzędnej kątowej okręgu</w:t>
      </w:r>
      <w:r>
        <w:t>. Jeśli wys</w:t>
      </w:r>
      <w:r>
        <w:t>o</w:t>
      </w:r>
      <w:r>
        <w:t xml:space="preserve">kość punktu </w:t>
      </w:r>
      <w:r w:rsidRPr="0008498D">
        <w:rPr>
          <w:b/>
        </w:rPr>
        <w:t>B</w:t>
      </w:r>
      <w:r>
        <w:t xml:space="preserve"> (leżącego na </w:t>
      </w:r>
      <w:r w:rsidR="00CC54A6">
        <w:t>otoczce "γ</w:t>
      </w:r>
      <w:r>
        <w:t xml:space="preserve"> - β") jest większa od wysokości punktu </w:t>
      </w:r>
      <w:r w:rsidRPr="00CD1864">
        <w:rPr>
          <w:b/>
        </w:rPr>
        <w:t>A</w:t>
      </w:r>
      <w:r>
        <w:t xml:space="preserve"> (leżącego na otoczce "</w:t>
      </w:r>
      <w:r w:rsidR="00CC54A6" w:rsidRPr="00CC54A6">
        <w:t xml:space="preserve"> </w:t>
      </w:r>
      <w:r w:rsidR="00CC54A6">
        <w:t xml:space="preserve">γ </w:t>
      </w:r>
      <w:r>
        <w:t>")</w:t>
      </w:r>
      <w:r w:rsidR="000572BB">
        <w:t xml:space="preserve"> </w:t>
      </w:r>
      <w:r w:rsidR="00CD023E">
        <w:t>oznacza to, że między tymi dwoma punktami występuje wzniesienie</w:t>
      </w:r>
      <w:r>
        <w:t xml:space="preserve">. Wówczas </w:t>
      </w:r>
      <w:r>
        <w:lastRenderedPageBreak/>
        <w:t xml:space="preserve">zaczynając od wysokości punktu </w:t>
      </w:r>
      <w:r w:rsidRPr="00CD1864">
        <w:rPr>
          <w:b/>
        </w:rPr>
        <w:t>B</w:t>
      </w:r>
      <w:r w:rsidR="000572BB">
        <w:t xml:space="preserve"> p</w:t>
      </w:r>
      <w:r w:rsidR="003361C4">
        <w:t>owtórzono operację wykorzystaną</w:t>
      </w:r>
      <w:r w:rsidR="000572BB">
        <w:t xml:space="preserve"> przy wyznaczaniu otoczki, czyli stopniowe zmniejszanie wysokości o stały skok </w:t>
      </w:r>
      <w:proofErr w:type="spellStart"/>
      <w:r w:rsidR="000572BB" w:rsidRPr="00DD4C80">
        <w:rPr>
          <w:b/>
        </w:rPr>
        <w:t>dh</w:t>
      </w:r>
      <w:proofErr w:type="spellEnd"/>
      <w:r>
        <w:t>, aż do wysokości punk</w:t>
      </w:r>
      <w:r w:rsidR="000572BB">
        <w:t xml:space="preserve">tu </w:t>
      </w:r>
      <w:r w:rsidR="000572BB" w:rsidRPr="00CD1864">
        <w:rPr>
          <w:b/>
        </w:rPr>
        <w:t>A</w:t>
      </w:r>
      <w:r w:rsidR="000572BB">
        <w:t>. D</w:t>
      </w:r>
      <w:r>
        <w:t>la każdego "schodka"</w:t>
      </w:r>
      <w:r w:rsidR="000572BB">
        <w:t xml:space="preserve"> dokonano porównania</w:t>
      </w:r>
      <w:r>
        <w:t xml:space="preserve"> </w:t>
      </w:r>
      <w:r w:rsidR="000572BB">
        <w:t xml:space="preserve">wysokości </w:t>
      </w:r>
      <w:r>
        <w:t>punktu na promieniu wodzącym kamery</w:t>
      </w:r>
      <w:r w:rsidR="00DD4C80">
        <w:t xml:space="preserve"> o kącie </w:t>
      </w:r>
      <w:r w:rsidR="00DD4C80" w:rsidRPr="00CD1864">
        <w:rPr>
          <w:b/>
        </w:rPr>
        <w:t>γ - β</w:t>
      </w:r>
      <w:r>
        <w:t xml:space="preserve"> z wysokością modelu punktu o tej samej</w:t>
      </w:r>
      <w:r w:rsidR="00CD023E">
        <w:t xml:space="preserve"> d</w:t>
      </w:r>
      <w:r>
        <w:t>ługości i szerokości geogr</w:t>
      </w:r>
      <w:r>
        <w:t>a</w:t>
      </w:r>
      <w:r>
        <w:t xml:space="preserve">ficznej. Jeśli wysokość punktu na promieniu wodzącym </w:t>
      </w:r>
      <w:r w:rsidR="00DD4C80">
        <w:t>była</w:t>
      </w:r>
      <w:r>
        <w:t xml:space="preserve"> większa od wysokości </w:t>
      </w:r>
      <w:r w:rsidR="00CD023E">
        <w:t>punkt</w:t>
      </w:r>
      <w:r w:rsidR="000572BB">
        <w:t>u</w:t>
      </w:r>
      <w:r w:rsidR="00CD023E">
        <w:t xml:space="preserve"> modelowego </w:t>
      </w:r>
      <w:r w:rsidR="00DD4C80">
        <w:t>zostawał</w:t>
      </w:r>
      <w:r w:rsidR="00CD023E">
        <w:t xml:space="preserve"> on uznany za niewidoczny.</w:t>
      </w:r>
      <w:r w:rsidR="001D725B" w:rsidRPr="001D725B">
        <w:rPr>
          <w:noProof/>
        </w:rPr>
        <w:t xml:space="preserve"> </w:t>
      </w:r>
    </w:p>
    <w:p w:rsidR="001D725B" w:rsidRDefault="001D725B" w:rsidP="00E17748">
      <w:pPr>
        <w:spacing w:line="360" w:lineRule="auto"/>
        <w:rPr>
          <w:noProof/>
        </w:rPr>
      </w:pPr>
    </w:p>
    <w:p w:rsidR="0008498D" w:rsidRDefault="00B84DF7" w:rsidP="0008498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5759450" cy="3946525"/>
            <wp:effectExtent l="19050" t="0" r="0" b="0"/>
            <wp:docPr id="14" name="Obraz 13" descr="algorytm2-1-new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2-1-new2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23E" w:rsidRDefault="0008498D" w:rsidP="0008498D">
      <w:pPr>
        <w:pStyle w:val="Legenda"/>
        <w:jc w:val="center"/>
      </w:pPr>
      <w:bookmarkStart w:id="108" w:name="_Toc448663271"/>
      <w:r>
        <w:t xml:space="preserve">Rys. </w:t>
      </w:r>
      <w:fldSimple w:instr=" STYLEREF 1 \s ">
        <w:r w:rsidR="00101D5E">
          <w:rPr>
            <w:noProof/>
          </w:rPr>
          <w:t>6</w:t>
        </w:r>
      </w:fldSimple>
      <w:r w:rsidR="00600106">
        <w:t>.</w:t>
      </w:r>
      <w:fldSimple w:instr=" SEQ Rys. \* ARABIC \s 1 ">
        <w:r w:rsidR="00101D5E">
          <w:rPr>
            <w:noProof/>
          </w:rPr>
          <w:t>3</w:t>
        </w:r>
      </w:fldSimple>
      <w:r>
        <w:t xml:space="preserve"> Rysunek przedstawiający zasadę działania algorytmu wyznaczania obszarów wewnątrz otoczki, niezarejestrowanych przez kamerę</w:t>
      </w:r>
      <w:bookmarkEnd w:id="108"/>
    </w:p>
    <w:p w:rsidR="001D725B" w:rsidRDefault="001D725B" w:rsidP="00E17748">
      <w:pPr>
        <w:spacing w:line="360" w:lineRule="auto"/>
      </w:pPr>
    </w:p>
    <w:p w:rsidR="001D725B" w:rsidRDefault="00CD023E" w:rsidP="00E17748">
      <w:pPr>
        <w:spacing w:line="360" w:lineRule="auto"/>
      </w:pPr>
      <w:r>
        <w:tab/>
        <w:t xml:space="preserve">Po </w:t>
      </w:r>
      <w:r w:rsidR="00DD4C80">
        <w:t>osiągnięciu</w:t>
      </w:r>
      <w:r>
        <w:t xml:space="preserve"> wysokości punktu </w:t>
      </w:r>
      <w:r w:rsidRPr="00CD1864">
        <w:rPr>
          <w:b/>
        </w:rPr>
        <w:t>A</w:t>
      </w:r>
      <w:r>
        <w:t xml:space="preserve"> z listy niewidocznych punktów </w:t>
      </w:r>
      <w:r w:rsidR="00DD4C80">
        <w:t>wybrano</w:t>
      </w:r>
      <w:r>
        <w:t xml:space="preserve"> punkt pierwszy i ostatni</w:t>
      </w:r>
      <w:r w:rsidR="00DD4C80">
        <w:t xml:space="preserve">, czyli dwa punkty definiujące linię, będącą reprezentacją niewidocznego obszaru.  </w:t>
      </w:r>
      <w:r>
        <w:t xml:space="preserve">Operacja ta </w:t>
      </w:r>
      <w:r w:rsidR="00DD4C80">
        <w:t>była</w:t>
      </w:r>
      <w:r>
        <w:t xml:space="preserve"> </w:t>
      </w:r>
      <w:r w:rsidR="00EE7CC5">
        <w:t>powtarzana</w:t>
      </w:r>
      <w:r>
        <w:t xml:space="preserve"> dla każdego z </w:t>
      </w:r>
      <w:r w:rsidR="00DD4C80">
        <w:t xml:space="preserve">36 </w:t>
      </w:r>
      <w:r>
        <w:t>kątów, dla których wyznaczano pun</w:t>
      </w:r>
      <w:r>
        <w:t>k</w:t>
      </w:r>
      <w:r>
        <w:t xml:space="preserve">ty otoczki. W ten sposób </w:t>
      </w:r>
      <w:r w:rsidR="000572BB">
        <w:t>otrzymano</w:t>
      </w:r>
      <w:r w:rsidR="00462F35">
        <w:t xml:space="preserve"> listę dziur</w:t>
      </w:r>
      <w:r w:rsidR="000572BB">
        <w:t xml:space="preserve"> w obszarze przeszukanym</w:t>
      </w:r>
      <w:r w:rsidR="00462F35">
        <w:t>, w postaci linii</w:t>
      </w:r>
      <w:r w:rsidR="000572BB">
        <w:t>, które</w:t>
      </w:r>
      <w:r w:rsidR="00F066CB">
        <w:t xml:space="preserve"> sumarycznie</w:t>
      </w:r>
      <w:r w:rsidR="000572BB">
        <w:t xml:space="preserve"> reprezentują powierzchnię obszarów niezarejestrowanych przez kamerę.</w:t>
      </w:r>
      <w:r w:rsidR="00F066CB">
        <w:t xml:space="preserve"> Koncepcyjny wynik działania algorytmu przedstawiono na rys. 6.4.</w:t>
      </w:r>
    </w:p>
    <w:p w:rsidR="007F0AA2" w:rsidRDefault="007F0AA2" w:rsidP="00E17748">
      <w:pPr>
        <w:spacing w:line="360" w:lineRule="auto"/>
      </w:pPr>
    </w:p>
    <w:p w:rsidR="007F0AA2" w:rsidRDefault="007F0AA2" w:rsidP="007F0AA2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759450" cy="4445635"/>
            <wp:effectExtent l="19050" t="0" r="0" b="0"/>
            <wp:docPr id="10" name="Obraz 9" descr="algorytm2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2-2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6CB" w:rsidRDefault="007F0AA2" w:rsidP="007F0AA2">
      <w:pPr>
        <w:pStyle w:val="Legenda"/>
        <w:jc w:val="center"/>
      </w:pPr>
      <w:bookmarkStart w:id="109" w:name="_Toc448663272"/>
      <w:r>
        <w:t xml:space="preserve">Rys. </w:t>
      </w:r>
      <w:fldSimple w:instr=" STYLEREF 1 \s ">
        <w:r w:rsidR="00101D5E">
          <w:rPr>
            <w:noProof/>
          </w:rPr>
          <w:t>6</w:t>
        </w:r>
      </w:fldSimple>
      <w:r w:rsidR="00600106">
        <w:t>.</w:t>
      </w:r>
      <w:fldSimple w:instr=" SEQ Rys. \* ARABIC \s 1 ">
        <w:r w:rsidR="00101D5E">
          <w:rPr>
            <w:noProof/>
          </w:rPr>
          <w:t>4</w:t>
        </w:r>
      </w:fldSimple>
      <w:r>
        <w:t xml:space="preserve"> Przykładowy wynik algorytmu wyznaczania obszarów wewnątrz otoczki niezarejestrowanych przez kamerę</w:t>
      </w:r>
      <w:bookmarkEnd w:id="109"/>
    </w:p>
    <w:p w:rsidR="00F066CB" w:rsidRDefault="00F066CB" w:rsidP="00E17748">
      <w:pPr>
        <w:spacing w:line="360" w:lineRule="auto"/>
      </w:pPr>
    </w:p>
    <w:p w:rsidR="001D725B" w:rsidRDefault="00F066CB" w:rsidP="00B337D3">
      <w:pPr>
        <w:spacing w:line="360" w:lineRule="auto"/>
      </w:pPr>
      <w:r>
        <w:tab/>
        <w:t>Grubsze linie, poprowadzone wzdłuż promieni reprezentują obszary niezarejestrowane przez kamerę. Odpowiednie dobranie skoku kątowego, przy wyznaczaniu punktów okręgu oraz odpowiednie dobranie grubości</w:t>
      </w:r>
      <w:r w:rsidR="007F0AA2">
        <w:t xml:space="preserve"> rysowania</w:t>
      </w:r>
      <w:r>
        <w:t xml:space="preserve"> linii pozwoli na </w:t>
      </w:r>
      <w:r w:rsidR="00927FAE">
        <w:t>łącz</w:t>
      </w:r>
      <w:r w:rsidR="004A5DB8">
        <w:t>e</w:t>
      </w:r>
      <w:r w:rsidR="00927FAE">
        <w:t>nie</w:t>
      </w:r>
      <w:r w:rsidR="007F0AA2">
        <w:t xml:space="preserve"> sąsiednich linii w jednolite obszary.</w:t>
      </w:r>
    </w:p>
    <w:p w:rsidR="00F75FD6" w:rsidRDefault="00577C7D" w:rsidP="008C6403">
      <w:pPr>
        <w:spacing w:line="360" w:lineRule="auto"/>
      </w:pPr>
      <w:r>
        <w:tab/>
      </w:r>
    </w:p>
    <w:p w:rsidR="004A5DB8" w:rsidRDefault="004A5DB8" w:rsidP="008C6403">
      <w:pPr>
        <w:spacing w:line="360" w:lineRule="auto"/>
      </w:pPr>
    </w:p>
    <w:p w:rsidR="004A5DB8" w:rsidRDefault="004A5DB8" w:rsidP="008C6403">
      <w:pPr>
        <w:spacing w:line="360" w:lineRule="auto"/>
      </w:pPr>
    </w:p>
    <w:p w:rsidR="004A5DB8" w:rsidRDefault="004A5DB8" w:rsidP="008C6403">
      <w:pPr>
        <w:spacing w:line="360" w:lineRule="auto"/>
      </w:pPr>
    </w:p>
    <w:p w:rsidR="004A5DB8" w:rsidRDefault="004A5DB8" w:rsidP="008C6403">
      <w:pPr>
        <w:spacing w:line="360" w:lineRule="auto"/>
      </w:pPr>
    </w:p>
    <w:p w:rsidR="004A5DB8" w:rsidRDefault="004A5DB8" w:rsidP="008C6403">
      <w:pPr>
        <w:spacing w:line="360" w:lineRule="auto"/>
      </w:pPr>
    </w:p>
    <w:p w:rsidR="004A5DB8" w:rsidRDefault="004A5DB8" w:rsidP="008C6403">
      <w:pPr>
        <w:spacing w:line="360" w:lineRule="auto"/>
      </w:pPr>
    </w:p>
    <w:p w:rsidR="0089517B" w:rsidRPr="00E360B8" w:rsidRDefault="0089517B" w:rsidP="008C6403">
      <w:pPr>
        <w:spacing w:line="360" w:lineRule="auto"/>
      </w:pPr>
    </w:p>
    <w:p w:rsidR="00507FE6" w:rsidRDefault="0089517B" w:rsidP="00B337D3">
      <w:pPr>
        <w:pStyle w:val="Nagwek3"/>
        <w:spacing w:line="360" w:lineRule="auto"/>
      </w:pPr>
      <w:bookmarkStart w:id="110" w:name="_Toc448696873"/>
      <w:r>
        <w:lastRenderedPageBreak/>
        <w:t>Algorytm łączenia obszarów</w:t>
      </w:r>
      <w:bookmarkEnd w:id="110"/>
    </w:p>
    <w:p w:rsidR="00F97737" w:rsidRDefault="00C7107F" w:rsidP="00B337D3">
      <w:pPr>
        <w:spacing w:line="360" w:lineRule="auto"/>
      </w:pPr>
      <w:r>
        <w:tab/>
      </w:r>
    </w:p>
    <w:p w:rsidR="00C7107F" w:rsidRDefault="00C7107F" w:rsidP="00B337D3">
      <w:pPr>
        <w:spacing w:line="360" w:lineRule="auto"/>
      </w:pPr>
      <w:r>
        <w:tab/>
        <w:t>W zaprojektowanym systemie istnieje podział obszaru przeszukanego na obszar osta</w:t>
      </w:r>
      <w:r>
        <w:t>t</w:t>
      </w:r>
      <w:r>
        <w:t>nio przeszukany i obszar dotychczas przeszukany. Obszar ostatnio przeszukany to obszar z</w:t>
      </w:r>
      <w:r>
        <w:t>a</w:t>
      </w:r>
      <w:r>
        <w:t xml:space="preserve">rejestrowany przez kamerę dla ostatniego znanego położenia </w:t>
      </w:r>
      <w:proofErr w:type="spellStart"/>
      <w:r>
        <w:t>drona</w:t>
      </w:r>
      <w:proofErr w:type="spellEnd"/>
      <w:r>
        <w:t>, podczas gdy obszar d</w:t>
      </w:r>
      <w:r>
        <w:t>o</w:t>
      </w:r>
      <w:r>
        <w:t xml:space="preserve">tychczas przeszukany jest sumą wszystkich obszarów zarejestrowanych </w:t>
      </w:r>
      <w:r w:rsidR="004A5DB8">
        <w:t xml:space="preserve">do tej pory, </w:t>
      </w:r>
      <w:r>
        <w:t>nie wl</w:t>
      </w:r>
      <w:r>
        <w:t>i</w:t>
      </w:r>
      <w:r>
        <w:t>czając w to obszaru ostatnio przeszukanego.</w:t>
      </w:r>
      <w:r w:rsidR="004A5DB8">
        <w:t xml:space="preserve"> Rozdział ten został poświęcony opisowi alg</w:t>
      </w:r>
      <w:r w:rsidR="004A5DB8">
        <w:t>o</w:t>
      </w:r>
      <w:r w:rsidR="004A5DB8">
        <w:t>rytmu wykorzystanego do wyznaczania obszaru dotychczas przeszukanego. W pierwszej k</w:t>
      </w:r>
      <w:r w:rsidR="004A5DB8">
        <w:t>o</w:t>
      </w:r>
      <w:r w:rsidR="004A5DB8">
        <w:t>lejności przedstawiono definicję problemu, jaki algorytm ma rozwiązać, a następnie opisano wykorzystany algorytm.</w:t>
      </w:r>
    </w:p>
    <w:p w:rsidR="00F97737" w:rsidRDefault="00F97737" w:rsidP="00B337D3">
      <w:pPr>
        <w:pStyle w:val="Nagwek4"/>
        <w:spacing w:line="360" w:lineRule="auto"/>
      </w:pPr>
      <w:bookmarkStart w:id="111" w:name="_Toc448696874"/>
      <w:r>
        <w:t>Definicja problemu</w:t>
      </w:r>
      <w:bookmarkEnd w:id="111"/>
    </w:p>
    <w:p w:rsidR="006B70BB" w:rsidRDefault="006B70BB" w:rsidP="00B337D3">
      <w:pPr>
        <w:spacing w:line="360" w:lineRule="auto"/>
      </w:pPr>
    </w:p>
    <w:p w:rsidR="006B70BB" w:rsidRDefault="006B70BB" w:rsidP="00B337D3">
      <w:pPr>
        <w:spacing w:line="360" w:lineRule="auto"/>
      </w:pPr>
      <w:r>
        <w:tab/>
      </w:r>
      <w:r w:rsidR="0094394D">
        <w:t xml:space="preserve">Każda zmiana położenia </w:t>
      </w:r>
      <w:proofErr w:type="spellStart"/>
      <w:r w:rsidR="0094394D">
        <w:t>drona</w:t>
      </w:r>
      <w:proofErr w:type="spellEnd"/>
      <w:r w:rsidR="0094394D">
        <w:t xml:space="preserve"> skutkuje wyznaczeniem nowego obszaru przeszukan</w:t>
      </w:r>
      <w:r w:rsidR="0094394D">
        <w:t>e</w:t>
      </w:r>
      <w:r w:rsidR="0094394D">
        <w:t xml:space="preserve">go. Zgodnie z opisanym </w:t>
      </w:r>
      <w:r w:rsidR="003361C4">
        <w:t>w poprzednim podrozdziale</w:t>
      </w:r>
      <w:r w:rsidR="0094394D">
        <w:t xml:space="preserve"> algorytmem każdy z takich obszarów składa się z listy punktów, uszeregowanych według współrzędnych biegunowych, tworzących otoczkę wyznaczonego obszaru oraz listy punktów definiujących dziury w tymże obszarze. Aby być w stanie prawidłowo wizualizować obszar przeszukany nie tylko dla pojedynczych położeń </w:t>
      </w:r>
      <w:proofErr w:type="spellStart"/>
      <w:r w:rsidR="0094394D">
        <w:t>drona</w:t>
      </w:r>
      <w:proofErr w:type="spellEnd"/>
      <w:r w:rsidR="0094394D">
        <w:t>, ale dla całych śladów potrzebna jest metoda na łączenie tych obszarów w j</w:t>
      </w:r>
      <w:r w:rsidR="0094394D">
        <w:t>e</w:t>
      </w:r>
      <w:r w:rsidR="0094394D">
        <w:t>den.</w:t>
      </w:r>
    </w:p>
    <w:p w:rsidR="0094394D" w:rsidRDefault="0094394D" w:rsidP="00B337D3">
      <w:pPr>
        <w:spacing w:line="360" w:lineRule="auto"/>
      </w:pPr>
      <w:r>
        <w:tab/>
        <w:t>Zadanie na pierwszy rzut oka mogłoby się wydawać trywialne, jednak po dokładnie</w:t>
      </w:r>
      <w:r>
        <w:t>j</w:t>
      </w:r>
      <w:r>
        <w:t xml:space="preserve">szej analizie okazuje się, że wcale takie nie jest. Co oznacza łączenie obszarów w całość? Najprościej rzecz ujmując jest to wyznaczenie </w:t>
      </w:r>
      <w:r w:rsidR="00C7107F">
        <w:t>najmniejszego wielokąta</w:t>
      </w:r>
      <w:r>
        <w:t xml:space="preserve"> </w:t>
      </w:r>
      <w:r w:rsidR="00C7107F">
        <w:t>zawierającego</w:t>
      </w:r>
      <w:r>
        <w:t xml:space="preserve"> wszystkie punkty należące do obu obszarów. </w:t>
      </w:r>
      <w:r w:rsidR="00C7107F">
        <w:t>Taki wielokąt</w:t>
      </w:r>
      <w:r w:rsidR="003361C4">
        <w:t>, w zależności od jego charakteru,</w:t>
      </w:r>
      <w:r w:rsidR="00C7107F">
        <w:t xml:space="preserve"> określany jest otoczką wypukłą lub wklęsłą</w:t>
      </w:r>
      <w:r w:rsidR="003361C4">
        <w:t xml:space="preserve"> </w:t>
      </w:r>
      <w:r w:rsidR="00C7107F">
        <w:t xml:space="preserve">zbioru punktów. W przypadku otoczki wypukłej istnieje wiele </w:t>
      </w:r>
      <w:r w:rsidR="004A5DB8">
        <w:t xml:space="preserve">stosunkowo prostych w implementacji </w:t>
      </w:r>
      <w:r w:rsidR="00C7107F">
        <w:t>algorytmów na wyznaczenie takiego wielokąta, jednak p</w:t>
      </w:r>
      <w:r>
        <w:t xml:space="preserve">roblem pojawia się w momencie, gdy któryś z tych obszarów </w:t>
      </w:r>
      <w:r w:rsidR="00C7107F">
        <w:t>jest wielok</w:t>
      </w:r>
      <w:r w:rsidR="00C7107F">
        <w:t>ą</w:t>
      </w:r>
      <w:r w:rsidR="00C7107F">
        <w:t>tem wklęsłym</w:t>
      </w:r>
      <w:r w:rsidR="003B76DD">
        <w:t>,</w:t>
      </w:r>
      <w:r w:rsidR="00C7107F">
        <w:t xml:space="preserve"> </w:t>
      </w:r>
      <w:r>
        <w:t>co w analizowanym przykładzie jest częstą sytuacją.</w:t>
      </w:r>
    </w:p>
    <w:p w:rsidR="00C7107F" w:rsidRDefault="0094394D" w:rsidP="00B337D3">
      <w:pPr>
        <w:spacing w:line="360" w:lineRule="auto"/>
      </w:pPr>
      <w:r>
        <w:tab/>
        <w:t>Z matematycznego punktu widzenia dla dowolnego zestawu punktów</w:t>
      </w:r>
      <w:r w:rsidR="004A5DB8">
        <w:t xml:space="preserve"> P</w:t>
      </w:r>
      <w:r>
        <w:t xml:space="preserve"> nie istnieje jednoznaczny wielokąt wklęsły zawierający </w:t>
      </w:r>
      <w:r w:rsidR="00C7107F">
        <w:t xml:space="preserve">wszystkie </w:t>
      </w:r>
      <w:r>
        <w:t>te</w:t>
      </w:r>
      <w:r w:rsidR="00C7107F">
        <w:t xml:space="preserve"> punkty. Z</w:t>
      </w:r>
      <w:r>
        <w:t xml:space="preserve">azwyczaj istnieje wiele takich wielokątów. </w:t>
      </w:r>
      <w:r w:rsidR="003B76DD">
        <w:t>Problem ten został zobrazowany</w:t>
      </w:r>
      <w:r w:rsidR="004A6E36">
        <w:t xml:space="preserve"> na rys.</w:t>
      </w:r>
      <w:r>
        <w:t xml:space="preserve"> </w:t>
      </w:r>
      <w:r w:rsidR="00C7107F">
        <w:t>6.5</w:t>
      </w:r>
      <w:r w:rsidR="003361C4">
        <w:t>.</w:t>
      </w:r>
    </w:p>
    <w:p w:rsidR="004A5DB8" w:rsidRDefault="004A5DB8" w:rsidP="00B337D3">
      <w:pPr>
        <w:spacing w:line="360" w:lineRule="auto"/>
      </w:pPr>
    </w:p>
    <w:p w:rsidR="00C7107F" w:rsidRDefault="00C7107F" w:rsidP="00B337D3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350687" cy="3062378"/>
            <wp:effectExtent l="19050" t="0" r="0" b="0"/>
            <wp:docPr id="24" name="Obraz 23" descr="Otoczka_probl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toczka_problem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5973" cy="306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4D" w:rsidRDefault="00C7107F" w:rsidP="00493FF4">
      <w:pPr>
        <w:pStyle w:val="Legenda"/>
        <w:spacing w:line="360" w:lineRule="auto"/>
        <w:jc w:val="center"/>
      </w:pPr>
      <w:bookmarkStart w:id="112" w:name="_Toc448663273"/>
      <w:r>
        <w:t xml:space="preserve">Rys. </w:t>
      </w:r>
      <w:fldSimple w:instr=" STYLEREF 1 \s ">
        <w:r w:rsidR="00101D5E">
          <w:rPr>
            <w:noProof/>
          </w:rPr>
          <w:t>6</w:t>
        </w:r>
      </w:fldSimple>
      <w:r w:rsidR="00600106">
        <w:t>.</w:t>
      </w:r>
      <w:fldSimple w:instr=" SEQ Rys. \* ARABIC \s 1 ">
        <w:r w:rsidR="00101D5E">
          <w:rPr>
            <w:noProof/>
          </w:rPr>
          <w:t>5</w:t>
        </w:r>
      </w:fldSimple>
      <w:r>
        <w:t xml:space="preserve"> Zobrazowanie problemu wyznaczania otoczki wklęsłej </w:t>
      </w:r>
      <w:r w:rsidR="00493FF4">
        <w:t xml:space="preserve">[43] </w:t>
      </w:r>
      <w:bookmarkEnd w:id="112"/>
    </w:p>
    <w:p w:rsidR="00493FF4" w:rsidRPr="00493FF4" w:rsidRDefault="00493FF4" w:rsidP="00493FF4"/>
    <w:p w:rsidR="00C7107F" w:rsidRPr="006B70BB" w:rsidRDefault="00C7107F" w:rsidP="00B337D3">
      <w:pPr>
        <w:spacing w:line="360" w:lineRule="auto"/>
      </w:pPr>
      <w:r>
        <w:tab/>
        <w:t xml:space="preserve">Jak widać otoczka </w:t>
      </w:r>
      <w:r w:rsidR="003B76DD">
        <w:t>wypukła</w:t>
      </w:r>
      <w:r>
        <w:t xml:space="preserve"> </w:t>
      </w:r>
      <w:r w:rsidR="003B76DD">
        <w:t>byłaby</w:t>
      </w:r>
      <w:r>
        <w:t xml:space="preserve"> jedynie bardzo niedokładnym przybliżeniem o</w:t>
      </w:r>
      <w:r>
        <w:t>b</w:t>
      </w:r>
      <w:r>
        <w:t>szaru zarejestrowanego</w:t>
      </w:r>
      <w:r w:rsidR="004A5DB8">
        <w:t xml:space="preserve"> przez kamerę, a kolejne otoczki wklęsłe różnią się znacznie między sobą. </w:t>
      </w:r>
      <w:r w:rsidR="003B76DD">
        <w:t>W kolejnym podrozdziale opisano rozwiązanie tego problemu.</w:t>
      </w:r>
    </w:p>
    <w:p w:rsidR="00F97737" w:rsidRDefault="00F97737" w:rsidP="00B337D3">
      <w:pPr>
        <w:spacing w:line="360" w:lineRule="auto"/>
      </w:pPr>
    </w:p>
    <w:p w:rsidR="00F97737" w:rsidRPr="00F97737" w:rsidRDefault="004A5DB8" w:rsidP="00B337D3">
      <w:pPr>
        <w:pStyle w:val="Nagwek4"/>
        <w:spacing w:line="360" w:lineRule="auto"/>
      </w:pPr>
      <w:bookmarkStart w:id="113" w:name="_Toc448696875"/>
      <w:r>
        <w:t>Wyznaczanie otoczki wklęsłej</w:t>
      </w:r>
      <w:r w:rsidR="00F97737">
        <w:t xml:space="preserve"> -</w:t>
      </w:r>
      <w:r>
        <w:t xml:space="preserve"> </w:t>
      </w:r>
      <w:r w:rsidR="003B76DD">
        <w:t>kształt</w:t>
      </w:r>
      <w:r w:rsidR="00240880">
        <w:t xml:space="preserve"> α</w:t>
      </w:r>
      <w:bookmarkEnd w:id="113"/>
    </w:p>
    <w:p w:rsidR="00435480" w:rsidRDefault="00435480" w:rsidP="00B337D3">
      <w:pPr>
        <w:spacing w:line="360" w:lineRule="auto"/>
      </w:pPr>
      <w:r>
        <w:tab/>
      </w:r>
    </w:p>
    <w:p w:rsidR="00BA3706" w:rsidRDefault="00435480" w:rsidP="00B337D3">
      <w:pPr>
        <w:spacing w:line="360" w:lineRule="auto"/>
      </w:pPr>
      <w:r>
        <w:tab/>
      </w:r>
      <w:r w:rsidR="003B76DD">
        <w:t>Jak zostało to pokazane na rys. 6.5 otoczka wypukła nie zawsze dokładnie przedstawia obszar reprezentowany przez dany zbiór punktów</w:t>
      </w:r>
      <w:r w:rsidR="009322D2">
        <w:t xml:space="preserve"> i </w:t>
      </w:r>
      <w:r w:rsidR="00FA3288">
        <w:t>czasami jej wyznaczenie okazuje się ni</w:t>
      </w:r>
      <w:r w:rsidR="00FA3288">
        <w:t>e</w:t>
      </w:r>
      <w:r w:rsidR="00FA3288">
        <w:t>wystarczające pod względem dokładności.</w:t>
      </w:r>
    </w:p>
    <w:p w:rsidR="00FA3288" w:rsidRDefault="00FA3288" w:rsidP="00B337D3">
      <w:pPr>
        <w:spacing w:line="360" w:lineRule="auto"/>
      </w:pPr>
      <w:r>
        <w:tab/>
        <w:t>Alternatywą jest wyznaczenie otoczki wklęsłej. Jednak dokonanie tego wymaga zast</w:t>
      </w:r>
      <w:r>
        <w:t>o</w:t>
      </w:r>
      <w:r>
        <w:t>sowania bardz</w:t>
      </w:r>
      <w:r w:rsidR="001C18A9">
        <w:t xml:space="preserve">iej skomplikowanych algorytmów, takich jak </w:t>
      </w:r>
      <w:r>
        <w:t xml:space="preserve">algorytm "Swing </w:t>
      </w:r>
      <w:proofErr w:type="spellStart"/>
      <w:r>
        <w:t>Arm</w:t>
      </w:r>
      <w:proofErr w:type="spellEnd"/>
      <w:r>
        <w:t xml:space="preserve">" </w:t>
      </w:r>
      <w:r w:rsidR="001C18A9">
        <w:t>Antony</w:t>
      </w:r>
      <w:r w:rsidR="001C18A9">
        <w:t>'</w:t>
      </w:r>
      <w:r w:rsidR="001C18A9">
        <w:t xml:space="preserve">ego </w:t>
      </w:r>
      <w:proofErr w:type="spellStart"/>
      <w:r w:rsidR="001C18A9">
        <w:t>Galton'a</w:t>
      </w:r>
      <w:proofErr w:type="spellEnd"/>
      <w:r w:rsidR="001C18A9">
        <w:t xml:space="preserve"> oraz </w:t>
      </w:r>
      <w:proofErr w:type="spellStart"/>
      <w:r w:rsidR="001C18A9">
        <w:t>Matt'a</w:t>
      </w:r>
      <w:proofErr w:type="spellEnd"/>
      <w:r w:rsidR="001C18A9">
        <w:t xml:space="preserve"> </w:t>
      </w:r>
      <w:proofErr w:type="spellStart"/>
      <w:r w:rsidR="001C18A9">
        <w:t>Duckham'a</w:t>
      </w:r>
      <w:proofErr w:type="spellEnd"/>
      <w:r w:rsidR="001C18A9">
        <w:t xml:space="preserve"> ,</w:t>
      </w:r>
      <w:r>
        <w:t xml:space="preserve">oparty na algorytmie </w:t>
      </w:r>
      <w:proofErr w:type="spellStart"/>
      <w:r>
        <w:t>Jarvisa</w:t>
      </w:r>
      <w:proofErr w:type="spellEnd"/>
      <w:r>
        <w:t>, nazywanym a</w:t>
      </w:r>
      <w:r w:rsidR="003361C4">
        <w:t>lgorytmem owijania prezentów [</w:t>
      </w:r>
      <w:r w:rsidR="009104FE">
        <w:t>44</w:t>
      </w:r>
      <w:r w:rsidR="003361C4">
        <w:t>], czy</w:t>
      </w:r>
      <w:r>
        <w:t xml:space="preserve"> </w:t>
      </w:r>
      <w:r w:rsidR="001C18A9">
        <w:t>metoda oparta</w:t>
      </w:r>
      <w:r>
        <w:t xml:space="preserve"> na algorytmie </w:t>
      </w:r>
      <w:proofErr w:type="spellStart"/>
      <w:r>
        <w:t>k-n</w:t>
      </w:r>
      <w:r w:rsidR="001C18A9">
        <w:t>ajbliższych</w:t>
      </w:r>
      <w:proofErr w:type="spellEnd"/>
      <w:r w:rsidR="001C18A9">
        <w:t xml:space="preserve"> sąsiadów, oprac</w:t>
      </w:r>
      <w:r w:rsidR="001C18A9">
        <w:t>o</w:t>
      </w:r>
      <w:r w:rsidR="001C18A9">
        <w:t>wana</w:t>
      </w:r>
      <w:r>
        <w:t xml:space="preserve"> przez Adriano</w:t>
      </w:r>
      <w:r w:rsidR="001C18A9">
        <w:t xml:space="preserve"> </w:t>
      </w:r>
      <w:proofErr w:type="spellStart"/>
      <w:r w:rsidR="001C18A9">
        <w:t>Moreira</w:t>
      </w:r>
      <w:proofErr w:type="spellEnd"/>
      <w:r>
        <w:t xml:space="preserve"> </w:t>
      </w:r>
      <w:r w:rsidR="001C18A9">
        <w:t xml:space="preserve">i </w:t>
      </w:r>
      <w:proofErr w:type="spellStart"/>
      <w:r w:rsidR="001C18A9">
        <w:t>Maribel</w:t>
      </w:r>
      <w:proofErr w:type="spellEnd"/>
      <w:r w:rsidR="001C18A9">
        <w:t xml:space="preserve"> </w:t>
      </w:r>
      <w:proofErr w:type="spellStart"/>
      <w:r>
        <w:t>Yasmina</w:t>
      </w:r>
      <w:proofErr w:type="spellEnd"/>
      <w:r>
        <w:t xml:space="preserve"> </w:t>
      </w:r>
      <w:r w:rsidR="001C18A9">
        <w:t xml:space="preserve">Santos </w:t>
      </w:r>
      <w:r>
        <w:t>[</w:t>
      </w:r>
      <w:r w:rsidR="009104FE">
        <w:t>45</w:t>
      </w:r>
      <w:r>
        <w:t>].</w:t>
      </w:r>
    </w:p>
    <w:p w:rsidR="00B8481B" w:rsidRDefault="001C18A9" w:rsidP="00B337D3">
      <w:pPr>
        <w:spacing w:line="360" w:lineRule="auto"/>
      </w:pPr>
      <w:r>
        <w:tab/>
        <w:t>Kolejną możliwością jest wykorzystanie koncepcji kształtu</w:t>
      </w:r>
      <w:r w:rsidR="00240880">
        <w:t xml:space="preserve"> α</w:t>
      </w:r>
      <w:r>
        <w:t xml:space="preserve">, zdefiniowanej w 1983 roku przez trzech naukowców </w:t>
      </w:r>
      <w:proofErr w:type="spellStart"/>
      <w:r w:rsidR="009322D2">
        <w:t>Edelsbrunner</w:t>
      </w:r>
      <w:proofErr w:type="spellEnd"/>
      <w:r w:rsidR="009322D2">
        <w:t xml:space="preserve"> </w:t>
      </w:r>
      <w:proofErr w:type="spellStart"/>
      <w:r w:rsidR="009322D2">
        <w:t>Herber</w:t>
      </w:r>
      <w:r w:rsidR="003361C4">
        <w:t>'a</w:t>
      </w:r>
      <w:proofErr w:type="spellEnd"/>
      <w:r w:rsidR="009322D2">
        <w:t xml:space="preserve">, Kirkpatrick </w:t>
      </w:r>
      <w:proofErr w:type="spellStart"/>
      <w:r w:rsidR="009322D2">
        <w:t>David</w:t>
      </w:r>
      <w:r w:rsidR="003361C4">
        <w:t>'a</w:t>
      </w:r>
      <w:proofErr w:type="spellEnd"/>
      <w:r w:rsidR="009322D2">
        <w:t xml:space="preserve"> i Seidel </w:t>
      </w:r>
      <w:proofErr w:type="spellStart"/>
      <w:r w:rsidR="009322D2">
        <w:t>Raimnud</w:t>
      </w:r>
      <w:r w:rsidR="003361C4">
        <w:t>'a</w:t>
      </w:r>
      <w:proofErr w:type="spellEnd"/>
      <w:r w:rsidR="009322D2">
        <w:t xml:space="preserve"> </w:t>
      </w:r>
      <w:r>
        <w:t>[</w:t>
      </w:r>
      <w:r w:rsidR="00DF7510">
        <w:t>45</w:t>
      </w:r>
      <w:r>
        <w:t>].</w:t>
      </w:r>
    </w:p>
    <w:p w:rsidR="007155AB" w:rsidRDefault="001C18A9" w:rsidP="00B337D3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904527" cy="2156604"/>
            <wp:effectExtent l="19050" t="0" r="723" b="0"/>
            <wp:docPr id="26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831" cy="2157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A9" w:rsidRDefault="007155AB" w:rsidP="00B337D3">
      <w:pPr>
        <w:pStyle w:val="Legenda"/>
        <w:spacing w:line="360" w:lineRule="auto"/>
        <w:jc w:val="center"/>
        <w:rPr>
          <w:noProof/>
        </w:rPr>
      </w:pPr>
      <w:bookmarkStart w:id="114" w:name="_Toc448663274"/>
      <w:r>
        <w:t xml:space="preserve">Rys. </w:t>
      </w:r>
      <w:fldSimple w:instr=" STYLEREF 1 \s ">
        <w:r w:rsidR="00101D5E">
          <w:rPr>
            <w:noProof/>
          </w:rPr>
          <w:t>6</w:t>
        </w:r>
      </w:fldSimple>
      <w:r w:rsidR="00600106">
        <w:t>.</w:t>
      </w:r>
      <w:fldSimple w:instr=" SEQ Rys. \* ARABIC \s 1 ">
        <w:r w:rsidR="00101D5E">
          <w:rPr>
            <w:noProof/>
          </w:rPr>
          <w:t>6</w:t>
        </w:r>
      </w:fldSimple>
      <w:r>
        <w:t xml:space="preserve"> </w:t>
      </w:r>
      <w:r w:rsidR="00485C55">
        <w:t>Zasada w</w:t>
      </w:r>
      <w:r>
        <w:t xml:space="preserve">yznaczanie pojedynczych </w:t>
      </w:r>
      <w:r>
        <w:rPr>
          <w:noProof/>
        </w:rPr>
        <w:t xml:space="preserve"> krawędzi grafu</w:t>
      </w:r>
      <w:bookmarkEnd w:id="114"/>
      <w:r w:rsidR="009104FE">
        <w:rPr>
          <w:noProof/>
        </w:rPr>
        <w:t xml:space="preserve"> [50]</w:t>
      </w:r>
    </w:p>
    <w:p w:rsidR="0089517B" w:rsidRPr="0089517B" w:rsidRDefault="0089517B" w:rsidP="0089517B"/>
    <w:p w:rsidR="0089517B" w:rsidRDefault="0089517B" w:rsidP="0089517B">
      <w:pPr>
        <w:spacing w:line="360" w:lineRule="auto"/>
      </w:pPr>
      <w:r>
        <w:tab/>
        <w:t xml:space="preserve">Kształt α  dowolnego zbioru punktów jest </w:t>
      </w:r>
      <w:proofErr w:type="spellStart"/>
      <w:r>
        <w:t>subgrafem</w:t>
      </w:r>
      <w:proofErr w:type="spellEnd"/>
      <w:r>
        <w:t xml:space="preserve"> triangulacji </w:t>
      </w:r>
      <w:proofErr w:type="spellStart"/>
      <w:r>
        <w:t>Delaunay</w:t>
      </w:r>
      <w:proofErr w:type="spellEnd"/>
      <w:r>
        <w:t xml:space="preserve"> tych pun</w:t>
      </w:r>
      <w:r>
        <w:t>k</w:t>
      </w:r>
      <w:r>
        <w:t>tów, takim że dwa punkty stanowią jego krawędź jeśli istnieje pusta kula o promieniu 1/α stykająca się z tymi dwoma punktami. Jeśli α=0 kula zostaje zastąpiona półpłaszczyzną i wówczas kształt alfa jest równy otoczce wypukłej danego zbioru punktów.</w:t>
      </w:r>
      <w:r w:rsidR="009104FE">
        <w:t xml:space="preserve"> [</w:t>
      </w:r>
      <w:r w:rsidR="00362DE2">
        <w:t>47</w:t>
      </w:r>
      <w:r w:rsidR="009104FE">
        <w:t>]</w:t>
      </w:r>
    </w:p>
    <w:p w:rsidR="007155AB" w:rsidRPr="007155AB" w:rsidRDefault="007155AB" w:rsidP="00B337D3">
      <w:pPr>
        <w:spacing w:line="360" w:lineRule="auto"/>
      </w:pPr>
    </w:p>
    <w:p w:rsidR="007155AB" w:rsidRDefault="001C18A9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886190" cy="3256156"/>
            <wp:effectExtent l="19050" t="0" r="9410" b="0"/>
            <wp:docPr id="27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620" cy="3256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A9" w:rsidRDefault="007155AB" w:rsidP="00B337D3">
      <w:pPr>
        <w:pStyle w:val="Legenda"/>
        <w:spacing w:line="360" w:lineRule="auto"/>
        <w:jc w:val="center"/>
      </w:pPr>
      <w:bookmarkStart w:id="115" w:name="_Toc448663275"/>
      <w:r>
        <w:t xml:space="preserve">Rys. </w:t>
      </w:r>
      <w:fldSimple w:instr=" STYLEREF 1 \s ">
        <w:r w:rsidR="00101D5E">
          <w:rPr>
            <w:noProof/>
          </w:rPr>
          <w:t>6</w:t>
        </w:r>
      </w:fldSimple>
      <w:r w:rsidR="00600106">
        <w:t>.</w:t>
      </w:r>
      <w:fldSimple w:instr=" SEQ Rys. \* ARABIC \s 1 ">
        <w:r w:rsidR="00101D5E">
          <w:rPr>
            <w:noProof/>
          </w:rPr>
          <w:t>7</w:t>
        </w:r>
      </w:fldSimple>
      <w:r>
        <w:t xml:space="preserve"> Intuicyjny przykład wyznaczania kształtu alfa dla danego zbioru punktów</w:t>
      </w:r>
      <w:bookmarkEnd w:id="115"/>
      <w:r w:rsidR="009104FE">
        <w:t xml:space="preserve"> [50]</w:t>
      </w:r>
    </w:p>
    <w:p w:rsidR="007155AB" w:rsidRPr="007155AB" w:rsidRDefault="007155AB" w:rsidP="00B337D3">
      <w:pPr>
        <w:spacing w:line="360" w:lineRule="auto"/>
      </w:pPr>
    </w:p>
    <w:p w:rsidR="00BA3706" w:rsidRDefault="001C18A9" w:rsidP="00B337D3">
      <w:pPr>
        <w:spacing w:line="360" w:lineRule="auto"/>
      </w:pPr>
      <w:r>
        <w:tab/>
      </w:r>
      <w:r w:rsidR="00BA3706">
        <w:t xml:space="preserve">Kształt </w:t>
      </w:r>
      <w:r w:rsidR="00240880">
        <w:t>alfa</w:t>
      </w:r>
      <w:r w:rsidR="00BA3706">
        <w:t xml:space="preserve"> jest generalizacją otoczki wypukłej, to znaczy każda otoczka wypukła jest kształtem </w:t>
      </w:r>
      <w:r w:rsidR="00240880">
        <w:t>alfa</w:t>
      </w:r>
      <w:r w:rsidR="00BA3706">
        <w:t xml:space="preserve">, ale nie każdy kształt </w:t>
      </w:r>
      <w:r w:rsidR="00240880">
        <w:t>alfa</w:t>
      </w:r>
      <w:r w:rsidR="00BA3706">
        <w:t xml:space="preserve"> jest otoczką wypukłą.</w:t>
      </w:r>
    </w:p>
    <w:p w:rsidR="00A13E48" w:rsidRDefault="00A13E48" w:rsidP="00B337D3">
      <w:pPr>
        <w:spacing w:line="360" w:lineRule="auto"/>
      </w:pPr>
    </w:p>
    <w:p w:rsidR="00240880" w:rsidRDefault="00240880" w:rsidP="00B337D3">
      <w:pPr>
        <w:spacing w:line="360" w:lineRule="auto"/>
      </w:pPr>
      <w:r>
        <w:lastRenderedPageBreak/>
        <w:tab/>
      </w:r>
      <w:r w:rsidR="00B8481B">
        <w:t xml:space="preserve">W dalszej części tego rozdziału zostanie zdefiniowana otoczka </w:t>
      </w:r>
      <w:proofErr w:type="spellStart"/>
      <w:r w:rsidR="00B8481B">
        <w:t>α-wklęsła</w:t>
      </w:r>
      <w:proofErr w:type="spellEnd"/>
      <w:r w:rsidR="00B8481B">
        <w:t>, czyli otoc</w:t>
      </w:r>
      <w:r w:rsidR="00B8481B">
        <w:t>z</w:t>
      </w:r>
      <w:r w:rsidR="00B8481B">
        <w:t xml:space="preserve">ka wklęsła zdefiniowana poprzez kształt α dla danego zbioru punktów. </w:t>
      </w:r>
      <w:r>
        <w:t xml:space="preserve">W celu </w:t>
      </w:r>
      <w:r w:rsidR="00B8481B">
        <w:t xml:space="preserve">poprawnej </w:t>
      </w:r>
      <w:r>
        <w:t xml:space="preserve">definicji otoczki </w:t>
      </w:r>
      <w:proofErr w:type="spellStart"/>
      <w:r>
        <w:t>α-</w:t>
      </w:r>
      <w:r w:rsidR="00B8481B">
        <w:t>wklęsłej</w:t>
      </w:r>
      <w:proofErr w:type="spellEnd"/>
      <w:r w:rsidR="00A44270">
        <w:t xml:space="preserve"> w pierwszej kolejności zostan</w:t>
      </w:r>
      <w:r>
        <w:t>i</w:t>
      </w:r>
      <w:r w:rsidR="00A44270">
        <w:t>e</w:t>
      </w:r>
      <w:r>
        <w:t xml:space="preserve"> przedstawiona defini</w:t>
      </w:r>
      <w:r w:rsidR="00B8481B">
        <w:t>cja wielok</w:t>
      </w:r>
      <w:r w:rsidR="00B8481B">
        <w:t>ą</w:t>
      </w:r>
      <w:r w:rsidR="00B8481B">
        <w:t>ta alfa.</w:t>
      </w:r>
    </w:p>
    <w:p w:rsidR="00A44270" w:rsidRDefault="00A44270" w:rsidP="00B337D3">
      <w:pPr>
        <w:spacing w:line="360" w:lineRule="auto"/>
      </w:pPr>
    </w:p>
    <w:p w:rsidR="00240880" w:rsidRDefault="00240880" w:rsidP="00B337D3">
      <w:pPr>
        <w:spacing w:line="360" w:lineRule="auto"/>
      </w:pPr>
      <w:r>
        <w:tab/>
      </w:r>
      <w:proofErr w:type="spellStart"/>
      <w:r w:rsidRPr="00240880">
        <w:rPr>
          <w:b/>
        </w:rPr>
        <w:t>Def</w:t>
      </w:r>
      <w:proofErr w:type="spellEnd"/>
      <w:r w:rsidRPr="00240880">
        <w:rPr>
          <w:b/>
        </w:rPr>
        <w:t>. 6.1</w:t>
      </w:r>
      <w:r>
        <w:t xml:space="preserve"> Prosty wielokąt A jest wielokątem alfa, wtedy i tylko wtedy, gdy wszystkie jego wewnętrzne kąty są mniejsze lub równe wartości 180</w:t>
      </w:r>
      <w:r>
        <w:rPr>
          <w:vertAlign w:val="superscript"/>
        </w:rPr>
        <w:t>o</w:t>
      </w:r>
      <w:r>
        <w:t xml:space="preserve"> + α.</w:t>
      </w:r>
      <w:r w:rsidR="009104FE">
        <w:t xml:space="preserve"> [47]</w:t>
      </w:r>
    </w:p>
    <w:p w:rsidR="00BE5D57" w:rsidRDefault="00BE5D57" w:rsidP="00B337D3">
      <w:pPr>
        <w:spacing w:line="360" w:lineRule="auto"/>
      </w:pPr>
    </w:p>
    <w:p w:rsidR="007155AB" w:rsidRDefault="00BE5D57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766094" cy="3700732"/>
            <wp:effectExtent l="19050" t="0" r="0" b="0"/>
            <wp:docPr id="28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892" cy="3703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5AB" w:rsidRDefault="007155AB" w:rsidP="00B337D3">
      <w:pPr>
        <w:pStyle w:val="Legenda"/>
        <w:spacing w:line="360" w:lineRule="auto"/>
        <w:jc w:val="center"/>
      </w:pPr>
      <w:bookmarkStart w:id="116" w:name="_Toc448663276"/>
      <w:r>
        <w:t xml:space="preserve">Rys. </w:t>
      </w:r>
      <w:fldSimple w:instr=" STYLEREF 1 \s ">
        <w:r w:rsidR="00101D5E">
          <w:rPr>
            <w:noProof/>
          </w:rPr>
          <w:t>6</w:t>
        </w:r>
      </w:fldSimple>
      <w:r w:rsidR="00600106">
        <w:t>.</w:t>
      </w:r>
      <w:fldSimple w:instr=" SEQ Rys. \* ARABIC \s 1 ">
        <w:r w:rsidR="00101D5E">
          <w:rPr>
            <w:noProof/>
          </w:rPr>
          <w:t>8</w:t>
        </w:r>
      </w:fldSimple>
      <w:r>
        <w:t xml:space="preserve"> Przykładowe wyniki wyznaczania </w:t>
      </w:r>
      <w:r w:rsidR="00B8481B">
        <w:t>wielokąta alfa</w:t>
      </w:r>
      <w:r>
        <w:t xml:space="preserve"> dla różnych wartości parametrów α</w:t>
      </w:r>
      <w:bookmarkEnd w:id="116"/>
      <w:r w:rsidR="009104FE">
        <w:t xml:space="preserve"> [47]</w:t>
      </w:r>
    </w:p>
    <w:p w:rsidR="00B8481B" w:rsidRDefault="00B8481B" w:rsidP="00B337D3">
      <w:pPr>
        <w:spacing w:line="360" w:lineRule="auto"/>
      </w:pPr>
      <w:r>
        <w:tab/>
      </w:r>
      <w:r>
        <w:tab/>
      </w:r>
    </w:p>
    <w:p w:rsidR="00B8481B" w:rsidRDefault="00B8481B" w:rsidP="00B337D3">
      <w:pPr>
        <w:spacing w:line="360" w:lineRule="auto"/>
      </w:pPr>
      <w:r>
        <w:tab/>
      </w:r>
      <w:proofErr w:type="spellStart"/>
      <w:r w:rsidRPr="00240880">
        <w:rPr>
          <w:b/>
        </w:rPr>
        <w:t>Def</w:t>
      </w:r>
      <w:proofErr w:type="spellEnd"/>
      <w:r w:rsidRPr="00240880">
        <w:rPr>
          <w:b/>
        </w:rPr>
        <w:t>. 6.2</w:t>
      </w:r>
      <w:r>
        <w:t xml:space="preserve"> Otoczka </w:t>
      </w:r>
      <w:proofErr w:type="spellStart"/>
      <w:r>
        <w:t>α-wklęsła</w:t>
      </w:r>
      <w:proofErr w:type="spellEnd"/>
      <w:r>
        <w:t xml:space="preserve"> zbioru punktów P jest wielokątem alfa,</w:t>
      </w:r>
      <w:r w:rsidR="00A268A1">
        <w:t xml:space="preserve"> o najmniejszej powierzchni,</w:t>
      </w:r>
      <w:r>
        <w:t xml:space="preserve"> który </w:t>
      </w:r>
      <w:r w:rsidR="00A268A1">
        <w:t>zawiera wszystkie punkty zbioru P.</w:t>
      </w:r>
      <w:r w:rsidR="009104FE">
        <w:t xml:space="preserve"> [47]</w:t>
      </w:r>
    </w:p>
    <w:p w:rsidR="00BE5D57" w:rsidRDefault="00BE5D57" w:rsidP="00B337D3">
      <w:pPr>
        <w:spacing w:line="360" w:lineRule="auto"/>
      </w:pPr>
    </w:p>
    <w:p w:rsidR="007155AB" w:rsidRDefault="00BE5D57" w:rsidP="00B337D3">
      <w:pPr>
        <w:spacing w:line="360" w:lineRule="auto"/>
      </w:pPr>
      <w:r>
        <w:tab/>
        <w:t>Wyznaczenie wielokąta alfa j</w:t>
      </w:r>
      <w:r w:rsidR="007155AB">
        <w:t xml:space="preserve">est problemem klasy </w:t>
      </w:r>
      <w:proofErr w:type="spellStart"/>
      <w:r w:rsidR="007155AB">
        <w:t>NP-zupełnej</w:t>
      </w:r>
      <w:proofErr w:type="spellEnd"/>
      <w:r w:rsidR="007155AB">
        <w:t>,</w:t>
      </w:r>
      <w:r>
        <w:t xml:space="preserve"> tzn. </w:t>
      </w:r>
      <w:r w:rsidR="00A268A1">
        <w:t xml:space="preserve">jego wyznaczenie </w:t>
      </w:r>
      <w:r>
        <w:t>nie jest możliwe w czasie wielomianowym, a sprawdzenie poprawności rozwiązania jest mo</w:t>
      </w:r>
      <w:r>
        <w:t>ż</w:t>
      </w:r>
      <w:r w:rsidR="00A268A1">
        <w:t>liwe w czasie wielomianowym, podczas gdy</w:t>
      </w:r>
      <w:r>
        <w:t xml:space="preserve"> wyzna</w:t>
      </w:r>
      <w:r w:rsidR="00A268A1">
        <w:t>czenie</w:t>
      </w:r>
      <w:r>
        <w:t xml:space="preserve"> otoczki </w:t>
      </w:r>
      <w:proofErr w:type="spellStart"/>
      <w:r>
        <w:t>α-wklęsłej</w:t>
      </w:r>
      <w:proofErr w:type="spellEnd"/>
      <w:r>
        <w:t xml:space="preserve"> jest algorytmem klasy </w:t>
      </w:r>
      <w:proofErr w:type="spellStart"/>
      <w:r>
        <w:t>NP-trudnej</w:t>
      </w:r>
      <w:proofErr w:type="spellEnd"/>
      <w:r>
        <w:t>, co oznacza, że znalezienie rozwiązania nie jest możl</w:t>
      </w:r>
      <w:r w:rsidR="00A44270">
        <w:t>iwe ze złożonością wielomianową, a</w:t>
      </w:r>
      <w:r>
        <w:t xml:space="preserve"> sprawdzenie rozwiązania tego problemu jest co najmniej tak trudne jak ka</w:t>
      </w:r>
      <w:r>
        <w:t>ż</w:t>
      </w:r>
      <w:r>
        <w:t>dego innego problemu NP.</w:t>
      </w:r>
      <w:r w:rsidR="00362DE2">
        <w:t xml:space="preserve"> [46]</w:t>
      </w:r>
    </w:p>
    <w:p w:rsidR="00032205" w:rsidRDefault="00032205" w:rsidP="00B337D3">
      <w:pPr>
        <w:spacing w:line="360" w:lineRule="auto"/>
      </w:pPr>
      <w:r>
        <w:lastRenderedPageBreak/>
        <w:tab/>
      </w:r>
      <w:r w:rsidR="00A268A1">
        <w:t>W przypadku łączenia obszaru ostatnio przeszukanego z dotychczas przeszukanym danymi wejściowymi algorytmu są dwa zbiory punktów, tworzące wielokąty zamknięte. W celu wyznaczenia otoczki wklęsłej dla zbioru P, będącego sumą tych zbiorów przeprowadz</w:t>
      </w:r>
      <w:r w:rsidR="00A268A1">
        <w:t>o</w:t>
      </w:r>
      <w:r w:rsidR="00A268A1">
        <w:t xml:space="preserve">no </w:t>
      </w:r>
      <w:r w:rsidR="00B337D3">
        <w:t xml:space="preserve">kolejno takie </w:t>
      </w:r>
      <w:r w:rsidR="00A268A1">
        <w:t xml:space="preserve">operacje: </w:t>
      </w:r>
      <w:r w:rsidR="00493FF4">
        <w:t>[43]</w:t>
      </w:r>
    </w:p>
    <w:p w:rsidR="00A268A1" w:rsidRDefault="00A268A1" w:rsidP="00B337D3">
      <w:pPr>
        <w:spacing w:line="360" w:lineRule="auto"/>
      </w:pPr>
    </w:p>
    <w:p w:rsidR="00A268A1" w:rsidRDefault="00A268A1" w:rsidP="00B337D3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Dla każdego ze zbiorów wejściowych dokonano </w:t>
      </w:r>
      <w:proofErr w:type="spellStart"/>
      <w:r>
        <w:rPr>
          <w:rFonts w:ascii="Times New Roman" w:hAnsi="Times New Roman"/>
          <w:sz w:val="24"/>
          <w:szCs w:val="24"/>
        </w:rPr>
        <w:t>densyfikacji</w:t>
      </w:r>
      <w:proofErr w:type="spellEnd"/>
      <w:r>
        <w:rPr>
          <w:rFonts w:ascii="Times New Roman" w:hAnsi="Times New Roman"/>
          <w:sz w:val="24"/>
          <w:szCs w:val="24"/>
        </w:rPr>
        <w:t xml:space="preserve"> punktów</w:t>
      </w:r>
      <w:r w:rsidR="00B337D3">
        <w:rPr>
          <w:rFonts w:ascii="Times New Roman" w:hAnsi="Times New Roman"/>
          <w:sz w:val="24"/>
          <w:szCs w:val="24"/>
        </w:rPr>
        <w:t>, w celu zwię</w:t>
      </w:r>
      <w:r w:rsidR="00B337D3">
        <w:rPr>
          <w:rFonts w:ascii="Times New Roman" w:hAnsi="Times New Roman"/>
          <w:sz w:val="24"/>
          <w:szCs w:val="24"/>
        </w:rPr>
        <w:t>k</w:t>
      </w:r>
      <w:r w:rsidR="00B337D3">
        <w:rPr>
          <w:rFonts w:ascii="Times New Roman" w:hAnsi="Times New Roman"/>
          <w:sz w:val="24"/>
          <w:szCs w:val="24"/>
        </w:rPr>
        <w:t>szenia efektywności algorytmu</w:t>
      </w:r>
      <w:r>
        <w:rPr>
          <w:rFonts w:ascii="Times New Roman" w:hAnsi="Times New Roman"/>
          <w:sz w:val="24"/>
          <w:szCs w:val="24"/>
        </w:rPr>
        <w:t xml:space="preserve">, tak aby </w:t>
      </w:r>
      <w:r w:rsidR="00B337D3">
        <w:rPr>
          <w:rFonts w:ascii="Times New Roman" w:hAnsi="Times New Roman"/>
          <w:sz w:val="24"/>
          <w:szCs w:val="24"/>
        </w:rPr>
        <w:t>dwa dowolne, kolejne punk</w:t>
      </w:r>
      <w:r w:rsidR="00BB605A">
        <w:rPr>
          <w:rFonts w:ascii="Times New Roman" w:hAnsi="Times New Roman"/>
          <w:sz w:val="24"/>
          <w:szCs w:val="24"/>
        </w:rPr>
        <w:t>ty</w:t>
      </w:r>
      <w:r w:rsidR="00B337D3">
        <w:rPr>
          <w:rFonts w:ascii="Times New Roman" w:hAnsi="Times New Roman"/>
          <w:sz w:val="24"/>
          <w:szCs w:val="24"/>
        </w:rPr>
        <w:t xml:space="preserve"> zbioru były od siebie oddalone o wartość nie większą niż określony parametr</w:t>
      </w:r>
      <w:r w:rsidR="00BB605A">
        <w:rPr>
          <w:rFonts w:ascii="Times New Roman" w:hAnsi="Times New Roman"/>
          <w:sz w:val="24"/>
          <w:szCs w:val="24"/>
        </w:rPr>
        <w:t xml:space="preserve"> </w:t>
      </w:r>
      <w:r w:rsidR="00BB605A" w:rsidRPr="00BB605A">
        <w:rPr>
          <w:rFonts w:ascii="Times New Roman" w:hAnsi="Times New Roman"/>
          <w:b/>
          <w:sz w:val="24"/>
          <w:szCs w:val="24"/>
        </w:rPr>
        <w:t>λ</w:t>
      </w:r>
      <w:r w:rsidR="00B337D3">
        <w:rPr>
          <w:rFonts w:ascii="Times New Roman" w:hAnsi="Times New Roman"/>
          <w:sz w:val="24"/>
          <w:szCs w:val="24"/>
        </w:rPr>
        <w:t xml:space="preserve">, o wartości dobranej na drodze eksperymentalnej, zbliżonej do przyjętej wartości parametru </w:t>
      </w:r>
      <w:r w:rsidR="00B337D3" w:rsidRPr="00BB605A">
        <w:rPr>
          <w:rFonts w:ascii="Times New Roman" w:hAnsi="Times New Roman"/>
          <w:b/>
          <w:sz w:val="24"/>
          <w:szCs w:val="24"/>
        </w:rPr>
        <w:t>α</w:t>
      </w:r>
      <w:r w:rsidR="00B337D3">
        <w:rPr>
          <w:rFonts w:ascii="Times New Roman" w:hAnsi="Times New Roman"/>
          <w:sz w:val="24"/>
          <w:szCs w:val="24"/>
        </w:rPr>
        <w:t>.</w:t>
      </w:r>
    </w:p>
    <w:p w:rsidR="00B337D3" w:rsidRDefault="00B337D3" w:rsidP="00B337D3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Dokonano połączenia zbiorów wejściowych punktów, reprezentujących obszar osta</w:t>
      </w:r>
      <w:r>
        <w:rPr>
          <w:rFonts w:ascii="Times New Roman" w:hAnsi="Times New Roman"/>
          <w:sz w:val="24"/>
          <w:szCs w:val="24"/>
        </w:rPr>
        <w:t>t</w:t>
      </w:r>
      <w:r w:rsidR="007055F4">
        <w:rPr>
          <w:rFonts w:ascii="Times New Roman" w:hAnsi="Times New Roman"/>
          <w:sz w:val="24"/>
          <w:szCs w:val="24"/>
        </w:rPr>
        <w:t>nio</w:t>
      </w:r>
      <w:r>
        <w:rPr>
          <w:rFonts w:ascii="Times New Roman" w:hAnsi="Times New Roman"/>
          <w:sz w:val="24"/>
          <w:szCs w:val="24"/>
        </w:rPr>
        <w:t xml:space="preserve"> przeszukany i dotychczas przeszukany w sumaryczny zbiór</w:t>
      </w:r>
      <w:r w:rsidR="00BB605A">
        <w:rPr>
          <w:rFonts w:ascii="Times New Roman" w:hAnsi="Times New Roman"/>
          <w:sz w:val="24"/>
          <w:szCs w:val="24"/>
        </w:rPr>
        <w:t xml:space="preserve"> punktów</w:t>
      </w:r>
      <w:r>
        <w:rPr>
          <w:rFonts w:ascii="Times New Roman" w:hAnsi="Times New Roman"/>
          <w:sz w:val="24"/>
          <w:szCs w:val="24"/>
        </w:rPr>
        <w:t xml:space="preserve"> P. </w:t>
      </w:r>
    </w:p>
    <w:p w:rsidR="00032205" w:rsidRPr="003C334A" w:rsidRDefault="00B337D3" w:rsidP="00B337D3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Dla zbioru pun</w:t>
      </w:r>
      <w:r w:rsidR="00BB605A">
        <w:rPr>
          <w:rFonts w:ascii="Times New Roman" w:hAnsi="Times New Roman"/>
          <w:sz w:val="24"/>
          <w:szCs w:val="24"/>
        </w:rPr>
        <w:t>kt</w:t>
      </w:r>
      <w:r>
        <w:rPr>
          <w:rFonts w:ascii="Times New Roman" w:hAnsi="Times New Roman"/>
          <w:sz w:val="24"/>
          <w:szCs w:val="24"/>
        </w:rPr>
        <w:t>ów P przeprowadzono triangulację</w:t>
      </w:r>
      <w:r w:rsidR="00032205" w:rsidRPr="003C334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32205" w:rsidRPr="003C334A">
        <w:rPr>
          <w:rFonts w:ascii="Times New Roman" w:hAnsi="Times New Roman"/>
          <w:sz w:val="24"/>
          <w:szCs w:val="24"/>
        </w:rPr>
        <w:t>Delaunay</w:t>
      </w:r>
      <w:proofErr w:type="spellEnd"/>
      <w:r w:rsidR="00032205" w:rsidRPr="003C334A">
        <w:rPr>
          <w:rFonts w:ascii="Times New Roman" w:hAnsi="Times New Roman"/>
          <w:sz w:val="24"/>
          <w:szCs w:val="24"/>
        </w:rPr>
        <w:t>, w wyniku czego z</w:t>
      </w:r>
      <w:r w:rsidR="00032205" w:rsidRPr="003C334A">
        <w:rPr>
          <w:rFonts w:ascii="Times New Roman" w:hAnsi="Times New Roman"/>
          <w:sz w:val="24"/>
          <w:szCs w:val="24"/>
        </w:rPr>
        <w:t>a</w:t>
      </w:r>
      <w:r w:rsidR="00032205" w:rsidRPr="003C334A">
        <w:rPr>
          <w:rFonts w:ascii="Times New Roman" w:hAnsi="Times New Roman"/>
          <w:sz w:val="24"/>
          <w:szCs w:val="24"/>
        </w:rPr>
        <w:t xml:space="preserve">miast zbioru punktów </w:t>
      </w:r>
      <w:r>
        <w:rPr>
          <w:rFonts w:ascii="Times New Roman" w:hAnsi="Times New Roman"/>
          <w:sz w:val="24"/>
          <w:szCs w:val="24"/>
        </w:rPr>
        <w:t>otrzymano</w:t>
      </w:r>
      <w:r w:rsidR="00032205" w:rsidRPr="003C334A">
        <w:rPr>
          <w:rFonts w:ascii="Times New Roman" w:hAnsi="Times New Roman"/>
          <w:sz w:val="24"/>
          <w:szCs w:val="24"/>
        </w:rPr>
        <w:t xml:space="preserve"> zbiór nienakładających się na siebie trójkątów.</w:t>
      </w:r>
    </w:p>
    <w:p w:rsidR="003C334A" w:rsidRDefault="00B337D3" w:rsidP="00B337D3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Poprzez stworzenie</w:t>
      </w:r>
      <w:r w:rsidR="00A44270">
        <w:rPr>
          <w:rFonts w:ascii="Times New Roman" w:hAnsi="Times New Roman"/>
          <w:sz w:val="24"/>
          <w:szCs w:val="24"/>
        </w:rPr>
        <w:t xml:space="preserve"> unii wszystkich trójkątów, dla któr</w:t>
      </w:r>
      <w:r w:rsidR="003C334A" w:rsidRPr="003C334A">
        <w:rPr>
          <w:rFonts w:ascii="Times New Roman" w:hAnsi="Times New Roman"/>
          <w:sz w:val="24"/>
          <w:szCs w:val="24"/>
        </w:rPr>
        <w:t xml:space="preserve">ych promień okręgu </w:t>
      </w:r>
      <w:r>
        <w:rPr>
          <w:rFonts w:ascii="Times New Roman" w:hAnsi="Times New Roman"/>
          <w:sz w:val="24"/>
          <w:szCs w:val="24"/>
        </w:rPr>
        <w:t xml:space="preserve">na nich </w:t>
      </w:r>
      <w:r w:rsidR="003C334A" w:rsidRPr="003C334A">
        <w:rPr>
          <w:rFonts w:ascii="Times New Roman" w:hAnsi="Times New Roman"/>
          <w:sz w:val="24"/>
          <w:szCs w:val="24"/>
        </w:rPr>
        <w:t>opisanego jest mniejszy od</w:t>
      </w:r>
      <w:r w:rsidR="00BC0693">
        <w:rPr>
          <w:rFonts w:ascii="Times New Roman" w:hAnsi="Times New Roman"/>
          <w:sz w:val="24"/>
          <w:szCs w:val="24"/>
        </w:rPr>
        <w:t xml:space="preserve"> dobranej wartości parametru </w:t>
      </w:r>
      <w:r w:rsidR="00BC0693" w:rsidRPr="00BB605A">
        <w:rPr>
          <w:rFonts w:ascii="Times New Roman" w:hAnsi="Times New Roman"/>
          <w:b/>
          <w:sz w:val="24"/>
          <w:szCs w:val="24"/>
        </w:rPr>
        <w:t>α</w:t>
      </w:r>
      <w:r>
        <w:rPr>
          <w:rFonts w:ascii="Times New Roman" w:hAnsi="Times New Roman"/>
          <w:sz w:val="24"/>
          <w:szCs w:val="24"/>
        </w:rPr>
        <w:t>, wyznaczono graf repreze</w:t>
      </w:r>
      <w:r>
        <w:rPr>
          <w:rFonts w:ascii="Times New Roman" w:hAnsi="Times New Roman"/>
          <w:sz w:val="24"/>
          <w:szCs w:val="24"/>
        </w:rPr>
        <w:t>n</w:t>
      </w:r>
      <w:r>
        <w:rPr>
          <w:rFonts w:ascii="Times New Roman" w:hAnsi="Times New Roman"/>
          <w:sz w:val="24"/>
          <w:szCs w:val="24"/>
        </w:rPr>
        <w:t>tujący poszukiwaną otoczkę.</w:t>
      </w:r>
    </w:p>
    <w:p w:rsidR="00493FF4" w:rsidRDefault="00493FF4" w:rsidP="00B337D3">
      <w:pPr>
        <w:spacing w:line="360" w:lineRule="auto"/>
      </w:pPr>
    </w:p>
    <w:p w:rsidR="000F263A" w:rsidRDefault="00E51DC0" w:rsidP="00B337D3">
      <w:pPr>
        <w:spacing w:line="360" w:lineRule="auto"/>
      </w:pPr>
      <w:r>
        <w:tab/>
      </w:r>
      <w:r w:rsidR="000E5B2F">
        <w:t xml:space="preserve">Zastosowanie powyższego algorytmu, przy dobraniu odpowiedniej wartości parametru </w:t>
      </w:r>
      <w:r w:rsidR="00BC0693" w:rsidRPr="007055F4">
        <w:rPr>
          <w:b/>
        </w:rPr>
        <w:t>α</w:t>
      </w:r>
      <w:r w:rsidR="00BC0693">
        <w:t xml:space="preserve"> </w:t>
      </w:r>
      <w:r w:rsidR="00B337D3">
        <w:t>pozwoliło</w:t>
      </w:r>
      <w:r w:rsidR="000E5B2F">
        <w:t xml:space="preserve"> na uzyskanie zadowalających rezultatów. Należy jednak mieć na uwadze, jak zostało to </w:t>
      </w:r>
      <w:r w:rsidR="00B337D3">
        <w:t xml:space="preserve">już </w:t>
      </w:r>
      <w:r w:rsidR="000E5B2F">
        <w:t>wcześniej napisane</w:t>
      </w:r>
      <w:r w:rsidR="00BC0693">
        <w:t>,</w:t>
      </w:r>
      <w:r w:rsidR="000E5B2F">
        <w:t xml:space="preserve"> </w:t>
      </w:r>
      <w:r w:rsidR="00BC0693">
        <w:t>że</w:t>
      </w:r>
      <w:r w:rsidR="007055F4" w:rsidRPr="007055F4">
        <w:t xml:space="preserve"> </w:t>
      </w:r>
      <w:r w:rsidR="007055F4">
        <w:t>dla dowolnego zbioru punktów</w:t>
      </w:r>
      <w:r w:rsidR="00BC0693">
        <w:t xml:space="preserve"> </w:t>
      </w:r>
      <w:r w:rsidR="000E5B2F">
        <w:t xml:space="preserve">nie istnieje jednoznaczna reprezentacja otoczki wklęsłej, a koncepcja otoczki </w:t>
      </w:r>
      <w:proofErr w:type="spellStart"/>
      <w:r w:rsidR="000E5B2F">
        <w:t>α-wklęsłej</w:t>
      </w:r>
      <w:proofErr w:type="spellEnd"/>
      <w:r w:rsidR="000E5B2F">
        <w:t xml:space="preserve"> jest przybliżeniem poszukiw</w:t>
      </w:r>
      <w:r w:rsidR="000E5B2F">
        <w:t>a</w:t>
      </w:r>
      <w:r w:rsidR="000E5B2F">
        <w:t>nego wielokąta.</w:t>
      </w:r>
    </w:p>
    <w:p w:rsidR="007055F4" w:rsidRDefault="007055F4" w:rsidP="00B337D3">
      <w:pPr>
        <w:spacing w:line="360" w:lineRule="auto"/>
      </w:pPr>
    </w:p>
    <w:p w:rsidR="007055F4" w:rsidRDefault="007055F4" w:rsidP="00B337D3">
      <w:pPr>
        <w:spacing w:line="360" w:lineRule="auto"/>
      </w:pPr>
    </w:p>
    <w:p w:rsidR="007055F4" w:rsidRDefault="007055F4" w:rsidP="00B337D3">
      <w:pPr>
        <w:spacing w:line="360" w:lineRule="auto"/>
      </w:pPr>
    </w:p>
    <w:p w:rsidR="007055F4" w:rsidRDefault="007055F4" w:rsidP="00B337D3">
      <w:pPr>
        <w:spacing w:line="360" w:lineRule="auto"/>
      </w:pPr>
    </w:p>
    <w:p w:rsidR="007055F4" w:rsidRDefault="007055F4" w:rsidP="00B337D3">
      <w:pPr>
        <w:spacing w:line="360" w:lineRule="auto"/>
      </w:pPr>
    </w:p>
    <w:p w:rsidR="00362DE2" w:rsidRDefault="00362DE2" w:rsidP="00B337D3">
      <w:pPr>
        <w:spacing w:line="360" w:lineRule="auto"/>
      </w:pPr>
    </w:p>
    <w:p w:rsidR="00362DE2" w:rsidRDefault="00362DE2" w:rsidP="00B337D3">
      <w:pPr>
        <w:spacing w:line="360" w:lineRule="auto"/>
      </w:pPr>
    </w:p>
    <w:p w:rsidR="00362DE2" w:rsidRDefault="00362DE2" w:rsidP="00B337D3">
      <w:pPr>
        <w:spacing w:line="360" w:lineRule="auto"/>
      </w:pPr>
    </w:p>
    <w:p w:rsidR="00362DE2" w:rsidRDefault="00362DE2" w:rsidP="00B337D3">
      <w:pPr>
        <w:spacing w:line="360" w:lineRule="auto"/>
      </w:pPr>
    </w:p>
    <w:p w:rsidR="00362DE2" w:rsidRDefault="00362DE2" w:rsidP="00B337D3">
      <w:pPr>
        <w:spacing w:line="360" w:lineRule="auto"/>
      </w:pPr>
    </w:p>
    <w:p w:rsidR="00362DE2" w:rsidRPr="000F263A" w:rsidRDefault="00362DE2" w:rsidP="00B337D3">
      <w:pPr>
        <w:spacing w:line="360" w:lineRule="auto"/>
      </w:pPr>
    </w:p>
    <w:p w:rsidR="00216391" w:rsidRDefault="00216391" w:rsidP="00B337D3">
      <w:pPr>
        <w:spacing w:line="360" w:lineRule="auto"/>
      </w:pPr>
      <w:r>
        <w:lastRenderedPageBreak/>
        <w:tab/>
        <w:t>Na zakończenie rozważań dotyczących kształtów alfa zostanie przedstawiony prz</w:t>
      </w:r>
      <w:r>
        <w:t>y</w:t>
      </w:r>
      <w:r>
        <w:t>kład zastosowania opisanego w tym rozdziale algorytmu dla zbioru punktów P przedstawi</w:t>
      </w:r>
      <w:r>
        <w:t>o</w:t>
      </w:r>
      <w:r>
        <w:t>nego na rys.</w:t>
      </w:r>
      <w:r w:rsidR="00BC0693">
        <w:t xml:space="preserve"> 6.9.</w:t>
      </w:r>
    </w:p>
    <w:p w:rsidR="00216391" w:rsidRDefault="00216391" w:rsidP="00B337D3">
      <w:pPr>
        <w:spacing w:line="360" w:lineRule="auto"/>
      </w:pPr>
      <w:r>
        <w:t xml:space="preserve"> </w:t>
      </w: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2307" cy="2340000"/>
            <wp:effectExtent l="19050" t="0" r="0" b="0"/>
            <wp:docPr id="29" name="Obraz 28" descr="alpha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11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30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70" w:rsidRDefault="00BC0693" w:rsidP="00B337D3">
      <w:pPr>
        <w:pStyle w:val="Legenda"/>
        <w:spacing w:line="360" w:lineRule="auto"/>
        <w:jc w:val="center"/>
      </w:pPr>
      <w:bookmarkStart w:id="117" w:name="_Toc448663277"/>
      <w:r>
        <w:t xml:space="preserve">Rys. </w:t>
      </w:r>
      <w:fldSimple w:instr=" STYLEREF 1 \s ">
        <w:r w:rsidR="00101D5E">
          <w:rPr>
            <w:noProof/>
          </w:rPr>
          <w:t>6</w:t>
        </w:r>
      </w:fldSimple>
      <w:r w:rsidR="00600106">
        <w:t>.</w:t>
      </w:r>
      <w:fldSimple w:instr=" SEQ Rys. \* ARABIC \s 1 ">
        <w:r w:rsidR="00101D5E">
          <w:rPr>
            <w:noProof/>
          </w:rPr>
          <w:t>9</w:t>
        </w:r>
      </w:fldSimple>
      <w:r>
        <w:t xml:space="preserve"> Przykładowy zbiór punktów P</w:t>
      </w:r>
      <w:bookmarkEnd w:id="117"/>
      <w:r w:rsidR="00493FF4">
        <w:t xml:space="preserve"> [43]</w:t>
      </w:r>
    </w:p>
    <w:p w:rsidR="00BC0693" w:rsidRDefault="00BC0693" w:rsidP="00B337D3">
      <w:pPr>
        <w:spacing w:line="360" w:lineRule="auto"/>
      </w:pPr>
    </w:p>
    <w:p w:rsidR="000F263A" w:rsidRDefault="00BC0693" w:rsidP="00B337D3">
      <w:pPr>
        <w:spacing w:line="360" w:lineRule="auto"/>
      </w:pPr>
      <w:r>
        <w:tab/>
      </w:r>
      <w:r w:rsidR="00216391">
        <w:t>Najprostszą</w:t>
      </w:r>
      <w:r w:rsidR="000E5B2F">
        <w:t xml:space="preserve"> aproksymacją tego zbioru</w:t>
      </w:r>
      <w:r w:rsidR="00216391">
        <w:t xml:space="preserve"> </w:t>
      </w:r>
      <w:r>
        <w:t>jest</w:t>
      </w:r>
      <w:r w:rsidR="00216391">
        <w:t xml:space="preserve"> </w:t>
      </w:r>
      <w:r>
        <w:t>jego</w:t>
      </w:r>
      <w:r w:rsidR="00216391">
        <w:t xml:space="preserve"> otoczka wypukła przedstawiona na rys. </w:t>
      </w:r>
      <w:r>
        <w:t>6.10</w:t>
      </w:r>
      <w:r w:rsidR="00216391">
        <w:t>.</w:t>
      </w: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2707" cy="2340000"/>
            <wp:effectExtent l="19050" t="0" r="0" b="0"/>
            <wp:docPr id="36" name="Obraz 35" descr="alpha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22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70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05" w:rsidRDefault="00BC0693" w:rsidP="00B337D3">
      <w:pPr>
        <w:pStyle w:val="Legenda"/>
        <w:spacing w:line="360" w:lineRule="auto"/>
        <w:jc w:val="center"/>
      </w:pPr>
      <w:bookmarkStart w:id="118" w:name="_Toc448663278"/>
      <w:r>
        <w:t xml:space="preserve">Rys. </w:t>
      </w:r>
      <w:fldSimple w:instr=" STYLEREF 1 \s ">
        <w:r w:rsidR="00101D5E">
          <w:rPr>
            <w:noProof/>
          </w:rPr>
          <w:t>6</w:t>
        </w:r>
      </w:fldSimple>
      <w:r w:rsidR="00600106">
        <w:t>.</w:t>
      </w:r>
      <w:fldSimple w:instr=" SEQ Rys. \* ARABIC \s 1 ">
        <w:r w:rsidR="00101D5E">
          <w:rPr>
            <w:noProof/>
          </w:rPr>
          <w:t>10</w:t>
        </w:r>
      </w:fldSimple>
      <w:r>
        <w:t xml:space="preserve"> Otoczka wypukła zbioru punktów P</w:t>
      </w:r>
      <w:bookmarkEnd w:id="118"/>
      <w:r w:rsidR="00493FF4">
        <w:t xml:space="preserve"> [43]</w:t>
      </w:r>
    </w:p>
    <w:p w:rsidR="00BC0693" w:rsidRPr="00BC0693" w:rsidRDefault="00BC0693" w:rsidP="00B337D3">
      <w:pPr>
        <w:spacing w:line="360" w:lineRule="auto"/>
      </w:pPr>
    </w:p>
    <w:p w:rsidR="00B337D3" w:rsidRDefault="00240880" w:rsidP="00B337D3">
      <w:pPr>
        <w:spacing w:line="360" w:lineRule="auto"/>
      </w:pPr>
      <w:r>
        <w:tab/>
      </w:r>
    </w:p>
    <w:p w:rsidR="00B337D3" w:rsidRDefault="00B337D3" w:rsidP="00B337D3">
      <w:pPr>
        <w:spacing w:line="360" w:lineRule="auto"/>
      </w:pPr>
    </w:p>
    <w:p w:rsidR="00B337D3" w:rsidRDefault="00B337D3" w:rsidP="00B337D3">
      <w:pPr>
        <w:spacing w:line="360" w:lineRule="auto"/>
      </w:pPr>
    </w:p>
    <w:p w:rsidR="00B337D3" w:rsidRDefault="00B337D3" w:rsidP="00B337D3">
      <w:pPr>
        <w:spacing w:line="360" w:lineRule="auto"/>
      </w:pPr>
    </w:p>
    <w:p w:rsidR="00B337D3" w:rsidRDefault="00B337D3" w:rsidP="00B337D3">
      <w:pPr>
        <w:spacing w:line="360" w:lineRule="auto"/>
      </w:pPr>
    </w:p>
    <w:p w:rsidR="007055F4" w:rsidRDefault="007055F4" w:rsidP="00B337D3">
      <w:pPr>
        <w:spacing w:line="360" w:lineRule="auto"/>
      </w:pPr>
    </w:p>
    <w:p w:rsidR="00B337D3" w:rsidRDefault="00B337D3" w:rsidP="00B337D3">
      <w:pPr>
        <w:spacing w:line="360" w:lineRule="auto"/>
      </w:pPr>
      <w:r>
        <w:lastRenderedPageBreak/>
        <w:tab/>
      </w:r>
      <w:r w:rsidR="00216391">
        <w:t>Na rys.</w:t>
      </w:r>
      <w:r w:rsidR="00BC0693">
        <w:t xml:space="preserve"> 6.11</w:t>
      </w:r>
      <w:r w:rsidR="00216391">
        <w:t xml:space="preserve"> został przedstawiony </w:t>
      </w:r>
      <w:r w:rsidR="007055F4">
        <w:t xml:space="preserve">zbiór trójkątów, będący </w:t>
      </w:r>
      <w:r w:rsidR="00216391">
        <w:t>efekt</w:t>
      </w:r>
      <w:r w:rsidR="007055F4">
        <w:t>em</w:t>
      </w:r>
      <w:r w:rsidR="00216391">
        <w:t xml:space="preserve"> triangulacji </w:t>
      </w:r>
      <w:proofErr w:type="spellStart"/>
      <w:r w:rsidR="00BC0693">
        <w:t>Dela</w:t>
      </w:r>
      <w:r w:rsidR="00BC0693">
        <w:t>u</w:t>
      </w:r>
      <w:r w:rsidR="00BC0693">
        <w:t>nay</w:t>
      </w:r>
      <w:proofErr w:type="spellEnd"/>
      <w:r w:rsidR="00216391">
        <w:t xml:space="preserve"> zbioru punktów</w:t>
      </w:r>
      <w:r w:rsidR="007055F4">
        <w:t xml:space="preserve"> P</w:t>
      </w:r>
      <w:r w:rsidR="00216391">
        <w:t>.</w:t>
      </w: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8664" cy="2340000"/>
            <wp:effectExtent l="19050" t="0" r="0" b="0"/>
            <wp:docPr id="31" name="Obraz 30" descr="alph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31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80" w:rsidRDefault="00BC0693" w:rsidP="00B337D3">
      <w:pPr>
        <w:pStyle w:val="Legenda"/>
        <w:spacing w:line="360" w:lineRule="auto"/>
        <w:jc w:val="center"/>
      </w:pPr>
      <w:bookmarkStart w:id="119" w:name="_Toc448663279"/>
      <w:r>
        <w:t xml:space="preserve">Rys. </w:t>
      </w:r>
      <w:fldSimple w:instr=" STYLEREF 1 \s ">
        <w:r w:rsidR="00101D5E">
          <w:rPr>
            <w:noProof/>
          </w:rPr>
          <w:t>6</w:t>
        </w:r>
      </w:fldSimple>
      <w:r w:rsidR="00600106">
        <w:t>.</w:t>
      </w:r>
      <w:fldSimple w:instr=" SEQ Rys. \* ARABIC \s 1 ">
        <w:r w:rsidR="00101D5E">
          <w:rPr>
            <w:noProof/>
          </w:rPr>
          <w:t>11</w:t>
        </w:r>
      </w:fldSimple>
      <w:r>
        <w:t xml:space="preserve"> Efekt przeprowadzenia triangulacji </w:t>
      </w:r>
      <w:proofErr w:type="spellStart"/>
      <w:r>
        <w:t>Delaunay</w:t>
      </w:r>
      <w:proofErr w:type="spellEnd"/>
      <w:r>
        <w:t xml:space="preserve"> na </w:t>
      </w:r>
      <w:proofErr w:type="spellStart"/>
      <w:r>
        <w:t>zbioerze</w:t>
      </w:r>
      <w:proofErr w:type="spellEnd"/>
      <w:r>
        <w:t xml:space="preserve"> punktów P</w:t>
      </w:r>
      <w:bookmarkEnd w:id="119"/>
      <w:r w:rsidR="00493FF4">
        <w:t xml:space="preserve"> [43]</w:t>
      </w:r>
    </w:p>
    <w:p w:rsidR="00BC0693" w:rsidRPr="00BC0693" w:rsidRDefault="00BC0693" w:rsidP="00B337D3">
      <w:pPr>
        <w:spacing w:line="360" w:lineRule="auto"/>
      </w:pPr>
    </w:p>
    <w:p w:rsidR="00216391" w:rsidRDefault="00216391" w:rsidP="00B337D3">
      <w:pPr>
        <w:spacing w:line="360" w:lineRule="auto"/>
      </w:pPr>
      <w:r>
        <w:tab/>
      </w:r>
      <w:r w:rsidR="0001548B">
        <w:t>Algorytm wyznaczenia</w:t>
      </w:r>
      <w:r w:rsidR="008822B1">
        <w:t xml:space="preserve"> kształtu alfa </w:t>
      </w:r>
      <w:r w:rsidR="007055F4">
        <w:t xml:space="preserve">zależy </w:t>
      </w:r>
      <w:r w:rsidR="008822B1">
        <w:t>od obranej wartości parametru α. Na r</w:t>
      </w:r>
      <w:r w:rsidR="008822B1">
        <w:t>y</w:t>
      </w:r>
      <w:r w:rsidR="008822B1">
        <w:t xml:space="preserve">sunkach </w:t>
      </w:r>
      <w:r w:rsidR="0001548B">
        <w:t xml:space="preserve">poniżej </w:t>
      </w:r>
      <w:r w:rsidR="008822B1">
        <w:t xml:space="preserve">zostały przedstawione trzy różne wyniki algorytmu dla wartości </w:t>
      </w:r>
      <w:r w:rsidR="0001548B">
        <w:t xml:space="preserve">parametru </w:t>
      </w:r>
      <w:r w:rsidR="008822B1">
        <w:t>kolejno α=0.1, α=1 oraz α=0.24. Jak widać w przypadku za małej wartości parametru α w</w:t>
      </w:r>
      <w:r w:rsidR="008822B1">
        <w:t>y</w:t>
      </w:r>
      <w:r w:rsidR="008822B1">
        <w:t>generowany zostaje zestaw wielu niepołączonych obszarów</w:t>
      </w:r>
      <w:r w:rsidR="00B337D3">
        <w:t xml:space="preserve"> (rys. 6.12)</w:t>
      </w:r>
      <w:r w:rsidR="008822B1">
        <w:t>, a dla zbyt dużej wa</w:t>
      </w:r>
      <w:r w:rsidR="008822B1">
        <w:t>r</w:t>
      </w:r>
      <w:r w:rsidR="008822B1">
        <w:t>tości parametru wyznaczony kształt zaczyna być coraz bardziej zbliżony do otoczki wypukłej</w:t>
      </w:r>
      <w:r w:rsidR="00B337D3">
        <w:t xml:space="preserve"> (rys. 6.13)</w:t>
      </w:r>
      <w:r w:rsidR="008822B1">
        <w:t xml:space="preserve">. </w:t>
      </w:r>
      <w:r w:rsidR="00BB605A">
        <w:t>Poprzez d</w:t>
      </w:r>
      <w:r w:rsidR="008822B1">
        <w:t>obranie odpowiedniej wartości α</w:t>
      </w:r>
      <w:r w:rsidR="007055F4">
        <w:t>, w tym wypadku α=0.24,</w:t>
      </w:r>
      <w:r w:rsidR="008822B1">
        <w:t xml:space="preserve"> otrzymano wynik bardzo zbliżony do oczekiwanej reprezentacji punktów</w:t>
      </w:r>
      <w:r w:rsidR="00B337D3">
        <w:t xml:space="preserve"> (rys. 6.14)</w:t>
      </w:r>
      <w:r w:rsidR="008822B1">
        <w:t>.</w:t>
      </w:r>
    </w:p>
    <w:p w:rsidR="0001548B" w:rsidRDefault="0001548B" w:rsidP="00B337D3">
      <w:pPr>
        <w:spacing w:line="360" w:lineRule="auto"/>
      </w:pP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8664" cy="2340000"/>
            <wp:effectExtent l="19050" t="0" r="0" b="0"/>
            <wp:docPr id="33" name="Obraz 32" descr="alpha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42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91" w:rsidRDefault="00BC0693" w:rsidP="00B337D3">
      <w:pPr>
        <w:pStyle w:val="Legenda"/>
        <w:spacing w:line="360" w:lineRule="auto"/>
        <w:jc w:val="center"/>
      </w:pPr>
      <w:bookmarkStart w:id="120" w:name="_Toc448663280"/>
      <w:r>
        <w:t xml:space="preserve">Rys. </w:t>
      </w:r>
      <w:fldSimple w:instr=" STYLEREF 1 \s ">
        <w:r w:rsidR="00101D5E">
          <w:rPr>
            <w:noProof/>
          </w:rPr>
          <w:t>6</w:t>
        </w:r>
      </w:fldSimple>
      <w:r w:rsidR="00600106">
        <w:t>.</w:t>
      </w:r>
      <w:fldSimple w:instr=" SEQ Rys. \* ARABIC \s 1 ">
        <w:r w:rsidR="00101D5E">
          <w:rPr>
            <w:noProof/>
          </w:rPr>
          <w:t>12</w:t>
        </w:r>
      </w:fldSimple>
      <w:r>
        <w:t xml:space="preserve"> Wynik algorytmu dla parametru α = 0.1</w:t>
      </w:r>
      <w:bookmarkEnd w:id="120"/>
      <w:r w:rsidR="00493FF4">
        <w:t xml:space="preserve"> [43]</w:t>
      </w:r>
    </w:p>
    <w:p w:rsidR="00BC0693" w:rsidRPr="00BC0693" w:rsidRDefault="00BC0693" w:rsidP="00B337D3">
      <w:pPr>
        <w:spacing w:line="360" w:lineRule="auto"/>
      </w:pP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808664" cy="2340000"/>
            <wp:effectExtent l="19050" t="0" r="0" b="0"/>
            <wp:docPr id="37" name="Obraz 36" descr="alpha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52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91" w:rsidRDefault="00BC0693" w:rsidP="00B337D3">
      <w:pPr>
        <w:pStyle w:val="Legenda"/>
        <w:spacing w:line="360" w:lineRule="auto"/>
        <w:jc w:val="center"/>
      </w:pPr>
      <w:bookmarkStart w:id="121" w:name="_Toc448663281"/>
      <w:r>
        <w:t xml:space="preserve">Rys. </w:t>
      </w:r>
      <w:fldSimple w:instr=" STYLEREF 1 \s ">
        <w:r w:rsidR="00101D5E">
          <w:rPr>
            <w:noProof/>
          </w:rPr>
          <w:t>6</w:t>
        </w:r>
      </w:fldSimple>
      <w:r w:rsidR="00600106">
        <w:t>.</w:t>
      </w:r>
      <w:fldSimple w:instr=" SEQ Rys. \* ARABIC \s 1 ">
        <w:r w:rsidR="00101D5E">
          <w:rPr>
            <w:noProof/>
          </w:rPr>
          <w:t>13</w:t>
        </w:r>
      </w:fldSimple>
      <w:r>
        <w:t xml:space="preserve"> Wynik algorytmu dla parametru </w:t>
      </w:r>
      <w:r w:rsidRPr="005C7360">
        <w:t xml:space="preserve">α </w:t>
      </w:r>
      <w:r>
        <w:t>= 1</w:t>
      </w:r>
      <w:bookmarkEnd w:id="121"/>
      <w:r w:rsidR="00493FF4">
        <w:t xml:space="preserve"> [43]</w:t>
      </w:r>
    </w:p>
    <w:p w:rsidR="00BC0693" w:rsidRPr="00BC0693" w:rsidRDefault="00BC0693" w:rsidP="00B337D3">
      <w:pPr>
        <w:spacing w:line="360" w:lineRule="auto"/>
      </w:pP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8664" cy="2340000"/>
            <wp:effectExtent l="19050" t="0" r="0" b="0"/>
            <wp:docPr id="38" name="Obraz 37" descr="alpha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62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91" w:rsidRDefault="00BC0693" w:rsidP="00B337D3">
      <w:pPr>
        <w:pStyle w:val="Legenda"/>
        <w:spacing w:line="360" w:lineRule="auto"/>
        <w:jc w:val="center"/>
      </w:pPr>
      <w:bookmarkStart w:id="122" w:name="_Toc448663282"/>
      <w:r>
        <w:t xml:space="preserve">Rys. </w:t>
      </w:r>
      <w:fldSimple w:instr=" STYLEREF 1 \s ">
        <w:r w:rsidR="00101D5E">
          <w:rPr>
            <w:noProof/>
          </w:rPr>
          <w:t>6</w:t>
        </w:r>
      </w:fldSimple>
      <w:r w:rsidR="00600106">
        <w:t>.</w:t>
      </w:r>
      <w:fldSimple w:instr=" SEQ Rys. \* ARABIC \s 1 ">
        <w:r w:rsidR="00101D5E">
          <w:rPr>
            <w:noProof/>
          </w:rPr>
          <w:t>14</w:t>
        </w:r>
      </w:fldSimple>
      <w:r>
        <w:t xml:space="preserve"> Wynik algorytmu dla parametru </w:t>
      </w:r>
      <w:r w:rsidRPr="00941EBB">
        <w:t xml:space="preserve">α </w:t>
      </w:r>
      <w:r>
        <w:t xml:space="preserve"> = 0.24</w:t>
      </w:r>
      <w:bookmarkEnd w:id="122"/>
      <w:r w:rsidR="00493FF4">
        <w:t xml:space="preserve"> [43]</w:t>
      </w:r>
    </w:p>
    <w:p w:rsidR="000B4899" w:rsidRPr="000B4899" w:rsidRDefault="000B4899" w:rsidP="000B4899"/>
    <w:p w:rsidR="00BC0693" w:rsidRDefault="000B4899" w:rsidP="000B4899">
      <w:pPr>
        <w:pStyle w:val="Nagwek4"/>
      </w:pPr>
      <w:bookmarkStart w:id="123" w:name="_Toc448696876"/>
      <w:r>
        <w:t>Łączenie obszarów, a części zasłonięte wewnątrz obszarów</w:t>
      </w:r>
      <w:bookmarkEnd w:id="123"/>
    </w:p>
    <w:p w:rsidR="000B4899" w:rsidRDefault="000B4899" w:rsidP="000B4899"/>
    <w:p w:rsidR="000B4899" w:rsidRDefault="000B4899" w:rsidP="000D62E8">
      <w:pPr>
        <w:spacing w:line="360" w:lineRule="auto"/>
      </w:pPr>
      <w:r>
        <w:tab/>
        <w:t>Podczas łączenie obszarów przeszukanych w jeden należy również uwzględnić części wewnątrz nich, uznane za zasłonięte. Kwestię tę rozwiązano w bardzo prosty sposób.</w:t>
      </w:r>
    </w:p>
    <w:p w:rsidR="000B4899" w:rsidRPr="000B4899" w:rsidRDefault="000B4899" w:rsidP="000D62E8">
      <w:pPr>
        <w:spacing w:line="360" w:lineRule="auto"/>
      </w:pPr>
      <w:r>
        <w:tab/>
        <w:t xml:space="preserve">Przy każdym wyznaczeniu </w:t>
      </w:r>
      <w:r w:rsidR="00702972">
        <w:t xml:space="preserve">nowej wartości </w:t>
      </w:r>
      <w:r>
        <w:t xml:space="preserve">obszaru dotychczas przeszukanego </w:t>
      </w:r>
      <w:r w:rsidR="00702972">
        <w:t>dok</w:t>
      </w:r>
      <w:r w:rsidR="00702972">
        <w:t>o</w:t>
      </w:r>
      <w:r w:rsidR="00702972">
        <w:t>nywano</w:t>
      </w:r>
      <w:r>
        <w:t xml:space="preserve"> sprawdzenia, czy któraś z dziur w tym obszarze zawarta jest w obszarze ostatnio przeszukanym. Jeśli tak dziura ta zostawała usunięta z obszaru dotychczas przeszukanego. W ten sposób w obszarze wynikowym </w:t>
      </w:r>
      <w:r w:rsidR="00702972">
        <w:t>były</w:t>
      </w:r>
      <w:r>
        <w:t xml:space="preserve"> uwzględniane </w:t>
      </w:r>
      <w:r w:rsidR="00702972">
        <w:t xml:space="preserve">jedynie </w:t>
      </w:r>
      <w:r>
        <w:t xml:space="preserve">te dziury obszaru dotychczas przeszukanego, które nie </w:t>
      </w:r>
      <w:r w:rsidR="000D62E8">
        <w:t>znajdo</w:t>
      </w:r>
      <w:r w:rsidR="00702972">
        <w:t>wały</w:t>
      </w:r>
      <w:r>
        <w:t xml:space="preserve"> się wewnątrz obszaru ostatnio przeszukanego oraz wszystkie dziury wyznaczone dla obszaru ostatnio przeszukanego. </w:t>
      </w:r>
    </w:p>
    <w:p w:rsidR="000B4899" w:rsidRPr="000B4899" w:rsidRDefault="000B4899" w:rsidP="000B4899"/>
    <w:p w:rsidR="00314377" w:rsidRDefault="00DD4C80" w:rsidP="00B337D3">
      <w:pPr>
        <w:pStyle w:val="Nagwek3"/>
        <w:spacing w:line="360" w:lineRule="auto"/>
      </w:pPr>
      <w:bookmarkStart w:id="124" w:name="_Toc448696877"/>
      <w:r>
        <w:lastRenderedPageBreak/>
        <w:t>Podsumowanie</w:t>
      </w:r>
      <w:bookmarkEnd w:id="124"/>
    </w:p>
    <w:p w:rsidR="00837F20" w:rsidRDefault="00837F20" w:rsidP="00B337D3">
      <w:pPr>
        <w:spacing w:line="360" w:lineRule="auto"/>
      </w:pPr>
    </w:p>
    <w:p w:rsidR="00C55598" w:rsidRDefault="00C55598" w:rsidP="007055F4">
      <w:pPr>
        <w:spacing w:line="360" w:lineRule="auto"/>
      </w:pPr>
      <w:r>
        <w:tab/>
        <w:t>Opracowany algorytm</w:t>
      </w:r>
      <w:r w:rsidR="00407D3F">
        <w:t xml:space="preserve"> pozwala na prawidłowe wyznaczenie obszarów zarejestrow</w:t>
      </w:r>
      <w:r w:rsidR="00407D3F">
        <w:t>a</w:t>
      </w:r>
      <w:r w:rsidR="00407D3F">
        <w:t>nych przez kamerę</w:t>
      </w:r>
      <w:r>
        <w:t xml:space="preserve">, </w:t>
      </w:r>
      <w:r w:rsidR="00BB605A">
        <w:t>przy uwzględnieniu założeń i uproszczeń przedstawionych na początku tego rozdziału.  Rzeczywiste e</w:t>
      </w:r>
      <w:r>
        <w:t>fekty działania</w:t>
      </w:r>
      <w:r w:rsidR="00407D3F">
        <w:t xml:space="preserve"> </w:t>
      </w:r>
      <w:r w:rsidR="00BB605A">
        <w:t xml:space="preserve">algorytmu, w zaprojektowanym systemie, </w:t>
      </w:r>
      <w:r>
        <w:t>z</w:t>
      </w:r>
      <w:r>
        <w:t>o</w:t>
      </w:r>
      <w:r>
        <w:t xml:space="preserve">staną przedstawione w kolejnym rozdziale </w:t>
      </w:r>
      <w:r w:rsidR="00BB605A">
        <w:t xml:space="preserve">pt. </w:t>
      </w:r>
      <w:r>
        <w:t xml:space="preserve">"Prezentacja rozwiązania". Należy jednak </w:t>
      </w:r>
      <w:r w:rsidR="00407D3F">
        <w:t>mieć na uwadze</w:t>
      </w:r>
      <w:r>
        <w:t xml:space="preserve"> dokładność algorytmu, która jest zależna od wielu zmiennych.</w:t>
      </w:r>
    </w:p>
    <w:p w:rsidR="00BB605A" w:rsidRDefault="00C55598" w:rsidP="007055F4">
      <w:pPr>
        <w:spacing w:line="360" w:lineRule="auto"/>
      </w:pPr>
      <w:r>
        <w:tab/>
        <w:t>W pierwszej kolejności zarówno dane z odbiornika GPS, jak i dane modelowe z misji SRTM są obarczone pewnym błędem</w:t>
      </w:r>
      <w:r w:rsidR="008C6403">
        <w:t>, a ich dokładność została opisana w rozdziale "Dzie</w:t>
      </w:r>
      <w:r w:rsidR="00407D3F">
        <w:t>dz</w:t>
      </w:r>
      <w:r w:rsidR="00407D3F">
        <w:t>i</w:t>
      </w:r>
      <w:r w:rsidR="008C6403">
        <w:t>n</w:t>
      </w:r>
      <w:r w:rsidR="00407D3F">
        <w:t>a</w:t>
      </w:r>
      <w:r w:rsidR="008C6403">
        <w:t xml:space="preserve"> problemu"</w:t>
      </w:r>
      <w:r>
        <w:t xml:space="preserve">. </w:t>
      </w:r>
      <w:r w:rsidR="00407D3F">
        <w:t xml:space="preserve">Dodatkowo w przypadku dostosowywania systemu do funkcjonowania na konkretnym terenie należałoby </w:t>
      </w:r>
      <w:r w:rsidR="00D20707">
        <w:t>w dokładniejszy sposób określić średnią wartość lokalnej u</w:t>
      </w:r>
      <w:r w:rsidR="00D20707">
        <w:t>n</w:t>
      </w:r>
      <w:r w:rsidR="00D20707">
        <w:t xml:space="preserve">dulacji lub stworzyć całą tablicę undulacji, dla konkretnych położeń. </w:t>
      </w:r>
      <w:r w:rsidR="00BB605A">
        <w:t>D</w:t>
      </w:r>
      <w:r>
        <w:t xml:space="preserve">okładność działania algorytmu zależy </w:t>
      </w:r>
      <w:r w:rsidR="00BB605A">
        <w:t xml:space="preserve">również </w:t>
      </w:r>
      <w:r>
        <w:t xml:space="preserve">od prawidłowego </w:t>
      </w:r>
      <w:r w:rsidR="00BB605A">
        <w:t>doboru</w:t>
      </w:r>
      <w:r>
        <w:t xml:space="preserve"> takich parametrów jak: skok wysokości </w:t>
      </w:r>
      <w:proofErr w:type="spellStart"/>
      <w:r>
        <w:rPr>
          <w:b/>
        </w:rPr>
        <w:t>dh</w:t>
      </w:r>
      <w:proofErr w:type="spellEnd"/>
      <w:r w:rsidR="00D20707">
        <w:rPr>
          <w:b/>
        </w:rPr>
        <w:t xml:space="preserve"> </w:t>
      </w:r>
      <w:r w:rsidR="00D20707">
        <w:t>przy wyznaczaniu otoczki</w:t>
      </w:r>
      <w:r w:rsidR="00BB605A">
        <w:t xml:space="preserve"> pojedynczego obszaru zarejestrowanego, oraz dziur w tym o</w:t>
      </w:r>
      <w:r w:rsidR="00BB605A">
        <w:t>b</w:t>
      </w:r>
      <w:r w:rsidR="00BB605A">
        <w:t>szarze</w:t>
      </w:r>
      <w:r>
        <w:t xml:space="preserve">, skok kątowy </w:t>
      </w:r>
      <w:r>
        <w:rPr>
          <w:b/>
        </w:rPr>
        <w:t>β</w:t>
      </w:r>
      <w:r w:rsidR="00D20707">
        <w:rPr>
          <w:b/>
        </w:rPr>
        <w:t xml:space="preserve"> </w:t>
      </w:r>
      <w:r w:rsidR="00D20707">
        <w:t>przy znajdowaniu zasłoniętych obszarów</w:t>
      </w:r>
      <w:r>
        <w:t>, odległość kątowa między kolejnymi punktami na okręgu</w:t>
      </w:r>
      <w:r w:rsidR="00BB605A">
        <w:t>,</w:t>
      </w:r>
      <w:r>
        <w:t xml:space="preserve"> służącym</w:t>
      </w:r>
      <w:r w:rsidR="008C6403">
        <w:t>i</w:t>
      </w:r>
      <w:r>
        <w:t xml:space="preserve"> do wyzna</w:t>
      </w:r>
      <w:r w:rsidR="008C6403">
        <w:t>czenia otoczki obszaru.</w:t>
      </w:r>
      <w:r w:rsidR="00BB605A">
        <w:t xml:space="preserve"> Odpowiednie dobranie parametru </w:t>
      </w:r>
      <w:r w:rsidR="00BB605A" w:rsidRPr="00BB605A">
        <w:rPr>
          <w:b/>
        </w:rPr>
        <w:t>α</w:t>
      </w:r>
      <w:r w:rsidR="00BB605A">
        <w:t xml:space="preserve"> dla algorytmu wyznaczania otoczki wklęsłej oraz wartości parametru </w:t>
      </w:r>
      <w:r w:rsidR="00BB605A" w:rsidRPr="00BB605A">
        <w:rPr>
          <w:b/>
        </w:rPr>
        <w:t>λ</w:t>
      </w:r>
      <w:r w:rsidR="00BB605A">
        <w:t xml:space="preserve"> wykorzystywanego przy </w:t>
      </w:r>
      <w:proofErr w:type="spellStart"/>
      <w:r w:rsidR="00BB605A">
        <w:t>densyfikacji</w:t>
      </w:r>
      <w:proofErr w:type="spellEnd"/>
      <w:r w:rsidR="00BB605A">
        <w:t xml:space="preserve"> punktów poszczególnych zbiorów.</w:t>
      </w:r>
    </w:p>
    <w:p w:rsidR="00837F20" w:rsidRDefault="00BB605A" w:rsidP="007055F4">
      <w:pPr>
        <w:spacing w:line="360" w:lineRule="auto"/>
      </w:pPr>
      <w:r>
        <w:tab/>
      </w:r>
      <w:r w:rsidR="008C6403">
        <w:t xml:space="preserve"> Powyższe parametry wpływają nie tylko na dokładność wyznaczania obszaru prz</w:t>
      </w:r>
      <w:r w:rsidR="008C6403">
        <w:t>e</w:t>
      </w:r>
      <w:r w:rsidR="008C6403">
        <w:t>szukanego, ale również na wydajność działania systemu, rozumianą jako czas między zarej</w:t>
      </w:r>
      <w:r w:rsidR="008C6403">
        <w:t>e</w:t>
      </w:r>
      <w:r w:rsidR="008C6403">
        <w:t xml:space="preserve">strowaniem zmiany położenia </w:t>
      </w:r>
      <w:proofErr w:type="spellStart"/>
      <w:r w:rsidR="008C6403">
        <w:t>drona</w:t>
      </w:r>
      <w:proofErr w:type="spellEnd"/>
      <w:r w:rsidR="008C6403">
        <w:t>, a wizualizacją nowo zarejestrowanego obszaru na urz</w:t>
      </w:r>
      <w:r w:rsidR="008C6403">
        <w:t>ą</w:t>
      </w:r>
      <w:r w:rsidR="008C6403">
        <w:t xml:space="preserve">dzeniu klienckim. Jednak optymalizacja algorytmu wymagałaby </w:t>
      </w:r>
      <w:r>
        <w:t xml:space="preserve">przeprowadzenia </w:t>
      </w:r>
      <w:r w:rsidR="008C6403">
        <w:t>wielu t</w:t>
      </w:r>
      <w:r w:rsidR="008C6403">
        <w:t>e</w:t>
      </w:r>
      <w:r w:rsidR="008C6403">
        <w:t>stów wydajnościowych</w:t>
      </w:r>
      <w:r>
        <w:t xml:space="preserve">, z wykorzystaniem rzeczywistego </w:t>
      </w:r>
      <w:proofErr w:type="spellStart"/>
      <w:r>
        <w:t>drona</w:t>
      </w:r>
      <w:proofErr w:type="spellEnd"/>
      <w:r w:rsidR="008C6403">
        <w:t xml:space="preserve"> i </w:t>
      </w:r>
      <w:r w:rsidR="007055F4">
        <w:t>nie wchodzi w zakres tej pracy.</w:t>
      </w:r>
    </w:p>
    <w:p w:rsidR="00407D3F" w:rsidRPr="00C55598" w:rsidRDefault="00407D3F" w:rsidP="00A30B0E">
      <w:pPr>
        <w:spacing w:line="360" w:lineRule="auto"/>
      </w:pPr>
      <w:r>
        <w:tab/>
        <w:t xml:space="preserve"> </w:t>
      </w:r>
    </w:p>
    <w:p w:rsidR="00837F20" w:rsidRDefault="00837F20" w:rsidP="00A30B0E">
      <w:pPr>
        <w:spacing w:line="360" w:lineRule="auto"/>
      </w:pPr>
    </w:p>
    <w:p w:rsidR="00837F20" w:rsidRDefault="00837F20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1D725B" w:rsidRPr="00005E1B" w:rsidRDefault="001D725B" w:rsidP="00A30B0E">
      <w:pPr>
        <w:spacing w:line="360" w:lineRule="auto"/>
      </w:pPr>
    </w:p>
    <w:p w:rsidR="00E57E16" w:rsidRDefault="0001548B" w:rsidP="00A30B0E">
      <w:pPr>
        <w:pStyle w:val="Nagwek1"/>
        <w:spacing w:line="360" w:lineRule="auto"/>
      </w:pPr>
      <w:bookmarkStart w:id="125" w:name="_Toc448696878"/>
      <w:r>
        <w:lastRenderedPageBreak/>
        <w:t>Prezentacja rozwiązania</w:t>
      </w:r>
      <w:bookmarkEnd w:id="125"/>
    </w:p>
    <w:p w:rsidR="008C6403" w:rsidRDefault="008C6403" w:rsidP="00D872F7">
      <w:pPr>
        <w:spacing w:line="360" w:lineRule="auto"/>
      </w:pPr>
    </w:p>
    <w:p w:rsidR="00922FB3" w:rsidRDefault="008C6403" w:rsidP="00D872F7">
      <w:pPr>
        <w:spacing w:line="360" w:lineRule="auto"/>
      </w:pPr>
      <w:r>
        <w:tab/>
      </w:r>
      <w:r w:rsidR="007B047B">
        <w:t xml:space="preserve">Ten rozdział zostanie poświęcony prezentacji stworzonego systemu, który jak </w:t>
      </w:r>
      <w:r w:rsidR="00922FB3">
        <w:t>zostało to</w:t>
      </w:r>
      <w:r w:rsidR="00356822">
        <w:t xml:space="preserve"> już wcześniej opisane</w:t>
      </w:r>
      <w:r w:rsidR="00922FB3">
        <w:t xml:space="preserve"> został podzielony</w:t>
      </w:r>
      <w:r w:rsidR="00356822">
        <w:t>,</w:t>
      </w:r>
      <w:r w:rsidR="00922FB3">
        <w:t xml:space="preserve"> </w:t>
      </w:r>
      <w:r w:rsidR="002A00D7">
        <w:t>pod względem funkcjonalności</w:t>
      </w:r>
      <w:r w:rsidR="00356822">
        <w:t>,</w:t>
      </w:r>
      <w:r w:rsidR="002A00D7">
        <w:t xml:space="preserve"> </w:t>
      </w:r>
      <w:r w:rsidR="00922FB3">
        <w:t>na cztery podsy</w:t>
      </w:r>
      <w:r w:rsidR="00922FB3">
        <w:t>s</w:t>
      </w:r>
      <w:r w:rsidR="00922FB3">
        <w:t>temy:</w:t>
      </w:r>
    </w:p>
    <w:p w:rsidR="00922FB3" w:rsidRDefault="00922FB3" w:rsidP="00D872F7">
      <w:pPr>
        <w:spacing w:line="360" w:lineRule="auto"/>
      </w:pPr>
    </w:p>
    <w:p w:rsidR="00922FB3" w:rsidRPr="008A1084" w:rsidRDefault="00922FB3" w:rsidP="00D872F7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22FB3">
        <w:rPr>
          <w:rFonts w:ascii="Times New Roman" w:hAnsi="Times New Roman"/>
          <w:b/>
          <w:sz w:val="24"/>
          <w:szCs w:val="24"/>
        </w:rPr>
        <w:t>Dron-serwer</w:t>
      </w:r>
      <w:r w:rsidRPr="008A1084">
        <w:rPr>
          <w:rFonts w:ascii="Times New Roman" w:hAnsi="Times New Roman"/>
          <w:sz w:val="24"/>
          <w:szCs w:val="24"/>
        </w:rPr>
        <w:t xml:space="preserve"> - część serwerowa systemu,</w:t>
      </w:r>
    </w:p>
    <w:p w:rsidR="00922FB3" w:rsidRPr="008A1084" w:rsidRDefault="00922FB3" w:rsidP="00D872F7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922FB3">
        <w:rPr>
          <w:rFonts w:ascii="Times New Roman" w:hAnsi="Times New Roman"/>
          <w:b/>
          <w:sz w:val="24"/>
          <w:szCs w:val="24"/>
        </w:rPr>
        <w:t>DronAdminPanel</w:t>
      </w:r>
      <w:proofErr w:type="spellEnd"/>
      <w:r w:rsidRPr="008A1084">
        <w:rPr>
          <w:rFonts w:ascii="Times New Roman" w:hAnsi="Times New Roman"/>
          <w:sz w:val="24"/>
          <w:szCs w:val="24"/>
        </w:rPr>
        <w:t xml:space="preserve"> - Panel administracyjny</w:t>
      </w:r>
    </w:p>
    <w:p w:rsidR="00922FB3" w:rsidRPr="008A1084" w:rsidRDefault="00DF4CF1" w:rsidP="00D872F7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b/>
          <w:sz w:val="24"/>
          <w:szCs w:val="24"/>
        </w:rPr>
        <w:t>Dron</w:t>
      </w:r>
      <w:r w:rsidR="00922FB3" w:rsidRPr="00922FB3">
        <w:rPr>
          <w:rFonts w:ascii="Times New Roman" w:hAnsi="Times New Roman"/>
          <w:b/>
          <w:sz w:val="24"/>
          <w:szCs w:val="24"/>
        </w:rPr>
        <w:t>Tracker</w:t>
      </w:r>
      <w:proofErr w:type="spellEnd"/>
      <w:r w:rsidR="00922FB3" w:rsidRPr="00922FB3">
        <w:rPr>
          <w:rFonts w:ascii="Times New Roman" w:hAnsi="Times New Roman"/>
          <w:b/>
          <w:sz w:val="24"/>
          <w:szCs w:val="24"/>
        </w:rPr>
        <w:t xml:space="preserve"> </w:t>
      </w:r>
      <w:r w:rsidR="00922FB3" w:rsidRPr="008A1084">
        <w:rPr>
          <w:rFonts w:ascii="Times New Roman" w:hAnsi="Times New Roman"/>
          <w:sz w:val="24"/>
          <w:szCs w:val="24"/>
        </w:rPr>
        <w:t>- Aplikacja zbierająca dane geolokalizacyjne i wysyłające je do serwera</w:t>
      </w:r>
    </w:p>
    <w:p w:rsidR="00922FB3" w:rsidRDefault="00922FB3" w:rsidP="00D872F7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922FB3">
        <w:rPr>
          <w:rFonts w:ascii="Times New Roman" w:hAnsi="Times New Roman"/>
          <w:b/>
          <w:sz w:val="24"/>
          <w:szCs w:val="24"/>
        </w:rPr>
        <w:t>DronVision</w:t>
      </w:r>
      <w:proofErr w:type="spellEnd"/>
      <w:r w:rsidRPr="008A1084">
        <w:rPr>
          <w:rFonts w:ascii="Times New Roman" w:hAnsi="Times New Roman"/>
          <w:sz w:val="24"/>
          <w:szCs w:val="24"/>
        </w:rPr>
        <w:t xml:space="preserve"> - Główna aplikacja kliencka, służąca do wizualizacji obszaru przeszuk</w:t>
      </w:r>
      <w:r w:rsidR="00356822">
        <w:rPr>
          <w:rFonts w:ascii="Times New Roman" w:hAnsi="Times New Roman"/>
          <w:sz w:val="24"/>
          <w:szCs w:val="24"/>
        </w:rPr>
        <w:t>a</w:t>
      </w:r>
      <w:r w:rsidRPr="008A1084">
        <w:rPr>
          <w:rFonts w:ascii="Times New Roman" w:hAnsi="Times New Roman"/>
          <w:sz w:val="24"/>
          <w:szCs w:val="24"/>
        </w:rPr>
        <w:t>nego</w:t>
      </w:r>
    </w:p>
    <w:p w:rsidR="00922FB3" w:rsidRDefault="00922FB3" w:rsidP="00D872F7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034DA0" w:rsidRDefault="00922FB3" w:rsidP="00D872F7">
      <w:pPr>
        <w:spacing w:line="360" w:lineRule="auto"/>
      </w:pPr>
      <w:r>
        <w:tab/>
      </w:r>
      <w:r w:rsidR="007B047B">
        <w:t>Ze względu na szeroki zakres pracy, w</w:t>
      </w:r>
      <w:r w:rsidR="002A00D7">
        <w:t xml:space="preserve"> trakcie</w:t>
      </w:r>
      <w:r w:rsidR="007B047B">
        <w:t xml:space="preserve"> jej</w:t>
      </w:r>
      <w:r w:rsidR="002A00D7">
        <w:t xml:space="preserve"> tworzenia skupiono się na impl</w:t>
      </w:r>
      <w:r w:rsidR="002A00D7">
        <w:t>e</w:t>
      </w:r>
      <w:r w:rsidR="002A00D7">
        <w:t>mentacji</w:t>
      </w:r>
      <w:r w:rsidR="007B047B">
        <w:t xml:space="preserve"> jedynie</w:t>
      </w:r>
      <w:r w:rsidR="002A00D7">
        <w:t xml:space="preserve"> trzech</w:t>
      </w:r>
      <w:r w:rsidR="00034DA0">
        <w:t xml:space="preserve"> </w:t>
      </w:r>
      <w:r w:rsidR="007B047B">
        <w:t xml:space="preserve">z czterech </w:t>
      </w:r>
      <w:r w:rsidR="00034DA0">
        <w:t>części systemu</w:t>
      </w:r>
      <w:r w:rsidR="002A00D7">
        <w:t>,</w:t>
      </w:r>
      <w:r w:rsidR="00034DA0">
        <w:t xml:space="preserve"> tych najbardziej powiązanych z wizualiz</w:t>
      </w:r>
      <w:r w:rsidR="00034DA0">
        <w:t>a</w:t>
      </w:r>
      <w:r w:rsidR="00034DA0">
        <w:t xml:space="preserve">cją obszaru przeszukanego, </w:t>
      </w:r>
      <w:r w:rsidR="002A00D7">
        <w:t xml:space="preserve">czyli: </w:t>
      </w:r>
      <w:proofErr w:type="spellStart"/>
      <w:r w:rsidR="00DF4CF1">
        <w:t>Dron</w:t>
      </w:r>
      <w:r w:rsidR="007B047B">
        <w:t>Tracker</w:t>
      </w:r>
      <w:proofErr w:type="spellEnd"/>
      <w:r w:rsidR="007B047B">
        <w:t xml:space="preserve">, Dron-serwer oraz </w:t>
      </w:r>
      <w:proofErr w:type="spellStart"/>
      <w:r w:rsidR="007B047B">
        <w:t>DronVision</w:t>
      </w:r>
      <w:proofErr w:type="spellEnd"/>
      <w:r w:rsidR="007B047B">
        <w:t>.</w:t>
      </w:r>
      <w:r w:rsidR="00034DA0">
        <w:t xml:space="preserve"> W pierwszej kolejności zostaną pokrótce opisane aplikacja </w:t>
      </w:r>
      <w:proofErr w:type="spellStart"/>
      <w:r w:rsidR="00034DA0">
        <w:t>geolokalizacyjna</w:t>
      </w:r>
      <w:proofErr w:type="spellEnd"/>
      <w:r w:rsidR="00034DA0">
        <w:t xml:space="preserve"> oraz część serwerowa, a w dalszej części rozdziału zostanie szczegółowo przedstawiona najbardziej ciekawa</w:t>
      </w:r>
      <w:r w:rsidR="00702972">
        <w:t>, z punktu widzenia użytkownika</w:t>
      </w:r>
      <w:r w:rsidR="00034DA0">
        <w:t xml:space="preserve"> część systemu, czyli aplikacja </w:t>
      </w:r>
      <w:proofErr w:type="spellStart"/>
      <w:r w:rsidR="00034DA0">
        <w:t>DronVision</w:t>
      </w:r>
      <w:proofErr w:type="spellEnd"/>
      <w:r w:rsidR="00034DA0">
        <w:t>.</w:t>
      </w:r>
    </w:p>
    <w:p w:rsidR="00034DA0" w:rsidRDefault="00034DA0" w:rsidP="00D872F7">
      <w:pPr>
        <w:spacing w:line="360" w:lineRule="auto"/>
      </w:pPr>
    </w:p>
    <w:p w:rsidR="007F7B19" w:rsidRDefault="007F7B19" w:rsidP="00D872F7">
      <w:pPr>
        <w:pStyle w:val="Nagwek2"/>
        <w:spacing w:line="360" w:lineRule="auto"/>
      </w:pPr>
      <w:bookmarkStart w:id="126" w:name="_Toc448696879"/>
      <w:r>
        <w:t xml:space="preserve">Opis aplikacji </w:t>
      </w:r>
      <w:proofErr w:type="spellStart"/>
      <w:r>
        <w:t>DronTracker</w:t>
      </w:r>
      <w:bookmarkEnd w:id="126"/>
      <w:proofErr w:type="spellEnd"/>
    </w:p>
    <w:p w:rsidR="007F7B19" w:rsidRPr="007F7B19" w:rsidRDefault="007F7B19" w:rsidP="00D872F7">
      <w:pPr>
        <w:spacing w:line="360" w:lineRule="auto"/>
      </w:pPr>
    </w:p>
    <w:p w:rsidR="002A00D7" w:rsidRDefault="002A00D7" w:rsidP="00D872F7">
      <w:pPr>
        <w:spacing w:line="360" w:lineRule="auto"/>
      </w:pPr>
      <w:r>
        <w:tab/>
      </w:r>
      <w:r w:rsidR="007B047B">
        <w:t xml:space="preserve">Aplikacja </w:t>
      </w:r>
      <w:proofErr w:type="spellStart"/>
      <w:r w:rsidR="00DF4CF1">
        <w:t>Dron</w:t>
      </w:r>
      <w:r>
        <w:t>Tracker</w:t>
      </w:r>
      <w:proofErr w:type="spellEnd"/>
      <w:r>
        <w:t xml:space="preserve"> to aplikacja</w:t>
      </w:r>
      <w:r w:rsidR="00702972">
        <w:t xml:space="preserve">, której zadaniem jest rejestrowanie zmian położeń urządzenia, na którym została zainstalowana oraz wysyłanie tych danych geolokalizacyjnych </w:t>
      </w:r>
      <w:r>
        <w:t xml:space="preserve"> do se</w:t>
      </w:r>
      <w:r w:rsidR="0075595E">
        <w:t>r</w:t>
      </w:r>
      <w:r>
        <w:t xml:space="preserve">wera. Pozwala na imitowanie przez urządzenie </w:t>
      </w:r>
      <w:r w:rsidR="0075595E">
        <w:t xml:space="preserve">mobilne </w:t>
      </w:r>
      <w:r>
        <w:t>z systemem operacyjnym A</w:t>
      </w:r>
      <w:r>
        <w:t>n</w:t>
      </w:r>
      <w:r>
        <w:t xml:space="preserve">droid </w:t>
      </w:r>
      <w:r w:rsidR="007B047B">
        <w:t>modułu</w:t>
      </w:r>
      <w:r w:rsidR="00702972">
        <w:t xml:space="preserve"> zamontowanego na dronie. </w:t>
      </w:r>
      <w:r w:rsidR="0075595E">
        <w:t xml:space="preserve">Każda z instancji </w:t>
      </w:r>
      <w:r w:rsidR="00702972">
        <w:t xml:space="preserve">tej </w:t>
      </w:r>
      <w:r w:rsidR="0075595E">
        <w:t>aplikacji ma przypisany un</w:t>
      </w:r>
      <w:r w:rsidR="0075595E">
        <w:t>i</w:t>
      </w:r>
      <w:r w:rsidR="0075595E">
        <w:t>kalny numer identyfikacyjny</w:t>
      </w:r>
      <w:r w:rsidR="00702972">
        <w:t>, umożliwiający jej rozróżnienie przez system od innych aplik</w:t>
      </w:r>
      <w:r w:rsidR="00702972">
        <w:t>a</w:t>
      </w:r>
      <w:r w:rsidR="00702972">
        <w:t xml:space="preserve">cji-dronów i w celu współpracowania z innymi elementami systemu musi być zarejestrowana w systemowej bazie danych jako dron. </w:t>
      </w:r>
      <w:r w:rsidR="007B047B">
        <w:t>Do jej implementacji wykorzystano API program</w:t>
      </w:r>
      <w:r w:rsidR="007B047B">
        <w:t>i</w:t>
      </w:r>
      <w:r w:rsidR="007B047B">
        <w:t xml:space="preserve">styczne </w:t>
      </w:r>
      <w:proofErr w:type="spellStart"/>
      <w:r w:rsidR="007B047B">
        <w:t>android.location</w:t>
      </w:r>
      <w:proofErr w:type="spellEnd"/>
      <w:r w:rsidR="007B047B">
        <w:t xml:space="preserve">. </w:t>
      </w:r>
    </w:p>
    <w:p w:rsidR="007F7B19" w:rsidRDefault="007F7B19" w:rsidP="00D872F7">
      <w:pPr>
        <w:spacing w:line="360" w:lineRule="auto"/>
      </w:pPr>
    </w:p>
    <w:p w:rsidR="00702972" w:rsidRDefault="00702972" w:rsidP="00D872F7">
      <w:pPr>
        <w:spacing w:line="360" w:lineRule="auto"/>
      </w:pPr>
    </w:p>
    <w:p w:rsidR="00702972" w:rsidRDefault="00702972" w:rsidP="00D872F7">
      <w:pPr>
        <w:spacing w:line="360" w:lineRule="auto"/>
      </w:pPr>
    </w:p>
    <w:p w:rsidR="00702972" w:rsidRDefault="00702972" w:rsidP="00D872F7">
      <w:pPr>
        <w:spacing w:line="360" w:lineRule="auto"/>
      </w:pPr>
    </w:p>
    <w:p w:rsidR="007F7B19" w:rsidRDefault="007F7B19" w:rsidP="00D872F7">
      <w:pPr>
        <w:pStyle w:val="Nagwek2"/>
        <w:spacing w:line="360" w:lineRule="auto"/>
      </w:pPr>
      <w:bookmarkStart w:id="127" w:name="_Toc448696880"/>
      <w:r>
        <w:lastRenderedPageBreak/>
        <w:t>Opis aplikacji Dron-serwer</w:t>
      </w:r>
      <w:bookmarkEnd w:id="127"/>
    </w:p>
    <w:p w:rsidR="007F7B19" w:rsidRPr="007F7B19" w:rsidRDefault="007F7B19" w:rsidP="00D872F7">
      <w:pPr>
        <w:spacing w:line="360" w:lineRule="auto"/>
      </w:pPr>
    </w:p>
    <w:p w:rsidR="0075595E" w:rsidRDefault="002A00D7" w:rsidP="00D872F7">
      <w:pPr>
        <w:spacing w:line="360" w:lineRule="auto"/>
      </w:pPr>
      <w:r>
        <w:tab/>
        <w:t xml:space="preserve">Dron-serwer to aplikacja klasy </w:t>
      </w:r>
      <w:proofErr w:type="spellStart"/>
      <w:r>
        <w:t>Enterprise</w:t>
      </w:r>
      <w:proofErr w:type="spellEnd"/>
      <w:r>
        <w:t xml:space="preserve"> odpowiadająca za główną logikę biznesową systemu</w:t>
      </w:r>
      <w:r w:rsidR="0075595E">
        <w:t xml:space="preserve">. Pełni rolę serwera i </w:t>
      </w:r>
      <w:r>
        <w:t xml:space="preserve">odpowiada za komunikację między podsystemami, </w:t>
      </w:r>
      <w:r w:rsidR="0075595E">
        <w:t>zbieranie danych geolokalizacyjnych od dronów, ich analizę, wyznaczanie obszaru przeszukanego, zgodnie z opisanym w tej pracy algorytmem, komunikację z bazą danych</w:t>
      </w:r>
      <w:r w:rsidR="00356822">
        <w:t>, logikę administr</w:t>
      </w:r>
      <w:r w:rsidR="00356822">
        <w:t>a</w:t>
      </w:r>
      <w:r w:rsidR="00356822">
        <w:t>cyjną</w:t>
      </w:r>
      <w:r w:rsidR="0075595E">
        <w:t xml:space="preserve"> i rozsyłanie danych do aplikacji klienckich </w:t>
      </w:r>
      <w:proofErr w:type="spellStart"/>
      <w:r w:rsidR="0075595E">
        <w:t>DronVision</w:t>
      </w:r>
      <w:proofErr w:type="spellEnd"/>
      <w:r w:rsidR="0075595E">
        <w:t xml:space="preserve">. </w:t>
      </w:r>
      <w:r w:rsidR="00356822">
        <w:t>Moduł ten został stworzony</w:t>
      </w:r>
      <w:r w:rsidR="0075595E">
        <w:t xml:space="preserve"> z wykorzystaniem Javy </w:t>
      </w:r>
      <w:proofErr w:type="spellStart"/>
      <w:r w:rsidR="00356822">
        <w:t>Enterprise</w:t>
      </w:r>
      <w:proofErr w:type="spellEnd"/>
      <w:r w:rsidR="00356822">
        <w:t xml:space="preserve"> </w:t>
      </w:r>
      <w:proofErr w:type="spellStart"/>
      <w:r w:rsidR="00356822">
        <w:t>Edition</w:t>
      </w:r>
      <w:proofErr w:type="spellEnd"/>
      <w:r w:rsidR="0075595E">
        <w:t xml:space="preserve"> i </w:t>
      </w:r>
      <w:r w:rsidR="00356822">
        <w:t>uruchomiony</w:t>
      </w:r>
      <w:r w:rsidR="0075595E">
        <w:t xml:space="preserve"> na serwerze aplikacyjnym </w:t>
      </w:r>
      <w:proofErr w:type="spellStart"/>
      <w:r w:rsidR="0075595E">
        <w:t>Wildfly</w:t>
      </w:r>
      <w:proofErr w:type="spellEnd"/>
      <w:r w:rsidR="0075595E">
        <w:t>.</w:t>
      </w:r>
    </w:p>
    <w:p w:rsidR="007F7B19" w:rsidRDefault="007F7B19" w:rsidP="00D872F7">
      <w:pPr>
        <w:spacing w:line="360" w:lineRule="auto"/>
      </w:pPr>
    </w:p>
    <w:p w:rsidR="007F7B19" w:rsidRDefault="007F7B19" w:rsidP="00D872F7">
      <w:pPr>
        <w:pStyle w:val="Nagwek2"/>
        <w:spacing w:line="360" w:lineRule="auto"/>
      </w:pPr>
      <w:bookmarkStart w:id="128" w:name="_Toc448696881"/>
      <w:r>
        <w:t xml:space="preserve">Opis aplikacji </w:t>
      </w:r>
      <w:proofErr w:type="spellStart"/>
      <w:r>
        <w:t>DronVision</w:t>
      </w:r>
      <w:bookmarkEnd w:id="128"/>
      <w:proofErr w:type="spellEnd"/>
    </w:p>
    <w:p w:rsidR="007F7B19" w:rsidRPr="007F7B19" w:rsidRDefault="007F7B19" w:rsidP="00D872F7">
      <w:pPr>
        <w:spacing w:line="360" w:lineRule="auto"/>
      </w:pPr>
    </w:p>
    <w:p w:rsidR="00A30B0E" w:rsidRDefault="002A00D7" w:rsidP="00D872F7">
      <w:pPr>
        <w:spacing w:line="360" w:lineRule="auto"/>
      </w:pPr>
      <w:r>
        <w:tab/>
        <w:t>Aplikacja</w:t>
      </w:r>
      <w:r w:rsidR="00356822">
        <w:t xml:space="preserve"> </w:t>
      </w:r>
      <w:proofErr w:type="spellStart"/>
      <w:r w:rsidR="00356822">
        <w:t>DronVision</w:t>
      </w:r>
      <w:proofErr w:type="spellEnd"/>
      <w:r w:rsidR="00034DA0">
        <w:t xml:space="preserve"> jest główną aplikacją kliencką i jako jedyna z prezentowanych modułów posiadana interfejs użytkownika. </w:t>
      </w:r>
      <w:r w:rsidR="006C0C2E">
        <w:t>P</w:t>
      </w:r>
      <w:r>
        <w:t xml:space="preserve">ozwala na </w:t>
      </w:r>
      <w:r w:rsidR="00DF4CF1">
        <w:t>interakcję z systemem, zgodnie z</w:t>
      </w:r>
      <w:r w:rsidR="007F7B19">
        <w:t>e</w:t>
      </w:r>
      <w:r w:rsidR="00DF4CF1">
        <w:t xml:space="preserve"> specyfikacją ustaloną w fazie analizy wy</w:t>
      </w:r>
      <w:r w:rsidR="006C0C2E">
        <w:t>magań, a jej podstawowym zadaniem jest wizualiz</w:t>
      </w:r>
      <w:r w:rsidR="006C0C2E">
        <w:t>a</w:t>
      </w:r>
      <w:r w:rsidR="006C0C2E">
        <w:t>cja obszaru przeszukanego.</w:t>
      </w:r>
      <w:r w:rsidR="00F02143">
        <w:t xml:space="preserve"> Aplikacja ta zapewnia użytkownikowi szereg funkcji takich jak: zmiana preferencji wizualizacji, przeglądanie historii wizualizacji, obejrzenie symulacji, czy zmiana ustawień konta.</w:t>
      </w:r>
      <w:r w:rsidR="006C0C2E">
        <w:t xml:space="preserve"> </w:t>
      </w:r>
      <w:r w:rsidR="00A30B0E">
        <w:t>W dalszych podrozdziałach zostaną zaprezentowane poszczególne widoki aplika</w:t>
      </w:r>
      <w:r w:rsidR="006C0C2E">
        <w:t>cji</w:t>
      </w:r>
      <w:r w:rsidR="00A30B0E">
        <w:t xml:space="preserve"> wraz z opisem zapewnianych przez nie funkcji.</w:t>
      </w: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29" w:name="_Toc448696882"/>
      <w:r>
        <w:lastRenderedPageBreak/>
        <w:t>Widok</w:t>
      </w:r>
      <w:r w:rsidR="00A13E48">
        <w:t>i</w:t>
      </w:r>
      <w:r>
        <w:t xml:space="preserve"> logowania</w:t>
      </w:r>
      <w:bookmarkEnd w:id="129"/>
    </w:p>
    <w:p w:rsidR="00752B96" w:rsidRDefault="00752B96" w:rsidP="00D872F7">
      <w:pPr>
        <w:spacing w:line="360" w:lineRule="auto"/>
      </w:pPr>
    </w:p>
    <w:p w:rsidR="008C6403" w:rsidRDefault="00752B96" w:rsidP="00D872F7">
      <w:pPr>
        <w:spacing w:line="360" w:lineRule="auto"/>
      </w:pPr>
      <w:r>
        <w:tab/>
      </w:r>
      <w:r w:rsidR="006C0C2E">
        <w:t xml:space="preserve">Jest to pierwszy widok jaki ukazuje się użytkownikowi po włączeniu aplikacji. </w:t>
      </w:r>
      <w:r>
        <w:t>Log</w:t>
      </w:r>
      <w:r>
        <w:t>o</w:t>
      </w:r>
      <w:r>
        <w:t>wanie do systemu odbywa się poprzez podan</w:t>
      </w:r>
      <w:r w:rsidR="006C0C2E">
        <w:t>i</w:t>
      </w:r>
      <w:r>
        <w:t xml:space="preserve">e </w:t>
      </w:r>
      <w:proofErr w:type="spellStart"/>
      <w:r>
        <w:t>loginu</w:t>
      </w:r>
      <w:proofErr w:type="spellEnd"/>
      <w:r>
        <w:t xml:space="preserve"> i ha</w:t>
      </w:r>
      <w:r w:rsidR="006C0C2E">
        <w:t xml:space="preserve">sła. </w:t>
      </w:r>
      <w:r>
        <w:t>W momencie kliknięcia przyc</w:t>
      </w:r>
      <w:r>
        <w:t>i</w:t>
      </w:r>
      <w:r>
        <w:t>sku "Zaloguj" następuje wstępna walidacja sprawdzająca</w:t>
      </w:r>
      <w:r w:rsidR="006C0C2E">
        <w:t>, czy aplikacja posiada połącze</w:t>
      </w:r>
      <w:r>
        <w:t>nie z Internetem oraz czy oba wymagane pola są wypełnione. W przypadku negatywnego wyniku walidacji zostaje wyświetlony odpowiedni komunikat</w:t>
      </w:r>
      <w:r w:rsidR="006C0C2E">
        <w:t>, a jeśli dane zostały wprowadzone p</w:t>
      </w:r>
      <w:r w:rsidR="006C0C2E">
        <w:t>o</w:t>
      </w:r>
      <w:r w:rsidR="006C0C2E">
        <w:t xml:space="preserve">prawnie </w:t>
      </w:r>
      <w:r>
        <w:t>aplikacja wysyła zapytanie HTTP do serwera i w zależności od odpowiedzi uwierz</w:t>
      </w:r>
      <w:r>
        <w:t>y</w:t>
      </w:r>
      <w:r>
        <w:t xml:space="preserve">telnia użytkownika lub wyświetla komunikat o </w:t>
      </w:r>
      <w:r w:rsidR="006C0C2E">
        <w:t>błędzie</w:t>
      </w:r>
      <w:r>
        <w:t>.</w:t>
      </w:r>
    </w:p>
    <w:p w:rsidR="006C0C2E" w:rsidRDefault="006C0C2E" w:rsidP="00D872F7">
      <w:pPr>
        <w:spacing w:line="360" w:lineRule="auto"/>
      </w:pPr>
    </w:p>
    <w:p w:rsidR="00A6778C" w:rsidRDefault="00A6778C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6360230" cy="3780000"/>
            <wp:effectExtent l="19050" t="0" r="2470" b="0"/>
            <wp:docPr id="16" name="Obraz 15" descr="logowani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wanie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23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C2E" w:rsidRDefault="006C0C2E" w:rsidP="00D872F7">
      <w:pPr>
        <w:keepNext/>
        <w:spacing w:line="360" w:lineRule="auto"/>
        <w:jc w:val="center"/>
      </w:pPr>
    </w:p>
    <w:p w:rsidR="00A6778C" w:rsidRDefault="00A6778C" w:rsidP="00D872F7">
      <w:pPr>
        <w:pStyle w:val="Legenda"/>
        <w:spacing w:line="360" w:lineRule="auto"/>
        <w:jc w:val="center"/>
      </w:pPr>
      <w:bookmarkStart w:id="130" w:name="_Toc448663283"/>
      <w:r>
        <w:t xml:space="preserve">Rys. </w:t>
      </w:r>
      <w:fldSimple w:instr=" STYLEREF 1 \s ">
        <w:r w:rsidR="00101D5E">
          <w:rPr>
            <w:noProof/>
          </w:rPr>
          <w:t>7</w:t>
        </w:r>
      </w:fldSimple>
      <w:r w:rsidR="00600106">
        <w:t>.</w:t>
      </w:r>
      <w:fldSimple w:instr=" SEQ Rys. \* ARABIC \s 1 ">
        <w:r w:rsidR="00101D5E">
          <w:rPr>
            <w:noProof/>
          </w:rPr>
          <w:t>1</w:t>
        </w:r>
      </w:fldSimple>
      <w:r w:rsidR="00752B96">
        <w:t xml:space="preserve"> Aplikacja </w:t>
      </w:r>
      <w:proofErr w:type="spellStart"/>
      <w:r w:rsidR="00752B96">
        <w:t>DronVision</w:t>
      </w:r>
      <w:proofErr w:type="spellEnd"/>
      <w:r w:rsidR="00752B96">
        <w:t xml:space="preserve"> - w</w:t>
      </w:r>
      <w:r>
        <w:t>idok</w:t>
      </w:r>
      <w:r w:rsidR="00600106">
        <w:t>i</w:t>
      </w:r>
      <w:r>
        <w:t xml:space="preserve"> logowania</w:t>
      </w:r>
      <w:bookmarkEnd w:id="130"/>
    </w:p>
    <w:p w:rsidR="007F7B19" w:rsidRDefault="007F7B19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D872F7" w:rsidRDefault="00D872F7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31" w:name="_Toc448696883"/>
      <w:r>
        <w:lastRenderedPageBreak/>
        <w:t>Widok</w:t>
      </w:r>
      <w:r w:rsidR="00A13E48">
        <w:t>i</w:t>
      </w:r>
      <w:r>
        <w:t xml:space="preserve"> r</w:t>
      </w:r>
      <w:r w:rsidR="008C6403">
        <w:t>ejestracj</w:t>
      </w:r>
      <w:r w:rsidR="001F04DC">
        <w:t>i</w:t>
      </w:r>
      <w:bookmarkEnd w:id="131"/>
    </w:p>
    <w:p w:rsidR="00752B96" w:rsidRDefault="00752B96" w:rsidP="00D872F7">
      <w:pPr>
        <w:spacing w:line="360" w:lineRule="auto"/>
      </w:pPr>
    </w:p>
    <w:p w:rsidR="00752B96" w:rsidRPr="00752B96" w:rsidRDefault="00752B96" w:rsidP="00D872F7">
      <w:pPr>
        <w:spacing w:line="360" w:lineRule="auto"/>
      </w:pPr>
      <w:r>
        <w:tab/>
        <w:t xml:space="preserve">Widok rejestracji to prosty formularz z polami dotyczącymi: adresu email, imienia, nazwiska, </w:t>
      </w:r>
      <w:proofErr w:type="spellStart"/>
      <w:r>
        <w:t>loginu</w:t>
      </w:r>
      <w:proofErr w:type="spellEnd"/>
      <w:r>
        <w:t xml:space="preserve"> i hasła. W momencie naciśnięcia przycisku załóż konto</w:t>
      </w:r>
      <w:r w:rsidR="006C0C2E">
        <w:t xml:space="preserve"> następuje wstępna w</w:t>
      </w:r>
      <w:r w:rsidR="009338F5">
        <w:t>a</w:t>
      </w:r>
      <w:r w:rsidR="006C0C2E">
        <w:t>l</w:t>
      </w:r>
      <w:r w:rsidR="009338F5">
        <w:t>idacja formularza pod względem wypełnienia wszystkich pól. W przypadku poprawnego wypełnienia</w:t>
      </w:r>
      <w:r w:rsidR="006C0C2E">
        <w:t>, aplikacja wysyła formularz do serwera, a użytkownik zostaje przeniesiony</w:t>
      </w:r>
      <w:r w:rsidR="009338F5">
        <w:t xml:space="preserve"> do widoku logowania wraz z wyświetleniem komunikatu: "Konto zostało utworzone i czeka na zatwierdzenie przez administratora."</w:t>
      </w:r>
      <w:r w:rsidR="006C0C2E">
        <w:t>.</w:t>
      </w:r>
    </w:p>
    <w:p w:rsidR="00A6778C" w:rsidRDefault="00A6778C" w:rsidP="00D872F7">
      <w:pPr>
        <w:spacing w:line="360" w:lineRule="auto"/>
      </w:pPr>
    </w:p>
    <w:p w:rsidR="00752B96" w:rsidRDefault="00A6778C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258933" cy="3780000"/>
            <wp:effectExtent l="19050" t="0" r="8267" b="0"/>
            <wp:docPr id="17" name="Obraz 16" descr="rejestracj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jestracja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8933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46" w:rsidRDefault="00E90D46" w:rsidP="00D872F7">
      <w:pPr>
        <w:keepNext/>
        <w:spacing w:line="360" w:lineRule="auto"/>
        <w:jc w:val="center"/>
      </w:pPr>
    </w:p>
    <w:p w:rsidR="00A6778C" w:rsidRDefault="00752B96" w:rsidP="00D872F7">
      <w:pPr>
        <w:pStyle w:val="Legenda"/>
        <w:spacing w:line="360" w:lineRule="auto"/>
        <w:jc w:val="center"/>
      </w:pPr>
      <w:bookmarkStart w:id="132" w:name="_Toc448663284"/>
      <w:r>
        <w:t xml:space="preserve">Rys. </w:t>
      </w:r>
      <w:fldSimple w:instr=" STYLEREF 1 \s ">
        <w:r w:rsidR="00101D5E">
          <w:rPr>
            <w:noProof/>
          </w:rPr>
          <w:t>7</w:t>
        </w:r>
      </w:fldSimple>
      <w:r w:rsidR="00600106">
        <w:t>.</w:t>
      </w:r>
      <w:fldSimple w:instr=" SEQ Rys. \* ARABIC \s 1 ">
        <w:r w:rsidR="00101D5E">
          <w:rPr>
            <w:noProof/>
          </w:rPr>
          <w:t>2</w:t>
        </w:r>
      </w:fldSimple>
      <w:r>
        <w:t xml:space="preserve"> Aplikacja </w:t>
      </w:r>
      <w:proofErr w:type="spellStart"/>
      <w:r>
        <w:t>DronVision</w:t>
      </w:r>
      <w:proofErr w:type="spellEnd"/>
      <w:r>
        <w:t xml:space="preserve"> - widok</w:t>
      </w:r>
      <w:r w:rsidR="00600106">
        <w:t>i</w:t>
      </w:r>
      <w:r>
        <w:t xml:space="preserve"> rejestracji</w:t>
      </w:r>
      <w:bookmarkEnd w:id="132"/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pStyle w:val="Nagwek3"/>
        <w:spacing w:line="360" w:lineRule="auto"/>
      </w:pPr>
      <w:bookmarkStart w:id="133" w:name="_Toc448696884"/>
      <w:r>
        <w:lastRenderedPageBreak/>
        <w:t>Panel nawigacyjny - menu</w:t>
      </w:r>
      <w:bookmarkEnd w:id="133"/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  <w:r>
        <w:tab/>
      </w:r>
      <w:r w:rsidR="006C0C2E">
        <w:t>Zalogowany u</w:t>
      </w:r>
      <w:r>
        <w:t>żytkownik aplikacji ma możliwość nawigowania między widokami p</w:t>
      </w:r>
      <w:r>
        <w:t>o</w:t>
      </w:r>
      <w:r>
        <w:t>przez wysuwany z lewej strony ekranu panel nawigacyjny. Panel ten jest dostępny z każdego z wido</w:t>
      </w:r>
      <w:r w:rsidR="006C0C2E">
        <w:t>ków aplikacji, dostępnych po uwierzytelnieniu.</w:t>
      </w:r>
    </w:p>
    <w:p w:rsidR="00A175CF" w:rsidRDefault="00A175CF" w:rsidP="00D872F7">
      <w:pPr>
        <w:spacing w:line="360" w:lineRule="auto"/>
      </w:pPr>
    </w:p>
    <w:p w:rsidR="00A175CF" w:rsidRDefault="00A175CF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128327" cy="3780000"/>
            <wp:effectExtent l="19050" t="0" r="5273" b="0"/>
            <wp:docPr id="23" name="Obraz 22" descr="men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327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46" w:rsidRDefault="00E90D46" w:rsidP="00D872F7">
      <w:pPr>
        <w:keepNext/>
        <w:spacing w:line="360" w:lineRule="auto"/>
        <w:jc w:val="center"/>
      </w:pPr>
    </w:p>
    <w:p w:rsidR="00A175CF" w:rsidRPr="00A175CF" w:rsidRDefault="00A175CF" w:rsidP="00D872F7">
      <w:pPr>
        <w:pStyle w:val="Legenda"/>
        <w:spacing w:line="360" w:lineRule="auto"/>
        <w:jc w:val="center"/>
      </w:pPr>
      <w:bookmarkStart w:id="134" w:name="_Toc448663285"/>
      <w:r>
        <w:t xml:space="preserve">Rys. </w:t>
      </w:r>
      <w:fldSimple w:instr=" STYLEREF 1 \s ">
        <w:r w:rsidR="00101D5E">
          <w:rPr>
            <w:noProof/>
          </w:rPr>
          <w:t>7</w:t>
        </w:r>
      </w:fldSimple>
      <w:r w:rsidR="00600106">
        <w:t>.</w:t>
      </w:r>
      <w:fldSimple w:instr=" SEQ Rys. \* ARABIC \s 1 ">
        <w:r w:rsidR="00101D5E">
          <w:rPr>
            <w:noProof/>
          </w:rPr>
          <w:t>3</w:t>
        </w:r>
      </w:fldSimple>
      <w:r>
        <w:t xml:space="preserve"> Aplikacja </w:t>
      </w:r>
      <w:proofErr w:type="spellStart"/>
      <w:r>
        <w:t>DronVision</w:t>
      </w:r>
      <w:proofErr w:type="spellEnd"/>
      <w:r>
        <w:t xml:space="preserve"> - widok menu</w:t>
      </w:r>
      <w:bookmarkEnd w:id="134"/>
    </w:p>
    <w:p w:rsidR="009338F5" w:rsidRPr="009338F5" w:rsidRDefault="009338F5" w:rsidP="00D872F7">
      <w:pPr>
        <w:spacing w:line="360" w:lineRule="auto"/>
      </w:pPr>
    </w:p>
    <w:p w:rsidR="00A6778C" w:rsidRDefault="00A6778C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CE6820" w:rsidRDefault="00CE6820" w:rsidP="00D872F7">
      <w:pPr>
        <w:spacing w:line="360" w:lineRule="auto"/>
      </w:pPr>
    </w:p>
    <w:p w:rsidR="00D872F7" w:rsidRPr="00A6778C" w:rsidRDefault="00D872F7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35" w:name="_Toc448696885"/>
      <w:r>
        <w:lastRenderedPageBreak/>
        <w:t>Widok</w:t>
      </w:r>
      <w:r w:rsidR="00A13E48">
        <w:t>i</w:t>
      </w:r>
      <w:r>
        <w:t xml:space="preserve"> w</w:t>
      </w:r>
      <w:r w:rsidR="008C6403">
        <w:t>izualizacj</w:t>
      </w:r>
      <w:r>
        <w:t>i</w:t>
      </w:r>
      <w:bookmarkEnd w:id="135"/>
    </w:p>
    <w:p w:rsidR="00A175CF" w:rsidRDefault="00A175CF" w:rsidP="00D872F7">
      <w:pPr>
        <w:spacing w:line="360" w:lineRule="auto"/>
      </w:pPr>
    </w:p>
    <w:p w:rsidR="00A175CF" w:rsidRDefault="00CE6820" w:rsidP="00D872F7">
      <w:pPr>
        <w:spacing w:line="360" w:lineRule="auto"/>
      </w:pPr>
      <w:r>
        <w:tab/>
        <w:t xml:space="preserve">Widok wizualizacji jest głównym widokiem aplikacji, dostępnym </w:t>
      </w:r>
      <w:r w:rsidR="00600106">
        <w:t>dla zalogowanego użytkownika</w:t>
      </w:r>
      <w:r>
        <w:t xml:space="preserve">. Przedstawia mapę, na której wizualizowane są </w:t>
      </w:r>
      <w:proofErr w:type="spellStart"/>
      <w:r>
        <w:t>drony</w:t>
      </w:r>
      <w:proofErr w:type="spellEnd"/>
      <w:r>
        <w:t xml:space="preserve"> i ich obszary przeszukane. Widok ten sam w sobie nie zapewnia dodatkowych opcji i służy jedynie do śledzenia efektów wizualizacji.</w:t>
      </w:r>
    </w:p>
    <w:p w:rsidR="00600106" w:rsidRDefault="00600106" w:rsidP="00D872F7">
      <w:pPr>
        <w:spacing w:line="360" w:lineRule="auto"/>
      </w:pPr>
    </w:p>
    <w:p w:rsidR="00600106" w:rsidRDefault="00600106" w:rsidP="0060010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212942" cy="3780000"/>
            <wp:effectExtent l="19050" t="0" r="0" b="0"/>
            <wp:docPr id="34" name="Obraz 33" descr="wizualizacja_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zualizacja_all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942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06" w:rsidRDefault="00600106" w:rsidP="00600106">
      <w:pPr>
        <w:pStyle w:val="Legenda"/>
        <w:jc w:val="center"/>
      </w:pPr>
      <w:bookmarkStart w:id="136" w:name="_Toc448663286"/>
      <w:r>
        <w:t xml:space="preserve">Rys. </w:t>
      </w:r>
      <w:fldSimple w:instr=" STYLEREF 1 \s ">
        <w:r w:rsidR="00101D5E">
          <w:rPr>
            <w:noProof/>
          </w:rPr>
          <w:t>7</w:t>
        </w:r>
      </w:fldSimple>
      <w:r>
        <w:t>.</w:t>
      </w:r>
      <w:fldSimple w:instr=" SEQ Rys. \* ARABIC \s 1 ">
        <w:r w:rsidR="00101D5E">
          <w:rPr>
            <w:noProof/>
          </w:rPr>
          <w:t>4</w:t>
        </w:r>
      </w:fldSimple>
      <w:r>
        <w:t xml:space="preserve"> Aplikacja </w:t>
      </w:r>
      <w:proofErr w:type="spellStart"/>
      <w:r>
        <w:t>DronVision</w:t>
      </w:r>
      <w:proofErr w:type="spellEnd"/>
      <w:r>
        <w:t xml:space="preserve"> - widoki wizualizacji</w:t>
      </w:r>
      <w:bookmarkEnd w:id="136"/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D872F7" w:rsidRDefault="00D872F7" w:rsidP="00D872F7">
      <w:pPr>
        <w:spacing w:line="360" w:lineRule="auto"/>
      </w:pPr>
    </w:p>
    <w:p w:rsidR="00600106" w:rsidRDefault="00600106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37" w:name="_Toc448696886"/>
      <w:r>
        <w:lastRenderedPageBreak/>
        <w:t>Widok u</w:t>
      </w:r>
      <w:r w:rsidR="006E29C9">
        <w:t>stawie</w:t>
      </w:r>
      <w:r>
        <w:t>ń</w:t>
      </w:r>
      <w:r w:rsidR="008C6403">
        <w:t xml:space="preserve"> preferencji wizualizacji</w:t>
      </w:r>
      <w:bookmarkEnd w:id="137"/>
    </w:p>
    <w:p w:rsidR="009338F5" w:rsidRDefault="009338F5" w:rsidP="00D872F7">
      <w:pPr>
        <w:spacing w:line="360" w:lineRule="auto"/>
      </w:pPr>
    </w:p>
    <w:p w:rsidR="009338F5" w:rsidRPr="009338F5" w:rsidRDefault="009338F5" w:rsidP="00D872F7">
      <w:pPr>
        <w:spacing w:line="360" w:lineRule="auto"/>
      </w:pPr>
      <w:r>
        <w:tab/>
        <w:t>Ten widok pozwala użytkownikowi aplikacji na określenie preferencji dotyczących wizualizacji. Jest on widokiem przewijanym i składa się z trzech list, z których każda w</w:t>
      </w:r>
      <w:r>
        <w:t>y</w:t>
      </w:r>
      <w:r>
        <w:t xml:space="preserve">świetla te same </w:t>
      </w:r>
      <w:proofErr w:type="spellStart"/>
      <w:r>
        <w:t>drony</w:t>
      </w:r>
      <w:proofErr w:type="spellEnd"/>
      <w:r w:rsidR="00C40905">
        <w:t>,</w:t>
      </w:r>
      <w:r>
        <w:t xml:space="preserve"> przypisane do użytkownika przez administratora systemu. Użytkownik ma możliwość określenia jednego </w:t>
      </w:r>
      <w:proofErr w:type="spellStart"/>
      <w:r>
        <w:t>drona</w:t>
      </w:r>
      <w:proofErr w:type="spellEnd"/>
      <w:r>
        <w:t xml:space="preserve">, za którym będzie podążać kamera mapy w trakcie wizualizacji oraz </w:t>
      </w:r>
      <w:r w:rsidR="00C40905">
        <w:t xml:space="preserve">od zera do maksymalnej liczby dostępnych </w:t>
      </w:r>
      <w:r>
        <w:t xml:space="preserve">dronów pokazanych na mapie oraz </w:t>
      </w:r>
      <w:r w:rsidR="00C40905">
        <w:t>tych</w:t>
      </w:r>
      <w:r>
        <w:t>, dla których będzie rysowany obszar przeszukany.</w:t>
      </w:r>
    </w:p>
    <w:p w:rsidR="00752B96" w:rsidRDefault="00752B96" w:rsidP="00D872F7">
      <w:pPr>
        <w:spacing w:line="360" w:lineRule="auto"/>
      </w:pPr>
    </w:p>
    <w:p w:rsidR="00752B96" w:rsidRDefault="00752B96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128327" cy="3780000"/>
            <wp:effectExtent l="19050" t="0" r="5273" b="0"/>
            <wp:docPr id="18" name="Obraz 17" descr="preferencj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ferencje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327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46" w:rsidRDefault="00E90D46" w:rsidP="00D872F7">
      <w:pPr>
        <w:keepNext/>
        <w:spacing w:line="360" w:lineRule="auto"/>
        <w:jc w:val="center"/>
      </w:pPr>
    </w:p>
    <w:p w:rsidR="00752B96" w:rsidRDefault="00752B96" w:rsidP="00D872F7">
      <w:pPr>
        <w:pStyle w:val="Legenda"/>
        <w:spacing w:line="360" w:lineRule="auto"/>
        <w:jc w:val="center"/>
      </w:pPr>
      <w:bookmarkStart w:id="138" w:name="_Toc448663287"/>
      <w:r>
        <w:t xml:space="preserve">Rys. </w:t>
      </w:r>
      <w:fldSimple w:instr=" STYLEREF 1 \s ">
        <w:r w:rsidR="00101D5E">
          <w:rPr>
            <w:noProof/>
          </w:rPr>
          <w:t>7</w:t>
        </w:r>
      </w:fldSimple>
      <w:r w:rsidR="00600106">
        <w:t>.</w:t>
      </w:r>
      <w:fldSimple w:instr=" SEQ Rys. \* ARABIC \s 1 ">
        <w:r w:rsidR="00101D5E">
          <w:rPr>
            <w:noProof/>
          </w:rPr>
          <w:t>5</w:t>
        </w:r>
      </w:fldSimple>
      <w:r>
        <w:t xml:space="preserve"> Aplikacja </w:t>
      </w:r>
      <w:proofErr w:type="spellStart"/>
      <w:r>
        <w:t>DronVision</w:t>
      </w:r>
      <w:proofErr w:type="spellEnd"/>
      <w:r>
        <w:t xml:space="preserve"> - widok preferencje wizualizacji</w:t>
      </w:r>
      <w:bookmarkEnd w:id="138"/>
    </w:p>
    <w:p w:rsidR="00752B96" w:rsidRPr="00752B96" w:rsidRDefault="00752B96" w:rsidP="00D872F7">
      <w:pPr>
        <w:spacing w:line="360" w:lineRule="auto"/>
        <w:jc w:val="center"/>
      </w:pPr>
    </w:p>
    <w:p w:rsidR="008C6403" w:rsidRDefault="008C6403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D872F7" w:rsidRDefault="00D872F7" w:rsidP="00D872F7">
      <w:pPr>
        <w:spacing w:line="360" w:lineRule="auto"/>
      </w:pPr>
    </w:p>
    <w:p w:rsidR="00600106" w:rsidRDefault="00600106" w:rsidP="00D872F7">
      <w:pPr>
        <w:spacing w:line="360" w:lineRule="auto"/>
      </w:pPr>
    </w:p>
    <w:p w:rsidR="00600106" w:rsidRDefault="00600106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39" w:name="_Toc448696887"/>
      <w:r>
        <w:lastRenderedPageBreak/>
        <w:t>Widok</w:t>
      </w:r>
      <w:r w:rsidR="00A13E48">
        <w:t>i</w:t>
      </w:r>
      <w:r w:rsidR="008C6403">
        <w:t xml:space="preserve"> historii wizualizacji</w:t>
      </w:r>
      <w:bookmarkEnd w:id="139"/>
    </w:p>
    <w:p w:rsidR="009338F5" w:rsidRDefault="009338F5" w:rsidP="00D872F7">
      <w:pPr>
        <w:spacing w:line="360" w:lineRule="auto"/>
      </w:pPr>
    </w:p>
    <w:p w:rsidR="00C40905" w:rsidRDefault="009338F5" w:rsidP="00600106">
      <w:pPr>
        <w:spacing w:line="360" w:lineRule="auto"/>
      </w:pPr>
      <w:r>
        <w:tab/>
      </w:r>
      <w:r w:rsidR="00C40905">
        <w:t>Aplikacja udostępnia możliwość przeglądania historii wizualizacji dla konkretnych dronów i ich sesji. Po wybraniu z menu tej funkcji zostanie wyświetlony widok z listą przyp</w:t>
      </w:r>
      <w:r w:rsidR="00C40905">
        <w:t>i</w:t>
      </w:r>
      <w:r w:rsidR="00C40905">
        <w:t xml:space="preserve">sanych do użytkownika dronów. </w:t>
      </w:r>
      <w:r>
        <w:t>Po wybraniu jednego z pojazdów, w kolejnym widoku uży</w:t>
      </w:r>
      <w:r>
        <w:t>t</w:t>
      </w:r>
      <w:r>
        <w:t>kownik ma możliwość wybrania jednej z dziesięciu ostatnich sesji wizualizujących, poszer</w:t>
      </w:r>
      <w:r>
        <w:t>e</w:t>
      </w:r>
      <w:r>
        <w:t xml:space="preserve">gowanych </w:t>
      </w:r>
      <w:r w:rsidR="00C40905">
        <w:t xml:space="preserve">malejąco zgodnie z ich </w:t>
      </w:r>
      <w:r>
        <w:t>dat</w:t>
      </w:r>
      <w:r w:rsidR="00C40905">
        <w:t>ą</w:t>
      </w:r>
      <w:r>
        <w:t xml:space="preserve"> przeprowadzenia. Po wybraniu sesji wyświetlany jest widok mapy w trybie historii, wraz z </w:t>
      </w:r>
      <w:r w:rsidR="00C40905">
        <w:t xml:space="preserve">narysowanym </w:t>
      </w:r>
      <w:r>
        <w:t>obszarem przeszukany</w:t>
      </w:r>
      <w:r w:rsidR="00C40905">
        <w:t>m</w:t>
      </w:r>
      <w:r>
        <w:t xml:space="preserve"> dla danej sesji. Powrót do wizualizacji bieżącej jest możliwy poprzez </w:t>
      </w:r>
      <w:r w:rsidR="00C40905">
        <w:t xml:space="preserve">naciśnięcie </w:t>
      </w:r>
      <w:r w:rsidR="00A175CF">
        <w:t>przycisk</w:t>
      </w:r>
      <w:r w:rsidR="00C40905">
        <w:t>u</w:t>
      </w:r>
      <w:r w:rsidR="00A175CF">
        <w:t xml:space="preserve"> wstecz </w:t>
      </w:r>
      <w:r w:rsidR="00C40905">
        <w:t xml:space="preserve">telefonu </w:t>
      </w:r>
      <w:r w:rsidR="00A175CF">
        <w:t>lub</w:t>
      </w:r>
      <w:r w:rsidR="00C40905">
        <w:t xml:space="preserve"> programowego przycisku </w:t>
      </w:r>
      <w:r w:rsidR="00A175CF">
        <w:t xml:space="preserve"> "Wyjdź z trybu historii".</w:t>
      </w:r>
    </w:p>
    <w:p w:rsidR="00C40905" w:rsidRDefault="00C40905" w:rsidP="00D872F7">
      <w:pPr>
        <w:spacing w:line="360" w:lineRule="auto"/>
        <w:jc w:val="center"/>
      </w:pPr>
    </w:p>
    <w:p w:rsidR="00E90D46" w:rsidRDefault="00E90D46" w:rsidP="00D872F7">
      <w:pPr>
        <w:keepNext/>
        <w:spacing w:line="360" w:lineRule="auto"/>
      </w:pPr>
      <w:r>
        <w:rPr>
          <w:noProof/>
        </w:rPr>
        <w:drawing>
          <wp:inline distT="0" distB="0" distL="0" distR="0">
            <wp:extent cx="6356894" cy="3780000"/>
            <wp:effectExtent l="19050" t="0" r="5806" b="0"/>
            <wp:docPr id="41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894" cy="37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438" w:rsidRDefault="00B305AD" w:rsidP="00D872F7">
      <w:pPr>
        <w:pStyle w:val="Legenda"/>
        <w:spacing w:line="360" w:lineRule="auto"/>
        <w:jc w:val="center"/>
      </w:pPr>
      <w:fldSimple w:instr=" STYLEREF 1 \s ">
        <w:bookmarkStart w:id="140" w:name="_Toc448663288"/>
        <w:r w:rsidR="00101D5E">
          <w:rPr>
            <w:noProof/>
          </w:rPr>
          <w:t>7</w:t>
        </w:r>
      </w:fldSimple>
      <w:r w:rsidR="00600106">
        <w:t>.</w:t>
      </w:r>
      <w:fldSimple w:instr=" SEQ Rys. \* ARABIC \s 1 ">
        <w:r w:rsidR="00101D5E">
          <w:rPr>
            <w:noProof/>
          </w:rPr>
          <w:t>6</w:t>
        </w:r>
      </w:fldSimple>
      <w:r w:rsidR="00C40905">
        <w:t xml:space="preserve"> Aplikacja </w:t>
      </w:r>
      <w:proofErr w:type="spellStart"/>
      <w:r w:rsidR="00C40905">
        <w:t>DronVision</w:t>
      </w:r>
      <w:proofErr w:type="spellEnd"/>
      <w:r w:rsidR="00C40905">
        <w:t xml:space="preserve"> - widoki historii wizualizacji</w:t>
      </w:r>
      <w:bookmarkEnd w:id="140"/>
      <w:r w:rsidR="00F63E46">
        <w:t xml:space="preserve"> </w:t>
      </w:r>
    </w:p>
    <w:p w:rsidR="00817438" w:rsidRDefault="00817438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600106" w:rsidRDefault="00600106" w:rsidP="00D872F7">
      <w:pPr>
        <w:spacing w:line="360" w:lineRule="auto"/>
      </w:pPr>
    </w:p>
    <w:p w:rsidR="00600106" w:rsidRPr="008C6403" w:rsidRDefault="00600106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41" w:name="_Toc448696888"/>
      <w:r>
        <w:lastRenderedPageBreak/>
        <w:t>Widok</w:t>
      </w:r>
      <w:r w:rsidR="00A13E48">
        <w:t>i</w:t>
      </w:r>
      <w:r>
        <w:t xml:space="preserve"> symulacji</w:t>
      </w:r>
      <w:bookmarkEnd w:id="141"/>
    </w:p>
    <w:p w:rsidR="00CE6820" w:rsidRDefault="00CE6820" w:rsidP="00D872F7">
      <w:pPr>
        <w:spacing w:line="360" w:lineRule="auto"/>
      </w:pPr>
    </w:p>
    <w:p w:rsidR="00CE6820" w:rsidRDefault="00CE6820" w:rsidP="00D872F7">
      <w:pPr>
        <w:spacing w:line="360" w:lineRule="auto"/>
      </w:pPr>
      <w:r>
        <w:tab/>
        <w:t xml:space="preserve">Widok ten demonstruje działanie aplikacji na przykładzie </w:t>
      </w:r>
      <w:proofErr w:type="spellStart"/>
      <w:r>
        <w:t>drona</w:t>
      </w:r>
      <w:proofErr w:type="spellEnd"/>
      <w:r>
        <w:t xml:space="preserve"> znajdującego się nad najwyższym szczytem polskich Bieszczadów, czyli Tarnicą. Po uruchomieniu symulacji użytkownik w dowolnym momencie ma możliwość jej zatrzymania, </w:t>
      </w:r>
      <w:r w:rsidR="00D872F7">
        <w:t>a pó</w:t>
      </w:r>
      <w:r>
        <w:t xml:space="preserve">źniej </w:t>
      </w:r>
      <w:r w:rsidR="00D872F7">
        <w:t xml:space="preserve">ponownego </w:t>
      </w:r>
      <w:r>
        <w:t>wznowienia, zrestartowania lub po prostu zakończenia. Jeśli symulacja zostanie uruchomiona podczas trwania normalnej wizualizacji widok mapy zostanie przeniesiony nad Tarnicę, a rzeczywista wizualizacja zatrzymana. W momencie wyjścia z trybu symulacji aplikacja p</w:t>
      </w:r>
      <w:r>
        <w:t>o</w:t>
      </w:r>
      <w:r>
        <w:t xml:space="preserve">wróci do ostatniej </w:t>
      </w:r>
      <w:r w:rsidR="00D872F7">
        <w:t xml:space="preserve">znanej </w:t>
      </w:r>
      <w:r>
        <w:t>symulacji, z uwzględnieniem zmian położenia dronów powstałych w czasie trwania symulacji.</w:t>
      </w:r>
    </w:p>
    <w:p w:rsidR="00A175CF" w:rsidRDefault="00A175CF" w:rsidP="00D872F7">
      <w:pPr>
        <w:spacing w:line="360" w:lineRule="auto"/>
      </w:pPr>
    </w:p>
    <w:p w:rsidR="00CE6820" w:rsidRDefault="00CE6820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6260519" cy="3780000"/>
            <wp:effectExtent l="19050" t="0" r="6931" b="0"/>
            <wp:docPr id="50" name="Obraz 49" descr="symulacja_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ymulacja_all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0519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820" w:rsidRDefault="00CE6820" w:rsidP="00D872F7">
      <w:pPr>
        <w:keepNext/>
        <w:spacing w:line="360" w:lineRule="auto"/>
        <w:jc w:val="center"/>
      </w:pPr>
    </w:p>
    <w:p w:rsidR="00817438" w:rsidRDefault="00CE6820" w:rsidP="00D872F7">
      <w:pPr>
        <w:pStyle w:val="Legenda"/>
        <w:spacing w:line="360" w:lineRule="auto"/>
        <w:jc w:val="center"/>
      </w:pPr>
      <w:bookmarkStart w:id="142" w:name="_Toc448663289"/>
      <w:r>
        <w:t xml:space="preserve">Rys. </w:t>
      </w:r>
      <w:fldSimple w:instr=" STYLEREF 1 \s ">
        <w:r w:rsidR="00101D5E">
          <w:rPr>
            <w:noProof/>
          </w:rPr>
          <w:t>7</w:t>
        </w:r>
      </w:fldSimple>
      <w:r w:rsidR="00600106">
        <w:t>.</w:t>
      </w:r>
      <w:fldSimple w:instr=" SEQ Rys. \* ARABIC \s 1 ">
        <w:r w:rsidR="00101D5E">
          <w:rPr>
            <w:noProof/>
          </w:rPr>
          <w:t>7</w:t>
        </w:r>
      </w:fldSimple>
      <w:r>
        <w:t xml:space="preserve"> Aplikacja </w:t>
      </w:r>
      <w:proofErr w:type="spellStart"/>
      <w:r>
        <w:t>DronVision</w:t>
      </w:r>
      <w:proofErr w:type="spellEnd"/>
      <w:r>
        <w:t xml:space="preserve"> - widoki symulacji</w:t>
      </w:r>
      <w:bookmarkEnd w:id="142"/>
    </w:p>
    <w:p w:rsidR="00817438" w:rsidRDefault="00817438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D872F7" w:rsidRDefault="00D872F7" w:rsidP="00D872F7">
      <w:pPr>
        <w:spacing w:line="360" w:lineRule="auto"/>
      </w:pPr>
    </w:p>
    <w:p w:rsidR="00600106" w:rsidRPr="008C6403" w:rsidRDefault="00600106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43" w:name="_Toc448696889"/>
      <w:r>
        <w:lastRenderedPageBreak/>
        <w:t>Widoki dodatkowe</w:t>
      </w:r>
      <w:bookmarkEnd w:id="143"/>
    </w:p>
    <w:p w:rsidR="00A175CF" w:rsidRDefault="00A175CF" w:rsidP="00D872F7">
      <w:pPr>
        <w:spacing w:line="360" w:lineRule="auto"/>
      </w:pPr>
    </w:p>
    <w:p w:rsidR="00A175CF" w:rsidRPr="00A175CF" w:rsidRDefault="00A175CF" w:rsidP="00D872F7">
      <w:pPr>
        <w:spacing w:line="360" w:lineRule="auto"/>
      </w:pPr>
      <w:r>
        <w:tab/>
        <w:t xml:space="preserve">W ramach </w:t>
      </w:r>
      <w:r w:rsidR="007F7B19">
        <w:t>widoków</w:t>
      </w:r>
      <w:r>
        <w:t xml:space="preserve"> dodatkowych, niezwiązanych bezpośrednio z funkcją wizualizacji obszaru przeszukanego</w:t>
      </w:r>
      <w:r w:rsidR="00D872F7">
        <w:t>,</w:t>
      </w:r>
      <w:r>
        <w:t xml:space="preserve"> aplikacja zapewnia możliwość edycji ustawień konta takich jak adres email, imię, nazwisko, login, czy hasło oraz dostęp do widoków informacyjnych "O aplikacji" i "O autorze".</w:t>
      </w:r>
      <w:r w:rsidR="00D872F7">
        <w:t xml:space="preserve"> Ze względu na ich niewielkie znaczenie dla merytorycznej części pracy, widoki te nie zostały zaprezentowane.</w:t>
      </w:r>
    </w:p>
    <w:p w:rsidR="008C6403" w:rsidRDefault="00A175CF" w:rsidP="00D872F7">
      <w:pPr>
        <w:spacing w:line="360" w:lineRule="auto"/>
      </w:pPr>
      <w:r>
        <w:tab/>
      </w:r>
    </w:p>
    <w:p w:rsidR="002C6E6D" w:rsidRDefault="002C6E6D" w:rsidP="00D872F7">
      <w:pPr>
        <w:pStyle w:val="Nagwek2"/>
        <w:spacing w:line="360" w:lineRule="auto"/>
      </w:pPr>
      <w:bookmarkStart w:id="144" w:name="_Toc448696890"/>
      <w:r>
        <w:t>Testy</w:t>
      </w:r>
      <w:bookmarkEnd w:id="144"/>
    </w:p>
    <w:p w:rsidR="00133E48" w:rsidRDefault="00133E48" w:rsidP="00D872F7">
      <w:pPr>
        <w:spacing w:line="360" w:lineRule="auto"/>
      </w:pPr>
    </w:p>
    <w:p w:rsidR="00D872F7" w:rsidRDefault="00133E48" w:rsidP="00D872F7">
      <w:pPr>
        <w:spacing w:line="360" w:lineRule="auto"/>
      </w:pPr>
      <w:r>
        <w:tab/>
        <w:t xml:space="preserve">Ze względu na szeroki zakres pracy oraz brak dostępu do rzeczywistego </w:t>
      </w:r>
      <w:proofErr w:type="spellStart"/>
      <w:r>
        <w:t>drona</w:t>
      </w:r>
      <w:proofErr w:type="spellEnd"/>
      <w:r>
        <w:t xml:space="preserve"> testy miał</w:t>
      </w:r>
      <w:r w:rsidR="00D872F7">
        <w:t>y charakter wysoce ograniczony. Były to głównie testy funkcjonalne oraz integracyjne przeprowadzane z wykorzystaniem techniki czarnej skrzynki. System został przetestowany na kilku obszarach Warszawy w trybie pieszym oraz mobilnym. Wyniki testów były zadowal</w:t>
      </w:r>
      <w:r w:rsidR="00D872F7">
        <w:t>a</w:t>
      </w:r>
      <w:r w:rsidR="00D872F7">
        <w:t xml:space="preserve">jące, jednak pokazały, </w:t>
      </w:r>
      <w:r w:rsidR="00627E21">
        <w:t>że</w:t>
      </w:r>
      <w:r w:rsidR="00D872F7">
        <w:t xml:space="preserve"> niektóre elementy aplikacji wymagają optymalizacji wydajności</w:t>
      </w:r>
      <w:r w:rsidR="00D872F7">
        <w:t>o</w:t>
      </w:r>
      <w:r w:rsidR="00D872F7">
        <w:t xml:space="preserve">wej. Stwierdzono, </w:t>
      </w:r>
      <w:r w:rsidR="00627E21">
        <w:t>iż</w:t>
      </w:r>
      <w:r w:rsidR="00D872F7">
        <w:t xml:space="preserve"> może mieć to związek z wykorzystaniem darmowej wersji serwera apl</w:t>
      </w:r>
      <w:r w:rsidR="00D872F7">
        <w:t>i</w:t>
      </w:r>
      <w:r w:rsidR="00D872F7">
        <w:t xml:space="preserve">kacyjnego </w:t>
      </w:r>
      <w:proofErr w:type="spellStart"/>
      <w:r w:rsidR="00627E21">
        <w:t>Wildfly</w:t>
      </w:r>
      <w:proofErr w:type="spellEnd"/>
      <w:r w:rsidR="00627E21">
        <w:t xml:space="preserve"> zamiast wersji komercyjnej oraz</w:t>
      </w:r>
      <w:r w:rsidR="00D872F7">
        <w:t xml:space="preserve"> jego uruchomienia na prywatnym komp</w:t>
      </w:r>
      <w:r w:rsidR="00D872F7">
        <w:t>u</w:t>
      </w:r>
      <w:r w:rsidR="00D872F7">
        <w:t>te</w:t>
      </w:r>
      <w:r w:rsidR="00627E21">
        <w:t xml:space="preserve">rze zamiast na dedykowanej ku temu maszynie wirtualnej. </w:t>
      </w:r>
    </w:p>
    <w:p w:rsidR="00627E21" w:rsidRDefault="00627E21" w:rsidP="00D872F7">
      <w:pPr>
        <w:spacing w:line="360" w:lineRule="auto"/>
      </w:pPr>
      <w:r>
        <w:tab/>
        <w:t>Dodatkowo, przy wykorzystaniu techniki białej skrzynki, przeprowadzono testy w</w:t>
      </w:r>
      <w:r>
        <w:t>y</w:t>
      </w:r>
      <w:r>
        <w:t>dajnościowe polegające na pomiarze czasu przetwarzania poszczególnych metod wywoływ</w:t>
      </w:r>
      <w:r>
        <w:t>a</w:t>
      </w:r>
      <w:r>
        <w:t>nych podczas wyznaczania obszaru przeszukanego. Testy te wykazały wysoką niewydajność metody odpowiadającej za aktualizację dziur w obszarze dotychczas przeszukanym, co p</w:t>
      </w:r>
      <w:r>
        <w:t>o</w:t>
      </w:r>
      <w:r>
        <w:t>zwoliło na wprowadzeniem poprawek, które skróciły czas przetwarzania niewydajnej metody.</w:t>
      </w:r>
    </w:p>
    <w:p w:rsidR="00627E21" w:rsidRDefault="00627E21" w:rsidP="00D872F7">
      <w:pPr>
        <w:spacing w:line="360" w:lineRule="auto"/>
      </w:pPr>
      <w:r>
        <w:tab/>
        <w:t>Testy algorytmu przeprowadzono na danych symulacyjny na obszarze polskiej części Bieszczad. Stwierdzono, iż algorytm prawidłowo rozpoznaje wzniesienia i spadki terenu oraz uwzględnia obiekty zasłaniające kamerze część terenu. Testy wykazały również prawidłowe funkcjonowanie algorytmu odpowiadającego za łączenie obszarów.</w:t>
      </w:r>
    </w:p>
    <w:p w:rsidR="00314377" w:rsidRDefault="00314377" w:rsidP="00D872F7">
      <w:pPr>
        <w:spacing w:line="360" w:lineRule="auto"/>
      </w:pPr>
    </w:p>
    <w:p w:rsidR="00752B96" w:rsidRDefault="00752B96" w:rsidP="00D872F7">
      <w:pPr>
        <w:spacing w:line="360" w:lineRule="auto"/>
      </w:pPr>
    </w:p>
    <w:p w:rsidR="00752B96" w:rsidRDefault="00752B96" w:rsidP="00D872F7">
      <w:pPr>
        <w:spacing w:line="360" w:lineRule="auto"/>
      </w:pPr>
    </w:p>
    <w:p w:rsidR="00752B96" w:rsidRDefault="00752B96" w:rsidP="00D872F7">
      <w:pPr>
        <w:spacing w:line="360" w:lineRule="auto"/>
      </w:pPr>
    </w:p>
    <w:p w:rsidR="00817438" w:rsidRPr="00F8306E" w:rsidRDefault="00817438" w:rsidP="007650FC">
      <w:pPr>
        <w:spacing w:line="360" w:lineRule="auto"/>
      </w:pPr>
    </w:p>
    <w:p w:rsidR="00CC6275" w:rsidRDefault="00E57E16" w:rsidP="007650FC">
      <w:pPr>
        <w:pStyle w:val="Nagwek1"/>
        <w:spacing w:line="360" w:lineRule="auto"/>
      </w:pPr>
      <w:bookmarkStart w:id="145" w:name="_Toc448696891"/>
      <w:r>
        <w:lastRenderedPageBreak/>
        <w:t>Podsumowanie</w:t>
      </w:r>
      <w:bookmarkEnd w:id="145"/>
    </w:p>
    <w:p w:rsidR="00266278" w:rsidRDefault="00266278" w:rsidP="00266278"/>
    <w:p w:rsidR="00266278" w:rsidRDefault="000E1647" w:rsidP="00CB7984">
      <w:pPr>
        <w:spacing w:line="360" w:lineRule="auto"/>
      </w:pPr>
      <w:r>
        <w:tab/>
      </w:r>
      <w:r w:rsidR="00E77DDC">
        <w:t xml:space="preserve">Celem </w:t>
      </w:r>
      <w:r w:rsidR="00BD0E09">
        <w:t>niniejszej</w:t>
      </w:r>
      <w:r w:rsidR="00E77DDC">
        <w:t xml:space="preserve"> pracy było stworzenie algorytmu umożliwiającego wizualizację o</w:t>
      </w:r>
      <w:r w:rsidR="00E77DDC">
        <w:t>b</w:t>
      </w:r>
      <w:r w:rsidR="00E77DDC">
        <w:t xml:space="preserve">szaru przeszukanego przez bezzałogowe statki powietrzne, potocznie nazywane </w:t>
      </w:r>
      <w:proofErr w:type="spellStart"/>
      <w:r w:rsidR="00E77DDC">
        <w:t>dronami</w:t>
      </w:r>
      <w:proofErr w:type="spellEnd"/>
      <w:r w:rsidR="00E77DDC">
        <w:t>, na podstawie zebranych danych geolokalizacyjnych obiektów i znajomości parametrów kamer oraz zaprojektowanie i implementacja systemu informatycznego realizującego tę funkcję.</w:t>
      </w:r>
    </w:p>
    <w:p w:rsidR="00E77DDC" w:rsidRDefault="00E77DDC" w:rsidP="00CB7984">
      <w:pPr>
        <w:spacing w:line="360" w:lineRule="auto"/>
      </w:pPr>
      <w:r>
        <w:tab/>
        <w:t>W pierwszej części pracy zostały omówione aspekty teoretyczne związane z porusz</w:t>
      </w:r>
      <w:r>
        <w:t>a</w:t>
      </w:r>
      <w:r>
        <w:t>ną problematyką. Zakres tematyczny pracy okazał się bardzo szeroki i wiązał się ze zgłębi</w:t>
      </w:r>
      <w:r>
        <w:t>e</w:t>
      </w:r>
      <w:r>
        <w:t>niem takich tematów jak geodezyjne powierzchnie odniesienia, numeryczne modele terenu i sposoby ich pozyskiwania, zasada działania systemu nawigacji satelitarnej GPS</w:t>
      </w:r>
      <w:r w:rsidR="00FA7B5E">
        <w:t xml:space="preserve"> oraz różne sposoby określania wysokości nad Ziemią</w:t>
      </w:r>
      <w:r>
        <w:t>.</w:t>
      </w:r>
      <w:r w:rsidR="00FA7B5E">
        <w:t xml:space="preserve"> Dogłębne zapoznanie się z tymi pojęciami pozw</w:t>
      </w:r>
      <w:r w:rsidR="00FA7B5E">
        <w:t>o</w:t>
      </w:r>
      <w:r w:rsidR="00FA7B5E">
        <w:t>liło na zdobycie niezbędnej wiedzy do realizacji dalszych etapów pracy.</w:t>
      </w:r>
    </w:p>
    <w:p w:rsidR="00CB7984" w:rsidRDefault="00FA7B5E" w:rsidP="00CB7984">
      <w:pPr>
        <w:spacing w:line="360" w:lineRule="auto"/>
      </w:pPr>
      <w:r>
        <w:tab/>
      </w:r>
      <w:r w:rsidR="00CB7984">
        <w:t xml:space="preserve">Po części opisującej dziedzinę problemu </w:t>
      </w:r>
      <w:r>
        <w:t xml:space="preserve">dokonano analizy </w:t>
      </w:r>
      <w:r w:rsidR="00CB7984">
        <w:t xml:space="preserve">i porównania </w:t>
      </w:r>
      <w:r>
        <w:t>technologii dostępnych na rynku związanych z projektowanym rozwiązaniem. Przeanalizowano rodzaje aplikacji, dostępne platformy i narzędzia pozwalające na tworzenie oprogramowania. Zdec</w:t>
      </w:r>
      <w:r>
        <w:t>y</w:t>
      </w:r>
      <w:r>
        <w:t>dowano się na konkretne sposoby komunikacji między elementami systemu oraz wybrano format przesyłanych danych. W dalszej części analizy</w:t>
      </w:r>
      <w:r w:rsidR="00CB7984">
        <w:t xml:space="preserve"> skoncentrowano się na zadaniach jakie projektowany system miał spełniać. Wynikiem tej części był logiczny model systemu </w:t>
      </w:r>
      <w:r w:rsidR="00CB7984" w:rsidRPr="00B602EE">
        <w:t>opis</w:t>
      </w:r>
      <w:r w:rsidR="00CB7984" w:rsidRPr="00B602EE">
        <w:t>u</w:t>
      </w:r>
      <w:r w:rsidR="00CB7984" w:rsidRPr="00B602EE">
        <w:t>jący sposób realizacji przez system postawionych wymagań, lecz abstrahujący od szczegółów implementacyjnych.</w:t>
      </w:r>
    </w:p>
    <w:p w:rsidR="00CB7984" w:rsidRDefault="00CB7984" w:rsidP="00CB7984">
      <w:pPr>
        <w:spacing w:line="360" w:lineRule="auto"/>
      </w:pPr>
      <w:r>
        <w:tab/>
      </w:r>
      <w:r w:rsidRPr="0035099E">
        <w:t xml:space="preserve">Kolejną fazą po analizie </w:t>
      </w:r>
      <w:r>
        <w:t>była</w:t>
      </w:r>
      <w:r w:rsidRPr="0035099E">
        <w:t xml:space="preserve"> f</w:t>
      </w:r>
      <w:r w:rsidR="00DB76A2">
        <w:t xml:space="preserve">aza </w:t>
      </w:r>
      <w:r w:rsidRPr="0035099E">
        <w:t>projektowania systemu, która polega</w:t>
      </w:r>
      <w:r>
        <w:t>ła</w:t>
      </w:r>
      <w:r w:rsidRPr="0035099E">
        <w:t xml:space="preserve"> na prz</w:t>
      </w:r>
      <w:r w:rsidRPr="0035099E">
        <w:t>e</w:t>
      </w:r>
      <w:r w:rsidRPr="0035099E">
        <w:t>kształceniu modelu analitycznego, czyli opisu systemu z punktu widzenia aktorów, zrozumi</w:t>
      </w:r>
      <w:r w:rsidRPr="0035099E">
        <w:t>a</w:t>
      </w:r>
      <w:r w:rsidRPr="0035099E">
        <w:t xml:space="preserve">łego dla klienta, w model zawierający informację o wewnętrznej strukturze systemu, jego konfiguracji sprzętowej oraz sposobach jego realizacji. W efekcie w trakcie tego etapu </w:t>
      </w:r>
      <w:r>
        <w:t>p</w:t>
      </w:r>
      <w:r>
        <w:t>o</w:t>
      </w:r>
      <w:r>
        <w:t>wstały</w:t>
      </w:r>
      <w:r w:rsidRPr="0035099E">
        <w:t>: modele struktury, opisujące statyczną budowę systemu</w:t>
      </w:r>
      <w:r w:rsidR="00DB76A2">
        <w:t>, takie jak diagram kompone</w:t>
      </w:r>
      <w:r w:rsidR="00DB76A2">
        <w:t>n</w:t>
      </w:r>
      <w:r w:rsidR="00DB76A2">
        <w:t>tów, diagramy klas, czy diagram związków encji</w:t>
      </w:r>
      <w:r w:rsidRPr="0035099E">
        <w:t xml:space="preserve"> oraz modele zachowania, opisuj</w:t>
      </w:r>
      <w:r>
        <w:t>ące aspekty dynamiczne systemu takie jak: diagramy ak</w:t>
      </w:r>
      <w:r w:rsidR="00DB76A2">
        <w:t xml:space="preserve">tywności i </w:t>
      </w:r>
      <w:r>
        <w:t>sekwen</w:t>
      </w:r>
      <w:r w:rsidR="00DB76A2">
        <w:t>cji. W ramach etapu projekt</w:t>
      </w:r>
      <w:r w:rsidR="00DB76A2">
        <w:t>o</w:t>
      </w:r>
      <w:r w:rsidR="00DB76A2">
        <w:t>wania stworzono również projekt interfejsu graficznego dla aplikacji wizualizującej.</w:t>
      </w:r>
    </w:p>
    <w:p w:rsidR="00C105C3" w:rsidRDefault="00BD0E09" w:rsidP="00CB7984">
      <w:pPr>
        <w:spacing w:line="360" w:lineRule="auto"/>
      </w:pPr>
      <w:r>
        <w:tab/>
        <w:t>Aby umożliwić poprawne funkcjonowanie systemu koniecznym było opracowanie algorytmu umożliwiającego wyznaczanie obszaru przeszukanego. W tym celu w pierwszej kolejności dokonano analizy wymagań i założeń związanych z algorytmem, a następnie p</w:t>
      </w:r>
      <w:r>
        <w:t>o</w:t>
      </w:r>
      <w:r>
        <w:t>dzielono algorytm na trzy części: algorytm wyznaczania otoczki obszaru przeszukanego, a</w:t>
      </w:r>
      <w:r>
        <w:t>l</w:t>
      </w:r>
      <w:r>
        <w:t>gorytm wyznaczani obszarów wewnątrz otoczki, niezarejestrowanych przez kamerę oraz a</w:t>
      </w:r>
      <w:r>
        <w:t>l</w:t>
      </w:r>
      <w:r>
        <w:t>gorytm łączenia pojedynczych obszarów w całość. Pierwsze dwa algorytmy zostały oprac</w:t>
      </w:r>
      <w:r>
        <w:t>o</w:t>
      </w:r>
      <w:r>
        <w:lastRenderedPageBreak/>
        <w:t>wa</w:t>
      </w:r>
      <w:r w:rsidR="00C105C3">
        <w:t>ne z wykorzystaniem zasad heurystyki, podczas gdy do implementacji algorytmu łącząc</w:t>
      </w:r>
      <w:r w:rsidR="00C105C3">
        <w:t>e</w:t>
      </w:r>
      <w:r w:rsidR="00C105C3">
        <w:t xml:space="preserve">go obszary wykorzystano naukową teorię kształtów alfa oraz algorytm wyznaczania otoczki alfa-wklęsłej. </w:t>
      </w:r>
    </w:p>
    <w:p w:rsidR="00C105C3" w:rsidRDefault="00C105C3" w:rsidP="00CB7984">
      <w:pPr>
        <w:spacing w:line="360" w:lineRule="auto"/>
      </w:pPr>
      <w:r>
        <w:tab/>
        <w:t xml:space="preserve">Ostatnią częścią pracy była </w:t>
      </w:r>
      <w:r w:rsidR="00001B12">
        <w:t xml:space="preserve">implementacja systemu oraz </w:t>
      </w:r>
      <w:r>
        <w:t>prezentacja rozwiązania st</w:t>
      </w:r>
      <w:r>
        <w:t>a</w:t>
      </w:r>
      <w:r>
        <w:t>nowiąca opis stworzonego systemu, z uwzględnieniem podziału na podsystemy oraz przegląd widoków aplikacji klienckiej, służącej do wizualizacji obszaru przeszukanego.</w:t>
      </w:r>
      <w:r w:rsidR="00001B12">
        <w:t xml:space="preserve"> Tę część pracy można potraktować jako swoistą instrukcję korzystania z aplikacji </w:t>
      </w:r>
      <w:proofErr w:type="spellStart"/>
      <w:r w:rsidR="00001B12">
        <w:t>DronVision</w:t>
      </w:r>
      <w:proofErr w:type="spellEnd"/>
      <w:r w:rsidR="00001B12">
        <w:t>.</w:t>
      </w:r>
    </w:p>
    <w:p w:rsidR="00C105C3" w:rsidRDefault="00663C9A" w:rsidP="00CB7984">
      <w:pPr>
        <w:spacing w:line="360" w:lineRule="auto"/>
      </w:pPr>
      <w:r>
        <w:tab/>
        <w:t>W efekcie powyższych działań zrealizowano</w:t>
      </w:r>
      <w:r w:rsidR="00C105C3">
        <w:t xml:space="preserve"> </w:t>
      </w:r>
      <w:r w:rsidR="00930667">
        <w:t>postawione</w:t>
      </w:r>
      <w:r>
        <w:t xml:space="preserve"> na początku tej pracy </w:t>
      </w:r>
      <w:r w:rsidR="00930667">
        <w:t>zał</w:t>
      </w:r>
      <w:r w:rsidR="00930667">
        <w:t>o</w:t>
      </w:r>
      <w:r w:rsidR="00930667">
        <w:t>żenia</w:t>
      </w:r>
      <w:r>
        <w:t xml:space="preserve"> i stworzono narzędzie współpracujące z bezzałogowymi statkami powietrznymi. Praca pozwoliła autorowi na znaczne poszerzenie swojej wiedzy w zakresie informatyki, matemat</w:t>
      </w:r>
      <w:r>
        <w:t>y</w:t>
      </w:r>
      <w:r>
        <w:t>ki, inżynierii oprogramowani, algorytmiki, geomatyki</w:t>
      </w:r>
      <w:r w:rsidR="00930667">
        <w:t xml:space="preserve">, </w:t>
      </w:r>
      <w:r>
        <w:t xml:space="preserve">geofizyki i w wielu innych aspektach, które ciężko przyporządkować do jednej kategorii. </w:t>
      </w:r>
    </w:p>
    <w:p w:rsidR="00DB76A2" w:rsidRDefault="00DB76A2" w:rsidP="00CB7984">
      <w:pPr>
        <w:spacing w:line="360" w:lineRule="auto"/>
      </w:pPr>
      <w:r>
        <w:tab/>
      </w:r>
      <w:r>
        <w:tab/>
      </w:r>
      <w:r>
        <w:tab/>
      </w:r>
    </w:p>
    <w:p w:rsidR="00CB7984" w:rsidRDefault="00CB7984" w:rsidP="00266278"/>
    <w:p w:rsidR="00E77DDC" w:rsidRDefault="00E77DDC" w:rsidP="00266278">
      <w:r>
        <w:tab/>
      </w:r>
    </w:p>
    <w:p w:rsidR="00E77DDC" w:rsidRDefault="00E77DDC" w:rsidP="00266278">
      <w:r>
        <w:tab/>
      </w:r>
    </w:p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7650FC">
      <w:pPr>
        <w:spacing w:line="360" w:lineRule="auto"/>
      </w:pPr>
    </w:p>
    <w:p w:rsidR="003E1BB7" w:rsidRDefault="000C0588" w:rsidP="007650FC">
      <w:pPr>
        <w:pStyle w:val="Nagwek1"/>
        <w:spacing w:line="360" w:lineRule="auto"/>
      </w:pPr>
      <w:bookmarkStart w:id="146" w:name="_Toc448696892"/>
      <w:r>
        <w:lastRenderedPageBreak/>
        <w:t>Bibliografia</w:t>
      </w:r>
      <w:bookmarkEnd w:id="146"/>
    </w:p>
    <w:p w:rsidR="000C0588" w:rsidRPr="009104FE" w:rsidRDefault="000C0588" w:rsidP="007650FC">
      <w:pPr>
        <w:spacing w:line="360" w:lineRule="auto"/>
      </w:pPr>
    </w:p>
    <w:p w:rsidR="001472E8" w:rsidRPr="009104FE" w:rsidRDefault="000C0588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Farr Tom [i inni]</w:t>
      </w:r>
      <w:r w:rsidRPr="009104FE">
        <w:rPr>
          <w:noProof/>
        </w:rPr>
        <w:t xml:space="preserve"> The Shuttle Radar Topography Mission [Dziennik] // Reviews of Geophysics - AN AGU JOURNAL. - 2007. - 2 : Tom 45.</w:t>
      </w:r>
    </w:p>
    <w:p w:rsidR="000C0588" w:rsidRPr="009104FE" w:rsidRDefault="000C0588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Banachowicz Andrzej</w:t>
      </w:r>
      <w:r w:rsidRPr="009104FE">
        <w:rPr>
          <w:noProof/>
        </w:rPr>
        <w:t xml:space="preserve"> Elementy Geometryczne Elipsoidy Ziemskiej W Prace Wydziału Nawigacyjnego Akademii Morskiej w Gdyni [Online] // am.gdynia.pl. - 2006. - http://wn.am.gdynia.pl/pw/static/pdf.php?id_referat=277. - s. 17.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Gotlib Dariusz, Iwaniak Adam i Olszewski Robert</w:t>
      </w:r>
      <w:r w:rsidRPr="009104FE">
        <w:rPr>
          <w:noProof/>
        </w:rPr>
        <w:t xml:space="preserve"> GIS - Obszary zastosowań [Książka]. - Warszawa : Wydawnictwo Naukowe PWN, 2007.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Izdebski Waldemar</w:t>
      </w:r>
      <w:r w:rsidRPr="009104FE">
        <w:rPr>
          <w:noProof/>
        </w:rPr>
        <w:t xml:space="preserve"> Numeryczny Model Terenu [Online] // http://gisplay.pl/. - http://gisplay.pl/gis/numeryczny-model-terenu.html.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Kąciecki Dominik</w:t>
      </w:r>
      <w:r w:rsidRPr="009104FE">
        <w:rPr>
          <w:noProof/>
        </w:rPr>
        <w:t xml:space="preserve"> Bezzałogowe Statki Powierzne Drony [Online] // Witryna Wyższej Szkoły Społeczno-Ekonomicznej. - http://www.wsse-uczelnia.edu.pl/bezzalogowe-statki-powietrzne-drony.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Knippers Richard</w:t>
      </w:r>
      <w:r w:rsidRPr="009104FE">
        <w:rPr>
          <w:noProof/>
        </w:rPr>
        <w:t xml:space="preserve"> Reference surfaces for mapping [Online] // kartoweb. - 08 2009. - http://kartoweb.itc.nl/geometrics/Reference%20surfaces/refsurf.html.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noProof/>
        </w:rPr>
        <w:t>Shuttle Radar Topography mission [Online] // Wikipedia. - https://pl.wikipedia.org/wiki/Shuttle_Radar_Topography_Mission.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noProof/>
        </w:rPr>
        <w:t>Numeryczny model terenu [Online] // Wikipedia. - https://pl.wikipedia.org/wiki/Numeryczny_model_terenu.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UNAVCO</w:t>
      </w:r>
      <w:r w:rsidRPr="009104FE">
        <w:rPr>
          <w:noProof/>
        </w:rPr>
        <w:t xml:space="preserve"> The Geoid and Receiver Measurements [Online] // UNAVCO. - 10 12 2014. - https://www.unavco.org/education/resources/educational-resources/tutorial/geoid-gps-receivers.html.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Uriasz Janusz</w:t>
      </w:r>
      <w:r w:rsidRPr="009104FE">
        <w:rPr>
          <w:noProof/>
        </w:rPr>
        <w:t xml:space="preserve"> Powierzchnie odniesienia [Online] // uriasz.am. - http://uriasz.am.szczecin.pl/naw_bezp/Powierzchnie.html.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Witold Fraczek</w:t>
      </w:r>
      <w:r w:rsidRPr="009104FE">
        <w:rPr>
          <w:noProof/>
        </w:rPr>
        <w:t xml:space="preserve"> Mean Sea Level, GPS and the Geoid [Online] // esri. - 2013. - http://www.esri.com/news/arcuser/0703/geoid1of3.html.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Wójcik Krystian</w:t>
      </w:r>
      <w:r w:rsidRPr="009104FE">
        <w:rPr>
          <w:noProof/>
        </w:rPr>
        <w:t xml:space="preserve"> Działanie GPS [Online] // TechnologiaGPS. - http://www.technolo</w:t>
      </w:r>
      <w:r w:rsidR="002A0731" w:rsidRPr="009104FE">
        <w:rPr>
          <w:noProof/>
        </w:rPr>
        <w:t>giagps.org.pl/dzialanie-gps.htm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noProof/>
        </w:rPr>
        <w:t>Wysokościomeirz barometryczny [Online] // Aircraft. - 18 02 2013. - http://aircraft.cba.pl/?p=366.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iwierdza.net</w:t>
      </w:r>
      <w:r w:rsidRPr="009104FE">
        <w:rPr>
          <w:noProof/>
        </w:rPr>
        <w:t xml:space="preserve"> Sztuczne satelity i prędkość kosmiczna [Online] // iwierdza. - 2006. - http://www.iwiedza.net/materialy/astr_m029.html.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lastRenderedPageBreak/>
        <w:t>Janusz Śledziński</w:t>
      </w:r>
      <w:r w:rsidRPr="009104FE">
        <w:rPr>
          <w:noProof/>
        </w:rPr>
        <w:t xml:space="preserve"> Niwelacja GPS [Online] // Geoforum.pl. - http://geoforum.pl/?menu=46813,46833,46921&amp;link=gnss-krotki-wyklad-alfabet-gps-niwelacja-gps.</w:t>
      </w:r>
    </w:p>
    <w:p w:rsidR="001472E8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ind w:left="714" w:hanging="357"/>
        <w:rPr>
          <w:noProof/>
        </w:rPr>
      </w:pPr>
      <w:r w:rsidRPr="009104FE">
        <w:rPr>
          <w:b/>
          <w:bCs/>
          <w:noProof/>
        </w:rPr>
        <w:t>MF Avionics</w:t>
      </w:r>
      <w:r w:rsidRPr="009104FE">
        <w:rPr>
          <w:noProof/>
        </w:rPr>
        <w:t xml:space="preserve"> Nawigacja w lotnictwie - metody i przykłady [Online] // MF Avionics. - http://mfavionics.blogspot.com/2012/07/nawigacja-w-lotnictwie-metody-i-przykady.html.</w:t>
      </w:r>
    </w:p>
    <w:p w:rsidR="000B2BE5" w:rsidRPr="009104FE" w:rsidRDefault="000B2BE5" w:rsidP="00997728">
      <w:pPr>
        <w:pStyle w:val="Akapitzlist"/>
        <w:numPr>
          <w:ilvl w:val="0"/>
          <w:numId w:val="34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Górka, Michał.</w:t>
      </w:r>
      <w:r w:rsidRPr="009104FE">
        <w:rPr>
          <w:rFonts w:ascii="Times New Roman" w:hAnsi="Times New Roman"/>
          <w:noProof/>
          <w:sz w:val="24"/>
          <w:szCs w:val="24"/>
        </w:rPr>
        <w:t xml:space="preserve"> Technika satelitarna w geofizyce. [Online] 2003. http://zasoby1.open.agh.edu.pl/dydaktyka/inzynieria_srodowiska/c_technika_satelitarna/gps.html.</w:t>
      </w:r>
    </w:p>
    <w:p w:rsidR="000B2BE5" w:rsidRPr="009104FE" w:rsidRDefault="000B2BE5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Krzaczyńska Maja.</w:t>
      </w:r>
      <w:r w:rsidRPr="009104FE">
        <w:rPr>
          <w:rFonts w:ascii="Times New Roman" w:hAnsi="Times New Roman"/>
          <w:noProof/>
          <w:sz w:val="24"/>
          <w:szCs w:val="24"/>
        </w:rPr>
        <w:t xml:space="preserve"> Aplikacja mobilna, webowa, czy desktopowa? Co Wybrać?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EXACO Blog. </w:t>
      </w:r>
      <w:r w:rsidRPr="009104FE">
        <w:rPr>
          <w:rFonts w:ascii="Times New Roman" w:hAnsi="Times New Roman"/>
          <w:noProof/>
          <w:sz w:val="24"/>
          <w:szCs w:val="24"/>
        </w:rPr>
        <w:t>[Online] https://blog.exaco.pl/aplikacja-mobilna-webowa-czy-desktopowa-co-wybrac/.</w:t>
      </w:r>
    </w:p>
    <w:p w:rsidR="000B2BE5" w:rsidRPr="009104FE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Nabożny Maciej.</w:t>
      </w:r>
      <w:r w:rsidRPr="009104FE">
        <w:rPr>
          <w:noProof/>
        </w:rPr>
        <w:t xml:space="preserve"> Wstęp do Androida (SDK i NDK). </w:t>
      </w:r>
      <w:r w:rsidRPr="009104FE">
        <w:rPr>
          <w:i/>
          <w:iCs/>
          <w:noProof/>
        </w:rPr>
        <w:t xml:space="preserve">Maciej[CC]. </w:t>
      </w:r>
      <w:r w:rsidRPr="009104FE">
        <w:rPr>
          <w:noProof/>
        </w:rPr>
        <w:t>[Online] http://www.mnabozny.pl/blog/wstep-do-androida-sdk-i-ndk/.</w:t>
      </w:r>
    </w:p>
    <w:p w:rsidR="000B2BE5" w:rsidRPr="009104FE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noProof/>
        </w:rPr>
        <w:t xml:space="preserve">Android NDK. </w:t>
      </w:r>
      <w:r w:rsidRPr="009104FE">
        <w:rPr>
          <w:i/>
          <w:iCs/>
          <w:noProof/>
        </w:rPr>
        <w:t xml:space="preserve">Android Developers. </w:t>
      </w:r>
      <w:r w:rsidRPr="009104FE">
        <w:rPr>
          <w:noProof/>
        </w:rPr>
        <w:t>[Online] http://developer.android.com/intl/ru/tools/sdk/ndk/index.html.</w:t>
      </w:r>
    </w:p>
    <w:p w:rsidR="000B2BE5" w:rsidRPr="009104FE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i/>
          <w:iCs/>
          <w:noProof/>
        </w:rPr>
        <w:t xml:space="preserve">Apple Developer. </w:t>
      </w:r>
      <w:r w:rsidRPr="009104FE">
        <w:rPr>
          <w:noProof/>
        </w:rPr>
        <w:t>[Online] https://developer.apple.com.</w:t>
      </w:r>
    </w:p>
    <w:p w:rsidR="000B2BE5" w:rsidRPr="009104FE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i/>
          <w:iCs/>
          <w:noProof/>
        </w:rPr>
        <w:t xml:space="preserve">Windows Mobile Developer. </w:t>
      </w:r>
      <w:r w:rsidRPr="009104FE">
        <w:rPr>
          <w:noProof/>
        </w:rPr>
        <w:t>[Online] https://dev.windows.com.</w:t>
      </w:r>
    </w:p>
    <w:p w:rsidR="000B2BE5" w:rsidRPr="009104FE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i/>
          <w:iCs/>
          <w:noProof/>
        </w:rPr>
        <w:t xml:space="preserve">Xamarin. </w:t>
      </w:r>
      <w:r w:rsidRPr="009104FE">
        <w:rPr>
          <w:noProof/>
        </w:rPr>
        <w:t>[Online] https://xamarin.com/.</w:t>
      </w:r>
    </w:p>
    <w:p w:rsidR="000B2BE5" w:rsidRPr="009104FE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Marcin, Krzych.</w:t>
      </w:r>
      <w:r w:rsidRPr="009104FE">
        <w:rPr>
          <w:noProof/>
        </w:rPr>
        <w:t xml:space="preserve"> Tworzenie Aplikacji Mobilnych - 3 możliwości: HTML5, natywna, czy hybryda? </w:t>
      </w:r>
      <w:r w:rsidRPr="009104FE">
        <w:rPr>
          <w:i/>
          <w:iCs/>
          <w:noProof/>
        </w:rPr>
        <w:t xml:space="preserve">KRZYMAR.NET. </w:t>
      </w:r>
      <w:r w:rsidRPr="009104FE">
        <w:rPr>
          <w:noProof/>
        </w:rPr>
        <w:t>[Online] http://krzymar.net/index.php/2014/06/24/tworzenie-aplikacji-mobilnych-3-mozliwosci-html5-natywna-hybryda/.</w:t>
      </w:r>
    </w:p>
    <w:p w:rsidR="001472E8" w:rsidRPr="009104FE" w:rsidRDefault="009F0624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Ilya, Gregorik.</w:t>
      </w:r>
      <w:r w:rsidRPr="009104FE">
        <w:rPr>
          <w:rFonts w:ascii="Times New Roman" w:hAnsi="Times New Roman"/>
          <w:noProof/>
          <w:sz w:val="24"/>
          <w:szCs w:val="24"/>
        </w:rPr>
        <w:t xml:space="preserve">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High Performance Browser Networking. </w:t>
      </w:r>
      <w:r w:rsidRPr="009104FE">
        <w:rPr>
          <w:rFonts w:ascii="Times New Roman" w:hAnsi="Times New Roman"/>
          <w:noProof/>
          <w:sz w:val="24"/>
          <w:szCs w:val="24"/>
        </w:rPr>
        <w:t>Sebastopol : O'Reilly Media, 2013.</w:t>
      </w:r>
    </w:p>
    <w:p w:rsidR="009F0624" w:rsidRPr="009104FE" w:rsidRDefault="009F0624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Podila, Pavan.</w:t>
      </w:r>
      <w:r w:rsidRPr="009104FE">
        <w:rPr>
          <w:rFonts w:ascii="Times New Roman" w:hAnsi="Times New Roman"/>
          <w:noProof/>
          <w:sz w:val="24"/>
          <w:szCs w:val="24"/>
        </w:rPr>
        <w:t xml:space="preserve"> HTTP: The Protocol Every Web Developer Must Know - Part 1.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Envato Tuts+. </w:t>
      </w:r>
      <w:r w:rsidRPr="009104FE">
        <w:rPr>
          <w:rFonts w:ascii="Times New Roman" w:hAnsi="Times New Roman"/>
          <w:noProof/>
          <w:sz w:val="24"/>
          <w:szCs w:val="24"/>
        </w:rPr>
        <w:t>[Online] 08 04 2013. http://code.tutsplus.com/tutorials/http-the-protocol-every-web-developer-must-know-part-1--net-31177.</w:t>
      </w:r>
    </w:p>
    <w:p w:rsidR="009F0624" w:rsidRPr="009104FE" w:rsidRDefault="009F0624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Falkner, James.</w:t>
      </w:r>
      <w:r w:rsidRPr="009104FE">
        <w:rPr>
          <w:rFonts w:ascii="Times New Roman" w:hAnsi="Times New Roman"/>
          <w:noProof/>
          <w:sz w:val="24"/>
          <w:szCs w:val="24"/>
        </w:rPr>
        <w:t xml:space="preserve"> Asynchronous Web Programming with HTML5 WebSockets and Java.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SlideShare. </w:t>
      </w:r>
      <w:r w:rsidRPr="009104FE">
        <w:rPr>
          <w:rFonts w:ascii="Times New Roman" w:hAnsi="Times New Roman"/>
          <w:noProof/>
          <w:sz w:val="24"/>
          <w:szCs w:val="24"/>
        </w:rPr>
        <w:t>[Online] 08 05 2013. http://www.slideshare.net/schtool/asynchronous-web-programming-with-html5-websockets-and-java.</w:t>
      </w:r>
    </w:p>
    <w:p w:rsidR="009F0624" w:rsidRPr="009104FE" w:rsidRDefault="009F0624" w:rsidP="00493FF4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lastRenderedPageBreak/>
        <w:t>Krzywy, Edward.</w:t>
      </w:r>
      <w:r w:rsidRPr="009104FE">
        <w:rPr>
          <w:noProof/>
        </w:rPr>
        <w:t xml:space="preserve"> Protokół WebSocket - Internet w czasie rzeczywistym. </w:t>
      </w:r>
      <w:r w:rsidRPr="009104FE">
        <w:rPr>
          <w:i/>
          <w:iCs/>
          <w:noProof/>
        </w:rPr>
        <w:t xml:space="preserve">CHIP.pl. </w:t>
      </w:r>
      <w:r w:rsidRPr="009104FE">
        <w:rPr>
          <w:noProof/>
        </w:rPr>
        <w:t>[Online] 03 01 2013. http://www.chip.pl/artykuly/technika/2013/01/protokol-websocket-internet-w-czasie-rzeczywistym.</w:t>
      </w:r>
    </w:p>
    <w:p w:rsidR="009F0624" w:rsidRPr="009104FE" w:rsidRDefault="009F0624" w:rsidP="00493FF4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Ćmil, Michał, Matłoka, Michał i Marchioni, Francesco.</w:t>
      </w:r>
      <w:r w:rsidRPr="009104FE">
        <w:rPr>
          <w:rFonts w:ascii="Times New Roman" w:hAnsi="Times New Roman"/>
          <w:noProof/>
          <w:sz w:val="24"/>
          <w:szCs w:val="24"/>
        </w:rPr>
        <w:t xml:space="preserve">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Java EE 7 Development with WildFly. </w:t>
      </w:r>
      <w:r w:rsidRPr="009104FE">
        <w:rPr>
          <w:rFonts w:ascii="Times New Roman" w:hAnsi="Times New Roman"/>
          <w:noProof/>
          <w:sz w:val="24"/>
          <w:szCs w:val="24"/>
        </w:rPr>
        <w:t>Birmingham : PACKT, 2014.</w:t>
      </w:r>
    </w:p>
    <w:p w:rsidR="009F0624" w:rsidRPr="009104FE" w:rsidRDefault="009F0624" w:rsidP="00493FF4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SOISK.</w:t>
      </w:r>
      <w:r w:rsidRPr="009104FE">
        <w:rPr>
          <w:rFonts w:ascii="Times New Roman" w:hAnsi="Times New Roman"/>
          <w:noProof/>
          <w:sz w:val="24"/>
          <w:szCs w:val="24"/>
        </w:rPr>
        <w:t xml:space="preserve"> Model ISO/OSI i TCP/IP.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Systemy operacyjne i sieci komputerowe. </w:t>
      </w:r>
      <w:r w:rsidRPr="009104FE">
        <w:rPr>
          <w:rFonts w:ascii="Times New Roman" w:hAnsi="Times New Roman"/>
          <w:noProof/>
          <w:sz w:val="24"/>
          <w:szCs w:val="24"/>
        </w:rPr>
        <w:t>[Online] http://www.soisk-me.pl/klasa-iv-sieci/model-iso-osi-i-tcp-ip?showall=&amp;limitstart=.</w:t>
      </w:r>
    </w:p>
    <w:p w:rsidR="009F0624" w:rsidRPr="009104FE" w:rsidRDefault="009F0624" w:rsidP="00493FF4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Lindo, Sean.</w:t>
      </w:r>
      <w:r w:rsidRPr="009104FE">
        <w:rPr>
          <w:rFonts w:ascii="Times New Roman" w:hAnsi="Times New Roman"/>
          <w:noProof/>
          <w:sz w:val="24"/>
          <w:szCs w:val="24"/>
        </w:rPr>
        <w:t xml:space="preserve"> XML vs. JSON - A Primer.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ProgrammableWeb. </w:t>
      </w:r>
      <w:r w:rsidRPr="009104FE">
        <w:rPr>
          <w:rFonts w:ascii="Times New Roman" w:hAnsi="Times New Roman"/>
          <w:noProof/>
          <w:sz w:val="24"/>
          <w:szCs w:val="24"/>
        </w:rPr>
        <w:t>[Online] 07 11 2013. http://www.programmableweb.com/news/xml-vs.-json-primer/how-to/2013/11/07.</w:t>
      </w:r>
    </w:p>
    <w:p w:rsidR="009F0624" w:rsidRPr="009104FE" w:rsidRDefault="009F0624" w:rsidP="00493FF4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Yarpo, Patryk.</w:t>
      </w:r>
      <w:r w:rsidRPr="009104FE">
        <w:rPr>
          <w:noProof/>
        </w:rPr>
        <w:t xml:space="preserve"> JSON - format wymiany danych. </w:t>
      </w:r>
      <w:r w:rsidRPr="009104FE">
        <w:rPr>
          <w:i/>
          <w:iCs/>
          <w:noProof/>
        </w:rPr>
        <w:t xml:space="preserve">Blog Webdeveloperski Patryk Yarpo. </w:t>
      </w:r>
      <w:r w:rsidRPr="009104FE">
        <w:rPr>
          <w:noProof/>
        </w:rPr>
        <w:t>[Online] 06 03 2011. http://www.yarpo.pl/2011/03/06/json-jako-format-wymiany-danych/.</w:t>
      </w:r>
    </w:p>
    <w:p w:rsidR="009F0624" w:rsidRPr="009104FE" w:rsidRDefault="009F0624" w:rsidP="00493FF4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Jędrzejewski, Adam.</w:t>
      </w:r>
      <w:r w:rsidRPr="009104FE">
        <w:rPr>
          <w:rFonts w:ascii="Times New Roman" w:hAnsi="Times New Roman"/>
          <w:noProof/>
          <w:sz w:val="24"/>
          <w:szCs w:val="24"/>
        </w:rPr>
        <w:t xml:space="preserve"> JSON - lekka alternatywa dla XML.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DAJP Programmers Group. </w:t>
      </w:r>
      <w:r w:rsidRPr="009104FE">
        <w:rPr>
          <w:rFonts w:ascii="Times New Roman" w:hAnsi="Times New Roman"/>
          <w:noProof/>
          <w:sz w:val="24"/>
          <w:szCs w:val="24"/>
        </w:rPr>
        <w:t>[Online] 10 10 2016. http://www.dajp.org/blog/3-dajp/9-json.html.</w:t>
      </w:r>
    </w:p>
    <w:p w:rsidR="006042A7" w:rsidRPr="009104FE" w:rsidRDefault="006042A7" w:rsidP="00493FF4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Stowarzyszenie OpenStreetMap.</w:t>
      </w:r>
      <w:r w:rsidRPr="009104FE">
        <w:rPr>
          <w:rFonts w:ascii="Times New Roman" w:hAnsi="Times New Roman"/>
          <w:noProof/>
          <w:sz w:val="24"/>
          <w:szCs w:val="24"/>
        </w:rPr>
        <w:t xml:space="preserve"> Portal polskiej społeczności OpenStreetMap.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OpenStreetMap Polska. </w:t>
      </w:r>
      <w:r w:rsidRPr="009104FE">
        <w:rPr>
          <w:rFonts w:ascii="Times New Roman" w:hAnsi="Times New Roman"/>
          <w:noProof/>
          <w:sz w:val="24"/>
          <w:szCs w:val="24"/>
        </w:rPr>
        <w:t>[Online] http://openstreetmap.org.pl/</w:t>
      </w:r>
    </w:p>
    <w:p w:rsidR="00B602EE" w:rsidRPr="009104FE" w:rsidRDefault="009F0624" w:rsidP="00493FF4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noProof/>
          <w:sz w:val="24"/>
          <w:szCs w:val="24"/>
        </w:rPr>
        <w:t>WikiProject. [Online] http://wiki.openstreetmap.org/wiki/Comparision_Google_services_-_OSM.</w:t>
      </w:r>
    </w:p>
    <w:p w:rsidR="0028177C" w:rsidRPr="009104FE" w:rsidRDefault="0028177C" w:rsidP="00493FF4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Wnuk, Paweł.</w:t>
      </w:r>
      <w:r w:rsidRPr="009104FE">
        <w:rPr>
          <w:noProof/>
        </w:rPr>
        <w:t xml:space="preserve"> </w:t>
      </w:r>
      <w:r w:rsidRPr="009104FE">
        <w:rPr>
          <w:i/>
          <w:iCs/>
          <w:noProof/>
        </w:rPr>
        <w:t xml:space="preserve">Inzynieria Oprogramowania Preskrypt. </w:t>
      </w:r>
      <w:r w:rsidRPr="009104FE">
        <w:rPr>
          <w:noProof/>
        </w:rPr>
        <w:t>Warszawa : Politechnika Warszawska, 2011.</w:t>
      </w:r>
    </w:p>
    <w:p w:rsidR="0028177C" w:rsidRPr="009104FE" w:rsidRDefault="0028177C" w:rsidP="00493FF4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Muszyńska Karolina.</w:t>
      </w:r>
      <w:r w:rsidRPr="009104FE">
        <w:rPr>
          <w:noProof/>
        </w:rPr>
        <w:t xml:space="preserve"> Wprowadzenie do analizy systemów informacyjnych. [Online] iiwz.wneiz.pl/karolina/Pliki/wstepA.doc.</w:t>
      </w:r>
    </w:p>
    <w:p w:rsidR="0028177C" w:rsidRPr="009104FE" w:rsidRDefault="0028177C" w:rsidP="00493FF4">
      <w:pPr>
        <w:pStyle w:val="Bibliografia"/>
        <w:numPr>
          <w:ilvl w:val="0"/>
          <w:numId w:val="34"/>
        </w:numPr>
        <w:spacing w:line="360" w:lineRule="auto"/>
        <w:ind w:left="714" w:hanging="357"/>
        <w:rPr>
          <w:noProof/>
        </w:rPr>
      </w:pPr>
      <w:r w:rsidRPr="009104FE">
        <w:rPr>
          <w:noProof/>
        </w:rPr>
        <w:t xml:space="preserve">Diagram komponentów. </w:t>
      </w:r>
      <w:r w:rsidRPr="009104FE">
        <w:rPr>
          <w:i/>
          <w:iCs/>
          <w:noProof/>
        </w:rPr>
        <w:t xml:space="preserve">Projektowanie Systemów Komputerowych notatki w internecie AGH. </w:t>
      </w:r>
      <w:r w:rsidRPr="009104FE">
        <w:rPr>
          <w:noProof/>
        </w:rPr>
        <w:t>[Online] http://brasil.cel.agh.edu.pl/~09sbfraczek/diagram-komponentow,1,17.html.</w:t>
      </w:r>
    </w:p>
    <w:p w:rsidR="00F02C5A" w:rsidRPr="009104FE" w:rsidRDefault="00F02C5A" w:rsidP="00493FF4">
      <w:pPr>
        <w:pStyle w:val="Akapitzlist"/>
        <w:numPr>
          <w:ilvl w:val="0"/>
          <w:numId w:val="34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noProof/>
          <w:sz w:val="24"/>
          <w:szCs w:val="24"/>
        </w:rPr>
        <w:t xml:space="preserve">System wizyjny.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Wikipedia. </w:t>
      </w:r>
      <w:r w:rsidRPr="009104FE">
        <w:rPr>
          <w:rFonts w:ascii="Times New Roman" w:hAnsi="Times New Roman"/>
          <w:noProof/>
          <w:sz w:val="24"/>
          <w:szCs w:val="24"/>
        </w:rPr>
        <w:t>[Online] https://pl.wikipedia.org/wiki/System_wizyjny.</w:t>
      </w:r>
    </w:p>
    <w:p w:rsidR="00F02C5A" w:rsidRPr="009104FE" w:rsidRDefault="00F02C5A" w:rsidP="00493FF4">
      <w:pPr>
        <w:pStyle w:val="Bibliografia"/>
        <w:numPr>
          <w:ilvl w:val="0"/>
          <w:numId w:val="34"/>
        </w:numPr>
        <w:spacing w:line="360" w:lineRule="auto"/>
        <w:ind w:left="714" w:hanging="357"/>
        <w:rPr>
          <w:noProof/>
        </w:rPr>
      </w:pPr>
      <w:r w:rsidRPr="009104FE">
        <w:rPr>
          <w:noProof/>
        </w:rPr>
        <w:t xml:space="preserve">Geolokalizacja. </w:t>
      </w:r>
      <w:r w:rsidRPr="009104FE">
        <w:rPr>
          <w:i/>
          <w:iCs/>
          <w:noProof/>
        </w:rPr>
        <w:t xml:space="preserve">Wikipedia. </w:t>
      </w:r>
      <w:r w:rsidRPr="009104FE">
        <w:rPr>
          <w:noProof/>
        </w:rPr>
        <w:t>[Online] https://pl.wikipedia.org/wiki/Geolokalizacja.</w:t>
      </w:r>
    </w:p>
    <w:p w:rsidR="00275DEE" w:rsidRPr="009104FE" w:rsidRDefault="00275DEE" w:rsidP="00493FF4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noProof/>
          <w:sz w:val="24"/>
          <w:szCs w:val="24"/>
        </w:rPr>
        <w:t xml:space="preserve">Triangulacja.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Wikipedia. </w:t>
      </w:r>
      <w:r w:rsidRPr="009104FE">
        <w:rPr>
          <w:rFonts w:ascii="Times New Roman" w:hAnsi="Times New Roman"/>
          <w:noProof/>
          <w:sz w:val="24"/>
          <w:szCs w:val="24"/>
        </w:rPr>
        <w:t xml:space="preserve">[Online] </w:t>
      </w:r>
      <w:r w:rsidRPr="009104FE">
        <w:rPr>
          <w:rFonts w:ascii="Times New Roman" w:hAnsi="Times New Roman"/>
          <w:sz w:val="24"/>
          <w:szCs w:val="24"/>
        </w:rPr>
        <w:t>https://pl.wikipedia.org/wiki/Triangulacja_(matematyka)</w:t>
      </w:r>
    </w:p>
    <w:p w:rsidR="00493FF4" w:rsidRPr="009104FE" w:rsidRDefault="00275DEE" w:rsidP="00493FF4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noProof/>
          <w:sz w:val="24"/>
          <w:szCs w:val="24"/>
        </w:rPr>
        <w:t xml:space="preserve">Triangulacja Delaunay.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Wikipedia. </w:t>
      </w:r>
      <w:r w:rsidRPr="009104FE">
        <w:rPr>
          <w:rFonts w:ascii="Times New Roman" w:hAnsi="Times New Roman"/>
          <w:noProof/>
          <w:sz w:val="24"/>
          <w:szCs w:val="24"/>
        </w:rPr>
        <w:t>[Online] https://pl.wikipedia.org/wiki/Triangulacja_Delone</w:t>
      </w:r>
    </w:p>
    <w:p w:rsidR="00493FF4" w:rsidRPr="009104FE" w:rsidRDefault="00493FF4" w:rsidP="00493FF4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Aitchison, Alastair.</w:t>
      </w:r>
      <w:r w:rsidRPr="009104FE">
        <w:rPr>
          <w:rFonts w:ascii="Times New Roman" w:hAnsi="Times New Roman"/>
          <w:noProof/>
          <w:sz w:val="24"/>
          <w:szCs w:val="24"/>
        </w:rPr>
        <w:t xml:space="preserve"> Alpha Shapes and Concave Hulls. [Online] 2011. https://alastaira.wordpress.com/2011/03/22/alpha-shapes-and-concave-hulls/.</w:t>
      </w:r>
    </w:p>
    <w:p w:rsidR="00493FF4" w:rsidRPr="009104FE" w:rsidRDefault="00493FF4" w:rsidP="00493FF4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lastRenderedPageBreak/>
        <w:t>Grosso, Eric.</w:t>
      </w:r>
      <w:r w:rsidRPr="009104FE">
        <w:rPr>
          <w:noProof/>
        </w:rPr>
        <w:t xml:space="preserve"> Concave hull based on JTS. [Online] http://www.rotefabrik.free.fr/concave_hull/.</w:t>
      </w:r>
    </w:p>
    <w:p w:rsidR="009104FE" w:rsidRPr="009104FE" w:rsidRDefault="009104FE" w:rsidP="009104FE">
      <w:pPr>
        <w:pStyle w:val="Bibliografia"/>
        <w:numPr>
          <w:ilvl w:val="0"/>
          <w:numId w:val="34"/>
        </w:numPr>
        <w:spacing w:line="360" w:lineRule="auto"/>
      </w:pPr>
      <w:r w:rsidRPr="009104FE">
        <w:rPr>
          <w:noProof/>
        </w:rPr>
        <w:t xml:space="preserve">Alpha shape. </w:t>
      </w:r>
      <w:r w:rsidRPr="009104FE">
        <w:rPr>
          <w:i/>
          <w:iCs/>
          <w:noProof/>
        </w:rPr>
        <w:t xml:space="preserve">Wikipedia. </w:t>
      </w:r>
      <w:r w:rsidRPr="009104FE">
        <w:rPr>
          <w:noProof/>
        </w:rPr>
        <w:t>[Online] https://en.wikipedia.org/wiki/Alpha_shape</w:t>
      </w:r>
    </w:p>
    <w:p w:rsidR="00493FF4" w:rsidRPr="009104FE" w:rsidRDefault="00493FF4" w:rsidP="00493FF4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Szawdyński, Piotr.</w:t>
      </w:r>
      <w:r w:rsidRPr="009104FE">
        <w:rPr>
          <w:noProof/>
        </w:rPr>
        <w:t xml:space="preserve"> Klasy problemów NP. </w:t>
      </w:r>
      <w:r w:rsidRPr="009104FE">
        <w:rPr>
          <w:i/>
          <w:iCs/>
          <w:noProof/>
        </w:rPr>
        <w:t xml:space="preserve">Serwis programistyczny C/C++. </w:t>
      </w:r>
      <w:r w:rsidRPr="009104FE">
        <w:rPr>
          <w:noProof/>
        </w:rPr>
        <w:t>[Online] http://cpp0x.pl/kursy/Teoria-w-Informatyce/Zlozonosc-obliczeniowa/Klasy-problemow-NP/430.</w:t>
      </w:r>
    </w:p>
    <w:p w:rsidR="00493FF4" w:rsidRPr="009104FE" w:rsidRDefault="00493FF4" w:rsidP="00493FF4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noProof/>
        </w:rPr>
        <w:t xml:space="preserve"> </w:t>
      </w:r>
      <w:r w:rsidRPr="009104FE">
        <w:rPr>
          <w:b/>
          <w:bCs/>
          <w:noProof/>
        </w:rPr>
        <w:t>Asaeedi, Saeed, Didehvar, Farzad i Mohades, Ali.</w:t>
      </w:r>
      <w:r w:rsidRPr="009104FE">
        <w:rPr>
          <w:noProof/>
        </w:rPr>
        <w:t xml:space="preserve"> Alpha-Concave Hull, a Generalization of Convex Hull. </w:t>
      </w:r>
      <w:r w:rsidRPr="009104FE">
        <w:rPr>
          <w:i/>
          <w:iCs/>
          <w:noProof/>
        </w:rPr>
        <w:t xml:space="preserve">Cornell University Library. </w:t>
      </w:r>
      <w:r w:rsidRPr="009104FE">
        <w:rPr>
          <w:noProof/>
        </w:rPr>
        <w:t>[Online] https://arxiv.org/ftp/arxiv/papers/1309/1309.7829.pdf.</w:t>
      </w:r>
    </w:p>
    <w:p w:rsidR="00493FF4" w:rsidRPr="009104FE" w:rsidRDefault="00493FF4" w:rsidP="00493FF4">
      <w:pPr>
        <w:pStyle w:val="Bibliografia"/>
        <w:numPr>
          <w:ilvl w:val="0"/>
          <w:numId w:val="34"/>
        </w:numPr>
        <w:rPr>
          <w:noProof/>
        </w:rPr>
      </w:pPr>
      <w:r w:rsidRPr="009104FE">
        <w:rPr>
          <w:b/>
          <w:bCs/>
          <w:noProof/>
        </w:rPr>
        <w:t>Galton, Antony i Duckham, Matt.</w:t>
      </w:r>
      <w:r w:rsidRPr="009104FE">
        <w:rPr>
          <w:noProof/>
        </w:rPr>
        <w:t xml:space="preserve"> What is the region occupied by a set of points? </w:t>
      </w:r>
      <w:r w:rsidRPr="009104FE">
        <w:rPr>
          <w:i/>
          <w:iCs/>
          <w:noProof/>
        </w:rPr>
        <w:t xml:space="preserve">Geographic Information Science. </w:t>
      </w:r>
      <w:r w:rsidRPr="009104FE">
        <w:rPr>
          <w:noProof/>
        </w:rPr>
        <w:t>2006, Tom Springer, strony 81-98.</w:t>
      </w:r>
    </w:p>
    <w:p w:rsidR="00493FF4" w:rsidRPr="009104FE" w:rsidRDefault="00493FF4" w:rsidP="00493FF4">
      <w:pPr>
        <w:pStyle w:val="Bibliografia"/>
        <w:numPr>
          <w:ilvl w:val="0"/>
          <w:numId w:val="34"/>
        </w:numPr>
        <w:rPr>
          <w:noProof/>
        </w:rPr>
      </w:pPr>
      <w:r w:rsidRPr="009104FE">
        <w:rPr>
          <w:b/>
          <w:bCs/>
          <w:noProof/>
        </w:rPr>
        <w:t>Moreira, Adriano i Yasmina Santos, Maribel.</w:t>
      </w:r>
      <w:r w:rsidRPr="009104FE">
        <w:rPr>
          <w:noProof/>
        </w:rPr>
        <w:t xml:space="preserve"> </w:t>
      </w:r>
      <w:r w:rsidRPr="009104FE">
        <w:rPr>
          <w:i/>
          <w:iCs/>
          <w:noProof/>
        </w:rPr>
        <w:t xml:space="preserve">Concave hull: A k-nearest neighbours approach for the computation of the region occupied by a set of points. </w:t>
      </w:r>
      <w:r w:rsidRPr="009104FE">
        <w:rPr>
          <w:noProof/>
        </w:rPr>
        <w:t>2007.</w:t>
      </w:r>
    </w:p>
    <w:p w:rsidR="009104FE" w:rsidRPr="009104FE" w:rsidRDefault="009104FE" w:rsidP="009104FE">
      <w:pPr>
        <w:pStyle w:val="Akapitzlist"/>
        <w:numPr>
          <w:ilvl w:val="0"/>
          <w:numId w:val="34"/>
        </w:numPr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Marjan, Celikik.</w:t>
      </w:r>
      <w:r w:rsidRPr="009104FE">
        <w:rPr>
          <w:rFonts w:ascii="Times New Roman" w:hAnsi="Times New Roman"/>
          <w:noProof/>
          <w:sz w:val="24"/>
          <w:szCs w:val="24"/>
        </w:rPr>
        <w:t xml:space="preserve"> Aplha shapes.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Max Planck Institute for Informatics. </w:t>
      </w:r>
      <w:r w:rsidRPr="009104FE">
        <w:rPr>
          <w:rFonts w:ascii="Times New Roman" w:hAnsi="Times New Roman"/>
          <w:noProof/>
          <w:sz w:val="24"/>
          <w:szCs w:val="24"/>
        </w:rPr>
        <w:t>[Online] http://people.mpi-inf.mpg.de/~jgiesen/tch/sem06/Celikik.pdf.</w:t>
      </w:r>
    </w:p>
    <w:p w:rsidR="009104FE" w:rsidRPr="009104FE" w:rsidRDefault="009104FE" w:rsidP="009104FE"/>
    <w:p w:rsidR="00493FF4" w:rsidRPr="00493FF4" w:rsidRDefault="00493FF4" w:rsidP="00493FF4"/>
    <w:p w:rsidR="00275DEE" w:rsidRDefault="00275DEE" w:rsidP="00493FF4">
      <w:pPr>
        <w:pStyle w:val="Bibliografia"/>
        <w:spacing w:line="360" w:lineRule="auto"/>
        <w:ind w:left="714"/>
        <w:rPr>
          <w:noProof/>
        </w:rPr>
      </w:pPr>
    </w:p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275DEE" w:rsidRPr="00275DEE" w:rsidRDefault="00275DEE" w:rsidP="00275DEE"/>
    <w:p w:rsidR="00D13AB8" w:rsidRDefault="00297817" w:rsidP="00D13AB8">
      <w:pPr>
        <w:pStyle w:val="Nagwek1"/>
      </w:pPr>
      <w:bookmarkStart w:id="147" w:name="_Toc448696893"/>
      <w:r>
        <w:lastRenderedPageBreak/>
        <w:t>Lista załączników</w:t>
      </w:r>
      <w:bookmarkEnd w:id="147"/>
    </w:p>
    <w:p w:rsidR="00D13AB8" w:rsidRDefault="00D13AB8" w:rsidP="00D13AB8">
      <w:pPr>
        <w:pStyle w:val="Nagwek1"/>
        <w:numPr>
          <w:ilvl w:val="0"/>
          <w:numId w:val="0"/>
        </w:numPr>
        <w:ind w:left="567"/>
      </w:pPr>
    </w:p>
    <w:p w:rsidR="00493FF4" w:rsidRPr="000D62E8" w:rsidRDefault="00493FF4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</w:t>
      </w:r>
      <w:r w:rsidR="000D62E8">
        <w:rPr>
          <w:rFonts w:ascii="Times New Roman" w:hAnsi="Times New Roman"/>
          <w:b/>
          <w:sz w:val="24"/>
          <w:szCs w:val="24"/>
        </w:rPr>
        <w:t xml:space="preserve"> nr</w:t>
      </w:r>
      <w:r w:rsidRPr="000D62E8">
        <w:rPr>
          <w:rFonts w:ascii="Times New Roman" w:hAnsi="Times New Roman"/>
          <w:b/>
          <w:sz w:val="24"/>
          <w:szCs w:val="24"/>
        </w:rPr>
        <w:t xml:space="preserve"> 1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klas części serwerowej </w:t>
      </w:r>
    </w:p>
    <w:p w:rsidR="00493FF4" w:rsidRPr="000D62E8" w:rsidRDefault="00493FF4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 xml:space="preserve">Załącznik </w:t>
      </w:r>
      <w:r w:rsidR="000D62E8">
        <w:rPr>
          <w:rFonts w:ascii="Times New Roman" w:hAnsi="Times New Roman"/>
          <w:b/>
          <w:sz w:val="24"/>
          <w:szCs w:val="24"/>
        </w:rPr>
        <w:t xml:space="preserve">nr </w:t>
      </w:r>
      <w:r w:rsidRPr="000D62E8">
        <w:rPr>
          <w:rFonts w:ascii="Times New Roman" w:hAnsi="Times New Roman"/>
          <w:b/>
          <w:sz w:val="24"/>
          <w:szCs w:val="24"/>
        </w:rPr>
        <w:t>2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klas aplikacji klienckiej </w:t>
      </w:r>
      <w:proofErr w:type="spellStart"/>
      <w:r w:rsidRPr="000D62E8">
        <w:rPr>
          <w:rFonts w:ascii="Times New Roman" w:hAnsi="Times New Roman"/>
          <w:sz w:val="24"/>
          <w:szCs w:val="24"/>
        </w:rPr>
        <w:t>DronVision</w:t>
      </w:r>
      <w:proofErr w:type="spellEnd"/>
    </w:p>
    <w:p w:rsidR="00493FF4" w:rsidRPr="000D62E8" w:rsidRDefault="00493FF4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 xml:space="preserve">Załącznik </w:t>
      </w:r>
      <w:r w:rsidR="000D62E8" w:rsidRPr="000D62E8">
        <w:rPr>
          <w:rFonts w:ascii="Times New Roman" w:hAnsi="Times New Roman"/>
          <w:b/>
          <w:sz w:val="24"/>
          <w:szCs w:val="24"/>
        </w:rPr>
        <w:t xml:space="preserve">nr </w:t>
      </w:r>
      <w:r w:rsidRPr="000D62E8">
        <w:rPr>
          <w:rFonts w:ascii="Times New Roman" w:hAnsi="Times New Roman"/>
          <w:b/>
          <w:sz w:val="24"/>
          <w:szCs w:val="24"/>
        </w:rPr>
        <w:t>3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Projekt interfejsu graficznego aplikacji </w:t>
      </w:r>
      <w:proofErr w:type="spellStart"/>
      <w:r w:rsidRPr="000D62E8">
        <w:rPr>
          <w:rFonts w:ascii="Times New Roman" w:hAnsi="Times New Roman"/>
          <w:sz w:val="24"/>
          <w:szCs w:val="24"/>
        </w:rPr>
        <w:t>DronVision</w:t>
      </w:r>
      <w:proofErr w:type="spellEnd"/>
      <w:r w:rsidRPr="000D62E8">
        <w:rPr>
          <w:rFonts w:ascii="Times New Roman" w:hAnsi="Times New Roman"/>
          <w:sz w:val="24"/>
          <w:szCs w:val="24"/>
        </w:rPr>
        <w:t xml:space="preserve"> </w:t>
      </w:r>
    </w:p>
    <w:p w:rsidR="000D62E8" w:rsidRPr="000D62E8" w:rsidRDefault="000D62E8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4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komponentów </w:t>
      </w:r>
    </w:p>
    <w:p w:rsidR="000D62E8" w:rsidRPr="000D62E8" w:rsidRDefault="000D62E8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5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związków encji </w:t>
      </w:r>
    </w:p>
    <w:p w:rsidR="000D62E8" w:rsidRPr="000D62E8" w:rsidRDefault="000D62E8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6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aktywności - Dron - Zmień położenie</w:t>
      </w:r>
    </w:p>
    <w:p w:rsidR="000D62E8" w:rsidRPr="000D62E8" w:rsidRDefault="000D62E8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7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aktywności - Użytkownik aplikacji wizualizującej - Ogl</w:t>
      </w:r>
      <w:r w:rsidRPr="000D62E8">
        <w:rPr>
          <w:rFonts w:ascii="Times New Roman" w:hAnsi="Times New Roman"/>
          <w:sz w:val="24"/>
          <w:szCs w:val="24"/>
        </w:rPr>
        <w:t>ą</w:t>
      </w:r>
      <w:r w:rsidRPr="000D62E8">
        <w:rPr>
          <w:rFonts w:ascii="Times New Roman" w:hAnsi="Times New Roman"/>
          <w:sz w:val="24"/>
          <w:szCs w:val="24"/>
        </w:rPr>
        <w:t>daj wizualizację</w:t>
      </w:r>
    </w:p>
    <w:p w:rsidR="000D62E8" w:rsidRPr="000D62E8" w:rsidRDefault="000D62E8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8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aktywności - Użytkownik aplikacji wizualizującej - Edytuj preferencje</w:t>
      </w:r>
    </w:p>
    <w:p w:rsidR="000D62E8" w:rsidRPr="000D62E8" w:rsidRDefault="000D62E8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9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aktywności - Użytkownik aplikacji wizualizującej - Prz</w:t>
      </w:r>
      <w:r w:rsidRPr="000D62E8">
        <w:rPr>
          <w:rFonts w:ascii="Times New Roman" w:hAnsi="Times New Roman"/>
          <w:sz w:val="24"/>
          <w:szCs w:val="24"/>
        </w:rPr>
        <w:t>e</w:t>
      </w:r>
      <w:r w:rsidRPr="000D62E8">
        <w:rPr>
          <w:rFonts w:ascii="Times New Roman" w:hAnsi="Times New Roman"/>
          <w:sz w:val="24"/>
          <w:szCs w:val="24"/>
        </w:rPr>
        <w:t>glądaj historię wizualizacji</w:t>
      </w:r>
    </w:p>
    <w:p w:rsidR="000D62E8" w:rsidRPr="000D62E8" w:rsidRDefault="000D62E8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10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aktywności - Użytkownik aplikacji wizualizującej - Ogl</w:t>
      </w:r>
      <w:r w:rsidRPr="000D62E8">
        <w:rPr>
          <w:rFonts w:ascii="Times New Roman" w:hAnsi="Times New Roman"/>
          <w:sz w:val="24"/>
          <w:szCs w:val="24"/>
        </w:rPr>
        <w:t>ą</w:t>
      </w:r>
      <w:r w:rsidRPr="000D62E8">
        <w:rPr>
          <w:rFonts w:ascii="Times New Roman" w:hAnsi="Times New Roman"/>
          <w:sz w:val="24"/>
          <w:szCs w:val="24"/>
        </w:rPr>
        <w:t>daj symulację</w:t>
      </w:r>
    </w:p>
    <w:p w:rsidR="000D62E8" w:rsidRPr="000D62E8" w:rsidRDefault="000D62E8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11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sekwencji - </w:t>
      </w:r>
      <w:proofErr w:type="spellStart"/>
      <w:r w:rsidRPr="000D62E8">
        <w:rPr>
          <w:rFonts w:ascii="Times New Roman" w:hAnsi="Times New Roman"/>
          <w:sz w:val="24"/>
          <w:szCs w:val="24"/>
        </w:rPr>
        <w:t>DronTracker</w:t>
      </w:r>
      <w:proofErr w:type="spellEnd"/>
      <w:r w:rsidRPr="000D62E8">
        <w:rPr>
          <w:rFonts w:ascii="Times New Roman" w:hAnsi="Times New Roman"/>
          <w:sz w:val="24"/>
          <w:szCs w:val="24"/>
        </w:rPr>
        <w:t xml:space="preserve"> - Zmiana położenia</w:t>
      </w:r>
    </w:p>
    <w:p w:rsidR="000D62E8" w:rsidRPr="000D62E8" w:rsidRDefault="000D62E8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12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sekwencji - Dron-serwer - Nowa wiadomość od </w:t>
      </w:r>
      <w:proofErr w:type="spellStart"/>
      <w:r w:rsidRPr="000D62E8">
        <w:rPr>
          <w:rFonts w:ascii="Times New Roman" w:hAnsi="Times New Roman"/>
          <w:sz w:val="24"/>
          <w:szCs w:val="24"/>
        </w:rPr>
        <w:t>Dro</w:t>
      </w:r>
      <w:r w:rsidRPr="000D62E8">
        <w:rPr>
          <w:rFonts w:ascii="Times New Roman" w:hAnsi="Times New Roman"/>
          <w:sz w:val="24"/>
          <w:szCs w:val="24"/>
        </w:rPr>
        <w:t>n</w:t>
      </w:r>
      <w:r w:rsidRPr="000D62E8">
        <w:rPr>
          <w:rFonts w:ascii="Times New Roman" w:hAnsi="Times New Roman"/>
          <w:sz w:val="24"/>
          <w:szCs w:val="24"/>
        </w:rPr>
        <w:t>Tracker'a</w:t>
      </w:r>
      <w:proofErr w:type="spellEnd"/>
    </w:p>
    <w:p w:rsidR="00930667" w:rsidRPr="00267B2A" w:rsidRDefault="000D62E8" w:rsidP="00ED3AEE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13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sekwencji  - </w:t>
      </w:r>
      <w:proofErr w:type="spellStart"/>
      <w:r w:rsidRPr="000D62E8">
        <w:rPr>
          <w:rFonts w:ascii="Times New Roman" w:hAnsi="Times New Roman"/>
          <w:sz w:val="24"/>
          <w:szCs w:val="24"/>
        </w:rPr>
        <w:t>DronVision</w:t>
      </w:r>
      <w:proofErr w:type="spellEnd"/>
      <w:r w:rsidRPr="000D62E8">
        <w:rPr>
          <w:rFonts w:ascii="Times New Roman" w:hAnsi="Times New Roman"/>
          <w:sz w:val="24"/>
          <w:szCs w:val="24"/>
        </w:rPr>
        <w:t xml:space="preserve"> - Nowa wiadomość wizualizuj</w:t>
      </w:r>
      <w:r w:rsidRPr="000D62E8">
        <w:rPr>
          <w:rFonts w:ascii="Times New Roman" w:hAnsi="Times New Roman"/>
          <w:sz w:val="24"/>
          <w:szCs w:val="24"/>
        </w:rPr>
        <w:t>ą</w:t>
      </w:r>
      <w:r w:rsidRPr="000D62E8">
        <w:rPr>
          <w:rFonts w:ascii="Times New Roman" w:hAnsi="Times New Roman"/>
          <w:sz w:val="24"/>
          <w:szCs w:val="24"/>
        </w:rPr>
        <w:t>ca</w:t>
      </w:r>
    </w:p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Pr="00930667" w:rsidRDefault="00930667" w:rsidP="00930667">
      <w:pPr>
        <w:jc w:val="center"/>
        <w:rPr>
          <w:rFonts w:ascii="Footlight MT Light" w:hAnsi="Footlight MT Light"/>
          <w:sz w:val="120"/>
          <w:szCs w:val="120"/>
        </w:rPr>
      </w:pPr>
      <w:proofErr w:type="spellStart"/>
      <w:r w:rsidRPr="00930667">
        <w:rPr>
          <w:rFonts w:ascii="Footlight MT Light" w:hAnsi="Footlight MT Light"/>
          <w:sz w:val="120"/>
          <w:szCs w:val="120"/>
        </w:rPr>
        <w:t>Finito</w:t>
      </w:r>
      <w:proofErr w:type="spellEnd"/>
      <w:r w:rsidRPr="00930667">
        <w:rPr>
          <w:rFonts w:ascii="Footlight MT Light" w:hAnsi="Footlight MT Light"/>
          <w:sz w:val="120"/>
          <w:szCs w:val="120"/>
        </w:rPr>
        <w:t xml:space="preserve"> la partito</w:t>
      </w:r>
    </w:p>
    <w:sectPr w:rsidR="00930667" w:rsidRPr="00930667" w:rsidSect="00B74F40">
      <w:footerReference w:type="default" r:id="rId54"/>
      <w:footerReference w:type="first" r:id="rId55"/>
      <w:pgSz w:w="11906" w:h="16838" w:code="9"/>
      <w:pgMar w:top="1418" w:right="1418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E4AF2" w:rsidRDefault="007E4AF2">
      <w:r>
        <w:separator/>
      </w:r>
    </w:p>
  </w:endnote>
  <w:endnote w:type="continuationSeparator" w:id="0">
    <w:p w:rsidR="007E4AF2" w:rsidRDefault="007E4AF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OpenSymbol">
    <w:altName w:val="Arial Unicode MS"/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0E09" w:rsidRDefault="00B305AD">
    <w:pPr>
      <w:pStyle w:val="Stopka"/>
      <w:jc w:val="right"/>
    </w:pPr>
    <w:fldSimple w:instr=" PAGE   \* MERGEFORMAT ">
      <w:r w:rsidR="00101D5E">
        <w:rPr>
          <w:noProof/>
        </w:rPr>
        <w:t>5</w:t>
      </w:r>
    </w:fldSimple>
  </w:p>
  <w:p w:rsidR="00BD0E09" w:rsidRDefault="00BD0E09">
    <w:pPr>
      <w:pStyle w:val="Stopk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0E09" w:rsidRPr="009B2AAB" w:rsidRDefault="00BD0E09">
    <w:pPr>
      <w:pStyle w:val="Stopka"/>
      <w:jc w:val="right"/>
    </w:pPr>
  </w:p>
  <w:p w:rsidR="00BD0E09" w:rsidRDefault="00BD0E09" w:rsidP="009668BD">
    <w:pPr>
      <w:pStyle w:val="Stopka"/>
      <w:jc w:val="righ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E4AF2" w:rsidRDefault="007E4AF2">
      <w:r>
        <w:separator/>
      </w:r>
    </w:p>
  </w:footnote>
  <w:footnote w:type="continuationSeparator" w:id="0">
    <w:p w:rsidR="007E4AF2" w:rsidRDefault="007E4AF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E"/>
    <w:multiLevelType w:val="singleLevel"/>
    <w:tmpl w:val="0128B002"/>
    <w:lvl w:ilvl="0">
      <w:numFmt w:val="bullet"/>
      <w:lvlText w:val="*"/>
      <w:lvlJc w:val="left"/>
    </w:lvl>
  </w:abstractNum>
  <w:abstractNum w:abstractNumId="1">
    <w:nsid w:val="00000008"/>
    <w:multiLevelType w:val="multilevel"/>
    <w:tmpl w:val="00000008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">
    <w:nsid w:val="032D71A3"/>
    <w:multiLevelType w:val="hybridMultilevel"/>
    <w:tmpl w:val="9DDEED7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AE1962"/>
    <w:multiLevelType w:val="multilevel"/>
    <w:tmpl w:val="13C49D6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9246462"/>
    <w:multiLevelType w:val="hybridMultilevel"/>
    <w:tmpl w:val="28BAD00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CC7764"/>
    <w:multiLevelType w:val="hybridMultilevel"/>
    <w:tmpl w:val="0B1469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BB35C9"/>
    <w:multiLevelType w:val="hybridMultilevel"/>
    <w:tmpl w:val="5596D3D6"/>
    <w:lvl w:ilvl="0" w:tplc="041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11AA6402"/>
    <w:multiLevelType w:val="multilevel"/>
    <w:tmpl w:val="E6D03DF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8">
    <w:nsid w:val="12A56E9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3560572"/>
    <w:multiLevelType w:val="hybridMultilevel"/>
    <w:tmpl w:val="157A64B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81A545A"/>
    <w:multiLevelType w:val="hybridMultilevel"/>
    <w:tmpl w:val="A788A26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9405F15"/>
    <w:multiLevelType w:val="hybridMultilevel"/>
    <w:tmpl w:val="F4F4EA5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E893456"/>
    <w:multiLevelType w:val="hybridMultilevel"/>
    <w:tmpl w:val="2EA4B0B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45C114C"/>
    <w:multiLevelType w:val="multilevel"/>
    <w:tmpl w:val="B0E023A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>
    <w:nsid w:val="26721520"/>
    <w:multiLevelType w:val="hybridMultilevel"/>
    <w:tmpl w:val="51F4762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527672D"/>
    <w:multiLevelType w:val="hybridMultilevel"/>
    <w:tmpl w:val="D2A6DA9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63E1C59"/>
    <w:multiLevelType w:val="hybridMultilevel"/>
    <w:tmpl w:val="95DE12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DD84F11"/>
    <w:multiLevelType w:val="hybridMultilevel"/>
    <w:tmpl w:val="EEAE2CD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F364B37"/>
    <w:multiLevelType w:val="hybridMultilevel"/>
    <w:tmpl w:val="6A56C9F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38C1E82"/>
    <w:multiLevelType w:val="hybridMultilevel"/>
    <w:tmpl w:val="008C68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3A6723C"/>
    <w:multiLevelType w:val="multilevel"/>
    <w:tmpl w:val="B53061EA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  <w:rPr>
        <w:sz w:val="24"/>
        <w:szCs w:val="24"/>
      </w:r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21">
    <w:nsid w:val="45DD64D9"/>
    <w:multiLevelType w:val="multilevel"/>
    <w:tmpl w:val="1A5A362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2">
    <w:nsid w:val="46167D08"/>
    <w:multiLevelType w:val="hybridMultilevel"/>
    <w:tmpl w:val="DDB27558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46F03586"/>
    <w:multiLevelType w:val="multilevel"/>
    <w:tmpl w:val="B93005B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47746A96"/>
    <w:multiLevelType w:val="multilevel"/>
    <w:tmpl w:val="AC6E8A98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30"/>
        </w:tabs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35"/>
        </w:tabs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00"/>
        </w:tabs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05"/>
        </w:tabs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670"/>
        </w:tabs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375"/>
        </w:tabs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440"/>
        </w:tabs>
        <w:ind w:left="7440" w:hanging="1800"/>
      </w:pPr>
      <w:rPr>
        <w:rFonts w:hint="default"/>
      </w:rPr>
    </w:lvl>
  </w:abstractNum>
  <w:abstractNum w:abstractNumId="25">
    <w:nsid w:val="4866348E"/>
    <w:multiLevelType w:val="hybridMultilevel"/>
    <w:tmpl w:val="4EB03FC6"/>
    <w:lvl w:ilvl="0" w:tplc="041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496325A4"/>
    <w:multiLevelType w:val="hybridMultilevel"/>
    <w:tmpl w:val="8530F8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9B26919"/>
    <w:multiLevelType w:val="multilevel"/>
    <w:tmpl w:val="319C8072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32"/>
        <w:szCs w:val="32"/>
      </w:r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ascii="Times New Roman" w:hAnsi="Times New Roman" w:hint="default"/>
        <w:b w:val="0"/>
        <w:i w:val="0"/>
        <w:sz w:val="28"/>
        <w:szCs w:val="28"/>
      </w:rPr>
    </w:lvl>
    <w:lvl w:ilvl="3">
      <w:start w:val="1"/>
      <w:numFmt w:val="decimal"/>
      <w:lvlText w:val="%1.%2.%3.%4.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8">
    <w:nsid w:val="4DA75226"/>
    <w:multiLevelType w:val="hybridMultilevel"/>
    <w:tmpl w:val="77E6146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E1C5334"/>
    <w:multiLevelType w:val="hybridMultilevel"/>
    <w:tmpl w:val="76F27EF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5E440F5"/>
    <w:multiLevelType w:val="hybridMultilevel"/>
    <w:tmpl w:val="8F6A4A18"/>
    <w:lvl w:ilvl="0" w:tplc="E356F77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56152F2A"/>
    <w:multiLevelType w:val="hybridMultilevel"/>
    <w:tmpl w:val="2EF6D8EC"/>
    <w:lvl w:ilvl="0" w:tplc="0415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>
    <w:nsid w:val="57703690"/>
    <w:multiLevelType w:val="hybridMultilevel"/>
    <w:tmpl w:val="E67CE5E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B8B3C7A"/>
    <w:multiLevelType w:val="hybridMultilevel"/>
    <w:tmpl w:val="A4AE45A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1B35CF8"/>
    <w:multiLevelType w:val="multilevel"/>
    <w:tmpl w:val="8446DD4A"/>
    <w:lvl w:ilvl="0">
      <w:start w:val="1"/>
      <w:numFmt w:val="decimal"/>
      <w:pStyle w:val="Nagwek1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Nagwek2"/>
      <w:lvlText w:val="%1.%2."/>
      <w:lvlJc w:val="left"/>
      <w:pPr>
        <w:ind w:left="993" w:hanging="851"/>
      </w:pPr>
      <w:rPr>
        <w:rFonts w:hint="default"/>
      </w:rPr>
    </w:lvl>
    <w:lvl w:ilvl="2">
      <w:start w:val="1"/>
      <w:numFmt w:val="decimal"/>
      <w:pStyle w:val="Nagwek3"/>
      <w:lvlText w:val="%1.%2.%3."/>
      <w:lvlJc w:val="left"/>
      <w:pPr>
        <w:ind w:left="1560" w:hanging="1134"/>
      </w:pPr>
      <w:rPr>
        <w:rFonts w:hint="default"/>
      </w:rPr>
    </w:lvl>
    <w:lvl w:ilvl="3">
      <w:start w:val="1"/>
      <w:numFmt w:val="decimal"/>
      <w:pStyle w:val="Nagwek4"/>
      <w:lvlText w:val="%1.%2.%3.%4."/>
      <w:lvlJc w:val="left"/>
      <w:pPr>
        <w:ind w:left="2127" w:hanging="1134"/>
      </w:pPr>
      <w:rPr>
        <w:rFonts w:hint="default"/>
      </w:rPr>
    </w:lvl>
    <w:lvl w:ilvl="4">
      <w:start w:val="1"/>
      <w:numFmt w:val="decimal"/>
      <w:pStyle w:val="Nagwek5"/>
      <w:lvlText w:val="%1.%2.%3.%4.%5.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pStyle w:val="Nagwek6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."/>
      <w:lvlJc w:val="left"/>
      <w:pPr>
        <w:ind w:left="1584" w:hanging="1584"/>
      </w:pPr>
      <w:rPr>
        <w:rFonts w:hint="default"/>
      </w:rPr>
    </w:lvl>
  </w:abstractNum>
  <w:abstractNum w:abstractNumId="35">
    <w:nsid w:val="68531447"/>
    <w:multiLevelType w:val="hybridMultilevel"/>
    <w:tmpl w:val="3BC45DB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C8508BB"/>
    <w:multiLevelType w:val="multilevel"/>
    <w:tmpl w:val="3474931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37">
    <w:nsid w:val="6FB83CCE"/>
    <w:multiLevelType w:val="hybridMultilevel"/>
    <w:tmpl w:val="EDCA111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77C1299"/>
    <w:multiLevelType w:val="hybridMultilevel"/>
    <w:tmpl w:val="4D3C4F5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8D2633E"/>
    <w:multiLevelType w:val="multilevel"/>
    <w:tmpl w:val="0A1AF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>
    <w:nsid w:val="7B460D1D"/>
    <w:multiLevelType w:val="hybridMultilevel"/>
    <w:tmpl w:val="916449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BE3171B"/>
    <w:multiLevelType w:val="hybridMultilevel"/>
    <w:tmpl w:val="1FF42A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Times New Roman" w:hAnsi="Times New Roman" w:cs="Times New Roman" w:hint="default"/>
          <w:sz w:val="64"/>
        </w:rPr>
      </w:lvl>
    </w:lvlOverride>
  </w:num>
  <w:num w:numId="3">
    <w:abstractNumId w:val="0"/>
    <w:lvlOverride w:ilvl="0">
      <w:lvl w:ilvl="0">
        <w:numFmt w:val="bullet"/>
        <w:lvlText w:val="-"/>
        <w:legacy w:legacy="1" w:legacySpace="0" w:legacyIndent="0"/>
        <w:lvlJc w:val="left"/>
        <w:rPr>
          <w:rFonts w:ascii="Times New Roman" w:hAnsi="Times New Roman" w:cs="Times New Roman" w:hint="default"/>
          <w:sz w:val="36"/>
        </w:rPr>
      </w:lvl>
    </w:lvlOverride>
  </w:num>
  <w:num w:numId="4">
    <w:abstractNumId w:val="24"/>
  </w:num>
  <w:num w:numId="5">
    <w:abstractNumId w:val="7"/>
  </w:num>
  <w:num w:numId="6">
    <w:abstractNumId w:val="36"/>
  </w:num>
  <w:num w:numId="7">
    <w:abstractNumId w:val="6"/>
  </w:num>
  <w:num w:numId="8">
    <w:abstractNumId w:val="27"/>
  </w:num>
  <w:num w:numId="9">
    <w:abstractNumId w:val="25"/>
  </w:num>
  <w:num w:numId="10">
    <w:abstractNumId w:val="21"/>
  </w:num>
  <w:num w:numId="11">
    <w:abstractNumId w:val="20"/>
  </w:num>
  <w:num w:numId="12">
    <w:abstractNumId w:val="1"/>
  </w:num>
  <w:num w:numId="1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3"/>
  </w:num>
  <w:num w:numId="15">
    <w:abstractNumId w:val="3"/>
  </w:num>
  <w:num w:numId="16">
    <w:abstractNumId w:val="3"/>
  </w:num>
  <w:num w:numId="17">
    <w:abstractNumId w:val="34"/>
  </w:num>
  <w:num w:numId="18">
    <w:abstractNumId w:val="13"/>
  </w:num>
  <w:num w:numId="19">
    <w:abstractNumId w:val="8"/>
  </w:num>
  <w:num w:numId="20">
    <w:abstractNumId w:val="32"/>
  </w:num>
  <w:num w:numId="21">
    <w:abstractNumId w:val="31"/>
  </w:num>
  <w:num w:numId="22">
    <w:abstractNumId w:val="41"/>
  </w:num>
  <w:num w:numId="23">
    <w:abstractNumId w:val="11"/>
  </w:num>
  <w:num w:numId="24">
    <w:abstractNumId w:val="38"/>
  </w:num>
  <w:num w:numId="25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6"/>
  </w:num>
  <w:num w:numId="27">
    <w:abstractNumId w:val="9"/>
  </w:num>
  <w:num w:numId="28">
    <w:abstractNumId w:val="37"/>
  </w:num>
  <w:num w:numId="29">
    <w:abstractNumId w:val="2"/>
  </w:num>
  <w:num w:numId="30">
    <w:abstractNumId w:val="18"/>
  </w:num>
  <w:num w:numId="31">
    <w:abstractNumId w:val="28"/>
  </w:num>
  <w:num w:numId="32">
    <w:abstractNumId w:val="35"/>
  </w:num>
  <w:num w:numId="33">
    <w:abstractNumId w:val="17"/>
  </w:num>
  <w:num w:numId="34">
    <w:abstractNumId w:val="29"/>
  </w:num>
  <w:num w:numId="35">
    <w:abstractNumId w:val="15"/>
  </w:num>
  <w:num w:numId="36">
    <w:abstractNumId w:val="16"/>
  </w:num>
  <w:num w:numId="37">
    <w:abstractNumId w:val="22"/>
  </w:num>
  <w:num w:numId="38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9"/>
  </w:num>
  <w:num w:numId="40">
    <w:abstractNumId w:val="4"/>
  </w:num>
  <w:num w:numId="41">
    <w:abstractNumId w:val="5"/>
  </w:num>
  <w:num w:numId="42">
    <w:abstractNumId w:val="40"/>
  </w:num>
  <w:num w:numId="43">
    <w:abstractNumId w:val="14"/>
  </w:num>
  <w:num w:numId="44">
    <w:abstractNumId w:val="39"/>
  </w:num>
  <w:num w:numId="45">
    <w:abstractNumId w:val="33"/>
  </w:num>
  <w:num w:numId="46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mirrorMargins/>
  <w:proofState w:spelling="clean"/>
  <w:attachedTemplate r:id="rId1"/>
  <w:stylePaneFormatFilter w:val="3F01"/>
  <w:defaultTabStop w:val="708"/>
  <w:autoHyphenation/>
  <w:hyphenationZone w:val="425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D200F"/>
    <w:rsid w:val="00000CD0"/>
    <w:rsid w:val="0000101A"/>
    <w:rsid w:val="000011CB"/>
    <w:rsid w:val="00001B12"/>
    <w:rsid w:val="00005E1B"/>
    <w:rsid w:val="00007F94"/>
    <w:rsid w:val="00011098"/>
    <w:rsid w:val="00011A6B"/>
    <w:rsid w:val="00013EE5"/>
    <w:rsid w:val="000144E9"/>
    <w:rsid w:val="0001548B"/>
    <w:rsid w:val="00016352"/>
    <w:rsid w:val="0001690B"/>
    <w:rsid w:val="00017C6A"/>
    <w:rsid w:val="00021109"/>
    <w:rsid w:val="00021AC2"/>
    <w:rsid w:val="000223EF"/>
    <w:rsid w:val="00023776"/>
    <w:rsid w:val="000276D8"/>
    <w:rsid w:val="00031D16"/>
    <w:rsid w:val="00032205"/>
    <w:rsid w:val="00032E3F"/>
    <w:rsid w:val="00034DA0"/>
    <w:rsid w:val="0003688A"/>
    <w:rsid w:val="00037492"/>
    <w:rsid w:val="000416A7"/>
    <w:rsid w:val="000424C3"/>
    <w:rsid w:val="000446EF"/>
    <w:rsid w:val="00046FA9"/>
    <w:rsid w:val="000510A1"/>
    <w:rsid w:val="0005113C"/>
    <w:rsid w:val="00053C72"/>
    <w:rsid w:val="000572BB"/>
    <w:rsid w:val="00057436"/>
    <w:rsid w:val="00057BA6"/>
    <w:rsid w:val="000617DC"/>
    <w:rsid w:val="00062E76"/>
    <w:rsid w:val="0006516B"/>
    <w:rsid w:val="0006592D"/>
    <w:rsid w:val="000662FB"/>
    <w:rsid w:val="00066C8E"/>
    <w:rsid w:val="00067177"/>
    <w:rsid w:val="00067B6A"/>
    <w:rsid w:val="0007041E"/>
    <w:rsid w:val="00070D2F"/>
    <w:rsid w:val="000711CD"/>
    <w:rsid w:val="00071E89"/>
    <w:rsid w:val="00072258"/>
    <w:rsid w:val="000735FA"/>
    <w:rsid w:val="0007430E"/>
    <w:rsid w:val="0007431D"/>
    <w:rsid w:val="000756F7"/>
    <w:rsid w:val="000759C1"/>
    <w:rsid w:val="00080383"/>
    <w:rsid w:val="0008234E"/>
    <w:rsid w:val="00083475"/>
    <w:rsid w:val="000840F2"/>
    <w:rsid w:val="0008498D"/>
    <w:rsid w:val="000849F0"/>
    <w:rsid w:val="00086567"/>
    <w:rsid w:val="000867B6"/>
    <w:rsid w:val="00086B4F"/>
    <w:rsid w:val="000874E2"/>
    <w:rsid w:val="00087612"/>
    <w:rsid w:val="00087CF2"/>
    <w:rsid w:val="00091DB9"/>
    <w:rsid w:val="00092FD5"/>
    <w:rsid w:val="00093794"/>
    <w:rsid w:val="00093D1C"/>
    <w:rsid w:val="000950D4"/>
    <w:rsid w:val="000959F9"/>
    <w:rsid w:val="00095E4C"/>
    <w:rsid w:val="000965A6"/>
    <w:rsid w:val="00096BAF"/>
    <w:rsid w:val="00097BFE"/>
    <w:rsid w:val="000A08BC"/>
    <w:rsid w:val="000A18D5"/>
    <w:rsid w:val="000A198E"/>
    <w:rsid w:val="000A26AC"/>
    <w:rsid w:val="000A4A8B"/>
    <w:rsid w:val="000A4F6B"/>
    <w:rsid w:val="000A501E"/>
    <w:rsid w:val="000A645C"/>
    <w:rsid w:val="000A6EEB"/>
    <w:rsid w:val="000A7023"/>
    <w:rsid w:val="000B0596"/>
    <w:rsid w:val="000B06F6"/>
    <w:rsid w:val="000B218E"/>
    <w:rsid w:val="000B25DB"/>
    <w:rsid w:val="000B2BE5"/>
    <w:rsid w:val="000B3477"/>
    <w:rsid w:val="000B4899"/>
    <w:rsid w:val="000B4C7B"/>
    <w:rsid w:val="000B616D"/>
    <w:rsid w:val="000B763D"/>
    <w:rsid w:val="000C0305"/>
    <w:rsid w:val="000C0588"/>
    <w:rsid w:val="000C4FA1"/>
    <w:rsid w:val="000C504C"/>
    <w:rsid w:val="000C5748"/>
    <w:rsid w:val="000C5F0E"/>
    <w:rsid w:val="000C6748"/>
    <w:rsid w:val="000D06FF"/>
    <w:rsid w:val="000D1878"/>
    <w:rsid w:val="000D2E6A"/>
    <w:rsid w:val="000D4BD1"/>
    <w:rsid w:val="000D4EF3"/>
    <w:rsid w:val="000D5ED8"/>
    <w:rsid w:val="000D62E8"/>
    <w:rsid w:val="000D7218"/>
    <w:rsid w:val="000E028E"/>
    <w:rsid w:val="000E1647"/>
    <w:rsid w:val="000E2959"/>
    <w:rsid w:val="000E4952"/>
    <w:rsid w:val="000E500F"/>
    <w:rsid w:val="000E5B2F"/>
    <w:rsid w:val="000E7419"/>
    <w:rsid w:val="000F00A9"/>
    <w:rsid w:val="000F0331"/>
    <w:rsid w:val="000F045A"/>
    <w:rsid w:val="000F04DE"/>
    <w:rsid w:val="000F0F0E"/>
    <w:rsid w:val="000F1280"/>
    <w:rsid w:val="000F217C"/>
    <w:rsid w:val="000F23B0"/>
    <w:rsid w:val="000F263A"/>
    <w:rsid w:val="000F5BCF"/>
    <w:rsid w:val="000F61B1"/>
    <w:rsid w:val="000F6C15"/>
    <w:rsid w:val="000F7C0B"/>
    <w:rsid w:val="00100669"/>
    <w:rsid w:val="0010119E"/>
    <w:rsid w:val="00101BB0"/>
    <w:rsid w:val="00101D5E"/>
    <w:rsid w:val="00106047"/>
    <w:rsid w:val="00106089"/>
    <w:rsid w:val="00106D44"/>
    <w:rsid w:val="00107F9B"/>
    <w:rsid w:val="0011125E"/>
    <w:rsid w:val="00111481"/>
    <w:rsid w:val="00115498"/>
    <w:rsid w:val="00115C74"/>
    <w:rsid w:val="00120F79"/>
    <w:rsid w:val="00122D9B"/>
    <w:rsid w:val="00123F4F"/>
    <w:rsid w:val="0012412C"/>
    <w:rsid w:val="00130BE4"/>
    <w:rsid w:val="001312B9"/>
    <w:rsid w:val="00131987"/>
    <w:rsid w:val="00131CEC"/>
    <w:rsid w:val="00132291"/>
    <w:rsid w:val="00133E48"/>
    <w:rsid w:val="0013613E"/>
    <w:rsid w:val="0013679A"/>
    <w:rsid w:val="00136BD1"/>
    <w:rsid w:val="0013759A"/>
    <w:rsid w:val="00137B57"/>
    <w:rsid w:val="00137DE5"/>
    <w:rsid w:val="00140325"/>
    <w:rsid w:val="00142E4A"/>
    <w:rsid w:val="001434C4"/>
    <w:rsid w:val="00143B69"/>
    <w:rsid w:val="00146D6E"/>
    <w:rsid w:val="00147149"/>
    <w:rsid w:val="001472E8"/>
    <w:rsid w:val="001504D7"/>
    <w:rsid w:val="0015149B"/>
    <w:rsid w:val="00151A84"/>
    <w:rsid w:val="00153C60"/>
    <w:rsid w:val="00154597"/>
    <w:rsid w:val="001557C2"/>
    <w:rsid w:val="00156A97"/>
    <w:rsid w:val="001572D8"/>
    <w:rsid w:val="00157B61"/>
    <w:rsid w:val="00164013"/>
    <w:rsid w:val="001650EC"/>
    <w:rsid w:val="00165EA0"/>
    <w:rsid w:val="00167502"/>
    <w:rsid w:val="00170713"/>
    <w:rsid w:val="001745AA"/>
    <w:rsid w:val="00175BB2"/>
    <w:rsid w:val="0017640B"/>
    <w:rsid w:val="0017768D"/>
    <w:rsid w:val="00180C4F"/>
    <w:rsid w:val="00181060"/>
    <w:rsid w:val="00181C23"/>
    <w:rsid w:val="001830BC"/>
    <w:rsid w:val="00185CE4"/>
    <w:rsid w:val="00187237"/>
    <w:rsid w:val="00187E74"/>
    <w:rsid w:val="00190275"/>
    <w:rsid w:val="001917CF"/>
    <w:rsid w:val="0019265E"/>
    <w:rsid w:val="00193AF0"/>
    <w:rsid w:val="00194E1E"/>
    <w:rsid w:val="001954CE"/>
    <w:rsid w:val="00197269"/>
    <w:rsid w:val="001A1C75"/>
    <w:rsid w:val="001A2E1A"/>
    <w:rsid w:val="001A596F"/>
    <w:rsid w:val="001A6F32"/>
    <w:rsid w:val="001A76A1"/>
    <w:rsid w:val="001B66AA"/>
    <w:rsid w:val="001B7546"/>
    <w:rsid w:val="001C18A9"/>
    <w:rsid w:val="001C1C1A"/>
    <w:rsid w:val="001C21CB"/>
    <w:rsid w:val="001C2273"/>
    <w:rsid w:val="001C3311"/>
    <w:rsid w:val="001C3E33"/>
    <w:rsid w:val="001C48B5"/>
    <w:rsid w:val="001C4940"/>
    <w:rsid w:val="001C4CA6"/>
    <w:rsid w:val="001C63CA"/>
    <w:rsid w:val="001C68C0"/>
    <w:rsid w:val="001C6919"/>
    <w:rsid w:val="001C6A6A"/>
    <w:rsid w:val="001C7837"/>
    <w:rsid w:val="001D1022"/>
    <w:rsid w:val="001D392A"/>
    <w:rsid w:val="001D41AE"/>
    <w:rsid w:val="001D5504"/>
    <w:rsid w:val="001D66AA"/>
    <w:rsid w:val="001D725B"/>
    <w:rsid w:val="001E0222"/>
    <w:rsid w:val="001E282E"/>
    <w:rsid w:val="001E5DE3"/>
    <w:rsid w:val="001E6A9C"/>
    <w:rsid w:val="001F037D"/>
    <w:rsid w:val="001F04DC"/>
    <w:rsid w:val="001F072E"/>
    <w:rsid w:val="001F21C4"/>
    <w:rsid w:val="001F264D"/>
    <w:rsid w:val="001F37E1"/>
    <w:rsid w:val="001F3F43"/>
    <w:rsid w:val="001F4158"/>
    <w:rsid w:val="001F4285"/>
    <w:rsid w:val="002007E9"/>
    <w:rsid w:val="002008BE"/>
    <w:rsid w:val="00203B6C"/>
    <w:rsid w:val="00203DBD"/>
    <w:rsid w:val="00205C8B"/>
    <w:rsid w:val="0020640B"/>
    <w:rsid w:val="00206667"/>
    <w:rsid w:val="00207215"/>
    <w:rsid w:val="002128CB"/>
    <w:rsid w:val="00212A50"/>
    <w:rsid w:val="0021338B"/>
    <w:rsid w:val="00213BE1"/>
    <w:rsid w:val="00213D51"/>
    <w:rsid w:val="0021428A"/>
    <w:rsid w:val="0021530D"/>
    <w:rsid w:val="00215436"/>
    <w:rsid w:val="00216391"/>
    <w:rsid w:val="00217143"/>
    <w:rsid w:val="00221A7E"/>
    <w:rsid w:val="0022249E"/>
    <w:rsid w:val="00226C1D"/>
    <w:rsid w:val="00227C74"/>
    <w:rsid w:val="00231249"/>
    <w:rsid w:val="00231526"/>
    <w:rsid w:val="00231CF2"/>
    <w:rsid w:val="00233DC5"/>
    <w:rsid w:val="0023446D"/>
    <w:rsid w:val="002349C6"/>
    <w:rsid w:val="00236A1E"/>
    <w:rsid w:val="00237284"/>
    <w:rsid w:val="00237F8C"/>
    <w:rsid w:val="00240880"/>
    <w:rsid w:val="002439D9"/>
    <w:rsid w:val="002451DB"/>
    <w:rsid w:val="002467F0"/>
    <w:rsid w:val="002516A4"/>
    <w:rsid w:val="00251C8F"/>
    <w:rsid w:val="00252A20"/>
    <w:rsid w:val="00254F6D"/>
    <w:rsid w:val="00257214"/>
    <w:rsid w:val="00257615"/>
    <w:rsid w:val="0026003B"/>
    <w:rsid w:val="00260F8B"/>
    <w:rsid w:val="00262388"/>
    <w:rsid w:val="002631B4"/>
    <w:rsid w:val="002642E0"/>
    <w:rsid w:val="00265A48"/>
    <w:rsid w:val="00266278"/>
    <w:rsid w:val="00267B2A"/>
    <w:rsid w:val="00267E83"/>
    <w:rsid w:val="00270BEF"/>
    <w:rsid w:val="00270E3B"/>
    <w:rsid w:val="00271579"/>
    <w:rsid w:val="00271F6F"/>
    <w:rsid w:val="002745DA"/>
    <w:rsid w:val="002748AC"/>
    <w:rsid w:val="00274B4B"/>
    <w:rsid w:val="002756FC"/>
    <w:rsid w:val="00275DEE"/>
    <w:rsid w:val="00276327"/>
    <w:rsid w:val="0028177C"/>
    <w:rsid w:val="00281F23"/>
    <w:rsid w:val="002837C5"/>
    <w:rsid w:val="00284689"/>
    <w:rsid w:val="002871FE"/>
    <w:rsid w:val="0029103D"/>
    <w:rsid w:val="002942B3"/>
    <w:rsid w:val="00294DEF"/>
    <w:rsid w:val="00295001"/>
    <w:rsid w:val="00295BA9"/>
    <w:rsid w:val="00295E16"/>
    <w:rsid w:val="00296F88"/>
    <w:rsid w:val="002973E6"/>
    <w:rsid w:val="00297817"/>
    <w:rsid w:val="00297BEF"/>
    <w:rsid w:val="002A00D7"/>
    <w:rsid w:val="002A0567"/>
    <w:rsid w:val="002A068D"/>
    <w:rsid w:val="002A0731"/>
    <w:rsid w:val="002A2F0D"/>
    <w:rsid w:val="002A4705"/>
    <w:rsid w:val="002A4D26"/>
    <w:rsid w:val="002B08AF"/>
    <w:rsid w:val="002B3D9F"/>
    <w:rsid w:val="002B43A9"/>
    <w:rsid w:val="002B4B7A"/>
    <w:rsid w:val="002B62BD"/>
    <w:rsid w:val="002B75DF"/>
    <w:rsid w:val="002C0490"/>
    <w:rsid w:val="002C05EF"/>
    <w:rsid w:val="002C08AE"/>
    <w:rsid w:val="002C1A79"/>
    <w:rsid w:val="002C5A4E"/>
    <w:rsid w:val="002C6E6D"/>
    <w:rsid w:val="002C6FB7"/>
    <w:rsid w:val="002D075A"/>
    <w:rsid w:val="002D19CB"/>
    <w:rsid w:val="002D2BA8"/>
    <w:rsid w:val="002D31FE"/>
    <w:rsid w:val="002D3D89"/>
    <w:rsid w:val="002D3EF2"/>
    <w:rsid w:val="002E0FDB"/>
    <w:rsid w:val="002E2F02"/>
    <w:rsid w:val="002E584C"/>
    <w:rsid w:val="002E75F2"/>
    <w:rsid w:val="002F0DE3"/>
    <w:rsid w:val="002F1505"/>
    <w:rsid w:val="002F2A0B"/>
    <w:rsid w:val="002F2B55"/>
    <w:rsid w:val="002F2D8C"/>
    <w:rsid w:val="002F2FEB"/>
    <w:rsid w:val="002F3733"/>
    <w:rsid w:val="002F39D5"/>
    <w:rsid w:val="002F4EDE"/>
    <w:rsid w:val="003011ED"/>
    <w:rsid w:val="00301BAD"/>
    <w:rsid w:val="0030204C"/>
    <w:rsid w:val="00303EC4"/>
    <w:rsid w:val="0030571D"/>
    <w:rsid w:val="0030764B"/>
    <w:rsid w:val="00310788"/>
    <w:rsid w:val="00310947"/>
    <w:rsid w:val="00311DD3"/>
    <w:rsid w:val="00312489"/>
    <w:rsid w:val="00313680"/>
    <w:rsid w:val="00313A85"/>
    <w:rsid w:val="00313D74"/>
    <w:rsid w:val="00314377"/>
    <w:rsid w:val="00314933"/>
    <w:rsid w:val="00315348"/>
    <w:rsid w:val="00315410"/>
    <w:rsid w:val="003157D3"/>
    <w:rsid w:val="00321722"/>
    <w:rsid w:val="0032172B"/>
    <w:rsid w:val="00322433"/>
    <w:rsid w:val="00323EB9"/>
    <w:rsid w:val="00324D9E"/>
    <w:rsid w:val="003269DE"/>
    <w:rsid w:val="003274F7"/>
    <w:rsid w:val="0032774C"/>
    <w:rsid w:val="00334199"/>
    <w:rsid w:val="003351DA"/>
    <w:rsid w:val="00335EDD"/>
    <w:rsid w:val="003361C4"/>
    <w:rsid w:val="00336AC5"/>
    <w:rsid w:val="00336B5A"/>
    <w:rsid w:val="003417CE"/>
    <w:rsid w:val="00343129"/>
    <w:rsid w:val="00343E7B"/>
    <w:rsid w:val="003440F4"/>
    <w:rsid w:val="003466D0"/>
    <w:rsid w:val="00346D59"/>
    <w:rsid w:val="0034791D"/>
    <w:rsid w:val="0035099E"/>
    <w:rsid w:val="00350B9E"/>
    <w:rsid w:val="00351D96"/>
    <w:rsid w:val="003523A5"/>
    <w:rsid w:val="00354F29"/>
    <w:rsid w:val="00356822"/>
    <w:rsid w:val="00356ACA"/>
    <w:rsid w:val="00356F58"/>
    <w:rsid w:val="00362DE2"/>
    <w:rsid w:val="00365F85"/>
    <w:rsid w:val="00367358"/>
    <w:rsid w:val="00370A05"/>
    <w:rsid w:val="00370CE5"/>
    <w:rsid w:val="0037231D"/>
    <w:rsid w:val="0037411A"/>
    <w:rsid w:val="00374153"/>
    <w:rsid w:val="003773A7"/>
    <w:rsid w:val="003846DE"/>
    <w:rsid w:val="00384B6B"/>
    <w:rsid w:val="00385FB7"/>
    <w:rsid w:val="00386BA9"/>
    <w:rsid w:val="00387784"/>
    <w:rsid w:val="00390786"/>
    <w:rsid w:val="003919E7"/>
    <w:rsid w:val="003965D6"/>
    <w:rsid w:val="003A1C3D"/>
    <w:rsid w:val="003A1DA4"/>
    <w:rsid w:val="003A3167"/>
    <w:rsid w:val="003A3F32"/>
    <w:rsid w:val="003A4419"/>
    <w:rsid w:val="003A54B3"/>
    <w:rsid w:val="003A58D2"/>
    <w:rsid w:val="003A63D3"/>
    <w:rsid w:val="003A6D2D"/>
    <w:rsid w:val="003B215C"/>
    <w:rsid w:val="003B2641"/>
    <w:rsid w:val="003B2B3E"/>
    <w:rsid w:val="003B2B81"/>
    <w:rsid w:val="003B5D11"/>
    <w:rsid w:val="003B61D6"/>
    <w:rsid w:val="003B76DD"/>
    <w:rsid w:val="003B7878"/>
    <w:rsid w:val="003C2F5A"/>
    <w:rsid w:val="003C334A"/>
    <w:rsid w:val="003C375D"/>
    <w:rsid w:val="003C382E"/>
    <w:rsid w:val="003C386B"/>
    <w:rsid w:val="003C45EE"/>
    <w:rsid w:val="003C6758"/>
    <w:rsid w:val="003C6EE9"/>
    <w:rsid w:val="003D4A15"/>
    <w:rsid w:val="003D51B6"/>
    <w:rsid w:val="003D55F8"/>
    <w:rsid w:val="003D5616"/>
    <w:rsid w:val="003D5F45"/>
    <w:rsid w:val="003D7F4E"/>
    <w:rsid w:val="003E0E13"/>
    <w:rsid w:val="003E1BB7"/>
    <w:rsid w:val="003E2DE8"/>
    <w:rsid w:val="003E3721"/>
    <w:rsid w:val="003E5FF5"/>
    <w:rsid w:val="003E7149"/>
    <w:rsid w:val="003E7CEA"/>
    <w:rsid w:val="003F0576"/>
    <w:rsid w:val="003F0971"/>
    <w:rsid w:val="003F2558"/>
    <w:rsid w:val="003F27A8"/>
    <w:rsid w:val="003F3CB7"/>
    <w:rsid w:val="003F3CF8"/>
    <w:rsid w:val="003F4D37"/>
    <w:rsid w:val="003F6EE2"/>
    <w:rsid w:val="003F7253"/>
    <w:rsid w:val="003F7A91"/>
    <w:rsid w:val="003F7EB0"/>
    <w:rsid w:val="00400D8B"/>
    <w:rsid w:val="00401E7C"/>
    <w:rsid w:val="00401F7B"/>
    <w:rsid w:val="00403DB8"/>
    <w:rsid w:val="004041B7"/>
    <w:rsid w:val="004053A5"/>
    <w:rsid w:val="0040644C"/>
    <w:rsid w:val="00406C23"/>
    <w:rsid w:val="00406F53"/>
    <w:rsid w:val="00407CB3"/>
    <w:rsid w:val="00407D3F"/>
    <w:rsid w:val="00410D8B"/>
    <w:rsid w:val="00410FEE"/>
    <w:rsid w:val="00412078"/>
    <w:rsid w:val="0041278A"/>
    <w:rsid w:val="00412B7E"/>
    <w:rsid w:val="00413725"/>
    <w:rsid w:val="00414D25"/>
    <w:rsid w:val="00416D18"/>
    <w:rsid w:val="00417A1D"/>
    <w:rsid w:val="004247F1"/>
    <w:rsid w:val="00424D59"/>
    <w:rsid w:val="00425C41"/>
    <w:rsid w:val="00425EE4"/>
    <w:rsid w:val="00427FA1"/>
    <w:rsid w:val="0043453B"/>
    <w:rsid w:val="00435480"/>
    <w:rsid w:val="004400F1"/>
    <w:rsid w:val="00440BF1"/>
    <w:rsid w:val="0044155A"/>
    <w:rsid w:val="00441C31"/>
    <w:rsid w:val="004439CF"/>
    <w:rsid w:val="00443E72"/>
    <w:rsid w:val="004441C3"/>
    <w:rsid w:val="00444CA1"/>
    <w:rsid w:val="00444D52"/>
    <w:rsid w:val="00445D86"/>
    <w:rsid w:val="004477BA"/>
    <w:rsid w:val="004505AE"/>
    <w:rsid w:val="004531E4"/>
    <w:rsid w:val="00453F96"/>
    <w:rsid w:val="00454110"/>
    <w:rsid w:val="00454B90"/>
    <w:rsid w:val="0045530B"/>
    <w:rsid w:val="004607F3"/>
    <w:rsid w:val="00460D1F"/>
    <w:rsid w:val="0046132E"/>
    <w:rsid w:val="0046270A"/>
    <w:rsid w:val="00462A08"/>
    <w:rsid w:val="00462F35"/>
    <w:rsid w:val="004653E9"/>
    <w:rsid w:val="00465CB5"/>
    <w:rsid w:val="004676D8"/>
    <w:rsid w:val="0046798B"/>
    <w:rsid w:val="00470440"/>
    <w:rsid w:val="004705B7"/>
    <w:rsid w:val="00476C7E"/>
    <w:rsid w:val="00476DE2"/>
    <w:rsid w:val="004777EF"/>
    <w:rsid w:val="00480621"/>
    <w:rsid w:val="00481FB8"/>
    <w:rsid w:val="00485995"/>
    <w:rsid w:val="00485C55"/>
    <w:rsid w:val="00485FC7"/>
    <w:rsid w:val="004903D9"/>
    <w:rsid w:val="00493FF4"/>
    <w:rsid w:val="00494F84"/>
    <w:rsid w:val="004962B7"/>
    <w:rsid w:val="00496FB4"/>
    <w:rsid w:val="004A5DB8"/>
    <w:rsid w:val="004A6E36"/>
    <w:rsid w:val="004B0327"/>
    <w:rsid w:val="004B118C"/>
    <w:rsid w:val="004B166E"/>
    <w:rsid w:val="004B2EC6"/>
    <w:rsid w:val="004B359B"/>
    <w:rsid w:val="004B3B5F"/>
    <w:rsid w:val="004B4678"/>
    <w:rsid w:val="004B59E5"/>
    <w:rsid w:val="004B65BF"/>
    <w:rsid w:val="004B6AB9"/>
    <w:rsid w:val="004C2405"/>
    <w:rsid w:val="004C240C"/>
    <w:rsid w:val="004C2D74"/>
    <w:rsid w:val="004C48E4"/>
    <w:rsid w:val="004C4D82"/>
    <w:rsid w:val="004C6EE8"/>
    <w:rsid w:val="004C7A33"/>
    <w:rsid w:val="004D1249"/>
    <w:rsid w:val="004D2409"/>
    <w:rsid w:val="004D3CA5"/>
    <w:rsid w:val="004D43A8"/>
    <w:rsid w:val="004D6E5D"/>
    <w:rsid w:val="004D7B16"/>
    <w:rsid w:val="004E340F"/>
    <w:rsid w:val="004E5F22"/>
    <w:rsid w:val="004E7878"/>
    <w:rsid w:val="004F0AD4"/>
    <w:rsid w:val="004F33F3"/>
    <w:rsid w:val="004F359F"/>
    <w:rsid w:val="004F5772"/>
    <w:rsid w:val="004F5949"/>
    <w:rsid w:val="004F7763"/>
    <w:rsid w:val="00500681"/>
    <w:rsid w:val="005021D3"/>
    <w:rsid w:val="00504F25"/>
    <w:rsid w:val="00505D52"/>
    <w:rsid w:val="00506081"/>
    <w:rsid w:val="00506980"/>
    <w:rsid w:val="00506A22"/>
    <w:rsid w:val="00507FE6"/>
    <w:rsid w:val="005114B3"/>
    <w:rsid w:val="005118C1"/>
    <w:rsid w:val="00511AE4"/>
    <w:rsid w:val="005128D9"/>
    <w:rsid w:val="00512CE6"/>
    <w:rsid w:val="0052325D"/>
    <w:rsid w:val="00525B9E"/>
    <w:rsid w:val="005268EE"/>
    <w:rsid w:val="00527AC0"/>
    <w:rsid w:val="00527C27"/>
    <w:rsid w:val="00530A44"/>
    <w:rsid w:val="00531DF3"/>
    <w:rsid w:val="005337E7"/>
    <w:rsid w:val="0053441B"/>
    <w:rsid w:val="00534DB1"/>
    <w:rsid w:val="00540C7C"/>
    <w:rsid w:val="00545A13"/>
    <w:rsid w:val="005465B6"/>
    <w:rsid w:val="00546A8D"/>
    <w:rsid w:val="00546DD4"/>
    <w:rsid w:val="005504EE"/>
    <w:rsid w:val="00554189"/>
    <w:rsid w:val="00555A49"/>
    <w:rsid w:val="005568B1"/>
    <w:rsid w:val="00556AD4"/>
    <w:rsid w:val="00557B15"/>
    <w:rsid w:val="005611B3"/>
    <w:rsid w:val="005628C2"/>
    <w:rsid w:val="0056688D"/>
    <w:rsid w:val="00566C5F"/>
    <w:rsid w:val="005670A9"/>
    <w:rsid w:val="0057597A"/>
    <w:rsid w:val="00577C7D"/>
    <w:rsid w:val="00582358"/>
    <w:rsid w:val="00582726"/>
    <w:rsid w:val="00585395"/>
    <w:rsid w:val="00587320"/>
    <w:rsid w:val="00590CDF"/>
    <w:rsid w:val="005912AE"/>
    <w:rsid w:val="00591712"/>
    <w:rsid w:val="00592927"/>
    <w:rsid w:val="00594B32"/>
    <w:rsid w:val="00594E70"/>
    <w:rsid w:val="00595240"/>
    <w:rsid w:val="005A0B52"/>
    <w:rsid w:val="005A231D"/>
    <w:rsid w:val="005A5AA5"/>
    <w:rsid w:val="005A624C"/>
    <w:rsid w:val="005A74B5"/>
    <w:rsid w:val="005A76EF"/>
    <w:rsid w:val="005A7D0D"/>
    <w:rsid w:val="005A7E53"/>
    <w:rsid w:val="005B0BFB"/>
    <w:rsid w:val="005B1464"/>
    <w:rsid w:val="005B34EA"/>
    <w:rsid w:val="005B5240"/>
    <w:rsid w:val="005B7CDC"/>
    <w:rsid w:val="005B7E70"/>
    <w:rsid w:val="005C0208"/>
    <w:rsid w:val="005C325C"/>
    <w:rsid w:val="005C4F10"/>
    <w:rsid w:val="005C5BFD"/>
    <w:rsid w:val="005C603E"/>
    <w:rsid w:val="005C7FE7"/>
    <w:rsid w:val="005D004E"/>
    <w:rsid w:val="005D2A58"/>
    <w:rsid w:val="005D313F"/>
    <w:rsid w:val="005D369B"/>
    <w:rsid w:val="005D4B3E"/>
    <w:rsid w:val="005D52B1"/>
    <w:rsid w:val="005D7405"/>
    <w:rsid w:val="005D78CD"/>
    <w:rsid w:val="005E3169"/>
    <w:rsid w:val="005E386B"/>
    <w:rsid w:val="005E726C"/>
    <w:rsid w:val="005F08C6"/>
    <w:rsid w:val="005F1B43"/>
    <w:rsid w:val="005F2352"/>
    <w:rsid w:val="005F336B"/>
    <w:rsid w:val="005F39B6"/>
    <w:rsid w:val="005F5716"/>
    <w:rsid w:val="005F61F5"/>
    <w:rsid w:val="00600106"/>
    <w:rsid w:val="006025E0"/>
    <w:rsid w:val="00603810"/>
    <w:rsid w:val="006042A7"/>
    <w:rsid w:val="00604980"/>
    <w:rsid w:val="00604DF2"/>
    <w:rsid w:val="006056AA"/>
    <w:rsid w:val="00606044"/>
    <w:rsid w:val="00606784"/>
    <w:rsid w:val="00607AE6"/>
    <w:rsid w:val="00610229"/>
    <w:rsid w:val="00610649"/>
    <w:rsid w:val="00611149"/>
    <w:rsid w:val="00611272"/>
    <w:rsid w:val="006112A7"/>
    <w:rsid w:val="00614842"/>
    <w:rsid w:val="00616173"/>
    <w:rsid w:val="0061794B"/>
    <w:rsid w:val="00620F38"/>
    <w:rsid w:val="0062500A"/>
    <w:rsid w:val="006263C3"/>
    <w:rsid w:val="00626D05"/>
    <w:rsid w:val="00627E21"/>
    <w:rsid w:val="006329C0"/>
    <w:rsid w:val="006348FA"/>
    <w:rsid w:val="0063532D"/>
    <w:rsid w:val="006377A6"/>
    <w:rsid w:val="00644A38"/>
    <w:rsid w:val="00645C70"/>
    <w:rsid w:val="0064719A"/>
    <w:rsid w:val="006522F7"/>
    <w:rsid w:val="006544E7"/>
    <w:rsid w:val="00655670"/>
    <w:rsid w:val="006556D2"/>
    <w:rsid w:val="006560BF"/>
    <w:rsid w:val="006568D4"/>
    <w:rsid w:val="00657DDA"/>
    <w:rsid w:val="00657E6F"/>
    <w:rsid w:val="00660AC0"/>
    <w:rsid w:val="00663C9A"/>
    <w:rsid w:val="0066413B"/>
    <w:rsid w:val="00664D63"/>
    <w:rsid w:val="0066615B"/>
    <w:rsid w:val="00667ABF"/>
    <w:rsid w:val="006707EE"/>
    <w:rsid w:val="00670E66"/>
    <w:rsid w:val="00673CC7"/>
    <w:rsid w:val="006755AA"/>
    <w:rsid w:val="00675AF3"/>
    <w:rsid w:val="00675D77"/>
    <w:rsid w:val="00676BD0"/>
    <w:rsid w:val="0067768C"/>
    <w:rsid w:val="006800B4"/>
    <w:rsid w:val="00686C48"/>
    <w:rsid w:val="006872F4"/>
    <w:rsid w:val="00687BBC"/>
    <w:rsid w:val="00692CAD"/>
    <w:rsid w:val="0069555E"/>
    <w:rsid w:val="00697CD6"/>
    <w:rsid w:val="00697E58"/>
    <w:rsid w:val="006A1E31"/>
    <w:rsid w:val="006A2F38"/>
    <w:rsid w:val="006A7384"/>
    <w:rsid w:val="006B0063"/>
    <w:rsid w:val="006B056E"/>
    <w:rsid w:val="006B0A92"/>
    <w:rsid w:val="006B0ED4"/>
    <w:rsid w:val="006B30DF"/>
    <w:rsid w:val="006B69B0"/>
    <w:rsid w:val="006B70BB"/>
    <w:rsid w:val="006C0493"/>
    <w:rsid w:val="006C0C2E"/>
    <w:rsid w:val="006C2DA2"/>
    <w:rsid w:val="006C6A28"/>
    <w:rsid w:val="006D27CC"/>
    <w:rsid w:val="006D351D"/>
    <w:rsid w:val="006D3C46"/>
    <w:rsid w:val="006D6C36"/>
    <w:rsid w:val="006E00FA"/>
    <w:rsid w:val="006E029E"/>
    <w:rsid w:val="006E049B"/>
    <w:rsid w:val="006E10AB"/>
    <w:rsid w:val="006E1F08"/>
    <w:rsid w:val="006E29C9"/>
    <w:rsid w:val="006E3B4C"/>
    <w:rsid w:val="006F3B32"/>
    <w:rsid w:val="006F3C3E"/>
    <w:rsid w:val="006F3E2F"/>
    <w:rsid w:val="006F5506"/>
    <w:rsid w:val="006F56BE"/>
    <w:rsid w:val="006F743B"/>
    <w:rsid w:val="00702972"/>
    <w:rsid w:val="00703551"/>
    <w:rsid w:val="00703691"/>
    <w:rsid w:val="0070388D"/>
    <w:rsid w:val="00703A8B"/>
    <w:rsid w:val="007055F4"/>
    <w:rsid w:val="0070651B"/>
    <w:rsid w:val="007101B2"/>
    <w:rsid w:val="0071141F"/>
    <w:rsid w:val="0071404E"/>
    <w:rsid w:val="007155AB"/>
    <w:rsid w:val="007158B1"/>
    <w:rsid w:val="00717BE9"/>
    <w:rsid w:val="00720320"/>
    <w:rsid w:val="00720B8B"/>
    <w:rsid w:val="00721DBB"/>
    <w:rsid w:val="007228D1"/>
    <w:rsid w:val="00723181"/>
    <w:rsid w:val="00723CBB"/>
    <w:rsid w:val="00726C89"/>
    <w:rsid w:val="00730814"/>
    <w:rsid w:val="0073228E"/>
    <w:rsid w:val="007325F9"/>
    <w:rsid w:val="007337C2"/>
    <w:rsid w:val="007348D8"/>
    <w:rsid w:val="00735806"/>
    <w:rsid w:val="007364AF"/>
    <w:rsid w:val="0073653B"/>
    <w:rsid w:val="0073783F"/>
    <w:rsid w:val="007400E5"/>
    <w:rsid w:val="00742FE5"/>
    <w:rsid w:val="00750938"/>
    <w:rsid w:val="00750E47"/>
    <w:rsid w:val="00752B96"/>
    <w:rsid w:val="00752CF5"/>
    <w:rsid w:val="007530D6"/>
    <w:rsid w:val="0075510F"/>
    <w:rsid w:val="0075595E"/>
    <w:rsid w:val="00756535"/>
    <w:rsid w:val="00756B6F"/>
    <w:rsid w:val="00761393"/>
    <w:rsid w:val="00761AF9"/>
    <w:rsid w:val="00762CEA"/>
    <w:rsid w:val="00763655"/>
    <w:rsid w:val="00763CF5"/>
    <w:rsid w:val="00764389"/>
    <w:rsid w:val="0076454B"/>
    <w:rsid w:val="007650FC"/>
    <w:rsid w:val="00766D19"/>
    <w:rsid w:val="00770F4B"/>
    <w:rsid w:val="007716AB"/>
    <w:rsid w:val="007736D3"/>
    <w:rsid w:val="0077393B"/>
    <w:rsid w:val="007739A4"/>
    <w:rsid w:val="007741D1"/>
    <w:rsid w:val="0077426A"/>
    <w:rsid w:val="0077467C"/>
    <w:rsid w:val="00774DBE"/>
    <w:rsid w:val="0077581B"/>
    <w:rsid w:val="00775D00"/>
    <w:rsid w:val="00780C89"/>
    <w:rsid w:val="00781FA3"/>
    <w:rsid w:val="007849A8"/>
    <w:rsid w:val="00784C46"/>
    <w:rsid w:val="00791E0D"/>
    <w:rsid w:val="00792270"/>
    <w:rsid w:val="0079548C"/>
    <w:rsid w:val="007954DA"/>
    <w:rsid w:val="00796C7B"/>
    <w:rsid w:val="00797861"/>
    <w:rsid w:val="007A0103"/>
    <w:rsid w:val="007A04AE"/>
    <w:rsid w:val="007A1D5F"/>
    <w:rsid w:val="007A29EC"/>
    <w:rsid w:val="007A37E9"/>
    <w:rsid w:val="007A3B94"/>
    <w:rsid w:val="007A3E96"/>
    <w:rsid w:val="007A4B63"/>
    <w:rsid w:val="007B047B"/>
    <w:rsid w:val="007B2215"/>
    <w:rsid w:val="007B6BD8"/>
    <w:rsid w:val="007B7E62"/>
    <w:rsid w:val="007B7FB8"/>
    <w:rsid w:val="007C07E1"/>
    <w:rsid w:val="007C11D6"/>
    <w:rsid w:val="007C2987"/>
    <w:rsid w:val="007C381B"/>
    <w:rsid w:val="007C3BCF"/>
    <w:rsid w:val="007C4A62"/>
    <w:rsid w:val="007C4D9B"/>
    <w:rsid w:val="007C572D"/>
    <w:rsid w:val="007C64F6"/>
    <w:rsid w:val="007D0050"/>
    <w:rsid w:val="007D4045"/>
    <w:rsid w:val="007D669A"/>
    <w:rsid w:val="007D6984"/>
    <w:rsid w:val="007D773F"/>
    <w:rsid w:val="007E08ED"/>
    <w:rsid w:val="007E0A1A"/>
    <w:rsid w:val="007E0D38"/>
    <w:rsid w:val="007E0FC8"/>
    <w:rsid w:val="007E21FE"/>
    <w:rsid w:val="007E2964"/>
    <w:rsid w:val="007E2CCE"/>
    <w:rsid w:val="007E4AF2"/>
    <w:rsid w:val="007E4DBD"/>
    <w:rsid w:val="007F0AA2"/>
    <w:rsid w:val="007F0B0E"/>
    <w:rsid w:val="007F2D55"/>
    <w:rsid w:val="007F5002"/>
    <w:rsid w:val="007F7B19"/>
    <w:rsid w:val="00802467"/>
    <w:rsid w:val="00803B89"/>
    <w:rsid w:val="00803CBB"/>
    <w:rsid w:val="00804400"/>
    <w:rsid w:val="0080448E"/>
    <w:rsid w:val="00804884"/>
    <w:rsid w:val="0080637A"/>
    <w:rsid w:val="008063E2"/>
    <w:rsid w:val="008067AB"/>
    <w:rsid w:val="00810019"/>
    <w:rsid w:val="00811877"/>
    <w:rsid w:val="00817438"/>
    <w:rsid w:val="00820825"/>
    <w:rsid w:val="0082273C"/>
    <w:rsid w:val="00823391"/>
    <w:rsid w:val="008259F9"/>
    <w:rsid w:val="00825ABD"/>
    <w:rsid w:val="0082718A"/>
    <w:rsid w:val="00827242"/>
    <w:rsid w:val="00827DF1"/>
    <w:rsid w:val="00827F63"/>
    <w:rsid w:val="00831FE3"/>
    <w:rsid w:val="008329AE"/>
    <w:rsid w:val="00834CB7"/>
    <w:rsid w:val="00835729"/>
    <w:rsid w:val="00835F5C"/>
    <w:rsid w:val="00837F20"/>
    <w:rsid w:val="00840268"/>
    <w:rsid w:val="0084027F"/>
    <w:rsid w:val="00841A85"/>
    <w:rsid w:val="00842108"/>
    <w:rsid w:val="00843D81"/>
    <w:rsid w:val="00844F53"/>
    <w:rsid w:val="00847342"/>
    <w:rsid w:val="008512C2"/>
    <w:rsid w:val="00852F38"/>
    <w:rsid w:val="00853041"/>
    <w:rsid w:val="00853578"/>
    <w:rsid w:val="00855A6B"/>
    <w:rsid w:val="00855AFB"/>
    <w:rsid w:val="00861322"/>
    <w:rsid w:val="00861B02"/>
    <w:rsid w:val="00861E54"/>
    <w:rsid w:val="00862106"/>
    <w:rsid w:val="00864F59"/>
    <w:rsid w:val="008716C2"/>
    <w:rsid w:val="00871914"/>
    <w:rsid w:val="00872395"/>
    <w:rsid w:val="00872D1E"/>
    <w:rsid w:val="00873ACF"/>
    <w:rsid w:val="00873D7A"/>
    <w:rsid w:val="008754F2"/>
    <w:rsid w:val="00876075"/>
    <w:rsid w:val="00881547"/>
    <w:rsid w:val="0088170C"/>
    <w:rsid w:val="008822B1"/>
    <w:rsid w:val="008834CC"/>
    <w:rsid w:val="00886A71"/>
    <w:rsid w:val="00890702"/>
    <w:rsid w:val="0089090E"/>
    <w:rsid w:val="0089139F"/>
    <w:rsid w:val="00891EDA"/>
    <w:rsid w:val="00894A15"/>
    <w:rsid w:val="0089517B"/>
    <w:rsid w:val="00896055"/>
    <w:rsid w:val="00896BE0"/>
    <w:rsid w:val="008A0B3D"/>
    <w:rsid w:val="008A0B59"/>
    <w:rsid w:val="008A0C33"/>
    <w:rsid w:val="008A1084"/>
    <w:rsid w:val="008A1D19"/>
    <w:rsid w:val="008A2467"/>
    <w:rsid w:val="008A40DB"/>
    <w:rsid w:val="008A440A"/>
    <w:rsid w:val="008A50FF"/>
    <w:rsid w:val="008B0232"/>
    <w:rsid w:val="008B095B"/>
    <w:rsid w:val="008B0F8E"/>
    <w:rsid w:val="008B3372"/>
    <w:rsid w:val="008B45C0"/>
    <w:rsid w:val="008B4F22"/>
    <w:rsid w:val="008B5265"/>
    <w:rsid w:val="008C119B"/>
    <w:rsid w:val="008C135F"/>
    <w:rsid w:val="008C2590"/>
    <w:rsid w:val="008C3802"/>
    <w:rsid w:val="008C519C"/>
    <w:rsid w:val="008C5F5E"/>
    <w:rsid w:val="008C6403"/>
    <w:rsid w:val="008C69FC"/>
    <w:rsid w:val="008D0CC6"/>
    <w:rsid w:val="008D264A"/>
    <w:rsid w:val="008D4744"/>
    <w:rsid w:val="008D4B09"/>
    <w:rsid w:val="008D4DEC"/>
    <w:rsid w:val="008D6A8B"/>
    <w:rsid w:val="008E07A4"/>
    <w:rsid w:val="008E2D0B"/>
    <w:rsid w:val="008E3A77"/>
    <w:rsid w:val="008E4C05"/>
    <w:rsid w:val="008E53F9"/>
    <w:rsid w:val="008E60AE"/>
    <w:rsid w:val="008E62D5"/>
    <w:rsid w:val="008E6984"/>
    <w:rsid w:val="008E733B"/>
    <w:rsid w:val="008F293C"/>
    <w:rsid w:val="008F2C59"/>
    <w:rsid w:val="008F2F94"/>
    <w:rsid w:val="008F3306"/>
    <w:rsid w:val="008F5836"/>
    <w:rsid w:val="008F7128"/>
    <w:rsid w:val="00901ADE"/>
    <w:rsid w:val="00902A79"/>
    <w:rsid w:val="0090328C"/>
    <w:rsid w:val="0090485A"/>
    <w:rsid w:val="009104FE"/>
    <w:rsid w:val="009106C2"/>
    <w:rsid w:val="00911077"/>
    <w:rsid w:val="00915B4F"/>
    <w:rsid w:val="00915F28"/>
    <w:rsid w:val="00920C3E"/>
    <w:rsid w:val="00922B4D"/>
    <w:rsid w:val="00922FB3"/>
    <w:rsid w:val="009238A7"/>
    <w:rsid w:val="00927FAE"/>
    <w:rsid w:val="00930667"/>
    <w:rsid w:val="00932096"/>
    <w:rsid w:val="009322D2"/>
    <w:rsid w:val="009338F5"/>
    <w:rsid w:val="00933CE1"/>
    <w:rsid w:val="00934607"/>
    <w:rsid w:val="00936469"/>
    <w:rsid w:val="009366BA"/>
    <w:rsid w:val="00936B4D"/>
    <w:rsid w:val="00937F22"/>
    <w:rsid w:val="0094205E"/>
    <w:rsid w:val="0094394D"/>
    <w:rsid w:val="0094444D"/>
    <w:rsid w:val="009449E8"/>
    <w:rsid w:val="00945CB9"/>
    <w:rsid w:val="00945D4B"/>
    <w:rsid w:val="00945D62"/>
    <w:rsid w:val="0094695C"/>
    <w:rsid w:val="00950637"/>
    <w:rsid w:val="00953446"/>
    <w:rsid w:val="009535DC"/>
    <w:rsid w:val="009546A5"/>
    <w:rsid w:val="00955929"/>
    <w:rsid w:val="00956957"/>
    <w:rsid w:val="0095766C"/>
    <w:rsid w:val="0096031C"/>
    <w:rsid w:val="00960BD2"/>
    <w:rsid w:val="00962DFF"/>
    <w:rsid w:val="0096320B"/>
    <w:rsid w:val="009633C9"/>
    <w:rsid w:val="00964BB1"/>
    <w:rsid w:val="00965391"/>
    <w:rsid w:val="00966707"/>
    <w:rsid w:val="009668BD"/>
    <w:rsid w:val="00970622"/>
    <w:rsid w:val="00973169"/>
    <w:rsid w:val="00973702"/>
    <w:rsid w:val="00973CF4"/>
    <w:rsid w:val="00975105"/>
    <w:rsid w:val="00975A82"/>
    <w:rsid w:val="009766E5"/>
    <w:rsid w:val="0097798A"/>
    <w:rsid w:val="00980F93"/>
    <w:rsid w:val="00981374"/>
    <w:rsid w:val="009817A7"/>
    <w:rsid w:val="00982DC5"/>
    <w:rsid w:val="009831AA"/>
    <w:rsid w:val="00984335"/>
    <w:rsid w:val="00986DB1"/>
    <w:rsid w:val="00987EF7"/>
    <w:rsid w:val="0099004C"/>
    <w:rsid w:val="0099176C"/>
    <w:rsid w:val="00991D94"/>
    <w:rsid w:val="00992975"/>
    <w:rsid w:val="00993A87"/>
    <w:rsid w:val="00995107"/>
    <w:rsid w:val="00995189"/>
    <w:rsid w:val="00996E82"/>
    <w:rsid w:val="00997728"/>
    <w:rsid w:val="009A0D5C"/>
    <w:rsid w:val="009A125B"/>
    <w:rsid w:val="009A26CA"/>
    <w:rsid w:val="009A2B8F"/>
    <w:rsid w:val="009A3A3B"/>
    <w:rsid w:val="009A3C48"/>
    <w:rsid w:val="009A57B8"/>
    <w:rsid w:val="009A5AF2"/>
    <w:rsid w:val="009A6E0D"/>
    <w:rsid w:val="009A78BA"/>
    <w:rsid w:val="009A7F86"/>
    <w:rsid w:val="009B2AAB"/>
    <w:rsid w:val="009B2DEE"/>
    <w:rsid w:val="009B51E6"/>
    <w:rsid w:val="009B6E3F"/>
    <w:rsid w:val="009B7E99"/>
    <w:rsid w:val="009C0E5C"/>
    <w:rsid w:val="009C0F35"/>
    <w:rsid w:val="009C3A48"/>
    <w:rsid w:val="009C3C1F"/>
    <w:rsid w:val="009C44E9"/>
    <w:rsid w:val="009C4512"/>
    <w:rsid w:val="009C462A"/>
    <w:rsid w:val="009C46A0"/>
    <w:rsid w:val="009C4B82"/>
    <w:rsid w:val="009C672C"/>
    <w:rsid w:val="009C7019"/>
    <w:rsid w:val="009D20F4"/>
    <w:rsid w:val="009D3A5E"/>
    <w:rsid w:val="009D448B"/>
    <w:rsid w:val="009D54A9"/>
    <w:rsid w:val="009D74FC"/>
    <w:rsid w:val="009D77B6"/>
    <w:rsid w:val="009E06BB"/>
    <w:rsid w:val="009E27EF"/>
    <w:rsid w:val="009E75EA"/>
    <w:rsid w:val="009F0624"/>
    <w:rsid w:val="009F249A"/>
    <w:rsid w:val="009F430D"/>
    <w:rsid w:val="009F5784"/>
    <w:rsid w:val="009F775F"/>
    <w:rsid w:val="009F7AE7"/>
    <w:rsid w:val="00A021E5"/>
    <w:rsid w:val="00A027F6"/>
    <w:rsid w:val="00A1130F"/>
    <w:rsid w:val="00A11C35"/>
    <w:rsid w:val="00A12C35"/>
    <w:rsid w:val="00A13E48"/>
    <w:rsid w:val="00A175CF"/>
    <w:rsid w:val="00A202DF"/>
    <w:rsid w:val="00A205B3"/>
    <w:rsid w:val="00A233A3"/>
    <w:rsid w:val="00A2450F"/>
    <w:rsid w:val="00A268A1"/>
    <w:rsid w:val="00A274BC"/>
    <w:rsid w:val="00A278ED"/>
    <w:rsid w:val="00A30B0E"/>
    <w:rsid w:val="00A310F7"/>
    <w:rsid w:val="00A32A27"/>
    <w:rsid w:val="00A32D1A"/>
    <w:rsid w:val="00A33115"/>
    <w:rsid w:val="00A33D6C"/>
    <w:rsid w:val="00A34998"/>
    <w:rsid w:val="00A34CB5"/>
    <w:rsid w:val="00A35AED"/>
    <w:rsid w:val="00A420FA"/>
    <w:rsid w:val="00A42820"/>
    <w:rsid w:val="00A42B88"/>
    <w:rsid w:val="00A42C06"/>
    <w:rsid w:val="00A44270"/>
    <w:rsid w:val="00A472AC"/>
    <w:rsid w:val="00A515A2"/>
    <w:rsid w:val="00A51A9E"/>
    <w:rsid w:val="00A54E5E"/>
    <w:rsid w:val="00A55455"/>
    <w:rsid w:val="00A56232"/>
    <w:rsid w:val="00A5694F"/>
    <w:rsid w:val="00A56AD4"/>
    <w:rsid w:val="00A56F30"/>
    <w:rsid w:val="00A579BD"/>
    <w:rsid w:val="00A615F6"/>
    <w:rsid w:val="00A617C8"/>
    <w:rsid w:val="00A6427E"/>
    <w:rsid w:val="00A6540A"/>
    <w:rsid w:val="00A65F02"/>
    <w:rsid w:val="00A66AE9"/>
    <w:rsid w:val="00A66E62"/>
    <w:rsid w:val="00A6778C"/>
    <w:rsid w:val="00A67E2F"/>
    <w:rsid w:val="00A70468"/>
    <w:rsid w:val="00A71745"/>
    <w:rsid w:val="00A719A1"/>
    <w:rsid w:val="00A7218A"/>
    <w:rsid w:val="00A73CF7"/>
    <w:rsid w:val="00A747C0"/>
    <w:rsid w:val="00A74F3D"/>
    <w:rsid w:val="00A75CB1"/>
    <w:rsid w:val="00A7696C"/>
    <w:rsid w:val="00A77428"/>
    <w:rsid w:val="00A80C36"/>
    <w:rsid w:val="00A87416"/>
    <w:rsid w:val="00A93219"/>
    <w:rsid w:val="00A9323F"/>
    <w:rsid w:val="00A93FA1"/>
    <w:rsid w:val="00A94C6F"/>
    <w:rsid w:val="00A94DF2"/>
    <w:rsid w:val="00A95468"/>
    <w:rsid w:val="00A95E00"/>
    <w:rsid w:val="00A97F59"/>
    <w:rsid w:val="00AA1CC6"/>
    <w:rsid w:val="00AA217B"/>
    <w:rsid w:val="00AA604E"/>
    <w:rsid w:val="00AA65CA"/>
    <w:rsid w:val="00AA6914"/>
    <w:rsid w:val="00AA6BEE"/>
    <w:rsid w:val="00AB05D7"/>
    <w:rsid w:val="00AB1625"/>
    <w:rsid w:val="00AB18E5"/>
    <w:rsid w:val="00AB1A8A"/>
    <w:rsid w:val="00AB53D7"/>
    <w:rsid w:val="00AB5922"/>
    <w:rsid w:val="00AB5C07"/>
    <w:rsid w:val="00AC0F7D"/>
    <w:rsid w:val="00AC2976"/>
    <w:rsid w:val="00AC2FF0"/>
    <w:rsid w:val="00AC357D"/>
    <w:rsid w:val="00AC373F"/>
    <w:rsid w:val="00AC374F"/>
    <w:rsid w:val="00AC70B8"/>
    <w:rsid w:val="00AC7F29"/>
    <w:rsid w:val="00AD102A"/>
    <w:rsid w:val="00AD1F91"/>
    <w:rsid w:val="00AD349B"/>
    <w:rsid w:val="00AD387B"/>
    <w:rsid w:val="00AD3B24"/>
    <w:rsid w:val="00AD52EF"/>
    <w:rsid w:val="00AD687B"/>
    <w:rsid w:val="00AE2760"/>
    <w:rsid w:val="00AE2A26"/>
    <w:rsid w:val="00AE4215"/>
    <w:rsid w:val="00AE4AF9"/>
    <w:rsid w:val="00AE4E2D"/>
    <w:rsid w:val="00AE677E"/>
    <w:rsid w:val="00AE798E"/>
    <w:rsid w:val="00AF3EA0"/>
    <w:rsid w:val="00AF4699"/>
    <w:rsid w:val="00AF4794"/>
    <w:rsid w:val="00AF7765"/>
    <w:rsid w:val="00B02E2D"/>
    <w:rsid w:val="00B0513E"/>
    <w:rsid w:val="00B05332"/>
    <w:rsid w:val="00B103F9"/>
    <w:rsid w:val="00B1119E"/>
    <w:rsid w:val="00B1238B"/>
    <w:rsid w:val="00B1254E"/>
    <w:rsid w:val="00B1268F"/>
    <w:rsid w:val="00B14FFA"/>
    <w:rsid w:val="00B15114"/>
    <w:rsid w:val="00B16CA0"/>
    <w:rsid w:val="00B17E7F"/>
    <w:rsid w:val="00B20BB5"/>
    <w:rsid w:val="00B2100A"/>
    <w:rsid w:val="00B23380"/>
    <w:rsid w:val="00B237CA"/>
    <w:rsid w:val="00B24040"/>
    <w:rsid w:val="00B245B9"/>
    <w:rsid w:val="00B248D2"/>
    <w:rsid w:val="00B253E0"/>
    <w:rsid w:val="00B265E9"/>
    <w:rsid w:val="00B26AB2"/>
    <w:rsid w:val="00B26C77"/>
    <w:rsid w:val="00B3013A"/>
    <w:rsid w:val="00B305AD"/>
    <w:rsid w:val="00B31507"/>
    <w:rsid w:val="00B3255F"/>
    <w:rsid w:val="00B337D3"/>
    <w:rsid w:val="00B34B30"/>
    <w:rsid w:val="00B37482"/>
    <w:rsid w:val="00B37B2A"/>
    <w:rsid w:val="00B400FB"/>
    <w:rsid w:val="00B43A1E"/>
    <w:rsid w:val="00B472D3"/>
    <w:rsid w:val="00B5209B"/>
    <w:rsid w:val="00B522D1"/>
    <w:rsid w:val="00B5290B"/>
    <w:rsid w:val="00B53B7E"/>
    <w:rsid w:val="00B53E35"/>
    <w:rsid w:val="00B541E8"/>
    <w:rsid w:val="00B57F97"/>
    <w:rsid w:val="00B602EE"/>
    <w:rsid w:val="00B60C13"/>
    <w:rsid w:val="00B6283D"/>
    <w:rsid w:val="00B70601"/>
    <w:rsid w:val="00B717C0"/>
    <w:rsid w:val="00B71B92"/>
    <w:rsid w:val="00B7302A"/>
    <w:rsid w:val="00B73746"/>
    <w:rsid w:val="00B74F40"/>
    <w:rsid w:val="00B755DC"/>
    <w:rsid w:val="00B767B6"/>
    <w:rsid w:val="00B77DE7"/>
    <w:rsid w:val="00B8028E"/>
    <w:rsid w:val="00B8078D"/>
    <w:rsid w:val="00B81F00"/>
    <w:rsid w:val="00B8481B"/>
    <w:rsid w:val="00B84DF7"/>
    <w:rsid w:val="00B851C3"/>
    <w:rsid w:val="00B8670D"/>
    <w:rsid w:val="00B872C8"/>
    <w:rsid w:val="00B87419"/>
    <w:rsid w:val="00B9033F"/>
    <w:rsid w:val="00B9069B"/>
    <w:rsid w:val="00B9167B"/>
    <w:rsid w:val="00B9353D"/>
    <w:rsid w:val="00B93D44"/>
    <w:rsid w:val="00B95E5F"/>
    <w:rsid w:val="00BA1837"/>
    <w:rsid w:val="00BA2570"/>
    <w:rsid w:val="00BA27D8"/>
    <w:rsid w:val="00BA3706"/>
    <w:rsid w:val="00BA3C7F"/>
    <w:rsid w:val="00BA6C45"/>
    <w:rsid w:val="00BA7693"/>
    <w:rsid w:val="00BB054D"/>
    <w:rsid w:val="00BB103E"/>
    <w:rsid w:val="00BB48AD"/>
    <w:rsid w:val="00BB605A"/>
    <w:rsid w:val="00BB6755"/>
    <w:rsid w:val="00BC0693"/>
    <w:rsid w:val="00BC2D9D"/>
    <w:rsid w:val="00BC2E4E"/>
    <w:rsid w:val="00BC4299"/>
    <w:rsid w:val="00BC54A8"/>
    <w:rsid w:val="00BC6B49"/>
    <w:rsid w:val="00BD0CB0"/>
    <w:rsid w:val="00BD0E09"/>
    <w:rsid w:val="00BD200F"/>
    <w:rsid w:val="00BD2016"/>
    <w:rsid w:val="00BD311E"/>
    <w:rsid w:val="00BD3254"/>
    <w:rsid w:val="00BD3504"/>
    <w:rsid w:val="00BD3AA2"/>
    <w:rsid w:val="00BD583A"/>
    <w:rsid w:val="00BD5CFD"/>
    <w:rsid w:val="00BD78A5"/>
    <w:rsid w:val="00BE2451"/>
    <w:rsid w:val="00BE3578"/>
    <w:rsid w:val="00BE5D57"/>
    <w:rsid w:val="00BE7F6D"/>
    <w:rsid w:val="00BF0C5E"/>
    <w:rsid w:val="00BF0C7A"/>
    <w:rsid w:val="00BF13C2"/>
    <w:rsid w:val="00BF1900"/>
    <w:rsid w:val="00BF551C"/>
    <w:rsid w:val="00BF5FC3"/>
    <w:rsid w:val="00BF6949"/>
    <w:rsid w:val="00BF6C57"/>
    <w:rsid w:val="00C0005D"/>
    <w:rsid w:val="00C02F54"/>
    <w:rsid w:val="00C0505C"/>
    <w:rsid w:val="00C05A76"/>
    <w:rsid w:val="00C105C3"/>
    <w:rsid w:val="00C11361"/>
    <w:rsid w:val="00C11D8C"/>
    <w:rsid w:val="00C149A5"/>
    <w:rsid w:val="00C14DC6"/>
    <w:rsid w:val="00C155CE"/>
    <w:rsid w:val="00C1777B"/>
    <w:rsid w:val="00C20EEC"/>
    <w:rsid w:val="00C21944"/>
    <w:rsid w:val="00C24E63"/>
    <w:rsid w:val="00C2644B"/>
    <w:rsid w:val="00C30387"/>
    <w:rsid w:val="00C3336E"/>
    <w:rsid w:val="00C34DF5"/>
    <w:rsid w:val="00C3508E"/>
    <w:rsid w:val="00C3556F"/>
    <w:rsid w:val="00C36A24"/>
    <w:rsid w:val="00C37061"/>
    <w:rsid w:val="00C3749F"/>
    <w:rsid w:val="00C37581"/>
    <w:rsid w:val="00C40905"/>
    <w:rsid w:val="00C40EF6"/>
    <w:rsid w:val="00C411CC"/>
    <w:rsid w:val="00C43A93"/>
    <w:rsid w:val="00C442F5"/>
    <w:rsid w:val="00C474B1"/>
    <w:rsid w:val="00C55598"/>
    <w:rsid w:val="00C56A5B"/>
    <w:rsid w:val="00C56AAC"/>
    <w:rsid w:val="00C56BD2"/>
    <w:rsid w:val="00C56E7E"/>
    <w:rsid w:val="00C638DB"/>
    <w:rsid w:val="00C63FBD"/>
    <w:rsid w:val="00C651D7"/>
    <w:rsid w:val="00C653B8"/>
    <w:rsid w:val="00C65F7E"/>
    <w:rsid w:val="00C70FA1"/>
    <w:rsid w:val="00C7107F"/>
    <w:rsid w:val="00C71621"/>
    <w:rsid w:val="00C719CF"/>
    <w:rsid w:val="00C73045"/>
    <w:rsid w:val="00C73111"/>
    <w:rsid w:val="00C751A3"/>
    <w:rsid w:val="00C77803"/>
    <w:rsid w:val="00C81BAE"/>
    <w:rsid w:val="00C81F04"/>
    <w:rsid w:val="00C826DC"/>
    <w:rsid w:val="00C827A8"/>
    <w:rsid w:val="00C851C8"/>
    <w:rsid w:val="00C8633C"/>
    <w:rsid w:val="00C869AA"/>
    <w:rsid w:val="00C87B46"/>
    <w:rsid w:val="00C901AE"/>
    <w:rsid w:val="00C90972"/>
    <w:rsid w:val="00C9181B"/>
    <w:rsid w:val="00C92805"/>
    <w:rsid w:val="00CA0979"/>
    <w:rsid w:val="00CA100D"/>
    <w:rsid w:val="00CA421E"/>
    <w:rsid w:val="00CA4B6A"/>
    <w:rsid w:val="00CA52FB"/>
    <w:rsid w:val="00CA78B8"/>
    <w:rsid w:val="00CB066C"/>
    <w:rsid w:val="00CB0958"/>
    <w:rsid w:val="00CB2798"/>
    <w:rsid w:val="00CB32CE"/>
    <w:rsid w:val="00CB36AC"/>
    <w:rsid w:val="00CB7882"/>
    <w:rsid w:val="00CB7984"/>
    <w:rsid w:val="00CC4928"/>
    <w:rsid w:val="00CC54A6"/>
    <w:rsid w:val="00CC5DB6"/>
    <w:rsid w:val="00CC6275"/>
    <w:rsid w:val="00CC6D7D"/>
    <w:rsid w:val="00CC7D24"/>
    <w:rsid w:val="00CD023E"/>
    <w:rsid w:val="00CD0ACA"/>
    <w:rsid w:val="00CD0D6C"/>
    <w:rsid w:val="00CD1491"/>
    <w:rsid w:val="00CD1864"/>
    <w:rsid w:val="00CD2315"/>
    <w:rsid w:val="00CD23E3"/>
    <w:rsid w:val="00CD263A"/>
    <w:rsid w:val="00CD334A"/>
    <w:rsid w:val="00CD35EF"/>
    <w:rsid w:val="00CD43C0"/>
    <w:rsid w:val="00CD49A4"/>
    <w:rsid w:val="00CD62ED"/>
    <w:rsid w:val="00CD72BD"/>
    <w:rsid w:val="00CD7A1B"/>
    <w:rsid w:val="00CD7C02"/>
    <w:rsid w:val="00CE00BA"/>
    <w:rsid w:val="00CE0A8B"/>
    <w:rsid w:val="00CE199F"/>
    <w:rsid w:val="00CE1F80"/>
    <w:rsid w:val="00CE556B"/>
    <w:rsid w:val="00CE6820"/>
    <w:rsid w:val="00CE6A30"/>
    <w:rsid w:val="00CE7A7D"/>
    <w:rsid w:val="00CF082A"/>
    <w:rsid w:val="00CF0E2E"/>
    <w:rsid w:val="00CF28D8"/>
    <w:rsid w:val="00CF357E"/>
    <w:rsid w:val="00CF36F6"/>
    <w:rsid w:val="00CF4D42"/>
    <w:rsid w:val="00CF51D2"/>
    <w:rsid w:val="00CF6596"/>
    <w:rsid w:val="00CF7387"/>
    <w:rsid w:val="00CF73AB"/>
    <w:rsid w:val="00CF7E8D"/>
    <w:rsid w:val="00CF7E90"/>
    <w:rsid w:val="00D03C04"/>
    <w:rsid w:val="00D06A12"/>
    <w:rsid w:val="00D10C6A"/>
    <w:rsid w:val="00D10EA6"/>
    <w:rsid w:val="00D116E2"/>
    <w:rsid w:val="00D12652"/>
    <w:rsid w:val="00D1324E"/>
    <w:rsid w:val="00D1331F"/>
    <w:rsid w:val="00D13AB8"/>
    <w:rsid w:val="00D13CB0"/>
    <w:rsid w:val="00D14734"/>
    <w:rsid w:val="00D14B29"/>
    <w:rsid w:val="00D14CCD"/>
    <w:rsid w:val="00D14D54"/>
    <w:rsid w:val="00D14FCA"/>
    <w:rsid w:val="00D177EC"/>
    <w:rsid w:val="00D20707"/>
    <w:rsid w:val="00D22186"/>
    <w:rsid w:val="00D224B3"/>
    <w:rsid w:val="00D22933"/>
    <w:rsid w:val="00D25504"/>
    <w:rsid w:val="00D25A6B"/>
    <w:rsid w:val="00D27156"/>
    <w:rsid w:val="00D27640"/>
    <w:rsid w:val="00D2775D"/>
    <w:rsid w:val="00D27CD1"/>
    <w:rsid w:val="00D27FF0"/>
    <w:rsid w:val="00D3001D"/>
    <w:rsid w:val="00D31290"/>
    <w:rsid w:val="00D323F9"/>
    <w:rsid w:val="00D3437B"/>
    <w:rsid w:val="00D3559F"/>
    <w:rsid w:val="00D355C4"/>
    <w:rsid w:val="00D3636F"/>
    <w:rsid w:val="00D36B7A"/>
    <w:rsid w:val="00D36E8B"/>
    <w:rsid w:val="00D3710A"/>
    <w:rsid w:val="00D4040A"/>
    <w:rsid w:val="00D40A5B"/>
    <w:rsid w:val="00D4460C"/>
    <w:rsid w:val="00D44821"/>
    <w:rsid w:val="00D47B3D"/>
    <w:rsid w:val="00D50987"/>
    <w:rsid w:val="00D52F8A"/>
    <w:rsid w:val="00D52F91"/>
    <w:rsid w:val="00D53216"/>
    <w:rsid w:val="00D57FA2"/>
    <w:rsid w:val="00D61900"/>
    <w:rsid w:val="00D64592"/>
    <w:rsid w:val="00D64DE5"/>
    <w:rsid w:val="00D652B1"/>
    <w:rsid w:val="00D6662B"/>
    <w:rsid w:val="00D70262"/>
    <w:rsid w:val="00D73498"/>
    <w:rsid w:val="00D74A77"/>
    <w:rsid w:val="00D759A9"/>
    <w:rsid w:val="00D77A10"/>
    <w:rsid w:val="00D80BF6"/>
    <w:rsid w:val="00D80D0E"/>
    <w:rsid w:val="00D822FE"/>
    <w:rsid w:val="00D833DA"/>
    <w:rsid w:val="00D847AF"/>
    <w:rsid w:val="00D84B1A"/>
    <w:rsid w:val="00D872F7"/>
    <w:rsid w:val="00D87FF6"/>
    <w:rsid w:val="00D915C9"/>
    <w:rsid w:val="00D91827"/>
    <w:rsid w:val="00D92301"/>
    <w:rsid w:val="00D964CD"/>
    <w:rsid w:val="00D9793F"/>
    <w:rsid w:val="00DA0A64"/>
    <w:rsid w:val="00DA1942"/>
    <w:rsid w:val="00DA2124"/>
    <w:rsid w:val="00DA21D9"/>
    <w:rsid w:val="00DA2705"/>
    <w:rsid w:val="00DA2747"/>
    <w:rsid w:val="00DA54DB"/>
    <w:rsid w:val="00DA7437"/>
    <w:rsid w:val="00DB154A"/>
    <w:rsid w:val="00DB2169"/>
    <w:rsid w:val="00DB2EEE"/>
    <w:rsid w:val="00DB39A9"/>
    <w:rsid w:val="00DB4646"/>
    <w:rsid w:val="00DB48FE"/>
    <w:rsid w:val="00DB4AC8"/>
    <w:rsid w:val="00DB5192"/>
    <w:rsid w:val="00DB66D7"/>
    <w:rsid w:val="00DB76A2"/>
    <w:rsid w:val="00DC1D7F"/>
    <w:rsid w:val="00DC2324"/>
    <w:rsid w:val="00DC4464"/>
    <w:rsid w:val="00DC4C53"/>
    <w:rsid w:val="00DC5BE6"/>
    <w:rsid w:val="00DC6F20"/>
    <w:rsid w:val="00DD2D2A"/>
    <w:rsid w:val="00DD3641"/>
    <w:rsid w:val="00DD438A"/>
    <w:rsid w:val="00DD45CF"/>
    <w:rsid w:val="00DD4C80"/>
    <w:rsid w:val="00DE08B6"/>
    <w:rsid w:val="00DE2F41"/>
    <w:rsid w:val="00DE4758"/>
    <w:rsid w:val="00DE4AA6"/>
    <w:rsid w:val="00DE6D29"/>
    <w:rsid w:val="00DF0A20"/>
    <w:rsid w:val="00DF2FF7"/>
    <w:rsid w:val="00DF319C"/>
    <w:rsid w:val="00DF4BBA"/>
    <w:rsid w:val="00DF4CF1"/>
    <w:rsid w:val="00DF50D9"/>
    <w:rsid w:val="00DF7510"/>
    <w:rsid w:val="00DF7F16"/>
    <w:rsid w:val="00E00FEC"/>
    <w:rsid w:val="00E03152"/>
    <w:rsid w:val="00E05254"/>
    <w:rsid w:val="00E052A6"/>
    <w:rsid w:val="00E05B05"/>
    <w:rsid w:val="00E05CE5"/>
    <w:rsid w:val="00E0752C"/>
    <w:rsid w:val="00E1106A"/>
    <w:rsid w:val="00E13647"/>
    <w:rsid w:val="00E15754"/>
    <w:rsid w:val="00E15FC1"/>
    <w:rsid w:val="00E16446"/>
    <w:rsid w:val="00E17748"/>
    <w:rsid w:val="00E179F5"/>
    <w:rsid w:val="00E2123A"/>
    <w:rsid w:val="00E21A4A"/>
    <w:rsid w:val="00E21ABB"/>
    <w:rsid w:val="00E21D87"/>
    <w:rsid w:val="00E22228"/>
    <w:rsid w:val="00E22748"/>
    <w:rsid w:val="00E23285"/>
    <w:rsid w:val="00E23304"/>
    <w:rsid w:val="00E30EB2"/>
    <w:rsid w:val="00E31E53"/>
    <w:rsid w:val="00E320E0"/>
    <w:rsid w:val="00E346E3"/>
    <w:rsid w:val="00E346E9"/>
    <w:rsid w:val="00E34AAB"/>
    <w:rsid w:val="00E34CB9"/>
    <w:rsid w:val="00E360B8"/>
    <w:rsid w:val="00E368CF"/>
    <w:rsid w:val="00E37B91"/>
    <w:rsid w:val="00E42085"/>
    <w:rsid w:val="00E46F20"/>
    <w:rsid w:val="00E5041E"/>
    <w:rsid w:val="00E51488"/>
    <w:rsid w:val="00E51DC0"/>
    <w:rsid w:val="00E52B51"/>
    <w:rsid w:val="00E52BC1"/>
    <w:rsid w:val="00E53F96"/>
    <w:rsid w:val="00E57E16"/>
    <w:rsid w:val="00E6179C"/>
    <w:rsid w:val="00E62D58"/>
    <w:rsid w:val="00E64622"/>
    <w:rsid w:val="00E705A5"/>
    <w:rsid w:val="00E71904"/>
    <w:rsid w:val="00E77DDC"/>
    <w:rsid w:val="00E83EE6"/>
    <w:rsid w:val="00E84EFC"/>
    <w:rsid w:val="00E90D46"/>
    <w:rsid w:val="00E91181"/>
    <w:rsid w:val="00E92202"/>
    <w:rsid w:val="00EA27C0"/>
    <w:rsid w:val="00EA4D60"/>
    <w:rsid w:val="00EA4F58"/>
    <w:rsid w:val="00EA509B"/>
    <w:rsid w:val="00EA5142"/>
    <w:rsid w:val="00EA7826"/>
    <w:rsid w:val="00EB205A"/>
    <w:rsid w:val="00EB390B"/>
    <w:rsid w:val="00EB3DFB"/>
    <w:rsid w:val="00EB5BF4"/>
    <w:rsid w:val="00EB792E"/>
    <w:rsid w:val="00EC021F"/>
    <w:rsid w:val="00EC1068"/>
    <w:rsid w:val="00EC2106"/>
    <w:rsid w:val="00EC276A"/>
    <w:rsid w:val="00EC2808"/>
    <w:rsid w:val="00EC6DE2"/>
    <w:rsid w:val="00ED0980"/>
    <w:rsid w:val="00ED185E"/>
    <w:rsid w:val="00ED1A14"/>
    <w:rsid w:val="00ED1A77"/>
    <w:rsid w:val="00ED3AEE"/>
    <w:rsid w:val="00ED59C1"/>
    <w:rsid w:val="00EE02CB"/>
    <w:rsid w:val="00EE131A"/>
    <w:rsid w:val="00EE317D"/>
    <w:rsid w:val="00EE3D1E"/>
    <w:rsid w:val="00EE4057"/>
    <w:rsid w:val="00EE4D18"/>
    <w:rsid w:val="00EE759F"/>
    <w:rsid w:val="00EE7CC5"/>
    <w:rsid w:val="00EF3026"/>
    <w:rsid w:val="00F003F8"/>
    <w:rsid w:val="00F011E5"/>
    <w:rsid w:val="00F02143"/>
    <w:rsid w:val="00F024AE"/>
    <w:rsid w:val="00F02C5A"/>
    <w:rsid w:val="00F03049"/>
    <w:rsid w:val="00F049D2"/>
    <w:rsid w:val="00F05E43"/>
    <w:rsid w:val="00F066CB"/>
    <w:rsid w:val="00F0755A"/>
    <w:rsid w:val="00F1096A"/>
    <w:rsid w:val="00F132EB"/>
    <w:rsid w:val="00F13649"/>
    <w:rsid w:val="00F14AB4"/>
    <w:rsid w:val="00F14EA5"/>
    <w:rsid w:val="00F15F4D"/>
    <w:rsid w:val="00F17C7B"/>
    <w:rsid w:val="00F17EB3"/>
    <w:rsid w:val="00F20593"/>
    <w:rsid w:val="00F2075F"/>
    <w:rsid w:val="00F23272"/>
    <w:rsid w:val="00F23AB7"/>
    <w:rsid w:val="00F23F38"/>
    <w:rsid w:val="00F248ED"/>
    <w:rsid w:val="00F250C8"/>
    <w:rsid w:val="00F26DE8"/>
    <w:rsid w:val="00F30181"/>
    <w:rsid w:val="00F3040B"/>
    <w:rsid w:val="00F30842"/>
    <w:rsid w:val="00F31237"/>
    <w:rsid w:val="00F31B15"/>
    <w:rsid w:val="00F335E5"/>
    <w:rsid w:val="00F344F6"/>
    <w:rsid w:val="00F3547E"/>
    <w:rsid w:val="00F35C0C"/>
    <w:rsid w:val="00F37A10"/>
    <w:rsid w:val="00F37A3F"/>
    <w:rsid w:val="00F4002F"/>
    <w:rsid w:val="00F41BDB"/>
    <w:rsid w:val="00F439A3"/>
    <w:rsid w:val="00F4436A"/>
    <w:rsid w:val="00F45B1F"/>
    <w:rsid w:val="00F46193"/>
    <w:rsid w:val="00F47833"/>
    <w:rsid w:val="00F5001E"/>
    <w:rsid w:val="00F5156C"/>
    <w:rsid w:val="00F524C0"/>
    <w:rsid w:val="00F52A57"/>
    <w:rsid w:val="00F53442"/>
    <w:rsid w:val="00F53D52"/>
    <w:rsid w:val="00F56801"/>
    <w:rsid w:val="00F6174A"/>
    <w:rsid w:val="00F61A8E"/>
    <w:rsid w:val="00F62ED0"/>
    <w:rsid w:val="00F638A2"/>
    <w:rsid w:val="00F63922"/>
    <w:rsid w:val="00F63E46"/>
    <w:rsid w:val="00F6550A"/>
    <w:rsid w:val="00F66E54"/>
    <w:rsid w:val="00F66F54"/>
    <w:rsid w:val="00F71F98"/>
    <w:rsid w:val="00F73E98"/>
    <w:rsid w:val="00F74454"/>
    <w:rsid w:val="00F7475B"/>
    <w:rsid w:val="00F759B8"/>
    <w:rsid w:val="00F75FD6"/>
    <w:rsid w:val="00F80EBB"/>
    <w:rsid w:val="00F82A84"/>
    <w:rsid w:val="00F82EBC"/>
    <w:rsid w:val="00F8306E"/>
    <w:rsid w:val="00F850C8"/>
    <w:rsid w:val="00F86BEE"/>
    <w:rsid w:val="00F877E8"/>
    <w:rsid w:val="00F9150F"/>
    <w:rsid w:val="00F9187D"/>
    <w:rsid w:val="00F96615"/>
    <w:rsid w:val="00F96A93"/>
    <w:rsid w:val="00F97737"/>
    <w:rsid w:val="00FA07DF"/>
    <w:rsid w:val="00FA094D"/>
    <w:rsid w:val="00FA107B"/>
    <w:rsid w:val="00FA3288"/>
    <w:rsid w:val="00FA3800"/>
    <w:rsid w:val="00FA3A41"/>
    <w:rsid w:val="00FA48E6"/>
    <w:rsid w:val="00FA4B4A"/>
    <w:rsid w:val="00FA5BEB"/>
    <w:rsid w:val="00FA6B19"/>
    <w:rsid w:val="00FA7B5E"/>
    <w:rsid w:val="00FB182A"/>
    <w:rsid w:val="00FB1D42"/>
    <w:rsid w:val="00FB1F44"/>
    <w:rsid w:val="00FB4C51"/>
    <w:rsid w:val="00FB6E5A"/>
    <w:rsid w:val="00FC102D"/>
    <w:rsid w:val="00FC159B"/>
    <w:rsid w:val="00FC213E"/>
    <w:rsid w:val="00FC3BE4"/>
    <w:rsid w:val="00FC41D7"/>
    <w:rsid w:val="00FC577F"/>
    <w:rsid w:val="00FD19DD"/>
    <w:rsid w:val="00FD4758"/>
    <w:rsid w:val="00FD6A72"/>
    <w:rsid w:val="00FD6E62"/>
    <w:rsid w:val="00FD7154"/>
    <w:rsid w:val="00FE08BB"/>
    <w:rsid w:val="00FE09E9"/>
    <w:rsid w:val="00FE0DBF"/>
    <w:rsid w:val="00FE12E0"/>
    <w:rsid w:val="00FE1726"/>
    <w:rsid w:val="00FE3BB4"/>
    <w:rsid w:val="00FE3DEE"/>
    <w:rsid w:val="00FE41EE"/>
    <w:rsid w:val="00FE4954"/>
    <w:rsid w:val="00FE6CC6"/>
    <w:rsid w:val="00FE767B"/>
    <w:rsid w:val="00FE7ECD"/>
    <w:rsid w:val="00FF1B97"/>
    <w:rsid w:val="00FF1FEF"/>
    <w:rsid w:val="00FF2BC2"/>
    <w:rsid w:val="00FF3628"/>
    <w:rsid w:val="00FF3A92"/>
    <w:rsid w:val="00FF41DE"/>
    <w:rsid w:val="00FF6E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553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l-PL" w:eastAsia="pl-PL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/>
    <w:lsdException w:name="footer" w:uiPriority="99"/>
    <w:lsdException w:name="index heading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 w:qFormat="1"/>
    <w:lsdException w:name="Closing" w:semiHidden="1" w:unhideWhenUsed="1"/>
    <w:lsdException w:name="Signature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semiHidden="1" w:unhideWhenUsed="1" w:qFormat="1"/>
    <w:lsdException w:name="Emphasis" w:semiHidden="1" w:unhideWhenUsed="1" w:qFormat="1"/>
    <w:lsdException w:name="Document Map" w:semiHidden="1" w:unhideWhenUsed="1"/>
    <w:lsdException w:name="E-mail Signature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iPriority="99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ny">
    <w:name w:val="Normal"/>
    <w:qFormat/>
    <w:rsid w:val="007C2987"/>
    <w:pPr>
      <w:spacing w:line="276" w:lineRule="auto"/>
      <w:jc w:val="both"/>
    </w:pPr>
    <w:rPr>
      <w:sz w:val="24"/>
      <w:szCs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912AE"/>
    <w:pPr>
      <w:keepNext/>
      <w:numPr>
        <w:numId w:val="17"/>
      </w:numPr>
      <w:outlineLvl w:val="0"/>
    </w:pPr>
    <w:rPr>
      <w:b/>
      <w:bCs/>
      <w:kern w:val="32"/>
      <w:sz w:val="32"/>
      <w:szCs w:val="32"/>
    </w:rPr>
  </w:style>
  <w:style w:type="paragraph" w:styleId="Nagwek2">
    <w:name w:val="heading 2"/>
    <w:basedOn w:val="Normalny"/>
    <w:next w:val="Normalny"/>
    <w:link w:val="Nagwek2Znak"/>
    <w:qFormat/>
    <w:rsid w:val="00D40A5B"/>
    <w:pPr>
      <w:numPr>
        <w:ilvl w:val="1"/>
        <w:numId w:val="17"/>
      </w:numPr>
      <w:tabs>
        <w:tab w:val="left" w:pos="709"/>
      </w:tabs>
      <w:ind w:left="851"/>
      <w:outlineLvl w:val="1"/>
    </w:pPr>
    <w:rPr>
      <w:b/>
      <w:sz w:val="28"/>
      <w:szCs w:val="28"/>
    </w:rPr>
  </w:style>
  <w:style w:type="paragraph" w:styleId="Nagwek3">
    <w:name w:val="heading 3"/>
    <w:basedOn w:val="Normalny"/>
    <w:next w:val="Normalny"/>
    <w:qFormat/>
    <w:rsid w:val="006D3C46"/>
    <w:pPr>
      <w:keepNext/>
      <w:numPr>
        <w:ilvl w:val="2"/>
        <w:numId w:val="17"/>
      </w:numPr>
      <w:spacing w:before="240" w:after="60"/>
      <w:outlineLvl w:val="2"/>
    </w:pPr>
    <w:rPr>
      <w:rFonts w:cs="Arial"/>
      <w:b/>
      <w:bCs/>
      <w:sz w:val="26"/>
      <w:szCs w:val="26"/>
    </w:rPr>
  </w:style>
  <w:style w:type="paragraph" w:styleId="Nagwek4">
    <w:name w:val="heading 4"/>
    <w:basedOn w:val="Normalny"/>
    <w:next w:val="Normalny"/>
    <w:unhideWhenUsed/>
    <w:qFormat/>
    <w:rsid w:val="0089517B"/>
    <w:pPr>
      <w:keepNext/>
      <w:numPr>
        <w:ilvl w:val="3"/>
        <w:numId w:val="17"/>
      </w:numPr>
      <w:spacing w:before="240" w:after="60"/>
      <w:ind w:left="1134"/>
      <w:outlineLvl w:val="3"/>
    </w:pPr>
    <w:rPr>
      <w:b/>
      <w:bCs/>
      <w:szCs w:val="28"/>
    </w:rPr>
  </w:style>
  <w:style w:type="paragraph" w:styleId="Nagwek5">
    <w:name w:val="heading 5"/>
    <w:basedOn w:val="Normalny"/>
    <w:next w:val="Normalny"/>
    <w:semiHidden/>
    <w:unhideWhenUsed/>
    <w:qFormat/>
    <w:rsid w:val="0017768D"/>
    <w:pPr>
      <w:numPr>
        <w:ilvl w:val="4"/>
        <w:numId w:val="17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Nagwek6">
    <w:name w:val="heading 6"/>
    <w:basedOn w:val="Normalny"/>
    <w:next w:val="Normalny"/>
    <w:semiHidden/>
    <w:unhideWhenUsed/>
    <w:qFormat/>
    <w:rsid w:val="0017768D"/>
    <w:pPr>
      <w:numPr>
        <w:ilvl w:val="5"/>
        <w:numId w:val="17"/>
      </w:numPr>
      <w:spacing w:before="240" w:after="60"/>
      <w:outlineLvl w:val="5"/>
    </w:pPr>
    <w:rPr>
      <w:b/>
      <w:bCs/>
      <w:sz w:val="22"/>
      <w:szCs w:val="22"/>
    </w:rPr>
  </w:style>
  <w:style w:type="paragraph" w:styleId="Nagwek7">
    <w:name w:val="heading 7"/>
    <w:basedOn w:val="Normalny"/>
    <w:next w:val="Normalny"/>
    <w:semiHidden/>
    <w:unhideWhenUsed/>
    <w:qFormat/>
    <w:rsid w:val="0017768D"/>
    <w:pPr>
      <w:numPr>
        <w:ilvl w:val="6"/>
        <w:numId w:val="17"/>
      </w:numPr>
      <w:spacing w:before="240" w:after="60"/>
      <w:outlineLvl w:val="6"/>
    </w:pPr>
  </w:style>
  <w:style w:type="paragraph" w:styleId="Nagwek8">
    <w:name w:val="heading 8"/>
    <w:basedOn w:val="Normalny"/>
    <w:next w:val="Normalny"/>
    <w:semiHidden/>
    <w:unhideWhenUsed/>
    <w:qFormat/>
    <w:rsid w:val="0017768D"/>
    <w:pPr>
      <w:numPr>
        <w:ilvl w:val="7"/>
        <w:numId w:val="17"/>
      </w:numPr>
      <w:spacing w:before="240" w:after="60"/>
      <w:outlineLvl w:val="7"/>
    </w:pPr>
    <w:rPr>
      <w:i/>
      <w:iCs/>
    </w:rPr>
  </w:style>
  <w:style w:type="paragraph" w:styleId="Nagwek9">
    <w:name w:val="heading 9"/>
    <w:basedOn w:val="Normalny"/>
    <w:next w:val="Normalny"/>
    <w:semiHidden/>
    <w:unhideWhenUsed/>
    <w:qFormat/>
    <w:rsid w:val="0017768D"/>
    <w:pPr>
      <w:numPr>
        <w:ilvl w:val="8"/>
        <w:numId w:val="17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Stopka">
    <w:name w:val="footer"/>
    <w:basedOn w:val="Normalny"/>
    <w:link w:val="StopkaZnak"/>
    <w:uiPriority w:val="99"/>
    <w:rsid w:val="00E705A5"/>
    <w:pPr>
      <w:tabs>
        <w:tab w:val="center" w:pos="4536"/>
        <w:tab w:val="right" w:pos="9072"/>
      </w:tabs>
    </w:pPr>
  </w:style>
  <w:style w:type="character" w:styleId="Numerstrony">
    <w:name w:val="page number"/>
    <w:basedOn w:val="Domylnaczcionkaakapitu"/>
    <w:rsid w:val="00E705A5"/>
  </w:style>
  <w:style w:type="paragraph" w:styleId="Spistreci1">
    <w:name w:val="toc 1"/>
    <w:basedOn w:val="Normalny"/>
    <w:next w:val="Normalny"/>
    <w:autoRedefine/>
    <w:uiPriority w:val="39"/>
    <w:rsid w:val="00C0505C"/>
    <w:pPr>
      <w:tabs>
        <w:tab w:val="left" w:pos="360"/>
        <w:tab w:val="right" w:leader="dot" w:pos="8679"/>
      </w:tabs>
      <w:spacing w:before="120" w:after="120"/>
    </w:pPr>
    <w:rPr>
      <w:b/>
      <w:bCs/>
      <w:smallCaps/>
      <w:szCs w:val="20"/>
    </w:rPr>
  </w:style>
  <w:style w:type="paragraph" w:styleId="Spistreci2">
    <w:name w:val="toc 2"/>
    <w:basedOn w:val="Normalny"/>
    <w:next w:val="Normalny"/>
    <w:autoRedefine/>
    <w:uiPriority w:val="39"/>
    <w:rsid w:val="00F71F98"/>
    <w:pPr>
      <w:tabs>
        <w:tab w:val="left" w:pos="720"/>
        <w:tab w:val="right" w:leader="dot" w:pos="8679"/>
      </w:tabs>
      <w:spacing w:line="360" w:lineRule="auto"/>
      <w:ind w:left="240"/>
    </w:pPr>
    <w:rPr>
      <w:b/>
      <w:noProof/>
      <w:szCs w:val="20"/>
    </w:rPr>
  </w:style>
  <w:style w:type="character" w:styleId="Hipercze">
    <w:name w:val="Hyperlink"/>
    <w:uiPriority w:val="99"/>
    <w:rsid w:val="00AE798E"/>
    <w:rPr>
      <w:color w:val="0000FF"/>
      <w:u w:val="single"/>
    </w:rPr>
  </w:style>
  <w:style w:type="paragraph" w:styleId="Spistreci3">
    <w:name w:val="toc 3"/>
    <w:basedOn w:val="Normalny"/>
    <w:next w:val="Normalny"/>
    <w:autoRedefine/>
    <w:uiPriority w:val="39"/>
    <w:rsid w:val="00B26AB2"/>
    <w:pPr>
      <w:tabs>
        <w:tab w:val="left" w:pos="1080"/>
        <w:tab w:val="right" w:leader="dot" w:pos="8679"/>
      </w:tabs>
      <w:ind w:left="480"/>
    </w:pPr>
    <w:rPr>
      <w:i/>
      <w:iCs/>
      <w:sz w:val="20"/>
      <w:szCs w:val="20"/>
    </w:rPr>
  </w:style>
  <w:style w:type="paragraph" w:styleId="Spistreci4">
    <w:name w:val="toc 4"/>
    <w:basedOn w:val="Normalny"/>
    <w:next w:val="Normalny"/>
    <w:autoRedefine/>
    <w:uiPriority w:val="39"/>
    <w:rsid w:val="001B7546"/>
    <w:pPr>
      <w:ind w:left="720"/>
    </w:pPr>
    <w:rPr>
      <w:sz w:val="18"/>
      <w:szCs w:val="18"/>
    </w:rPr>
  </w:style>
  <w:style w:type="paragraph" w:styleId="Spistreci5">
    <w:name w:val="toc 5"/>
    <w:basedOn w:val="Normalny"/>
    <w:next w:val="Normalny"/>
    <w:autoRedefine/>
    <w:uiPriority w:val="39"/>
    <w:rsid w:val="001B7546"/>
    <w:pPr>
      <w:ind w:left="960"/>
    </w:pPr>
    <w:rPr>
      <w:sz w:val="18"/>
      <w:szCs w:val="18"/>
    </w:rPr>
  </w:style>
  <w:style w:type="paragraph" w:styleId="Spistreci6">
    <w:name w:val="toc 6"/>
    <w:basedOn w:val="Normalny"/>
    <w:next w:val="Normalny"/>
    <w:autoRedefine/>
    <w:uiPriority w:val="39"/>
    <w:rsid w:val="001B7546"/>
    <w:pPr>
      <w:ind w:left="1200"/>
    </w:pPr>
    <w:rPr>
      <w:sz w:val="18"/>
      <w:szCs w:val="18"/>
    </w:rPr>
  </w:style>
  <w:style w:type="paragraph" w:styleId="Spistreci7">
    <w:name w:val="toc 7"/>
    <w:basedOn w:val="Normalny"/>
    <w:next w:val="Normalny"/>
    <w:autoRedefine/>
    <w:uiPriority w:val="39"/>
    <w:rsid w:val="001B7546"/>
    <w:pPr>
      <w:ind w:left="1440"/>
    </w:pPr>
    <w:rPr>
      <w:sz w:val="18"/>
      <w:szCs w:val="18"/>
    </w:rPr>
  </w:style>
  <w:style w:type="paragraph" w:styleId="Spistreci8">
    <w:name w:val="toc 8"/>
    <w:basedOn w:val="Normalny"/>
    <w:next w:val="Normalny"/>
    <w:autoRedefine/>
    <w:uiPriority w:val="39"/>
    <w:rsid w:val="001B7546"/>
    <w:pPr>
      <w:ind w:left="1680"/>
    </w:pPr>
    <w:rPr>
      <w:sz w:val="18"/>
      <w:szCs w:val="18"/>
    </w:rPr>
  </w:style>
  <w:style w:type="paragraph" w:styleId="Spistreci9">
    <w:name w:val="toc 9"/>
    <w:basedOn w:val="Normalny"/>
    <w:next w:val="Normalny"/>
    <w:autoRedefine/>
    <w:uiPriority w:val="39"/>
    <w:rsid w:val="001B7546"/>
    <w:pPr>
      <w:ind w:left="1920"/>
    </w:pPr>
    <w:rPr>
      <w:sz w:val="18"/>
      <w:szCs w:val="18"/>
    </w:rPr>
  </w:style>
  <w:style w:type="paragraph" w:styleId="Legenda">
    <w:name w:val="caption"/>
    <w:basedOn w:val="Normalny"/>
    <w:next w:val="Normalny"/>
    <w:unhideWhenUsed/>
    <w:rsid w:val="0017768D"/>
    <w:rPr>
      <w:b/>
      <w:bCs/>
      <w:sz w:val="20"/>
      <w:szCs w:val="20"/>
    </w:rPr>
  </w:style>
  <w:style w:type="paragraph" w:styleId="Nagwek">
    <w:name w:val="header"/>
    <w:basedOn w:val="Normalny"/>
    <w:link w:val="NagwekZnak"/>
    <w:uiPriority w:val="99"/>
    <w:rsid w:val="00401E7C"/>
    <w:pPr>
      <w:tabs>
        <w:tab w:val="center" w:pos="4536"/>
        <w:tab w:val="right" w:pos="9072"/>
      </w:tabs>
    </w:pPr>
  </w:style>
  <w:style w:type="paragraph" w:styleId="Tekstdymka">
    <w:name w:val="Balloon Text"/>
    <w:basedOn w:val="Normalny"/>
    <w:link w:val="TekstdymkaZnak"/>
    <w:semiHidden/>
    <w:unhideWhenUsed/>
    <w:rsid w:val="00083475"/>
    <w:rPr>
      <w:rFonts w:ascii="Tahoma" w:hAnsi="Tahoma"/>
      <w:sz w:val="16"/>
      <w:szCs w:val="16"/>
    </w:rPr>
  </w:style>
  <w:style w:type="character" w:customStyle="1" w:styleId="TekstdymkaZnak">
    <w:name w:val="Tekst dymka Znak"/>
    <w:link w:val="Tekstdymka"/>
    <w:semiHidden/>
    <w:rsid w:val="007C2987"/>
    <w:rPr>
      <w:rFonts w:ascii="Tahoma" w:hAnsi="Tahoma" w:cs="Tahoma"/>
      <w:sz w:val="16"/>
      <w:szCs w:val="16"/>
    </w:rPr>
  </w:style>
  <w:style w:type="paragraph" w:styleId="Tekstpodstawowy">
    <w:name w:val="Body Text"/>
    <w:basedOn w:val="Normalny"/>
    <w:link w:val="TekstpodstawowyZnak"/>
    <w:unhideWhenUsed/>
    <w:rsid w:val="00A719A1"/>
    <w:pPr>
      <w:tabs>
        <w:tab w:val="left" w:pos="-720"/>
      </w:tabs>
      <w:suppressAutoHyphens/>
      <w:overflowPunct w:val="0"/>
      <w:autoSpaceDE w:val="0"/>
      <w:autoSpaceDN w:val="0"/>
      <w:adjustRightInd w:val="0"/>
      <w:spacing w:line="360" w:lineRule="auto"/>
      <w:textAlignment w:val="baseline"/>
    </w:pPr>
    <w:rPr>
      <w:b/>
      <w:sz w:val="28"/>
      <w:szCs w:val="20"/>
    </w:rPr>
  </w:style>
  <w:style w:type="character" w:customStyle="1" w:styleId="TekstpodstawowyZnak">
    <w:name w:val="Tekst podstawowy Znak"/>
    <w:link w:val="Tekstpodstawowy"/>
    <w:rsid w:val="007C2987"/>
    <w:rPr>
      <w:b/>
      <w:sz w:val="28"/>
    </w:rPr>
  </w:style>
  <w:style w:type="table" w:styleId="Tabela-Siatka">
    <w:name w:val="Table Grid"/>
    <w:basedOn w:val="Standardowy"/>
    <w:uiPriority w:val="59"/>
    <w:rsid w:val="00657DDA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kapitzlist">
    <w:name w:val="List Paragraph"/>
    <w:basedOn w:val="Normalny"/>
    <w:uiPriority w:val="34"/>
    <w:qFormat/>
    <w:rsid w:val="006B30DF"/>
    <w:pPr>
      <w:ind w:left="720"/>
    </w:pPr>
    <w:rPr>
      <w:rFonts w:ascii="Calibri" w:eastAsia="Calibri" w:hAnsi="Calibri"/>
      <w:sz w:val="22"/>
      <w:szCs w:val="22"/>
    </w:rPr>
  </w:style>
  <w:style w:type="character" w:customStyle="1" w:styleId="StopkaZnak">
    <w:name w:val="Stopka Znak"/>
    <w:link w:val="Stopka"/>
    <w:uiPriority w:val="99"/>
    <w:rsid w:val="009668BD"/>
    <w:rPr>
      <w:sz w:val="24"/>
      <w:szCs w:val="24"/>
    </w:rPr>
  </w:style>
  <w:style w:type="character" w:customStyle="1" w:styleId="NagwekZnak">
    <w:name w:val="Nagłówek Znak"/>
    <w:link w:val="Nagwek"/>
    <w:uiPriority w:val="99"/>
    <w:rsid w:val="000D7218"/>
    <w:rPr>
      <w:sz w:val="24"/>
      <w:szCs w:val="24"/>
    </w:rPr>
  </w:style>
  <w:style w:type="paragraph" w:styleId="Tekstprzypisukocowego">
    <w:name w:val="endnote text"/>
    <w:basedOn w:val="Normalny"/>
    <w:link w:val="TekstprzypisukocowegoZnak"/>
    <w:semiHidden/>
    <w:unhideWhenUsed/>
    <w:rsid w:val="00655670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semiHidden/>
    <w:rsid w:val="007C2987"/>
  </w:style>
  <w:style w:type="character" w:styleId="Odwoanieprzypisukocowego">
    <w:name w:val="endnote reference"/>
    <w:semiHidden/>
    <w:unhideWhenUsed/>
    <w:rsid w:val="00655670"/>
    <w:rPr>
      <w:vertAlign w:val="superscript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6556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 w:val="20"/>
      <w:szCs w:val="20"/>
    </w:rPr>
  </w:style>
  <w:style w:type="character" w:customStyle="1" w:styleId="HTML-wstpniesformatowanyZnak">
    <w:name w:val="HTML - wstępnie sformatowany Znak"/>
    <w:link w:val="HTML-wstpniesformatowany"/>
    <w:uiPriority w:val="99"/>
    <w:rsid w:val="00655670"/>
    <w:rPr>
      <w:rFonts w:ascii="Courier New" w:hAnsi="Courier New" w:cs="Courier New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7A29EC"/>
    <w:pPr>
      <w:keepLines/>
      <w:numPr>
        <w:numId w:val="0"/>
      </w:numPr>
      <w:spacing w:before="480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customStyle="1" w:styleId="Nagwek1beznumeracji">
    <w:name w:val="Nagłówek 1 bez numeracji"/>
    <w:basedOn w:val="Nagwek1"/>
    <w:next w:val="Normalny"/>
    <w:qFormat/>
    <w:rsid w:val="004439CF"/>
    <w:pPr>
      <w:keepNext w:val="0"/>
      <w:numPr>
        <w:numId w:val="0"/>
      </w:numPr>
    </w:pPr>
  </w:style>
  <w:style w:type="character" w:customStyle="1" w:styleId="apple-converted-space">
    <w:name w:val="apple-converted-space"/>
    <w:basedOn w:val="Domylnaczcionkaakapitu"/>
    <w:rsid w:val="000B616D"/>
  </w:style>
  <w:style w:type="paragraph" w:customStyle="1" w:styleId="content">
    <w:name w:val="content"/>
    <w:basedOn w:val="Normalny"/>
    <w:rsid w:val="00DD2D2A"/>
    <w:pPr>
      <w:spacing w:before="100" w:beforeAutospacing="1" w:after="100" w:afterAutospacing="1" w:line="240" w:lineRule="auto"/>
      <w:jc w:val="left"/>
    </w:pPr>
    <w:rPr>
      <w:lang w:val="en-US" w:eastAsia="en-US"/>
    </w:rPr>
  </w:style>
  <w:style w:type="paragraph" w:styleId="Plandokumentu">
    <w:name w:val="Document Map"/>
    <w:basedOn w:val="Normalny"/>
    <w:link w:val="PlandokumentuZnak"/>
    <w:semiHidden/>
    <w:unhideWhenUsed/>
    <w:rsid w:val="00FA3A41"/>
    <w:rPr>
      <w:rFonts w:ascii="Tahoma" w:hAnsi="Tahoma" w:cs="Tahoma"/>
      <w:sz w:val="16"/>
      <w:szCs w:val="16"/>
    </w:rPr>
  </w:style>
  <w:style w:type="character" w:customStyle="1" w:styleId="PlandokumentuZnak">
    <w:name w:val="Plan dokumentu Znak"/>
    <w:basedOn w:val="Domylnaczcionkaakapitu"/>
    <w:link w:val="Plandokumentu"/>
    <w:semiHidden/>
    <w:rsid w:val="00FA3A41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rsid w:val="001830BC"/>
    <w:rPr>
      <w:b/>
      <w:sz w:val="28"/>
      <w:szCs w:val="28"/>
    </w:rPr>
  </w:style>
  <w:style w:type="character" w:customStyle="1" w:styleId="Nagwek1Znak">
    <w:name w:val="Nagłówek 1 Znak"/>
    <w:basedOn w:val="Domylnaczcionkaakapitu"/>
    <w:link w:val="Nagwek1"/>
    <w:uiPriority w:val="9"/>
    <w:rsid w:val="005C4F10"/>
    <w:rPr>
      <w:b/>
      <w:bCs/>
      <w:kern w:val="32"/>
      <w:sz w:val="32"/>
      <w:szCs w:val="32"/>
    </w:rPr>
  </w:style>
  <w:style w:type="paragraph" w:styleId="Bibliografia">
    <w:name w:val="Bibliography"/>
    <w:basedOn w:val="Normalny"/>
    <w:next w:val="Normalny"/>
    <w:uiPriority w:val="37"/>
    <w:unhideWhenUsed/>
    <w:rsid w:val="005C4F10"/>
  </w:style>
  <w:style w:type="character" w:styleId="Tekstzastpczy">
    <w:name w:val="Placeholder Text"/>
    <w:basedOn w:val="Domylnaczcionkaakapitu"/>
    <w:uiPriority w:val="99"/>
    <w:semiHidden/>
    <w:rsid w:val="000A645C"/>
    <w:rPr>
      <w:color w:val="808080"/>
    </w:rPr>
  </w:style>
  <w:style w:type="character" w:styleId="HTML-cytat">
    <w:name w:val="HTML Cite"/>
    <w:basedOn w:val="Domylnaczcionkaakapitu"/>
    <w:uiPriority w:val="99"/>
    <w:semiHidden/>
    <w:unhideWhenUsed/>
    <w:rsid w:val="009322D2"/>
    <w:rPr>
      <w:i/>
      <w:iCs/>
    </w:rPr>
  </w:style>
  <w:style w:type="paragraph" w:styleId="Spisilustracji">
    <w:name w:val="table of figures"/>
    <w:basedOn w:val="Normalny"/>
    <w:next w:val="Normalny"/>
    <w:uiPriority w:val="99"/>
    <w:unhideWhenUsed/>
    <w:rsid w:val="00485C5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07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9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Dokument_programu_Microsoft_Office_Word_97_20032.doc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2" Type="http://schemas.openxmlformats.org/officeDocument/2006/relationships/numbering" Target="numbering.xml"/><Relationship Id="rId16" Type="http://schemas.openxmlformats.org/officeDocument/2006/relationships/oleObject" Target="embeddings/Dokument_programu_Microsoft_Office_Word_97_20031.doc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41" Type="http://schemas.openxmlformats.org/officeDocument/2006/relationships/image" Target="media/image32.jpe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jpe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nusz\Desktop\Praca%20dyplomowa%20w%20ZNE%20wz&#243;r%2007-02-2011.dotx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Square.XSL" StyleName="ISO 690 - Numerical with Square Brackets">
  <b:Source>
    <b:Tag>Fal13</b:Tag>
    <b:SourceType>DocumentFromInternetSite</b:SourceType>
    <b:Guid>{6FDA1BA7-797E-4F76-857A-3FCF3E5379AB}</b:Guid>
    <b:LCID>0</b:LCID>
    <b:Author>
      <b:Author>
        <b:NameList>
          <b:Person>
            <b:Last>Falkner</b:Last>
            <b:First>James</b:First>
          </b:Person>
        </b:NameList>
      </b:Author>
    </b:Author>
    <b:Title>Asynchronous Web Programming with HTML5 WebSockets and Java</b:Title>
    <b:InternetSiteTitle>SlideShare</b:InternetSiteTitle>
    <b:Year>2013</b:Year>
    <b:Month>05</b:Month>
    <b:Day>08</b:Day>
    <b:URL>http://www.slideshare.net/schtool/asynchronous-web-programming-with-html5-websockets-and-java</b:URL>
    <b:RefOrder>1</b:RefOrder>
  </b:Source>
  <b:Source>
    <b:Tag>Ily13</b:Tag>
    <b:SourceType>Book</b:SourceType>
    <b:Guid>{89308AF1-A1FB-4B73-A9CC-A574F462E8A3}</b:Guid>
    <b:LCID>0</b:LCID>
    <b:Author>
      <b:Author>
        <b:NameList>
          <b:Person>
            <b:Last>Ilya</b:Last>
            <b:First>Gregorik</b:First>
          </b:Person>
        </b:NameList>
      </b:Author>
    </b:Author>
    <b:Title>High Performance Browser Networking</b:Title>
    <b:Year>2013</b:Year>
    <b:Publisher>O'Reilly Media</b:Publisher>
    <b:City>Sebastopol</b:City>
    <b:CountryRegion>USA</b:CountryRegion>
    <b:RefOrder>2</b:RefOrder>
  </b:Source>
  <b:Source>
    <b:Tag>Izd</b:Tag>
    <b:SourceType>DocumentFromInternetSite</b:SourceType>
    <b:Guid>{F2465890-7DCF-4A92-BA03-496FB59EDB00}</b:Guid>
    <b:LCID>0</b:LCID>
    <b:Author>
      <b:Author>
        <b:NameList>
          <b:Person>
            <b:Last>Izdebski</b:Last>
            <b:First>Waldemar</b:First>
          </b:Person>
        </b:NameList>
      </b:Author>
    </b:Author>
    <b:Title>Numeryczny Model Terenu</b:Title>
    <b:InternetSiteTitle>http://gisplay.pl/</b:InternetSiteTitle>
    <b:URL>http://gisplay.pl/gis/numeryczny-model-terenu.html</b:URL>
    <b:RefOrder>3</b:RefOrder>
  </b:Source>
  <b:Source>
    <b:Tag>Jęd16</b:Tag>
    <b:SourceType>DocumentFromInternetSite</b:SourceType>
    <b:Guid>{A0B22D71-415E-4889-AC55-4ACD46A8B439}</b:Guid>
    <b:LCID>0</b:LCID>
    <b:Author>
      <b:Author>
        <b:NameList>
          <b:Person>
            <b:Last>Jędrzejewski</b:Last>
            <b:First>Adam</b:First>
          </b:Person>
        </b:NameList>
      </b:Author>
    </b:Author>
    <b:Title>JSON - lekka alternatywa dla XML</b:Title>
    <b:InternetSiteTitle>DAJP Programmers Group</b:InternetSiteTitle>
    <b:Year>2016</b:Year>
    <b:Month>10</b:Month>
    <b:Day>10</b:Day>
    <b:URL>http://www.dajp.org/blog/3-dajp/9-json.html</b:URL>
    <b:RefOrder>4</b:RefOrder>
  </b:Source>
  <b:Source>
    <b:Tag>Edw13</b:Tag>
    <b:SourceType>InternetSite</b:SourceType>
    <b:Guid>{382FE8A0-732D-4EA2-BB51-8CF529E5E41E}</b:Guid>
    <b:LCID>0</b:LCID>
    <b:Author>
      <b:Author>
        <b:NameList>
          <b:Person>
            <b:Last>Krzywy</b:Last>
            <b:First>Edward</b:First>
          </b:Person>
        </b:NameList>
      </b:Author>
    </b:Author>
    <b:Title>Protokół WebSocket - Internet w czasie rzeczywistym</b:Title>
    <b:Year>2013</b:Year>
    <b:JournalName>CHIP.pl</b:JournalName>
    <b:InternetSiteTitle>CHIP.pl</b:InternetSiteTitle>
    <b:Month>01</b:Month>
    <b:Day>03</b:Day>
    <b:URL>http://www.chip.pl/artykuly/technika/2013/01/protokol-websocket-internet-w-czasie-rzeczywistym</b:URL>
    <b:RefOrder>5</b:RefOrder>
  </b:Source>
  <b:Source>
    <b:Tag>Pav13</b:Tag>
    <b:SourceType>DocumentFromInternetSite</b:SourceType>
    <b:Guid>{2B6240B3-7F7E-44F8-A88F-DC8725DF9DFF}</b:Guid>
    <b:LCID>0</b:LCID>
    <b:Author>
      <b:Author>
        <b:NameList>
          <b:Person>
            <b:Last>Podila</b:Last>
            <b:First>Pavan</b:First>
          </b:Person>
        </b:NameList>
      </b:Author>
    </b:Author>
    <b:Title>HTTP: The Protocol Every Web Developer Must Know - Part 1</b:Title>
    <b:InternetSiteTitle>Envato Tuts+</b:InternetSiteTitle>
    <b:Year>2013</b:Year>
    <b:Month>04</b:Month>
    <b:Day>08</b:Day>
    <b:URL>http://code.tutsplus.com/tutorials/http-the-protocol-every-web-developer-must-know-part-1--net-31177</b:URL>
    <b:RefOrder>6</b:RefOrder>
  </b:Source>
  <b:Source>
    <b:Tag>Yar11</b:Tag>
    <b:SourceType>DocumentFromInternetSite</b:SourceType>
    <b:Guid>{49537E78-6D1B-47DC-8F91-3F560E3D33BE}</b:Guid>
    <b:LCID>0</b:LCID>
    <b:Author>
      <b:Author>
        <b:NameList>
          <b:Person>
            <b:Last>Yarpo</b:Last>
            <b:First>Patryk</b:First>
          </b:Person>
        </b:NameList>
      </b:Author>
    </b:Author>
    <b:Title>JSON - format wymiany danych</b:Title>
    <b:Year>2011</b:Year>
    <b:InternetSiteTitle>Blog Webdeveloperski Patryk Yarpo</b:InternetSiteTitle>
    <b:Month>03</b:Month>
    <b:Day>06</b:Day>
    <b:URL>http://www.yarpo.pl/2011/03/06/json-jako-format-wymiany-danych/</b:URL>
    <b:RefOrder>7</b:RefOrder>
  </b:Source>
  <b:Source>
    <b:Tag>Shu</b:Tag>
    <b:SourceType>InternetSite</b:SourceType>
    <b:Guid>{1E083B95-836D-41F6-B4AB-509B1193F867}</b:Guid>
    <b:LCID>0</b:LCID>
    <b:Title>Shuttle Radar Topography mission</b:Title>
    <b:InternetSiteTitle>Wikipedia</b:InternetSiteTitle>
    <b:URL>https://pl.wikipedia.org/wiki/Shuttle_Radar_Topography_Mission</b:URL>
    <b:RefOrder>8</b:RefOrder>
  </b:Source>
  <b:Source>
    <b:Tag>Sto</b:Tag>
    <b:SourceType>InternetSite</b:SourceType>
    <b:Guid>{56C55E3D-863E-4A3B-97D7-C3477B57710F}</b:Guid>
    <b:LCID>0</b:LCID>
    <b:Author>
      <b:Author>
        <b:Corporate>Stowarzyszenie OpenStreetMap</b:Corporate>
      </b:Author>
    </b:Author>
    <b:Title>Portal polskiej społeczności OpenStreetMap</b:Title>
    <b:InternetSiteTitle>OpenStreetMap Polska</b:InternetSiteTitle>
    <b:URL>http://openstreetmap.org.pl/</b:URL>
    <b:RefOrder>9</b:RefOrder>
  </b:Source>
  <b:Source>
    <b:Tag>Num</b:Tag>
    <b:SourceType>InternetSite</b:SourceType>
    <b:Guid>{F42B16CD-162B-49AF-BCA1-B3339323B22D}</b:Guid>
    <b:LCID>0</b:LCID>
    <b:Title>Numeryczny model terenu</b:Title>
    <b:InternetSiteTitle>Wikipedia</b:InternetSiteTitle>
    <b:URL>https://pl.wikipedia.org/wiki/Numeryczny_model_terenu</b:URL>
    <b:RefOrder>10</b:RefOrder>
  </b:Source>
  <b:Source>
    <b:Tag>Wik</b:Tag>
    <b:SourceType>InternetSite</b:SourceType>
    <b:Guid>{F0E81936-39E3-40A1-A0A1-803C81886ECB}</b:Guid>
    <b:LCID>0</b:LCID>
    <b:Title>WikiProject</b:Title>
    <b:URL>http://wiki.openstreetmap.org/wiki/Comparision_Google_services_-_OSM</b:URL>
    <b:RefOrder>11</b:RefOrder>
  </b:Source>
  <b:Source>
    <b:Tag>Lin13</b:Tag>
    <b:SourceType>DocumentFromInternetSite</b:SourceType>
    <b:Guid>{0212ED90-39FF-4BA6-B389-20E01413F00C}</b:Guid>
    <b:LCID>0</b:LCID>
    <b:Author>
      <b:Author>
        <b:NameList>
          <b:Person>
            <b:Last>Lindo</b:Last>
            <b:First>Sean</b:First>
          </b:Person>
        </b:NameList>
      </b:Author>
    </b:Author>
    <b:Title>XML vs. JSON - A Primer</b:Title>
    <b:Year>2013</b:Year>
    <b:InternetSiteTitle>ProgrammableWeb</b:InternetSiteTitle>
    <b:Month>11</b:Month>
    <b:Day>07</b:Day>
    <b:URL>http://www.programmableweb.com/news/xml-vs.-json-primer/how-to/2013/11/07</b:URL>
    <b:RefOrder>12</b:RefOrder>
  </b:Source>
  <b:Source>
    <b:Tag>SOI</b:Tag>
    <b:SourceType>DocumentFromInternetSite</b:SourceType>
    <b:Guid>{E2C69F7D-2E01-4168-9EB5-058E695F399F}</b:Guid>
    <b:LCID>0</b:LCID>
    <b:Author>
      <b:Author>
        <b:Corporate>SOISK</b:Corporate>
      </b:Author>
    </b:Author>
    <b:Title>Model ISO/OSI i TCP/IP</b:Title>
    <b:InternetSiteTitle>Systemy operacyjne i sieci komputerowe</b:InternetSiteTitle>
    <b:URL>http://www.soisk-me.pl/klasa-iv-sieci/model-iso-osi-i-tcp-ip?showall=&amp;limitstart=</b:URL>
    <b:RefOrder>13</b:RefOrder>
  </b:Source>
  <b:Source>
    <b:Tag>Got07</b:Tag>
    <b:SourceType>Book</b:SourceType>
    <b:Guid>{44F83D9A-0E51-488D-AAAD-CC517B7C21F9}</b:Guid>
    <b:LCID>0</b:LCID>
    <b:Author>
      <b:Author>
        <b:NameList>
          <b:Person>
            <b:Last>Gotlib</b:Last>
            <b:First>Dariusz</b:First>
          </b:Person>
          <b:Person>
            <b:Last>Iwaniak</b:Last>
            <b:First>Adam</b:First>
          </b:Person>
          <b:Person>
            <b:Last>Olszewski</b:Last>
            <b:First>Robert</b:First>
          </b:Person>
        </b:NameList>
      </b:Author>
    </b:Author>
    <b:Title>GIS - Obszary zastosowań</b:Title>
    <b:Year>2007</b:Year>
    <b:Publisher>Wydawnictwo Naukowe PWN</b:Publisher>
    <b:City>Warszawa</b:City>
    <b:RefOrder>14</b:RefOrder>
  </b:Source>
  <b:Source>
    <b:Tag>Kni09</b:Tag>
    <b:SourceType>DocumentFromInternetSite</b:SourceType>
    <b:Guid>{F7C1586E-4574-4DE6-ADB7-1F806137E570}</b:Guid>
    <b:LCID>0</b:LCID>
    <b:Author>
      <b:Author>
        <b:NameList>
          <b:Person>
            <b:Last>Knippers</b:Last>
            <b:First>Richard</b:First>
          </b:Person>
        </b:NameList>
      </b:Author>
    </b:Author>
    <b:Title>Reference surfaces for mapping</b:Title>
    <b:InternetSiteTitle>kartoweb</b:InternetSiteTitle>
    <b:Year>2009</b:Year>
    <b:Month>08</b:Month>
    <b:URL>http://kartoweb.itc.nl/geometrics/Reference%20surfaces/refsurf.html</b:URL>
    <b:RefOrder>15</b:RefOrder>
  </b:Source>
  <b:Source>
    <b:Tag>Uri</b:Tag>
    <b:SourceType>DocumentFromInternetSite</b:SourceType>
    <b:Guid>{01406D4B-A134-4BDB-A42D-CC31BA453B9D}</b:Guid>
    <b:LCID>0</b:LCID>
    <b:Author>
      <b:Author>
        <b:NameList>
          <b:Person>
            <b:Last>Uriasz</b:Last>
            <b:First>Janusz</b:First>
          </b:Person>
        </b:NameList>
      </b:Author>
    </b:Author>
    <b:Title>Powierzchnie odniesienia</b:Title>
    <b:InternetSiteTitle>uriasz.am</b:InternetSiteTitle>
    <b:URL>http://uriasz.am.szczecin.pl/naw_bezp/Powierzchnie.html</b:URL>
    <b:RefOrder>16</b:RefOrder>
  </b:Source>
  <b:Source>
    <b:Tag>Śle</b:Tag>
    <b:SourceType>DocumentFromInternetSite</b:SourceType>
    <b:Guid>{C792E643-0321-4201-8866-B24074032F62}</b:Guid>
    <b:LCID>0</b:LCID>
    <b:Author>
      <b:Author>
        <b:NameList>
          <b:Person>
            <b:Last>Janusz</b:Last>
            <b:First>Śledziński</b:First>
          </b:Person>
        </b:NameList>
      </b:Author>
    </b:Author>
    <b:Title>Niwelacja GPS</b:Title>
    <b:InternetSiteTitle>Geoforum.pl</b:InternetSiteTitle>
    <b:URL>http://geoforum.pl/?menu=46813,46833,46921&amp;link=gnss-krotki-wyklad-alfabet-gps-niwelacja-gps</b:URL>
    <b:RefOrder>17</b:RefOrder>
  </b:Source>
  <b:Source>
    <b:Tag>Fra13</b:Tag>
    <b:SourceType>DocumentFromInternetSite</b:SourceType>
    <b:Guid>{5BD0D165-05FC-439C-9E01-E1D7DD29875D}</b:Guid>
    <b:LCID>0</b:LCID>
    <b:Author>
      <b:Author>
        <b:NameList>
          <b:Person>
            <b:Last>Witold</b:Last>
            <b:First>Fraczek</b:First>
          </b:Person>
        </b:NameList>
      </b:Author>
    </b:Author>
    <b:Title>Mean Sea Level, GPS and the Geoid</b:Title>
    <b:InternetSiteTitle>esri</b:InternetSiteTitle>
    <b:Year>2013</b:Year>
    <b:URL>http://www.esri.com/news/arcuser/0703/geoid1of3.html</b:URL>
    <b:RefOrder>18</b:RefOrder>
  </b:Source>
  <b:Source>
    <b:Tag>UNA14</b:Tag>
    <b:SourceType>DocumentFromInternetSite</b:SourceType>
    <b:Guid>{4E427C70-96AC-4AAA-93A9-59A7FD7DBFBD}</b:Guid>
    <b:LCID>0</b:LCID>
    <b:Author>
      <b:Author>
        <b:Corporate>UNAVCO</b:Corporate>
      </b:Author>
    </b:Author>
    <b:Title>The Geoid and Receiver Measurements</b:Title>
    <b:InternetSiteTitle>UNAVCO</b:InternetSiteTitle>
    <b:Year>2014</b:Year>
    <b:Month>12</b:Month>
    <b:Day>10</b:Day>
    <b:URL>https://www.unavco.org/education/resources/educational-resources/tutorial/geoid-gps-receivers.html</b:URL>
    <b:RefOrder>19</b:RefOrder>
  </b:Source>
  <b:Source>
    <b:Tag>Wys13</b:Tag>
    <b:SourceType>DocumentFromInternetSite</b:SourceType>
    <b:Guid>{854F90DE-FC8C-4182-AAC8-9AE6E64083AB}</b:Guid>
    <b:LCID>0</b:LCID>
    <b:Title>Wysokościomeirz barometryczny</b:Title>
    <b:InternetSiteTitle>Aircraft</b:InternetSiteTitle>
    <b:Year>2013</b:Year>
    <b:Month>02</b:Month>
    <b:Day>18</b:Day>
    <b:URL>http://aircraft.cba.pl/?p=366</b:URL>
    <b:RefOrder>20</b:RefOrder>
  </b:Source>
  <b:Source>
    <b:Tag>Wój</b:Tag>
    <b:SourceType>DocumentFromInternetSite</b:SourceType>
    <b:Guid>{E39A61D8-7021-4D48-AED8-3BF7FFADA3FB}</b:Guid>
    <b:LCID>0</b:LCID>
    <b:Author>
      <b:Author>
        <b:NameList>
          <b:Person>
            <b:Last>Wójcik</b:Last>
            <b:First>Krystian</b:First>
          </b:Person>
        </b:NameList>
      </b:Author>
    </b:Author>
    <b:Title>Działanie GPS</b:Title>
    <b:InternetSiteTitle>TechnologiaGPS</b:InternetSiteTitle>
    <b:URL>http://www.technologiagps.org.pl/dzialanie-gps.htm</b:URL>
    <b:RefOrder>21</b:RefOrder>
  </b:Source>
  <b:Source>
    <b:Tag>MFA</b:Tag>
    <b:SourceType>DocumentFromInternetSite</b:SourceType>
    <b:Guid>{DBA8C275-E80A-48D3-AC98-77351E0323B7}</b:Guid>
    <b:LCID>0</b:LCID>
    <b:Author>
      <b:Author>
        <b:Corporate>MF Avionics</b:Corporate>
      </b:Author>
    </b:Author>
    <b:Title>Nawigacja w lotnictwie - metody i przykłady</b:Title>
    <b:InternetSiteTitle>MF Avionics</b:InternetSiteTitle>
    <b:URL>http://mfavionics.blogspot.com/2012/07/nawigacja-w-lotnictwie-metody-i-przykady.html</b:URL>
    <b:RefOrder>22</b:RefOrder>
  </b:Source>
  <b:Source>
    <b:Tag>iwi06</b:Tag>
    <b:SourceType>DocumentFromInternetSite</b:SourceType>
    <b:Guid>{AEFBFDB1-D7D1-4292-A2CC-AB36D6606DCC}</b:Guid>
    <b:LCID>0</b:LCID>
    <b:Author>
      <b:Author>
        <b:Corporate>iwierdza.net</b:Corporate>
      </b:Author>
    </b:Author>
    <b:Title>Sztuczne satelity i prędkość kosmiczna</b:Title>
    <b:InternetSiteTitle>iwierdza</b:InternetSiteTitle>
    <b:Year>2006</b:Year>
    <b:URL>http://www.iwiedza.net/materialy/astr_m029.html</b:URL>
    <b:RefOrder>23</b:RefOrder>
  </b:Source>
  <b:Source>
    <b:Tag>Kąc</b:Tag>
    <b:SourceType>DocumentFromInternetSite</b:SourceType>
    <b:Guid>{5C98C656-5EF3-4B61-90D3-E6FA89FE2F1D}</b:Guid>
    <b:LCID>0</b:LCID>
    <b:Author>
      <b:Author>
        <b:NameList>
          <b:Person>
            <b:Last>Kąciecki</b:Last>
            <b:First>Dominik</b:First>
          </b:Person>
        </b:NameList>
      </b:Author>
    </b:Author>
    <b:Title>Bezzałogowe Statki Powierzne Drony</b:Title>
    <b:InternetSiteTitle>Witryna Wyższej Szkoły Społeczno-Ekonomicznej</b:InternetSiteTitle>
    <b:URL>http://www.wsse-uczelnia.edu.pl/bezzalogowe-statki-powietrzne-drony</b:URL>
    <b:RefOrder>24</b:RefOrder>
  </b:Source>
  <b:Source>
    <b:Tag>3</b:Tag>
    <b:SourceType>Book</b:SourceType>
    <b:Guid>{37A1FB6C-FCFB-4543-B678-30F3BDF21B84}</b:Guid>
    <b:LCID>0</b:LCID>
    <b:Author>
      <b:Author>
        <b:NameList>
          <b:Person>
            <b:Last>Ćmil</b:Last>
            <b:First>Michał</b:First>
          </b:Person>
          <b:Person>
            <b:Last>Matłoka</b:Last>
            <b:First>Michał</b:First>
          </b:Person>
          <b:Person>
            <b:Last>Marchioni</b:Last>
            <b:First>Francesco</b:First>
          </b:Person>
        </b:NameList>
      </b:Author>
    </b:Author>
    <b:Title>Java EE 7 Development with WildFly</b:Title>
    <b:Year>2014</b:Year>
    <b:Publisher>PACKT</b:Publisher>
    <b:City>Birmingham</b:City>
    <b:RefOrder>25</b:RefOrder>
  </b:Source>
  <b:Source>
    <b:Tag>a</b:Tag>
    <b:SourceType>JournalArticle</b:SourceType>
    <b:Guid>{382F36E4-EFBA-4C7D-BC32-04CC5CD87043}</b:Guid>
    <b:LCID>0</b:LCID>
    <b:Author>
      <b:Author>
        <b:NameList>
          <b:Person>
            <b:Last>Farr</b:Last>
            <b:First>Tom</b:First>
          </b:Person>
          <b:Person>
            <b:Last>Rosen</b:Last>
            <b:First>Paul</b:First>
          </b:Person>
          <b:Person>
            <b:Last>Caro</b:Last>
            <b:First>Edward</b:First>
          </b:Person>
          <b:Person>
            <b:Last>Cripper</b:Last>
            <b:First>Robert</b:First>
          </b:Person>
          <b:Person>
            <b:Last>Duren</b:Last>
            <b:First>Riley</b:First>
          </b:Person>
          <b:Person>
            <b:Last>Hensley</b:Last>
            <b:First>Scott</b:First>
          </b:Person>
          <b:Person>
            <b:Last>Kobrick</b:Last>
            <b:First>Michael</b:First>
          </b:Person>
          <b:Person>
            <b:Last>Paller</b:Last>
            <b:First>Mimi</b:First>
          </b:Person>
          <b:Person>
            <b:Last>Rodriguez</b:Last>
            <b:First>Ernesto</b:First>
          </b:Person>
          <b:Person>
            <b:Last>Roth</b:Last>
            <b:First>Ladislav</b:First>
          </b:Person>
          <b:Person>
            <b:Last>Seal</b:Last>
            <b:First>David</b:First>
          </b:Person>
          <b:Person>
            <b:Last>Shaffer</b:Last>
            <b:First>Scott</b:First>
          </b:Person>
          <b:Person>
            <b:Last>Shimada</b:Last>
            <b:First>Joanne</b:First>
          </b:Person>
          <b:Person>
            <b:Last>Umland</b:Last>
            <b:First>Jeffrey</b:First>
          </b:Person>
          <b:Person>
            <b:Last>Werner</b:Last>
            <b:First>Marian</b:First>
          </b:Person>
          <b:Person>
            <b:Last>Oskin</b:Last>
            <b:First>Michael</b:First>
          </b:Person>
          <b:Person>
            <b:Last>Burbank</b:Last>
            <b:First>Douglas</b:First>
          </b:Person>
          <b:Person>
            <b:Last>Alsdorf</b:Last>
            <b:First>Douglas</b:First>
          </b:Person>
        </b:NameList>
      </b:Author>
    </b:Author>
    <b:Title>The Shuttle Radar Topography Mission</b:Title>
    <b:Year>2007</b:Year>
    <b:JournalName>Reviews of Geophysics - AN AGU JOURNAL</b:JournalName>
    <b:Volume>45</b:Volume>
    <b:Issue>2</b:Issue>
    <b:RefOrder>26</b:RefOrder>
  </b:Source>
  <b:Source>
    <b:Tag>b</b:Tag>
    <b:SourceType>DocumentFromInternetSite</b:SourceType>
    <b:Guid>{B4C686CC-4468-4375-8BAD-89AD1BF61F0A}</b:Guid>
    <b:LCID>0</b:LCID>
    <b:Author>
      <b:Author>
        <b:NameList>
          <b:Person>
            <b:Last>Banachowicz</b:Last>
            <b:First>Andrzej</b:First>
          </b:Person>
        </b:NameList>
      </b:Author>
    </b:Author>
    <b:Title>Elementy Geometryczne Elipsoidy Ziemskiej W Prace Wydziału Nawigacyjnego Akademii Morskiej w Gdyni</b:Title>
    <b:InternetSiteTitle>am.gdynia.pl</b:InternetSiteTitle>
    <b:Year>2006</b:Year>
    <b:URL>http://wn.am.gdynia.pl/pw/static/pdf.php?id_referat=277</b:URL>
    <b:Comments>s. 17</b:Comments>
    <b:RefOrder>27</b:RefOrder>
  </b:Source>
  <b:Source>
    <b:Tag>Gór03</b:Tag>
    <b:SourceType>DocumentFromInternetSite</b:SourceType>
    <b:Guid>{E6DE7A35-C1B4-45DF-821A-7C249D3BD599}</b:Guid>
    <b:LCID>0</b:LCID>
    <b:Author>
      <b:Author>
        <b:NameList>
          <b:Person>
            <b:Last>Górka</b:Last>
            <b:First>Michał</b:First>
          </b:Person>
        </b:NameList>
      </b:Author>
    </b:Author>
    <b:Title>Technika satelitarna w geofizyce</b:Title>
    <b:Year>2003</b:Year>
    <b:URL>http://zasoby1.open.agh.edu.pl/dydaktyka/inzynieria_srodowiska/c_technika_satelitarna/gps.html</b:URL>
    <b:RefOrder>28</b:RefOrder>
  </b:Source>
  <b:Source>
    <b:Tag>Krz</b:Tag>
    <b:SourceType>DocumentFromInternetSite</b:SourceType>
    <b:Guid>{AA49A931-336D-47F2-922F-25F24C1A437D}</b:Guid>
    <b:LCID>0</b:LCID>
    <b:Author>
      <b:Author>
        <b:Corporate>Krzaczyńska Maja</b:Corporate>
      </b:Author>
    </b:Author>
    <b:Title>Aplikacja mobilna, webowa, czy desktopowa? Co Wybrać?</b:Title>
    <b:InternetSiteTitle>EXACO Blog</b:InternetSiteTitle>
    <b:URL>https://blog.exaco.pl/aplikacja-mobilna-webowa-czy-desktopowa-co-wybrac/</b:URL>
    <b:RefOrder>29</b:RefOrder>
  </b:Source>
  <b:Source>
    <b:Tag>Nab</b:Tag>
    <b:SourceType>DocumentFromInternetSite</b:SourceType>
    <b:Guid>{A4889721-4509-4D62-B65C-82CE09DF17B0}</b:Guid>
    <b:LCID>0</b:LCID>
    <b:Author>
      <b:Author>
        <b:Corporate>Nabożny Maciej</b:Corporate>
      </b:Author>
    </b:Author>
    <b:Title>Wstęp do Androida (SDK i NDK)</b:Title>
    <b:InternetSiteTitle>Maciej[CC]</b:InternetSiteTitle>
    <b:URL>http://www.mnabozny.pl/blog/wstep-do-androida-sdk-i-ndk/</b:URL>
    <b:RefOrder>30</b:RefOrder>
  </b:Source>
  <b:Source>
    <b:Tag>And</b:Tag>
    <b:SourceType>DocumentFromInternetSite</b:SourceType>
    <b:Guid>{4231C3ED-1564-4E54-A9EA-215EB8447171}</b:Guid>
    <b:LCID>0</b:LCID>
    <b:Title>Android NDK</b:Title>
    <b:InternetSiteTitle>Android Developers</b:InternetSiteTitle>
    <b:URL>http://developer.android.com/intl/ru/tools/sdk/ndk/index.html</b:URL>
    <b:RefOrder>31</b:RefOrder>
  </b:Source>
  <b:Source>
    <b:Tag>App</b:Tag>
    <b:SourceType>InternetSite</b:SourceType>
    <b:Guid>{94ED4870-93CC-4D18-B440-C0D0CF786F42}</b:Guid>
    <b:LCID>0</b:LCID>
    <b:InternetSiteTitle>Apple Developer</b:InternetSiteTitle>
    <b:URL>https://developer.apple.com</b:URL>
    <b:RefOrder>32</b:RefOrder>
  </b:Source>
  <b:Source>
    <b:Tag>Win</b:Tag>
    <b:SourceType>InternetSite</b:SourceType>
    <b:Guid>{1A52E0D1-FBE4-4763-94C8-DA59C0D8E0BD}</b:Guid>
    <b:LCID>0</b:LCID>
    <b:InternetSiteTitle>Windows Mobile Developer</b:InternetSiteTitle>
    <b:URL>https://dev.windows.com</b:URL>
    <b:RefOrder>33</b:RefOrder>
  </b:Source>
  <b:Source>
    <b:Tag>Xam</b:Tag>
    <b:SourceType>InternetSite</b:SourceType>
    <b:Guid>{663D3C79-F720-49E6-BA69-398915295E72}</b:Guid>
    <b:LCID>0</b:LCID>
    <b:InternetSiteTitle>Xamarin</b:InternetSiteTitle>
    <b:URL>https://xamarin.com/</b:URL>
    <b:RefOrder>34</b:RefOrder>
  </b:Source>
  <b:Source>
    <b:Tag>Krz1</b:Tag>
    <b:SourceType>DocumentFromInternetSite</b:SourceType>
    <b:Guid>{91BB77A3-A0E1-4567-8A1D-2923C59B8A93}</b:Guid>
    <b:LCID>0</b:LCID>
    <b:Author>
      <b:Author>
        <b:NameList>
          <b:Person>
            <b:Last>Marcin</b:Last>
            <b:First>Krzych</b:First>
          </b:Person>
        </b:NameList>
      </b:Author>
    </b:Author>
    <b:Title>Tworzenie Aplikacji Mobilnych - 3 możliwości: HTML5, natywna, czy hybryda?</b:Title>
    <b:InternetSiteTitle>KRZYMAR.NET</b:InternetSiteTitle>
    <b:URL>http://krzymar.net/index.php/2014/06/24/tworzenie-aplikacji-mobilnych-3-mozliwosci-html5-natywna-hybryda/</b:URL>
    <b:RefOrder>35</b:RefOrder>
  </b:Source>
  <b:Source>
    <b:Tag>Wnu11</b:Tag>
    <b:SourceType>Book</b:SourceType>
    <b:Guid>{704A01B7-94B9-4F9A-9C46-3EB0F0C8FBC8}</b:Guid>
    <b:LCID>0</b:LCID>
    <b:Author>
      <b:Author>
        <b:NameList>
          <b:Person>
            <b:Last>Wnuk</b:Last>
            <b:First>Paweł</b:First>
          </b:Person>
        </b:NameList>
      </b:Author>
    </b:Author>
    <b:Title>Inzynieria Oprogramowania Preskrypt</b:Title>
    <b:Year>2011</b:Year>
    <b:Publisher>Politechnika Warszawska</b:Publisher>
    <b:City>Warszawa</b:City>
    <b:RefOrder>36</b:RefOrder>
  </b:Source>
  <b:Source>
    <b:Tag>Mus</b:Tag>
    <b:SourceType>DocumentFromInternetSite</b:SourceType>
    <b:Guid>{9FFED52D-3805-467F-B722-DB8CA6F8F9DF}</b:Guid>
    <b:LCID>0</b:LCID>
    <b:Author>
      <b:Author>
        <b:Corporate>Muszyńska Karolina</b:Corporate>
      </b:Author>
    </b:Author>
    <b:Title>Wprowadzenie do analizy systemów informacyjnych</b:Title>
    <b:URL>iiwz.wneiz.pl/karolina/Pliki/wstepA.doc</b:URL>
    <b:RefOrder>37</b:RefOrder>
  </b:Source>
  <b:Source>
    <b:Tag>Dia</b:Tag>
    <b:SourceType>InternetSite</b:SourceType>
    <b:Guid>{DE87BA1B-5014-45AD-8220-5DC05D3993B6}</b:Guid>
    <b:LCID>0</b:LCID>
    <b:Title>Diagram komponentów</b:Title>
    <b:InternetSiteTitle>Projektowanie Systemów Komputerowych notatki w internecie AGH</b:InternetSiteTitle>
    <b:URL>http://brasil.cel.agh.edu.pl/~09sbfraczek/diagram-komponentow,1,17.html</b:URL>
    <b:RefOrder>38</b:RefOrder>
  </b:Source>
  <b:Source>
    <b:Tag>Sys</b:Tag>
    <b:SourceType>DocumentFromInternetSite</b:SourceType>
    <b:Guid>{E8A28753-5481-4D1F-99B8-43BE25D4132B}</b:Guid>
    <b:LCID>0</b:LCID>
    <b:Title>System wizyjny</b:Title>
    <b:InternetSiteTitle>Wikipedia</b:InternetSiteTitle>
    <b:URL>https://pl.wikipedia.org/wiki/System_wizyjny</b:URL>
    <b:RefOrder>39</b:RefOrder>
  </b:Source>
  <b:Source>
    <b:Tag>Geo</b:Tag>
    <b:SourceType>DocumentFromInternetSite</b:SourceType>
    <b:Guid>{F588805F-998B-4F08-AA26-276D90F47A38}</b:Guid>
    <b:LCID>0</b:LCID>
    <b:Title>Geolokalizacja</b:Title>
    <b:InternetSiteTitle>Wikipedia</b:InternetSiteTitle>
    <b:URL>https://pl.wikipedia.org/wiki/Geolokalizacja</b:URL>
    <b:RefOrder>40</b:RefOrder>
  </b:Source>
  <b:Source>
    <b:Tag>Ait11</b:Tag>
    <b:SourceType>DocumentFromInternetSite</b:SourceType>
    <b:Guid>{F0D207FE-A16E-4FCC-8E82-B0BADF3A26DC}</b:Guid>
    <b:LCID>0</b:LCID>
    <b:Author>
      <b:Author>
        <b:NameList>
          <b:Person>
            <b:Last>Aitchison</b:Last>
            <b:First>Alastair</b:First>
          </b:Person>
        </b:NameList>
      </b:Author>
    </b:Author>
    <b:Title>Alpha Shapes and Concave Hulls</b:Title>
    <b:Year>2011</b:Year>
    <b:URL>https://alastaira.wordpress.com/2011/03/22/alpha-shapes-and-concave-hulls/</b:URL>
    <b:RefOrder>41</b:RefOrder>
  </b:Source>
  <b:Source>
    <b:Tag>Gro</b:Tag>
    <b:SourceType>DocumentFromInternetSite</b:SourceType>
    <b:Guid>{B0A58445-D93A-433B-987A-9A17FDFBC3BE}</b:Guid>
    <b:LCID>0</b:LCID>
    <b:Author>
      <b:Author>
        <b:NameList>
          <b:Person>
            <b:Last>Grosso</b:Last>
            <b:First>Eric</b:First>
          </b:Person>
        </b:NameList>
      </b:Author>
    </b:Author>
    <b:Title>Concave hull based on JTS</b:Title>
    <b:URL>http://www.rotefabrik.free.fr/concave_hull/</b:URL>
    <b:RefOrder>42</b:RefOrder>
  </b:Source>
  <b:Source>
    <b:Tag>Sza</b:Tag>
    <b:SourceType>DocumentFromInternetSite</b:SourceType>
    <b:Guid>{62900FA8-45C7-4D01-836D-E85263142F1F}</b:Guid>
    <b:LCID>0</b:LCID>
    <b:Author>
      <b:Author>
        <b:NameList>
          <b:Person>
            <b:Last>Szawdyński</b:Last>
            <b:First>Piotr</b:First>
          </b:Person>
        </b:NameList>
      </b:Author>
    </b:Author>
    <b:Title>Klasy problemów NP</b:Title>
    <b:InternetSiteTitle>Serwis programistyczny C/C++</b:InternetSiteTitle>
    <b:URL>http://cpp0x.pl/kursy/Teoria-w-Informatyce/Zlozonosc-obliczeniowa/Klasy-problemow-NP/430</b:URL>
    <b:RefOrder>43</b:RefOrder>
  </b:Source>
  <b:Source>
    <b:Tag>Asa</b:Tag>
    <b:SourceType>DocumentFromInternetSite</b:SourceType>
    <b:Guid>{9EEA4144-8845-4520-BB6D-4A057B462B1C}</b:Guid>
    <b:LCID>0</b:LCID>
    <b:Author>
      <b:Author>
        <b:NameList>
          <b:Person>
            <b:Last>Asaeedi</b:Last>
            <b:First>Saeed</b:First>
          </b:Person>
          <b:Person>
            <b:Last>Didehvar</b:Last>
            <b:First>Farzad</b:First>
          </b:Person>
          <b:Person>
            <b:Last>Mohades</b:Last>
            <b:First>Ali</b:First>
          </b:Person>
        </b:NameList>
      </b:Author>
    </b:Author>
    <b:Title>Alpha-Concave Hull, a Generalization of Convex Hull</b:Title>
    <b:InternetSiteTitle>Cornell University Library</b:InternetSiteTitle>
    <b:URL>https://arxiv.org/ftp/arxiv/papers/1309/1309.7829.pdf</b:URL>
    <b:RefOrder>44</b:RefOrder>
  </b:Source>
  <b:Source>
    <b:Tag>Gal06</b:Tag>
    <b:SourceType>ArticleInAPeriodical</b:SourceType>
    <b:Guid>{CCC9502F-33C5-4345-BC68-22CB4B3FA276}</b:Guid>
    <b:LCID>0</b:LCID>
    <b:Author>
      <b:Author>
        <b:NameList>
          <b:Person>
            <b:Last>Galton</b:Last>
            <b:First>Antony</b:First>
          </b:Person>
          <b:Person>
            <b:Last>Duckham</b:Last>
            <b:First>Matt</b:First>
          </b:Person>
        </b:NameList>
      </b:Author>
    </b:Author>
    <b:Title>What is the region occupied by a set of points?</b:Title>
    <b:Year>2006</b:Year>
    <b:Volume>Springer</b:Volume>
    <b:PeriodicalTitle>Geographic Information Science</b:PeriodicalTitle>
    <b:Pages>81-98</b:Pages>
    <b:RefOrder>45</b:RefOrder>
  </b:Source>
  <b:Source>
    <b:Tag>Mor07</b:Tag>
    <b:SourceType>Book</b:SourceType>
    <b:Guid>{1A19A2DC-D543-4247-B135-9CADC51E6A06}</b:Guid>
    <b:LCID>0</b:LCID>
    <b:Author>
      <b:Author>
        <b:NameList>
          <b:Person>
            <b:Last>Moreira</b:Last>
            <b:First>Adriano</b:First>
          </b:Person>
          <b:Person>
            <b:Last>Yasmina Santos</b:Last>
            <b:First>Maribel</b:First>
          </b:Person>
        </b:NameList>
      </b:Author>
    </b:Author>
    <b:Title>Concave hull: A k-nearest neighbours approach for the computation of the region occupied by a set of points</b:Title>
    <b:Year>2007</b:Year>
    <b:RefOrder>46</b:RefOrder>
  </b:Source>
  <b:Source>
    <b:Tag>Mar</b:Tag>
    <b:SourceType>DocumentFromInternetSite</b:SourceType>
    <b:Guid>{E443C6B4-6A7E-4A7C-A35A-65FDBC58B1FE}</b:Guid>
    <b:LCID>0</b:LCID>
    <b:Author>
      <b:Author>
        <b:NameList>
          <b:Person>
            <b:Last>Marjan</b:Last>
            <b:First>Celikik</b:First>
          </b:Person>
        </b:NameList>
      </b:Author>
    </b:Author>
    <b:Title>Aplha shapes</b:Title>
    <b:InternetSiteTitle>Max Planck Institute for Informatics</b:InternetSiteTitle>
    <b:URL>http://people.mpi-inf.mpg.de/~jgiesen/tch/sem06/Celikik.pdf</b:URL>
    <b:RefOrder>47</b:RefOrder>
  </b:Source>
</b:Sources>
</file>

<file path=customXml/itemProps1.xml><?xml version="1.0" encoding="utf-8"?>
<ds:datastoreItem xmlns:ds="http://schemas.openxmlformats.org/officeDocument/2006/customXml" ds:itemID="{DC154500-EEAD-4676-8B37-6606C3A885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Praca dyplomowa w ZNE wzór 07-02-2011</Template>
  <TotalTime>1987</TotalTime>
  <Pages>1</Pages>
  <Words>15923</Words>
  <Characters>95540</Characters>
  <Application>Microsoft Office Word</Application>
  <DocSecurity>0</DocSecurity>
  <Lines>796</Lines>
  <Paragraphs>222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POLITECHNIKA WARSZAWSKA</vt:lpstr>
      <vt:lpstr>POLITECHNIKA WARSZAWSKA</vt:lpstr>
    </vt:vector>
  </TitlesOfParts>
  <Company>ZNE</Company>
  <LinksUpToDate>false</LinksUpToDate>
  <CharactersWithSpaces>111241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POLITECHNIKA WARSZAWSKA</dc:title>
  <dc:creator>Janusz Wiśniewski</dc:creator>
  <cp:lastModifiedBy>Miix</cp:lastModifiedBy>
  <cp:revision>217</cp:revision>
  <cp:lastPrinted>2016-04-17T20:51:00Z</cp:lastPrinted>
  <dcterms:created xsi:type="dcterms:W3CDTF">2016-03-28T18:07:00Z</dcterms:created>
  <dcterms:modified xsi:type="dcterms:W3CDTF">2016-04-17T20:54:00Z</dcterms:modified>
</cp:coreProperties>
</file>