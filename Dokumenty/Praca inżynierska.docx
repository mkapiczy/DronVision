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2C59" w:rsidRDefault="00B37482" w:rsidP="007650FC">
      <w:pPr>
        <w:tabs>
          <w:tab w:val="left" w:pos="-720"/>
        </w:tabs>
        <w:suppressAutoHyphens/>
        <w:spacing w:line="360" w:lineRule="auto"/>
        <w:jc w:val="center"/>
        <w:rPr>
          <w:spacing w:val="-3"/>
          <w:sz w:val="40"/>
          <w:szCs w:val="40"/>
        </w:rPr>
      </w:pPr>
      <w:r w:rsidRPr="00B37482">
        <w:rPr>
          <w:spacing w:val="-3"/>
          <w:sz w:val="40"/>
          <w:szCs w:val="40"/>
        </w:rPr>
        <w:t>POLITECHNIKA WARSZAWSKA</w:t>
      </w:r>
    </w:p>
    <w:p w:rsidR="00B37482" w:rsidRPr="00B37482" w:rsidRDefault="00B37482" w:rsidP="007650FC">
      <w:pPr>
        <w:tabs>
          <w:tab w:val="left" w:pos="-720"/>
        </w:tabs>
        <w:suppressAutoHyphens/>
        <w:spacing w:line="360" w:lineRule="auto"/>
        <w:jc w:val="center"/>
        <w:rPr>
          <w:spacing w:val="-3"/>
          <w:sz w:val="40"/>
          <w:szCs w:val="40"/>
        </w:rPr>
      </w:pPr>
    </w:p>
    <w:p w:rsidR="00B37482" w:rsidRPr="00B37482" w:rsidRDefault="00B37482" w:rsidP="007650FC">
      <w:pPr>
        <w:tabs>
          <w:tab w:val="left" w:pos="-720"/>
        </w:tabs>
        <w:suppressAutoHyphens/>
        <w:spacing w:line="360" w:lineRule="auto"/>
        <w:jc w:val="center"/>
        <w:rPr>
          <w:b/>
          <w:spacing w:val="-3"/>
          <w:sz w:val="28"/>
          <w:szCs w:val="28"/>
        </w:rPr>
      </w:pPr>
      <w:r w:rsidRPr="00B37482">
        <w:rPr>
          <w:b/>
          <w:spacing w:val="-3"/>
          <w:sz w:val="28"/>
          <w:szCs w:val="28"/>
        </w:rPr>
        <w:t>Wydział Mechatroniki</w:t>
      </w:r>
    </w:p>
    <w:p w:rsidR="00B37482" w:rsidRDefault="00B37482" w:rsidP="007650FC">
      <w:pPr>
        <w:tabs>
          <w:tab w:val="left" w:pos="-720"/>
        </w:tabs>
        <w:suppressAutoHyphens/>
        <w:spacing w:line="360" w:lineRule="auto"/>
        <w:jc w:val="center"/>
        <w:rPr>
          <w:b/>
          <w:spacing w:val="-3"/>
        </w:rPr>
      </w:pPr>
    </w:p>
    <w:p w:rsidR="00B37482" w:rsidRDefault="00B37482" w:rsidP="007650FC">
      <w:pPr>
        <w:tabs>
          <w:tab w:val="left" w:pos="-720"/>
        </w:tabs>
        <w:suppressAutoHyphens/>
        <w:spacing w:line="360" w:lineRule="auto"/>
        <w:jc w:val="center"/>
        <w:rPr>
          <w:b/>
          <w:spacing w:val="-3"/>
        </w:rPr>
      </w:pPr>
    </w:p>
    <w:p w:rsidR="00B37482" w:rsidRPr="00B37482" w:rsidRDefault="00B37482" w:rsidP="007650FC">
      <w:pPr>
        <w:tabs>
          <w:tab w:val="left" w:pos="-720"/>
        </w:tabs>
        <w:suppressAutoHyphens/>
        <w:spacing w:line="360" w:lineRule="auto"/>
        <w:jc w:val="center"/>
        <w:rPr>
          <w:b/>
          <w:spacing w:val="-3"/>
          <w:sz w:val="28"/>
          <w:szCs w:val="28"/>
        </w:rPr>
      </w:pPr>
      <w:r w:rsidRPr="00B37482">
        <w:rPr>
          <w:b/>
          <w:spacing w:val="-3"/>
          <w:sz w:val="28"/>
          <w:szCs w:val="28"/>
        </w:rPr>
        <w:t>Praca dyplomowa inżynierska</w:t>
      </w:r>
    </w:p>
    <w:p w:rsidR="008F2C59" w:rsidRDefault="008F2C59" w:rsidP="007650FC">
      <w:pPr>
        <w:tabs>
          <w:tab w:val="left" w:pos="-720"/>
        </w:tabs>
        <w:suppressAutoHyphens/>
        <w:spacing w:line="360" w:lineRule="auto"/>
        <w:jc w:val="center"/>
        <w:rPr>
          <w:b/>
          <w:spacing w:val="-3"/>
        </w:rPr>
      </w:pPr>
    </w:p>
    <w:p w:rsidR="00B37482" w:rsidRDefault="00B37482" w:rsidP="007650FC">
      <w:pPr>
        <w:tabs>
          <w:tab w:val="left" w:pos="-720"/>
        </w:tabs>
        <w:suppressAutoHyphens/>
        <w:spacing w:line="360" w:lineRule="auto"/>
        <w:jc w:val="center"/>
        <w:rPr>
          <w:b/>
          <w:spacing w:val="-3"/>
        </w:rPr>
      </w:pPr>
    </w:p>
    <w:p w:rsidR="00B37482" w:rsidRDefault="00B37482" w:rsidP="007650FC">
      <w:pPr>
        <w:tabs>
          <w:tab w:val="left" w:pos="-720"/>
        </w:tabs>
        <w:suppressAutoHyphens/>
        <w:spacing w:line="360" w:lineRule="auto"/>
        <w:jc w:val="center"/>
        <w:rPr>
          <w:b/>
          <w:spacing w:val="-3"/>
        </w:rPr>
      </w:pPr>
    </w:p>
    <w:p w:rsidR="008F2C59" w:rsidRDefault="00B37482" w:rsidP="007650FC">
      <w:pPr>
        <w:tabs>
          <w:tab w:val="left" w:pos="-720"/>
        </w:tabs>
        <w:suppressAutoHyphens/>
        <w:spacing w:line="360" w:lineRule="auto"/>
        <w:jc w:val="center"/>
        <w:rPr>
          <w:spacing w:val="-3"/>
          <w:sz w:val="28"/>
          <w:szCs w:val="28"/>
        </w:rPr>
      </w:pPr>
      <w:r>
        <w:rPr>
          <w:spacing w:val="-3"/>
          <w:sz w:val="28"/>
          <w:szCs w:val="28"/>
        </w:rPr>
        <w:t>Michał Kapiczyński</w:t>
      </w:r>
    </w:p>
    <w:p w:rsidR="00B37482" w:rsidRPr="00B37482" w:rsidRDefault="00B37482" w:rsidP="007650FC">
      <w:pPr>
        <w:tabs>
          <w:tab w:val="left" w:pos="-720"/>
        </w:tabs>
        <w:suppressAutoHyphens/>
        <w:spacing w:line="360" w:lineRule="auto"/>
        <w:jc w:val="center"/>
        <w:rPr>
          <w:spacing w:val="-3"/>
          <w:sz w:val="28"/>
          <w:szCs w:val="28"/>
        </w:rPr>
      </w:pPr>
    </w:p>
    <w:p w:rsidR="00B37482" w:rsidRDefault="00BF405B" w:rsidP="007650FC">
      <w:pPr>
        <w:pStyle w:val="Tekstpodstawowy"/>
        <w:jc w:val="center"/>
        <w:rPr>
          <w:b w:val="0"/>
          <w:sz w:val="40"/>
          <w:szCs w:val="40"/>
        </w:rPr>
      </w:pPr>
      <w:r>
        <w:rPr>
          <w:b w:val="0"/>
          <w:sz w:val="40"/>
          <w:szCs w:val="40"/>
        </w:rPr>
        <w:t xml:space="preserve">Algorytm wyznaczania </w:t>
      </w:r>
      <w:r w:rsidR="00A44BCB">
        <w:rPr>
          <w:b w:val="0"/>
          <w:sz w:val="40"/>
          <w:szCs w:val="40"/>
        </w:rPr>
        <w:t xml:space="preserve">i wizualizacji </w:t>
      </w:r>
      <w:r>
        <w:rPr>
          <w:b w:val="0"/>
          <w:sz w:val="40"/>
          <w:szCs w:val="40"/>
        </w:rPr>
        <w:t xml:space="preserve">obszaru przeszukanego </w:t>
      </w:r>
      <w:r w:rsidR="00A44BCB">
        <w:rPr>
          <w:b w:val="0"/>
          <w:sz w:val="40"/>
          <w:szCs w:val="40"/>
        </w:rPr>
        <w:t>wraz z implementacją przy wykorzystaniu systemu OpenStreetMap</w:t>
      </w:r>
    </w:p>
    <w:p w:rsidR="00A44BCB" w:rsidRDefault="00A44BCB" w:rsidP="007650FC">
      <w:pPr>
        <w:pStyle w:val="Tekstpodstawowy"/>
        <w:jc w:val="center"/>
        <w:rPr>
          <w:b w:val="0"/>
          <w:sz w:val="64"/>
          <w:szCs w:val="64"/>
        </w:rPr>
      </w:pPr>
    </w:p>
    <w:p w:rsidR="00B37482" w:rsidRDefault="00B37482" w:rsidP="007650FC">
      <w:pPr>
        <w:pStyle w:val="Tekstpodstawowy"/>
        <w:jc w:val="right"/>
        <w:rPr>
          <w:b w:val="0"/>
          <w:szCs w:val="28"/>
        </w:rPr>
      </w:pPr>
      <w:r>
        <w:rPr>
          <w:b w:val="0"/>
          <w:szCs w:val="28"/>
        </w:rPr>
        <w:t>Opiekun pracy:</w:t>
      </w:r>
    </w:p>
    <w:p w:rsidR="00B37482" w:rsidRDefault="00B37482" w:rsidP="007650FC">
      <w:pPr>
        <w:pStyle w:val="Tekstpodstawowy"/>
        <w:jc w:val="right"/>
        <w:rPr>
          <w:b w:val="0"/>
          <w:szCs w:val="28"/>
        </w:rPr>
      </w:pPr>
      <w:r>
        <w:rPr>
          <w:b w:val="0"/>
          <w:szCs w:val="28"/>
        </w:rPr>
        <w:t>dr inż. Paweł Wnuk</w:t>
      </w:r>
    </w:p>
    <w:p w:rsidR="00B37482" w:rsidRDefault="00B37482" w:rsidP="007650FC">
      <w:pPr>
        <w:pStyle w:val="Tekstpodstawowy"/>
        <w:jc w:val="right"/>
        <w:rPr>
          <w:b w:val="0"/>
          <w:szCs w:val="28"/>
        </w:rPr>
      </w:pPr>
    </w:p>
    <w:p w:rsidR="00B37482" w:rsidRDefault="00B37482" w:rsidP="007650FC">
      <w:pPr>
        <w:pStyle w:val="Tekstpodstawowy"/>
        <w:jc w:val="right"/>
        <w:rPr>
          <w:b w:val="0"/>
          <w:sz w:val="24"/>
          <w:szCs w:val="24"/>
        </w:rPr>
      </w:pPr>
      <w:r w:rsidRPr="00B37482">
        <w:rPr>
          <w:b w:val="0"/>
          <w:sz w:val="24"/>
          <w:szCs w:val="24"/>
        </w:rPr>
        <w:t>Jednostka dyplomująca</w:t>
      </w:r>
      <w:r w:rsidR="00A44BCB">
        <w:rPr>
          <w:b w:val="0"/>
          <w:sz w:val="24"/>
          <w:szCs w:val="24"/>
        </w:rPr>
        <w:t>:</w:t>
      </w:r>
    </w:p>
    <w:p w:rsidR="00A44BCB" w:rsidRDefault="00A44BCB" w:rsidP="007650FC">
      <w:pPr>
        <w:pStyle w:val="Tekstpodstawowy"/>
        <w:jc w:val="right"/>
        <w:rPr>
          <w:b w:val="0"/>
          <w:sz w:val="24"/>
          <w:szCs w:val="24"/>
        </w:rPr>
      </w:pPr>
      <w:r>
        <w:rPr>
          <w:b w:val="0"/>
          <w:sz w:val="24"/>
          <w:szCs w:val="24"/>
        </w:rPr>
        <w:t>Instytut Automatyki i Robotyki</w:t>
      </w:r>
    </w:p>
    <w:p w:rsidR="00B37482" w:rsidRDefault="00B37482" w:rsidP="007650FC">
      <w:pPr>
        <w:pStyle w:val="Tekstpodstawowy"/>
        <w:jc w:val="right"/>
        <w:rPr>
          <w:b w:val="0"/>
          <w:sz w:val="24"/>
          <w:szCs w:val="24"/>
        </w:rPr>
      </w:pPr>
    </w:p>
    <w:p w:rsidR="00B37482" w:rsidRDefault="00B37482" w:rsidP="007650FC">
      <w:pPr>
        <w:pStyle w:val="Tekstpodstawowy"/>
        <w:jc w:val="right"/>
        <w:rPr>
          <w:b w:val="0"/>
          <w:sz w:val="24"/>
          <w:szCs w:val="24"/>
        </w:rPr>
      </w:pPr>
    </w:p>
    <w:p w:rsidR="00B37482" w:rsidRDefault="00B37482" w:rsidP="007650FC">
      <w:pPr>
        <w:pStyle w:val="Tekstpodstawowy"/>
        <w:jc w:val="right"/>
        <w:rPr>
          <w:b w:val="0"/>
          <w:sz w:val="24"/>
          <w:szCs w:val="24"/>
        </w:rPr>
      </w:pPr>
    </w:p>
    <w:p w:rsidR="00B37482" w:rsidRDefault="00B37482" w:rsidP="007650FC">
      <w:pPr>
        <w:pStyle w:val="Tekstpodstawowy"/>
        <w:jc w:val="right"/>
        <w:rPr>
          <w:b w:val="0"/>
          <w:sz w:val="24"/>
          <w:szCs w:val="24"/>
        </w:rPr>
      </w:pPr>
    </w:p>
    <w:p w:rsidR="0022249E" w:rsidRDefault="0022249E" w:rsidP="007650FC">
      <w:pPr>
        <w:pStyle w:val="Tekstpodstawowy"/>
        <w:jc w:val="right"/>
        <w:rPr>
          <w:b w:val="0"/>
          <w:sz w:val="24"/>
          <w:szCs w:val="24"/>
        </w:rPr>
      </w:pPr>
    </w:p>
    <w:p w:rsidR="0022249E" w:rsidRDefault="0022249E" w:rsidP="007650FC">
      <w:pPr>
        <w:pStyle w:val="Tekstpodstawowy"/>
        <w:jc w:val="right"/>
        <w:rPr>
          <w:b w:val="0"/>
          <w:sz w:val="24"/>
          <w:szCs w:val="24"/>
        </w:rPr>
      </w:pPr>
    </w:p>
    <w:p w:rsidR="0022249E" w:rsidRPr="00B37482" w:rsidRDefault="00B37482" w:rsidP="007650FC">
      <w:pPr>
        <w:pStyle w:val="Tekstpodstawowy"/>
        <w:jc w:val="center"/>
        <w:rPr>
          <w:b w:val="0"/>
          <w:sz w:val="24"/>
          <w:szCs w:val="24"/>
        </w:rPr>
      </w:pPr>
      <w:r>
        <w:rPr>
          <w:b w:val="0"/>
          <w:sz w:val="24"/>
          <w:szCs w:val="24"/>
        </w:rPr>
        <w:t>Warszawa, 2016</w:t>
      </w:r>
    </w:p>
    <w:p w:rsidR="0052325D" w:rsidRPr="0052325D" w:rsidRDefault="0052325D" w:rsidP="00067B6A">
      <w:pPr>
        <w:pStyle w:val="Nagwekspisutreci"/>
        <w:spacing w:line="360" w:lineRule="auto"/>
        <w:rPr>
          <w:color w:val="auto"/>
        </w:rPr>
      </w:pPr>
      <w:r w:rsidRPr="0052325D">
        <w:rPr>
          <w:color w:val="auto"/>
        </w:rPr>
        <w:lastRenderedPageBreak/>
        <w:t>Spis treści</w:t>
      </w:r>
    </w:p>
    <w:p w:rsidR="005D3051" w:rsidRDefault="003E22D8">
      <w:pPr>
        <w:pStyle w:val="Spistreci1"/>
        <w:rPr>
          <w:rFonts w:asciiTheme="minorHAnsi" w:eastAsiaTheme="minorEastAsia" w:hAnsiTheme="minorHAnsi" w:cstheme="minorBidi"/>
          <w:b w:val="0"/>
          <w:bCs w:val="0"/>
          <w:smallCaps w:val="0"/>
          <w:noProof/>
          <w:sz w:val="22"/>
          <w:szCs w:val="22"/>
        </w:rPr>
      </w:pPr>
      <w:r w:rsidRPr="003E22D8">
        <w:rPr>
          <w:b w:val="0"/>
          <w:bCs w:val="0"/>
          <w:smallCaps w:val="0"/>
          <w:sz w:val="20"/>
        </w:rPr>
        <w:fldChar w:fldCharType="begin"/>
      </w:r>
      <w:r w:rsidR="003D51B6">
        <w:rPr>
          <w:b w:val="0"/>
          <w:bCs w:val="0"/>
          <w:smallCaps w:val="0"/>
          <w:sz w:val="20"/>
        </w:rPr>
        <w:instrText xml:space="preserve"> TOC \o "1-4" \h \z \u </w:instrText>
      </w:r>
      <w:r w:rsidRPr="003E22D8">
        <w:rPr>
          <w:b w:val="0"/>
          <w:bCs w:val="0"/>
          <w:smallCaps w:val="0"/>
          <w:sz w:val="20"/>
        </w:rPr>
        <w:fldChar w:fldCharType="separate"/>
      </w:r>
      <w:hyperlink w:anchor="_Toc449204543" w:history="1">
        <w:r w:rsidR="005D3051" w:rsidRPr="00C37031">
          <w:rPr>
            <w:rStyle w:val="Hipercze"/>
            <w:noProof/>
          </w:rPr>
          <w:t>1.</w:t>
        </w:r>
        <w:r w:rsidR="005D3051">
          <w:rPr>
            <w:rFonts w:asciiTheme="minorHAnsi" w:eastAsiaTheme="minorEastAsia" w:hAnsiTheme="minorHAnsi" w:cstheme="minorBidi"/>
            <w:b w:val="0"/>
            <w:bCs w:val="0"/>
            <w:smallCaps w:val="0"/>
            <w:noProof/>
            <w:sz w:val="22"/>
            <w:szCs w:val="22"/>
          </w:rPr>
          <w:tab/>
        </w:r>
        <w:r w:rsidR="005D3051" w:rsidRPr="00C37031">
          <w:rPr>
            <w:rStyle w:val="Hipercze"/>
            <w:noProof/>
          </w:rPr>
          <w:t>Wstęp</w:t>
        </w:r>
        <w:r w:rsidR="005D3051">
          <w:rPr>
            <w:noProof/>
            <w:webHidden/>
          </w:rPr>
          <w:tab/>
        </w:r>
        <w:r>
          <w:rPr>
            <w:noProof/>
            <w:webHidden/>
          </w:rPr>
          <w:fldChar w:fldCharType="begin"/>
        </w:r>
        <w:r w:rsidR="005D3051">
          <w:rPr>
            <w:noProof/>
            <w:webHidden/>
          </w:rPr>
          <w:instrText xml:space="preserve"> PAGEREF _Toc449204543 \h </w:instrText>
        </w:r>
        <w:r>
          <w:rPr>
            <w:noProof/>
            <w:webHidden/>
          </w:rPr>
        </w:r>
        <w:r>
          <w:rPr>
            <w:noProof/>
            <w:webHidden/>
          </w:rPr>
          <w:fldChar w:fldCharType="separate"/>
        </w:r>
        <w:r w:rsidR="00CE5C59">
          <w:rPr>
            <w:noProof/>
            <w:webHidden/>
          </w:rPr>
          <w:t>5</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544" w:history="1">
        <w:r w:rsidR="005D3051" w:rsidRPr="00C37031">
          <w:rPr>
            <w:rStyle w:val="Hipercze"/>
          </w:rPr>
          <w:t>1.1.</w:t>
        </w:r>
        <w:r w:rsidR="005D3051">
          <w:rPr>
            <w:rFonts w:asciiTheme="minorHAnsi" w:eastAsiaTheme="minorEastAsia" w:hAnsiTheme="minorHAnsi" w:cstheme="minorBidi"/>
            <w:b w:val="0"/>
            <w:sz w:val="22"/>
            <w:szCs w:val="22"/>
          </w:rPr>
          <w:tab/>
        </w:r>
        <w:r w:rsidR="005D3051" w:rsidRPr="00C37031">
          <w:rPr>
            <w:rStyle w:val="Hipercze"/>
          </w:rPr>
          <w:t>Wprowadzenie</w:t>
        </w:r>
        <w:r w:rsidR="005D3051">
          <w:rPr>
            <w:webHidden/>
          </w:rPr>
          <w:tab/>
        </w:r>
        <w:r>
          <w:rPr>
            <w:webHidden/>
          </w:rPr>
          <w:fldChar w:fldCharType="begin"/>
        </w:r>
        <w:r w:rsidR="005D3051">
          <w:rPr>
            <w:webHidden/>
          </w:rPr>
          <w:instrText xml:space="preserve"> PAGEREF _Toc449204544 \h </w:instrText>
        </w:r>
        <w:r>
          <w:rPr>
            <w:webHidden/>
          </w:rPr>
        </w:r>
        <w:r>
          <w:rPr>
            <w:webHidden/>
          </w:rPr>
          <w:fldChar w:fldCharType="separate"/>
        </w:r>
        <w:r w:rsidR="00CE5C59">
          <w:rPr>
            <w:webHidden/>
          </w:rPr>
          <w:t>5</w:t>
        </w:r>
        <w:r>
          <w:rPr>
            <w:webHidden/>
          </w:rPr>
          <w:fldChar w:fldCharType="end"/>
        </w:r>
      </w:hyperlink>
    </w:p>
    <w:p w:rsidR="005D3051" w:rsidRDefault="003E22D8">
      <w:pPr>
        <w:pStyle w:val="Spistreci1"/>
        <w:rPr>
          <w:rFonts w:asciiTheme="minorHAnsi" w:eastAsiaTheme="minorEastAsia" w:hAnsiTheme="minorHAnsi" w:cstheme="minorBidi"/>
          <w:b w:val="0"/>
          <w:bCs w:val="0"/>
          <w:smallCaps w:val="0"/>
          <w:noProof/>
          <w:sz w:val="22"/>
          <w:szCs w:val="22"/>
        </w:rPr>
      </w:pPr>
      <w:hyperlink w:anchor="_Toc449204545" w:history="1">
        <w:r w:rsidR="005D3051" w:rsidRPr="00C37031">
          <w:rPr>
            <w:rStyle w:val="Hipercze"/>
            <w:noProof/>
          </w:rPr>
          <w:t>2.</w:t>
        </w:r>
        <w:r w:rsidR="005D3051">
          <w:rPr>
            <w:rFonts w:asciiTheme="minorHAnsi" w:eastAsiaTheme="minorEastAsia" w:hAnsiTheme="minorHAnsi" w:cstheme="minorBidi"/>
            <w:b w:val="0"/>
            <w:bCs w:val="0"/>
            <w:smallCaps w:val="0"/>
            <w:noProof/>
            <w:sz w:val="22"/>
            <w:szCs w:val="22"/>
          </w:rPr>
          <w:tab/>
        </w:r>
        <w:r w:rsidR="005D3051" w:rsidRPr="00C37031">
          <w:rPr>
            <w:rStyle w:val="Hipercze"/>
            <w:noProof/>
          </w:rPr>
          <w:t>Dziedzina problemu</w:t>
        </w:r>
        <w:r w:rsidR="005D3051">
          <w:rPr>
            <w:noProof/>
            <w:webHidden/>
          </w:rPr>
          <w:tab/>
        </w:r>
        <w:r>
          <w:rPr>
            <w:noProof/>
            <w:webHidden/>
          </w:rPr>
          <w:fldChar w:fldCharType="begin"/>
        </w:r>
        <w:r w:rsidR="005D3051">
          <w:rPr>
            <w:noProof/>
            <w:webHidden/>
          </w:rPr>
          <w:instrText xml:space="preserve"> PAGEREF _Toc449204545 \h </w:instrText>
        </w:r>
        <w:r>
          <w:rPr>
            <w:noProof/>
            <w:webHidden/>
          </w:rPr>
        </w:r>
        <w:r>
          <w:rPr>
            <w:noProof/>
            <w:webHidden/>
          </w:rPr>
          <w:fldChar w:fldCharType="separate"/>
        </w:r>
        <w:r w:rsidR="00CE5C59">
          <w:rPr>
            <w:noProof/>
            <w:webHidden/>
          </w:rPr>
          <w:t>7</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546" w:history="1">
        <w:r w:rsidR="005D3051" w:rsidRPr="00C37031">
          <w:rPr>
            <w:rStyle w:val="Hipercze"/>
          </w:rPr>
          <w:t>2.1.</w:t>
        </w:r>
        <w:r w:rsidR="005D3051">
          <w:rPr>
            <w:rFonts w:asciiTheme="minorHAnsi" w:eastAsiaTheme="minorEastAsia" w:hAnsiTheme="minorHAnsi" w:cstheme="minorBidi"/>
            <w:b w:val="0"/>
            <w:sz w:val="22"/>
            <w:szCs w:val="22"/>
          </w:rPr>
          <w:tab/>
        </w:r>
        <w:r w:rsidR="005D3051" w:rsidRPr="00C37031">
          <w:rPr>
            <w:rStyle w:val="Hipercze"/>
          </w:rPr>
          <w:t>Najważniejsze pojęcia</w:t>
        </w:r>
        <w:r w:rsidR="005D3051">
          <w:rPr>
            <w:webHidden/>
          </w:rPr>
          <w:tab/>
        </w:r>
        <w:r>
          <w:rPr>
            <w:webHidden/>
          </w:rPr>
          <w:fldChar w:fldCharType="begin"/>
        </w:r>
        <w:r w:rsidR="005D3051">
          <w:rPr>
            <w:webHidden/>
          </w:rPr>
          <w:instrText xml:space="preserve"> PAGEREF _Toc449204546 \h </w:instrText>
        </w:r>
        <w:r>
          <w:rPr>
            <w:webHidden/>
          </w:rPr>
        </w:r>
        <w:r>
          <w:rPr>
            <w:webHidden/>
          </w:rPr>
          <w:fldChar w:fldCharType="separate"/>
        </w:r>
        <w:r w:rsidR="00CE5C59">
          <w:rPr>
            <w:webHidden/>
          </w:rPr>
          <w:t>7</w:t>
        </w:r>
        <w:r>
          <w:rPr>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547" w:history="1">
        <w:r w:rsidR="005D3051" w:rsidRPr="00C37031">
          <w:rPr>
            <w:rStyle w:val="Hipercze"/>
          </w:rPr>
          <w:t>2.2.</w:t>
        </w:r>
        <w:r w:rsidR="005D3051">
          <w:rPr>
            <w:rFonts w:asciiTheme="minorHAnsi" w:eastAsiaTheme="minorEastAsia" w:hAnsiTheme="minorHAnsi" w:cstheme="minorBidi"/>
            <w:b w:val="0"/>
            <w:sz w:val="22"/>
            <w:szCs w:val="22"/>
          </w:rPr>
          <w:tab/>
        </w:r>
        <w:r w:rsidR="005D3051" w:rsidRPr="00C37031">
          <w:rPr>
            <w:rStyle w:val="Hipercze"/>
          </w:rPr>
          <w:t>Geodezyjne powierzchnie odniesienia</w:t>
        </w:r>
        <w:r w:rsidR="005D3051">
          <w:rPr>
            <w:webHidden/>
          </w:rPr>
          <w:tab/>
        </w:r>
        <w:r>
          <w:rPr>
            <w:webHidden/>
          </w:rPr>
          <w:fldChar w:fldCharType="begin"/>
        </w:r>
        <w:r w:rsidR="005D3051">
          <w:rPr>
            <w:webHidden/>
          </w:rPr>
          <w:instrText xml:space="preserve"> PAGEREF _Toc449204547 \h </w:instrText>
        </w:r>
        <w:r>
          <w:rPr>
            <w:webHidden/>
          </w:rPr>
        </w:r>
        <w:r>
          <w:rPr>
            <w:webHidden/>
          </w:rPr>
          <w:fldChar w:fldCharType="separate"/>
        </w:r>
        <w:r w:rsidR="00CE5C59">
          <w:rPr>
            <w:webHidden/>
          </w:rPr>
          <w:t>8</w:t>
        </w:r>
        <w:r>
          <w:rPr>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48" w:history="1">
        <w:r w:rsidR="005D3051" w:rsidRPr="00C37031">
          <w:rPr>
            <w:rStyle w:val="Hipercze"/>
            <w:noProof/>
          </w:rPr>
          <w:t>2.2.1.</w:t>
        </w:r>
        <w:r w:rsidR="005D3051">
          <w:rPr>
            <w:rFonts w:asciiTheme="minorHAnsi" w:eastAsiaTheme="minorEastAsia" w:hAnsiTheme="minorHAnsi" w:cstheme="minorBidi"/>
            <w:i w:val="0"/>
            <w:iCs w:val="0"/>
            <w:noProof/>
            <w:sz w:val="22"/>
            <w:szCs w:val="22"/>
          </w:rPr>
          <w:tab/>
        </w:r>
        <w:r w:rsidR="005D3051" w:rsidRPr="00C37031">
          <w:rPr>
            <w:rStyle w:val="Hipercze"/>
            <w:noProof/>
          </w:rPr>
          <w:t>Geoida</w:t>
        </w:r>
        <w:r w:rsidR="005D3051">
          <w:rPr>
            <w:noProof/>
            <w:webHidden/>
          </w:rPr>
          <w:tab/>
        </w:r>
        <w:r>
          <w:rPr>
            <w:noProof/>
            <w:webHidden/>
          </w:rPr>
          <w:fldChar w:fldCharType="begin"/>
        </w:r>
        <w:r w:rsidR="005D3051">
          <w:rPr>
            <w:noProof/>
            <w:webHidden/>
          </w:rPr>
          <w:instrText xml:space="preserve"> PAGEREF _Toc449204548 \h </w:instrText>
        </w:r>
        <w:r>
          <w:rPr>
            <w:noProof/>
            <w:webHidden/>
          </w:rPr>
        </w:r>
        <w:r>
          <w:rPr>
            <w:noProof/>
            <w:webHidden/>
          </w:rPr>
          <w:fldChar w:fldCharType="separate"/>
        </w:r>
        <w:r w:rsidR="00CE5C59">
          <w:rPr>
            <w:noProof/>
            <w:webHidden/>
          </w:rPr>
          <w:t>9</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49" w:history="1">
        <w:r w:rsidR="005D3051" w:rsidRPr="00C37031">
          <w:rPr>
            <w:rStyle w:val="Hipercze"/>
            <w:noProof/>
          </w:rPr>
          <w:t>2.2.2.</w:t>
        </w:r>
        <w:r w:rsidR="005D3051">
          <w:rPr>
            <w:rFonts w:asciiTheme="minorHAnsi" w:eastAsiaTheme="minorEastAsia" w:hAnsiTheme="minorHAnsi" w:cstheme="minorBidi"/>
            <w:i w:val="0"/>
            <w:iCs w:val="0"/>
            <w:noProof/>
            <w:sz w:val="22"/>
            <w:szCs w:val="22"/>
          </w:rPr>
          <w:tab/>
        </w:r>
        <w:r w:rsidR="005D3051" w:rsidRPr="00C37031">
          <w:rPr>
            <w:rStyle w:val="Hipercze"/>
            <w:noProof/>
          </w:rPr>
          <w:t>Elipsoida</w:t>
        </w:r>
        <w:r w:rsidR="005D3051">
          <w:rPr>
            <w:noProof/>
            <w:webHidden/>
          </w:rPr>
          <w:tab/>
        </w:r>
        <w:r>
          <w:rPr>
            <w:noProof/>
            <w:webHidden/>
          </w:rPr>
          <w:fldChar w:fldCharType="begin"/>
        </w:r>
        <w:r w:rsidR="005D3051">
          <w:rPr>
            <w:noProof/>
            <w:webHidden/>
          </w:rPr>
          <w:instrText xml:space="preserve"> PAGEREF _Toc449204549 \h </w:instrText>
        </w:r>
        <w:r>
          <w:rPr>
            <w:noProof/>
            <w:webHidden/>
          </w:rPr>
        </w:r>
        <w:r>
          <w:rPr>
            <w:noProof/>
            <w:webHidden/>
          </w:rPr>
          <w:fldChar w:fldCharType="separate"/>
        </w:r>
        <w:r w:rsidR="00CE5C59">
          <w:rPr>
            <w:noProof/>
            <w:webHidden/>
          </w:rPr>
          <w:t>10</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50" w:history="1">
        <w:r w:rsidR="005D3051" w:rsidRPr="00C37031">
          <w:rPr>
            <w:rStyle w:val="Hipercze"/>
            <w:noProof/>
          </w:rPr>
          <w:t>2.2.3.</w:t>
        </w:r>
        <w:r w:rsidR="005D3051">
          <w:rPr>
            <w:rFonts w:asciiTheme="minorHAnsi" w:eastAsiaTheme="minorEastAsia" w:hAnsiTheme="minorHAnsi" w:cstheme="minorBidi"/>
            <w:i w:val="0"/>
            <w:iCs w:val="0"/>
            <w:noProof/>
            <w:sz w:val="22"/>
            <w:szCs w:val="22"/>
          </w:rPr>
          <w:tab/>
        </w:r>
        <w:r w:rsidR="005D3051" w:rsidRPr="00C37031">
          <w:rPr>
            <w:rStyle w:val="Hipercze"/>
            <w:noProof/>
          </w:rPr>
          <w:t>Porównanie modeli WGS84 oraz EGM96</w:t>
        </w:r>
        <w:r w:rsidR="005D3051">
          <w:rPr>
            <w:noProof/>
            <w:webHidden/>
          </w:rPr>
          <w:tab/>
        </w:r>
        <w:r>
          <w:rPr>
            <w:noProof/>
            <w:webHidden/>
          </w:rPr>
          <w:fldChar w:fldCharType="begin"/>
        </w:r>
        <w:r w:rsidR="005D3051">
          <w:rPr>
            <w:noProof/>
            <w:webHidden/>
          </w:rPr>
          <w:instrText xml:space="preserve"> PAGEREF _Toc449204550 \h </w:instrText>
        </w:r>
        <w:r>
          <w:rPr>
            <w:noProof/>
            <w:webHidden/>
          </w:rPr>
        </w:r>
        <w:r>
          <w:rPr>
            <w:noProof/>
            <w:webHidden/>
          </w:rPr>
          <w:fldChar w:fldCharType="separate"/>
        </w:r>
        <w:r w:rsidR="00CE5C59">
          <w:rPr>
            <w:noProof/>
            <w:webHidden/>
          </w:rPr>
          <w:t>11</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551" w:history="1">
        <w:r w:rsidR="005D3051" w:rsidRPr="00C37031">
          <w:rPr>
            <w:rStyle w:val="Hipercze"/>
          </w:rPr>
          <w:t>2.3.</w:t>
        </w:r>
        <w:r w:rsidR="005D3051">
          <w:rPr>
            <w:rFonts w:asciiTheme="minorHAnsi" w:eastAsiaTheme="minorEastAsia" w:hAnsiTheme="minorHAnsi" w:cstheme="minorBidi"/>
            <w:b w:val="0"/>
            <w:sz w:val="22"/>
            <w:szCs w:val="22"/>
          </w:rPr>
          <w:tab/>
        </w:r>
        <w:r w:rsidR="005D3051" w:rsidRPr="00C37031">
          <w:rPr>
            <w:rStyle w:val="Hipercze"/>
          </w:rPr>
          <w:t>Numeryczny Model Terenu NMT</w:t>
        </w:r>
        <w:r w:rsidR="005D3051">
          <w:rPr>
            <w:webHidden/>
          </w:rPr>
          <w:tab/>
        </w:r>
        <w:r>
          <w:rPr>
            <w:webHidden/>
          </w:rPr>
          <w:fldChar w:fldCharType="begin"/>
        </w:r>
        <w:r w:rsidR="005D3051">
          <w:rPr>
            <w:webHidden/>
          </w:rPr>
          <w:instrText xml:space="preserve"> PAGEREF _Toc449204551 \h </w:instrText>
        </w:r>
        <w:r>
          <w:rPr>
            <w:webHidden/>
          </w:rPr>
        </w:r>
        <w:r>
          <w:rPr>
            <w:webHidden/>
          </w:rPr>
          <w:fldChar w:fldCharType="separate"/>
        </w:r>
        <w:r w:rsidR="00CE5C59">
          <w:rPr>
            <w:webHidden/>
          </w:rPr>
          <w:t>12</w:t>
        </w:r>
        <w:r>
          <w:rPr>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52" w:history="1">
        <w:r w:rsidR="005D3051" w:rsidRPr="00C37031">
          <w:rPr>
            <w:rStyle w:val="Hipercze"/>
            <w:noProof/>
          </w:rPr>
          <w:t>2.3.1.</w:t>
        </w:r>
        <w:r w:rsidR="005D3051">
          <w:rPr>
            <w:rFonts w:asciiTheme="minorHAnsi" w:eastAsiaTheme="minorEastAsia" w:hAnsiTheme="minorHAnsi" w:cstheme="minorBidi"/>
            <w:i w:val="0"/>
            <w:iCs w:val="0"/>
            <w:noProof/>
            <w:sz w:val="22"/>
            <w:szCs w:val="22"/>
          </w:rPr>
          <w:tab/>
        </w:r>
        <w:r w:rsidR="005D3051" w:rsidRPr="00C37031">
          <w:rPr>
            <w:rStyle w:val="Hipercze"/>
            <w:noProof/>
          </w:rPr>
          <w:t>Ogólnie o NMT</w:t>
        </w:r>
        <w:r w:rsidR="005D3051">
          <w:rPr>
            <w:noProof/>
            <w:webHidden/>
          </w:rPr>
          <w:tab/>
        </w:r>
        <w:r>
          <w:rPr>
            <w:noProof/>
            <w:webHidden/>
          </w:rPr>
          <w:fldChar w:fldCharType="begin"/>
        </w:r>
        <w:r w:rsidR="005D3051">
          <w:rPr>
            <w:noProof/>
            <w:webHidden/>
          </w:rPr>
          <w:instrText xml:space="preserve"> PAGEREF _Toc449204552 \h </w:instrText>
        </w:r>
        <w:r>
          <w:rPr>
            <w:noProof/>
            <w:webHidden/>
          </w:rPr>
        </w:r>
        <w:r>
          <w:rPr>
            <w:noProof/>
            <w:webHidden/>
          </w:rPr>
          <w:fldChar w:fldCharType="separate"/>
        </w:r>
        <w:r w:rsidR="00CE5C59">
          <w:rPr>
            <w:noProof/>
            <w:webHidden/>
          </w:rPr>
          <w:t>12</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53" w:history="1">
        <w:r w:rsidR="005D3051" w:rsidRPr="00C37031">
          <w:rPr>
            <w:rStyle w:val="Hipercze"/>
            <w:noProof/>
          </w:rPr>
          <w:t>2.3.2.</w:t>
        </w:r>
        <w:r w:rsidR="005D3051">
          <w:rPr>
            <w:rFonts w:asciiTheme="minorHAnsi" w:eastAsiaTheme="minorEastAsia" w:hAnsiTheme="minorHAnsi" w:cstheme="minorBidi"/>
            <w:i w:val="0"/>
            <w:iCs w:val="0"/>
            <w:noProof/>
            <w:sz w:val="22"/>
            <w:szCs w:val="22"/>
          </w:rPr>
          <w:tab/>
        </w:r>
        <w:r w:rsidR="005D3051" w:rsidRPr="00C37031">
          <w:rPr>
            <w:rStyle w:val="Hipercze"/>
            <w:noProof/>
          </w:rPr>
          <w:t>Misja SRTM</w:t>
        </w:r>
        <w:r w:rsidR="005D3051">
          <w:rPr>
            <w:noProof/>
            <w:webHidden/>
          </w:rPr>
          <w:tab/>
        </w:r>
        <w:r>
          <w:rPr>
            <w:noProof/>
            <w:webHidden/>
          </w:rPr>
          <w:fldChar w:fldCharType="begin"/>
        </w:r>
        <w:r w:rsidR="005D3051">
          <w:rPr>
            <w:noProof/>
            <w:webHidden/>
          </w:rPr>
          <w:instrText xml:space="preserve"> PAGEREF _Toc449204553 \h </w:instrText>
        </w:r>
        <w:r>
          <w:rPr>
            <w:noProof/>
            <w:webHidden/>
          </w:rPr>
        </w:r>
        <w:r>
          <w:rPr>
            <w:noProof/>
            <w:webHidden/>
          </w:rPr>
          <w:fldChar w:fldCharType="separate"/>
        </w:r>
        <w:r w:rsidR="00CE5C59">
          <w:rPr>
            <w:noProof/>
            <w:webHidden/>
          </w:rPr>
          <w:t>13</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554" w:history="1">
        <w:r w:rsidR="005D3051" w:rsidRPr="00C37031">
          <w:rPr>
            <w:rStyle w:val="Hipercze"/>
          </w:rPr>
          <w:t>2.4.</w:t>
        </w:r>
        <w:r w:rsidR="005D3051">
          <w:rPr>
            <w:rFonts w:asciiTheme="minorHAnsi" w:eastAsiaTheme="minorEastAsia" w:hAnsiTheme="minorHAnsi" w:cstheme="minorBidi"/>
            <w:b w:val="0"/>
            <w:sz w:val="22"/>
            <w:szCs w:val="22"/>
          </w:rPr>
          <w:tab/>
        </w:r>
        <w:r w:rsidR="005D3051" w:rsidRPr="00C37031">
          <w:rPr>
            <w:rStyle w:val="Hipercze"/>
          </w:rPr>
          <w:t>System GPS</w:t>
        </w:r>
        <w:r w:rsidR="005D3051">
          <w:rPr>
            <w:webHidden/>
          </w:rPr>
          <w:tab/>
        </w:r>
        <w:r>
          <w:rPr>
            <w:webHidden/>
          </w:rPr>
          <w:fldChar w:fldCharType="begin"/>
        </w:r>
        <w:r w:rsidR="005D3051">
          <w:rPr>
            <w:webHidden/>
          </w:rPr>
          <w:instrText xml:space="preserve"> PAGEREF _Toc449204554 \h </w:instrText>
        </w:r>
        <w:r>
          <w:rPr>
            <w:webHidden/>
          </w:rPr>
        </w:r>
        <w:r>
          <w:rPr>
            <w:webHidden/>
          </w:rPr>
          <w:fldChar w:fldCharType="separate"/>
        </w:r>
        <w:r w:rsidR="00CE5C59">
          <w:rPr>
            <w:webHidden/>
          </w:rPr>
          <w:t>14</w:t>
        </w:r>
        <w:r>
          <w:rPr>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55" w:history="1">
        <w:r w:rsidR="005D3051" w:rsidRPr="00C37031">
          <w:rPr>
            <w:rStyle w:val="Hipercze"/>
            <w:noProof/>
          </w:rPr>
          <w:t>2.4.1.</w:t>
        </w:r>
        <w:r w:rsidR="005D3051">
          <w:rPr>
            <w:rFonts w:asciiTheme="minorHAnsi" w:eastAsiaTheme="minorEastAsia" w:hAnsiTheme="minorHAnsi" w:cstheme="minorBidi"/>
            <w:i w:val="0"/>
            <w:iCs w:val="0"/>
            <w:noProof/>
            <w:sz w:val="22"/>
            <w:szCs w:val="22"/>
          </w:rPr>
          <w:tab/>
        </w:r>
        <w:r w:rsidR="005D3051" w:rsidRPr="00C37031">
          <w:rPr>
            <w:rStyle w:val="Hipercze"/>
            <w:noProof/>
          </w:rPr>
          <w:t>Ogólny opis</w:t>
        </w:r>
        <w:r w:rsidR="005D3051">
          <w:rPr>
            <w:noProof/>
            <w:webHidden/>
          </w:rPr>
          <w:tab/>
        </w:r>
        <w:r>
          <w:rPr>
            <w:noProof/>
            <w:webHidden/>
          </w:rPr>
          <w:fldChar w:fldCharType="begin"/>
        </w:r>
        <w:r w:rsidR="005D3051">
          <w:rPr>
            <w:noProof/>
            <w:webHidden/>
          </w:rPr>
          <w:instrText xml:space="preserve"> PAGEREF _Toc449204555 \h </w:instrText>
        </w:r>
        <w:r>
          <w:rPr>
            <w:noProof/>
            <w:webHidden/>
          </w:rPr>
        </w:r>
        <w:r>
          <w:rPr>
            <w:noProof/>
            <w:webHidden/>
          </w:rPr>
          <w:fldChar w:fldCharType="separate"/>
        </w:r>
        <w:r w:rsidR="00CE5C59">
          <w:rPr>
            <w:noProof/>
            <w:webHidden/>
          </w:rPr>
          <w:t>15</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56" w:history="1">
        <w:r w:rsidR="005D3051" w:rsidRPr="00C37031">
          <w:rPr>
            <w:rStyle w:val="Hipercze"/>
            <w:noProof/>
          </w:rPr>
          <w:t>2.4.2.</w:t>
        </w:r>
        <w:r w:rsidR="005D3051">
          <w:rPr>
            <w:rFonts w:asciiTheme="minorHAnsi" w:eastAsiaTheme="minorEastAsia" w:hAnsiTheme="minorHAnsi" w:cstheme="minorBidi"/>
            <w:i w:val="0"/>
            <w:iCs w:val="0"/>
            <w:noProof/>
            <w:sz w:val="22"/>
            <w:szCs w:val="22"/>
          </w:rPr>
          <w:tab/>
        </w:r>
        <w:r w:rsidR="005D3051" w:rsidRPr="00C37031">
          <w:rPr>
            <w:rStyle w:val="Hipercze"/>
            <w:noProof/>
          </w:rPr>
          <w:t>Zasada działania</w:t>
        </w:r>
        <w:r w:rsidR="005D3051">
          <w:rPr>
            <w:noProof/>
            <w:webHidden/>
          </w:rPr>
          <w:tab/>
        </w:r>
        <w:r>
          <w:rPr>
            <w:noProof/>
            <w:webHidden/>
          </w:rPr>
          <w:fldChar w:fldCharType="begin"/>
        </w:r>
        <w:r w:rsidR="005D3051">
          <w:rPr>
            <w:noProof/>
            <w:webHidden/>
          </w:rPr>
          <w:instrText xml:space="preserve"> PAGEREF _Toc449204556 \h </w:instrText>
        </w:r>
        <w:r>
          <w:rPr>
            <w:noProof/>
            <w:webHidden/>
          </w:rPr>
        </w:r>
        <w:r>
          <w:rPr>
            <w:noProof/>
            <w:webHidden/>
          </w:rPr>
          <w:fldChar w:fldCharType="separate"/>
        </w:r>
        <w:r w:rsidR="00CE5C59">
          <w:rPr>
            <w:noProof/>
            <w:webHidden/>
          </w:rPr>
          <w:t>15</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57" w:history="1">
        <w:r w:rsidR="005D3051" w:rsidRPr="00C37031">
          <w:rPr>
            <w:rStyle w:val="Hipercze"/>
            <w:noProof/>
          </w:rPr>
          <w:t>2.4.3.</w:t>
        </w:r>
        <w:r w:rsidR="005D3051">
          <w:rPr>
            <w:rFonts w:asciiTheme="minorHAnsi" w:eastAsiaTheme="minorEastAsia" w:hAnsiTheme="minorHAnsi" w:cstheme="minorBidi"/>
            <w:i w:val="0"/>
            <w:iCs w:val="0"/>
            <w:noProof/>
            <w:sz w:val="22"/>
            <w:szCs w:val="22"/>
          </w:rPr>
          <w:tab/>
        </w:r>
        <w:r w:rsidR="005D3051" w:rsidRPr="00C37031">
          <w:rPr>
            <w:rStyle w:val="Hipercze"/>
            <w:noProof/>
          </w:rPr>
          <w:t>Dokładność</w:t>
        </w:r>
        <w:r w:rsidR="005D3051">
          <w:rPr>
            <w:noProof/>
            <w:webHidden/>
          </w:rPr>
          <w:tab/>
        </w:r>
        <w:r>
          <w:rPr>
            <w:noProof/>
            <w:webHidden/>
          </w:rPr>
          <w:fldChar w:fldCharType="begin"/>
        </w:r>
        <w:r w:rsidR="005D3051">
          <w:rPr>
            <w:noProof/>
            <w:webHidden/>
          </w:rPr>
          <w:instrText xml:space="preserve"> PAGEREF _Toc449204557 \h </w:instrText>
        </w:r>
        <w:r>
          <w:rPr>
            <w:noProof/>
            <w:webHidden/>
          </w:rPr>
        </w:r>
        <w:r>
          <w:rPr>
            <w:noProof/>
            <w:webHidden/>
          </w:rPr>
          <w:fldChar w:fldCharType="separate"/>
        </w:r>
        <w:r w:rsidR="00CE5C59">
          <w:rPr>
            <w:noProof/>
            <w:webHidden/>
          </w:rPr>
          <w:t>16</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58" w:history="1">
        <w:r w:rsidR="005D3051" w:rsidRPr="00C37031">
          <w:rPr>
            <w:rStyle w:val="Hipercze"/>
            <w:noProof/>
          </w:rPr>
          <w:t>2.4.4.</w:t>
        </w:r>
        <w:r w:rsidR="005D3051">
          <w:rPr>
            <w:rFonts w:asciiTheme="minorHAnsi" w:eastAsiaTheme="minorEastAsia" w:hAnsiTheme="minorHAnsi" w:cstheme="minorBidi"/>
            <w:i w:val="0"/>
            <w:iCs w:val="0"/>
            <w:noProof/>
            <w:sz w:val="22"/>
            <w:szCs w:val="22"/>
          </w:rPr>
          <w:tab/>
        </w:r>
        <w:r w:rsidR="005D3051" w:rsidRPr="00C37031">
          <w:rPr>
            <w:rStyle w:val="Hipercze"/>
            <w:noProof/>
          </w:rPr>
          <w:t>Określanie wysokości</w:t>
        </w:r>
        <w:r w:rsidR="005D3051">
          <w:rPr>
            <w:noProof/>
            <w:webHidden/>
          </w:rPr>
          <w:tab/>
        </w:r>
        <w:r>
          <w:rPr>
            <w:noProof/>
            <w:webHidden/>
          </w:rPr>
          <w:fldChar w:fldCharType="begin"/>
        </w:r>
        <w:r w:rsidR="005D3051">
          <w:rPr>
            <w:noProof/>
            <w:webHidden/>
          </w:rPr>
          <w:instrText xml:space="preserve"> PAGEREF _Toc449204558 \h </w:instrText>
        </w:r>
        <w:r>
          <w:rPr>
            <w:noProof/>
            <w:webHidden/>
          </w:rPr>
        </w:r>
        <w:r>
          <w:rPr>
            <w:noProof/>
            <w:webHidden/>
          </w:rPr>
          <w:fldChar w:fldCharType="separate"/>
        </w:r>
        <w:r w:rsidR="00CE5C59">
          <w:rPr>
            <w:noProof/>
            <w:webHidden/>
          </w:rPr>
          <w:t>16</w:t>
        </w:r>
        <w:r>
          <w:rPr>
            <w:noProof/>
            <w:webHidden/>
          </w:rPr>
          <w:fldChar w:fldCharType="end"/>
        </w:r>
      </w:hyperlink>
    </w:p>
    <w:p w:rsidR="005D3051" w:rsidRDefault="003E22D8">
      <w:pPr>
        <w:pStyle w:val="Spistreci1"/>
        <w:rPr>
          <w:rFonts w:asciiTheme="minorHAnsi" w:eastAsiaTheme="minorEastAsia" w:hAnsiTheme="minorHAnsi" w:cstheme="minorBidi"/>
          <w:b w:val="0"/>
          <w:bCs w:val="0"/>
          <w:smallCaps w:val="0"/>
          <w:noProof/>
          <w:sz w:val="22"/>
          <w:szCs w:val="22"/>
        </w:rPr>
      </w:pPr>
      <w:hyperlink w:anchor="_Toc449204559" w:history="1">
        <w:r w:rsidR="005D3051" w:rsidRPr="00C37031">
          <w:rPr>
            <w:rStyle w:val="Hipercze"/>
            <w:noProof/>
          </w:rPr>
          <w:t>3.</w:t>
        </w:r>
        <w:r w:rsidR="005D3051">
          <w:rPr>
            <w:rFonts w:asciiTheme="minorHAnsi" w:eastAsiaTheme="minorEastAsia" w:hAnsiTheme="minorHAnsi" w:cstheme="minorBidi"/>
            <w:b w:val="0"/>
            <w:bCs w:val="0"/>
            <w:smallCaps w:val="0"/>
            <w:noProof/>
            <w:sz w:val="22"/>
            <w:szCs w:val="22"/>
          </w:rPr>
          <w:tab/>
        </w:r>
        <w:r w:rsidR="005D3051" w:rsidRPr="00C37031">
          <w:rPr>
            <w:rStyle w:val="Hipercze"/>
            <w:noProof/>
          </w:rPr>
          <w:t>Technologie dostępne na rynku</w:t>
        </w:r>
        <w:r w:rsidR="005D3051">
          <w:rPr>
            <w:noProof/>
            <w:webHidden/>
          </w:rPr>
          <w:tab/>
        </w:r>
        <w:r>
          <w:rPr>
            <w:noProof/>
            <w:webHidden/>
          </w:rPr>
          <w:fldChar w:fldCharType="begin"/>
        </w:r>
        <w:r w:rsidR="005D3051">
          <w:rPr>
            <w:noProof/>
            <w:webHidden/>
          </w:rPr>
          <w:instrText xml:space="preserve"> PAGEREF _Toc449204559 \h </w:instrText>
        </w:r>
        <w:r>
          <w:rPr>
            <w:noProof/>
            <w:webHidden/>
          </w:rPr>
        </w:r>
        <w:r>
          <w:rPr>
            <w:noProof/>
            <w:webHidden/>
          </w:rPr>
          <w:fldChar w:fldCharType="separate"/>
        </w:r>
        <w:r w:rsidR="00CE5C59">
          <w:rPr>
            <w:noProof/>
            <w:webHidden/>
          </w:rPr>
          <w:t>18</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560" w:history="1">
        <w:r w:rsidR="005D3051" w:rsidRPr="00C37031">
          <w:rPr>
            <w:rStyle w:val="Hipercze"/>
          </w:rPr>
          <w:t>3.1.</w:t>
        </w:r>
        <w:r w:rsidR="005D3051">
          <w:rPr>
            <w:rFonts w:asciiTheme="minorHAnsi" w:eastAsiaTheme="minorEastAsia" w:hAnsiTheme="minorHAnsi" w:cstheme="minorBidi"/>
            <w:b w:val="0"/>
            <w:sz w:val="22"/>
            <w:szCs w:val="22"/>
          </w:rPr>
          <w:tab/>
        </w:r>
        <w:r w:rsidR="005D3051" w:rsidRPr="00C37031">
          <w:rPr>
            <w:rStyle w:val="Hipercze"/>
          </w:rPr>
          <w:t>Wybór rodzaju aplikacji klienckiej</w:t>
        </w:r>
        <w:r w:rsidR="005D3051">
          <w:rPr>
            <w:webHidden/>
          </w:rPr>
          <w:tab/>
        </w:r>
        <w:r>
          <w:rPr>
            <w:webHidden/>
          </w:rPr>
          <w:fldChar w:fldCharType="begin"/>
        </w:r>
        <w:r w:rsidR="005D3051">
          <w:rPr>
            <w:webHidden/>
          </w:rPr>
          <w:instrText xml:space="preserve"> PAGEREF _Toc449204560 \h </w:instrText>
        </w:r>
        <w:r>
          <w:rPr>
            <w:webHidden/>
          </w:rPr>
        </w:r>
        <w:r>
          <w:rPr>
            <w:webHidden/>
          </w:rPr>
          <w:fldChar w:fldCharType="separate"/>
        </w:r>
        <w:r w:rsidR="00CE5C59">
          <w:rPr>
            <w:webHidden/>
          </w:rPr>
          <w:t>18</w:t>
        </w:r>
        <w:r>
          <w:rPr>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61" w:history="1">
        <w:r w:rsidR="005D3051" w:rsidRPr="00C37031">
          <w:rPr>
            <w:rStyle w:val="Hipercze"/>
            <w:noProof/>
          </w:rPr>
          <w:t>3.1.1.</w:t>
        </w:r>
        <w:r w:rsidR="005D3051">
          <w:rPr>
            <w:rFonts w:asciiTheme="minorHAnsi" w:eastAsiaTheme="minorEastAsia" w:hAnsiTheme="minorHAnsi" w:cstheme="minorBidi"/>
            <w:i w:val="0"/>
            <w:iCs w:val="0"/>
            <w:noProof/>
            <w:sz w:val="22"/>
            <w:szCs w:val="22"/>
          </w:rPr>
          <w:tab/>
        </w:r>
        <w:r w:rsidR="005D3051" w:rsidRPr="00C37031">
          <w:rPr>
            <w:rStyle w:val="Hipercze"/>
            <w:noProof/>
          </w:rPr>
          <w:t>Aplikacja desktopowa</w:t>
        </w:r>
        <w:r w:rsidR="005D3051">
          <w:rPr>
            <w:noProof/>
            <w:webHidden/>
          </w:rPr>
          <w:tab/>
        </w:r>
        <w:r>
          <w:rPr>
            <w:noProof/>
            <w:webHidden/>
          </w:rPr>
          <w:fldChar w:fldCharType="begin"/>
        </w:r>
        <w:r w:rsidR="005D3051">
          <w:rPr>
            <w:noProof/>
            <w:webHidden/>
          </w:rPr>
          <w:instrText xml:space="preserve"> PAGEREF _Toc449204561 \h </w:instrText>
        </w:r>
        <w:r>
          <w:rPr>
            <w:noProof/>
            <w:webHidden/>
          </w:rPr>
        </w:r>
        <w:r>
          <w:rPr>
            <w:noProof/>
            <w:webHidden/>
          </w:rPr>
          <w:fldChar w:fldCharType="separate"/>
        </w:r>
        <w:r w:rsidR="00CE5C59">
          <w:rPr>
            <w:noProof/>
            <w:webHidden/>
          </w:rPr>
          <w:t>19</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62" w:history="1">
        <w:r w:rsidR="005D3051" w:rsidRPr="00C37031">
          <w:rPr>
            <w:rStyle w:val="Hipercze"/>
            <w:noProof/>
          </w:rPr>
          <w:t>3.1.2.</w:t>
        </w:r>
        <w:r w:rsidR="005D3051">
          <w:rPr>
            <w:rFonts w:asciiTheme="minorHAnsi" w:eastAsiaTheme="minorEastAsia" w:hAnsiTheme="minorHAnsi" w:cstheme="minorBidi"/>
            <w:i w:val="0"/>
            <w:iCs w:val="0"/>
            <w:noProof/>
            <w:sz w:val="22"/>
            <w:szCs w:val="22"/>
          </w:rPr>
          <w:tab/>
        </w:r>
        <w:r w:rsidR="005D3051" w:rsidRPr="00C37031">
          <w:rPr>
            <w:rStyle w:val="Hipercze"/>
            <w:noProof/>
          </w:rPr>
          <w:t>Aplikacja webowa</w:t>
        </w:r>
        <w:r w:rsidR="005D3051">
          <w:rPr>
            <w:noProof/>
            <w:webHidden/>
          </w:rPr>
          <w:tab/>
        </w:r>
        <w:r>
          <w:rPr>
            <w:noProof/>
            <w:webHidden/>
          </w:rPr>
          <w:fldChar w:fldCharType="begin"/>
        </w:r>
        <w:r w:rsidR="005D3051">
          <w:rPr>
            <w:noProof/>
            <w:webHidden/>
          </w:rPr>
          <w:instrText xml:space="preserve"> PAGEREF _Toc449204562 \h </w:instrText>
        </w:r>
        <w:r>
          <w:rPr>
            <w:noProof/>
            <w:webHidden/>
          </w:rPr>
        </w:r>
        <w:r>
          <w:rPr>
            <w:noProof/>
            <w:webHidden/>
          </w:rPr>
          <w:fldChar w:fldCharType="separate"/>
        </w:r>
        <w:r w:rsidR="00CE5C59">
          <w:rPr>
            <w:noProof/>
            <w:webHidden/>
          </w:rPr>
          <w:t>19</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63" w:history="1">
        <w:r w:rsidR="005D3051" w:rsidRPr="00C37031">
          <w:rPr>
            <w:rStyle w:val="Hipercze"/>
            <w:noProof/>
          </w:rPr>
          <w:t>3.1.3.</w:t>
        </w:r>
        <w:r w:rsidR="005D3051">
          <w:rPr>
            <w:rFonts w:asciiTheme="minorHAnsi" w:eastAsiaTheme="minorEastAsia" w:hAnsiTheme="minorHAnsi" w:cstheme="minorBidi"/>
            <w:i w:val="0"/>
            <w:iCs w:val="0"/>
            <w:noProof/>
            <w:sz w:val="22"/>
            <w:szCs w:val="22"/>
          </w:rPr>
          <w:tab/>
        </w:r>
        <w:r w:rsidR="005D3051" w:rsidRPr="00C37031">
          <w:rPr>
            <w:rStyle w:val="Hipercze"/>
            <w:noProof/>
          </w:rPr>
          <w:t>Aplikacja mobilna</w:t>
        </w:r>
        <w:r w:rsidR="005D3051">
          <w:rPr>
            <w:noProof/>
            <w:webHidden/>
          </w:rPr>
          <w:tab/>
        </w:r>
        <w:r>
          <w:rPr>
            <w:noProof/>
            <w:webHidden/>
          </w:rPr>
          <w:fldChar w:fldCharType="begin"/>
        </w:r>
        <w:r w:rsidR="005D3051">
          <w:rPr>
            <w:noProof/>
            <w:webHidden/>
          </w:rPr>
          <w:instrText xml:space="preserve"> PAGEREF _Toc449204563 \h </w:instrText>
        </w:r>
        <w:r>
          <w:rPr>
            <w:noProof/>
            <w:webHidden/>
          </w:rPr>
        </w:r>
        <w:r>
          <w:rPr>
            <w:noProof/>
            <w:webHidden/>
          </w:rPr>
          <w:fldChar w:fldCharType="separate"/>
        </w:r>
        <w:r w:rsidR="00CE5C59">
          <w:rPr>
            <w:noProof/>
            <w:webHidden/>
          </w:rPr>
          <w:t>19</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64" w:history="1">
        <w:r w:rsidR="005D3051" w:rsidRPr="00C37031">
          <w:rPr>
            <w:rStyle w:val="Hipercze"/>
            <w:noProof/>
          </w:rPr>
          <w:t>3.1.4.</w:t>
        </w:r>
        <w:r w:rsidR="005D3051">
          <w:rPr>
            <w:rFonts w:asciiTheme="minorHAnsi" w:eastAsiaTheme="minorEastAsia" w:hAnsiTheme="minorHAnsi" w:cstheme="minorBidi"/>
            <w:i w:val="0"/>
            <w:iCs w:val="0"/>
            <w:noProof/>
            <w:sz w:val="22"/>
            <w:szCs w:val="22"/>
          </w:rPr>
          <w:tab/>
        </w:r>
        <w:r w:rsidR="005D3051" w:rsidRPr="00C37031">
          <w:rPr>
            <w:rStyle w:val="Hipercze"/>
            <w:noProof/>
          </w:rPr>
          <w:t>Podsumowanie wyboru</w:t>
        </w:r>
        <w:r w:rsidR="005D3051">
          <w:rPr>
            <w:noProof/>
            <w:webHidden/>
          </w:rPr>
          <w:tab/>
        </w:r>
        <w:r>
          <w:rPr>
            <w:noProof/>
            <w:webHidden/>
          </w:rPr>
          <w:fldChar w:fldCharType="begin"/>
        </w:r>
        <w:r w:rsidR="005D3051">
          <w:rPr>
            <w:noProof/>
            <w:webHidden/>
          </w:rPr>
          <w:instrText xml:space="preserve"> PAGEREF _Toc449204564 \h </w:instrText>
        </w:r>
        <w:r>
          <w:rPr>
            <w:noProof/>
            <w:webHidden/>
          </w:rPr>
        </w:r>
        <w:r>
          <w:rPr>
            <w:noProof/>
            <w:webHidden/>
          </w:rPr>
          <w:fldChar w:fldCharType="separate"/>
        </w:r>
        <w:r w:rsidR="00CE5C59">
          <w:rPr>
            <w:noProof/>
            <w:webHidden/>
          </w:rPr>
          <w:t>20</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565" w:history="1">
        <w:r w:rsidR="005D3051" w:rsidRPr="00C37031">
          <w:rPr>
            <w:rStyle w:val="Hipercze"/>
          </w:rPr>
          <w:t>3.2.</w:t>
        </w:r>
        <w:r w:rsidR="005D3051">
          <w:rPr>
            <w:rFonts w:asciiTheme="minorHAnsi" w:eastAsiaTheme="minorEastAsia" w:hAnsiTheme="minorHAnsi" w:cstheme="minorBidi"/>
            <w:b w:val="0"/>
            <w:sz w:val="22"/>
            <w:szCs w:val="22"/>
          </w:rPr>
          <w:tab/>
        </w:r>
        <w:r w:rsidR="005D3051" w:rsidRPr="00C37031">
          <w:rPr>
            <w:rStyle w:val="Hipercze"/>
          </w:rPr>
          <w:t>Wybór platformy</w:t>
        </w:r>
        <w:r w:rsidR="005D3051">
          <w:rPr>
            <w:webHidden/>
          </w:rPr>
          <w:tab/>
        </w:r>
        <w:r>
          <w:rPr>
            <w:webHidden/>
          </w:rPr>
          <w:fldChar w:fldCharType="begin"/>
        </w:r>
        <w:r w:rsidR="005D3051">
          <w:rPr>
            <w:webHidden/>
          </w:rPr>
          <w:instrText xml:space="preserve"> PAGEREF _Toc449204565 \h </w:instrText>
        </w:r>
        <w:r>
          <w:rPr>
            <w:webHidden/>
          </w:rPr>
        </w:r>
        <w:r>
          <w:rPr>
            <w:webHidden/>
          </w:rPr>
          <w:fldChar w:fldCharType="separate"/>
        </w:r>
        <w:r w:rsidR="00CE5C59">
          <w:rPr>
            <w:webHidden/>
          </w:rPr>
          <w:t>20</w:t>
        </w:r>
        <w:r>
          <w:rPr>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66" w:history="1">
        <w:r w:rsidR="005D3051" w:rsidRPr="00C37031">
          <w:rPr>
            <w:rStyle w:val="Hipercze"/>
            <w:noProof/>
          </w:rPr>
          <w:t>3.2.1.</w:t>
        </w:r>
        <w:r w:rsidR="005D3051">
          <w:rPr>
            <w:rFonts w:asciiTheme="minorHAnsi" w:eastAsiaTheme="minorEastAsia" w:hAnsiTheme="minorHAnsi" w:cstheme="minorBidi"/>
            <w:i w:val="0"/>
            <w:iCs w:val="0"/>
            <w:noProof/>
            <w:sz w:val="22"/>
            <w:szCs w:val="22"/>
          </w:rPr>
          <w:tab/>
        </w:r>
        <w:r w:rsidR="005D3051" w:rsidRPr="00C37031">
          <w:rPr>
            <w:rStyle w:val="Hipercze"/>
            <w:noProof/>
          </w:rPr>
          <w:t>Android</w:t>
        </w:r>
        <w:r w:rsidR="005D3051">
          <w:rPr>
            <w:noProof/>
            <w:webHidden/>
          </w:rPr>
          <w:tab/>
        </w:r>
        <w:r>
          <w:rPr>
            <w:noProof/>
            <w:webHidden/>
          </w:rPr>
          <w:fldChar w:fldCharType="begin"/>
        </w:r>
        <w:r w:rsidR="005D3051">
          <w:rPr>
            <w:noProof/>
            <w:webHidden/>
          </w:rPr>
          <w:instrText xml:space="preserve"> PAGEREF _Toc449204566 \h </w:instrText>
        </w:r>
        <w:r>
          <w:rPr>
            <w:noProof/>
            <w:webHidden/>
          </w:rPr>
        </w:r>
        <w:r>
          <w:rPr>
            <w:noProof/>
            <w:webHidden/>
          </w:rPr>
          <w:fldChar w:fldCharType="separate"/>
        </w:r>
        <w:r w:rsidR="00CE5C59">
          <w:rPr>
            <w:noProof/>
            <w:webHidden/>
          </w:rPr>
          <w:t>20</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67" w:history="1">
        <w:r w:rsidR="005D3051" w:rsidRPr="00C37031">
          <w:rPr>
            <w:rStyle w:val="Hipercze"/>
            <w:noProof/>
          </w:rPr>
          <w:t>3.2.2.</w:t>
        </w:r>
        <w:r w:rsidR="005D3051">
          <w:rPr>
            <w:rFonts w:asciiTheme="minorHAnsi" w:eastAsiaTheme="minorEastAsia" w:hAnsiTheme="minorHAnsi" w:cstheme="minorBidi"/>
            <w:i w:val="0"/>
            <w:iCs w:val="0"/>
            <w:noProof/>
            <w:sz w:val="22"/>
            <w:szCs w:val="22"/>
          </w:rPr>
          <w:tab/>
        </w:r>
        <w:r w:rsidR="005D3051" w:rsidRPr="00C37031">
          <w:rPr>
            <w:rStyle w:val="Hipercze"/>
            <w:noProof/>
          </w:rPr>
          <w:t>iOS</w:t>
        </w:r>
        <w:r w:rsidR="005D3051">
          <w:rPr>
            <w:noProof/>
            <w:webHidden/>
          </w:rPr>
          <w:tab/>
        </w:r>
        <w:r>
          <w:rPr>
            <w:noProof/>
            <w:webHidden/>
          </w:rPr>
          <w:fldChar w:fldCharType="begin"/>
        </w:r>
        <w:r w:rsidR="005D3051">
          <w:rPr>
            <w:noProof/>
            <w:webHidden/>
          </w:rPr>
          <w:instrText xml:space="preserve"> PAGEREF _Toc449204567 \h </w:instrText>
        </w:r>
        <w:r>
          <w:rPr>
            <w:noProof/>
            <w:webHidden/>
          </w:rPr>
        </w:r>
        <w:r>
          <w:rPr>
            <w:noProof/>
            <w:webHidden/>
          </w:rPr>
          <w:fldChar w:fldCharType="separate"/>
        </w:r>
        <w:r w:rsidR="00CE5C59">
          <w:rPr>
            <w:noProof/>
            <w:webHidden/>
          </w:rPr>
          <w:t>21</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68" w:history="1">
        <w:r w:rsidR="005D3051" w:rsidRPr="00C37031">
          <w:rPr>
            <w:rStyle w:val="Hipercze"/>
            <w:noProof/>
          </w:rPr>
          <w:t>3.2.3.</w:t>
        </w:r>
        <w:r w:rsidR="005D3051">
          <w:rPr>
            <w:rFonts w:asciiTheme="minorHAnsi" w:eastAsiaTheme="minorEastAsia" w:hAnsiTheme="minorHAnsi" w:cstheme="minorBidi"/>
            <w:i w:val="0"/>
            <w:iCs w:val="0"/>
            <w:noProof/>
            <w:sz w:val="22"/>
            <w:szCs w:val="22"/>
          </w:rPr>
          <w:tab/>
        </w:r>
        <w:r w:rsidR="005D3051" w:rsidRPr="00C37031">
          <w:rPr>
            <w:rStyle w:val="Hipercze"/>
            <w:noProof/>
          </w:rPr>
          <w:t>Windows Phone</w:t>
        </w:r>
        <w:r w:rsidR="005D3051">
          <w:rPr>
            <w:noProof/>
            <w:webHidden/>
          </w:rPr>
          <w:tab/>
        </w:r>
        <w:r>
          <w:rPr>
            <w:noProof/>
            <w:webHidden/>
          </w:rPr>
          <w:fldChar w:fldCharType="begin"/>
        </w:r>
        <w:r w:rsidR="005D3051">
          <w:rPr>
            <w:noProof/>
            <w:webHidden/>
          </w:rPr>
          <w:instrText xml:space="preserve"> PAGEREF _Toc449204568 \h </w:instrText>
        </w:r>
        <w:r>
          <w:rPr>
            <w:noProof/>
            <w:webHidden/>
          </w:rPr>
        </w:r>
        <w:r>
          <w:rPr>
            <w:noProof/>
            <w:webHidden/>
          </w:rPr>
          <w:fldChar w:fldCharType="separate"/>
        </w:r>
        <w:r w:rsidR="00CE5C59">
          <w:rPr>
            <w:noProof/>
            <w:webHidden/>
          </w:rPr>
          <w:t>21</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69" w:history="1">
        <w:r w:rsidR="005D3051" w:rsidRPr="00C37031">
          <w:rPr>
            <w:rStyle w:val="Hipercze"/>
            <w:noProof/>
          </w:rPr>
          <w:t>3.2.4.</w:t>
        </w:r>
        <w:r w:rsidR="005D3051">
          <w:rPr>
            <w:rFonts w:asciiTheme="minorHAnsi" w:eastAsiaTheme="minorEastAsia" w:hAnsiTheme="minorHAnsi" w:cstheme="minorBidi"/>
            <w:i w:val="0"/>
            <w:iCs w:val="0"/>
            <w:noProof/>
            <w:sz w:val="22"/>
            <w:szCs w:val="22"/>
          </w:rPr>
          <w:tab/>
        </w:r>
        <w:r w:rsidR="005D3051" w:rsidRPr="00C37031">
          <w:rPr>
            <w:rStyle w:val="Hipercze"/>
            <w:noProof/>
          </w:rPr>
          <w:t>Podsumowanie wyboru</w:t>
        </w:r>
        <w:r w:rsidR="005D3051">
          <w:rPr>
            <w:noProof/>
            <w:webHidden/>
          </w:rPr>
          <w:tab/>
        </w:r>
        <w:r>
          <w:rPr>
            <w:noProof/>
            <w:webHidden/>
          </w:rPr>
          <w:fldChar w:fldCharType="begin"/>
        </w:r>
        <w:r w:rsidR="005D3051">
          <w:rPr>
            <w:noProof/>
            <w:webHidden/>
          </w:rPr>
          <w:instrText xml:space="preserve"> PAGEREF _Toc449204569 \h </w:instrText>
        </w:r>
        <w:r>
          <w:rPr>
            <w:noProof/>
            <w:webHidden/>
          </w:rPr>
        </w:r>
        <w:r>
          <w:rPr>
            <w:noProof/>
            <w:webHidden/>
          </w:rPr>
          <w:fldChar w:fldCharType="separate"/>
        </w:r>
        <w:r w:rsidR="00CE5C59">
          <w:rPr>
            <w:noProof/>
            <w:webHidden/>
          </w:rPr>
          <w:t>21</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570" w:history="1">
        <w:r w:rsidR="005D3051" w:rsidRPr="00C37031">
          <w:rPr>
            <w:rStyle w:val="Hipercze"/>
          </w:rPr>
          <w:t>3.3.</w:t>
        </w:r>
        <w:r w:rsidR="005D3051">
          <w:rPr>
            <w:rFonts w:asciiTheme="minorHAnsi" w:eastAsiaTheme="minorEastAsia" w:hAnsiTheme="minorHAnsi" w:cstheme="minorBidi"/>
            <w:b w:val="0"/>
            <w:sz w:val="22"/>
            <w:szCs w:val="22"/>
          </w:rPr>
          <w:tab/>
        </w:r>
        <w:r w:rsidR="005D3051" w:rsidRPr="00C37031">
          <w:rPr>
            <w:rStyle w:val="Hipercze"/>
          </w:rPr>
          <w:t>Wybór narzędzia</w:t>
        </w:r>
        <w:r w:rsidR="005D3051">
          <w:rPr>
            <w:webHidden/>
          </w:rPr>
          <w:tab/>
        </w:r>
        <w:r>
          <w:rPr>
            <w:webHidden/>
          </w:rPr>
          <w:fldChar w:fldCharType="begin"/>
        </w:r>
        <w:r w:rsidR="005D3051">
          <w:rPr>
            <w:webHidden/>
          </w:rPr>
          <w:instrText xml:space="preserve"> PAGEREF _Toc449204570 \h </w:instrText>
        </w:r>
        <w:r>
          <w:rPr>
            <w:webHidden/>
          </w:rPr>
        </w:r>
        <w:r>
          <w:rPr>
            <w:webHidden/>
          </w:rPr>
          <w:fldChar w:fldCharType="separate"/>
        </w:r>
        <w:r w:rsidR="00CE5C59">
          <w:rPr>
            <w:webHidden/>
          </w:rPr>
          <w:t>22</w:t>
        </w:r>
        <w:r>
          <w:rPr>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71" w:history="1">
        <w:r w:rsidR="005D3051" w:rsidRPr="00C37031">
          <w:rPr>
            <w:rStyle w:val="Hipercze"/>
            <w:noProof/>
          </w:rPr>
          <w:t>3.3.1.</w:t>
        </w:r>
        <w:r w:rsidR="005D3051">
          <w:rPr>
            <w:rFonts w:asciiTheme="minorHAnsi" w:eastAsiaTheme="minorEastAsia" w:hAnsiTheme="minorHAnsi" w:cstheme="minorBidi"/>
            <w:i w:val="0"/>
            <w:iCs w:val="0"/>
            <w:noProof/>
            <w:sz w:val="22"/>
            <w:szCs w:val="22"/>
          </w:rPr>
          <w:tab/>
        </w:r>
        <w:r w:rsidR="005D3051" w:rsidRPr="00C37031">
          <w:rPr>
            <w:rStyle w:val="Hipercze"/>
            <w:noProof/>
          </w:rPr>
          <w:t>SDK</w:t>
        </w:r>
        <w:r w:rsidR="005D3051">
          <w:rPr>
            <w:noProof/>
            <w:webHidden/>
          </w:rPr>
          <w:tab/>
        </w:r>
        <w:r>
          <w:rPr>
            <w:noProof/>
            <w:webHidden/>
          </w:rPr>
          <w:fldChar w:fldCharType="begin"/>
        </w:r>
        <w:r w:rsidR="005D3051">
          <w:rPr>
            <w:noProof/>
            <w:webHidden/>
          </w:rPr>
          <w:instrText xml:space="preserve"> PAGEREF _Toc449204571 \h </w:instrText>
        </w:r>
        <w:r>
          <w:rPr>
            <w:noProof/>
            <w:webHidden/>
          </w:rPr>
        </w:r>
        <w:r>
          <w:rPr>
            <w:noProof/>
            <w:webHidden/>
          </w:rPr>
          <w:fldChar w:fldCharType="separate"/>
        </w:r>
        <w:r w:rsidR="00CE5C59">
          <w:rPr>
            <w:noProof/>
            <w:webHidden/>
          </w:rPr>
          <w:t>22</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72" w:history="1">
        <w:r w:rsidR="005D3051" w:rsidRPr="00C37031">
          <w:rPr>
            <w:rStyle w:val="Hipercze"/>
            <w:noProof/>
          </w:rPr>
          <w:t>3.3.2.</w:t>
        </w:r>
        <w:r w:rsidR="005D3051">
          <w:rPr>
            <w:rFonts w:asciiTheme="minorHAnsi" w:eastAsiaTheme="minorEastAsia" w:hAnsiTheme="minorHAnsi" w:cstheme="minorBidi"/>
            <w:i w:val="0"/>
            <w:iCs w:val="0"/>
            <w:noProof/>
            <w:sz w:val="22"/>
            <w:szCs w:val="22"/>
          </w:rPr>
          <w:tab/>
        </w:r>
        <w:r w:rsidR="005D3051" w:rsidRPr="00C37031">
          <w:rPr>
            <w:rStyle w:val="Hipercze"/>
            <w:noProof/>
          </w:rPr>
          <w:t>NDK</w:t>
        </w:r>
        <w:r w:rsidR="005D3051">
          <w:rPr>
            <w:noProof/>
            <w:webHidden/>
          </w:rPr>
          <w:tab/>
        </w:r>
        <w:r>
          <w:rPr>
            <w:noProof/>
            <w:webHidden/>
          </w:rPr>
          <w:fldChar w:fldCharType="begin"/>
        </w:r>
        <w:r w:rsidR="005D3051">
          <w:rPr>
            <w:noProof/>
            <w:webHidden/>
          </w:rPr>
          <w:instrText xml:space="preserve"> PAGEREF _Toc449204572 \h </w:instrText>
        </w:r>
        <w:r>
          <w:rPr>
            <w:noProof/>
            <w:webHidden/>
          </w:rPr>
        </w:r>
        <w:r>
          <w:rPr>
            <w:noProof/>
            <w:webHidden/>
          </w:rPr>
          <w:fldChar w:fldCharType="separate"/>
        </w:r>
        <w:r w:rsidR="00CE5C59">
          <w:rPr>
            <w:noProof/>
            <w:webHidden/>
          </w:rPr>
          <w:t>22</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73" w:history="1">
        <w:r w:rsidR="005D3051" w:rsidRPr="00C37031">
          <w:rPr>
            <w:rStyle w:val="Hipercze"/>
            <w:noProof/>
          </w:rPr>
          <w:t>3.3.3.</w:t>
        </w:r>
        <w:r w:rsidR="005D3051">
          <w:rPr>
            <w:rFonts w:asciiTheme="minorHAnsi" w:eastAsiaTheme="minorEastAsia" w:hAnsiTheme="minorHAnsi" w:cstheme="minorBidi"/>
            <w:i w:val="0"/>
            <w:iCs w:val="0"/>
            <w:noProof/>
            <w:sz w:val="22"/>
            <w:szCs w:val="22"/>
          </w:rPr>
          <w:tab/>
        </w:r>
        <w:r w:rsidR="005D3051" w:rsidRPr="00C37031">
          <w:rPr>
            <w:rStyle w:val="Hipercze"/>
            <w:noProof/>
          </w:rPr>
          <w:t>Xamarin</w:t>
        </w:r>
        <w:r w:rsidR="005D3051">
          <w:rPr>
            <w:noProof/>
            <w:webHidden/>
          </w:rPr>
          <w:tab/>
        </w:r>
        <w:r>
          <w:rPr>
            <w:noProof/>
            <w:webHidden/>
          </w:rPr>
          <w:fldChar w:fldCharType="begin"/>
        </w:r>
        <w:r w:rsidR="005D3051">
          <w:rPr>
            <w:noProof/>
            <w:webHidden/>
          </w:rPr>
          <w:instrText xml:space="preserve"> PAGEREF _Toc449204573 \h </w:instrText>
        </w:r>
        <w:r>
          <w:rPr>
            <w:noProof/>
            <w:webHidden/>
          </w:rPr>
        </w:r>
        <w:r>
          <w:rPr>
            <w:noProof/>
            <w:webHidden/>
          </w:rPr>
          <w:fldChar w:fldCharType="separate"/>
        </w:r>
        <w:r w:rsidR="00CE5C59">
          <w:rPr>
            <w:noProof/>
            <w:webHidden/>
          </w:rPr>
          <w:t>23</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74" w:history="1">
        <w:r w:rsidR="005D3051" w:rsidRPr="00C37031">
          <w:rPr>
            <w:rStyle w:val="Hipercze"/>
            <w:noProof/>
          </w:rPr>
          <w:t>3.3.4.</w:t>
        </w:r>
        <w:r w:rsidR="005D3051">
          <w:rPr>
            <w:rFonts w:asciiTheme="minorHAnsi" w:eastAsiaTheme="minorEastAsia" w:hAnsiTheme="minorHAnsi" w:cstheme="minorBidi"/>
            <w:i w:val="0"/>
            <w:iCs w:val="0"/>
            <w:noProof/>
            <w:sz w:val="22"/>
            <w:szCs w:val="22"/>
          </w:rPr>
          <w:tab/>
        </w:r>
        <w:r w:rsidR="005D3051" w:rsidRPr="00C37031">
          <w:rPr>
            <w:rStyle w:val="Hipercze"/>
            <w:noProof/>
          </w:rPr>
          <w:t>HTML5</w:t>
        </w:r>
        <w:r w:rsidR="005D3051">
          <w:rPr>
            <w:noProof/>
            <w:webHidden/>
          </w:rPr>
          <w:tab/>
        </w:r>
        <w:r>
          <w:rPr>
            <w:noProof/>
            <w:webHidden/>
          </w:rPr>
          <w:fldChar w:fldCharType="begin"/>
        </w:r>
        <w:r w:rsidR="005D3051">
          <w:rPr>
            <w:noProof/>
            <w:webHidden/>
          </w:rPr>
          <w:instrText xml:space="preserve"> PAGEREF _Toc449204574 \h </w:instrText>
        </w:r>
        <w:r>
          <w:rPr>
            <w:noProof/>
            <w:webHidden/>
          </w:rPr>
        </w:r>
        <w:r>
          <w:rPr>
            <w:noProof/>
            <w:webHidden/>
          </w:rPr>
          <w:fldChar w:fldCharType="separate"/>
        </w:r>
        <w:r w:rsidR="00CE5C59">
          <w:rPr>
            <w:noProof/>
            <w:webHidden/>
          </w:rPr>
          <w:t>23</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75" w:history="1">
        <w:r w:rsidR="005D3051" w:rsidRPr="00C37031">
          <w:rPr>
            <w:rStyle w:val="Hipercze"/>
            <w:noProof/>
          </w:rPr>
          <w:t>3.3.5.</w:t>
        </w:r>
        <w:r w:rsidR="005D3051">
          <w:rPr>
            <w:rFonts w:asciiTheme="minorHAnsi" w:eastAsiaTheme="minorEastAsia" w:hAnsiTheme="minorHAnsi" w:cstheme="minorBidi"/>
            <w:i w:val="0"/>
            <w:iCs w:val="0"/>
            <w:noProof/>
            <w:sz w:val="22"/>
            <w:szCs w:val="22"/>
          </w:rPr>
          <w:tab/>
        </w:r>
        <w:r w:rsidR="005D3051" w:rsidRPr="00C37031">
          <w:rPr>
            <w:rStyle w:val="Hipercze"/>
            <w:noProof/>
          </w:rPr>
          <w:t>Podsumowanie wyboru</w:t>
        </w:r>
        <w:r w:rsidR="005D3051">
          <w:rPr>
            <w:noProof/>
            <w:webHidden/>
          </w:rPr>
          <w:tab/>
        </w:r>
        <w:r>
          <w:rPr>
            <w:noProof/>
            <w:webHidden/>
          </w:rPr>
          <w:fldChar w:fldCharType="begin"/>
        </w:r>
        <w:r w:rsidR="005D3051">
          <w:rPr>
            <w:noProof/>
            <w:webHidden/>
          </w:rPr>
          <w:instrText xml:space="preserve"> PAGEREF _Toc449204575 \h </w:instrText>
        </w:r>
        <w:r>
          <w:rPr>
            <w:noProof/>
            <w:webHidden/>
          </w:rPr>
        </w:r>
        <w:r>
          <w:rPr>
            <w:noProof/>
            <w:webHidden/>
          </w:rPr>
          <w:fldChar w:fldCharType="separate"/>
        </w:r>
        <w:r w:rsidR="00CE5C59">
          <w:rPr>
            <w:noProof/>
            <w:webHidden/>
          </w:rPr>
          <w:t>23</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576" w:history="1">
        <w:r w:rsidR="005D3051" w:rsidRPr="00C37031">
          <w:rPr>
            <w:rStyle w:val="Hipercze"/>
          </w:rPr>
          <w:t>3.4.</w:t>
        </w:r>
        <w:r w:rsidR="005D3051">
          <w:rPr>
            <w:rFonts w:asciiTheme="minorHAnsi" w:eastAsiaTheme="minorEastAsia" w:hAnsiTheme="minorHAnsi" w:cstheme="minorBidi"/>
            <w:b w:val="0"/>
            <w:sz w:val="22"/>
            <w:szCs w:val="22"/>
          </w:rPr>
          <w:tab/>
        </w:r>
        <w:r w:rsidR="005D3051" w:rsidRPr="00C37031">
          <w:rPr>
            <w:rStyle w:val="Hipercze"/>
          </w:rPr>
          <w:t>Wybór sposobu komunikacji między serwerem, a aplikacją kliencką</w:t>
        </w:r>
        <w:r w:rsidR="005D3051">
          <w:rPr>
            <w:webHidden/>
          </w:rPr>
          <w:tab/>
        </w:r>
        <w:r>
          <w:rPr>
            <w:webHidden/>
          </w:rPr>
          <w:fldChar w:fldCharType="begin"/>
        </w:r>
        <w:r w:rsidR="005D3051">
          <w:rPr>
            <w:webHidden/>
          </w:rPr>
          <w:instrText xml:space="preserve"> PAGEREF _Toc449204576 \h </w:instrText>
        </w:r>
        <w:r>
          <w:rPr>
            <w:webHidden/>
          </w:rPr>
        </w:r>
        <w:r>
          <w:rPr>
            <w:webHidden/>
          </w:rPr>
          <w:fldChar w:fldCharType="separate"/>
        </w:r>
        <w:r w:rsidR="00CE5C59">
          <w:rPr>
            <w:webHidden/>
          </w:rPr>
          <w:t>24</w:t>
        </w:r>
        <w:r>
          <w:rPr>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77" w:history="1">
        <w:r w:rsidR="005D3051" w:rsidRPr="00C37031">
          <w:rPr>
            <w:rStyle w:val="Hipercze"/>
            <w:noProof/>
          </w:rPr>
          <w:t>3.4.1.</w:t>
        </w:r>
        <w:r w:rsidR="005D3051">
          <w:rPr>
            <w:rFonts w:asciiTheme="minorHAnsi" w:eastAsiaTheme="minorEastAsia" w:hAnsiTheme="minorHAnsi" w:cstheme="minorBidi"/>
            <w:i w:val="0"/>
            <w:iCs w:val="0"/>
            <w:noProof/>
            <w:sz w:val="22"/>
            <w:szCs w:val="22"/>
          </w:rPr>
          <w:tab/>
        </w:r>
        <w:r w:rsidR="005D3051" w:rsidRPr="00C37031">
          <w:rPr>
            <w:rStyle w:val="Hipercze"/>
            <w:noProof/>
          </w:rPr>
          <w:t>Model TCP/IP</w:t>
        </w:r>
        <w:r w:rsidR="005D3051">
          <w:rPr>
            <w:noProof/>
            <w:webHidden/>
          </w:rPr>
          <w:tab/>
        </w:r>
        <w:r>
          <w:rPr>
            <w:noProof/>
            <w:webHidden/>
          </w:rPr>
          <w:fldChar w:fldCharType="begin"/>
        </w:r>
        <w:r w:rsidR="005D3051">
          <w:rPr>
            <w:noProof/>
            <w:webHidden/>
          </w:rPr>
          <w:instrText xml:space="preserve"> PAGEREF _Toc449204577 \h </w:instrText>
        </w:r>
        <w:r>
          <w:rPr>
            <w:noProof/>
            <w:webHidden/>
          </w:rPr>
        </w:r>
        <w:r>
          <w:rPr>
            <w:noProof/>
            <w:webHidden/>
          </w:rPr>
          <w:fldChar w:fldCharType="separate"/>
        </w:r>
        <w:r w:rsidR="00CE5C59">
          <w:rPr>
            <w:noProof/>
            <w:webHidden/>
          </w:rPr>
          <w:t>24</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78" w:history="1">
        <w:r w:rsidR="005D3051" w:rsidRPr="00C37031">
          <w:rPr>
            <w:rStyle w:val="Hipercze"/>
            <w:noProof/>
          </w:rPr>
          <w:t>3.4.2.</w:t>
        </w:r>
        <w:r w:rsidR="005D3051">
          <w:rPr>
            <w:rFonts w:asciiTheme="minorHAnsi" w:eastAsiaTheme="minorEastAsia" w:hAnsiTheme="minorHAnsi" w:cstheme="minorBidi"/>
            <w:i w:val="0"/>
            <w:iCs w:val="0"/>
            <w:noProof/>
            <w:sz w:val="22"/>
            <w:szCs w:val="22"/>
          </w:rPr>
          <w:tab/>
        </w:r>
        <w:r w:rsidR="005D3051" w:rsidRPr="00C37031">
          <w:rPr>
            <w:rStyle w:val="Hipercze"/>
            <w:noProof/>
          </w:rPr>
          <w:t>HTTP</w:t>
        </w:r>
        <w:r w:rsidR="005D3051">
          <w:rPr>
            <w:noProof/>
            <w:webHidden/>
          </w:rPr>
          <w:tab/>
        </w:r>
        <w:r>
          <w:rPr>
            <w:noProof/>
            <w:webHidden/>
          </w:rPr>
          <w:fldChar w:fldCharType="begin"/>
        </w:r>
        <w:r w:rsidR="005D3051">
          <w:rPr>
            <w:noProof/>
            <w:webHidden/>
          </w:rPr>
          <w:instrText xml:space="preserve"> PAGEREF _Toc449204578 \h </w:instrText>
        </w:r>
        <w:r>
          <w:rPr>
            <w:noProof/>
            <w:webHidden/>
          </w:rPr>
        </w:r>
        <w:r>
          <w:rPr>
            <w:noProof/>
            <w:webHidden/>
          </w:rPr>
          <w:fldChar w:fldCharType="separate"/>
        </w:r>
        <w:r w:rsidR="00CE5C59">
          <w:rPr>
            <w:noProof/>
            <w:webHidden/>
          </w:rPr>
          <w:t>25</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79" w:history="1">
        <w:r w:rsidR="005D3051" w:rsidRPr="00C37031">
          <w:rPr>
            <w:rStyle w:val="Hipercze"/>
            <w:noProof/>
          </w:rPr>
          <w:t>3.4.3.</w:t>
        </w:r>
        <w:r w:rsidR="005D3051">
          <w:rPr>
            <w:rFonts w:asciiTheme="minorHAnsi" w:eastAsiaTheme="minorEastAsia" w:hAnsiTheme="minorHAnsi" w:cstheme="minorBidi"/>
            <w:i w:val="0"/>
            <w:iCs w:val="0"/>
            <w:noProof/>
            <w:sz w:val="22"/>
            <w:szCs w:val="22"/>
          </w:rPr>
          <w:tab/>
        </w:r>
        <w:r w:rsidR="005D3051" w:rsidRPr="00C37031">
          <w:rPr>
            <w:rStyle w:val="Hipercze"/>
            <w:noProof/>
          </w:rPr>
          <w:t>WebSocket</w:t>
        </w:r>
        <w:r w:rsidR="005D3051">
          <w:rPr>
            <w:noProof/>
            <w:webHidden/>
          </w:rPr>
          <w:tab/>
        </w:r>
        <w:r>
          <w:rPr>
            <w:noProof/>
            <w:webHidden/>
          </w:rPr>
          <w:fldChar w:fldCharType="begin"/>
        </w:r>
        <w:r w:rsidR="005D3051">
          <w:rPr>
            <w:noProof/>
            <w:webHidden/>
          </w:rPr>
          <w:instrText xml:space="preserve"> PAGEREF _Toc449204579 \h </w:instrText>
        </w:r>
        <w:r>
          <w:rPr>
            <w:noProof/>
            <w:webHidden/>
          </w:rPr>
        </w:r>
        <w:r>
          <w:rPr>
            <w:noProof/>
            <w:webHidden/>
          </w:rPr>
          <w:fldChar w:fldCharType="separate"/>
        </w:r>
        <w:r w:rsidR="00CE5C59">
          <w:rPr>
            <w:noProof/>
            <w:webHidden/>
          </w:rPr>
          <w:t>26</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80" w:history="1">
        <w:r w:rsidR="005D3051" w:rsidRPr="00C37031">
          <w:rPr>
            <w:rStyle w:val="Hipercze"/>
            <w:noProof/>
          </w:rPr>
          <w:t>3.4.4.</w:t>
        </w:r>
        <w:r w:rsidR="005D3051">
          <w:rPr>
            <w:rFonts w:asciiTheme="minorHAnsi" w:eastAsiaTheme="minorEastAsia" w:hAnsiTheme="minorHAnsi" w:cstheme="minorBidi"/>
            <w:i w:val="0"/>
            <w:iCs w:val="0"/>
            <w:noProof/>
            <w:sz w:val="22"/>
            <w:szCs w:val="22"/>
          </w:rPr>
          <w:tab/>
        </w:r>
        <w:r w:rsidR="005D3051" w:rsidRPr="00C37031">
          <w:rPr>
            <w:rStyle w:val="Hipercze"/>
            <w:noProof/>
          </w:rPr>
          <w:t>Podsumowanie wyboru</w:t>
        </w:r>
        <w:r w:rsidR="005D3051">
          <w:rPr>
            <w:noProof/>
            <w:webHidden/>
          </w:rPr>
          <w:tab/>
        </w:r>
        <w:r>
          <w:rPr>
            <w:noProof/>
            <w:webHidden/>
          </w:rPr>
          <w:fldChar w:fldCharType="begin"/>
        </w:r>
        <w:r w:rsidR="005D3051">
          <w:rPr>
            <w:noProof/>
            <w:webHidden/>
          </w:rPr>
          <w:instrText xml:space="preserve"> PAGEREF _Toc449204580 \h </w:instrText>
        </w:r>
        <w:r>
          <w:rPr>
            <w:noProof/>
            <w:webHidden/>
          </w:rPr>
        </w:r>
        <w:r>
          <w:rPr>
            <w:noProof/>
            <w:webHidden/>
          </w:rPr>
          <w:fldChar w:fldCharType="separate"/>
        </w:r>
        <w:r w:rsidR="00CE5C59">
          <w:rPr>
            <w:noProof/>
            <w:webHidden/>
          </w:rPr>
          <w:t>28</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581" w:history="1">
        <w:r w:rsidR="005D3051" w:rsidRPr="00C37031">
          <w:rPr>
            <w:rStyle w:val="Hipercze"/>
          </w:rPr>
          <w:t>3.5.</w:t>
        </w:r>
        <w:r w:rsidR="005D3051">
          <w:rPr>
            <w:rFonts w:asciiTheme="minorHAnsi" w:eastAsiaTheme="minorEastAsia" w:hAnsiTheme="minorHAnsi" w:cstheme="minorBidi"/>
            <w:b w:val="0"/>
            <w:sz w:val="22"/>
            <w:szCs w:val="22"/>
          </w:rPr>
          <w:tab/>
        </w:r>
        <w:r w:rsidR="005D3051" w:rsidRPr="00C37031">
          <w:rPr>
            <w:rStyle w:val="Hipercze"/>
          </w:rPr>
          <w:t>Wybór formatu przesyłanych danych</w:t>
        </w:r>
        <w:r w:rsidR="005D3051">
          <w:rPr>
            <w:webHidden/>
          </w:rPr>
          <w:tab/>
        </w:r>
        <w:r>
          <w:rPr>
            <w:webHidden/>
          </w:rPr>
          <w:fldChar w:fldCharType="begin"/>
        </w:r>
        <w:r w:rsidR="005D3051">
          <w:rPr>
            <w:webHidden/>
          </w:rPr>
          <w:instrText xml:space="preserve"> PAGEREF _Toc449204581 \h </w:instrText>
        </w:r>
        <w:r>
          <w:rPr>
            <w:webHidden/>
          </w:rPr>
        </w:r>
        <w:r>
          <w:rPr>
            <w:webHidden/>
          </w:rPr>
          <w:fldChar w:fldCharType="separate"/>
        </w:r>
        <w:r w:rsidR="00CE5C59">
          <w:rPr>
            <w:webHidden/>
          </w:rPr>
          <w:t>28</w:t>
        </w:r>
        <w:r>
          <w:rPr>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82" w:history="1">
        <w:r w:rsidR="005D3051" w:rsidRPr="00C37031">
          <w:rPr>
            <w:rStyle w:val="Hipercze"/>
            <w:noProof/>
          </w:rPr>
          <w:t>3.5.1.</w:t>
        </w:r>
        <w:r w:rsidR="005D3051">
          <w:rPr>
            <w:rFonts w:asciiTheme="minorHAnsi" w:eastAsiaTheme="minorEastAsia" w:hAnsiTheme="minorHAnsi" w:cstheme="minorBidi"/>
            <w:i w:val="0"/>
            <w:iCs w:val="0"/>
            <w:noProof/>
            <w:sz w:val="22"/>
            <w:szCs w:val="22"/>
          </w:rPr>
          <w:tab/>
        </w:r>
        <w:r w:rsidR="005D3051" w:rsidRPr="00C37031">
          <w:rPr>
            <w:rStyle w:val="Hipercze"/>
            <w:noProof/>
          </w:rPr>
          <w:t>XML</w:t>
        </w:r>
        <w:r w:rsidR="005D3051">
          <w:rPr>
            <w:noProof/>
            <w:webHidden/>
          </w:rPr>
          <w:tab/>
        </w:r>
        <w:r>
          <w:rPr>
            <w:noProof/>
            <w:webHidden/>
          </w:rPr>
          <w:fldChar w:fldCharType="begin"/>
        </w:r>
        <w:r w:rsidR="005D3051">
          <w:rPr>
            <w:noProof/>
            <w:webHidden/>
          </w:rPr>
          <w:instrText xml:space="preserve"> PAGEREF _Toc449204582 \h </w:instrText>
        </w:r>
        <w:r>
          <w:rPr>
            <w:noProof/>
            <w:webHidden/>
          </w:rPr>
        </w:r>
        <w:r>
          <w:rPr>
            <w:noProof/>
            <w:webHidden/>
          </w:rPr>
          <w:fldChar w:fldCharType="separate"/>
        </w:r>
        <w:r w:rsidR="00CE5C59">
          <w:rPr>
            <w:noProof/>
            <w:webHidden/>
          </w:rPr>
          <w:t>29</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83" w:history="1">
        <w:r w:rsidR="005D3051" w:rsidRPr="00C37031">
          <w:rPr>
            <w:rStyle w:val="Hipercze"/>
            <w:noProof/>
          </w:rPr>
          <w:t>3.5.2.</w:t>
        </w:r>
        <w:r w:rsidR="005D3051">
          <w:rPr>
            <w:rFonts w:asciiTheme="minorHAnsi" w:eastAsiaTheme="minorEastAsia" w:hAnsiTheme="minorHAnsi" w:cstheme="minorBidi"/>
            <w:i w:val="0"/>
            <w:iCs w:val="0"/>
            <w:noProof/>
            <w:sz w:val="22"/>
            <w:szCs w:val="22"/>
          </w:rPr>
          <w:tab/>
        </w:r>
        <w:r w:rsidR="005D3051" w:rsidRPr="00C37031">
          <w:rPr>
            <w:rStyle w:val="Hipercze"/>
            <w:noProof/>
          </w:rPr>
          <w:t>JSON</w:t>
        </w:r>
        <w:r w:rsidR="005D3051">
          <w:rPr>
            <w:noProof/>
            <w:webHidden/>
          </w:rPr>
          <w:tab/>
        </w:r>
        <w:r>
          <w:rPr>
            <w:noProof/>
            <w:webHidden/>
          </w:rPr>
          <w:fldChar w:fldCharType="begin"/>
        </w:r>
        <w:r w:rsidR="005D3051">
          <w:rPr>
            <w:noProof/>
            <w:webHidden/>
          </w:rPr>
          <w:instrText xml:space="preserve"> PAGEREF _Toc449204583 \h </w:instrText>
        </w:r>
        <w:r>
          <w:rPr>
            <w:noProof/>
            <w:webHidden/>
          </w:rPr>
        </w:r>
        <w:r>
          <w:rPr>
            <w:noProof/>
            <w:webHidden/>
          </w:rPr>
          <w:fldChar w:fldCharType="separate"/>
        </w:r>
        <w:r w:rsidR="00CE5C59">
          <w:rPr>
            <w:noProof/>
            <w:webHidden/>
          </w:rPr>
          <w:t>29</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84" w:history="1">
        <w:r w:rsidR="005D3051" w:rsidRPr="00C37031">
          <w:rPr>
            <w:rStyle w:val="Hipercze"/>
            <w:noProof/>
          </w:rPr>
          <w:t>3.5.3.</w:t>
        </w:r>
        <w:r w:rsidR="005D3051">
          <w:rPr>
            <w:rFonts w:asciiTheme="minorHAnsi" w:eastAsiaTheme="minorEastAsia" w:hAnsiTheme="minorHAnsi" w:cstheme="minorBidi"/>
            <w:i w:val="0"/>
            <w:iCs w:val="0"/>
            <w:noProof/>
            <w:sz w:val="22"/>
            <w:szCs w:val="22"/>
          </w:rPr>
          <w:tab/>
        </w:r>
        <w:r w:rsidR="005D3051" w:rsidRPr="00C37031">
          <w:rPr>
            <w:rStyle w:val="Hipercze"/>
            <w:noProof/>
          </w:rPr>
          <w:t>Podsumowanie wyboru</w:t>
        </w:r>
        <w:r w:rsidR="005D3051">
          <w:rPr>
            <w:noProof/>
            <w:webHidden/>
          </w:rPr>
          <w:tab/>
        </w:r>
        <w:r>
          <w:rPr>
            <w:noProof/>
            <w:webHidden/>
          </w:rPr>
          <w:fldChar w:fldCharType="begin"/>
        </w:r>
        <w:r w:rsidR="005D3051">
          <w:rPr>
            <w:noProof/>
            <w:webHidden/>
          </w:rPr>
          <w:instrText xml:space="preserve"> PAGEREF _Toc449204584 \h </w:instrText>
        </w:r>
        <w:r>
          <w:rPr>
            <w:noProof/>
            <w:webHidden/>
          </w:rPr>
        </w:r>
        <w:r>
          <w:rPr>
            <w:noProof/>
            <w:webHidden/>
          </w:rPr>
          <w:fldChar w:fldCharType="separate"/>
        </w:r>
        <w:r w:rsidR="00CE5C59">
          <w:rPr>
            <w:noProof/>
            <w:webHidden/>
          </w:rPr>
          <w:t>30</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585" w:history="1">
        <w:r w:rsidR="005D3051" w:rsidRPr="00C37031">
          <w:rPr>
            <w:rStyle w:val="Hipercze"/>
          </w:rPr>
          <w:t>3.6.</w:t>
        </w:r>
        <w:r w:rsidR="005D3051">
          <w:rPr>
            <w:rFonts w:asciiTheme="minorHAnsi" w:eastAsiaTheme="minorEastAsia" w:hAnsiTheme="minorHAnsi" w:cstheme="minorBidi"/>
            <w:b w:val="0"/>
            <w:sz w:val="22"/>
            <w:szCs w:val="22"/>
          </w:rPr>
          <w:tab/>
        </w:r>
        <w:r w:rsidR="005D3051" w:rsidRPr="00C37031">
          <w:rPr>
            <w:rStyle w:val="Hipercze"/>
          </w:rPr>
          <w:t>Opis API OpenStreetMap</w:t>
        </w:r>
        <w:r w:rsidR="005D3051">
          <w:rPr>
            <w:webHidden/>
          </w:rPr>
          <w:tab/>
        </w:r>
        <w:r>
          <w:rPr>
            <w:webHidden/>
          </w:rPr>
          <w:fldChar w:fldCharType="begin"/>
        </w:r>
        <w:r w:rsidR="005D3051">
          <w:rPr>
            <w:webHidden/>
          </w:rPr>
          <w:instrText xml:space="preserve"> PAGEREF _Toc449204585 \h </w:instrText>
        </w:r>
        <w:r>
          <w:rPr>
            <w:webHidden/>
          </w:rPr>
        </w:r>
        <w:r>
          <w:rPr>
            <w:webHidden/>
          </w:rPr>
          <w:fldChar w:fldCharType="separate"/>
        </w:r>
        <w:r w:rsidR="00CE5C59">
          <w:rPr>
            <w:webHidden/>
          </w:rPr>
          <w:t>30</w:t>
        </w:r>
        <w:r>
          <w:rPr>
            <w:webHidden/>
          </w:rPr>
          <w:fldChar w:fldCharType="end"/>
        </w:r>
      </w:hyperlink>
    </w:p>
    <w:p w:rsidR="005D3051" w:rsidRDefault="003E22D8">
      <w:pPr>
        <w:pStyle w:val="Spistreci1"/>
        <w:rPr>
          <w:rFonts w:asciiTheme="minorHAnsi" w:eastAsiaTheme="minorEastAsia" w:hAnsiTheme="minorHAnsi" w:cstheme="minorBidi"/>
          <w:b w:val="0"/>
          <w:bCs w:val="0"/>
          <w:smallCaps w:val="0"/>
          <w:noProof/>
          <w:sz w:val="22"/>
          <w:szCs w:val="22"/>
        </w:rPr>
      </w:pPr>
      <w:hyperlink w:anchor="_Toc449204586" w:history="1">
        <w:r w:rsidR="005D3051" w:rsidRPr="00C37031">
          <w:rPr>
            <w:rStyle w:val="Hipercze"/>
            <w:noProof/>
          </w:rPr>
          <w:t>4.</w:t>
        </w:r>
        <w:r w:rsidR="005D3051">
          <w:rPr>
            <w:rFonts w:asciiTheme="minorHAnsi" w:eastAsiaTheme="minorEastAsia" w:hAnsiTheme="minorHAnsi" w:cstheme="minorBidi"/>
            <w:b w:val="0"/>
            <w:bCs w:val="0"/>
            <w:smallCaps w:val="0"/>
            <w:noProof/>
            <w:sz w:val="22"/>
            <w:szCs w:val="22"/>
          </w:rPr>
          <w:tab/>
        </w:r>
        <w:r w:rsidR="005D3051" w:rsidRPr="00C37031">
          <w:rPr>
            <w:rStyle w:val="Hipercze"/>
            <w:noProof/>
          </w:rPr>
          <w:t>Analiza systemu</w:t>
        </w:r>
        <w:r w:rsidR="005D3051">
          <w:rPr>
            <w:noProof/>
            <w:webHidden/>
          </w:rPr>
          <w:tab/>
        </w:r>
        <w:r>
          <w:rPr>
            <w:noProof/>
            <w:webHidden/>
          </w:rPr>
          <w:fldChar w:fldCharType="begin"/>
        </w:r>
        <w:r w:rsidR="005D3051">
          <w:rPr>
            <w:noProof/>
            <w:webHidden/>
          </w:rPr>
          <w:instrText xml:space="preserve"> PAGEREF _Toc449204586 \h </w:instrText>
        </w:r>
        <w:r>
          <w:rPr>
            <w:noProof/>
            <w:webHidden/>
          </w:rPr>
        </w:r>
        <w:r>
          <w:rPr>
            <w:noProof/>
            <w:webHidden/>
          </w:rPr>
          <w:fldChar w:fldCharType="separate"/>
        </w:r>
        <w:r w:rsidR="00CE5C59">
          <w:rPr>
            <w:noProof/>
            <w:webHidden/>
          </w:rPr>
          <w:t>32</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587" w:history="1">
        <w:r w:rsidR="005D3051" w:rsidRPr="00C37031">
          <w:rPr>
            <w:rStyle w:val="Hipercze"/>
          </w:rPr>
          <w:t>4.1.</w:t>
        </w:r>
        <w:r w:rsidR="005D3051">
          <w:rPr>
            <w:rFonts w:asciiTheme="minorHAnsi" w:eastAsiaTheme="minorEastAsia" w:hAnsiTheme="minorHAnsi" w:cstheme="minorBidi"/>
            <w:b w:val="0"/>
            <w:sz w:val="22"/>
            <w:szCs w:val="22"/>
          </w:rPr>
          <w:tab/>
        </w:r>
        <w:r w:rsidR="005D3051" w:rsidRPr="00C37031">
          <w:rPr>
            <w:rStyle w:val="Hipercze"/>
          </w:rPr>
          <w:t>Opis systemu</w:t>
        </w:r>
        <w:r w:rsidR="005D3051">
          <w:rPr>
            <w:webHidden/>
          </w:rPr>
          <w:tab/>
        </w:r>
        <w:r>
          <w:rPr>
            <w:webHidden/>
          </w:rPr>
          <w:fldChar w:fldCharType="begin"/>
        </w:r>
        <w:r w:rsidR="005D3051">
          <w:rPr>
            <w:webHidden/>
          </w:rPr>
          <w:instrText xml:space="preserve"> PAGEREF _Toc449204587 \h </w:instrText>
        </w:r>
        <w:r>
          <w:rPr>
            <w:webHidden/>
          </w:rPr>
        </w:r>
        <w:r>
          <w:rPr>
            <w:webHidden/>
          </w:rPr>
          <w:fldChar w:fldCharType="separate"/>
        </w:r>
        <w:r w:rsidR="00CE5C59">
          <w:rPr>
            <w:webHidden/>
          </w:rPr>
          <w:t>32</w:t>
        </w:r>
        <w:r>
          <w:rPr>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588" w:history="1">
        <w:r w:rsidR="005D3051" w:rsidRPr="00C37031">
          <w:rPr>
            <w:rStyle w:val="Hipercze"/>
          </w:rPr>
          <w:t>4.2.</w:t>
        </w:r>
        <w:r w:rsidR="005D3051">
          <w:rPr>
            <w:rFonts w:asciiTheme="minorHAnsi" w:eastAsiaTheme="minorEastAsia" w:hAnsiTheme="minorHAnsi" w:cstheme="minorBidi"/>
            <w:b w:val="0"/>
            <w:sz w:val="22"/>
            <w:szCs w:val="22"/>
          </w:rPr>
          <w:tab/>
        </w:r>
        <w:r w:rsidR="005D3051" w:rsidRPr="00C37031">
          <w:rPr>
            <w:rStyle w:val="Hipercze"/>
          </w:rPr>
          <w:t>Identyfikacja aktorów</w:t>
        </w:r>
        <w:r w:rsidR="005D3051">
          <w:rPr>
            <w:webHidden/>
          </w:rPr>
          <w:tab/>
        </w:r>
        <w:r>
          <w:rPr>
            <w:webHidden/>
          </w:rPr>
          <w:fldChar w:fldCharType="begin"/>
        </w:r>
        <w:r w:rsidR="005D3051">
          <w:rPr>
            <w:webHidden/>
          </w:rPr>
          <w:instrText xml:space="preserve"> PAGEREF _Toc449204588 \h </w:instrText>
        </w:r>
        <w:r>
          <w:rPr>
            <w:webHidden/>
          </w:rPr>
        </w:r>
        <w:r>
          <w:rPr>
            <w:webHidden/>
          </w:rPr>
          <w:fldChar w:fldCharType="separate"/>
        </w:r>
        <w:r w:rsidR="00CE5C59">
          <w:rPr>
            <w:webHidden/>
          </w:rPr>
          <w:t>33</w:t>
        </w:r>
        <w:r>
          <w:rPr>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89" w:history="1">
        <w:r w:rsidR="005D3051" w:rsidRPr="00C37031">
          <w:rPr>
            <w:rStyle w:val="Hipercze"/>
            <w:noProof/>
          </w:rPr>
          <w:t>4.2.1.</w:t>
        </w:r>
        <w:r w:rsidR="005D3051">
          <w:rPr>
            <w:rFonts w:asciiTheme="minorHAnsi" w:eastAsiaTheme="minorEastAsia" w:hAnsiTheme="minorHAnsi" w:cstheme="minorBidi"/>
            <w:i w:val="0"/>
            <w:iCs w:val="0"/>
            <w:noProof/>
            <w:sz w:val="22"/>
            <w:szCs w:val="22"/>
          </w:rPr>
          <w:tab/>
        </w:r>
        <w:r w:rsidR="005D3051" w:rsidRPr="00C37031">
          <w:rPr>
            <w:rStyle w:val="Hipercze"/>
            <w:noProof/>
          </w:rPr>
          <w:t>Użytkownik systemu</w:t>
        </w:r>
        <w:r w:rsidR="005D3051">
          <w:rPr>
            <w:noProof/>
            <w:webHidden/>
          </w:rPr>
          <w:tab/>
        </w:r>
        <w:r>
          <w:rPr>
            <w:noProof/>
            <w:webHidden/>
          </w:rPr>
          <w:fldChar w:fldCharType="begin"/>
        </w:r>
        <w:r w:rsidR="005D3051">
          <w:rPr>
            <w:noProof/>
            <w:webHidden/>
          </w:rPr>
          <w:instrText xml:space="preserve"> PAGEREF _Toc449204589 \h </w:instrText>
        </w:r>
        <w:r>
          <w:rPr>
            <w:noProof/>
            <w:webHidden/>
          </w:rPr>
        </w:r>
        <w:r>
          <w:rPr>
            <w:noProof/>
            <w:webHidden/>
          </w:rPr>
          <w:fldChar w:fldCharType="separate"/>
        </w:r>
        <w:r w:rsidR="00CE5C59">
          <w:rPr>
            <w:noProof/>
            <w:webHidden/>
          </w:rPr>
          <w:t>34</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90" w:history="1">
        <w:r w:rsidR="005D3051" w:rsidRPr="00C37031">
          <w:rPr>
            <w:rStyle w:val="Hipercze"/>
            <w:noProof/>
          </w:rPr>
          <w:t>4.2.2.</w:t>
        </w:r>
        <w:r w:rsidR="005D3051">
          <w:rPr>
            <w:rFonts w:asciiTheme="minorHAnsi" w:eastAsiaTheme="minorEastAsia" w:hAnsiTheme="minorHAnsi" w:cstheme="minorBidi"/>
            <w:i w:val="0"/>
            <w:iCs w:val="0"/>
            <w:noProof/>
            <w:sz w:val="22"/>
            <w:szCs w:val="22"/>
          </w:rPr>
          <w:tab/>
        </w:r>
        <w:r w:rsidR="005D3051" w:rsidRPr="00C37031">
          <w:rPr>
            <w:rStyle w:val="Hipercze"/>
            <w:noProof/>
          </w:rPr>
          <w:t>Administrator systemu</w:t>
        </w:r>
        <w:r w:rsidR="005D3051">
          <w:rPr>
            <w:noProof/>
            <w:webHidden/>
          </w:rPr>
          <w:tab/>
        </w:r>
        <w:r>
          <w:rPr>
            <w:noProof/>
            <w:webHidden/>
          </w:rPr>
          <w:fldChar w:fldCharType="begin"/>
        </w:r>
        <w:r w:rsidR="005D3051">
          <w:rPr>
            <w:noProof/>
            <w:webHidden/>
          </w:rPr>
          <w:instrText xml:space="preserve"> PAGEREF _Toc449204590 \h </w:instrText>
        </w:r>
        <w:r>
          <w:rPr>
            <w:noProof/>
            <w:webHidden/>
          </w:rPr>
        </w:r>
        <w:r>
          <w:rPr>
            <w:noProof/>
            <w:webHidden/>
          </w:rPr>
          <w:fldChar w:fldCharType="separate"/>
        </w:r>
        <w:r w:rsidR="00CE5C59">
          <w:rPr>
            <w:noProof/>
            <w:webHidden/>
          </w:rPr>
          <w:t>34</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91" w:history="1">
        <w:r w:rsidR="005D3051" w:rsidRPr="00C37031">
          <w:rPr>
            <w:rStyle w:val="Hipercze"/>
            <w:noProof/>
          </w:rPr>
          <w:t>4.2.3.</w:t>
        </w:r>
        <w:r w:rsidR="005D3051">
          <w:rPr>
            <w:rFonts w:asciiTheme="minorHAnsi" w:eastAsiaTheme="minorEastAsia" w:hAnsiTheme="minorHAnsi" w:cstheme="minorBidi"/>
            <w:i w:val="0"/>
            <w:iCs w:val="0"/>
            <w:noProof/>
            <w:sz w:val="22"/>
            <w:szCs w:val="22"/>
          </w:rPr>
          <w:tab/>
        </w:r>
        <w:r w:rsidR="005D3051" w:rsidRPr="00C37031">
          <w:rPr>
            <w:rStyle w:val="Hipercze"/>
            <w:noProof/>
          </w:rPr>
          <w:t>Użytkownik aplikacji wizualizującej</w:t>
        </w:r>
        <w:r w:rsidR="005D3051">
          <w:rPr>
            <w:noProof/>
            <w:webHidden/>
          </w:rPr>
          <w:tab/>
        </w:r>
        <w:r>
          <w:rPr>
            <w:noProof/>
            <w:webHidden/>
          </w:rPr>
          <w:fldChar w:fldCharType="begin"/>
        </w:r>
        <w:r w:rsidR="005D3051">
          <w:rPr>
            <w:noProof/>
            <w:webHidden/>
          </w:rPr>
          <w:instrText xml:space="preserve"> PAGEREF _Toc449204591 \h </w:instrText>
        </w:r>
        <w:r>
          <w:rPr>
            <w:noProof/>
            <w:webHidden/>
          </w:rPr>
        </w:r>
        <w:r>
          <w:rPr>
            <w:noProof/>
            <w:webHidden/>
          </w:rPr>
          <w:fldChar w:fldCharType="separate"/>
        </w:r>
        <w:r w:rsidR="00CE5C59">
          <w:rPr>
            <w:noProof/>
            <w:webHidden/>
          </w:rPr>
          <w:t>34</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92" w:history="1">
        <w:r w:rsidR="005D3051" w:rsidRPr="00C37031">
          <w:rPr>
            <w:rStyle w:val="Hipercze"/>
            <w:noProof/>
          </w:rPr>
          <w:t>4.2.4.</w:t>
        </w:r>
        <w:r w:rsidR="005D3051">
          <w:rPr>
            <w:rFonts w:asciiTheme="minorHAnsi" w:eastAsiaTheme="minorEastAsia" w:hAnsiTheme="minorHAnsi" w:cstheme="minorBidi"/>
            <w:i w:val="0"/>
            <w:iCs w:val="0"/>
            <w:noProof/>
            <w:sz w:val="22"/>
            <w:szCs w:val="22"/>
          </w:rPr>
          <w:tab/>
        </w:r>
        <w:r w:rsidR="005D3051" w:rsidRPr="00C37031">
          <w:rPr>
            <w:rStyle w:val="Hipercze"/>
            <w:noProof/>
          </w:rPr>
          <w:t>Dron</w:t>
        </w:r>
        <w:r w:rsidR="005D3051">
          <w:rPr>
            <w:noProof/>
            <w:webHidden/>
          </w:rPr>
          <w:tab/>
        </w:r>
        <w:r>
          <w:rPr>
            <w:noProof/>
            <w:webHidden/>
          </w:rPr>
          <w:fldChar w:fldCharType="begin"/>
        </w:r>
        <w:r w:rsidR="005D3051">
          <w:rPr>
            <w:noProof/>
            <w:webHidden/>
          </w:rPr>
          <w:instrText xml:space="preserve"> PAGEREF _Toc449204592 \h </w:instrText>
        </w:r>
        <w:r>
          <w:rPr>
            <w:noProof/>
            <w:webHidden/>
          </w:rPr>
        </w:r>
        <w:r>
          <w:rPr>
            <w:noProof/>
            <w:webHidden/>
          </w:rPr>
          <w:fldChar w:fldCharType="separate"/>
        </w:r>
        <w:r w:rsidR="00CE5C59">
          <w:rPr>
            <w:noProof/>
            <w:webHidden/>
          </w:rPr>
          <w:t>34</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593" w:history="1">
        <w:r w:rsidR="005D3051" w:rsidRPr="00C37031">
          <w:rPr>
            <w:rStyle w:val="Hipercze"/>
          </w:rPr>
          <w:t>4.3.</w:t>
        </w:r>
        <w:r w:rsidR="005D3051">
          <w:rPr>
            <w:rFonts w:asciiTheme="minorHAnsi" w:eastAsiaTheme="minorEastAsia" w:hAnsiTheme="minorHAnsi" w:cstheme="minorBidi"/>
            <w:b w:val="0"/>
            <w:sz w:val="22"/>
            <w:szCs w:val="22"/>
          </w:rPr>
          <w:tab/>
        </w:r>
        <w:r w:rsidR="005D3051" w:rsidRPr="00C37031">
          <w:rPr>
            <w:rStyle w:val="Hipercze"/>
          </w:rPr>
          <w:t>Przypadki użycia</w:t>
        </w:r>
        <w:r w:rsidR="005D3051">
          <w:rPr>
            <w:webHidden/>
          </w:rPr>
          <w:tab/>
        </w:r>
        <w:r>
          <w:rPr>
            <w:webHidden/>
          </w:rPr>
          <w:fldChar w:fldCharType="begin"/>
        </w:r>
        <w:r w:rsidR="005D3051">
          <w:rPr>
            <w:webHidden/>
          </w:rPr>
          <w:instrText xml:space="preserve"> PAGEREF _Toc449204593 \h </w:instrText>
        </w:r>
        <w:r>
          <w:rPr>
            <w:webHidden/>
          </w:rPr>
        </w:r>
        <w:r>
          <w:rPr>
            <w:webHidden/>
          </w:rPr>
          <w:fldChar w:fldCharType="separate"/>
        </w:r>
        <w:r w:rsidR="00CE5C59">
          <w:rPr>
            <w:webHidden/>
          </w:rPr>
          <w:t>34</w:t>
        </w:r>
        <w:r>
          <w:rPr>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94" w:history="1">
        <w:r w:rsidR="005D3051" w:rsidRPr="00C37031">
          <w:rPr>
            <w:rStyle w:val="Hipercze"/>
            <w:noProof/>
          </w:rPr>
          <w:t>4.3.1.</w:t>
        </w:r>
        <w:r w:rsidR="005D3051">
          <w:rPr>
            <w:rFonts w:asciiTheme="minorHAnsi" w:eastAsiaTheme="minorEastAsia" w:hAnsiTheme="minorHAnsi" w:cstheme="minorBidi"/>
            <w:i w:val="0"/>
            <w:iCs w:val="0"/>
            <w:noProof/>
            <w:sz w:val="22"/>
            <w:szCs w:val="22"/>
          </w:rPr>
          <w:tab/>
        </w:r>
        <w:r w:rsidR="005D3051" w:rsidRPr="00C37031">
          <w:rPr>
            <w:rStyle w:val="Hipercze"/>
            <w:noProof/>
          </w:rPr>
          <w:t>Przypadki użycia - administrator systemu</w:t>
        </w:r>
        <w:r w:rsidR="005D3051">
          <w:rPr>
            <w:noProof/>
            <w:webHidden/>
          </w:rPr>
          <w:tab/>
        </w:r>
        <w:r>
          <w:rPr>
            <w:noProof/>
            <w:webHidden/>
          </w:rPr>
          <w:fldChar w:fldCharType="begin"/>
        </w:r>
        <w:r w:rsidR="005D3051">
          <w:rPr>
            <w:noProof/>
            <w:webHidden/>
          </w:rPr>
          <w:instrText xml:space="preserve"> PAGEREF _Toc449204594 \h </w:instrText>
        </w:r>
        <w:r>
          <w:rPr>
            <w:noProof/>
            <w:webHidden/>
          </w:rPr>
        </w:r>
        <w:r>
          <w:rPr>
            <w:noProof/>
            <w:webHidden/>
          </w:rPr>
          <w:fldChar w:fldCharType="separate"/>
        </w:r>
        <w:r w:rsidR="00CE5C59">
          <w:rPr>
            <w:noProof/>
            <w:webHidden/>
          </w:rPr>
          <w:t>35</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95" w:history="1">
        <w:r w:rsidR="005D3051" w:rsidRPr="00C37031">
          <w:rPr>
            <w:rStyle w:val="Hipercze"/>
            <w:noProof/>
          </w:rPr>
          <w:t>4.3.2.</w:t>
        </w:r>
        <w:r w:rsidR="005D3051">
          <w:rPr>
            <w:rFonts w:asciiTheme="minorHAnsi" w:eastAsiaTheme="minorEastAsia" w:hAnsiTheme="minorHAnsi" w:cstheme="minorBidi"/>
            <w:i w:val="0"/>
            <w:iCs w:val="0"/>
            <w:noProof/>
            <w:sz w:val="22"/>
            <w:szCs w:val="22"/>
          </w:rPr>
          <w:tab/>
        </w:r>
        <w:r w:rsidR="005D3051" w:rsidRPr="00C37031">
          <w:rPr>
            <w:rStyle w:val="Hipercze"/>
            <w:noProof/>
          </w:rPr>
          <w:t>Przypadki użycia - dron</w:t>
        </w:r>
        <w:r w:rsidR="005D3051">
          <w:rPr>
            <w:noProof/>
            <w:webHidden/>
          </w:rPr>
          <w:tab/>
        </w:r>
        <w:r>
          <w:rPr>
            <w:noProof/>
            <w:webHidden/>
          </w:rPr>
          <w:fldChar w:fldCharType="begin"/>
        </w:r>
        <w:r w:rsidR="005D3051">
          <w:rPr>
            <w:noProof/>
            <w:webHidden/>
          </w:rPr>
          <w:instrText xml:space="preserve"> PAGEREF _Toc449204595 \h </w:instrText>
        </w:r>
        <w:r>
          <w:rPr>
            <w:noProof/>
            <w:webHidden/>
          </w:rPr>
        </w:r>
        <w:r>
          <w:rPr>
            <w:noProof/>
            <w:webHidden/>
          </w:rPr>
          <w:fldChar w:fldCharType="separate"/>
        </w:r>
        <w:r w:rsidR="00CE5C59">
          <w:rPr>
            <w:noProof/>
            <w:webHidden/>
          </w:rPr>
          <w:t>36</w:t>
        </w:r>
        <w:r>
          <w:rPr>
            <w:noProof/>
            <w:webHidden/>
          </w:rPr>
          <w:fldChar w:fldCharType="end"/>
        </w:r>
      </w:hyperlink>
    </w:p>
    <w:p w:rsidR="005D3051" w:rsidRDefault="003E22D8">
      <w:pPr>
        <w:pStyle w:val="Spistreci4"/>
        <w:tabs>
          <w:tab w:val="left" w:pos="1680"/>
          <w:tab w:val="right" w:leader="dot" w:pos="9060"/>
        </w:tabs>
        <w:rPr>
          <w:rFonts w:asciiTheme="minorHAnsi" w:eastAsiaTheme="minorEastAsia" w:hAnsiTheme="minorHAnsi" w:cstheme="minorBidi"/>
          <w:noProof/>
          <w:sz w:val="22"/>
          <w:szCs w:val="22"/>
        </w:rPr>
      </w:pPr>
      <w:hyperlink w:anchor="_Toc449204596" w:history="1">
        <w:r w:rsidR="005D3051" w:rsidRPr="00C37031">
          <w:rPr>
            <w:rStyle w:val="Hipercze"/>
            <w:noProof/>
          </w:rPr>
          <w:t>4.3.2.1.</w:t>
        </w:r>
        <w:r w:rsidR="005D3051">
          <w:rPr>
            <w:rFonts w:asciiTheme="minorHAnsi" w:eastAsiaTheme="minorEastAsia" w:hAnsiTheme="minorHAnsi" w:cstheme="minorBidi"/>
            <w:noProof/>
            <w:sz w:val="22"/>
            <w:szCs w:val="22"/>
          </w:rPr>
          <w:tab/>
        </w:r>
        <w:r w:rsidR="005D3051" w:rsidRPr="00C37031">
          <w:rPr>
            <w:rStyle w:val="Hipercze"/>
            <w:noProof/>
          </w:rPr>
          <w:t>Scenariusz przypadku użycia - Zmień położenie</w:t>
        </w:r>
        <w:r w:rsidR="005D3051">
          <w:rPr>
            <w:noProof/>
            <w:webHidden/>
          </w:rPr>
          <w:tab/>
        </w:r>
        <w:r>
          <w:rPr>
            <w:noProof/>
            <w:webHidden/>
          </w:rPr>
          <w:fldChar w:fldCharType="begin"/>
        </w:r>
        <w:r w:rsidR="005D3051">
          <w:rPr>
            <w:noProof/>
            <w:webHidden/>
          </w:rPr>
          <w:instrText xml:space="preserve"> PAGEREF _Toc449204596 \h </w:instrText>
        </w:r>
        <w:r>
          <w:rPr>
            <w:noProof/>
            <w:webHidden/>
          </w:rPr>
        </w:r>
        <w:r>
          <w:rPr>
            <w:noProof/>
            <w:webHidden/>
          </w:rPr>
          <w:fldChar w:fldCharType="separate"/>
        </w:r>
        <w:r w:rsidR="00CE5C59">
          <w:rPr>
            <w:noProof/>
            <w:webHidden/>
          </w:rPr>
          <w:t>36</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597" w:history="1">
        <w:r w:rsidR="005D3051" w:rsidRPr="00C37031">
          <w:rPr>
            <w:rStyle w:val="Hipercze"/>
            <w:noProof/>
          </w:rPr>
          <w:t>4.3.3.</w:t>
        </w:r>
        <w:r w:rsidR="005D3051">
          <w:rPr>
            <w:rFonts w:asciiTheme="minorHAnsi" w:eastAsiaTheme="minorEastAsia" w:hAnsiTheme="minorHAnsi" w:cstheme="minorBidi"/>
            <w:i w:val="0"/>
            <w:iCs w:val="0"/>
            <w:noProof/>
            <w:sz w:val="22"/>
            <w:szCs w:val="22"/>
          </w:rPr>
          <w:tab/>
        </w:r>
        <w:r w:rsidR="005D3051" w:rsidRPr="00C37031">
          <w:rPr>
            <w:rStyle w:val="Hipercze"/>
            <w:noProof/>
          </w:rPr>
          <w:t>Przypadki użycia - użytkownik aplikacji wizualizującej</w:t>
        </w:r>
        <w:r w:rsidR="005D3051">
          <w:rPr>
            <w:noProof/>
            <w:webHidden/>
          </w:rPr>
          <w:tab/>
        </w:r>
        <w:r>
          <w:rPr>
            <w:noProof/>
            <w:webHidden/>
          </w:rPr>
          <w:fldChar w:fldCharType="begin"/>
        </w:r>
        <w:r w:rsidR="005D3051">
          <w:rPr>
            <w:noProof/>
            <w:webHidden/>
          </w:rPr>
          <w:instrText xml:space="preserve"> PAGEREF _Toc449204597 \h </w:instrText>
        </w:r>
        <w:r>
          <w:rPr>
            <w:noProof/>
            <w:webHidden/>
          </w:rPr>
        </w:r>
        <w:r>
          <w:rPr>
            <w:noProof/>
            <w:webHidden/>
          </w:rPr>
          <w:fldChar w:fldCharType="separate"/>
        </w:r>
        <w:r w:rsidR="00CE5C59">
          <w:rPr>
            <w:noProof/>
            <w:webHidden/>
          </w:rPr>
          <w:t>37</w:t>
        </w:r>
        <w:r>
          <w:rPr>
            <w:noProof/>
            <w:webHidden/>
          </w:rPr>
          <w:fldChar w:fldCharType="end"/>
        </w:r>
      </w:hyperlink>
    </w:p>
    <w:p w:rsidR="005D3051" w:rsidRDefault="003E22D8">
      <w:pPr>
        <w:pStyle w:val="Spistreci4"/>
        <w:tabs>
          <w:tab w:val="left" w:pos="1680"/>
          <w:tab w:val="right" w:leader="dot" w:pos="9060"/>
        </w:tabs>
        <w:rPr>
          <w:rFonts w:asciiTheme="minorHAnsi" w:eastAsiaTheme="minorEastAsia" w:hAnsiTheme="minorHAnsi" w:cstheme="minorBidi"/>
          <w:noProof/>
          <w:sz w:val="22"/>
          <w:szCs w:val="22"/>
        </w:rPr>
      </w:pPr>
      <w:hyperlink w:anchor="_Toc449204598" w:history="1">
        <w:r w:rsidR="005D3051" w:rsidRPr="00C37031">
          <w:rPr>
            <w:rStyle w:val="Hipercze"/>
            <w:noProof/>
          </w:rPr>
          <w:t>4.3.3.1.</w:t>
        </w:r>
        <w:r w:rsidR="005D3051">
          <w:rPr>
            <w:rFonts w:asciiTheme="minorHAnsi" w:eastAsiaTheme="minorEastAsia" w:hAnsiTheme="minorHAnsi" w:cstheme="minorBidi"/>
            <w:noProof/>
            <w:sz w:val="22"/>
            <w:szCs w:val="22"/>
          </w:rPr>
          <w:tab/>
        </w:r>
        <w:r w:rsidR="005D3051" w:rsidRPr="00C37031">
          <w:rPr>
            <w:rStyle w:val="Hipercze"/>
            <w:noProof/>
          </w:rPr>
          <w:t>Scenariusz przypadku użycia - Załóż konto</w:t>
        </w:r>
        <w:r w:rsidR="005D3051">
          <w:rPr>
            <w:noProof/>
            <w:webHidden/>
          </w:rPr>
          <w:tab/>
        </w:r>
        <w:r>
          <w:rPr>
            <w:noProof/>
            <w:webHidden/>
          </w:rPr>
          <w:fldChar w:fldCharType="begin"/>
        </w:r>
        <w:r w:rsidR="005D3051">
          <w:rPr>
            <w:noProof/>
            <w:webHidden/>
          </w:rPr>
          <w:instrText xml:space="preserve"> PAGEREF _Toc449204598 \h </w:instrText>
        </w:r>
        <w:r>
          <w:rPr>
            <w:noProof/>
            <w:webHidden/>
          </w:rPr>
        </w:r>
        <w:r>
          <w:rPr>
            <w:noProof/>
            <w:webHidden/>
          </w:rPr>
          <w:fldChar w:fldCharType="separate"/>
        </w:r>
        <w:r w:rsidR="00CE5C59">
          <w:rPr>
            <w:noProof/>
            <w:webHidden/>
          </w:rPr>
          <w:t>38</w:t>
        </w:r>
        <w:r>
          <w:rPr>
            <w:noProof/>
            <w:webHidden/>
          </w:rPr>
          <w:fldChar w:fldCharType="end"/>
        </w:r>
      </w:hyperlink>
    </w:p>
    <w:p w:rsidR="005D3051" w:rsidRDefault="003E22D8">
      <w:pPr>
        <w:pStyle w:val="Spistreci4"/>
        <w:tabs>
          <w:tab w:val="left" w:pos="1680"/>
          <w:tab w:val="right" w:leader="dot" w:pos="9060"/>
        </w:tabs>
        <w:rPr>
          <w:rFonts w:asciiTheme="minorHAnsi" w:eastAsiaTheme="minorEastAsia" w:hAnsiTheme="minorHAnsi" w:cstheme="minorBidi"/>
          <w:noProof/>
          <w:sz w:val="22"/>
          <w:szCs w:val="22"/>
        </w:rPr>
      </w:pPr>
      <w:hyperlink w:anchor="_Toc449204599" w:history="1">
        <w:r w:rsidR="005D3051" w:rsidRPr="00C37031">
          <w:rPr>
            <w:rStyle w:val="Hipercze"/>
            <w:noProof/>
          </w:rPr>
          <w:t>4.3.3.2.</w:t>
        </w:r>
        <w:r w:rsidR="005D3051">
          <w:rPr>
            <w:rFonts w:asciiTheme="minorHAnsi" w:eastAsiaTheme="minorEastAsia" w:hAnsiTheme="minorHAnsi" w:cstheme="minorBidi"/>
            <w:noProof/>
            <w:sz w:val="22"/>
            <w:szCs w:val="22"/>
          </w:rPr>
          <w:tab/>
        </w:r>
        <w:r w:rsidR="005D3051" w:rsidRPr="00C37031">
          <w:rPr>
            <w:rStyle w:val="Hipercze"/>
            <w:noProof/>
          </w:rPr>
          <w:t>Scenariusz przypadku użycia - Zaloguj się</w:t>
        </w:r>
        <w:r w:rsidR="005D3051">
          <w:rPr>
            <w:noProof/>
            <w:webHidden/>
          </w:rPr>
          <w:tab/>
        </w:r>
        <w:r>
          <w:rPr>
            <w:noProof/>
            <w:webHidden/>
          </w:rPr>
          <w:fldChar w:fldCharType="begin"/>
        </w:r>
        <w:r w:rsidR="005D3051">
          <w:rPr>
            <w:noProof/>
            <w:webHidden/>
          </w:rPr>
          <w:instrText xml:space="preserve"> PAGEREF _Toc449204599 \h </w:instrText>
        </w:r>
        <w:r>
          <w:rPr>
            <w:noProof/>
            <w:webHidden/>
          </w:rPr>
        </w:r>
        <w:r>
          <w:rPr>
            <w:noProof/>
            <w:webHidden/>
          </w:rPr>
          <w:fldChar w:fldCharType="separate"/>
        </w:r>
        <w:r w:rsidR="00CE5C59">
          <w:rPr>
            <w:noProof/>
            <w:webHidden/>
          </w:rPr>
          <w:t>39</w:t>
        </w:r>
        <w:r>
          <w:rPr>
            <w:noProof/>
            <w:webHidden/>
          </w:rPr>
          <w:fldChar w:fldCharType="end"/>
        </w:r>
      </w:hyperlink>
    </w:p>
    <w:p w:rsidR="005D3051" w:rsidRDefault="003E22D8">
      <w:pPr>
        <w:pStyle w:val="Spistreci4"/>
        <w:tabs>
          <w:tab w:val="left" w:pos="1680"/>
          <w:tab w:val="right" w:leader="dot" w:pos="9060"/>
        </w:tabs>
        <w:rPr>
          <w:rFonts w:asciiTheme="minorHAnsi" w:eastAsiaTheme="minorEastAsia" w:hAnsiTheme="minorHAnsi" w:cstheme="minorBidi"/>
          <w:noProof/>
          <w:sz w:val="22"/>
          <w:szCs w:val="22"/>
        </w:rPr>
      </w:pPr>
      <w:hyperlink w:anchor="_Toc449204600" w:history="1">
        <w:r w:rsidR="005D3051" w:rsidRPr="00C37031">
          <w:rPr>
            <w:rStyle w:val="Hipercze"/>
            <w:noProof/>
          </w:rPr>
          <w:t>4.3.3.3.</w:t>
        </w:r>
        <w:r w:rsidR="005D3051">
          <w:rPr>
            <w:rFonts w:asciiTheme="minorHAnsi" w:eastAsiaTheme="minorEastAsia" w:hAnsiTheme="minorHAnsi" w:cstheme="minorBidi"/>
            <w:noProof/>
            <w:sz w:val="22"/>
            <w:szCs w:val="22"/>
          </w:rPr>
          <w:tab/>
        </w:r>
        <w:r w:rsidR="005D3051" w:rsidRPr="00C37031">
          <w:rPr>
            <w:rStyle w:val="Hipercze"/>
            <w:noProof/>
          </w:rPr>
          <w:t>Scenariusz przypadku użycia - Oglądaj wizualizację</w:t>
        </w:r>
        <w:r w:rsidR="005D3051">
          <w:rPr>
            <w:noProof/>
            <w:webHidden/>
          </w:rPr>
          <w:tab/>
        </w:r>
        <w:r>
          <w:rPr>
            <w:noProof/>
            <w:webHidden/>
          </w:rPr>
          <w:fldChar w:fldCharType="begin"/>
        </w:r>
        <w:r w:rsidR="005D3051">
          <w:rPr>
            <w:noProof/>
            <w:webHidden/>
          </w:rPr>
          <w:instrText xml:space="preserve"> PAGEREF _Toc449204600 \h </w:instrText>
        </w:r>
        <w:r>
          <w:rPr>
            <w:noProof/>
            <w:webHidden/>
          </w:rPr>
        </w:r>
        <w:r>
          <w:rPr>
            <w:noProof/>
            <w:webHidden/>
          </w:rPr>
          <w:fldChar w:fldCharType="separate"/>
        </w:r>
        <w:r w:rsidR="00CE5C59">
          <w:rPr>
            <w:noProof/>
            <w:webHidden/>
          </w:rPr>
          <w:t>40</w:t>
        </w:r>
        <w:r>
          <w:rPr>
            <w:noProof/>
            <w:webHidden/>
          </w:rPr>
          <w:fldChar w:fldCharType="end"/>
        </w:r>
      </w:hyperlink>
    </w:p>
    <w:p w:rsidR="005D3051" w:rsidRDefault="003E22D8">
      <w:pPr>
        <w:pStyle w:val="Spistreci4"/>
        <w:tabs>
          <w:tab w:val="left" w:pos="1680"/>
          <w:tab w:val="right" w:leader="dot" w:pos="9060"/>
        </w:tabs>
        <w:rPr>
          <w:rFonts w:asciiTheme="minorHAnsi" w:eastAsiaTheme="minorEastAsia" w:hAnsiTheme="minorHAnsi" w:cstheme="minorBidi"/>
          <w:noProof/>
          <w:sz w:val="22"/>
          <w:szCs w:val="22"/>
        </w:rPr>
      </w:pPr>
      <w:hyperlink w:anchor="_Toc449204601" w:history="1">
        <w:r w:rsidR="005D3051" w:rsidRPr="00C37031">
          <w:rPr>
            <w:rStyle w:val="Hipercze"/>
            <w:noProof/>
          </w:rPr>
          <w:t>4.3.3.4.</w:t>
        </w:r>
        <w:r w:rsidR="005D3051">
          <w:rPr>
            <w:rFonts w:asciiTheme="minorHAnsi" w:eastAsiaTheme="minorEastAsia" w:hAnsiTheme="minorHAnsi" w:cstheme="minorBidi"/>
            <w:noProof/>
            <w:sz w:val="22"/>
            <w:szCs w:val="22"/>
          </w:rPr>
          <w:tab/>
        </w:r>
        <w:r w:rsidR="005D3051" w:rsidRPr="00C37031">
          <w:rPr>
            <w:rStyle w:val="Hipercze"/>
            <w:noProof/>
          </w:rPr>
          <w:t>Scenariusz przypadku użycia - Edytuj preferencje wizualizacji</w:t>
        </w:r>
        <w:r w:rsidR="005D3051">
          <w:rPr>
            <w:noProof/>
            <w:webHidden/>
          </w:rPr>
          <w:tab/>
        </w:r>
        <w:r>
          <w:rPr>
            <w:noProof/>
            <w:webHidden/>
          </w:rPr>
          <w:fldChar w:fldCharType="begin"/>
        </w:r>
        <w:r w:rsidR="005D3051">
          <w:rPr>
            <w:noProof/>
            <w:webHidden/>
          </w:rPr>
          <w:instrText xml:space="preserve"> PAGEREF _Toc449204601 \h </w:instrText>
        </w:r>
        <w:r>
          <w:rPr>
            <w:noProof/>
            <w:webHidden/>
          </w:rPr>
        </w:r>
        <w:r>
          <w:rPr>
            <w:noProof/>
            <w:webHidden/>
          </w:rPr>
          <w:fldChar w:fldCharType="separate"/>
        </w:r>
        <w:r w:rsidR="00CE5C59">
          <w:rPr>
            <w:noProof/>
            <w:webHidden/>
          </w:rPr>
          <w:t>41</w:t>
        </w:r>
        <w:r>
          <w:rPr>
            <w:noProof/>
            <w:webHidden/>
          </w:rPr>
          <w:fldChar w:fldCharType="end"/>
        </w:r>
      </w:hyperlink>
    </w:p>
    <w:p w:rsidR="005D3051" w:rsidRDefault="003E22D8">
      <w:pPr>
        <w:pStyle w:val="Spistreci4"/>
        <w:tabs>
          <w:tab w:val="left" w:pos="1680"/>
          <w:tab w:val="right" w:leader="dot" w:pos="9060"/>
        </w:tabs>
        <w:rPr>
          <w:rFonts w:asciiTheme="minorHAnsi" w:eastAsiaTheme="minorEastAsia" w:hAnsiTheme="minorHAnsi" w:cstheme="minorBidi"/>
          <w:noProof/>
          <w:sz w:val="22"/>
          <w:szCs w:val="22"/>
        </w:rPr>
      </w:pPr>
      <w:hyperlink w:anchor="_Toc449204602" w:history="1">
        <w:r w:rsidR="005D3051" w:rsidRPr="00C37031">
          <w:rPr>
            <w:rStyle w:val="Hipercze"/>
            <w:noProof/>
          </w:rPr>
          <w:t>4.3.3.5.</w:t>
        </w:r>
        <w:r w:rsidR="005D3051">
          <w:rPr>
            <w:rFonts w:asciiTheme="minorHAnsi" w:eastAsiaTheme="minorEastAsia" w:hAnsiTheme="minorHAnsi" w:cstheme="minorBidi"/>
            <w:noProof/>
            <w:sz w:val="22"/>
            <w:szCs w:val="22"/>
          </w:rPr>
          <w:tab/>
        </w:r>
        <w:r w:rsidR="005D3051" w:rsidRPr="00C37031">
          <w:rPr>
            <w:rStyle w:val="Hipercze"/>
            <w:noProof/>
          </w:rPr>
          <w:t>Scenariusz przypadku użycia - Oglądaj symulację</w:t>
        </w:r>
        <w:r w:rsidR="005D3051">
          <w:rPr>
            <w:noProof/>
            <w:webHidden/>
          </w:rPr>
          <w:tab/>
        </w:r>
        <w:r>
          <w:rPr>
            <w:noProof/>
            <w:webHidden/>
          </w:rPr>
          <w:fldChar w:fldCharType="begin"/>
        </w:r>
        <w:r w:rsidR="005D3051">
          <w:rPr>
            <w:noProof/>
            <w:webHidden/>
          </w:rPr>
          <w:instrText xml:space="preserve"> PAGEREF _Toc449204602 \h </w:instrText>
        </w:r>
        <w:r>
          <w:rPr>
            <w:noProof/>
            <w:webHidden/>
          </w:rPr>
        </w:r>
        <w:r>
          <w:rPr>
            <w:noProof/>
            <w:webHidden/>
          </w:rPr>
          <w:fldChar w:fldCharType="separate"/>
        </w:r>
        <w:r w:rsidR="00CE5C59">
          <w:rPr>
            <w:noProof/>
            <w:webHidden/>
          </w:rPr>
          <w:t>42</w:t>
        </w:r>
        <w:r>
          <w:rPr>
            <w:noProof/>
            <w:webHidden/>
          </w:rPr>
          <w:fldChar w:fldCharType="end"/>
        </w:r>
      </w:hyperlink>
    </w:p>
    <w:p w:rsidR="005D3051" w:rsidRDefault="003E22D8">
      <w:pPr>
        <w:pStyle w:val="Spistreci4"/>
        <w:tabs>
          <w:tab w:val="left" w:pos="1680"/>
          <w:tab w:val="right" w:leader="dot" w:pos="9060"/>
        </w:tabs>
        <w:rPr>
          <w:rFonts w:asciiTheme="minorHAnsi" w:eastAsiaTheme="minorEastAsia" w:hAnsiTheme="minorHAnsi" w:cstheme="minorBidi"/>
          <w:noProof/>
          <w:sz w:val="22"/>
          <w:szCs w:val="22"/>
        </w:rPr>
      </w:pPr>
      <w:hyperlink w:anchor="_Toc449204603" w:history="1">
        <w:r w:rsidR="005D3051" w:rsidRPr="00C37031">
          <w:rPr>
            <w:rStyle w:val="Hipercze"/>
            <w:noProof/>
          </w:rPr>
          <w:t>4.3.3.6.</w:t>
        </w:r>
        <w:r w:rsidR="005D3051">
          <w:rPr>
            <w:rFonts w:asciiTheme="minorHAnsi" w:eastAsiaTheme="minorEastAsia" w:hAnsiTheme="minorHAnsi" w:cstheme="minorBidi"/>
            <w:noProof/>
            <w:sz w:val="22"/>
            <w:szCs w:val="22"/>
          </w:rPr>
          <w:tab/>
        </w:r>
        <w:r w:rsidR="005D3051" w:rsidRPr="00C37031">
          <w:rPr>
            <w:rStyle w:val="Hipercze"/>
            <w:noProof/>
          </w:rPr>
          <w:t>Scenariusz przypadku użycia - Przeglądaj historię wizualizacji</w:t>
        </w:r>
        <w:r w:rsidR="005D3051">
          <w:rPr>
            <w:noProof/>
            <w:webHidden/>
          </w:rPr>
          <w:tab/>
        </w:r>
        <w:r>
          <w:rPr>
            <w:noProof/>
            <w:webHidden/>
          </w:rPr>
          <w:fldChar w:fldCharType="begin"/>
        </w:r>
        <w:r w:rsidR="005D3051">
          <w:rPr>
            <w:noProof/>
            <w:webHidden/>
          </w:rPr>
          <w:instrText xml:space="preserve"> PAGEREF _Toc449204603 \h </w:instrText>
        </w:r>
        <w:r>
          <w:rPr>
            <w:noProof/>
            <w:webHidden/>
          </w:rPr>
        </w:r>
        <w:r>
          <w:rPr>
            <w:noProof/>
            <w:webHidden/>
          </w:rPr>
          <w:fldChar w:fldCharType="separate"/>
        </w:r>
        <w:r w:rsidR="00CE5C59">
          <w:rPr>
            <w:noProof/>
            <w:webHidden/>
          </w:rPr>
          <w:t>43</w:t>
        </w:r>
        <w:r>
          <w:rPr>
            <w:noProof/>
            <w:webHidden/>
          </w:rPr>
          <w:fldChar w:fldCharType="end"/>
        </w:r>
      </w:hyperlink>
    </w:p>
    <w:p w:rsidR="005D3051" w:rsidRDefault="003E22D8">
      <w:pPr>
        <w:pStyle w:val="Spistreci1"/>
        <w:rPr>
          <w:rFonts w:asciiTheme="minorHAnsi" w:eastAsiaTheme="minorEastAsia" w:hAnsiTheme="minorHAnsi" w:cstheme="minorBidi"/>
          <w:b w:val="0"/>
          <w:bCs w:val="0"/>
          <w:smallCaps w:val="0"/>
          <w:noProof/>
          <w:sz w:val="22"/>
          <w:szCs w:val="22"/>
        </w:rPr>
      </w:pPr>
      <w:hyperlink w:anchor="_Toc449204604" w:history="1">
        <w:r w:rsidR="005D3051" w:rsidRPr="00C37031">
          <w:rPr>
            <w:rStyle w:val="Hipercze"/>
            <w:noProof/>
          </w:rPr>
          <w:t>5.</w:t>
        </w:r>
        <w:r w:rsidR="005D3051">
          <w:rPr>
            <w:rFonts w:asciiTheme="minorHAnsi" w:eastAsiaTheme="minorEastAsia" w:hAnsiTheme="minorHAnsi" w:cstheme="minorBidi"/>
            <w:b w:val="0"/>
            <w:bCs w:val="0"/>
            <w:smallCaps w:val="0"/>
            <w:noProof/>
            <w:sz w:val="22"/>
            <w:szCs w:val="22"/>
          </w:rPr>
          <w:tab/>
        </w:r>
        <w:r w:rsidR="005D3051" w:rsidRPr="00C37031">
          <w:rPr>
            <w:rStyle w:val="Hipercze"/>
            <w:noProof/>
          </w:rPr>
          <w:t>Algorytm obliczania obszaru przeszukanego</w:t>
        </w:r>
        <w:r w:rsidR="005D3051">
          <w:rPr>
            <w:noProof/>
            <w:webHidden/>
          </w:rPr>
          <w:tab/>
        </w:r>
        <w:r>
          <w:rPr>
            <w:noProof/>
            <w:webHidden/>
          </w:rPr>
          <w:fldChar w:fldCharType="begin"/>
        </w:r>
        <w:r w:rsidR="005D3051">
          <w:rPr>
            <w:noProof/>
            <w:webHidden/>
          </w:rPr>
          <w:instrText xml:space="preserve"> PAGEREF _Toc449204604 \h </w:instrText>
        </w:r>
        <w:r>
          <w:rPr>
            <w:noProof/>
            <w:webHidden/>
          </w:rPr>
        </w:r>
        <w:r>
          <w:rPr>
            <w:noProof/>
            <w:webHidden/>
          </w:rPr>
          <w:fldChar w:fldCharType="separate"/>
        </w:r>
        <w:r w:rsidR="00CE5C59">
          <w:rPr>
            <w:noProof/>
            <w:webHidden/>
          </w:rPr>
          <w:t>44</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605" w:history="1">
        <w:r w:rsidR="005D3051" w:rsidRPr="00C37031">
          <w:rPr>
            <w:rStyle w:val="Hipercze"/>
          </w:rPr>
          <w:t>5.1.</w:t>
        </w:r>
        <w:r w:rsidR="005D3051">
          <w:rPr>
            <w:rFonts w:asciiTheme="minorHAnsi" w:eastAsiaTheme="minorEastAsia" w:hAnsiTheme="minorHAnsi" w:cstheme="minorBidi"/>
            <w:b w:val="0"/>
            <w:sz w:val="22"/>
            <w:szCs w:val="22"/>
          </w:rPr>
          <w:tab/>
        </w:r>
        <w:r w:rsidR="005D3051" w:rsidRPr="00C37031">
          <w:rPr>
            <w:rStyle w:val="Hipercze"/>
          </w:rPr>
          <w:t>Założenia</w:t>
        </w:r>
        <w:r w:rsidR="005D3051">
          <w:rPr>
            <w:webHidden/>
          </w:rPr>
          <w:tab/>
        </w:r>
        <w:r>
          <w:rPr>
            <w:webHidden/>
          </w:rPr>
          <w:fldChar w:fldCharType="begin"/>
        </w:r>
        <w:r w:rsidR="005D3051">
          <w:rPr>
            <w:webHidden/>
          </w:rPr>
          <w:instrText xml:space="preserve"> PAGEREF _Toc449204605 \h </w:instrText>
        </w:r>
        <w:r>
          <w:rPr>
            <w:webHidden/>
          </w:rPr>
        </w:r>
        <w:r>
          <w:rPr>
            <w:webHidden/>
          </w:rPr>
          <w:fldChar w:fldCharType="separate"/>
        </w:r>
        <w:r w:rsidR="00CE5C59">
          <w:rPr>
            <w:webHidden/>
          </w:rPr>
          <w:t>44</w:t>
        </w:r>
        <w:r>
          <w:rPr>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606" w:history="1">
        <w:r w:rsidR="005D3051" w:rsidRPr="00C37031">
          <w:rPr>
            <w:rStyle w:val="Hipercze"/>
          </w:rPr>
          <w:t>5.2.</w:t>
        </w:r>
        <w:r w:rsidR="005D3051">
          <w:rPr>
            <w:rFonts w:asciiTheme="minorHAnsi" w:eastAsiaTheme="minorEastAsia" w:hAnsiTheme="minorHAnsi" w:cstheme="minorBidi"/>
            <w:b w:val="0"/>
            <w:sz w:val="22"/>
            <w:szCs w:val="22"/>
          </w:rPr>
          <w:tab/>
        </w:r>
        <w:r w:rsidR="005D3051" w:rsidRPr="00C37031">
          <w:rPr>
            <w:rStyle w:val="Hipercze"/>
          </w:rPr>
          <w:t>Implementacja</w:t>
        </w:r>
        <w:r w:rsidR="005D3051">
          <w:rPr>
            <w:webHidden/>
          </w:rPr>
          <w:tab/>
        </w:r>
        <w:r>
          <w:rPr>
            <w:webHidden/>
          </w:rPr>
          <w:fldChar w:fldCharType="begin"/>
        </w:r>
        <w:r w:rsidR="005D3051">
          <w:rPr>
            <w:webHidden/>
          </w:rPr>
          <w:instrText xml:space="preserve"> PAGEREF _Toc449204606 \h </w:instrText>
        </w:r>
        <w:r>
          <w:rPr>
            <w:webHidden/>
          </w:rPr>
        </w:r>
        <w:r>
          <w:rPr>
            <w:webHidden/>
          </w:rPr>
          <w:fldChar w:fldCharType="separate"/>
        </w:r>
        <w:r w:rsidR="00CE5C59">
          <w:rPr>
            <w:webHidden/>
          </w:rPr>
          <w:t>45</w:t>
        </w:r>
        <w:r>
          <w:rPr>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07" w:history="1">
        <w:r w:rsidR="005D3051" w:rsidRPr="00C37031">
          <w:rPr>
            <w:rStyle w:val="Hipercze"/>
            <w:noProof/>
          </w:rPr>
          <w:t>5.2.1.</w:t>
        </w:r>
        <w:r w:rsidR="005D3051">
          <w:rPr>
            <w:rFonts w:asciiTheme="minorHAnsi" w:eastAsiaTheme="minorEastAsia" w:hAnsiTheme="minorHAnsi" w:cstheme="minorBidi"/>
            <w:i w:val="0"/>
            <w:iCs w:val="0"/>
            <w:noProof/>
            <w:sz w:val="22"/>
            <w:szCs w:val="22"/>
          </w:rPr>
          <w:tab/>
        </w:r>
        <w:r w:rsidR="005D3051" w:rsidRPr="00C37031">
          <w:rPr>
            <w:rStyle w:val="Hipercze"/>
            <w:noProof/>
          </w:rPr>
          <w:t>Dane wejściowe</w:t>
        </w:r>
        <w:r w:rsidR="005D3051">
          <w:rPr>
            <w:noProof/>
            <w:webHidden/>
          </w:rPr>
          <w:tab/>
        </w:r>
        <w:r>
          <w:rPr>
            <w:noProof/>
            <w:webHidden/>
          </w:rPr>
          <w:fldChar w:fldCharType="begin"/>
        </w:r>
        <w:r w:rsidR="005D3051">
          <w:rPr>
            <w:noProof/>
            <w:webHidden/>
          </w:rPr>
          <w:instrText xml:space="preserve"> PAGEREF _Toc449204607 \h </w:instrText>
        </w:r>
        <w:r>
          <w:rPr>
            <w:noProof/>
            <w:webHidden/>
          </w:rPr>
        </w:r>
        <w:r>
          <w:rPr>
            <w:noProof/>
            <w:webHidden/>
          </w:rPr>
          <w:fldChar w:fldCharType="separate"/>
        </w:r>
        <w:r w:rsidR="00CE5C59">
          <w:rPr>
            <w:noProof/>
            <w:webHidden/>
          </w:rPr>
          <w:t>45</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08" w:history="1">
        <w:r w:rsidR="005D3051" w:rsidRPr="00C37031">
          <w:rPr>
            <w:rStyle w:val="Hipercze"/>
            <w:noProof/>
          </w:rPr>
          <w:t>5.2.2.</w:t>
        </w:r>
        <w:r w:rsidR="005D3051">
          <w:rPr>
            <w:rFonts w:asciiTheme="minorHAnsi" w:eastAsiaTheme="minorEastAsia" w:hAnsiTheme="minorHAnsi" w:cstheme="minorBidi"/>
            <w:i w:val="0"/>
            <w:iCs w:val="0"/>
            <w:noProof/>
            <w:sz w:val="22"/>
            <w:szCs w:val="22"/>
          </w:rPr>
          <w:tab/>
        </w:r>
        <w:r w:rsidR="005D3051" w:rsidRPr="00C37031">
          <w:rPr>
            <w:rStyle w:val="Hipercze"/>
            <w:noProof/>
          </w:rPr>
          <w:t>Algorytm wyznaczania otoczki obszaru przeszukanego</w:t>
        </w:r>
        <w:r w:rsidR="005D3051">
          <w:rPr>
            <w:noProof/>
            <w:webHidden/>
          </w:rPr>
          <w:tab/>
        </w:r>
        <w:r>
          <w:rPr>
            <w:noProof/>
            <w:webHidden/>
          </w:rPr>
          <w:fldChar w:fldCharType="begin"/>
        </w:r>
        <w:r w:rsidR="005D3051">
          <w:rPr>
            <w:noProof/>
            <w:webHidden/>
          </w:rPr>
          <w:instrText xml:space="preserve"> PAGEREF _Toc449204608 \h </w:instrText>
        </w:r>
        <w:r>
          <w:rPr>
            <w:noProof/>
            <w:webHidden/>
          </w:rPr>
        </w:r>
        <w:r>
          <w:rPr>
            <w:noProof/>
            <w:webHidden/>
          </w:rPr>
          <w:fldChar w:fldCharType="separate"/>
        </w:r>
        <w:r w:rsidR="00CE5C59">
          <w:rPr>
            <w:noProof/>
            <w:webHidden/>
          </w:rPr>
          <w:t>46</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09" w:history="1">
        <w:r w:rsidR="005D3051" w:rsidRPr="00C37031">
          <w:rPr>
            <w:rStyle w:val="Hipercze"/>
            <w:noProof/>
          </w:rPr>
          <w:t>5.2.3.</w:t>
        </w:r>
        <w:r w:rsidR="005D3051">
          <w:rPr>
            <w:rFonts w:asciiTheme="minorHAnsi" w:eastAsiaTheme="minorEastAsia" w:hAnsiTheme="minorHAnsi" w:cstheme="minorBidi"/>
            <w:i w:val="0"/>
            <w:iCs w:val="0"/>
            <w:noProof/>
            <w:sz w:val="22"/>
            <w:szCs w:val="22"/>
          </w:rPr>
          <w:tab/>
        </w:r>
        <w:r w:rsidR="005D3051" w:rsidRPr="00C37031">
          <w:rPr>
            <w:rStyle w:val="Hipercze"/>
            <w:noProof/>
          </w:rPr>
          <w:t>Algorytm wyznaczania obszarów wewnątrz otoczki, niezarejestrowanych przez kamerę</w:t>
        </w:r>
        <w:r w:rsidR="005D3051">
          <w:rPr>
            <w:noProof/>
            <w:webHidden/>
          </w:rPr>
          <w:tab/>
        </w:r>
        <w:r>
          <w:rPr>
            <w:noProof/>
            <w:webHidden/>
          </w:rPr>
          <w:fldChar w:fldCharType="begin"/>
        </w:r>
        <w:r w:rsidR="005D3051">
          <w:rPr>
            <w:noProof/>
            <w:webHidden/>
          </w:rPr>
          <w:instrText xml:space="preserve"> PAGEREF _Toc449204609 \h </w:instrText>
        </w:r>
        <w:r>
          <w:rPr>
            <w:noProof/>
            <w:webHidden/>
          </w:rPr>
        </w:r>
        <w:r>
          <w:rPr>
            <w:noProof/>
            <w:webHidden/>
          </w:rPr>
          <w:fldChar w:fldCharType="separate"/>
        </w:r>
        <w:r w:rsidR="00CE5C59">
          <w:rPr>
            <w:noProof/>
            <w:webHidden/>
          </w:rPr>
          <w:t>49</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10" w:history="1">
        <w:r w:rsidR="005D3051" w:rsidRPr="00C37031">
          <w:rPr>
            <w:rStyle w:val="Hipercze"/>
            <w:noProof/>
          </w:rPr>
          <w:t>5.2.4.</w:t>
        </w:r>
        <w:r w:rsidR="005D3051">
          <w:rPr>
            <w:rFonts w:asciiTheme="minorHAnsi" w:eastAsiaTheme="minorEastAsia" w:hAnsiTheme="minorHAnsi" w:cstheme="minorBidi"/>
            <w:i w:val="0"/>
            <w:iCs w:val="0"/>
            <w:noProof/>
            <w:sz w:val="22"/>
            <w:szCs w:val="22"/>
          </w:rPr>
          <w:tab/>
        </w:r>
        <w:r w:rsidR="005D3051" w:rsidRPr="00C37031">
          <w:rPr>
            <w:rStyle w:val="Hipercze"/>
            <w:noProof/>
          </w:rPr>
          <w:t>Algorytm łączenia obszarów</w:t>
        </w:r>
        <w:r w:rsidR="005D3051">
          <w:rPr>
            <w:noProof/>
            <w:webHidden/>
          </w:rPr>
          <w:tab/>
        </w:r>
        <w:r>
          <w:rPr>
            <w:noProof/>
            <w:webHidden/>
          </w:rPr>
          <w:fldChar w:fldCharType="begin"/>
        </w:r>
        <w:r w:rsidR="005D3051">
          <w:rPr>
            <w:noProof/>
            <w:webHidden/>
          </w:rPr>
          <w:instrText xml:space="preserve"> PAGEREF _Toc449204610 \h </w:instrText>
        </w:r>
        <w:r>
          <w:rPr>
            <w:noProof/>
            <w:webHidden/>
          </w:rPr>
        </w:r>
        <w:r>
          <w:rPr>
            <w:noProof/>
            <w:webHidden/>
          </w:rPr>
          <w:fldChar w:fldCharType="separate"/>
        </w:r>
        <w:r w:rsidR="00CE5C59">
          <w:rPr>
            <w:noProof/>
            <w:webHidden/>
          </w:rPr>
          <w:t>52</w:t>
        </w:r>
        <w:r>
          <w:rPr>
            <w:noProof/>
            <w:webHidden/>
          </w:rPr>
          <w:fldChar w:fldCharType="end"/>
        </w:r>
      </w:hyperlink>
    </w:p>
    <w:p w:rsidR="005D3051" w:rsidRDefault="003E22D8">
      <w:pPr>
        <w:pStyle w:val="Spistreci4"/>
        <w:tabs>
          <w:tab w:val="left" w:pos="1680"/>
          <w:tab w:val="right" w:leader="dot" w:pos="9060"/>
        </w:tabs>
        <w:rPr>
          <w:rFonts w:asciiTheme="minorHAnsi" w:eastAsiaTheme="minorEastAsia" w:hAnsiTheme="minorHAnsi" w:cstheme="minorBidi"/>
          <w:noProof/>
          <w:sz w:val="22"/>
          <w:szCs w:val="22"/>
        </w:rPr>
      </w:pPr>
      <w:hyperlink w:anchor="_Toc449204611" w:history="1">
        <w:r w:rsidR="005D3051" w:rsidRPr="00C37031">
          <w:rPr>
            <w:rStyle w:val="Hipercze"/>
            <w:noProof/>
          </w:rPr>
          <w:t>5.2.4.1.</w:t>
        </w:r>
        <w:r w:rsidR="005D3051">
          <w:rPr>
            <w:rFonts w:asciiTheme="minorHAnsi" w:eastAsiaTheme="minorEastAsia" w:hAnsiTheme="minorHAnsi" w:cstheme="minorBidi"/>
            <w:noProof/>
            <w:sz w:val="22"/>
            <w:szCs w:val="22"/>
          </w:rPr>
          <w:tab/>
        </w:r>
        <w:r w:rsidR="005D3051" w:rsidRPr="00C37031">
          <w:rPr>
            <w:rStyle w:val="Hipercze"/>
            <w:noProof/>
          </w:rPr>
          <w:t>Definicja problemu</w:t>
        </w:r>
        <w:r w:rsidR="005D3051">
          <w:rPr>
            <w:noProof/>
            <w:webHidden/>
          </w:rPr>
          <w:tab/>
        </w:r>
        <w:r>
          <w:rPr>
            <w:noProof/>
            <w:webHidden/>
          </w:rPr>
          <w:fldChar w:fldCharType="begin"/>
        </w:r>
        <w:r w:rsidR="005D3051">
          <w:rPr>
            <w:noProof/>
            <w:webHidden/>
          </w:rPr>
          <w:instrText xml:space="preserve"> PAGEREF _Toc449204611 \h </w:instrText>
        </w:r>
        <w:r>
          <w:rPr>
            <w:noProof/>
            <w:webHidden/>
          </w:rPr>
        </w:r>
        <w:r>
          <w:rPr>
            <w:noProof/>
            <w:webHidden/>
          </w:rPr>
          <w:fldChar w:fldCharType="separate"/>
        </w:r>
        <w:r w:rsidR="00CE5C59">
          <w:rPr>
            <w:noProof/>
            <w:webHidden/>
          </w:rPr>
          <w:t>52</w:t>
        </w:r>
        <w:r>
          <w:rPr>
            <w:noProof/>
            <w:webHidden/>
          </w:rPr>
          <w:fldChar w:fldCharType="end"/>
        </w:r>
      </w:hyperlink>
    </w:p>
    <w:p w:rsidR="005D3051" w:rsidRDefault="003E22D8">
      <w:pPr>
        <w:pStyle w:val="Spistreci4"/>
        <w:tabs>
          <w:tab w:val="left" w:pos="1680"/>
          <w:tab w:val="right" w:leader="dot" w:pos="9060"/>
        </w:tabs>
        <w:rPr>
          <w:rFonts w:asciiTheme="minorHAnsi" w:eastAsiaTheme="minorEastAsia" w:hAnsiTheme="minorHAnsi" w:cstheme="minorBidi"/>
          <w:noProof/>
          <w:sz w:val="22"/>
          <w:szCs w:val="22"/>
        </w:rPr>
      </w:pPr>
      <w:hyperlink w:anchor="_Toc449204612" w:history="1">
        <w:r w:rsidR="005D3051" w:rsidRPr="00C37031">
          <w:rPr>
            <w:rStyle w:val="Hipercze"/>
            <w:noProof/>
          </w:rPr>
          <w:t>5.2.4.2.</w:t>
        </w:r>
        <w:r w:rsidR="005D3051">
          <w:rPr>
            <w:rFonts w:asciiTheme="minorHAnsi" w:eastAsiaTheme="minorEastAsia" w:hAnsiTheme="minorHAnsi" w:cstheme="minorBidi"/>
            <w:noProof/>
            <w:sz w:val="22"/>
            <w:szCs w:val="22"/>
          </w:rPr>
          <w:tab/>
        </w:r>
        <w:r w:rsidR="005D3051" w:rsidRPr="00C37031">
          <w:rPr>
            <w:rStyle w:val="Hipercze"/>
            <w:noProof/>
          </w:rPr>
          <w:t>Wyznaczanie otoczki wklęsłej - kształt α</w:t>
        </w:r>
        <w:r w:rsidR="005D3051">
          <w:rPr>
            <w:noProof/>
            <w:webHidden/>
          </w:rPr>
          <w:tab/>
        </w:r>
        <w:r>
          <w:rPr>
            <w:noProof/>
            <w:webHidden/>
          </w:rPr>
          <w:fldChar w:fldCharType="begin"/>
        </w:r>
        <w:r w:rsidR="005D3051">
          <w:rPr>
            <w:noProof/>
            <w:webHidden/>
          </w:rPr>
          <w:instrText xml:space="preserve"> PAGEREF _Toc449204612 \h </w:instrText>
        </w:r>
        <w:r>
          <w:rPr>
            <w:noProof/>
            <w:webHidden/>
          </w:rPr>
        </w:r>
        <w:r>
          <w:rPr>
            <w:noProof/>
            <w:webHidden/>
          </w:rPr>
          <w:fldChar w:fldCharType="separate"/>
        </w:r>
        <w:r w:rsidR="00CE5C59">
          <w:rPr>
            <w:noProof/>
            <w:webHidden/>
          </w:rPr>
          <w:t>53</w:t>
        </w:r>
        <w:r>
          <w:rPr>
            <w:noProof/>
            <w:webHidden/>
          </w:rPr>
          <w:fldChar w:fldCharType="end"/>
        </w:r>
      </w:hyperlink>
    </w:p>
    <w:p w:rsidR="005D3051" w:rsidRDefault="003E22D8">
      <w:pPr>
        <w:pStyle w:val="Spistreci4"/>
        <w:tabs>
          <w:tab w:val="left" w:pos="1680"/>
          <w:tab w:val="right" w:leader="dot" w:pos="9060"/>
        </w:tabs>
        <w:rPr>
          <w:rFonts w:asciiTheme="minorHAnsi" w:eastAsiaTheme="minorEastAsia" w:hAnsiTheme="minorHAnsi" w:cstheme="minorBidi"/>
          <w:noProof/>
          <w:sz w:val="22"/>
          <w:szCs w:val="22"/>
        </w:rPr>
      </w:pPr>
      <w:hyperlink w:anchor="_Toc449204613" w:history="1">
        <w:r w:rsidR="005D3051" w:rsidRPr="00C37031">
          <w:rPr>
            <w:rStyle w:val="Hipercze"/>
            <w:noProof/>
          </w:rPr>
          <w:t>5.2.4.3.</w:t>
        </w:r>
        <w:r w:rsidR="005D3051">
          <w:rPr>
            <w:rFonts w:asciiTheme="minorHAnsi" w:eastAsiaTheme="minorEastAsia" w:hAnsiTheme="minorHAnsi" w:cstheme="minorBidi"/>
            <w:noProof/>
            <w:sz w:val="22"/>
            <w:szCs w:val="22"/>
          </w:rPr>
          <w:tab/>
        </w:r>
        <w:r w:rsidR="005D3051" w:rsidRPr="00C37031">
          <w:rPr>
            <w:rStyle w:val="Hipercze"/>
            <w:noProof/>
          </w:rPr>
          <w:t>Łączenie obszarów, a części zasłonięte wewnątrz obszarów</w:t>
        </w:r>
        <w:r w:rsidR="005D3051">
          <w:rPr>
            <w:noProof/>
            <w:webHidden/>
          </w:rPr>
          <w:tab/>
        </w:r>
        <w:r>
          <w:rPr>
            <w:noProof/>
            <w:webHidden/>
          </w:rPr>
          <w:fldChar w:fldCharType="begin"/>
        </w:r>
        <w:r w:rsidR="005D3051">
          <w:rPr>
            <w:noProof/>
            <w:webHidden/>
          </w:rPr>
          <w:instrText xml:space="preserve"> PAGEREF _Toc449204613 \h </w:instrText>
        </w:r>
        <w:r>
          <w:rPr>
            <w:noProof/>
            <w:webHidden/>
          </w:rPr>
        </w:r>
        <w:r>
          <w:rPr>
            <w:noProof/>
            <w:webHidden/>
          </w:rPr>
          <w:fldChar w:fldCharType="separate"/>
        </w:r>
        <w:r w:rsidR="00CE5C59">
          <w:rPr>
            <w:noProof/>
            <w:webHidden/>
          </w:rPr>
          <w:t>59</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14" w:history="1">
        <w:r w:rsidR="005D3051" w:rsidRPr="00C37031">
          <w:rPr>
            <w:rStyle w:val="Hipercze"/>
            <w:noProof/>
          </w:rPr>
          <w:t>5.2.5.</w:t>
        </w:r>
        <w:r w:rsidR="005D3051">
          <w:rPr>
            <w:rFonts w:asciiTheme="minorHAnsi" w:eastAsiaTheme="minorEastAsia" w:hAnsiTheme="minorHAnsi" w:cstheme="minorBidi"/>
            <w:i w:val="0"/>
            <w:iCs w:val="0"/>
            <w:noProof/>
            <w:sz w:val="22"/>
            <w:szCs w:val="22"/>
          </w:rPr>
          <w:tab/>
        </w:r>
        <w:r w:rsidR="005D3051" w:rsidRPr="00C37031">
          <w:rPr>
            <w:rStyle w:val="Hipercze"/>
            <w:noProof/>
          </w:rPr>
          <w:t>Podsumowanie</w:t>
        </w:r>
        <w:r w:rsidR="005D3051">
          <w:rPr>
            <w:noProof/>
            <w:webHidden/>
          </w:rPr>
          <w:tab/>
        </w:r>
        <w:r>
          <w:rPr>
            <w:noProof/>
            <w:webHidden/>
          </w:rPr>
          <w:fldChar w:fldCharType="begin"/>
        </w:r>
        <w:r w:rsidR="005D3051">
          <w:rPr>
            <w:noProof/>
            <w:webHidden/>
          </w:rPr>
          <w:instrText xml:space="preserve"> PAGEREF _Toc449204614 \h </w:instrText>
        </w:r>
        <w:r>
          <w:rPr>
            <w:noProof/>
            <w:webHidden/>
          </w:rPr>
        </w:r>
        <w:r>
          <w:rPr>
            <w:noProof/>
            <w:webHidden/>
          </w:rPr>
          <w:fldChar w:fldCharType="separate"/>
        </w:r>
        <w:r w:rsidR="00CE5C59">
          <w:rPr>
            <w:noProof/>
            <w:webHidden/>
          </w:rPr>
          <w:t>60</w:t>
        </w:r>
        <w:r>
          <w:rPr>
            <w:noProof/>
            <w:webHidden/>
          </w:rPr>
          <w:fldChar w:fldCharType="end"/>
        </w:r>
      </w:hyperlink>
    </w:p>
    <w:p w:rsidR="005D3051" w:rsidRDefault="003E22D8">
      <w:pPr>
        <w:pStyle w:val="Spistreci1"/>
        <w:rPr>
          <w:rFonts w:asciiTheme="minorHAnsi" w:eastAsiaTheme="minorEastAsia" w:hAnsiTheme="minorHAnsi" w:cstheme="minorBidi"/>
          <w:b w:val="0"/>
          <w:bCs w:val="0"/>
          <w:smallCaps w:val="0"/>
          <w:noProof/>
          <w:sz w:val="22"/>
          <w:szCs w:val="22"/>
        </w:rPr>
      </w:pPr>
      <w:hyperlink w:anchor="_Toc449204615" w:history="1">
        <w:r w:rsidR="005D3051" w:rsidRPr="00C37031">
          <w:rPr>
            <w:rStyle w:val="Hipercze"/>
            <w:noProof/>
          </w:rPr>
          <w:t>6.</w:t>
        </w:r>
        <w:r w:rsidR="005D3051">
          <w:rPr>
            <w:rFonts w:asciiTheme="minorHAnsi" w:eastAsiaTheme="minorEastAsia" w:hAnsiTheme="minorHAnsi" w:cstheme="minorBidi"/>
            <w:b w:val="0"/>
            <w:bCs w:val="0"/>
            <w:smallCaps w:val="0"/>
            <w:noProof/>
            <w:sz w:val="22"/>
            <w:szCs w:val="22"/>
          </w:rPr>
          <w:tab/>
        </w:r>
        <w:r w:rsidR="005D3051" w:rsidRPr="00C37031">
          <w:rPr>
            <w:rStyle w:val="Hipercze"/>
            <w:noProof/>
          </w:rPr>
          <w:t>Projekt systemu</w:t>
        </w:r>
        <w:r w:rsidR="005D3051">
          <w:rPr>
            <w:noProof/>
            <w:webHidden/>
          </w:rPr>
          <w:tab/>
        </w:r>
        <w:r>
          <w:rPr>
            <w:noProof/>
            <w:webHidden/>
          </w:rPr>
          <w:fldChar w:fldCharType="begin"/>
        </w:r>
        <w:r w:rsidR="005D3051">
          <w:rPr>
            <w:noProof/>
            <w:webHidden/>
          </w:rPr>
          <w:instrText xml:space="preserve"> PAGEREF _Toc449204615 \h </w:instrText>
        </w:r>
        <w:r>
          <w:rPr>
            <w:noProof/>
            <w:webHidden/>
          </w:rPr>
        </w:r>
        <w:r>
          <w:rPr>
            <w:noProof/>
            <w:webHidden/>
          </w:rPr>
          <w:fldChar w:fldCharType="separate"/>
        </w:r>
        <w:r w:rsidR="00CE5C59">
          <w:rPr>
            <w:noProof/>
            <w:webHidden/>
          </w:rPr>
          <w:t>61</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616" w:history="1">
        <w:r w:rsidR="005D3051" w:rsidRPr="00C37031">
          <w:rPr>
            <w:rStyle w:val="Hipercze"/>
          </w:rPr>
          <w:t>6.1.</w:t>
        </w:r>
        <w:r w:rsidR="005D3051">
          <w:rPr>
            <w:rFonts w:asciiTheme="minorHAnsi" w:eastAsiaTheme="minorEastAsia" w:hAnsiTheme="minorHAnsi" w:cstheme="minorBidi"/>
            <w:b w:val="0"/>
            <w:sz w:val="22"/>
            <w:szCs w:val="22"/>
          </w:rPr>
          <w:tab/>
        </w:r>
        <w:r w:rsidR="005D3051" w:rsidRPr="00C37031">
          <w:rPr>
            <w:rStyle w:val="Hipercze"/>
          </w:rPr>
          <w:t>Diagram komponentów</w:t>
        </w:r>
        <w:r w:rsidR="005D3051">
          <w:rPr>
            <w:webHidden/>
          </w:rPr>
          <w:tab/>
        </w:r>
        <w:r>
          <w:rPr>
            <w:webHidden/>
          </w:rPr>
          <w:fldChar w:fldCharType="begin"/>
        </w:r>
        <w:r w:rsidR="005D3051">
          <w:rPr>
            <w:webHidden/>
          </w:rPr>
          <w:instrText xml:space="preserve"> PAGEREF _Toc449204616 \h </w:instrText>
        </w:r>
        <w:r>
          <w:rPr>
            <w:webHidden/>
          </w:rPr>
        </w:r>
        <w:r>
          <w:rPr>
            <w:webHidden/>
          </w:rPr>
          <w:fldChar w:fldCharType="separate"/>
        </w:r>
        <w:r w:rsidR="00CE5C59">
          <w:rPr>
            <w:webHidden/>
          </w:rPr>
          <w:t>62</w:t>
        </w:r>
        <w:r>
          <w:rPr>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617" w:history="1">
        <w:r w:rsidR="005D3051" w:rsidRPr="00C37031">
          <w:rPr>
            <w:rStyle w:val="Hipercze"/>
          </w:rPr>
          <w:t>6.2.</w:t>
        </w:r>
        <w:r w:rsidR="005D3051">
          <w:rPr>
            <w:rFonts w:asciiTheme="minorHAnsi" w:eastAsiaTheme="minorEastAsia" w:hAnsiTheme="minorHAnsi" w:cstheme="minorBidi"/>
            <w:b w:val="0"/>
            <w:sz w:val="22"/>
            <w:szCs w:val="22"/>
          </w:rPr>
          <w:tab/>
        </w:r>
        <w:r w:rsidR="005D3051" w:rsidRPr="00C37031">
          <w:rPr>
            <w:rStyle w:val="Hipercze"/>
          </w:rPr>
          <w:t>Diagramy klas</w:t>
        </w:r>
        <w:r w:rsidR="005D3051">
          <w:rPr>
            <w:webHidden/>
          </w:rPr>
          <w:tab/>
        </w:r>
        <w:r>
          <w:rPr>
            <w:webHidden/>
          </w:rPr>
          <w:fldChar w:fldCharType="begin"/>
        </w:r>
        <w:r w:rsidR="005D3051">
          <w:rPr>
            <w:webHidden/>
          </w:rPr>
          <w:instrText xml:space="preserve"> PAGEREF _Toc449204617 \h </w:instrText>
        </w:r>
        <w:r>
          <w:rPr>
            <w:webHidden/>
          </w:rPr>
        </w:r>
        <w:r>
          <w:rPr>
            <w:webHidden/>
          </w:rPr>
          <w:fldChar w:fldCharType="separate"/>
        </w:r>
        <w:r w:rsidR="00CE5C59">
          <w:rPr>
            <w:webHidden/>
          </w:rPr>
          <w:t>63</w:t>
        </w:r>
        <w:r>
          <w:rPr>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18" w:history="1">
        <w:r w:rsidR="005D3051" w:rsidRPr="00C37031">
          <w:rPr>
            <w:rStyle w:val="Hipercze"/>
            <w:noProof/>
          </w:rPr>
          <w:t>6.2.1.</w:t>
        </w:r>
        <w:r w:rsidR="005D3051">
          <w:rPr>
            <w:rFonts w:asciiTheme="minorHAnsi" w:eastAsiaTheme="minorEastAsia" w:hAnsiTheme="minorHAnsi" w:cstheme="minorBidi"/>
            <w:i w:val="0"/>
            <w:iCs w:val="0"/>
            <w:noProof/>
            <w:sz w:val="22"/>
            <w:szCs w:val="22"/>
          </w:rPr>
          <w:tab/>
        </w:r>
        <w:r w:rsidR="005D3051" w:rsidRPr="00C37031">
          <w:rPr>
            <w:rStyle w:val="Hipercze"/>
            <w:noProof/>
          </w:rPr>
          <w:t>Diagram klas części serwerowej</w:t>
        </w:r>
        <w:r w:rsidR="005D3051">
          <w:rPr>
            <w:noProof/>
            <w:webHidden/>
          </w:rPr>
          <w:tab/>
        </w:r>
        <w:r>
          <w:rPr>
            <w:noProof/>
            <w:webHidden/>
          </w:rPr>
          <w:fldChar w:fldCharType="begin"/>
        </w:r>
        <w:r w:rsidR="005D3051">
          <w:rPr>
            <w:noProof/>
            <w:webHidden/>
          </w:rPr>
          <w:instrText xml:space="preserve"> PAGEREF _Toc449204618 \h </w:instrText>
        </w:r>
        <w:r>
          <w:rPr>
            <w:noProof/>
            <w:webHidden/>
          </w:rPr>
        </w:r>
        <w:r>
          <w:rPr>
            <w:noProof/>
            <w:webHidden/>
          </w:rPr>
          <w:fldChar w:fldCharType="separate"/>
        </w:r>
        <w:r w:rsidR="00CE5C59">
          <w:rPr>
            <w:noProof/>
            <w:webHidden/>
          </w:rPr>
          <w:t>63</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19" w:history="1">
        <w:r w:rsidR="005D3051" w:rsidRPr="00C37031">
          <w:rPr>
            <w:rStyle w:val="Hipercze"/>
            <w:noProof/>
          </w:rPr>
          <w:t>6.2.2.</w:t>
        </w:r>
        <w:r w:rsidR="005D3051">
          <w:rPr>
            <w:rFonts w:asciiTheme="minorHAnsi" w:eastAsiaTheme="minorEastAsia" w:hAnsiTheme="minorHAnsi" w:cstheme="minorBidi"/>
            <w:i w:val="0"/>
            <w:iCs w:val="0"/>
            <w:noProof/>
            <w:sz w:val="22"/>
            <w:szCs w:val="22"/>
          </w:rPr>
          <w:tab/>
        </w:r>
        <w:r w:rsidR="005D3051" w:rsidRPr="00C37031">
          <w:rPr>
            <w:rStyle w:val="Hipercze"/>
            <w:noProof/>
          </w:rPr>
          <w:t>Diagram klas aplikacji klienckiej</w:t>
        </w:r>
        <w:r w:rsidR="005D3051">
          <w:rPr>
            <w:noProof/>
            <w:webHidden/>
          </w:rPr>
          <w:tab/>
        </w:r>
        <w:r>
          <w:rPr>
            <w:noProof/>
            <w:webHidden/>
          </w:rPr>
          <w:fldChar w:fldCharType="begin"/>
        </w:r>
        <w:r w:rsidR="005D3051">
          <w:rPr>
            <w:noProof/>
            <w:webHidden/>
          </w:rPr>
          <w:instrText xml:space="preserve"> PAGEREF _Toc449204619 \h </w:instrText>
        </w:r>
        <w:r>
          <w:rPr>
            <w:noProof/>
            <w:webHidden/>
          </w:rPr>
        </w:r>
        <w:r>
          <w:rPr>
            <w:noProof/>
            <w:webHidden/>
          </w:rPr>
          <w:fldChar w:fldCharType="separate"/>
        </w:r>
        <w:r w:rsidR="00CE5C59">
          <w:rPr>
            <w:noProof/>
            <w:webHidden/>
          </w:rPr>
          <w:t>63</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620" w:history="1">
        <w:r w:rsidR="005D3051" w:rsidRPr="00C37031">
          <w:rPr>
            <w:rStyle w:val="Hipercze"/>
          </w:rPr>
          <w:t>6.3.</w:t>
        </w:r>
        <w:r w:rsidR="005D3051">
          <w:rPr>
            <w:rFonts w:asciiTheme="minorHAnsi" w:eastAsiaTheme="minorEastAsia" w:hAnsiTheme="minorHAnsi" w:cstheme="minorBidi"/>
            <w:b w:val="0"/>
            <w:sz w:val="22"/>
            <w:szCs w:val="22"/>
          </w:rPr>
          <w:tab/>
        </w:r>
        <w:r w:rsidR="005D3051" w:rsidRPr="00C37031">
          <w:rPr>
            <w:rStyle w:val="Hipercze"/>
          </w:rPr>
          <w:t>Diagram związków encji</w:t>
        </w:r>
        <w:r w:rsidR="005D3051">
          <w:rPr>
            <w:webHidden/>
          </w:rPr>
          <w:tab/>
        </w:r>
        <w:r>
          <w:rPr>
            <w:webHidden/>
          </w:rPr>
          <w:fldChar w:fldCharType="begin"/>
        </w:r>
        <w:r w:rsidR="005D3051">
          <w:rPr>
            <w:webHidden/>
          </w:rPr>
          <w:instrText xml:space="preserve"> PAGEREF _Toc449204620 \h </w:instrText>
        </w:r>
        <w:r>
          <w:rPr>
            <w:webHidden/>
          </w:rPr>
        </w:r>
        <w:r>
          <w:rPr>
            <w:webHidden/>
          </w:rPr>
          <w:fldChar w:fldCharType="separate"/>
        </w:r>
        <w:r w:rsidR="00CE5C59">
          <w:rPr>
            <w:webHidden/>
          </w:rPr>
          <w:t>64</w:t>
        </w:r>
        <w:r>
          <w:rPr>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621" w:history="1">
        <w:r w:rsidR="005D3051" w:rsidRPr="00C37031">
          <w:rPr>
            <w:rStyle w:val="Hipercze"/>
          </w:rPr>
          <w:t>6.4.</w:t>
        </w:r>
        <w:r w:rsidR="005D3051">
          <w:rPr>
            <w:rFonts w:asciiTheme="minorHAnsi" w:eastAsiaTheme="minorEastAsia" w:hAnsiTheme="minorHAnsi" w:cstheme="minorBidi"/>
            <w:b w:val="0"/>
            <w:sz w:val="22"/>
            <w:szCs w:val="22"/>
          </w:rPr>
          <w:tab/>
        </w:r>
        <w:r w:rsidR="005D3051" w:rsidRPr="00C37031">
          <w:rPr>
            <w:rStyle w:val="Hipercze"/>
          </w:rPr>
          <w:t>Diagramy aktywności</w:t>
        </w:r>
        <w:r w:rsidR="005D3051">
          <w:rPr>
            <w:webHidden/>
          </w:rPr>
          <w:tab/>
        </w:r>
        <w:r>
          <w:rPr>
            <w:webHidden/>
          </w:rPr>
          <w:fldChar w:fldCharType="begin"/>
        </w:r>
        <w:r w:rsidR="005D3051">
          <w:rPr>
            <w:webHidden/>
          </w:rPr>
          <w:instrText xml:space="preserve"> PAGEREF _Toc449204621 \h </w:instrText>
        </w:r>
        <w:r>
          <w:rPr>
            <w:webHidden/>
          </w:rPr>
        </w:r>
        <w:r>
          <w:rPr>
            <w:webHidden/>
          </w:rPr>
          <w:fldChar w:fldCharType="separate"/>
        </w:r>
        <w:r w:rsidR="00CE5C59">
          <w:rPr>
            <w:webHidden/>
          </w:rPr>
          <w:t>65</w:t>
        </w:r>
        <w:r>
          <w:rPr>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22" w:history="1">
        <w:r w:rsidR="005D3051" w:rsidRPr="00C37031">
          <w:rPr>
            <w:rStyle w:val="Hipercze"/>
            <w:noProof/>
          </w:rPr>
          <w:t>6.4.1.</w:t>
        </w:r>
        <w:r w:rsidR="005D3051">
          <w:rPr>
            <w:rFonts w:asciiTheme="minorHAnsi" w:eastAsiaTheme="minorEastAsia" w:hAnsiTheme="minorHAnsi" w:cstheme="minorBidi"/>
            <w:i w:val="0"/>
            <w:iCs w:val="0"/>
            <w:noProof/>
            <w:sz w:val="22"/>
            <w:szCs w:val="22"/>
          </w:rPr>
          <w:tab/>
        </w:r>
        <w:r w:rsidR="005D3051" w:rsidRPr="00C37031">
          <w:rPr>
            <w:rStyle w:val="Hipercze"/>
            <w:noProof/>
          </w:rPr>
          <w:t>Diagram aktywności - Dron - Zmień położenie</w:t>
        </w:r>
        <w:r w:rsidR="005D3051">
          <w:rPr>
            <w:noProof/>
            <w:webHidden/>
          </w:rPr>
          <w:tab/>
        </w:r>
        <w:r>
          <w:rPr>
            <w:noProof/>
            <w:webHidden/>
          </w:rPr>
          <w:fldChar w:fldCharType="begin"/>
        </w:r>
        <w:r w:rsidR="005D3051">
          <w:rPr>
            <w:noProof/>
            <w:webHidden/>
          </w:rPr>
          <w:instrText xml:space="preserve"> PAGEREF _Toc449204622 \h </w:instrText>
        </w:r>
        <w:r>
          <w:rPr>
            <w:noProof/>
            <w:webHidden/>
          </w:rPr>
        </w:r>
        <w:r>
          <w:rPr>
            <w:noProof/>
            <w:webHidden/>
          </w:rPr>
          <w:fldChar w:fldCharType="separate"/>
        </w:r>
        <w:r w:rsidR="00CE5C59">
          <w:rPr>
            <w:noProof/>
            <w:webHidden/>
          </w:rPr>
          <w:t>65</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23" w:history="1">
        <w:r w:rsidR="005D3051" w:rsidRPr="00C37031">
          <w:rPr>
            <w:rStyle w:val="Hipercze"/>
            <w:noProof/>
          </w:rPr>
          <w:t>6.4.2.</w:t>
        </w:r>
        <w:r w:rsidR="005D3051">
          <w:rPr>
            <w:rFonts w:asciiTheme="minorHAnsi" w:eastAsiaTheme="minorEastAsia" w:hAnsiTheme="minorHAnsi" w:cstheme="minorBidi"/>
            <w:i w:val="0"/>
            <w:iCs w:val="0"/>
            <w:noProof/>
            <w:sz w:val="22"/>
            <w:szCs w:val="22"/>
          </w:rPr>
          <w:tab/>
        </w:r>
        <w:r w:rsidR="005D3051" w:rsidRPr="00C37031">
          <w:rPr>
            <w:rStyle w:val="Hipercze"/>
            <w:noProof/>
          </w:rPr>
          <w:t>Diagram aktywności - Użytkownik aplikacji wizualizującej - Oglądaj wizualizację</w:t>
        </w:r>
        <w:r w:rsidR="005D3051">
          <w:rPr>
            <w:noProof/>
            <w:webHidden/>
          </w:rPr>
          <w:tab/>
        </w:r>
        <w:r>
          <w:rPr>
            <w:noProof/>
            <w:webHidden/>
          </w:rPr>
          <w:fldChar w:fldCharType="begin"/>
        </w:r>
        <w:r w:rsidR="005D3051">
          <w:rPr>
            <w:noProof/>
            <w:webHidden/>
          </w:rPr>
          <w:instrText xml:space="preserve"> PAGEREF _Toc449204623 \h </w:instrText>
        </w:r>
        <w:r>
          <w:rPr>
            <w:noProof/>
            <w:webHidden/>
          </w:rPr>
        </w:r>
        <w:r>
          <w:rPr>
            <w:noProof/>
            <w:webHidden/>
          </w:rPr>
          <w:fldChar w:fldCharType="separate"/>
        </w:r>
        <w:r w:rsidR="00CE5C59">
          <w:rPr>
            <w:noProof/>
            <w:webHidden/>
          </w:rPr>
          <w:t>66</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24" w:history="1">
        <w:r w:rsidR="005D3051" w:rsidRPr="00C37031">
          <w:rPr>
            <w:rStyle w:val="Hipercze"/>
            <w:noProof/>
          </w:rPr>
          <w:t>6.4.3.</w:t>
        </w:r>
        <w:r w:rsidR="005D3051">
          <w:rPr>
            <w:rFonts w:asciiTheme="minorHAnsi" w:eastAsiaTheme="minorEastAsia" w:hAnsiTheme="minorHAnsi" w:cstheme="minorBidi"/>
            <w:i w:val="0"/>
            <w:iCs w:val="0"/>
            <w:noProof/>
            <w:sz w:val="22"/>
            <w:szCs w:val="22"/>
          </w:rPr>
          <w:tab/>
        </w:r>
        <w:r w:rsidR="005D3051" w:rsidRPr="00C37031">
          <w:rPr>
            <w:rStyle w:val="Hipercze"/>
            <w:noProof/>
          </w:rPr>
          <w:t>Diagram aktywności - Użytkownik aplikacji wizualizującej - Edytuj preferencje</w:t>
        </w:r>
        <w:r w:rsidR="005D3051">
          <w:rPr>
            <w:noProof/>
            <w:webHidden/>
          </w:rPr>
          <w:tab/>
        </w:r>
        <w:r>
          <w:rPr>
            <w:noProof/>
            <w:webHidden/>
          </w:rPr>
          <w:fldChar w:fldCharType="begin"/>
        </w:r>
        <w:r w:rsidR="005D3051">
          <w:rPr>
            <w:noProof/>
            <w:webHidden/>
          </w:rPr>
          <w:instrText xml:space="preserve"> PAGEREF _Toc449204624 \h </w:instrText>
        </w:r>
        <w:r>
          <w:rPr>
            <w:noProof/>
            <w:webHidden/>
          </w:rPr>
        </w:r>
        <w:r>
          <w:rPr>
            <w:noProof/>
            <w:webHidden/>
          </w:rPr>
          <w:fldChar w:fldCharType="separate"/>
        </w:r>
        <w:r w:rsidR="00CE5C59">
          <w:rPr>
            <w:noProof/>
            <w:webHidden/>
          </w:rPr>
          <w:t>67</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25" w:history="1">
        <w:r w:rsidR="005D3051" w:rsidRPr="00C37031">
          <w:rPr>
            <w:rStyle w:val="Hipercze"/>
            <w:noProof/>
          </w:rPr>
          <w:t>6.4.4.</w:t>
        </w:r>
        <w:r w:rsidR="005D3051">
          <w:rPr>
            <w:rFonts w:asciiTheme="minorHAnsi" w:eastAsiaTheme="minorEastAsia" w:hAnsiTheme="minorHAnsi" w:cstheme="minorBidi"/>
            <w:i w:val="0"/>
            <w:iCs w:val="0"/>
            <w:noProof/>
            <w:sz w:val="22"/>
            <w:szCs w:val="22"/>
          </w:rPr>
          <w:tab/>
        </w:r>
        <w:r w:rsidR="005D3051" w:rsidRPr="00C37031">
          <w:rPr>
            <w:rStyle w:val="Hipercze"/>
            <w:noProof/>
          </w:rPr>
          <w:t>Diagram aktywności - Użytkownik aplikacji wizualizującej - Przeglądaj historię wizualizacji</w:t>
        </w:r>
        <w:r w:rsidR="005D3051">
          <w:rPr>
            <w:noProof/>
            <w:webHidden/>
          </w:rPr>
          <w:tab/>
        </w:r>
        <w:r>
          <w:rPr>
            <w:noProof/>
            <w:webHidden/>
          </w:rPr>
          <w:fldChar w:fldCharType="begin"/>
        </w:r>
        <w:r w:rsidR="005D3051">
          <w:rPr>
            <w:noProof/>
            <w:webHidden/>
          </w:rPr>
          <w:instrText xml:space="preserve"> PAGEREF _Toc449204625 \h </w:instrText>
        </w:r>
        <w:r>
          <w:rPr>
            <w:noProof/>
            <w:webHidden/>
          </w:rPr>
        </w:r>
        <w:r>
          <w:rPr>
            <w:noProof/>
            <w:webHidden/>
          </w:rPr>
          <w:fldChar w:fldCharType="separate"/>
        </w:r>
        <w:r w:rsidR="00CE5C59">
          <w:rPr>
            <w:noProof/>
            <w:webHidden/>
          </w:rPr>
          <w:t>68</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26" w:history="1">
        <w:r w:rsidR="005D3051" w:rsidRPr="00C37031">
          <w:rPr>
            <w:rStyle w:val="Hipercze"/>
            <w:noProof/>
          </w:rPr>
          <w:t>6.4.5.</w:t>
        </w:r>
        <w:r w:rsidR="005D3051">
          <w:rPr>
            <w:rFonts w:asciiTheme="minorHAnsi" w:eastAsiaTheme="minorEastAsia" w:hAnsiTheme="minorHAnsi" w:cstheme="minorBidi"/>
            <w:i w:val="0"/>
            <w:iCs w:val="0"/>
            <w:noProof/>
            <w:sz w:val="22"/>
            <w:szCs w:val="22"/>
          </w:rPr>
          <w:tab/>
        </w:r>
        <w:r w:rsidR="005D3051" w:rsidRPr="00C37031">
          <w:rPr>
            <w:rStyle w:val="Hipercze"/>
            <w:noProof/>
          </w:rPr>
          <w:t>Diagram aktywności - Użytkownik aplikacji wizualizującej - Oglądaj Symulację</w:t>
        </w:r>
        <w:r w:rsidR="005D3051">
          <w:rPr>
            <w:noProof/>
            <w:webHidden/>
          </w:rPr>
          <w:tab/>
        </w:r>
        <w:r>
          <w:rPr>
            <w:noProof/>
            <w:webHidden/>
          </w:rPr>
          <w:fldChar w:fldCharType="begin"/>
        </w:r>
        <w:r w:rsidR="005D3051">
          <w:rPr>
            <w:noProof/>
            <w:webHidden/>
          </w:rPr>
          <w:instrText xml:space="preserve"> PAGEREF _Toc449204626 \h </w:instrText>
        </w:r>
        <w:r>
          <w:rPr>
            <w:noProof/>
            <w:webHidden/>
          </w:rPr>
        </w:r>
        <w:r>
          <w:rPr>
            <w:noProof/>
            <w:webHidden/>
          </w:rPr>
          <w:fldChar w:fldCharType="separate"/>
        </w:r>
        <w:r w:rsidR="00CE5C59">
          <w:rPr>
            <w:noProof/>
            <w:webHidden/>
          </w:rPr>
          <w:t>69</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627" w:history="1">
        <w:r w:rsidR="005D3051" w:rsidRPr="00C37031">
          <w:rPr>
            <w:rStyle w:val="Hipercze"/>
          </w:rPr>
          <w:t>6.5.</w:t>
        </w:r>
        <w:r w:rsidR="005D3051">
          <w:rPr>
            <w:rFonts w:asciiTheme="minorHAnsi" w:eastAsiaTheme="minorEastAsia" w:hAnsiTheme="minorHAnsi" w:cstheme="minorBidi"/>
            <w:b w:val="0"/>
            <w:sz w:val="22"/>
            <w:szCs w:val="22"/>
          </w:rPr>
          <w:tab/>
        </w:r>
        <w:r w:rsidR="005D3051" w:rsidRPr="00C37031">
          <w:rPr>
            <w:rStyle w:val="Hipercze"/>
          </w:rPr>
          <w:t>Diagramy sekwencji</w:t>
        </w:r>
        <w:r w:rsidR="005D3051">
          <w:rPr>
            <w:webHidden/>
          </w:rPr>
          <w:tab/>
        </w:r>
        <w:r>
          <w:rPr>
            <w:webHidden/>
          </w:rPr>
          <w:fldChar w:fldCharType="begin"/>
        </w:r>
        <w:r w:rsidR="005D3051">
          <w:rPr>
            <w:webHidden/>
          </w:rPr>
          <w:instrText xml:space="preserve"> PAGEREF _Toc449204627 \h </w:instrText>
        </w:r>
        <w:r>
          <w:rPr>
            <w:webHidden/>
          </w:rPr>
        </w:r>
        <w:r>
          <w:rPr>
            <w:webHidden/>
          </w:rPr>
          <w:fldChar w:fldCharType="separate"/>
        </w:r>
        <w:r w:rsidR="00CE5C59">
          <w:rPr>
            <w:webHidden/>
          </w:rPr>
          <w:t>70</w:t>
        </w:r>
        <w:r>
          <w:rPr>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28" w:history="1">
        <w:r w:rsidR="005D3051" w:rsidRPr="00C37031">
          <w:rPr>
            <w:rStyle w:val="Hipercze"/>
            <w:noProof/>
          </w:rPr>
          <w:t>6.5.1.</w:t>
        </w:r>
        <w:r w:rsidR="005D3051">
          <w:rPr>
            <w:rFonts w:asciiTheme="minorHAnsi" w:eastAsiaTheme="minorEastAsia" w:hAnsiTheme="minorHAnsi" w:cstheme="minorBidi"/>
            <w:i w:val="0"/>
            <w:iCs w:val="0"/>
            <w:noProof/>
            <w:sz w:val="22"/>
            <w:szCs w:val="22"/>
          </w:rPr>
          <w:tab/>
        </w:r>
        <w:r w:rsidR="005D3051" w:rsidRPr="00C37031">
          <w:rPr>
            <w:rStyle w:val="Hipercze"/>
            <w:noProof/>
          </w:rPr>
          <w:t>Diagram sekwencji - DronTracker - Zmiana położenia</w:t>
        </w:r>
        <w:r w:rsidR="005D3051">
          <w:rPr>
            <w:noProof/>
            <w:webHidden/>
          </w:rPr>
          <w:tab/>
        </w:r>
        <w:r>
          <w:rPr>
            <w:noProof/>
            <w:webHidden/>
          </w:rPr>
          <w:fldChar w:fldCharType="begin"/>
        </w:r>
        <w:r w:rsidR="005D3051">
          <w:rPr>
            <w:noProof/>
            <w:webHidden/>
          </w:rPr>
          <w:instrText xml:space="preserve"> PAGEREF _Toc449204628 \h </w:instrText>
        </w:r>
        <w:r>
          <w:rPr>
            <w:noProof/>
            <w:webHidden/>
          </w:rPr>
        </w:r>
        <w:r>
          <w:rPr>
            <w:noProof/>
            <w:webHidden/>
          </w:rPr>
          <w:fldChar w:fldCharType="separate"/>
        </w:r>
        <w:r w:rsidR="00CE5C59">
          <w:rPr>
            <w:noProof/>
            <w:webHidden/>
          </w:rPr>
          <w:t>70</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29" w:history="1">
        <w:r w:rsidR="005D3051" w:rsidRPr="00C37031">
          <w:rPr>
            <w:rStyle w:val="Hipercze"/>
            <w:noProof/>
          </w:rPr>
          <w:t>6.5.2.</w:t>
        </w:r>
        <w:r w:rsidR="005D3051">
          <w:rPr>
            <w:rFonts w:asciiTheme="minorHAnsi" w:eastAsiaTheme="minorEastAsia" w:hAnsiTheme="minorHAnsi" w:cstheme="minorBidi"/>
            <w:i w:val="0"/>
            <w:iCs w:val="0"/>
            <w:noProof/>
            <w:sz w:val="22"/>
            <w:szCs w:val="22"/>
          </w:rPr>
          <w:tab/>
        </w:r>
        <w:r w:rsidR="005D3051" w:rsidRPr="00C37031">
          <w:rPr>
            <w:rStyle w:val="Hipercze"/>
            <w:noProof/>
          </w:rPr>
          <w:t>Diagram sekwencji - DronServer - Nowa wiadomość od DronTracker'a</w:t>
        </w:r>
        <w:r w:rsidR="005D3051">
          <w:rPr>
            <w:noProof/>
            <w:webHidden/>
          </w:rPr>
          <w:tab/>
        </w:r>
        <w:r>
          <w:rPr>
            <w:noProof/>
            <w:webHidden/>
          </w:rPr>
          <w:fldChar w:fldCharType="begin"/>
        </w:r>
        <w:r w:rsidR="005D3051">
          <w:rPr>
            <w:noProof/>
            <w:webHidden/>
          </w:rPr>
          <w:instrText xml:space="preserve"> PAGEREF _Toc449204629 \h </w:instrText>
        </w:r>
        <w:r>
          <w:rPr>
            <w:noProof/>
            <w:webHidden/>
          </w:rPr>
        </w:r>
        <w:r>
          <w:rPr>
            <w:noProof/>
            <w:webHidden/>
          </w:rPr>
          <w:fldChar w:fldCharType="separate"/>
        </w:r>
        <w:r w:rsidR="00CE5C59">
          <w:rPr>
            <w:noProof/>
            <w:webHidden/>
          </w:rPr>
          <w:t>71</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30" w:history="1">
        <w:r w:rsidR="005D3051" w:rsidRPr="00C37031">
          <w:rPr>
            <w:rStyle w:val="Hipercze"/>
            <w:noProof/>
          </w:rPr>
          <w:t>6.5.3.</w:t>
        </w:r>
        <w:r w:rsidR="005D3051">
          <w:rPr>
            <w:rFonts w:asciiTheme="minorHAnsi" w:eastAsiaTheme="minorEastAsia" w:hAnsiTheme="minorHAnsi" w:cstheme="minorBidi"/>
            <w:i w:val="0"/>
            <w:iCs w:val="0"/>
            <w:noProof/>
            <w:sz w:val="22"/>
            <w:szCs w:val="22"/>
          </w:rPr>
          <w:tab/>
        </w:r>
        <w:r w:rsidR="005D3051" w:rsidRPr="00C37031">
          <w:rPr>
            <w:rStyle w:val="Hipercze"/>
            <w:noProof/>
          </w:rPr>
          <w:t>Diagram sekwencji - DronVision - Nowa wiadomość wizualizacyjna</w:t>
        </w:r>
        <w:r w:rsidR="005D3051">
          <w:rPr>
            <w:noProof/>
            <w:webHidden/>
          </w:rPr>
          <w:tab/>
        </w:r>
        <w:r>
          <w:rPr>
            <w:noProof/>
            <w:webHidden/>
          </w:rPr>
          <w:fldChar w:fldCharType="begin"/>
        </w:r>
        <w:r w:rsidR="005D3051">
          <w:rPr>
            <w:noProof/>
            <w:webHidden/>
          </w:rPr>
          <w:instrText xml:space="preserve"> PAGEREF _Toc449204630 \h </w:instrText>
        </w:r>
        <w:r>
          <w:rPr>
            <w:noProof/>
            <w:webHidden/>
          </w:rPr>
        </w:r>
        <w:r>
          <w:rPr>
            <w:noProof/>
            <w:webHidden/>
          </w:rPr>
          <w:fldChar w:fldCharType="separate"/>
        </w:r>
        <w:r w:rsidR="00CE5C59">
          <w:rPr>
            <w:noProof/>
            <w:webHidden/>
          </w:rPr>
          <w:t>72</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631" w:history="1">
        <w:r w:rsidR="005D3051" w:rsidRPr="00C37031">
          <w:rPr>
            <w:rStyle w:val="Hipercze"/>
          </w:rPr>
          <w:t>6.6.</w:t>
        </w:r>
        <w:r w:rsidR="005D3051">
          <w:rPr>
            <w:rFonts w:asciiTheme="minorHAnsi" w:eastAsiaTheme="minorEastAsia" w:hAnsiTheme="minorHAnsi" w:cstheme="minorBidi"/>
            <w:b w:val="0"/>
            <w:sz w:val="22"/>
            <w:szCs w:val="22"/>
          </w:rPr>
          <w:tab/>
        </w:r>
        <w:r w:rsidR="005D3051" w:rsidRPr="00C37031">
          <w:rPr>
            <w:rStyle w:val="Hipercze"/>
          </w:rPr>
          <w:t>Projekt interfejsu graficznego (GUI)</w:t>
        </w:r>
        <w:r w:rsidR="005D3051">
          <w:rPr>
            <w:webHidden/>
          </w:rPr>
          <w:tab/>
        </w:r>
        <w:r>
          <w:rPr>
            <w:webHidden/>
          </w:rPr>
          <w:fldChar w:fldCharType="begin"/>
        </w:r>
        <w:r w:rsidR="005D3051">
          <w:rPr>
            <w:webHidden/>
          </w:rPr>
          <w:instrText xml:space="preserve"> PAGEREF _Toc449204631 \h </w:instrText>
        </w:r>
        <w:r>
          <w:rPr>
            <w:webHidden/>
          </w:rPr>
        </w:r>
        <w:r>
          <w:rPr>
            <w:webHidden/>
          </w:rPr>
          <w:fldChar w:fldCharType="separate"/>
        </w:r>
        <w:r w:rsidR="00CE5C59">
          <w:rPr>
            <w:webHidden/>
          </w:rPr>
          <w:t>73</w:t>
        </w:r>
        <w:r>
          <w:rPr>
            <w:webHidden/>
          </w:rPr>
          <w:fldChar w:fldCharType="end"/>
        </w:r>
      </w:hyperlink>
    </w:p>
    <w:p w:rsidR="005D3051" w:rsidRDefault="003E22D8">
      <w:pPr>
        <w:pStyle w:val="Spistreci1"/>
        <w:rPr>
          <w:rFonts w:asciiTheme="minorHAnsi" w:eastAsiaTheme="minorEastAsia" w:hAnsiTheme="minorHAnsi" w:cstheme="minorBidi"/>
          <w:b w:val="0"/>
          <w:bCs w:val="0"/>
          <w:smallCaps w:val="0"/>
          <w:noProof/>
          <w:sz w:val="22"/>
          <w:szCs w:val="22"/>
        </w:rPr>
      </w:pPr>
      <w:hyperlink w:anchor="_Toc449204632" w:history="1">
        <w:r w:rsidR="005D3051" w:rsidRPr="00C37031">
          <w:rPr>
            <w:rStyle w:val="Hipercze"/>
            <w:noProof/>
          </w:rPr>
          <w:t>7.</w:t>
        </w:r>
        <w:r w:rsidR="005D3051">
          <w:rPr>
            <w:rFonts w:asciiTheme="minorHAnsi" w:eastAsiaTheme="minorEastAsia" w:hAnsiTheme="minorHAnsi" w:cstheme="minorBidi"/>
            <w:b w:val="0"/>
            <w:bCs w:val="0"/>
            <w:smallCaps w:val="0"/>
            <w:noProof/>
            <w:sz w:val="22"/>
            <w:szCs w:val="22"/>
          </w:rPr>
          <w:tab/>
        </w:r>
        <w:r w:rsidR="005D3051" w:rsidRPr="00C37031">
          <w:rPr>
            <w:rStyle w:val="Hipercze"/>
            <w:noProof/>
          </w:rPr>
          <w:t>Prezentacja rozwiązania</w:t>
        </w:r>
        <w:r w:rsidR="005D3051">
          <w:rPr>
            <w:noProof/>
            <w:webHidden/>
          </w:rPr>
          <w:tab/>
        </w:r>
        <w:r>
          <w:rPr>
            <w:noProof/>
            <w:webHidden/>
          </w:rPr>
          <w:fldChar w:fldCharType="begin"/>
        </w:r>
        <w:r w:rsidR="005D3051">
          <w:rPr>
            <w:noProof/>
            <w:webHidden/>
          </w:rPr>
          <w:instrText xml:space="preserve"> PAGEREF _Toc449204632 \h </w:instrText>
        </w:r>
        <w:r>
          <w:rPr>
            <w:noProof/>
            <w:webHidden/>
          </w:rPr>
        </w:r>
        <w:r>
          <w:rPr>
            <w:noProof/>
            <w:webHidden/>
          </w:rPr>
          <w:fldChar w:fldCharType="separate"/>
        </w:r>
        <w:r w:rsidR="00CE5C59">
          <w:rPr>
            <w:noProof/>
            <w:webHidden/>
          </w:rPr>
          <w:t>74</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633" w:history="1">
        <w:r w:rsidR="005D3051" w:rsidRPr="00C37031">
          <w:rPr>
            <w:rStyle w:val="Hipercze"/>
          </w:rPr>
          <w:t>7.1.</w:t>
        </w:r>
        <w:r w:rsidR="005D3051">
          <w:rPr>
            <w:rFonts w:asciiTheme="minorHAnsi" w:eastAsiaTheme="minorEastAsia" w:hAnsiTheme="minorHAnsi" w:cstheme="minorBidi"/>
            <w:b w:val="0"/>
            <w:sz w:val="22"/>
            <w:szCs w:val="22"/>
          </w:rPr>
          <w:tab/>
        </w:r>
        <w:r w:rsidR="005D3051" w:rsidRPr="00C37031">
          <w:rPr>
            <w:rStyle w:val="Hipercze"/>
          </w:rPr>
          <w:t>Opis aplikacji DronTracker</w:t>
        </w:r>
        <w:r w:rsidR="005D3051">
          <w:rPr>
            <w:webHidden/>
          </w:rPr>
          <w:tab/>
        </w:r>
        <w:r>
          <w:rPr>
            <w:webHidden/>
          </w:rPr>
          <w:fldChar w:fldCharType="begin"/>
        </w:r>
        <w:r w:rsidR="005D3051">
          <w:rPr>
            <w:webHidden/>
          </w:rPr>
          <w:instrText xml:space="preserve"> PAGEREF _Toc449204633 \h </w:instrText>
        </w:r>
        <w:r>
          <w:rPr>
            <w:webHidden/>
          </w:rPr>
        </w:r>
        <w:r>
          <w:rPr>
            <w:webHidden/>
          </w:rPr>
          <w:fldChar w:fldCharType="separate"/>
        </w:r>
        <w:r w:rsidR="00CE5C59">
          <w:rPr>
            <w:webHidden/>
          </w:rPr>
          <w:t>74</w:t>
        </w:r>
        <w:r>
          <w:rPr>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634" w:history="1">
        <w:r w:rsidR="005D3051" w:rsidRPr="00C37031">
          <w:rPr>
            <w:rStyle w:val="Hipercze"/>
          </w:rPr>
          <w:t>7.2.</w:t>
        </w:r>
        <w:r w:rsidR="005D3051">
          <w:rPr>
            <w:rFonts w:asciiTheme="minorHAnsi" w:eastAsiaTheme="minorEastAsia" w:hAnsiTheme="minorHAnsi" w:cstheme="minorBidi"/>
            <w:b w:val="0"/>
            <w:sz w:val="22"/>
            <w:szCs w:val="22"/>
          </w:rPr>
          <w:tab/>
        </w:r>
        <w:r w:rsidR="005D3051" w:rsidRPr="00C37031">
          <w:rPr>
            <w:rStyle w:val="Hipercze"/>
          </w:rPr>
          <w:t>Opis aplikacji DronServer</w:t>
        </w:r>
        <w:r w:rsidR="005D3051">
          <w:rPr>
            <w:webHidden/>
          </w:rPr>
          <w:tab/>
        </w:r>
        <w:r>
          <w:rPr>
            <w:webHidden/>
          </w:rPr>
          <w:fldChar w:fldCharType="begin"/>
        </w:r>
        <w:r w:rsidR="005D3051">
          <w:rPr>
            <w:webHidden/>
          </w:rPr>
          <w:instrText xml:space="preserve"> PAGEREF _Toc449204634 \h </w:instrText>
        </w:r>
        <w:r>
          <w:rPr>
            <w:webHidden/>
          </w:rPr>
        </w:r>
        <w:r>
          <w:rPr>
            <w:webHidden/>
          </w:rPr>
          <w:fldChar w:fldCharType="separate"/>
        </w:r>
        <w:r w:rsidR="00CE5C59">
          <w:rPr>
            <w:webHidden/>
          </w:rPr>
          <w:t>75</w:t>
        </w:r>
        <w:r>
          <w:rPr>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635" w:history="1">
        <w:r w:rsidR="005D3051" w:rsidRPr="00C37031">
          <w:rPr>
            <w:rStyle w:val="Hipercze"/>
          </w:rPr>
          <w:t>7.3.</w:t>
        </w:r>
        <w:r w:rsidR="005D3051">
          <w:rPr>
            <w:rFonts w:asciiTheme="minorHAnsi" w:eastAsiaTheme="minorEastAsia" w:hAnsiTheme="minorHAnsi" w:cstheme="minorBidi"/>
            <w:b w:val="0"/>
            <w:sz w:val="22"/>
            <w:szCs w:val="22"/>
          </w:rPr>
          <w:tab/>
        </w:r>
        <w:r w:rsidR="005D3051" w:rsidRPr="00C37031">
          <w:rPr>
            <w:rStyle w:val="Hipercze"/>
          </w:rPr>
          <w:t>Opis aplikacji DronVision</w:t>
        </w:r>
        <w:r w:rsidR="005D3051">
          <w:rPr>
            <w:webHidden/>
          </w:rPr>
          <w:tab/>
        </w:r>
        <w:r>
          <w:rPr>
            <w:webHidden/>
          </w:rPr>
          <w:fldChar w:fldCharType="begin"/>
        </w:r>
        <w:r w:rsidR="005D3051">
          <w:rPr>
            <w:webHidden/>
          </w:rPr>
          <w:instrText xml:space="preserve"> PAGEREF _Toc449204635 \h </w:instrText>
        </w:r>
        <w:r>
          <w:rPr>
            <w:webHidden/>
          </w:rPr>
        </w:r>
        <w:r>
          <w:rPr>
            <w:webHidden/>
          </w:rPr>
          <w:fldChar w:fldCharType="separate"/>
        </w:r>
        <w:r w:rsidR="00CE5C59">
          <w:rPr>
            <w:webHidden/>
          </w:rPr>
          <w:t>75</w:t>
        </w:r>
        <w:r>
          <w:rPr>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36" w:history="1">
        <w:r w:rsidR="005D3051" w:rsidRPr="00C37031">
          <w:rPr>
            <w:rStyle w:val="Hipercze"/>
            <w:noProof/>
          </w:rPr>
          <w:t>7.3.1.</w:t>
        </w:r>
        <w:r w:rsidR="005D3051">
          <w:rPr>
            <w:rFonts w:asciiTheme="minorHAnsi" w:eastAsiaTheme="minorEastAsia" w:hAnsiTheme="minorHAnsi" w:cstheme="minorBidi"/>
            <w:i w:val="0"/>
            <w:iCs w:val="0"/>
            <w:noProof/>
            <w:sz w:val="22"/>
            <w:szCs w:val="22"/>
          </w:rPr>
          <w:tab/>
        </w:r>
        <w:r w:rsidR="005D3051" w:rsidRPr="00C37031">
          <w:rPr>
            <w:rStyle w:val="Hipercze"/>
            <w:noProof/>
          </w:rPr>
          <w:t>Widoki logowania</w:t>
        </w:r>
        <w:r w:rsidR="005D3051">
          <w:rPr>
            <w:noProof/>
            <w:webHidden/>
          </w:rPr>
          <w:tab/>
        </w:r>
        <w:r>
          <w:rPr>
            <w:noProof/>
            <w:webHidden/>
          </w:rPr>
          <w:fldChar w:fldCharType="begin"/>
        </w:r>
        <w:r w:rsidR="005D3051">
          <w:rPr>
            <w:noProof/>
            <w:webHidden/>
          </w:rPr>
          <w:instrText xml:space="preserve"> PAGEREF _Toc449204636 \h </w:instrText>
        </w:r>
        <w:r>
          <w:rPr>
            <w:noProof/>
            <w:webHidden/>
          </w:rPr>
        </w:r>
        <w:r>
          <w:rPr>
            <w:noProof/>
            <w:webHidden/>
          </w:rPr>
          <w:fldChar w:fldCharType="separate"/>
        </w:r>
        <w:r w:rsidR="00CE5C59">
          <w:rPr>
            <w:noProof/>
            <w:webHidden/>
          </w:rPr>
          <w:t>76</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37" w:history="1">
        <w:r w:rsidR="005D3051" w:rsidRPr="00C37031">
          <w:rPr>
            <w:rStyle w:val="Hipercze"/>
            <w:noProof/>
          </w:rPr>
          <w:t>7.3.2.</w:t>
        </w:r>
        <w:r w:rsidR="005D3051">
          <w:rPr>
            <w:rFonts w:asciiTheme="minorHAnsi" w:eastAsiaTheme="minorEastAsia" w:hAnsiTheme="minorHAnsi" w:cstheme="minorBidi"/>
            <w:i w:val="0"/>
            <w:iCs w:val="0"/>
            <w:noProof/>
            <w:sz w:val="22"/>
            <w:szCs w:val="22"/>
          </w:rPr>
          <w:tab/>
        </w:r>
        <w:r w:rsidR="005D3051" w:rsidRPr="00C37031">
          <w:rPr>
            <w:rStyle w:val="Hipercze"/>
            <w:noProof/>
          </w:rPr>
          <w:t>Widoki rejestracji</w:t>
        </w:r>
        <w:r w:rsidR="005D3051">
          <w:rPr>
            <w:noProof/>
            <w:webHidden/>
          </w:rPr>
          <w:tab/>
        </w:r>
        <w:r>
          <w:rPr>
            <w:noProof/>
            <w:webHidden/>
          </w:rPr>
          <w:fldChar w:fldCharType="begin"/>
        </w:r>
        <w:r w:rsidR="005D3051">
          <w:rPr>
            <w:noProof/>
            <w:webHidden/>
          </w:rPr>
          <w:instrText xml:space="preserve"> PAGEREF _Toc449204637 \h </w:instrText>
        </w:r>
        <w:r>
          <w:rPr>
            <w:noProof/>
            <w:webHidden/>
          </w:rPr>
        </w:r>
        <w:r>
          <w:rPr>
            <w:noProof/>
            <w:webHidden/>
          </w:rPr>
          <w:fldChar w:fldCharType="separate"/>
        </w:r>
        <w:r w:rsidR="00CE5C59">
          <w:rPr>
            <w:noProof/>
            <w:webHidden/>
          </w:rPr>
          <w:t>77</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38" w:history="1">
        <w:r w:rsidR="005D3051" w:rsidRPr="00C37031">
          <w:rPr>
            <w:rStyle w:val="Hipercze"/>
            <w:noProof/>
          </w:rPr>
          <w:t>7.3.3.</w:t>
        </w:r>
        <w:r w:rsidR="005D3051">
          <w:rPr>
            <w:rFonts w:asciiTheme="minorHAnsi" w:eastAsiaTheme="minorEastAsia" w:hAnsiTheme="minorHAnsi" w:cstheme="minorBidi"/>
            <w:i w:val="0"/>
            <w:iCs w:val="0"/>
            <w:noProof/>
            <w:sz w:val="22"/>
            <w:szCs w:val="22"/>
          </w:rPr>
          <w:tab/>
        </w:r>
        <w:r w:rsidR="005D3051" w:rsidRPr="00C37031">
          <w:rPr>
            <w:rStyle w:val="Hipercze"/>
            <w:noProof/>
          </w:rPr>
          <w:t>Panel nawigacyjny - menu</w:t>
        </w:r>
        <w:r w:rsidR="005D3051">
          <w:rPr>
            <w:noProof/>
            <w:webHidden/>
          </w:rPr>
          <w:tab/>
        </w:r>
        <w:r>
          <w:rPr>
            <w:noProof/>
            <w:webHidden/>
          </w:rPr>
          <w:fldChar w:fldCharType="begin"/>
        </w:r>
        <w:r w:rsidR="005D3051">
          <w:rPr>
            <w:noProof/>
            <w:webHidden/>
          </w:rPr>
          <w:instrText xml:space="preserve"> PAGEREF _Toc449204638 \h </w:instrText>
        </w:r>
        <w:r>
          <w:rPr>
            <w:noProof/>
            <w:webHidden/>
          </w:rPr>
        </w:r>
        <w:r>
          <w:rPr>
            <w:noProof/>
            <w:webHidden/>
          </w:rPr>
          <w:fldChar w:fldCharType="separate"/>
        </w:r>
        <w:r w:rsidR="00CE5C59">
          <w:rPr>
            <w:noProof/>
            <w:webHidden/>
          </w:rPr>
          <w:t>78</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39" w:history="1">
        <w:r w:rsidR="005D3051" w:rsidRPr="00C37031">
          <w:rPr>
            <w:rStyle w:val="Hipercze"/>
            <w:noProof/>
          </w:rPr>
          <w:t>7.3.4.</w:t>
        </w:r>
        <w:r w:rsidR="005D3051">
          <w:rPr>
            <w:rFonts w:asciiTheme="minorHAnsi" w:eastAsiaTheme="minorEastAsia" w:hAnsiTheme="minorHAnsi" w:cstheme="minorBidi"/>
            <w:i w:val="0"/>
            <w:iCs w:val="0"/>
            <w:noProof/>
            <w:sz w:val="22"/>
            <w:szCs w:val="22"/>
          </w:rPr>
          <w:tab/>
        </w:r>
        <w:r w:rsidR="005D3051" w:rsidRPr="00C37031">
          <w:rPr>
            <w:rStyle w:val="Hipercze"/>
            <w:noProof/>
          </w:rPr>
          <w:t>Widoki wizualizacji</w:t>
        </w:r>
        <w:r w:rsidR="005D3051">
          <w:rPr>
            <w:noProof/>
            <w:webHidden/>
          </w:rPr>
          <w:tab/>
        </w:r>
        <w:r>
          <w:rPr>
            <w:noProof/>
            <w:webHidden/>
          </w:rPr>
          <w:fldChar w:fldCharType="begin"/>
        </w:r>
        <w:r w:rsidR="005D3051">
          <w:rPr>
            <w:noProof/>
            <w:webHidden/>
          </w:rPr>
          <w:instrText xml:space="preserve"> PAGEREF _Toc449204639 \h </w:instrText>
        </w:r>
        <w:r>
          <w:rPr>
            <w:noProof/>
            <w:webHidden/>
          </w:rPr>
        </w:r>
        <w:r>
          <w:rPr>
            <w:noProof/>
            <w:webHidden/>
          </w:rPr>
          <w:fldChar w:fldCharType="separate"/>
        </w:r>
        <w:r w:rsidR="00CE5C59">
          <w:rPr>
            <w:noProof/>
            <w:webHidden/>
          </w:rPr>
          <w:t>79</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40" w:history="1">
        <w:r w:rsidR="005D3051" w:rsidRPr="00C37031">
          <w:rPr>
            <w:rStyle w:val="Hipercze"/>
            <w:noProof/>
          </w:rPr>
          <w:t>7.3.5.</w:t>
        </w:r>
        <w:r w:rsidR="005D3051">
          <w:rPr>
            <w:rFonts w:asciiTheme="minorHAnsi" w:eastAsiaTheme="minorEastAsia" w:hAnsiTheme="minorHAnsi" w:cstheme="minorBidi"/>
            <w:i w:val="0"/>
            <w:iCs w:val="0"/>
            <w:noProof/>
            <w:sz w:val="22"/>
            <w:szCs w:val="22"/>
          </w:rPr>
          <w:tab/>
        </w:r>
        <w:r w:rsidR="005D3051" w:rsidRPr="00C37031">
          <w:rPr>
            <w:rStyle w:val="Hipercze"/>
            <w:noProof/>
          </w:rPr>
          <w:t>Widok ustawień preferencji wizualizacji</w:t>
        </w:r>
        <w:r w:rsidR="005D3051">
          <w:rPr>
            <w:noProof/>
            <w:webHidden/>
          </w:rPr>
          <w:tab/>
        </w:r>
        <w:r>
          <w:rPr>
            <w:noProof/>
            <w:webHidden/>
          </w:rPr>
          <w:fldChar w:fldCharType="begin"/>
        </w:r>
        <w:r w:rsidR="005D3051">
          <w:rPr>
            <w:noProof/>
            <w:webHidden/>
          </w:rPr>
          <w:instrText xml:space="preserve"> PAGEREF _Toc449204640 \h </w:instrText>
        </w:r>
        <w:r>
          <w:rPr>
            <w:noProof/>
            <w:webHidden/>
          </w:rPr>
        </w:r>
        <w:r>
          <w:rPr>
            <w:noProof/>
            <w:webHidden/>
          </w:rPr>
          <w:fldChar w:fldCharType="separate"/>
        </w:r>
        <w:r w:rsidR="00CE5C59">
          <w:rPr>
            <w:noProof/>
            <w:webHidden/>
          </w:rPr>
          <w:t>80</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41" w:history="1">
        <w:r w:rsidR="005D3051" w:rsidRPr="00C37031">
          <w:rPr>
            <w:rStyle w:val="Hipercze"/>
            <w:noProof/>
          </w:rPr>
          <w:t>7.3.6.</w:t>
        </w:r>
        <w:r w:rsidR="005D3051">
          <w:rPr>
            <w:rFonts w:asciiTheme="minorHAnsi" w:eastAsiaTheme="minorEastAsia" w:hAnsiTheme="minorHAnsi" w:cstheme="minorBidi"/>
            <w:i w:val="0"/>
            <w:iCs w:val="0"/>
            <w:noProof/>
            <w:sz w:val="22"/>
            <w:szCs w:val="22"/>
          </w:rPr>
          <w:tab/>
        </w:r>
        <w:r w:rsidR="005D3051" w:rsidRPr="00C37031">
          <w:rPr>
            <w:rStyle w:val="Hipercze"/>
            <w:noProof/>
          </w:rPr>
          <w:t>Widoki historii wizualizacji</w:t>
        </w:r>
        <w:r w:rsidR="005D3051">
          <w:rPr>
            <w:noProof/>
            <w:webHidden/>
          </w:rPr>
          <w:tab/>
        </w:r>
        <w:r>
          <w:rPr>
            <w:noProof/>
            <w:webHidden/>
          </w:rPr>
          <w:fldChar w:fldCharType="begin"/>
        </w:r>
        <w:r w:rsidR="005D3051">
          <w:rPr>
            <w:noProof/>
            <w:webHidden/>
          </w:rPr>
          <w:instrText xml:space="preserve"> PAGEREF _Toc449204641 \h </w:instrText>
        </w:r>
        <w:r>
          <w:rPr>
            <w:noProof/>
            <w:webHidden/>
          </w:rPr>
        </w:r>
        <w:r>
          <w:rPr>
            <w:noProof/>
            <w:webHidden/>
          </w:rPr>
          <w:fldChar w:fldCharType="separate"/>
        </w:r>
        <w:r w:rsidR="00CE5C59">
          <w:rPr>
            <w:noProof/>
            <w:webHidden/>
          </w:rPr>
          <w:t>81</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42" w:history="1">
        <w:r w:rsidR="005D3051" w:rsidRPr="00C37031">
          <w:rPr>
            <w:rStyle w:val="Hipercze"/>
            <w:noProof/>
          </w:rPr>
          <w:t>7.3.7.</w:t>
        </w:r>
        <w:r w:rsidR="005D3051">
          <w:rPr>
            <w:rFonts w:asciiTheme="minorHAnsi" w:eastAsiaTheme="minorEastAsia" w:hAnsiTheme="minorHAnsi" w:cstheme="minorBidi"/>
            <w:i w:val="0"/>
            <w:iCs w:val="0"/>
            <w:noProof/>
            <w:sz w:val="22"/>
            <w:szCs w:val="22"/>
          </w:rPr>
          <w:tab/>
        </w:r>
        <w:r w:rsidR="005D3051" w:rsidRPr="00C37031">
          <w:rPr>
            <w:rStyle w:val="Hipercze"/>
            <w:noProof/>
          </w:rPr>
          <w:t>Widoki symulacji</w:t>
        </w:r>
        <w:r w:rsidR="005D3051">
          <w:rPr>
            <w:noProof/>
            <w:webHidden/>
          </w:rPr>
          <w:tab/>
        </w:r>
        <w:r>
          <w:rPr>
            <w:noProof/>
            <w:webHidden/>
          </w:rPr>
          <w:fldChar w:fldCharType="begin"/>
        </w:r>
        <w:r w:rsidR="005D3051">
          <w:rPr>
            <w:noProof/>
            <w:webHidden/>
          </w:rPr>
          <w:instrText xml:space="preserve"> PAGEREF _Toc449204642 \h </w:instrText>
        </w:r>
        <w:r>
          <w:rPr>
            <w:noProof/>
            <w:webHidden/>
          </w:rPr>
        </w:r>
        <w:r>
          <w:rPr>
            <w:noProof/>
            <w:webHidden/>
          </w:rPr>
          <w:fldChar w:fldCharType="separate"/>
        </w:r>
        <w:r w:rsidR="00CE5C59">
          <w:rPr>
            <w:noProof/>
            <w:webHidden/>
          </w:rPr>
          <w:t>82</w:t>
        </w:r>
        <w:r>
          <w:rPr>
            <w:noProof/>
            <w:webHidden/>
          </w:rPr>
          <w:fldChar w:fldCharType="end"/>
        </w:r>
      </w:hyperlink>
    </w:p>
    <w:p w:rsidR="005D3051" w:rsidRDefault="003E22D8">
      <w:pPr>
        <w:pStyle w:val="Spistreci3"/>
        <w:rPr>
          <w:rFonts w:asciiTheme="minorHAnsi" w:eastAsiaTheme="minorEastAsia" w:hAnsiTheme="minorHAnsi" w:cstheme="minorBidi"/>
          <w:i w:val="0"/>
          <w:iCs w:val="0"/>
          <w:noProof/>
          <w:sz w:val="22"/>
          <w:szCs w:val="22"/>
        </w:rPr>
      </w:pPr>
      <w:hyperlink w:anchor="_Toc449204643" w:history="1">
        <w:r w:rsidR="005D3051" w:rsidRPr="00C37031">
          <w:rPr>
            <w:rStyle w:val="Hipercze"/>
            <w:noProof/>
          </w:rPr>
          <w:t>7.3.8.</w:t>
        </w:r>
        <w:r w:rsidR="005D3051">
          <w:rPr>
            <w:rFonts w:asciiTheme="minorHAnsi" w:eastAsiaTheme="minorEastAsia" w:hAnsiTheme="minorHAnsi" w:cstheme="minorBidi"/>
            <w:i w:val="0"/>
            <w:iCs w:val="0"/>
            <w:noProof/>
            <w:sz w:val="22"/>
            <w:szCs w:val="22"/>
          </w:rPr>
          <w:tab/>
        </w:r>
        <w:r w:rsidR="005D3051" w:rsidRPr="00C37031">
          <w:rPr>
            <w:rStyle w:val="Hipercze"/>
            <w:noProof/>
          </w:rPr>
          <w:t>Widoki dodatkowe</w:t>
        </w:r>
        <w:r w:rsidR="005D3051">
          <w:rPr>
            <w:noProof/>
            <w:webHidden/>
          </w:rPr>
          <w:tab/>
        </w:r>
        <w:r>
          <w:rPr>
            <w:noProof/>
            <w:webHidden/>
          </w:rPr>
          <w:fldChar w:fldCharType="begin"/>
        </w:r>
        <w:r w:rsidR="005D3051">
          <w:rPr>
            <w:noProof/>
            <w:webHidden/>
          </w:rPr>
          <w:instrText xml:space="preserve"> PAGEREF _Toc449204643 \h </w:instrText>
        </w:r>
        <w:r>
          <w:rPr>
            <w:noProof/>
            <w:webHidden/>
          </w:rPr>
        </w:r>
        <w:r>
          <w:rPr>
            <w:noProof/>
            <w:webHidden/>
          </w:rPr>
          <w:fldChar w:fldCharType="separate"/>
        </w:r>
        <w:r w:rsidR="00CE5C59">
          <w:rPr>
            <w:noProof/>
            <w:webHidden/>
          </w:rPr>
          <w:t>83</w:t>
        </w:r>
        <w:r>
          <w:rPr>
            <w:noProof/>
            <w:webHidden/>
          </w:rPr>
          <w:fldChar w:fldCharType="end"/>
        </w:r>
      </w:hyperlink>
    </w:p>
    <w:p w:rsidR="005D3051" w:rsidRDefault="003E22D8">
      <w:pPr>
        <w:pStyle w:val="Spistreci2"/>
        <w:rPr>
          <w:rFonts w:asciiTheme="minorHAnsi" w:eastAsiaTheme="minorEastAsia" w:hAnsiTheme="minorHAnsi" w:cstheme="minorBidi"/>
          <w:b w:val="0"/>
          <w:sz w:val="22"/>
          <w:szCs w:val="22"/>
        </w:rPr>
      </w:pPr>
      <w:hyperlink w:anchor="_Toc449204644" w:history="1">
        <w:r w:rsidR="005D3051" w:rsidRPr="00C37031">
          <w:rPr>
            <w:rStyle w:val="Hipercze"/>
          </w:rPr>
          <w:t>7.4.</w:t>
        </w:r>
        <w:r w:rsidR="005D3051">
          <w:rPr>
            <w:rFonts w:asciiTheme="minorHAnsi" w:eastAsiaTheme="minorEastAsia" w:hAnsiTheme="minorHAnsi" w:cstheme="minorBidi"/>
            <w:b w:val="0"/>
            <w:sz w:val="22"/>
            <w:szCs w:val="22"/>
          </w:rPr>
          <w:tab/>
        </w:r>
        <w:r w:rsidR="005D3051" w:rsidRPr="00C37031">
          <w:rPr>
            <w:rStyle w:val="Hipercze"/>
          </w:rPr>
          <w:t>Testy</w:t>
        </w:r>
        <w:r w:rsidR="005D3051">
          <w:rPr>
            <w:webHidden/>
          </w:rPr>
          <w:tab/>
        </w:r>
        <w:r>
          <w:rPr>
            <w:webHidden/>
          </w:rPr>
          <w:fldChar w:fldCharType="begin"/>
        </w:r>
        <w:r w:rsidR="005D3051">
          <w:rPr>
            <w:webHidden/>
          </w:rPr>
          <w:instrText xml:space="preserve"> PAGEREF _Toc449204644 \h </w:instrText>
        </w:r>
        <w:r>
          <w:rPr>
            <w:webHidden/>
          </w:rPr>
        </w:r>
        <w:r>
          <w:rPr>
            <w:webHidden/>
          </w:rPr>
          <w:fldChar w:fldCharType="separate"/>
        </w:r>
        <w:r w:rsidR="00CE5C59">
          <w:rPr>
            <w:webHidden/>
          </w:rPr>
          <w:t>83</w:t>
        </w:r>
        <w:r>
          <w:rPr>
            <w:webHidden/>
          </w:rPr>
          <w:fldChar w:fldCharType="end"/>
        </w:r>
      </w:hyperlink>
    </w:p>
    <w:p w:rsidR="005D3051" w:rsidRDefault="003E22D8">
      <w:pPr>
        <w:pStyle w:val="Spistreci1"/>
        <w:rPr>
          <w:rFonts w:asciiTheme="minorHAnsi" w:eastAsiaTheme="minorEastAsia" w:hAnsiTheme="minorHAnsi" w:cstheme="minorBidi"/>
          <w:b w:val="0"/>
          <w:bCs w:val="0"/>
          <w:smallCaps w:val="0"/>
          <w:noProof/>
          <w:sz w:val="22"/>
          <w:szCs w:val="22"/>
        </w:rPr>
      </w:pPr>
      <w:hyperlink w:anchor="_Toc449204645" w:history="1">
        <w:r w:rsidR="005D3051" w:rsidRPr="00C37031">
          <w:rPr>
            <w:rStyle w:val="Hipercze"/>
            <w:noProof/>
          </w:rPr>
          <w:t>8.</w:t>
        </w:r>
        <w:r w:rsidR="005D3051">
          <w:rPr>
            <w:rFonts w:asciiTheme="minorHAnsi" w:eastAsiaTheme="minorEastAsia" w:hAnsiTheme="minorHAnsi" w:cstheme="minorBidi"/>
            <w:b w:val="0"/>
            <w:bCs w:val="0"/>
            <w:smallCaps w:val="0"/>
            <w:noProof/>
            <w:sz w:val="22"/>
            <w:szCs w:val="22"/>
          </w:rPr>
          <w:tab/>
        </w:r>
        <w:r w:rsidR="005D3051" w:rsidRPr="00C37031">
          <w:rPr>
            <w:rStyle w:val="Hipercze"/>
            <w:noProof/>
          </w:rPr>
          <w:t>Podsumowanie</w:t>
        </w:r>
        <w:r w:rsidR="005D3051">
          <w:rPr>
            <w:noProof/>
            <w:webHidden/>
          </w:rPr>
          <w:tab/>
        </w:r>
        <w:r>
          <w:rPr>
            <w:noProof/>
            <w:webHidden/>
          </w:rPr>
          <w:fldChar w:fldCharType="begin"/>
        </w:r>
        <w:r w:rsidR="005D3051">
          <w:rPr>
            <w:noProof/>
            <w:webHidden/>
          </w:rPr>
          <w:instrText xml:space="preserve"> PAGEREF _Toc449204645 \h </w:instrText>
        </w:r>
        <w:r>
          <w:rPr>
            <w:noProof/>
            <w:webHidden/>
          </w:rPr>
        </w:r>
        <w:r>
          <w:rPr>
            <w:noProof/>
            <w:webHidden/>
          </w:rPr>
          <w:fldChar w:fldCharType="separate"/>
        </w:r>
        <w:r w:rsidR="00CE5C59">
          <w:rPr>
            <w:noProof/>
            <w:webHidden/>
          </w:rPr>
          <w:t>84</w:t>
        </w:r>
        <w:r>
          <w:rPr>
            <w:noProof/>
            <w:webHidden/>
          </w:rPr>
          <w:fldChar w:fldCharType="end"/>
        </w:r>
      </w:hyperlink>
    </w:p>
    <w:p w:rsidR="005D3051" w:rsidRDefault="003E22D8">
      <w:pPr>
        <w:pStyle w:val="Spistreci1"/>
        <w:rPr>
          <w:rFonts w:asciiTheme="minorHAnsi" w:eastAsiaTheme="minorEastAsia" w:hAnsiTheme="minorHAnsi" w:cstheme="minorBidi"/>
          <w:b w:val="0"/>
          <w:bCs w:val="0"/>
          <w:smallCaps w:val="0"/>
          <w:noProof/>
          <w:sz w:val="22"/>
          <w:szCs w:val="22"/>
        </w:rPr>
      </w:pPr>
      <w:hyperlink w:anchor="_Toc449204646" w:history="1">
        <w:r w:rsidR="005D3051" w:rsidRPr="00C37031">
          <w:rPr>
            <w:rStyle w:val="Hipercze"/>
            <w:noProof/>
          </w:rPr>
          <w:t>9.</w:t>
        </w:r>
        <w:r w:rsidR="005D3051">
          <w:rPr>
            <w:rFonts w:asciiTheme="minorHAnsi" w:eastAsiaTheme="minorEastAsia" w:hAnsiTheme="minorHAnsi" w:cstheme="minorBidi"/>
            <w:b w:val="0"/>
            <w:bCs w:val="0"/>
            <w:smallCaps w:val="0"/>
            <w:noProof/>
            <w:sz w:val="22"/>
            <w:szCs w:val="22"/>
          </w:rPr>
          <w:tab/>
        </w:r>
        <w:r w:rsidR="005D3051" w:rsidRPr="00C37031">
          <w:rPr>
            <w:rStyle w:val="Hipercze"/>
            <w:noProof/>
          </w:rPr>
          <w:t>Bibliografia</w:t>
        </w:r>
        <w:r w:rsidR="005D3051">
          <w:rPr>
            <w:noProof/>
            <w:webHidden/>
          </w:rPr>
          <w:tab/>
        </w:r>
        <w:r>
          <w:rPr>
            <w:noProof/>
            <w:webHidden/>
          </w:rPr>
          <w:fldChar w:fldCharType="begin"/>
        </w:r>
        <w:r w:rsidR="005D3051">
          <w:rPr>
            <w:noProof/>
            <w:webHidden/>
          </w:rPr>
          <w:instrText xml:space="preserve"> PAGEREF _Toc449204646 \h </w:instrText>
        </w:r>
        <w:r>
          <w:rPr>
            <w:noProof/>
            <w:webHidden/>
          </w:rPr>
        </w:r>
        <w:r>
          <w:rPr>
            <w:noProof/>
            <w:webHidden/>
          </w:rPr>
          <w:fldChar w:fldCharType="separate"/>
        </w:r>
        <w:r w:rsidR="00CE5C59">
          <w:rPr>
            <w:noProof/>
            <w:webHidden/>
          </w:rPr>
          <w:t>86</w:t>
        </w:r>
        <w:r>
          <w:rPr>
            <w:noProof/>
            <w:webHidden/>
          </w:rPr>
          <w:fldChar w:fldCharType="end"/>
        </w:r>
      </w:hyperlink>
    </w:p>
    <w:p w:rsidR="005D3051" w:rsidRDefault="003E22D8">
      <w:pPr>
        <w:pStyle w:val="Spistreci1"/>
        <w:rPr>
          <w:rFonts w:asciiTheme="minorHAnsi" w:eastAsiaTheme="minorEastAsia" w:hAnsiTheme="minorHAnsi" w:cstheme="minorBidi"/>
          <w:b w:val="0"/>
          <w:bCs w:val="0"/>
          <w:smallCaps w:val="0"/>
          <w:noProof/>
          <w:sz w:val="22"/>
          <w:szCs w:val="22"/>
        </w:rPr>
      </w:pPr>
      <w:hyperlink w:anchor="_Toc449204647" w:history="1">
        <w:r w:rsidR="005D3051" w:rsidRPr="00C37031">
          <w:rPr>
            <w:rStyle w:val="Hipercze"/>
            <w:noProof/>
          </w:rPr>
          <w:t>10.</w:t>
        </w:r>
        <w:r w:rsidR="005D3051">
          <w:rPr>
            <w:rFonts w:asciiTheme="minorHAnsi" w:eastAsiaTheme="minorEastAsia" w:hAnsiTheme="minorHAnsi" w:cstheme="minorBidi"/>
            <w:b w:val="0"/>
            <w:bCs w:val="0"/>
            <w:smallCaps w:val="0"/>
            <w:noProof/>
            <w:sz w:val="22"/>
            <w:szCs w:val="22"/>
          </w:rPr>
          <w:tab/>
        </w:r>
        <w:r w:rsidR="005D3051" w:rsidRPr="00C37031">
          <w:rPr>
            <w:rStyle w:val="Hipercze"/>
            <w:noProof/>
          </w:rPr>
          <w:t>Lista załączników</w:t>
        </w:r>
        <w:r w:rsidR="005D3051">
          <w:rPr>
            <w:noProof/>
            <w:webHidden/>
          </w:rPr>
          <w:tab/>
        </w:r>
        <w:r>
          <w:rPr>
            <w:noProof/>
            <w:webHidden/>
          </w:rPr>
          <w:fldChar w:fldCharType="begin"/>
        </w:r>
        <w:r w:rsidR="005D3051">
          <w:rPr>
            <w:noProof/>
            <w:webHidden/>
          </w:rPr>
          <w:instrText xml:space="preserve"> PAGEREF _Toc449204647 \h </w:instrText>
        </w:r>
        <w:r>
          <w:rPr>
            <w:noProof/>
            <w:webHidden/>
          </w:rPr>
        </w:r>
        <w:r>
          <w:rPr>
            <w:noProof/>
            <w:webHidden/>
          </w:rPr>
          <w:fldChar w:fldCharType="separate"/>
        </w:r>
        <w:r w:rsidR="00CE5C59">
          <w:rPr>
            <w:noProof/>
            <w:webHidden/>
          </w:rPr>
          <w:t>90</w:t>
        </w:r>
        <w:r>
          <w:rPr>
            <w:noProof/>
            <w:webHidden/>
          </w:rPr>
          <w:fldChar w:fldCharType="end"/>
        </w:r>
      </w:hyperlink>
    </w:p>
    <w:p w:rsidR="00157B61" w:rsidRDefault="003E22D8" w:rsidP="00067B6A">
      <w:pPr>
        <w:spacing w:line="360" w:lineRule="auto"/>
      </w:pPr>
      <w:r>
        <w:rPr>
          <w:b/>
          <w:bCs/>
          <w:smallCaps/>
          <w:sz w:val="20"/>
          <w:szCs w:val="20"/>
        </w:rPr>
        <w:fldChar w:fldCharType="end"/>
      </w:r>
    </w:p>
    <w:p w:rsidR="003523A5" w:rsidRPr="007A29EC" w:rsidRDefault="0067768C" w:rsidP="007650FC">
      <w:pPr>
        <w:pStyle w:val="Nagwek1"/>
        <w:spacing w:line="360" w:lineRule="auto"/>
      </w:pPr>
      <w:bookmarkStart w:id="0" w:name="_Toc262830292"/>
      <w:bookmarkStart w:id="1" w:name="_Toc277671118"/>
      <w:r>
        <w:br w:type="page"/>
      </w:r>
      <w:bookmarkStart w:id="2" w:name="_Toc284874169"/>
      <w:bookmarkStart w:id="3" w:name="_Toc449204543"/>
      <w:r w:rsidR="003523A5" w:rsidRPr="007A29EC">
        <w:lastRenderedPageBreak/>
        <w:t>Wstęp</w:t>
      </w:r>
      <w:bookmarkEnd w:id="2"/>
      <w:bookmarkEnd w:id="3"/>
    </w:p>
    <w:p w:rsidR="004903D9" w:rsidRPr="00CD23E3" w:rsidRDefault="009B2AAB" w:rsidP="007650FC">
      <w:pPr>
        <w:tabs>
          <w:tab w:val="left" w:pos="3710"/>
        </w:tabs>
        <w:spacing w:line="360" w:lineRule="auto"/>
      </w:pPr>
      <w:r>
        <w:tab/>
      </w:r>
    </w:p>
    <w:p w:rsidR="00FE1726" w:rsidRDefault="00FE1726" w:rsidP="007650FC">
      <w:pPr>
        <w:pStyle w:val="Nagwek2"/>
        <w:spacing w:line="360" w:lineRule="auto"/>
      </w:pPr>
      <w:r>
        <w:t xml:space="preserve"> </w:t>
      </w:r>
      <w:bookmarkStart w:id="4" w:name="_Toc284874171"/>
      <w:bookmarkStart w:id="5" w:name="_Toc449204544"/>
      <w:r>
        <w:t>Wprowadzenie</w:t>
      </w:r>
      <w:bookmarkEnd w:id="4"/>
      <w:bookmarkEnd w:id="5"/>
    </w:p>
    <w:p w:rsidR="00657DDA" w:rsidRPr="00CD23E3" w:rsidRDefault="00657DDA" w:rsidP="007650FC">
      <w:pPr>
        <w:spacing w:line="360" w:lineRule="auto"/>
        <w:rPr>
          <w:sz w:val="28"/>
        </w:rPr>
      </w:pPr>
    </w:p>
    <w:p w:rsidR="00CD23E3" w:rsidRDefault="00400D8B" w:rsidP="007650FC">
      <w:pPr>
        <w:spacing w:line="360" w:lineRule="auto"/>
        <w:ind w:firstLine="709"/>
      </w:pPr>
      <w:r>
        <w:t>Branża bezzałogowych statków latających, czy jak są one powszechnie nazywane dronów jest w tej chwili jedną z najbardziej przyszłościowych i najszybciej rozwijających się gałęzi rynku nowoczesnych technologii</w:t>
      </w:r>
      <w:r w:rsidR="00271F6F">
        <w:t xml:space="preserve"> na świecie</w:t>
      </w:r>
      <w:r>
        <w:t>.</w:t>
      </w:r>
    </w:p>
    <w:p w:rsidR="00CD23E3" w:rsidRDefault="00400D8B" w:rsidP="007650FC">
      <w:pPr>
        <w:spacing w:line="360" w:lineRule="auto"/>
        <w:ind w:firstLine="709"/>
      </w:pPr>
      <w:r>
        <w:t xml:space="preserve">Pojazdy te </w:t>
      </w:r>
      <w:r w:rsidR="00D27640">
        <w:t>przez długi czas były wykorzystywane głównie w przemyśle militarnym</w:t>
      </w:r>
      <w:r w:rsidR="00B77DE7">
        <w:t>,</w:t>
      </w:r>
      <w:r w:rsidR="00D27640">
        <w:t xml:space="preserve"> jednak na przestrzeni ostatnich lat </w:t>
      </w:r>
      <w:r w:rsidR="00E34792">
        <w:t xml:space="preserve">coraz częściej </w:t>
      </w:r>
      <w:r>
        <w:t>znajdują</w:t>
      </w:r>
      <w:r w:rsidR="00D27640">
        <w:t xml:space="preserve"> </w:t>
      </w:r>
      <w:r>
        <w:t xml:space="preserve">zastosowanie </w:t>
      </w:r>
      <w:r w:rsidR="00E34792">
        <w:t>na rynku usług i w przemyśle</w:t>
      </w:r>
      <w:r w:rsidR="009E75EA">
        <w:t xml:space="preserve"> </w:t>
      </w:r>
      <w:r w:rsidR="00C653B8">
        <w:t>sektora cywilnego</w:t>
      </w:r>
      <w:r>
        <w:t xml:space="preserve">. Są wykorzystywane chociażby </w:t>
      </w:r>
      <w:r w:rsidR="006B0A92">
        <w:t>przez służby ratunkowe do p</w:t>
      </w:r>
      <w:r w:rsidR="006B0A92">
        <w:t>o</w:t>
      </w:r>
      <w:r w:rsidR="006B0A92">
        <w:t xml:space="preserve">szukiwania osób zaginionych lub ofiar katastrof, </w:t>
      </w:r>
      <w:r>
        <w:t>do patrolowania granic, monitorowania upraw rolniczych, obserwacji zwierząt</w:t>
      </w:r>
      <w:r w:rsidR="006B0A92">
        <w:t xml:space="preserve"> na pastwiskach</w:t>
      </w:r>
      <w:r w:rsidR="00D27640">
        <w:t>, nagrywania wydarzeń z perspektywy niedostępnej dla człowieka</w:t>
      </w:r>
      <w:r w:rsidR="006B0A92">
        <w:t>, kontroli bezpiec</w:t>
      </w:r>
      <w:r w:rsidR="00413725">
        <w:t>zeństwa podczas imprez masowych</w:t>
      </w:r>
      <w:r w:rsidR="006B0A92">
        <w:t xml:space="preserve"> czy</w:t>
      </w:r>
      <w:r w:rsidR="00413725">
        <w:t xml:space="preserve"> też</w:t>
      </w:r>
      <w:r w:rsidR="006B0A92">
        <w:t xml:space="preserve"> na dużych obszarach rekreacyjnych lub terenach zagrożonych pożarami. </w:t>
      </w:r>
      <w:r>
        <w:t>Są one doskonałym rozwiązaniem zawsze tam, gdzie trzeba przeprowadzić badania</w:t>
      </w:r>
      <w:r w:rsidR="00D27640">
        <w:t>,</w:t>
      </w:r>
      <w:r>
        <w:t xml:space="preserve"> bądź obserwacje</w:t>
      </w:r>
      <w:r w:rsidR="00D27640">
        <w:t xml:space="preserve"> w trudno dostępnych lub toksycznych dla człowieka warunkach np. </w:t>
      </w:r>
      <w:r w:rsidR="00413725">
        <w:t xml:space="preserve">w miejscach </w:t>
      </w:r>
      <w:r w:rsidR="007D1DDA">
        <w:t>skażonych</w:t>
      </w:r>
      <w:r w:rsidR="00413725">
        <w:t xml:space="preserve">, bądź </w:t>
      </w:r>
      <w:r w:rsidR="00D27640">
        <w:t xml:space="preserve">w górach, czy </w:t>
      </w:r>
      <w:r w:rsidR="000F7C0B">
        <w:t xml:space="preserve">w </w:t>
      </w:r>
      <w:r w:rsidR="00D27640">
        <w:t>gęstych lasach.</w:t>
      </w:r>
    </w:p>
    <w:p w:rsidR="00E12993" w:rsidRDefault="00CF6FE3" w:rsidP="007650FC">
      <w:pPr>
        <w:spacing w:line="360" w:lineRule="auto"/>
        <w:ind w:firstLine="709"/>
      </w:pPr>
      <w:r>
        <w:t>Jednoczesne wykorzystanie</w:t>
      </w:r>
      <w:r w:rsidR="00E12993">
        <w:t xml:space="preserve"> dronów </w:t>
      </w:r>
      <w:r w:rsidR="009A2935">
        <w:t xml:space="preserve">wraz </w:t>
      </w:r>
      <w:r w:rsidR="00E12993">
        <w:t>z zaawansowanymi systemami wizyjnymi</w:t>
      </w:r>
      <w:r w:rsidR="008C533D">
        <w:t>,</w:t>
      </w:r>
      <w:r w:rsidR="00E12993">
        <w:t xml:space="preserve"> p</w:t>
      </w:r>
      <w:r w:rsidR="00D27640">
        <w:t>ostępujący rozwój syst</w:t>
      </w:r>
      <w:r w:rsidR="006B0A92">
        <w:t xml:space="preserve">emów informacji geograficznych </w:t>
      </w:r>
      <w:r w:rsidR="006B1387">
        <w:t>GIS</w:t>
      </w:r>
      <w:r w:rsidR="00D27640">
        <w:t xml:space="preserve"> </w:t>
      </w:r>
      <w:r w:rsidR="008C533D">
        <w:t>oraz łatwość</w:t>
      </w:r>
      <w:r w:rsidR="009A2935">
        <w:t xml:space="preserve"> </w:t>
      </w:r>
      <w:r w:rsidR="00811877">
        <w:t>integracji z urz</w:t>
      </w:r>
      <w:r w:rsidR="00811877">
        <w:t>ą</w:t>
      </w:r>
      <w:r w:rsidR="00811877">
        <w:t>dzeniami mobilnymi</w:t>
      </w:r>
      <w:r w:rsidR="007D1DDA">
        <w:t xml:space="preserve"> </w:t>
      </w:r>
      <w:r w:rsidR="006B1387">
        <w:t>stwarzają</w:t>
      </w:r>
      <w:r w:rsidR="007D1DDA">
        <w:t xml:space="preserve"> szerokie moż</w:t>
      </w:r>
      <w:r w:rsidR="006B1387">
        <w:t>liwości na opracowywanie</w:t>
      </w:r>
      <w:r w:rsidR="006B0A92">
        <w:t xml:space="preserve"> </w:t>
      </w:r>
      <w:r w:rsidR="00413725">
        <w:t xml:space="preserve">nowych </w:t>
      </w:r>
      <w:r w:rsidR="00811877">
        <w:t xml:space="preserve">rozwiązań wspomagających </w:t>
      </w:r>
      <w:r w:rsidR="0011125E">
        <w:t xml:space="preserve">wykorzystanie </w:t>
      </w:r>
      <w:r w:rsidR="006B1387">
        <w:t>bezzałogowych</w:t>
      </w:r>
      <w:r w:rsidR="0011125E">
        <w:t xml:space="preserve"> statków</w:t>
      </w:r>
      <w:r w:rsidR="00811877">
        <w:t xml:space="preserve"> latający</w:t>
      </w:r>
      <w:r w:rsidR="0011125E">
        <w:t>ch</w:t>
      </w:r>
      <w:r w:rsidR="00811877">
        <w:t>.</w:t>
      </w:r>
      <w:r w:rsidR="007D1DDA" w:rsidRPr="007D1DDA">
        <w:t xml:space="preserve"> </w:t>
      </w:r>
    </w:p>
    <w:p w:rsidR="00185CE4" w:rsidRDefault="00811877" w:rsidP="007650FC">
      <w:pPr>
        <w:spacing w:line="360" w:lineRule="auto"/>
        <w:ind w:firstLine="709"/>
      </w:pPr>
      <w:r>
        <w:t xml:space="preserve">Niniejsza praca skupia się właśnie na analizie i </w:t>
      </w:r>
      <w:r w:rsidR="004C7C47">
        <w:t>realizacji</w:t>
      </w:r>
      <w:r>
        <w:t xml:space="preserve"> </w:t>
      </w:r>
      <w:r w:rsidR="00413725">
        <w:t>takiego rozwiązania</w:t>
      </w:r>
      <w:r>
        <w:t>, czyli systemu informatycznego</w:t>
      </w:r>
      <w:r w:rsidR="00720B8B">
        <w:t xml:space="preserve"> służącego</w:t>
      </w:r>
      <w:r>
        <w:t xml:space="preserve"> do kontroli położenia i </w:t>
      </w:r>
      <w:r w:rsidR="00D13CB0">
        <w:t xml:space="preserve">wizualizacji </w:t>
      </w:r>
      <w:r>
        <w:t>obszaru</w:t>
      </w:r>
      <w:r w:rsidR="00E12993">
        <w:t xml:space="preserve"> </w:t>
      </w:r>
      <w:r w:rsidR="00CF6FE3">
        <w:t>przeszuk</w:t>
      </w:r>
      <w:r w:rsidR="00CF6FE3">
        <w:t>a</w:t>
      </w:r>
      <w:r w:rsidR="00CF6FE3">
        <w:t xml:space="preserve">nego, rozumianego jako reprezentacja terenu </w:t>
      </w:r>
      <w:r w:rsidR="00D13CB0">
        <w:t xml:space="preserve">zarejestrowanego </w:t>
      </w:r>
      <w:r>
        <w:t xml:space="preserve">przez </w:t>
      </w:r>
      <w:r w:rsidR="009A2935">
        <w:t>kamery zamontowane na</w:t>
      </w:r>
      <w:r w:rsidR="00D13CB0">
        <w:t xml:space="preserve"> dronach</w:t>
      </w:r>
      <w:r w:rsidR="00185CE4">
        <w:t>.</w:t>
      </w:r>
    </w:p>
    <w:p w:rsidR="00413725" w:rsidRDefault="00413725" w:rsidP="007650FC">
      <w:pPr>
        <w:spacing w:line="360" w:lineRule="auto"/>
        <w:ind w:firstLine="709"/>
      </w:pPr>
      <w:r>
        <w:t xml:space="preserve">Celem niniejszej pracy jest opracowanie algorytmu umożliwiającego </w:t>
      </w:r>
      <w:r w:rsidR="00CF6FE3">
        <w:t>wyznaczanie wspomnianego</w:t>
      </w:r>
      <w:r>
        <w:t xml:space="preserve"> obszaru przeszukanego przez bezzałogowe statki powietrzne, na podstawie zebranych danych geolokalizacyjnych obiektów</w:t>
      </w:r>
      <w:r w:rsidR="00E21D87">
        <w:t xml:space="preserve"> i znajomości p</w:t>
      </w:r>
      <w:r w:rsidR="008B5265">
        <w:t>arametrów kamer</w:t>
      </w:r>
      <w:r>
        <w:t xml:space="preserve"> oraz zapr</w:t>
      </w:r>
      <w:r>
        <w:t>o</w:t>
      </w:r>
      <w:r>
        <w:t>jektowanie i implementacja systemu informatycznego, umożliwiającego określanie położeń geograficznych pojazdów w czasie rzeczywistym oraz ich wizualizację na urządzeniach m</w:t>
      </w:r>
      <w:r>
        <w:t>o</w:t>
      </w:r>
      <w:r>
        <w:t xml:space="preserve">bilnych wraz z </w:t>
      </w:r>
      <w:r w:rsidR="00185CE4">
        <w:t>analizą</w:t>
      </w:r>
      <w:r>
        <w:t xml:space="preserve"> możliwości wykorzystania </w:t>
      </w:r>
      <w:r w:rsidR="00E12993">
        <w:t xml:space="preserve">do tego celu systemu </w:t>
      </w:r>
      <w:r>
        <w:t>OpenStreetMap.</w:t>
      </w:r>
    </w:p>
    <w:p w:rsidR="00F41BDB" w:rsidRDefault="00271F6F" w:rsidP="007650FC">
      <w:pPr>
        <w:spacing w:line="360" w:lineRule="auto"/>
        <w:ind w:firstLine="709"/>
      </w:pPr>
      <w:r>
        <w:t>Na system składają się aplikacja mobilna do zbierania danych</w:t>
      </w:r>
      <w:r w:rsidR="002C05EF">
        <w:t xml:space="preserve"> satelitarnych</w:t>
      </w:r>
      <w:r>
        <w:t xml:space="preserve">, pełniąca </w:t>
      </w:r>
      <w:r w:rsidR="00A54E5E">
        <w:t>rolę</w:t>
      </w:r>
      <w:r>
        <w:t xml:space="preserve"> geolokalizatora do potencjalnego zamontowania </w:t>
      </w:r>
      <w:r w:rsidR="00A54E5E">
        <w:t>na</w:t>
      </w:r>
      <w:r>
        <w:t xml:space="preserve"> dronie, czę</w:t>
      </w:r>
      <w:r w:rsidR="00A54E5E">
        <w:t>ść serwerowa komunik</w:t>
      </w:r>
      <w:r w:rsidR="00A54E5E">
        <w:t>u</w:t>
      </w:r>
      <w:r w:rsidR="00A54E5E">
        <w:lastRenderedPageBreak/>
        <w:t>jąca się z innymi elementami systemu i zajmująca się analizą zebranych danych</w:t>
      </w:r>
      <w:r w:rsidR="00B77DE7">
        <w:t>,</w:t>
      </w:r>
      <w:r>
        <w:t xml:space="preserve"> </w:t>
      </w:r>
      <w:r w:rsidR="00511AE4">
        <w:t>wraz z w</w:t>
      </w:r>
      <w:r w:rsidR="00511AE4">
        <w:t>y</w:t>
      </w:r>
      <w:r w:rsidR="00511AE4">
        <w:t>znaczaniem obszaru przeszukanego na podstawie opracowanego w trakcie tworzenia tej pracy algorytmu</w:t>
      </w:r>
      <w:r w:rsidR="00E21D87">
        <w:t xml:space="preserve">, aplikacja administracyjna do zarządzania </w:t>
      </w:r>
      <w:proofErr w:type="spellStart"/>
      <w:r w:rsidR="00E21D87">
        <w:t>dronami</w:t>
      </w:r>
      <w:proofErr w:type="spellEnd"/>
      <w:r w:rsidR="00E21D87">
        <w:t>, użytkownikami i ich upra</w:t>
      </w:r>
      <w:r w:rsidR="00E21D87">
        <w:t>w</w:t>
      </w:r>
      <w:r w:rsidR="00E21D87">
        <w:t>nieniami</w:t>
      </w:r>
      <w:r w:rsidR="00511AE4">
        <w:t xml:space="preserve"> </w:t>
      </w:r>
      <w:r>
        <w:t>oraz mobilna aplikacja kliencka służąca do wizualizacji</w:t>
      </w:r>
      <w:r w:rsidR="00E21D87">
        <w:t xml:space="preserve"> zebranych danych</w:t>
      </w:r>
      <w:r>
        <w:t>.</w:t>
      </w:r>
    </w:p>
    <w:p w:rsidR="00213BE1" w:rsidRDefault="00F41BDB" w:rsidP="007650FC">
      <w:pPr>
        <w:spacing w:line="360" w:lineRule="auto"/>
        <w:ind w:firstLine="709"/>
      </w:pPr>
      <w:r>
        <w:t xml:space="preserve">Potencjalnych </w:t>
      </w:r>
      <w:r w:rsidR="00413725">
        <w:t>możliwości zastosowania</w:t>
      </w:r>
      <w:r w:rsidR="00213BE1">
        <w:t xml:space="preserve"> </w:t>
      </w:r>
      <w:r w:rsidR="00511AE4">
        <w:t xml:space="preserve">projektowanego </w:t>
      </w:r>
      <w:r w:rsidR="00213BE1">
        <w:t xml:space="preserve">systemu jest </w:t>
      </w:r>
      <w:r>
        <w:t>tak samo wiele, ile jest sposobów wykorzystania</w:t>
      </w:r>
      <w:r w:rsidR="00460D1F">
        <w:t xml:space="preserve"> dronów. Co więcej istnieje szeroka gama rozwiązań</w:t>
      </w:r>
      <w:r w:rsidR="00193AF0">
        <w:t>,</w:t>
      </w:r>
      <w:r w:rsidR="00460D1F">
        <w:t xml:space="preserve"> umo</w:t>
      </w:r>
      <w:r w:rsidR="00460D1F">
        <w:t>ż</w:t>
      </w:r>
      <w:r w:rsidR="00460D1F">
        <w:t xml:space="preserve">liwiających </w:t>
      </w:r>
      <w:r w:rsidR="008B5265">
        <w:t xml:space="preserve">w przyszłości </w:t>
      </w:r>
      <w:r w:rsidR="00511AE4">
        <w:t>rozszerz</w:t>
      </w:r>
      <w:r w:rsidR="00185CE4">
        <w:t>a</w:t>
      </w:r>
      <w:r w:rsidR="00460D1F">
        <w:t>nie</w:t>
      </w:r>
      <w:r>
        <w:t xml:space="preserve"> podstawowych funkcji wizualizujących</w:t>
      </w:r>
      <w:r w:rsidR="00185CE4">
        <w:t xml:space="preserve"> zapewnianych przez system</w:t>
      </w:r>
      <w:r w:rsidR="00193AF0">
        <w:t>,</w:t>
      </w:r>
      <w:r w:rsidR="00185CE4">
        <w:t xml:space="preserve"> </w:t>
      </w:r>
      <w:r w:rsidR="00511AE4">
        <w:t xml:space="preserve">poprzez </w:t>
      </w:r>
      <w:r>
        <w:t xml:space="preserve">dodatkową </w:t>
      </w:r>
      <w:r w:rsidR="00511AE4">
        <w:t>integrację z czujnikami</w:t>
      </w:r>
      <w:r w:rsidR="00460D1F">
        <w:t>,</w:t>
      </w:r>
      <w:r w:rsidR="00185CE4">
        <w:t xml:space="preserve"> </w:t>
      </w:r>
      <w:r w:rsidR="002C05EF">
        <w:t>czy</w:t>
      </w:r>
      <w:r w:rsidR="00460D1F">
        <w:t xml:space="preserve"> </w:t>
      </w:r>
      <w:r w:rsidR="00185CE4">
        <w:t xml:space="preserve">bardziej zaawansowanymi </w:t>
      </w:r>
      <w:r w:rsidR="002C05EF">
        <w:t>systemami wizyjnymi</w:t>
      </w:r>
      <w:r w:rsidR="00185CE4">
        <w:t xml:space="preserve">, takimi jak chociażby </w:t>
      </w:r>
      <w:r w:rsidR="00FE767B">
        <w:t>systemy termowizyjne</w:t>
      </w:r>
      <w:r w:rsidR="002C05EF">
        <w:t>.</w:t>
      </w:r>
      <w:r w:rsidR="00213BE1">
        <w:t xml:space="preserve"> </w:t>
      </w:r>
      <w:r w:rsidR="002C05EF">
        <w:t>N</w:t>
      </w:r>
      <w:r w:rsidR="00511AE4">
        <w:t xml:space="preserve">a potrzeby tej pracy </w:t>
      </w:r>
      <w:r w:rsidR="003E3721">
        <w:t xml:space="preserve">system </w:t>
      </w:r>
      <w:r w:rsidR="00213BE1">
        <w:t xml:space="preserve">został opracowany z myślą o zadaniach związanych z nadzorem i kontrolą dużych obszarów </w:t>
      </w:r>
      <w:r w:rsidR="00460D1F">
        <w:t>terytorialnych, takich jak obszary przemysło</w:t>
      </w:r>
      <w:r w:rsidR="003E3721">
        <w:t>we lub</w:t>
      </w:r>
      <w:r w:rsidR="00460D1F">
        <w:t xml:space="preserve"> rolnicze </w:t>
      </w:r>
      <w:r w:rsidR="00213BE1">
        <w:t xml:space="preserve">przez bezzałogowe statki </w:t>
      </w:r>
      <w:r w:rsidR="00B77DE7">
        <w:t>powietrzne</w:t>
      </w:r>
      <w:r w:rsidR="00213BE1">
        <w:t>.</w:t>
      </w:r>
    </w:p>
    <w:p w:rsidR="008A440A" w:rsidRDefault="008A440A" w:rsidP="007650FC">
      <w:pPr>
        <w:pStyle w:val="Nagwek1"/>
        <w:numPr>
          <w:ilvl w:val="0"/>
          <w:numId w:val="0"/>
        </w:numPr>
        <w:spacing w:line="360" w:lineRule="auto"/>
        <w:ind w:left="567"/>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8A440A" w:rsidRPr="008A440A" w:rsidRDefault="008A440A" w:rsidP="007650FC">
      <w:pPr>
        <w:spacing w:line="360" w:lineRule="auto"/>
      </w:pPr>
    </w:p>
    <w:p w:rsidR="00C11361" w:rsidRDefault="0080637A" w:rsidP="007650FC">
      <w:pPr>
        <w:pStyle w:val="Nagwek1"/>
        <w:spacing w:line="360" w:lineRule="auto"/>
      </w:pPr>
      <w:bookmarkStart w:id="6" w:name="_Toc449204545"/>
      <w:r w:rsidRPr="004777EF">
        <w:lastRenderedPageBreak/>
        <w:t>Dziedzina problemu</w:t>
      </w:r>
      <w:bookmarkEnd w:id="6"/>
    </w:p>
    <w:p w:rsidR="00C11361" w:rsidRDefault="00C11361" w:rsidP="007650FC">
      <w:pPr>
        <w:spacing w:line="360" w:lineRule="auto"/>
      </w:pPr>
    </w:p>
    <w:p w:rsidR="009B2AAB" w:rsidRDefault="00C11361" w:rsidP="007650FC">
      <w:pPr>
        <w:spacing w:line="360" w:lineRule="auto"/>
      </w:pPr>
      <w:r>
        <w:tab/>
      </w:r>
      <w:r w:rsidR="00137DE5">
        <w:t>Głównym aspektem teoretyc</w:t>
      </w:r>
      <w:r w:rsidR="008B5265">
        <w:t xml:space="preserve">znym, związanym z </w:t>
      </w:r>
      <w:r w:rsidR="009F0624">
        <w:t>projektowanym</w:t>
      </w:r>
      <w:r w:rsidR="008B5265">
        <w:t xml:space="preserve"> </w:t>
      </w:r>
      <w:r w:rsidR="009F0624">
        <w:t xml:space="preserve">systemem </w:t>
      </w:r>
      <w:r w:rsidR="00137DE5">
        <w:t>jest sp</w:t>
      </w:r>
      <w:r w:rsidR="00137DE5">
        <w:t>o</w:t>
      </w:r>
      <w:r w:rsidR="00137DE5">
        <w:t>sób określania położenia i obliczania wysokości nad ziemią statków. Należy zrozumieć takie kwestie jak to</w:t>
      </w:r>
      <w:r w:rsidR="003E3721">
        <w:t>:</w:t>
      </w:r>
      <w:r w:rsidR="00137DE5">
        <w:t xml:space="preserve"> jak działa system nawigacji satelitarnej GPS, jakie są rodzaje wysokości i co się przyjmuje za model odniesienia w przypadku geolokalizacji. Dodatkowo, aby być w stani</w:t>
      </w:r>
      <w:r w:rsidR="00657AAD">
        <w:t xml:space="preserve">e odnieść dane geolokalizacyjne </w:t>
      </w:r>
      <w:proofErr w:type="spellStart"/>
      <w:r w:rsidR="00137DE5">
        <w:t>drona</w:t>
      </w:r>
      <w:proofErr w:type="spellEnd"/>
      <w:r w:rsidR="00137DE5">
        <w:t xml:space="preserve"> </w:t>
      </w:r>
      <w:r w:rsidR="008B5265">
        <w:t xml:space="preserve">uzyskane z pomiarów </w:t>
      </w:r>
      <w:r w:rsidR="00137DE5">
        <w:t xml:space="preserve">do rzeczywistej powierzchni ziemskiej </w:t>
      </w:r>
      <w:r w:rsidR="008B5265">
        <w:t>potrzebna jest znajomość</w:t>
      </w:r>
      <w:r w:rsidR="00137DE5">
        <w:t xml:space="preserve"> zestaw</w:t>
      </w:r>
      <w:r w:rsidR="008B5265">
        <w:t>u</w:t>
      </w:r>
      <w:r w:rsidR="00137DE5">
        <w:t xml:space="preserve"> danych modelujących</w:t>
      </w:r>
      <w:r w:rsidR="008B5265">
        <w:t xml:space="preserve"> kształt kuli ziemskiej</w:t>
      </w:r>
      <w:r w:rsidR="00137DE5">
        <w:t xml:space="preserve">. </w:t>
      </w:r>
      <w:r w:rsidR="008B5265">
        <w:t>Ten rozdział został poświęcony właśnie tym kwe</w:t>
      </w:r>
      <w:r w:rsidR="003E3721">
        <w:t>stiom</w:t>
      </w:r>
      <w:r w:rsidR="008B5265">
        <w:t>.</w:t>
      </w:r>
    </w:p>
    <w:p w:rsidR="008A440A" w:rsidRPr="001830BC" w:rsidRDefault="008A440A" w:rsidP="007650FC">
      <w:pPr>
        <w:spacing w:line="360" w:lineRule="auto"/>
      </w:pPr>
    </w:p>
    <w:p w:rsidR="001830BC" w:rsidRDefault="001830BC" w:rsidP="007650FC">
      <w:pPr>
        <w:pStyle w:val="Nagwek2"/>
        <w:spacing w:line="360" w:lineRule="auto"/>
      </w:pPr>
      <w:bookmarkStart w:id="7" w:name="_Toc449204546"/>
      <w:r>
        <w:t>Najważniejsze pojęcia</w:t>
      </w:r>
      <w:bookmarkEnd w:id="7"/>
    </w:p>
    <w:p w:rsidR="001830BC" w:rsidRPr="00CD23E3" w:rsidRDefault="001830BC" w:rsidP="007650FC">
      <w:pPr>
        <w:spacing w:line="360" w:lineRule="auto"/>
        <w:rPr>
          <w:sz w:val="28"/>
        </w:rPr>
      </w:pPr>
    </w:p>
    <w:p w:rsidR="001830BC" w:rsidRDefault="001830BC" w:rsidP="007650FC">
      <w:pPr>
        <w:spacing w:line="360" w:lineRule="auto"/>
      </w:pPr>
      <w:r>
        <w:tab/>
      </w:r>
      <w:r w:rsidR="000F7C0B">
        <w:t xml:space="preserve">Na początku zostaną </w:t>
      </w:r>
      <w:r>
        <w:t xml:space="preserve">przedstawione najważniejsze pojęcia związane z </w:t>
      </w:r>
      <w:r w:rsidR="005F1B43">
        <w:t>teoretycznym aspektem pracy</w:t>
      </w:r>
      <w:r>
        <w:t xml:space="preserve">. W dalszych </w:t>
      </w:r>
      <w:r w:rsidR="0053441B">
        <w:t>pod</w:t>
      </w:r>
      <w:r>
        <w:t xml:space="preserve">rozdziałach </w:t>
      </w:r>
      <w:r w:rsidR="003E3721">
        <w:t>zostaną one omówione</w:t>
      </w:r>
      <w:r>
        <w:t xml:space="preserve"> w bardziej szczegółowy sposób.</w:t>
      </w:r>
    </w:p>
    <w:p w:rsidR="001830BC" w:rsidRDefault="001830BC" w:rsidP="007650FC">
      <w:pPr>
        <w:spacing w:line="360" w:lineRule="auto"/>
      </w:pPr>
    </w:p>
    <w:p w:rsidR="00B81F00" w:rsidRDefault="005F1B43" w:rsidP="007650FC">
      <w:pPr>
        <w:spacing w:line="360" w:lineRule="auto"/>
      </w:pPr>
      <w:r w:rsidRPr="005C5BFD">
        <w:rPr>
          <w:b/>
        </w:rPr>
        <w:t>Bezzałogowy statek powietrzny</w:t>
      </w:r>
      <w:r>
        <w:t xml:space="preserve"> BSP </w:t>
      </w:r>
      <w:r w:rsidR="001830BC">
        <w:t xml:space="preserve"> - </w:t>
      </w:r>
      <w:r>
        <w:t xml:space="preserve">(UAV – </w:t>
      </w:r>
      <w:proofErr w:type="spellStart"/>
      <w:r>
        <w:t>Unmanned</w:t>
      </w:r>
      <w:proofErr w:type="spellEnd"/>
      <w:r>
        <w:t xml:space="preserve"> </w:t>
      </w:r>
      <w:proofErr w:type="spellStart"/>
      <w:r>
        <w:t>Aircraft</w:t>
      </w:r>
      <w:proofErr w:type="spellEnd"/>
      <w:r>
        <w:t xml:space="preserve"> </w:t>
      </w:r>
      <w:proofErr w:type="spellStart"/>
      <w:r>
        <w:t>Vehicle</w:t>
      </w:r>
      <w:proofErr w:type="spellEnd"/>
      <w:r>
        <w:t>) - potocznie dron. Jest to pojazd, który nie wymaga do lotu załogi obecnej na pokładzie oraz nie ma mo</w:t>
      </w:r>
      <w:r>
        <w:t>ż</w:t>
      </w:r>
      <w:r>
        <w:t>liwości zabierania pasażerów, pilotowany zdalnie lu</w:t>
      </w:r>
      <w:r w:rsidR="00B77DE7">
        <w:t xml:space="preserve">b wykonujący lot autonomicznie </w:t>
      </w:r>
      <w:r>
        <w:t>na po</w:t>
      </w:r>
      <w:r>
        <w:t>d</w:t>
      </w:r>
      <w:r>
        <w:t>stawie zaprogramowanej trasy</w:t>
      </w:r>
      <w:r w:rsidR="009F0624">
        <w:t xml:space="preserve"> [5]</w:t>
      </w:r>
      <w:r w:rsidR="009A2935">
        <w:t>.</w:t>
      </w:r>
    </w:p>
    <w:p w:rsidR="001830BC" w:rsidRDefault="001830BC" w:rsidP="007650FC">
      <w:pPr>
        <w:spacing w:line="360" w:lineRule="auto"/>
      </w:pPr>
    </w:p>
    <w:p w:rsidR="001830BC" w:rsidRDefault="001830BC" w:rsidP="007650FC">
      <w:pPr>
        <w:spacing w:line="360" w:lineRule="auto"/>
      </w:pPr>
      <w:r w:rsidRPr="005C5BFD">
        <w:rPr>
          <w:b/>
        </w:rPr>
        <w:t xml:space="preserve">Dane geolokalizacyjne </w:t>
      </w:r>
      <w:r>
        <w:t xml:space="preserve">- </w:t>
      </w:r>
      <w:r w:rsidR="005F1B43">
        <w:t xml:space="preserve">dane określające położenie </w:t>
      </w:r>
      <w:r w:rsidR="00B77DE7">
        <w:t>geograficzne obiektów</w:t>
      </w:r>
      <w:r w:rsidR="005F1B43">
        <w:t xml:space="preserve"> w przestrzeni w stosunku do przyjętego </w:t>
      </w:r>
      <w:r w:rsidR="00B77DE7">
        <w:t xml:space="preserve">układu odniesienia. </w:t>
      </w:r>
    </w:p>
    <w:p w:rsidR="001830BC" w:rsidRDefault="001830BC" w:rsidP="007650FC">
      <w:pPr>
        <w:spacing w:line="360" w:lineRule="auto"/>
      </w:pPr>
    </w:p>
    <w:p w:rsidR="001830BC" w:rsidRDefault="005F1B43" w:rsidP="007650FC">
      <w:pPr>
        <w:spacing w:line="360" w:lineRule="auto"/>
      </w:pPr>
      <w:r w:rsidRPr="005C5BFD">
        <w:rPr>
          <w:b/>
        </w:rPr>
        <w:t>System wizyjny</w:t>
      </w:r>
      <w:r w:rsidR="001830BC" w:rsidRPr="005C5BFD">
        <w:rPr>
          <w:b/>
        </w:rPr>
        <w:t xml:space="preserve"> </w:t>
      </w:r>
      <w:r w:rsidR="001830BC">
        <w:t xml:space="preserve">- </w:t>
      </w:r>
      <w:r>
        <w:t>układ współpracujących ze sobą elektronicznych urządzeń, którego funkcją jest automatyczna analiza wizyjna otoczenia na pod</w:t>
      </w:r>
      <w:r w:rsidR="009F0624">
        <w:t>obieństwo zmysłu wzroku u ludzi</w:t>
      </w:r>
      <w:r w:rsidR="00B81F00">
        <w:t xml:space="preserve"> [</w:t>
      </w:r>
      <w:r w:rsidR="00F02C5A">
        <w:t>39</w:t>
      </w:r>
      <w:r w:rsidR="00B81F00">
        <w:t>]</w:t>
      </w:r>
      <w:r w:rsidR="009A2935">
        <w:t>.</w:t>
      </w:r>
    </w:p>
    <w:p w:rsidR="001830BC" w:rsidRDefault="001830BC" w:rsidP="007650FC">
      <w:pPr>
        <w:spacing w:line="360" w:lineRule="auto"/>
      </w:pPr>
    </w:p>
    <w:p w:rsidR="001830BC" w:rsidRDefault="001830BC" w:rsidP="007650FC">
      <w:pPr>
        <w:spacing w:line="360" w:lineRule="auto"/>
      </w:pPr>
      <w:r w:rsidRPr="005C5BFD">
        <w:rPr>
          <w:b/>
        </w:rPr>
        <w:t>Obszar przeszukany</w:t>
      </w:r>
      <w:r>
        <w:t xml:space="preserve"> -</w:t>
      </w:r>
      <w:r w:rsidR="005F1B43">
        <w:t xml:space="preserve"> reprezentacja obszaru zarejestrowanego przez kamerę zamontowaną w dronie</w:t>
      </w:r>
      <w:r w:rsidR="009A2935">
        <w:t>.</w:t>
      </w:r>
    </w:p>
    <w:p w:rsidR="001830BC" w:rsidRPr="005C5BFD" w:rsidRDefault="001830BC" w:rsidP="007650FC">
      <w:pPr>
        <w:spacing w:line="360" w:lineRule="auto"/>
        <w:rPr>
          <w:b/>
        </w:rPr>
      </w:pPr>
    </w:p>
    <w:p w:rsidR="001830BC" w:rsidRDefault="001830BC" w:rsidP="007650FC">
      <w:pPr>
        <w:spacing w:line="360" w:lineRule="auto"/>
      </w:pPr>
      <w:r w:rsidRPr="005C5BFD">
        <w:rPr>
          <w:b/>
        </w:rPr>
        <w:t>Numeryczny model terenu</w:t>
      </w:r>
      <w:r>
        <w:t xml:space="preserve"> NMT - </w:t>
      </w:r>
      <w:r w:rsidR="005F1B43">
        <w:t>numeryczna reprezentacja powierzchni ziemskiej</w:t>
      </w:r>
      <w:r w:rsidR="009F0624">
        <w:t xml:space="preserve"> [4]</w:t>
      </w:r>
      <w:r w:rsidR="009A2935">
        <w:t>.</w:t>
      </w:r>
    </w:p>
    <w:p w:rsidR="001830BC" w:rsidRDefault="001830BC" w:rsidP="007650FC">
      <w:pPr>
        <w:spacing w:line="360" w:lineRule="auto"/>
      </w:pPr>
      <w:r w:rsidRPr="005C5BFD">
        <w:rPr>
          <w:b/>
        </w:rPr>
        <w:lastRenderedPageBreak/>
        <w:t>SRTM</w:t>
      </w:r>
      <w:r>
        <w:t xml:space="preserve"> - Shuttle Radar Topography Mission</w:t>
      </w:r>
      <w:r w:rsidR="005C5BFD">
        <w:t xml:space="preserve"> - międzynarodowa misja kosmiczna, mającą na celu zebranie najbardziej kompleksowego i dokładnego numeryc</w:t>
      </w:r>
      <w:r w:rsidR="009A2935">
        <w:t>znego modelu terenu (NMT) Ziemi</w:t>
      </w:r>
      <w:r w:rsidR="003773A7">
        <w:t xml:space="preserve"> [</w:t>
      </w:r>
      <w:r w:rsidR="001472E8">
        <w:t>1</w:t>
      </w:r>
      <w:r w:rsidR="003773A7">
        <w:t>]</w:t>
      </w:r>
      <w:r w:rsidR="009A2935">
        <w:t>.</w:t>
      </w:r>
    </w:p>
    <w:p w:rsidR="0080448E" w:rsidRDefault="0080448E" w:rsidP="007650FC">
      <w:pPr>
        <w:spacing w:line="360" w:lineRule="auto"/>
      </w:pPr>
    </w:p>
    <w:p w:rsidR="0080448E" w:rsidRDefault="0080448E" w:rsidP="007650FC">
      <w:pPr>
        <w:spacing w:line="360" w:lineRule="auto"/>
      </w:pPr>
      <w:r w:rsidRPr="0080448E">
        <w:rPr>
          <w:b/>
        </w:rPr>
        <w:t>Geoida</w:t>
      </w:r>
      <w:r>
        <w:t xml:space="preserve"> - teoretyczna powierzchnia ekwipotencjalna, pokrywająca się w przybliżeniu z p</w:t>
      </w:r>
      <w:r>
        <w:t>o</w:t>
      </w:r>
      <w:r>
        <w:t>wierzchnią oceanów przy pełnej równowadze znajdujących się w ni</w:t>
      </w:r>
      <w:r w:rsidR="009F0624">
        <w:t>ch mas wody</w:t>
      </w:r>
      <w:r w:rsidR="003773A7">
        <w:t xml:space="preserve"> </w:t>
      </w:r>
      <w:r w:rsidR="00F1096A">
        <w:t>[</w:t>
      </w:r>
      <w:r w:rsidR="009F0624">
        <w:t>2</w:t>
      </w:r>
      <w:r w:rsidR="00F1096A">
        <w:t>]</w:t>
      </w:r>
      <w:r w:rsidR="009A2935">
        <w:t>.</w:t>
      </w:r>
    </w:p>
    <w:p w:rsidR="0080448E" w:rsidRDefault="0080448E" w:rsidP="007650FC">
      <w:pPr>
        <w:spacing w:line="360" w:lineRule="auto"/>
      </w:pPr>
    </w:p>
    <w:p w:rsidR="00F1096A" w:rsidRDefault="0080448E" w:rsidP="007650FC">
      <w:pPr>
        <w:spacing w:line="360" w:lineRule="auto"/>
      </w:pPr>
      <w:r w:rsidRPr="00007F94">
        <w:rPr>
          <w:b/>
        </w:rPr>
        <w:t>Elipsoida ziemsk</w:t>
      </w:r>
      <w:r>
        <w:t>a - spłaszczona elipsoida obrotowa, k</w:t>
      </w:r>
      <w:r w:rsidR="00B77DE7">
        <w:t>tórej powierzchnia jest najbard</w:t>
      </w:r>
      <w:r>
        <w:t xml:space="preserve">ziej zbliżona do </w:t>
      </w:r>
      <w:r w:rsidR="003773A7">
        <w:t>powierzchni geoidy na całej Ziemi</w:t>
      </w:r>
      <w:r w:rsidR="009F0624">
        <w:t xml:space="preserve"> </w:t>
      </w:r>
      <w:r w:rsidR="00F1096A">
        <w:t>[</w:t>
      </w:r>
      <w:r w:rsidR="009F0624">
        <w:t>2</w:t>
      </w:r>
      <w:r w:rsidR="00F1096A">
        <w:t>]</w:t>
      </w:r>
      <w:r w:rsidR="009A2935">
        <w:t>.</w:t>
      </w:r>
    </w:p>
    <w:p w:rsidR="001830BC" w:rsidRDefault="001830BC" w:rsidP="007650FC">
      <w:pPr>
        <w:spacing w:line="360" w:lineRule="auto"/>
      </w:pPr>
    </w:p>
    <w:p w:rsidR="005C5BFD" w:rsidRDefault="001830BC" w:rsidP="007650FC">
      <w:pPr>
        <w:spacing w:line="360" w:lineRule="auto"/>
      </w:pPr>
      <w:r w:rsidRPr="005C5BFD">
        <w:rPr>
          <w:b/>
        </w:rPr>
        <w:t xml:space="preserve">Wysokość </w:t>
      </w:r>
      <w:proofErr w:type="spellStart"/>
      <w:r w:rsidRPr="005C5BFD">
        <w:rPr>
          <w:b/>
        </w:rPr>
        <w:t>ortometryczna</w:t>
      </w:r>
      <w:proofErr w:type="spellEnd"/>
      <w:r>
        <w:t xml:space="preserve"> - </w:t>
      </w:r>
      <w:r w:rsidR="005C5BFD">
        <w:t xml:space="preserve">odległość mierzona </w:t>
      </w:r>
      <w:r w:rsidR="00343129">
        <w:t xml:space="preserve">w stosunku </w:t>
      </w:r>
      <w:r w:rsidR="005C5BFD">
        <w:t>do geoidy, wzdłuż linii pionu w rzeczywistym polu siły ciężkości, utożsamiana z wysokością nad poziomem morza</w:t>
      </w:r>
      <w:r w:rsidR="009F0624">
        <w:t xml:space="preserve"> </w:t>
      </w:r>
      <w:r w:rsidR="00D22186">
        <w:t>[</w:t>
      </w:r>
      <w:r w:rsidR="009F0624">
        <w:t>15</w:t>
      </w:r>
      <w:r w:rsidR="00D22186">
        <w:t>]</w:t>
      </w:r>
      <w:r w:rsidR="009A2935">
        <w:t>.</w:t>
      </w:r>
    </w:p>
    <w:p w:rsidR="00D22186" w:rsidRDefault="00D22186" w:rsidP="007650FC">
      <w:pPr>
        <w:spacing w:line="360" w:lineRule="auto"/>
      </w:pPr>
    </w:p>
    <w:p w:rsidR="005C5BFD" w:rsidRDefault="005C5BFD" w:rsidP="007650FC">
      <w:pPr>
        <w:spacing w:line="360" w:lineRule="auto"/>
      </w:pPr>
      <w:r w:rsidRPr="005C5BFD">
        <w:rPr>
          <w:b/>
        </w:rPr>
        <w:t>Wysokość elipsoidalna</w:t>
      </w:r>
      <w:r>
        <w:t xml:space="preserve"> - odległość mierzona w stosunku do elipsoidy</w:t>
      </w:r>
      <w:r w:rsidR="009F0624">
        <w:t xml:space="preserve"> </w:t>
      </w:r>
      <w:r w:rsidR="00D22186">
        <w:t>[</w:t>
      </w:r>
      <w:r w:rsidR="009F0624">
        <w:t>15</w:t>
      </w:r>
      <w:r w:rsidR="00D22186">
        <w:t>]</w:t>
      </w:r>
      <w:r w:rsidR="009A2935">
        <w:t>.</w:t>
      </w:r>
    </w:p>
    <w:p w:rsidR="005C5BFD" w:rsidRDefault="005C5BFD" w:rsidP="007650FC">
      <w:pPr>
        <w:spacing w:line="360" w:lineRule="auto"/>
      </w:pPr>
    </w:p>
    <w:p w:rsidR="00D22186" w:rsidRDefault="005C5BFD" w:rsidP="007650FC">
      <w:pPr>
        <w:spacing w:line="360" w:lineRule="auto"/>
      </w:pPr>
      <w:r w:rsidRPr="005C5BFD">
        <w:rPr>
          <w:b/>
        </w:rPr>
        <w:t>Undulacja</w:t>
      </w:r>
      <w:r>
        <w:t xml:space="preserve"> - różnica wysokości między geoidą, a elipsoidą</w:t>
      </w:r>
      <w:r w:rsidR="009F0624">
        <w:t xml:space="preserve"> </w:t>
      </w:r>
      <w:r w:rsidR="00D22186">
        <w:t>[</w:t>
      </w:r>
      <w:r w:rsidR="009F0624">
        <w:t>6</w:t>
      </w:r>
      <w:r w:rsidR="00D22186">
        <w:t>]</w:t>
      </w:r>
      <w:r w:rsidR="009A2935">
        <w:t>.</w:t>
      </w:r>
    </w:p>
    <w:p w:rsidR="00343129" w:rsidRDefault="00343129" w:rsidP="007650FC">
      <w:pPr>
        <w:spacing w:line="360" w:lineRule="auto"/>
      </w:pPr>
    </w:p>
    <w:p w:rsidR="00343129" w:rsidRDefault="00343129" w:rsidP="007650FC">
      <w:pPr>
        <w:spacing w:line="360" w:lineRule="auto"/>
      </w:pPr>
      <w:r w:rsidRPr="00343129">
        <w:rPr>
          <w:b/>
        </w:rPr>
        <w:t>WGS84</w:t>
      </w:r>
      <w:r>
        <w:t xml:space="preserve"> - model powierzchni ziemskiej opracowan</w:t>
      </w:r>
      <w:r w:rsidR="009A2935">
        <w:t>y w stosunku do elipsoidy WGS84.</w:t>
      </w:r>
    </w:p>
    <w:p w:rsidR="00343129" w:rsidRDefault="00343129" w:rsidP="007650FC">
      <w:pPr>
        <w:spacing w:line="360" w:lineRule="auto"/>
      </w:pPr>
    </w:p>
    <w:p w:rsidR="00343129" w:rsidRDefault="00343129" w:rsidP="007650FC">
      <w:pPr>
        <w:spacing w:line="360" w:lineRule="auto"/>
      </w:pPr>
      <w:r w:rsidRPr="00343129">
        <w:rPr>
          <w:b/>
        </w:rPr>
        <w:t>EGM96</w:t>
      </w:r>
      <w:r>
        <w:t xml:space="preserve"> - model powierzchni ziemskiej opracowany w stosunku do geo</w:t>
      </w:r>
      <w:r w:rsidR="003E3721">
        <w:t>i</w:t>
      </w:r>
      <w:r w:rsidR="009A2935">
        <w:t>dy EGM96.</w:t>
      </w:r>
    </w:p>
    <w:p w:rsidR="00827F63" w:rsidRPr="007B6BD8" w:rsidRDefault="00827F63" w:rsidP="007650FC">
      <w:pPr>
        <w:spacing w:line="360" w:lineRule="auto"/>
      </w:pPr>
    </w:p>
    <w:p w:rsidR="005A0B52" w:rsidRDefault="00796C7B" w:rsidP="007650FC">
      <w:pPr>
        <w:pStyle w:val="Nagwek2"/>
        <w:spacing w:line="360" w:lineRule="auto"/>
      </w:pPr>
      <w:bookmarkStart w:id="8" w:name="_Toc449204547"/>
      <w:r>
        <w:t>Geodezyjne</w:t>
      </w:r>
      <w:r w:rsidR="000B25DB">
        <w:t xml:space="preserve"> powierzchnie odniesienia</w:t>
      </w:r>
      <w:bookmarkEnd w:id="8"/>
    </w:p>
    <w:p w:rsidR="00DA21D9" w:rsidRDefault="00DA21D9" w:rsidP="007650FC">
      <w:pPr>
        <w:spacing w:line="360" w:lineRule="auto"/>
      </w:pPr>
    </w:p>
    <w:p w:rsidR="009B2AAB" w:rsidRDefault="00945D4B" w:rsidP="007650FC">
      <w:pPr>
        <w:spacing w:line="360" w:lineRule="auto"/>
      </w:pPr>
      <w:r>
        <w:tab/>
      </w:r>
      <w:proofErr w:type="spellStart"/>
      <w:r w:rsidR="003E3721">
        <w:t>Geolokalizacja</w:t>
      </w:r>
      <w:proofErr w:type="spellEnd"/>
      <w:r w:rsidR="003E3721">
        <w:t xml:space="preserve"> to proces określania położenia geograficznego przedmiotów lub osób w stosunku do przyjętego układu odniesienia, związanego z Ziemią. Jednak p</w:t>
      </w:r>
      <w:r w:rsidR="00DA21D9">
        <w:t>owszechnie wiadomo, że rzeczywisty kształt powierzchni ziemskiej jest bardzo nieregularny i praktycznie niemożliwy do opisania matematycznego. Wpływa na niego wiele czynników takich jak</w:t>
      </w:r>
      <w:r w:rsidR="00B77DE7">
        <w:t>:</w:t>
      </w:r>
      <w:r w:rsidR="00DA21D9">
        <w:t xml:space="preserve"> ruch obrotowy i obiegowy planety, cieplny i grawitacyjny wpływ ciał niebieskich, własności f</w:t>
      </w:r>
      <w:r w:rsidR="00DA21D9">
        <w:t>i</w:t>
      </w:r>
      <w:r w:rsidR="003E1BB7">
        <w:t xml:space="preserve">zyczne litosfery i </w:t>
      </w:r>
      <w:r w:rsidR="009A2935">
        <w:t>hydrosfery i wiele innych</w:t>
      </w:r>
      <w:r w:rsidR="00100669">
        <w:t xml:space="preserve"> </w:t>
      </w:r>
      <w:r w:rsidR="00100669" w:rsidRPr="001650EC">
        <w:t>[10]</w:t>
      </w:r>
      <w:r w:rsidR="009A2935">
        <w:t>.</w:t>
      </w:r>
      <w:r w:rsidR="00100669">
        <w:t xml:space="preserve"> </w:t>
      </w:r>
      <w:r w:rsidR="003D4A15">
        <w:t>Systemy nawigacyjne</w:t>
      </w:r>
      <w:r w:rsidR="00DA21D9">
        <w:t>, aby być w stanie określić położenie obiektów w stosunku do powierzchni ziemskiej muszą znać jej rzeczywisty kształt i rozmiar, a przynajmniej takie ich przybliżenie, które zapewni wymaganą dokładność wykonywania pomiarów i obliczeń nawigacyjnych. W związku z tym</w:t>
      </w:r>
      <w:r w:rsidR="00DB66D7">
        <w:t xml:space="preserve"> </w:t>
      </w:r>
      <w:r w:rsidR="00EC2106">
        <w:t>w rzeczywistości w</w:t>
      </w:r>
      <w:r w:rsidR="00EC2106">
        <w:t>y</w:t>
      </w:r>
      <w:r w:rsidR="00EC2106">
        <w:lastRenderedPageBreak/>
        <w:t>korzystuje się modele</w:t>
      </w:r>
      <w:r w:rsidR="00C653B8">
        <w:t xml:space="preserve"> Ziemi</w:t>
      </w:r>
      <w:r w:rsidR="00EC2106">
        <w:t>, które w zależności od skali i zakładanej dokładności za p</w:t>
      </w:r>
      <w:r w:rsidR="00EC2106">
        <w:t>o</w:t>
      </w:r>
      <w:r w:rsidR="00EC2106">
        <w:t xml:space="preserve">wierzchnię odniesienia przyjmują geoidę lub elipsoidę. </w:t>
      </w:r>
    </w:p>
    <w:p w:rsidR="00B74F40" w:rsidRDefault="00B74F40" w:rsidP="007650FC">
      <w:pPr>
        <w:spacing w:line="360" w:lineRule="auto"/>
      </w:pPr>
    </w:p>
    <w:p w:rsidR="00DA21D9" w:rsidRDefault="003D4A15" w:rsidP="007650FC">
      <w:pPr>
        <w:pStyle w:val="Nagwek3"/>
        <w:spacing w:line="360" w:lineRule="auto"/>
      </w:pPr>
      <w:bookmarkStart w:id="9" w:name="_Toc449204548"/>
      <w:r>
        <w:t>Geoida</w:t>
      </w:r>
      <w:bookmarkEnd w:id="9"/>
    </w:p>
    <w:p w:rsidR="00DA21D9" w:rsidRPr="00DA21D9" w:rsidRDefault="00DA21D9" w:rsidP="007650FC">
      <w:pPr>
        <w:spacing w:line="360" w:lineRule="auto"/>
      </w:pPr>
    </w:p>
    <w:p w:rsidR="00DA21D9" w:rsidRDefault="00DA21D9" w:rsidP="007650FC">
      <w:pPr>
        <w:spacing w:line="360" w:lineRule="auto"/>
      </w:pPr>
      <w:r>
        <w:tab/>
        <w:t>Jeśli wyobrazimy sobie, że powierzchnia ziemska jest w pełni pokryta wodą oraz z</w:t>
      </w:r>
      <w:r>
        <w:t>i</w:t>
      </w:r>
      <w:r>
        <w:t xml:space="preserve">gnorujemy wpływy </w:t>
      </w:r>
      <w:proofErr w:type="spellStart"/>
      <w:r>
        <w:t>falowań</w:t>
      </w:r>
      <w:proofErr w:type="spellEnd"/>
      <w:r>
        <w:t xml:space="preserve"> oraz prądów morskich, na cząsteczki wody powstałego w ten sposób "globalnego oceanu" będzie oddziaływać jedynie siła grawitacji. </w:t>
      </w:r>
      <w:r w:rsidR="00DB66D7">
        <w:t>Otrzymana</w:t>
      </w:r>
      <w:r>
        <w:t xml:space="preserve"> w ten sposób powierzchnia nie będzie jednak regularna ponieważ jej kształt będzie zależny od ni</w:t>
      </w:r>
      <w:r>
        <w:t>e</w:t>
      </w:r>
      <w:r>
        <w:t>regularnego rozmieszczenia masy wewnątrz planety, wpływającego na kierunki działania siły grawitacji dla każdego punktu powierzchni. W rzeczywistości na nieregularność poziomu wód ma wpływ więcej czynników takich jak temperatura wody, jej zasolenie, czy wpł</w:t>
      </w:r>
      <w:r w:rsidR="00B77DE7">
        <w:t>yw grawitacyjny innych obiektów</w:t>
      </w:r>
      <w:r>
        <w:t xml:space="preserve"> takich jak góry. </w:t>
      </w:r>
      <w:r w:rsidR="00EC2106">
        <w:t xml:space="preserve">Geoida jest zatem </w:t>
      </w:r>
      <w:r w:rsidR="00FF1B97">
        <w:t xml:space="preserve">teoretyczną </w:t>
      </w:r>
      <w:r w:rsidR="00EC2106">
        <w:t>powierzchnią ekwipotencjalną</w:t>
      </w:r>
      <w:r w:rsidR="00C653B8">
        <w:t xml:space="preserve">, pokrywającą się </w:t>
      </w:r>
      <w:r w:rsidR="00FF1B97">
        <w:t>w przybliżeniu z powierzchnią oceanów przy pełnej ró</w:t>
      </w:r>
      <w:r w:rsidR="00FF1B97">
        <w:t>w</w:t>
      </w:r>
      <w:r w:rsidR="00FF1B97">
        <w:t>nowadze znajdujących się w nich mas wody i jest</w:t>
      </w:r>
      <w:r>
        <w:t xml:space="preserve"> w każdym swym punkcie prostop</w:t>
      </w:r>
      <w:r w:rsidR="009A2935">
        <w:t>adła do kierunku siły ciężkości</w:t>
      </w:r>
      <w:r>
        <w:t xml:space="preserve"> </w:t>
      </w:r>
      <w:r w:rsidR="00A617C8">
        <w:t>[</w:t>
      </w:r>
      <w:r w:rsidR="00100669">
        <w:t>6</w:t>
      </w:r>
      <w:r w:rsidR="00A617C8">
        <w:t>]</w:t>
      </w:r>
      <w:r w:rsidR="009A2935">
        <w:t>.</w:t>
      </w:r>
    </w:p>
    <w:p w:rsidR="00DA21D9" w:rsidRDefault="00DA21D9" w:rsidP="007650FC">
      <w:pPr>
        <w:spacing w:line="360" w:lineRule="auto"/>
      </w:pPr>
      <w:r>
        <w:tab/>
        <w:t>Ze względów praktycznych geoida często jest utożsamiana ze średnim poziomem m</w:t>
      </w:r>
      <w:r>
        <w:t>o</w:t>
      </w:r>
      <w:r>
        <w:t xml:space="preserve">rza, chociaż w rzeczywistości w niektórych miejscach może odbiegać </w:t>
      </w:r>
      <w:r w:rsidR="00DB66D7">
        <w:t xml:space="preserve">od </w:t>
      </w:r>
      <w:r w:rsidR="002F39D5">
        <w:t>niego nawet</w:t>
      </w:r>
      <w:r>
        <w:t xml:space="preserve"> o kilka metrów.</w:t>
      </w:r>
    </w:p>
    <w:p w:rsidR="00DA21D9" w:rsidRDefault="00DA21D9" w:rsidP="007650FC">
      <w:pPr>
        <w:spacing w:line="360" w:lineRule="auto"/>
      </w:pPr>
    </w:p>
    <w:p w:rsidR="00F049D2" w:rsidRDefault="002871FE" w:rsidP="007650FC">
      <w:pPr>
        <w:keepNext/>
        <w:spacing w:line="360" w:lineRule="auto"/>
        <w:jc w:val="center"/>
      </w:pPr>
      <w:r>
        <w:rPr>
          <w:noProof/>
        </w:rPr>
        <w:drawing>
          <wp:inline distT="0" distB="0" distL="0" distR="0">
            <wp:extent cx="2138680" cy="1991360"/>
            <wp:effectExtent l="19050" t="0" r="0" b="0"/>
            <wp:docPr id="1" name="Obraz 1" descr="ge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id"/>
                    <pic:cNvPicPr>
                      <a:picLocks noChangeAspect="1" noChangeArrowheads="1"/>
                    </pic:cNvPicPr>
                  </pic:nvPicPr>
                  <pic:blipFill>
                    <a:blip r:embed="rId8" cstate="print"/>
                    <a:srcRect/>
                    <a:stretch>
                      <a:fillRect/>
                    </a:stretch>
                  </pic:blipFill>
                  <pic:spPr bwMode="auto">
                    <a:xfrm>
                      <a:off x="0" y="0"/>
                      <a:ext cx="2138680" cy="1991360"/>
                    </a:xfrm>
                    <a:prstGeom prst="rect">
                      <a:avLst/>
                    </a:prstGeom>
                    <a:noFill/>
                    <a:ln w="9525">
                      <a:noFill/>
                      <a:miter lim="800000"/>
                      <a:headEnd/>
                      <a:tailEnd/>
                    </a:ln>
                  </pic:spPr>
                </pic:pic>
              </a:graphicData>
            </a:graphic>
          </wp:inline>
        </w:drawing>
      </w:r>
    </w:p>
    <w:p w:rsidR="00B74F40" w:rsidRDefault="00F049D2" w:rsidP="007650FC">
      <w:pPr>
        <w:pStyle w:val="Legenda"/>
        <w:spacing w:line="360" w:lineRule="auto"/>
        <w:jc w:val="center"/>
        <w:rPr>
          <w:noProof/>
        </w:rPr>
      </w:pPr>
      <w:bookmarkStart w:id="10" w:name="_Toc448663253"/>
      <w:r>
        <w:t xml:space="preserve">Rys. </w:t>
      </w:r>
      <w:fldSimple w:instr=" STYLEREF 1 \s ">
        <w:r w:rsidR="00CE5C59">
          <w:rPr>
            <w:noProof/>
          </w:rPr>
          <w:t>2</w:t>
        </w:r>
      </w:fldSimple>
      <w:r w:rsidR="00CE5C59">
        <w:t>.</w:t>
      </w:r>
      <w:fldSimple w:instr=" SEQ Rys. \* ARABIC \s 1 ">
        <w:r w:rsidR="00CE5C59">
          <w:rPr>
            <w:noProof/>
          </w:rPr>
          <w:t>1</w:t>
        </w:r>
      </w:fldSimple>
      <w:r w:rsidR="003E3721">
        <w:t xml:space="preserve"> Model powierzchni</w:t>
      </w:r>
      <w:r w:rsidR="00137DE5">
        <w:t xml:space="preserve"> geoidy, pokazujący</w:t>
      </w:r>
      <w:r>
        <w:t xml:space="preserve"> stopień jej </w:t>
      </w:r>
      <w:r w:rsidRPr="00100669">
        <w:t>skomplikowania</w:t>
      </w:r>
      <w:r w:rsidR="003E1BB7" w:rsidRPr="00100669">
        <w:t xml:space="preserve"> [</w:t>
      </w:r>
      <w:r w:rsidR="00100669" w:rsidRPr="00100669">
        <w:rPr>
          <w:bCs w:val="0"/>
          <w:noProof/>
        </w:rPr>
        <w:t>6</w:t>
      </w:r>
      <w:r w:rsidR="003E1BB7" w:rsidRPr="00100669">
        <w:rPr>
          <w:noProof/>
        </w:rPr>
        <w:t>]</w:t>
      </w:r>
      <w:bookmarkEnd w:id="10"/>
    </w:p>
    <w:p w:rsidR="00100669" w:rsidRDefault="00100669" w:rsidP="007650FC">
      <w:pPr>
        <w:spacing w:line="360" w:lineRule="auto"/>
      </w:pPr>
    </w:p>
    <w:p w:rsidR="00100669" w:rsidRDefault="00100669" w:rsidP="007650FC">
      <w:pPr>
        <w:spacing w:line="360" w:lineRule="auto"/>
      </w:pPr>
    </w:p>
    <w:p w:rsidR="00100669" w:rsidRPr="00100669" w:rsidRDefault="00100669" w:rsidP="007650FC">
      <w:pPr>
        <w:spacing w:line="360" w:lineRule="auto"/>
      </w:pPr>
    </w:p>
    <w:p w:rsidR="00DA21D9" w:rsidRDefault="00DA21D9" w:rsidP="007650FC">
      <w:pPr>
        <w:pStyle w:val="Nagwek3"/>
        <w:spacing w:line="360" w:lineRule="auto"/>
      </w:pPr>
      <w:bookmarkStart w:id="11" w:name="_Toc449204549"/>
      <w:r>
        <w:lastRenderedPageBreak/>
        <w:t>Elipsoida</w:t>
      </w:r>
      <w:bookmarkEnd w:id="11"/>
    </w:p>
    <w:p w:rsidR="00DA0A64" w:rsidRPr="00DA0A64" w:rsidRDefault="00DA0A64" w:rsidP="007650FC">
      <w:pPr>
        <w:spacing w:line="360" w:lineRule="auto"/>
      </w:pPr>
    </w:p>
    <w:p w:rsidR="00132291" w:rsidRDefault="00DA0A64" w:rsidP="007650FC">
      <w:pPr>
        <w:spacing w:line="360" w:lineRule="auto"/>
        <w:ind w:firstLine="709"/>
      </w:pPr>
      <w:r>
        <w:t>Elipsoida jest powierzchnią powstałą na skutek obrotu elipsy wokół jej osi symetrii. W przypadku Ziemi osią tą jest mała oś elipsy, odpowiadająca osi ziemskiej.</w:t>
      </w:r>
      <w:r w:rsidR="00796C7B">
        <w:t xml:space="preserve"> </w:t>
      </w:r>
      <w:r w:rsidR="00E346E9">
        <w:t>Elipsoidą ziemską</w:t>
      </w:r>
      <w:r w:rsidR="002D2BA8">
        <w:t xml:space="preserve"> nazywamy spłaszczoną elipsoidę obrotową, której powierzchnia jest najbardziej zbliżona do hydrostatycznej powierzchni Ziemi</w:t>
      </w:r>
      <w:r w:rsidR="00CB0958">
        <w:t>. Współcześnie parametry elipsoidy wyznaczane są na podstawie pomiarów satelitarnych.</w:t>
      </w:r>
      <w:r w:rsidR="00AC357D">
        <w:t xml:space="preserve"> </w:t>
      </w:r>
      <w:r w:rsidR="00132291">
        <w:t xml:space="preserve"> </w:t>
      </w:r>
    </w:p>
    <w:p w:rsidR="00DA0A64" w:rsidRDefault="00DA0A64" w:rsidP="007650FC">
      <w:pPr>
        <w:spacing w:line="360" w:lineRule="auto"/>
        <w:ind w:firstLine="709"/>
      </w:pPr>
      <w:r>
        <w:t>Z elipsoidą ziemską poza układem współrzędnych kartezjańskich, wiąże się układ współrzędnych geograficznych (elipsoidalnych). W układzie tym występują trzy współrzę</w:t>
      </w:r>
      <w:r>
        <w:t>d</w:t>
      </w:r>
      <w:r>
        <w:t xml:space="preserve">ne: szerokość geograficzna, długość geograficzna oraz wysokość elipsoidalna. Szerokością geograficzną nazywamy kąt </w:t>
      </w:r>
      <w:r w:rsidR="006E1F08">
        <w:t xml:space="preserve">φ </w:t>
      </w:r>
      <w:r>
        <w:t>zawarty między normalną do elipsoidy w punkcie obserwatora, a płaszczyzną równika. Długością geograficzną nazywamy kąt dwuścienny</w:t>
      </w:r>
      <w:r w:rsidR="006E1F08">
        <w:t xml:space="preserve"> λ</w:t>
      </w:r>
      <w:r>
        <w:t xml:space="preserve"> pomiędzy płas</w:t>
      </w:r>
      <w:r>
        <w:t>z</w:t>
      </w:r>
      <w:r>
        <w:t>czyzną południka zerowego i płaszczyzną południka obse</w:t>
      </w:r>
      <w:r w:rsidR="00C653B8">
        <w:t xml:space="preserve">rwatora. Wysokość elipsoidalna </w:t>
      </w:r>
      <w:r w:rsidR="00AC0F7D">
        <w:t xml:space="preserve">h </w:t>
      </w:r>
      <w:r w:rsidR="00C653B8">
        <w:t>t</w:t>
      </w:r>
      <w:r>
        <w:t xml:space="preserve">o odległość euklidesowa pomiędzy punktem obserwatora, a jego rzutem </w:t>
      </w:r>
      <w:r w:rsidR="009A2935">
        <w:t>wzdłuż normalnej na elipsoidzie</w:t>
      </w:r>
      <w:r w:rsidR="00100669">
        <w:t xml:space="preserve"> [2]</w:t>
      </w:r>
      <w:r w:rsidR="009A2935">
        <w:t>.</w:t>
      </w:r>
    </w:p>
    <w:p w:rsidR="00827F63" w:rsidRDefault="00827F63" w:rsidP="007650FC">
      <w:pPr>
        <w:spacing w:line="360" w:lineRule="auto"/>
        <w:ind w:firstLine="709"/>
      </w:pPr>
    </w:p>
    <w:p w:rsidR="00F049D2" w:rsidRDefault="002871FE" w:rsidP="007650FC">
      <w:pPr>
        <w:keepNext/>
        <w:spacing w:line="360" w:lineRule="auto"/>
        <w:ind w:firstLine="708"/>
        <w:jc w:val="center"/>
      </w:pPr>
      <w:r>
        <w:rPr>
          <w:noProof/>
        </w:rPr>
        <w:drawing>
          <wp:inline distT="0" distB="0" distL="0" distR="0">
            <wp:extent cx="3285490" cy="2262505"/>
            <wp:effectExtent l="1905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3285490" cy="2262505"/>
                    </a:xfrm>
                    <a:prstGeom prst="rect">
                      <a:avLst/>
                    </a:prstGeom>
                    <a:noFill/>
                    <a:ln w="9525">
                      <a:noFill/>
                      <a:miter lim="800000"/>
                      <a:headEnd/>
                      <a:tailEnd/>
                    </a:ln>
                  </pic:spPr>
                </pic:pic>
              </a:graphicData>
            </a:graphic>
          </wp:inline>
        </w:drawing>
      </w:r>
    </w:p>
    <w:p w:rsidR="00DA0A64" w:rsidRDefault="00F049D2" w:rsidP="007650FC">
      <w:pPr>
        <w:pStyle w:val="Legenda"/>
        <w:spacing w:line="360" w:lineRule="auto"/>
        <w:jc w:val="center"/>
      </w:pPr>
      <w:bookmarkStart w:id="12" w:name="_Toc448663254"/>
      <w:r>
        <w:t xml:space="preserve">Rys. </w:t>
      </w:r>
      <w:fldSimple w:instr=" STYLEREF 1 \s ">
        <w:r w:rsidR="00CE5C59">
          <w:rPr>
            <w:noProof/>
          </w:rPr>
          <w:t>2</w:t>
        </w:r>
      </w:fldSimple>
      <w:r w:rsidR="00CE5C59">
        <w:t>.</w:t>
      </w:r>
      <w:fldSimple w:instr=" SEQ Rys. \* ARABIC \s 1 ">
        <w:r w:rsidR="00CE5C59">
          <w:rPr>
            <w:noProof/>
          </w:rPr>
          <w:t>2</w:t>
        </w:r>
      </w:fldSimple>
      <w:r>
        <w:t xml:space="preserve"> </w:t>
      </w:r>
      <w:r w:rsidRPr="0084409A">
        <w:t>Współrzędne geograficzne (elipsoidalne)</w:t>
      </w:r>
      <w:r w:rsidR="00F1096A">
        <w:t xml:space="preserve"> [</w:t>
      </w:r>
      <w:r w:rsidR="00100669">
        <w:t>2</w:t>
      </w:r>
      <w:r w:rsidR="00F1096A">
        <w:t>]</w:t>
      </w:r>
      <w:bookmarkEnd w:id="12"/>
    </w:p>
    <w:p w:rsidR="00DA0A64" w:rsidRPr="00DA0A64" w:rsidRDefault="00DA0A64" w:rsidP="007650FC">
      <w:pPr>
        <w:spacing w:line="360" w:lineRule="auto"/>
      </w:pPr>
    </w:p>
    <w:p w:rsidR="00DA0A64" w:rsidRDefault="00DA0A64" w:rsidP="007650FC">
      <w:pPr>
        <w:spacing w:line="360" w:lineRule="auto"/>
        <w:ind w:firstLine="709"/>
      </w:pPr>
      <w:r>
        <w:t>Powiązanie układu współrzędnych geograficznych z punktem związanym z Ziemią daje nam ziemski układ odniesienia. Natomiast powiązanie ze środkiem mas Ziemi i nadanie wartości liczbowych poszczególnym parametrom elipsoidy (oraz określenie pewnym stałych geofizycznych) daje nam geocen</w:t>
      </w:r>
      <w:r w:rsidR="009A2935">
        <w:t>tryczny układ odniesienia</w:t>
      </w:r>
      <w:r w:rsidR="00F1096A">
        <w:t xml:space="preserve"> [</w:t>
      </w:r>
      <w:r w:rsidR="00100669">
        <w:t>2</w:t>
      </w:r>
      <w:r w:rsidR="00F1096A">
        <w:t>]</w:t>
      </w:r>
      <w:r w:rsidR="009A2935">
        <w:t>.</w:t>
      </w:r>
    </w:p>
    <w:p w:rsidR="004C6EE8" w:rsidRDefault="00872395" w:rsidP="007650FC">
      <w:pPr>
        <w:spacing w:line="360" w:lineRule="auto"/>
        <w:ind w:firstLine="709"/>
      </w:pPr>
      <w:r>
        <w:t>P</w:t>
      </w:r>
      <w:r w:rsidR="00AC357D">
        <w:t>owierzchnie geoidy oraz elipsoidy znacznie się różnią</w:t>
      </w:r>
      <w:r w:rsidR="00100669">
        <w:t xml:space="preserve"> [Rys. 2.3]</w:t>
      </w:r>
      <w:r w:rsidR="00AC357D">
        <w:t>. Odstępy między geoidą, a elipsoidą nazywamy undulacjami geoidy, a ich wartoś</w:t>
      </w:r>
      <w:r w:rsidR="009A2935">
        <w:t>ci wahają się od -110m do +84m</w:t>
      </w:r>
      <w:r w:rsidR="00100669">
        <w:t xml:space="preserve"> [15]</w:t>
      </w:r>
      <w:r w:rsidR="009A2935">
        <w:t>.</w:t>
      </w:r>
    </w:p>
    <w:p w:rsidR="00827F63" w:rsidRDefault="00827F63" w:rsidP="007650FC">
      <w:pPr>
        <w:spacing w:line="360" w:lineRule="auto"/>
        <w:ind w:firstLine="709"/>
      </w:pPr>
    </w:p>
    <w:p w:rsidR="00100669" w:rsidRDefault="002871FE" w:rsidP="007650FC">
      <w:pPr>
        <w:keepNext/>
        <w:spacing w:line="360" w:lineRule="auto"/>
        <w:ind w:firstLine="708"/>
        <w:jc w:val="center"/>
      </w:pPr>
      <w:r>
        <w:rPr>
          <w:noProof/>
        </w:rPr>
        <w:drawing>
          <wp:inline distT="0" distB="0" distL="0" distR="0">
            <wp:extent cx="4068445" cy="1736090"/>
            <wp:effectExtent l="19050" t="0" r="825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068445" cy="1736090"/>
                    </a:xfrm>
                    <a:prstGeom prst="rect">
                      <a:avLst/>
                    </a:prstGeom>
                    <a:noFill/>
                    <a:ln w="9525">
                      <a:noFill/>
                      <a:miter lim="800000"/>
                      <a:headEnd/>
                      <a:tailEnd/>
                    </a:ln>
                  </pic:spPr>
                </pic:pic>
              </a:graphicData>
            </a:graphic>
          </wp:inline>
        </w:drawing>
      </w:r>
    </w:p>
    <w:p w:rsidR="008A440A" w:rsidRDefault="00F049D2" w:rsidP="007650FC">
      <w:pPr>
        <w:pStyle w:val="Legenda"/>
        <w:spacing w:line="360" w:lineRule="auto"/>
        <w:jc w:val="center"/>
      </w:pPr>
      <w:bookmarkStart w:id="13" w:name="_Toc448663255"/>
      <w:r>
        <w:t xml:space="preserve">Rys. </w:t>
      </w:r>
      <w:fldSimple w:instr=" STYLEREF 1 \s ">
        <w:r w:rsidR="00CE5C59">
          <w:rPr>
            <w:noProof/>
          </w:rPr>
          <w:t>2</w:t>
        </w:r>
      </w:fldSimple>
      <w:r w:rsidR="00CE5C59">
        <w:t>.</w:t>
      </w:r>
      <w:fldSimple w:instr=" SEQ Rys. \* ARABIC \s 1 ">
        <w:r w:rsidR="00CE5C59">
          <w:rPr>
            <w:noProof/>
          </w:rPr>
          <w:t>3</w:t>
        </w:r>
      </w:fldSimple>
      <w:r>
        <w:t xml:space="preserve"> Porównanie powierzchni</w:t>
      </w:r>
      <w:r w:rsidR="00A617C8">
        <w:t xml:space="preserve"> [</w:t>
      </w:r>
      <w:r w:rsidR="00960BD2">
        <w:t>9</w:t>
      </w:r>
      <w:r w:rsidR="00A617C8">
        <w:t>]</w:t>
      </w:r>
      <w:bookmarkEnd w:id="13"/>
    </w:p>
    <w:p w:rsidR="009B2AAB" w:rsidRPr="009B2AAB" w:rsidRDefault="009B2AAB" w:rsidP="007650FC">
      <w:pPr>
        <w:spacing w:line="360" w:lineRule="auto"/>
      </w:pPr>
    </w:p>
    <w:p w:rsidR="00DA21D9" w:rsidRDefault="00FC41D7" w:rsidP="007650FC">
      <w:pPr>
        <w:pStyle w:val="Nagwek3"/>
        <w:spacing w:line="360" w:lineRule="auto"/>
      </w:pPr>
      <w:bookmarkStart w:id="14" w:name="_Toc449204550"/>
      <w:r>
        <w:t>Porównanie modeli WGS84 oraz EGM96</w:t>
      </w:r>
      <w:bookmarkEnd w:id="14"/>
    </w:p>
    <w:p w:rsidR="005E726C" w:rsidRDefault="005E726C" w:rsidP="007650FC">
      <w:pPr>
        <w:spacing w:line="360" w:lineRule="auto"/>
      </w:pPr>
    </w:p>
    <w:p w:rsidR="009C44E9" w:rsidRDefault="005E726C" w:rsidP="007650FC">
      <w:pPr>
        <w:spacing w:line="360" w:lineRule="auto"/>
      </w:pPr>
      <w:r>
        <w:tab/>
      </w:r>
      <w:r w:rsidR="009C44E9">
        <w:t>Biorąc pod uwagę wysoce nieregularny kształt Ziemi praktycznie niemożliwym jest stworzenie modelu jednolicie dokładnego dla całej planety. W związku z tym przy dokła</w:t>
      </w:r>
      <w:r w:rsidR="009C44E9">
        <w:t>d</w:t>
      </w:r>
      <w:r w:rsidR="009C44E9">
        <w:t>nych pomiarach i badaniach często wykorzystuje się modele opracowane lokalnie. Jednak popularyzacja sytemu nawigacji satelitarnej oraz konieczność współpracy międzynarodowej przy badaniach wymaga</w:t>
      </w:r>
      <w:r w:rsidR="00356F58">
        <w:t>ły stworzenia modeli</w:t>
      </w:r>
      <w:r w:rsidR="00E62D58">
        <w:t>, które mo</w:t>
      </w:r>
      <w:r w:rsidR="009C44E9">
        <w:t>gł</w:t>
      </w:r>
      <w:r w:rsidR="00E62D58">
        <w:t>y</w:t>
      </w:r>
      <w:r w:rsidR="009C44E9">
        <w:t>by być wykorzy</w:t>
      </w:r>
      <w:r w:rsidR="00E62D58">
        <w:t>stywane</w:t>
      </w:r>
      <w:r w:rsidR="009C44E9">
        <w:t xml:space="preserve"> na całej planecie. </w:t>
      </w:r>
    </w:p>
    <w:p w:rsidR="00960BD2" w:rsidRDefault="00132291" w:rsidP="007650FC">
      <w:pPr>
        <w:spacing w:line="360" w:lineRule="auto"/>
      </w:pPr>
      <w:r>
        <w:tab/>
      </w:r>
      <w:r w:rsidR="000C4FA1">
        <w:t>G</w:t>
      </w:r>
      <w:r w:rsidR="005E726C">
        <w:t xml:space="preserve">rawitacyjny model EGM96 </w:t>
      </w:r>
      <w:r w:rsidR="000C4FA1">
        <w:t xml:space="preserve">w bardzo dokładny sposób </w:t>
      </w:r>
      <w:r w:rsidR="005E726C">
        <w:t>definiuje globalną geoidę ziemską, w ogólności tożsamą ze średnim poziomem morza</w:t>
      </w:r>
      <w:r w:rsidR="000C4FA1">
        <w:t>, podczas gdy WGS84 przybliża powierzchnię ziemską jako geocentryczną</w:t>
      </w:r>
      <w:r w:rsidR="000B218E">
        <w:t xml:space="preserve"> elipsoidę</w:t>
      </w:r>
      <w:r w:rsidR="000C4FA1">
        <w:t>, generalizującą kształt tej geoidy</w:t>
      </w:r>
      <w:r w:rsidR="005E726C">
        <w:t>.</w:t>
      </w:r>
      <w:r w:rsidR="00960BD2">
        <w:t xml:space="preserve"> </w:t>
      </w:r>
    </w:p>
    <w:p w:rsidR="00CB0958" w:rsidRDefault="005E726C" w:rsidP="007650FC">
      <w:pPr>
        <w:spacing w:line="360" w:lineRule="auto"/>
      </w:pPr>
      <w:r>
        <w:t xml:space="preserve">EGM96 jest modelem znacznie bardziej </w:t>
      </w:r>
      <w:r w:rsidR="000C4FA1">
        <w:t xml:space="preserve">złożonym i </w:t>
      </w:r>
      <w:r>
        <w:t xml:space="preserve">dokładnym, opartym na </w:t>
      </w:r>
      <w:r w:rsidR="000C4FA1">
        <w:t>szczegółowej</w:t>
      </w:r>
      <w:r>
        <w:t xml:space="preserve"> analizie ziemskiej siły grawitacyjnej</w:t>
      </w:r>
      <w:r w:rsidR="000B218E">
        <w:t>, jednak jego użycie wymaga znacznie większych nakł</w:t>
      </w:r>
      <w:r w:rsidR="000B218E">
        <w:t>a</w:t>
      </w:r>
      <w:r w:rsidR="000B218E">
        <w:t>dów obliczeniowych</w:t>
      </w:r>
      <w:r>
        <w:t>. WGS84 określa</w:t>
      </w:r>
      <w:r w:rsidR="000B218E">
        <w:t xml:space="preserve"> elipsoidę najbardziej pasującą do geoidy EGM96</w:t>
      </w:r>
      <w:r w:rsidR="000C4FA1">
        <w:t>. M</w:t>
      </w:r>
      <w:r>
        <w:t>o</w:t>
      </w:r>
      <w:r>
        <w:t>del ten</w:t>
      </w:r>
      <w:r w:rsidR="000B218E">
        <w:t xml:space="preserve"> został utworzony w</w:t>
      </w:r>
      <w:r>
        <w:t xml:space="preserve"> 1984 roku, </w:t>
      </w:r>
      <w:r w:rsidR="000B218E">
        <w:t xml:space="preserve">jednak </w:t>
      </w:r>
      <w:r>
        <w:t>na przestrzeni lat był aktualizowany wraz z coraz to dokładniejszymi pomiarami geoidy. WGS84 nie jest modelem przestarzałym, jest po prostu znacznie uproszczonym modelem matematyczny</w:t>
      </w:r>
      <w:r w:rsidR="000C4FA1">
        <w:t>m</w:t>
      </w:r>
      <w:r>
        <w:t xml:space="preserve">, który mimo mniejszej dokładności wciąż jest często wykorzystywany ze względu na </w:t>
      </w:r>
      <w:r w:rsidR="00CB0958">
        <w:t>łatwość</w:t>
      </w:r>
      <w:r>
        <w:t xml:space="preserve"> wykorzystania w analizie matem</w:t>
      </w:r>
      <w:r>
        <w:t>a</w:t>
      </w:r>
      <w:r>
        <w:t>tycznej.</w:t>
      </w:r>
      <w:r w:rsidRPr="005E726C">
        <w:t xml:space="preserve"> </w:t>
      </w:r>
      <w:r>
        <w:t>Model ten dla większości zastosowań jest wystarczająco dokładny. Jego niedokła</w:t>
      </w:r>
      <w:r>
        <w:t>d</w:t>
      </w:r>
      <w:r>
        <w:t>ność osiąga maksymalnie wartość 110m ze średnim błędem na poziomie 20-30m.</w:t>
      </w:r>
      <w:r w:rsidR="009C44E9">
        <w:t xml:space="preserve"> Istnieje możliwość zredukowania tego błędu poprzez </w:t>
      </w:r>
      <w:r w:rsidR="00B77DE7">
        <w:t>wprowadzenie korekty na podstawie znajomości</w:t>
      </w:r>
      <w:r w:rsidR="009C44E9">
        <w:t xml:space="preserve"> undulacji geoidy na interesującym nas regionie.</w:t>
      </w:r>
    </w:p>
    <w:p w:rsidR="00151A84" w:rsidRDefault="00151A84" w:rsidP="007650FC">
      <w:pPr>
        <w:spacing w:line="360" w:lineRule="auto"/>
      </w:pPr>
    </w:p>
    <w:p w:rsidR="004777EF" w:rsidRDefault="002F0DE3" w:rsidP="007650FC">
      <w:pPr>
        <w:pStyle w:val="Nagwek2"/>
        <w:spacing w:line="360" w:lineRule="auto"/>
      </w:pPr>
      <w:bookmarkStart w:id="15" w:name="_Toc449204551"/>
      <w:r w:rsidRPr="006D3C46">
        <w:lastRenderedPageBreak/>
        <w:t>Numeryczny Model Terenu NMT</w:t>
      </w:r>
      <w:bookmarkEnd w:id="15"/>
    </w:p>
    <w:p w:rsidR="00B74F40" w:rsidRPr="00B74F40" w:rsidRDefault="00B74F40" w:rsidP="007650FC">
      <w:pPr>
        <w:spacing w:line="360" w:lineRule="auto"/>
      </w:pPr>
    </w:p>
    <w:p w:rsidR="006D3C46" w:rsidRPr="006D3C46" w:rsidRDefault="006D3C46" w:rsidP="007650FC">
      <w:pPr>
        <w:pStyle w:val="Nagwek3"/>
        <w:spacing w:line="360" w:lineRule="auto"/>
        <w:rPr>
          <w:rFonts w:cs="Times New Roman"/>
        </w:rPr>
      </w:pPr>
      <w:r w:rsidRPr="006D3C46">
        <w:rPr>
          <w:rFonts w:cs="Times New Roman"/>
        </w:rPr>
        <w:t xml:space="preserve"> </w:t>
      </w:r>
      <w:bookmarkStart w:id="16" w:name="_Toc449204552"/>
      <w:r w:rsidRPr="006D3C46">
        <w:rPr>
          <w:rFonts w:cs="Times New Roman"/>
        </w:rPr>
        <w:t>Ogólnie o NMT</w:t>
      </w:r>
      <w:bookmarkEnd w:id="16"/>
    </w:p>
    <w:p w:rsidR="00F439A3" w:rsidRDefault="00F439A3" w:rsidP="007650FC">
      <w:pPr>
        <w:spacing w:line="360" w:lineRule="auto"/>
      </w:pPr>
    </w:p>
    <w:p w:rsidR="00107F9B" w:rsidRDefault="00F439A3" w:rsidP="007650FC">
      <w:pPr>
        <w:spacing w:line="360" w:lineRule="auto"/>
      </w:pPr>
      <w:r>
        <w:tab/>
      </w:r>
      <w:r w:rsidR="00193AF0">
        <w:t>Teoretyczne modele</w:t>
      </w:r>
      <w:r w:rsidR="00356F58">
        <w:t xml:space="preserve"> planety byłyby bezużyteczne, gdyby nie dało się ich wykorzystać w obliczeniach </w:t>
      </w:r>
      <w:r w:rsidR="00193AF0">
        <w:t>matematycznych</w:t>
      </w:r>
      <w:r w:rsidR="00356F58">
        <w:t>. W tym celu wykorzystuje się właśnie n</w:t>
      </w:r>
      <w:r w:rsidR="00107F9B">
        <w:t>umerycz</w:t>
      </w:r>
      <w:r w:rsidR="00356F58">
        <w:t>ny</w:t>
      </w:r>
      <w:r w:rsidR="00107F9B">
        <w:t xml:space="preserve"> </w:t>
      </w:r>
      <w:r w:rsidR="00E320E0">
        <w:t>model rzeźby terenu (NMT)</w:t>
      </w:r>
      <w:r w:rsidR="00356F58">
        <w:t>, będący</w:t>
      </w:r>
      <w:r w:rsidR="00E320E0">
        <w:t xml:space="preserve"> numeryczną reprezentacją powierzchni </w:t>
      </w:r>
      <w:r w:rsidR="00F30181">
        <w:t>ziemskiej</w:t>
      </w:r>
      <w:r w:rsidR="00E320E0">
        <w:t>, utworzoną</w:t>
      </w:r>
      <w:r w:rsidR="00F30181">
        <w:t xml:space="preserve"> zazwyczaj przez zbiór punktów tej powierzchni oraz algorytmy, służące </w:t>
      </w:r>
      <w:r w:rsidR="00406C23">
        <w:t xml:space="preserve">do </w:t>
      </w:r>
      <w:r w:rsidR="00F30181">
        <w:t>aproksymacji jej położenia i kształtu na podstawie wsp</w:t>
      </w:r>
      <w:r w:rsidR="00891EDA">
        <w:t xml:space="preserve">ółrzędnych x, y, z tych punktów. </w:t>
      </w:r>
      <w:r>
        <w:t>Zawiera informacje na temat</w:t>
      </w:r>
      <w:r w:rsidR="00334199">
        <w:t xml:space="preserve"> wysokości poszczególnych punktów powierzchni terenu ponad ustalonym poziomem odn</w:t>
      </w:r>
      <w:r w:rsidR="009A2935">
        <w:t>iesienia np. nad poziomem morza</w:t>
      </w:r>
      <w:r w:rsidR="00AB1625">
        <w:t xml:space="preserve"> [</w:t>
      </w:r>
      <w:r w:rsidR="00960BD2">
        <w:t>3</w:t>
      </w:r>
      <w:r w:rsidR="00AB1625">
        <w:t>]</w:t>
      </w:r>
      <w:r w:rsidR="009A2935">
        <w:t>.</w:t>
      </w:r>
    </w:p>
    <w:p w:rsidR="00F30181" w:rsidRDefault="00F30181" w:rsidP="007650FC">
      <w:pPr>
        <w:spacing w:line="360" w:lineRule="auto"/>
      </w:pPr>
      <w:r>
        <w:tab/>
        <w:t>Numeryczny model terenu można opracować na podstawie dowolnego zestawu d</w:t>
      </w:r>
      <w:r>
        <w:t>a</w:t>
      </w:r>
      <w:r>
        <w:t>nych mających charakter pola skalarnego, tzn. zawierających informacje o położeniu (wspó</w:t>
      </w:r>
      <w:r>
        <w:t>ł</w:t>
      </w:r>
      <w:r>
        <w:t>rzędne x i y w układzie współrzędnych) oraz wi</w:t>
      </w:r>
      <w:r w:rsidR="009A2935">
        <w:t>elkości skalara (współrzędna z)</w:t>
      </w:r>
      <w:r w:rsidR="00AB1625">
        <w:t xml:space="preserve"> [</w:t>
      </w:r>
      <w:r w:rsidR="00960BD2">
        <w:t>3</w:t>
      </w:r>
      <w:r w:rsidR="00AB1625">
        <w:t>]</w:t>
      </w:r>
      <w:r w:rsidR="009A2935">
        <w:t>.</w:t>
      </w:r>
    </w:p>
    <w:p w:rsidR="00EE131A" w:rsidRDefault="00EE131A" w:rsidP="007650FC">
      <w:pPr>
        <w:spacing w:line="360" w:lineRule="auto"/>
      </w:pPr>
      <w:r>
        <w:tab/>
        <w:t>Skonstruowanie prawidłowego modelu rzeźby terenu jest jednym z kluczowych w</w:t>
      </w:r>
      <w:r>
        <w:t>y</w:t>
      </w:r>
      <w:r>
        <w:t>zwań współczesnej geomatyki. Znajomość Numerycznego Modelu Terenu o wysokiej d</w:t>
      </w:r>
      <w:r>
        <w:t>o</w:t>
      </w:r>
      <w:r>
        <w:t>kładności jest bardzo ważna z punktu widzenia wielu zastosowań praktycznych. Modele w</w:t>
      </w:r>
      <w:r>
        <w:t>y</w:t>
      </w:r>
      <w:r>
        <w:t>sokości, w formie map topograficznych umożliwiają projektowanie przebiegu tras komunik</w:t>
      </w:r>
      <w:r>
        <w:t>a</w:t>
      </w:r>
      <w:r>
        <w:t>cyjnych, wyznaczanie optymalnych lokalizacji masztów telefonii komórkowej, czy też w</w:t>
      </w:r>
      <w:r>
        <w:t>y</w:t>
      </w:r>
      <w:r>
        <w:t>znaczanie stref zalewowych. Dane reprezentujące NMT są niezbędne do prawidłowego fun</w:t>
      </w:r>
      <w:r>
        <w:t>k</w:t>
      </w:r>
      <w:r>
        <w:t>cjonowania powietrznych systemów nawigacyjnych oraz powszechnie wykorzystywane w licznych Systemach Informacji Geograficznej</w:t>
      </w:r>
      <w:r w:rsidR="00960BD2">
        <w:t xml:space="preserve"> [3]</w:t>
      </w:r>
      <w:r w:rsidR="009A2935">
        <w:t>.</w:t>
      </w:r>
    </w:p>
    <w:p w:rsidR="00891EDA" w:rsidRDefault="00F30181" w:rsidP="007650FC">
      <w:pPr>
        <w:spacing w:line="360" w:lineRule="auto"/>
      </w:pPr>
      <w:r>
        <w:tab/>
        <w:t>Dane do opracowania NMT mogą być pozyskiwane na wiele sposobów takich jak: bezpośrednie pomiary terenowe, zdjęcia lotnicze i ich opracowania fotogrametryczne, mapy topograficzne, interferometria satelitarna, czy lotniczy skaning laserowy.</w:t>
      </w:r>
      <w:r w:rsidR="00B77DE7">
        <w:t xml:space="preserve"> </w:t>
      </w:r>
      <w:r w:rsidR="00891EDA">
        <w:t>Najczęściej stos</w:t>
      </w:r>
      <w:r w:rsidR="00891EDA">
        <w:t>o</w:t>
      </w:r>
      <w:r w:rsidR="00891EDA">
        <w:t>waną techniką</w:t>
      </w:r>
      <w:r>
        <w:t xml:space="preserve"> pozyskiwania danych </w:t>
      </w:r>
      <w:r w:rsidR="00891EDA">
        <w:t>jest</w:t>
      </w:r>
      <w:r>
        <w:t xml:space="preserve"> techno</w:t>
      </w:r>
      <w:r w:rsidR="00891EDA">
        <w:t>logia</w:t>
      </w:r>
      <w:r>
        <w:t xml:space="preserve"> </w:t>
      </w:r>
      <w:r w:rsidR="00E34AAB">
        <w:t>fotogrametryczna</w:t>
      </w:r>
      <w:r w:rsidR="00EE131A">
        <w:t>. N</w:t>
      </w:r>
      <w:r w:rsidR="00891EDA">
        <w:t>a podstawie odp</w:t>
      </w:r>
      <w:r w:rsidR="00891EDA">
        <w:t>o</w:t>
      </w:r>
      <w:r w:rsidR="00891EDA">
        <w:t xml:space="preserve">wiednich zdjęć lotniczych </w:t>
      </w:r>
      <w:r w:rsidR="00EE131A">
        <w:t xml:space="preserve">(tzw. fotogramów) </w:t>
      </w:r>
      <w:r w:rsidR="00891EDA">
        <w:t>budowany jest model stereoskopowy, na kt</w:t>
      </w:r>
      <w:r w:rsidR="00891EDA">
        <w:t>ó</w:t>
      </w:r>
      <w:r w:rsidR="00891EDA">
        <w:t>rym wykonuje się następnie stereodigitalizację powierzchni terenu</w:t>
      </w:r>
      <w:r w:rsidR="00EE131A">
        <w:t>, co w efekcie umożliwia odtwarzanie kształtów, rozmiarów i wzajemnego położenia obiektów w terenie</w:t>
      </w:r>
      <w:r w:rsidR="00891EDA">
        <w:t>.</w:t>
      </w:r>
      <w:r w:rsidR="001830BC">
        <w:t xml:space="preserve"> </w:t>
      </w:r>
      <w:r w:rsidR="00891EDA">
        <w:t>Tworzenie NMT na obszarach silnie zalesionych, bądź zurbanizowanych jest możliwe za pomocą tec</w:t>
      </w:r>
      <w:r w:rsidR="00891EDA">
        <w:t>h</w:t>
      </w:r>
      <w:r w:rsidR="00891EDA">
        <w:t>nologii kartograficznej, polegającej na wektoryzacji warstwic na podstawie zeskanowanych diapozytywów map topograficznych.</w:t>
      </w:r>
      <w:r w:rsidR="001830BC">
        <w:t xml:space="preserve"> </w:t>
      </w:r>
      <w:r w:rsidR="00891EDA">
        <w:t>Do szybkiej budowy NMT o dużej dokładności jest st</w:t>
      </w:r>
      <w:r w:rsidR="00891EDA">
        <w:t>o</w:t>
      </w:r>
      <w:r w:rsidR="00891EDA">
        <w:t>sowany skan</w:t>
      </w:r>
      <w:r w:rsidR="00EE131A">
        <w:t>ing laserowy, który jest niezależ</w:t>
      </w:r>
      <w:r w:rsidR="00891EDA">
        <w:t>ny od warunków oświetlenia i pozwala na uz</w:t>
      </w:r>
      <w:r w:rsidR="00891EDA">
        <w:t>y</w:t>
      </w:r>
      <w:r w:rsidR="00891EDA">
        <w:lastRenderedPageBreak/>
        <w:t>skanie precyzyjnego modelu rzeźby terenu</w:t>
      </w:r>
      <w:r w:rsidR="00E62D58">
        <w:t>,</w:t>
      </w:r>
      <w:r w:rsidR="00891EDA">
        <w:t xml:space="preserve"> także dla obszarów o zwartej pokrywie roślinnej, cz</w:t>
      </w:r>
      <w:r w:rsidR="009A2935">
        <w:t>y w terenach zabudowy miejskiej</w:t>
      </w:r>
      <w:r w:rsidR="00AB1625">
        <w:t xml:space="preserve"> [</w:t>
      </w:r>
      <w:r w:rsidR="00960BD2">
        <w:t>3]</w:t>
      </w:r>
      <w:r w:rsidR="009A2935">
        <w:t>.</w:t>
      </w:r>
    </w:p>
    <w:p w:rsidR="00F35C0C" w:rsidRDefault="00F35C0C" w:rsidP="007650FC">
      <w:pPr>
        <w:spacing w:line="360" w:lineRule="auto"/>
      </w:pPr>
      <w:r>
        <w:tab/>
        <w:t xml:space="preserve">Wymienione wyżej sposoby gromadzenia danych do modelowania rzeźby terenu łączy jedna </w:t>
      </w:r>
      <w:r w:rsidR="00E34AAB">
        <w:t>wspólna cecha</w:t>
      </w:r>
      <w:r>
        <w:t>. Mają naturę lokalną tzn. wymagają w mniejszym lub większym stopniu bezpośredniej eksploracji badanego terenu</w:t>
      </w:r>
      <w:r w:rsidR="006D3C46">
        <w:t>, co jest bardzo kosztowne i czasochłonne oraz cz</w:t>
      </w:r>
      <w:r w:rsidR="006D3C46">
        <w:t>ę</w:t>
      </w:r>
      <w:r w:rsidR="006D3C46">
        <w:t>sto niemożliwe z powodów politycznej niedostępności niektórych</w:t>
      </w:r>
      <w:r w:rsidR="00E34AAB">
        <w:t xml:space="preserve"> regionów</w:t>
      </w:r>
      <w:r w:rsidR="006D3C46">
        <w:t xml:space="preserve"> świata.</w:t>
      </w:r>
      <w:r>
        <w:t xml:space="preserve"> W efe</w:t>
      </w:r>
      <w:r>
        <w:t>k</w:t>
      </w:r>
      <w:r>
        <w:t>cie przez wiele lat nie istniał jednolity dla całej ziemi numeryczny model terenu.</w:t>
      </w:r>
      <w:r w:rsidRPr="00F35C0C">
        <w:t xml:space="preserve"> </w:t>
      </w:r>
      <w:r>
        <w:t>Większość rozwiniętych państw tworzyło swoje własne dane kartograficzne, które znacznie różniły się między sobą pod względem skal, rozdzielczości oraz punktów odniesienia i co za tym idzie były wysoce niespójne. Co więcej globalny obszar pokrycia był bardzo niejednolity. Wiele części świata takich jak Ameryka Południowa, czy Afryka cechowało się brakiem danych topogra</w:t>
      </w:r>
      <w:r w:rsidR="009A2935">
        <w:t>ficznych o wysokiej dokładności</w:t>
      </w:r>
      <w:r w:rsidR="00AB1625">
        <w:t xml:space="preserve"> [</w:t>
      </w:r>
      <w:r w:rsidR="001472E8">
        <w:t>1</w:t>
      </w:r>
      <w:r w:rsidR="00AB1625">
        <w:t>]</w:t>
      </w:r>
      <w:r w:rsidR="009A2935">
        <w:t>.</w:t>
      </w:r>
    </w:p>
    <w:p w:rsidR="00F35C0C" w:rsidRDefault="00F35C0C" w:rsidP="007650FC">
      <w:pPr>
        <w:spacing w:line="360" w:lineRule="auto"/>
      </w:pPr>
      <w:r>
        <w:tab/>
        <w:t>Uzyskanie międzynarodowych, cyfrowych danych wysokościowych</w:t>
      </w:r>
      <w:r w:rsidR="00193AF0">
        <w:t>,</w:t>
      </w:r>
      <w:r>
        <w:t xml:space="preserve"> o spójnej skali i rozdzielczości</w:t>
      </w:r>
      <w:r w:rsidR="00193AF0">
        <w:t xml:space="preserve">, </w:t>
      </w:r>
      <w:r>
        <w:t xml:space="preserve">okazało się </w:t>
      </w:r>
      <w:r w:rsidR="00406C23">
        <w:t>praktycznie niemożliwe</w:t>
      </w:r>
      <w:r w:rsidR="00E62D58">
        <w:t xml:space="preserve"> z wykorzystaniem opisanych wcześniej metod</w:t>
      </w:r>
      <w:r>
        <w:t xml:space="preserve">, a jedynym sposobem na ich ujednolicenie było zastosowanie globalnie </w:t>
      </w:r>
      <w:r w:rsidR="006D3C46">
        <w:t>jednolitej</w:t>
      </w:r>
      <w:r>
        <w:t xml:space="preserve"> tec</w:t>
      </w:r>
      <w:r>
        <w:t>h</w:t>
      </w:r>
      <w:r>
        <w:t>niki pozyskiwania danych.</w:t>
      </w:r>
      <w:r w:rsidR="006D3C46">
        <w:t xml:space="preserve"> Taką techniką okazała się interferometria satelitarna wykorzystana podczas misji SRTM.</w:t>
      </w:r>
    </w:p>
    <w:p w:rsidR="009B2AAB" w:rsidRDefault="009B2AAB" w:rsidP="007650FC">
      <w:pPr>
        <w:spacing w:line="360" w:lineRule="auto"/>
      </w:pPr>
    </w:p>
    <w:p w:rsidR="00386BA9" w:rsidRDefault="006D3C46" w:rsidP="007650FC">
      <w:pPr>
        <w:pStyle w:val="Nagwek3"/>
        <w:spacing w:line="360" w:lineRule="auto"/>
      </w:pPr>
      <w:bookmarkStart w:id="17" w:name="_Toc449204553"/>
      <w:r>
        <w:t>Misja SRTM</w:t>
      </w:r>
      <w:bookmarkEnd w:id="17"/>
    </w:p>
    <w:p w:rsidR="00FA3A41" w:rsidRPr="00FA3A41" w:rsidRDefault="00FA3A41" w:rsidP="007650FC">
      <w:pPr>
        <w:spacing w:line="360" w:lineRule="auto"/>
      </w:pPr>
    </w:p>
    <w:p w:rsidR="00386BA9" w:rsidRDefault="00386BA9" w:rsidP="007650FC">
      <w:pPr>
        <w:spacing w:line="360" w:lineRule="auto"/>
      </w:pPr>
      <w:r>
        <w:tab/>
        <w:t xml:space="preserve">SRTM - The Shuttle Radar Topography Mission </w:t>
      </w:r>
      <w:r w:rsidR="00DF50D9">
        <w:t xml:space="preserve">- </w:t>
      </w:r>
      <w:r>
        <w:t>jest międzynarodową misją k</w:t>
      </w:r>
      <w:r>
        <w:t>o</w:t>
      </w:r>
      <w:r>
        <w:t>smiczną mającą na celu zebranie najbardziej kompleksowego i dokładnego numeryc</w:t>
      </w:r>
      <w:r w:rsidR="009A2935">
        <w:t>znego modelu terenu (NMT) Ziemi</w:t>
      </w:r>
      <w:r w:rsidR="00086567">
        <w:t xml:space="preserve"> [</w:t>
      </w:r>
      <w:r w:rsidR="001472E8">
        <w:t>1</w:t>
      </w:r>
      <w:r w:rsidR="00086567">
        <w:t>]</w:t>
      </w:r>
      <w:r w:rsidR="009A2935">
        <w:t>.</w:t>
      </w:r>
    </w:p>
    <w:p w:rsidR="00386BA9" w:rsidRDefault="00386BA9" w:rsidP="007650FC">
      <w:pPr>
        <w:spacing w:line="360" w:lineRule="auto"/>
      </w:pPr>
      <w:r>
        <w:tab/>
        <w:t xml:space="preserve">Projekt został przeprowadzony w lutym 2000 roku </w:t>
      </w:r>
      <w:r w:rsidR="00B3255F">
        <w:t xml:space="preserve">podczas lotu promu kosmicznego Endeavour </w:t>
      </w:r>
      <w:r>
        <w:t>wspólnie przez trzy agencje kosmiczne: Narodową Agencję Aeronautyki i Prz</w:t>
      </w:r>
      <w:r>
        <w:t>e</w:t>
      </w:r>
      <w:r>
        <w:t>strzeni Kosmicznej Stanów Zjednoczonych NASA, Niemiecką Agencję Kosmiczną DRL oraz Włoską Agencję Kosmiczną ASI</w:t>
      </w:r>
      <w:r w:rsidR="00AB1625">
        <w:t xml:space="preserve"> </w:t>
      </w:r>
      <w:r w:rsidR="00086567">
        <w:t>[</w:t>
      </w:r>
      <w:r w:rsidR="002A0731">
        <w:t>1</w:t>
      </w:r>
      <w:r w:rsidR="00086567">
        <w:t>]</w:t>
      </w:r>
      <w:r w:rsidR="009A2935">
        <w:t>.</w:t>
      </w:r>
    </w:p>
    <w:p w:rsidR="00525B9E" w:rsidRDefault="00386BA9" w:rsidP="007650FC">
      <w:pPr>
        <w:spacing w:line="360" w:lineRule="auto"/>
      </w:pPr>
      <w:r>
        <w:tab/>
        <w:t xml:space="preserve">Główną ideą misji było zapewnienie jednolitego pod względem dokładności i skali modelu topograficznego </w:t>
      </w:r>
      <w:r w:rsidR="00525B9E">
        <w:t xml:space="preserve">o rozdzielczości terenowej 1'' </w:t>
      </w:r>
      <w:r>
        <w:t>dla wszystkich obszarów lądowych znajdujących się pomiędzy równoleżnikami 60</w:t>
      </w:r>
      <w:r>
        <w:rPr>
          <w:vertAlign w:val="superscript"/>
        </w:rPr>
        <w:t>o</w:t>
      </w:r>
      <w:r>
        <w:t xml:space="preserve"> szerokości geograficznej północnej, a 56</w:t>
      </w:r>
      <w:r>
        <w:rPr>
          <w:vertAlign w:val="superscript"/>
        </w:rPr>
        <w:t>o</w:t>
      </w:r>
      <w:r>
        <w:t xml:space="preserve"> szerokości geograficznej południowej, stanowiących około 80%  powierzchni </w:t>
      </w:r>
      <w:r w:rsidR="00E34AAB">
        <w:t>lądowej</w:t>
      </w:r>
      <w:r>
        <w:t xml:space="preserve"> Ziemi. </w:t>
      </w:r>
      <w:r w:rsidR="00525B9E">
        <w:t xml:space="preserve">Jednym z założeń misji był maksymalny błąd wysokości, jakim miał sie charakteryzować </w:t>
      </w:r>
      <w:r w:rsidR="00525B9E">
        <w:lastRenderedPageBreak/>
        <w:t>NMT, który został ustalony na +/- 16m dla wysokości bez</w:t>
      </w:r>
      <w:r w:rsidR="00406C23">
        <w:t>względnej oraz</w:t>
      </w:r>
      <w:r w:rsidR="00525B9E">
        <w:t xml:space="preserve"> +/- 10m dla wys</w:t>
      </w:r>
      <w:r w:rsidR="00525B9E">
        <w:t>o</w:t>
      </w:r>
      <w:r w:rsidR="00525B9E">
        <w:t xml:space="preserve">kości </w:t>
      </w:r>
      <w:r w:rsidR="00E52BC1">
        <w:t xml:space="preserve">względnej </w:t>
      </w:r>
      <w:r w:rsidR="009A2935">
        <w:t xml:space="preserve">na poziomie ufności równemu 90% </w:t>
      </w:r>
      <w:r w:rsidR="00AB1625">
        <w:t>[</w:t>
      </w:r>
      <w:r w:rsidR="002A0731">
        <w:t>1</w:t>
      </w:r>
      <w:r w:rsidR="00AB1625">
        <w:t>]</w:t>
      </w:r>
      <w:r w:rsidR="009A2935">
        <w:t>.</w:t>
      </w:r>
    </w:p>
    <w:p w:rsidR="00E52BC1" w:rsidRDefault="00E52BC1" w:rsidP="007650FC">
      <w:pPr>
        <w:spacing w:line="360" w:lineRule="auto"/>
      </w:pPr>
      <w:r>
        <w:tab/>
        <w:t xml:space="preserve">W trakcie </w:t>
      </w:r>
      <w:r w:rsidR="00406C23">
        <w:t xml:space="preserve">trwania </w:t>
      </w:r>
      <w:r>
        <w:t xml:space="preserve">całej misji zebrano ponad 12 terabajtów danych, które następnie zostały poddane dokładnej analizie. W sierpniu 2001 roku ogłoszono zakończenie misji SRTM, a dane </w:t>
      </w:r>
      <w:r w:rsidR="002C05EF">
        <w:t>wynikowe zostały umieszczone w I</w:t>
      </w:r>
      <w:r w:rsidR="009A2935">
        <w:t>nternecie</w:t>
      </w:r>
      <w:r w:rsidR="00AB1625">
        <w:t xml:space="preserve"> </w:t>
      </w:r>
      <w:r w:rsidR="00086567">
        <w:t>[</w:t>
      </w:r>
      <w:r w:rsidR="002A0731">
        <w:t>1</w:t>
      </w:r>
      <w:r w:rsidR="00086567">
        <w:t>]</w:t>
      </w:r>
      <w:r w:rsidR="009A2935">
        <w:t>.</w:t>
      </w:r>
    </w:p>
    <w:p w:rsidR="00E52BC1" w:rsidRDefault="00E52BC1" w:rsidP="007650FC">
      <w:pPr>
        <w:spacing w:line="360" w:lineRule="auto"/>
      </w:pPr>
      <w:r>
        <w:tab/>
      </w:r>
      <w:r w:rsidR="00E62D58">
        <w:t xml:space="preserve">Zgodnie </w:t>
      </w:r>
      <w:r>
        <w:t>z oficjalną specyfikacją misji dokładność pionowa danych wysokościowych SRTM-1 na obszarze Europy wynosi 6,2m dla wysokości bezwzględnej oraz 8,7m dla wys</w:t>
      </w:r>
      <w:r>
        <w:t>o</w:t>
      </w:r>
      <w:r>
        <w:t>kości względnej. Błąd geolokalizacji jest na poziomie 8,8m. Wartości te są różne w zależn</w:t>
      </w:r>
      <w:r>
        <w:t>o</w:t>
      </w:r>
      <w:r>
        <w:t>ści od kontynentu, ale wszędzie mieszczą się w założonej dok</w:t>
      </w:r>
      <w:r w:rsidR="009A2935">
        <w:t>ładności +/- 16m</w:t>
      </w:r>
      <w:r w:rsidR="00086567">
        <w:t xml:space="preserve"> [</w:t>
      </w:r>
      <w:r w:rsidR="002A0731">
        <w:t>1</w:t>
      </w:r>
      <w:r w:rsidR="00086567">
        <w:t>]</w:t>
      </w:r>
      <w:r w:rsidR="009A2935">
        <w:t>.</w:t>
      </w:r>
    </w:p>
    <w:p w:rsidR="00E52BC1" w:rsidRDefault="00E52BC1" w:rsidP="007650FC">
      <w:pPr>
        <w:spacing w:line="360" w:lineRule="auto"/>
      </w:pPr>
      <w:r>
        <w:tab/>
        <w:t>Wadą interferometrii satelitarnej do pozyskiwania modelu NMT jest uwzględnianie pokrywy roślinnej i zabudowy</w:t>
      </w:r>
      <w:r w:rsidR="00203B6C">
        <w:t xml:space="preserve"> przy określaniu wysokości</w:t>
      </w:r>
      <w:r>
        <w:t>, co znacznie zmniejsza dokładno</w:t>
      </w:r>
      <w:r w:rsidR="00203B6C">
        <w:t>ść</w:t>
      </w:r>
      <w:r w:rsidR="009A2935">
        <w:t xml:space="preserve"> danych na tego typu obszarach</w:t>
      </w:r>
      <w:r w:rsidR="00086567" w:rsidRPr="00086567">
        <w:t xml:space="preserve"> </w:t>
      </w:r>
      <w:r w:rsidR="00086567">
        <w:t>[</w:t>
      </w:r>
      <w:r w:rsidR="002A0731">
        <w:t>1</w:t>
      </w:r>
      <w:r w:rsidR="00086567">
        <w:t>]</w:t>
      </w:r>
      <w:r w:rsidR="009A2935">
        <w:t>.</w:t>
      </w:r>
    </w:p>
    <w:p w:rsidR="00203B6C" w:rsidRDefault="00203B6C" w:rsidP="007650FC">
      <w:pPr>
        <w:spacing w:line="360" w:lineRule="auto"/>
      </w:pPr>
      <w:r>
        <w:tab/>
        <w:t>Numeryczne modele</w:t>
      </w:r>
      <w:r w:rsidR="002C05EF">
        <w:t xml:space="preserve"> SRTM są bezpłatnie dostępne w I</w:t>
      </w:r>
      <w:r>
        <w:t>nternecie w</w:t>
      </w:r>
      <w:r w:rsidR="00406C23">
        <w:t xml:space="preserve"> formie</w:t>
      </w:r>
      <w:r>
        <w:t xml:space="preserve"> plików r</w:t>
      </w:r>
      <w:r>
        <w:t>e</w:t>
      </w:r>
      <w:r>
        <w:t>prezentujących rastrowy numeryczny model terenu o zadanej rozdzielczości na poziomie 1'', 3'' lub 30'' w zależności od wersji danych. Modele te są szeroko wykorzystywane do badań naukowych takich jak badania poten</w:t>
      </w:r>
      <w:r w:rsidR="002C05EF">
        <w:t>cjału energii wiatrowej, analiza</w:t>
      </w:r>
      <w:r>
        <w:t xml:space="preserve"> </w:t>
      </w:r>
      <w:proofErr w:type="spellStart"/>
      <w:r>
        <w:t>geomorfome</w:t>
      </w:r>
      <w:r w:rsidR="002C05EF">
        <w:t>tryczna</w:t>
      </w:r>
      <w:proofErr w:type="spellEnd"/>
      <w:r>
        <w:t>, czy analiz hydrologicznych. Są również podstawowym źródłem danych wysokościowych dla wi</w:t>
      </w:r>
      <w:r>
        <w:t>e</w:t>
      </w:r>
      <w:r>
        <w:t xml:space="preserve">lu aplikacji takich jak Google </w:t>
      </w:r>
      <w:proofErr w:type="spellStart"/>
      <w:r>
        <w:t>Earth</w:t>
      </w:r>
      <w:proofErr w:type="spellEnd"/>
      <w:r>
        <w:t xml:space="preserve">, </w:t>
      </w:r>
      <w:proofErr w:type="spellStart"/>
      <w:r>
        <w:t>Nasa</w:t>
      </w:r>
      <w:proofErr w:type="spellEnd"/>
      <w:r>
        <w:t xml:space="preserve"> </w:t>
      </w:r>
      <w:proofErr w:type="spellStart"/>
      <w:r>
        <w:t>World</w:t>
      </w:r>
      <w:proofErr w:type="spellEnd"/>
      <w:r>
        <w:t xml:space="preserve"> Wind, Google </w:t>
      </w:r>
      <w:proofErr w:type="spellStart"/>
      <w:r>
        <w:t>Maps</w:t>
      </w:r>
      <w:proofErr w:type="spellEnd"/>
      <w:r w:rsidR="009A2935">
        <w:t xml:space="preserve">, Yahoo </w:t>
      </w:r>
      <w:proofErr w:type="spellStart"/>
      <w:r w:rsidR="009A2935">
        <w:t>Maps</w:t>
      </w:r>
      <w:proofErr w:type="spellEnd"/>
      <w:r w:rsidR="009A2935">
        <w:t>, czy OpenStreetMap</w:t>
      </w:r>
      <w:r>
        <w:t xml:space="preserve"> </w:t>
      </w:r>
      <w:r w:rsidR="00086567">
        <w:t>[</w:t>
      </w:r>
      <w:r w:rsidR="00F02C5A">
        <w:t>7</w:t>
      </w:r>
      <w:r w:rsidR="00086567">
        <w:t>]</w:t>
      </w:r>
      <w:r w:rsidR="009A2935">
        <w:t>.</w:t>
      </w:r>
    </w:p>
    <w:p w:rsidR="00313D74" w:rsidRDefault="00525B9E" w:rsidP="007650FC">
      <w:pPr>
        <w:spacing w:line="360" w:lineRule="auto"/>
      </w:pPr>
      <w:r>
        <w:tab/>
      </w:r>
      <w:r w:rsidR="00203B6C">
        <w:t xml:space="preserve">Wysokości w modelu </w:t>
      </w:r>
      <w:proofErr w:type="spellStart"/>
      <w:r w:rsidR="00203B6C">
        <w:t>SRTM-C</w:t>
      </w:r>
      <w:proofErr w:type="spellEnd"/>
      <w:r w:rsidR="00203B6C">
        <w:t xml:space="preserve"> odniesione są do geoidy EGM-96, natomiast położ</w:t>
      </w:r>
      <w:r w:rsidR="00203B6C">
        <w:t>e</w:t>
      </w:r>
      <w:r w:rsidR="00203B6C">
        <w:t>nia pikseli są przedstawione względem elipsoidy WGS 84</w:t>
      </w:r>
      <w:bookmarkEnd w:id="0"/>
      <w:bookmarkEnd w:id="1"/>
      <w:r w:rsidR="00086567">
        <w:t xml:space="preserve"> [</w:t>
      </w:r>
      <w:r w:rsidR="00F02C5A">
        <w:t>7</w:t>
      </w:r>
      <w:r w:rsidR="00086567">
        <w:t>]</w:t>
      </w:r>
      <w:r w:rsidR="009A2935">
        <w:t>.</w:t>
      </w:r>
    </w:p>
    <w:p w:rsidR="00E62D58" w:rsidRDefault="00E62D58" w:rsidP="007650FC">
      <w:pPr>
        <w:spacing w:line="360" w:lineRule="auto"/>
      </w:pPr>
    </w:p>
    <w:p w:rsidR="00796C7B" w:rsidRDefault="00EA509B" w:rsidP="007650FC">
      <w:pPr>
        <w:pStyle w:val="Nagwek2"/>
        <w:spacing w:line="360" w:lineRule="auto"/>
      </w:pPr>
      <w:bookmarkStart w:id="18" w:name="_Toc449204554"/>
      <w:r>
        <w:t>System GPS</w:t>
      </w:r>
      <w:bookmarkEnd w:id="18"/>
    </w:p>
    <w:p w:rsidR="00F5156C" w:rsidRDefault="00E62D58" w:rsidP="007650FC">
      <w:pPr>
        <w:spacing w:line="360" w:lineRule="auto"/>
      </w:pPr>
      <w:r>
        <w:tab/>
      </w:r>
    </w:p>
    <w:p w:rsidR="009F430D" w:rsidRDefault="00F5156C" w:rsidP="007650FC">
      <w:pPr>
        <w:spacing w:line="360" w:lineRule="auto"/>
      </w:pPr>
      <w:r>
        <w:tab/>
        <w:t xml:space="preserve">Istnieje </w:t>
      </w:r>
      <w:r w:rsidR="009F430D">
        <w:t>wiele</w:t>
      </w:r>
      <w:r>
        <w:t xml:space="preserve"> sposobów określania </w:t>
      </w:r>
      <w:r w:rsidR="009F430D">
        <w:t>położeń geograficznych</w:t>
      </w:r>
      <w:r>
        <w:t xml:space="preserve"> obiektów. Do najbardziej znanych należą: ustalanie lokalizacji na podstawie "widoczności" innych obiektów o znanej pozycji, takich jak np. stacje bazowe </w:t>
      </w:r>
      <w:r w:rsidR="009F430D">
        <w:t>tele</w:t>
      </w:r>
      <w:r w:rsidR="009546A5">
        <w:t>fonów</w:t>
      </w:r>
      <w:r w:rsidR="009F430D">
        <w:t xml:space="preserve"> komór</w:t>
      </w:r>
      <w:r w:rsidR="009546A5">
        <w:t>kowych</w:t>
      </w:r>
      <w:r w:rsidR="009F430D">
        <w:t xml:space="preserve">, </w:t>
      </w:r>
      <w:proofErr w:type="spellStart"/>
      <w:r w:rsidR="009F430D">
        <w:t>geolokalizacja</w:t>
      </w:r>
      <w:proofErr w:type="spellEnd"/>
      <w:r w:rsidR="009F430D">
        <w:t xml:space="preserve"> z wykorzyst</w:t>
      </w:r>
      <w:r w:rsidR="009F430D">
        <w:t>a</w:t>
      </w:r>
      <w:r w:rsidR="009F430D">
        <w:t xml:space="preserve">niem radaru lub sonaru, polegająca na wyznaczaniu położenia geograficznego na podstawie znajomości własnego położenia i wektora </w:t>
      </w:r>
      <w:r w:rsidR="009546A5">
        <w:t xml:space="preserve">wodzącego </w:t>
      </w:r>
      <w:r w:rsidR="007C07E1">
        <w:t>względem</w:t>
      </w:r>
      <w:r w:rsidR="009F430D">
        <w:t xml:space="preserve"> innego obiektu oraz </w:t>
      </w:r>
      <w:proofErr w:type="spellStart"/>
      <w:r w:rsidR="009F430D">
        <w:t>geolok</w:t>
      </w:r>
      <w:r w:rsidR="009F430D">
        <w:t>a</w:t>
      </w:r>
      <w:r w:rsidR="009F430D">
        <w:t>lizacja</w:t>
      </w:r>
      <w:proofErr w:type="spellEnd"/>
      <w:r w:rsidR="009F430D">
        <w:t xml:space="preserve"> IP, czyli określanie położenia na podstawie adresu IP urządzenia i bazy adresów. Je</w:t>
      </w:r>
      <w:r w:rsidR="009F430D">
        <w:t>d</w:t>
      </w:r>
      <w:r w:rsidR="009F430D">
        <w:t>nak najczęściej wykorzystywanym systemem okreś</w:t>
      </w:r>
      <w:r w:rsidR="009A2935">
        <w:t xml:space="preserve">lania położenia jest system GPS </w:t>
      </w:r>
      <w:r w:rsidR="002A0731">
        <w:t>[</w:t>
      </w:r>
      <w:r w:rsidR="00F02C5A">
        <w:t>40</w:t>
      </w:r>
      <w:r w:rsidR="002A0731">
        <w:t>]</w:t>
      </w:r>
      <w:r w:rsidR="009A2935">
        <w:t>.</w:t>
      </w:r>
    </w:p>
    <w:p w:rsidR="009B2AAB" w:rsidRPr="004777EF" w:rsidRDefault="009B2AAB" w:rsidP="007650FC">
      <w:pPr>
        <w:spacing w:line="360" w:lineRule="auto"/>
      </w:pPr>
    </w:p>
    <w:p w:rsidR="001C1C1A" w:rsidRPr="001C1C1A" w:rsidRDefault="00796C7B" w:rsidP="007650FC">
      <w:pPr>
        <w:pStyle w:val="Nagwek3"/>
        <w:spacing w:line="360" w:lineRule="auto"/>
      </w:pPr>
      <w:bookmarkStart w:id="19" w:name="_Toc449204555"/>
      <w:r>
        <w:lastRenderedPageBreak/>
        <w:t>Ogólny opis</w:t>
      </w:r>
      <w:bookmarkEnd w:id="19"/>
    </w:p>
    <w:p w:rsidR="00CB0958" w:rsidRDefault="00CB0958" w:rsidP="007650FC">
      <w:pPr>
        <w:spacing w:line="360" w:lineRule="auto"/>
      </w:pPr>
    </w:p>
    <w:p w:rsidR="001C1C1A" w:rsidRDefault="007B6BD8" w:rsidP="007650FC">
      <w:pPr>
        <w:spacing w:line="360" w:lineRule="auto"/>
      </w:pPr>
      <w:r>
        <w:tab/>
      </w:r>
      <w:r w:rsidR="001C1C1A">
        <w:t xml:space="preserve">Skrót </w:t>
      </w:r>
      <w:r w:rsidR="00CB0958">
        <w:t>GPS</w:t>
      </w:r>
      <w:r w:rsidR="001C1C1A">
        <w:t xml:space="preserve"> pochodzi od angielskich słów Global </w:t>
      </w:r>
      <w:proofErr w:type="spellStart"/>
      <w:r w:rsidR="001C1C1A">
        <w:t>Positioning</w:t>
      </w:r>
      <w:proofErr w:type="spellEnd"/>
      <w:r w:rsidR="001C1C1A">
        <w:t xml:space="preserve"> System, czyli Światowy System Określania Położenia. Jest to amerykański system nawigacji satelitarnej przeznaczony do szybkiego i dokładnego wyznaczania współrzędnych geograficznych, określających poz</w:t>
      </w:r>
      <w:r w:rsidR="001C1C1A">
        <w:t>y</w:t>
      </w:r>
      <w:r w:rsidR="001C1C1A">
        <w:t xml:space="preserve">cję anteny odbiornika w przestrzeni, obejmujący zasięgiem całą kulę ziemską. </w:t>
      </w:r>
    </w:p>
    <w:p w:rsidR="004777EF" w:rsidRDefault="004777EF" w:rsidP="007650FC">
      <w:pPr>
        <w:spacing w:line="360" w:lineRule="auto"/>
      </w:pPr>
    </w:p>
    <w:p w:rsidR="00796C7B" w:rsidRDefault="00796C7B" w:rsidP="007650FC">
      <w:pPr>
        <w:pStyle w:val="Nagwek3"/>
        <w:spacing w:line="360" w:lineRule="auto"/>
      </w:pPr>
      <w:bookmarkStart w:id="20" w:name="_Toc449204556"/>
      <w:r>
        <w:t>Zasada działania</w:t>
      </w:r>
      <w:bookmarkEnd w:id="20"/>
    </w:p>
    <w:p w:rsidR="008C119B" w:rsidRPr="008C119B" w:rsidRDefault="008C119B" w:rsidP="007650FC">
      <w:pPr>
        <w:spacing w:line="360" w:lineRule="auto"/>
      </w:pPr>
    </w:p>
    <w:p w:rsidR="008D6A8B" w:rsidRPr="00657AAD" w:rsidRDefault="008D6A8B" w:rsidP="007650FC">
      <w:pPr>
        <w:spacing w:line="360" w:lineRule="auto"/>
        <w:rPr>
          <w:color w:val="FF0000"/>
        </w:rPr>
      </w:pPr>
      <w:r>
        <w:tab/>
        <w:t>Zasada działania systemu opiera się na pomiarze odległości pomiędzy odbiornikiem sygnału GPS, a sztucznym satelitą, nadającym ten sygnał. Satelita jest ciałem niebieskim o względnie małej masie, obiegają</w:t>
      </w:r>
      <w:r w:rsidR="00657AAD">
        <w:t>cym inne ciało o większej masie po</w:t>
      </w:r>
      <w:r w:rsidR="00356ACA">
        <w:t xml:space="preserve"> </w:t>
      </w:r>
      <w:r w:rsidR="00657AAD">
        <w:t>t</w:t>
      </w:r>
      <w:r w:rsidR="009546A5">
        <w:t>or</w:t>
      </w:r>
      <w:r w:rsidR="00657AAD">
        <w:t>ze</w:t>
      </w:r>
      <w:r w:rsidR="009546A5">
        <w:t xml:space="preserve"> nazywany</w:t>
      </w:r>
      <w:r w:rsidR="00657AAD">
        <w:t>m</w:t>
      </w:r>
      <w:r w:rsidR="009546A5">
        <w:t xml:space="preserve"> jest orbitom, </w:t>
      </w:r>
      <w:r w:rsidR="002A0731">
        <w:t xml:space="preserve">a </w:t>
      </w:r>
      <w:r w:rsidR="00356ACA">
        <w:t>sztuczny s</w:t>
      </w:r>
      <w:r>
        <w:t>a</w:t>
      </w:r>
      <w:r w:rsidR="00356ACA">
        <w:t>te</w:t>
      </w:r>
      <w:r>
        <w:t>lita jest obiektem wprowadz</w:t>
      </w:r>
      <w:r w:rsidR="00356ACA">
        <w:t xml:space="preserve">onym przez człowieka na orbitę </w:t>
      </w:r>
      <w:r w:rsidR="009A2935">
        <w:t>wokół planety</w:t>
      </w:r>
      <w:r>
        <w:t xml:space="preserve"> </w:t>
      </w:r>
      <w:r w:rsidR="00356ACA">
        <w:t>[</w:t>
      </w:r>
      <w:r w:rsidR="002A0731">
        <w:t>14</w:t>
      </w:r>
      <w:r w:rsidR="0073653B">
        <w:t>]</w:t>
      </w:r>
      <w:r w:rsidR="009A2935">
        <w:t>.</w:t>
      </w:r>
      <w:r w:rsidR="00657AAD">
        <w:t xml:space="preserve"> </w:t>
      </w:r>
    </w:p>
    <w:p w:rsidR="004247F1" w:rsidRDefault="008D6A8B" w:rsidP="007650FC">
      <w:pPr>
        <w:spacing w:line="360" w:lineRule="auto"/>
      </w:pPr>
      <w:r>
        <w:tab/>
        <w:t>Na wysokości ponad 20</w:t>
      </w:r>
      <w:r w:rsidR="002A0731">
        <w:t xml:space="preserve"> </w:t>
      </w:r>
      <w:r>
        <w:t xml:space="preserve">000 km nad powierzchnią Ziemi, we fragmencie przestrzeni okołoziemskiej nazywanym strefą orbit średnich </w:t>
      </w:r>
      <w:r w:rsidR="008C119B">
        <w:t xml:space="preserve">znajduje się 31 </w:t>
      </w:r>
      <w:r w:rsidR="00356ACA">
        <w:t xml:space="preserve">sztucznych </w:t>
      </w:r>
      <w:r w:rsidR="008C119B">
        <w:t>satelitów, krąż</w:t>
      </w:r>
      <w:r w:rsidR="008C119B">
        <w:t>ą</w:t>
      </w:r>
      <w:r w:rsidR="008C119B">
        <w:t xml:space="preserve">cych po orbitach </w:t>
      </w:r>
      <w:r w:rsidR="004247F1" w:rsidRPr="004247F1">
        <w:t>nachy</w:t>
      </w:r>
      <w:r w:rsidR="008C119B">
        <w:t>lonych</w:t>
      </w:r>
      <w:r w:rsidR="004247F1" w:rsidRPr="004247F1">
        <w:t xml:space="preserve"> do powierzchni równika pod kątem 55</w:t>
      </w:r>
      <w:r w:rsidR="004247F1" w:rsidRPr="004247F1">
        <w:rPr>
          <w:vertAlign w:val="superscript"/>
        </w:rPr>
        <w:t>o</w:t>
      </w:r>
      <w:r w:rsidR="004247F1" w:rsidRPr="004247F1">
        <w:t xml:space="preserve">. Każdy </w:t>
      </w:r>
      <w:r w:rsidR="00356ACA">
        <w:t xml:space="preserve">z tych </w:t>
      </w:r>
      <w:r w:rsidR="004247F1" w:rsidRPr="004247F1">
        <w:t>sateli</w:t>
      </w:r>
      <w:r w:rsidR="00356ACA">
        <w:t>tów</w:t>
      </w:r>
      <w:r w:rsidR="004247F1" w:rsidRPr="004247F1">
        <w:t xml:space="preserve"> transmituje dwa rodzaje sygnałów: L1(1575,42 </w:t>
      </w:r>
      <w:proofErr w:type="spellStart"/>
      <w:r w:rsidR="004247F1" w:rsidRPr="004247F1">
        <w:t>MHz</w:t>
      </w:r>
      <w:proofErr w:type="spellEnd"/>
      <w:r w:rsidR="004247F1" w:rsidRPr="004247F1">
        <w:t>) i L2 (1227,60MHz). Sygnał L1 jest przetwarzany dwoma pseudo-przypadkowymi sygnałami zagłuszającymi: chronionym kodem P i kodem C/A (</w:t>
      </w:r>
      <w:proofErr w:type="spellStart"/>
      <w:r w:rsidR="004247F1" w:rsidRPr="004247F1">
        <w:t>Course</w:t>
      </w:r>
      <w:proofErr w:type="spellEnd"/>
      <w:r w:rsidR="004247F1" w:rsidRPr="004247F1">
        <w:t xml:space="preserve"> </w:t>
      </w:r>
      <w:proofErr w:type="spellStart"/>
      <w:r w:rsidR="004247F1" w:rsidRPr="004247F1">
        <w:t>Aquisition</w:t>
      </w:r>
      <w:proofErr w:type="spellEnd"/>
      <w:r w:rsidR="004247F1" w:rsidRPr="004247F1">
        <w:t xml:space="preserve"> - pseudolosowa sekwencja bitów, powtarzająca się c</w:t>
      </w:r>
      <w:r w:rsidR="004247F1" w:rsidRPr="004247F1">
        <w:t>y</w:t>
      </w:r>
      <w:r w:rsidR="004247F1" w:rsidRPr="004247F1">
        <w:t>klicznie co 1ms). Sygnał L2 zawiera jedynie kod P. Każdy satelita wysyła inny sygnał, co ułatwia odbiornikom rozpoznanie, z któreg</w:t>
      </w:r>
      <w:r w:rsidR="009A2935">
        <w:t>o satelity pochodzi dany sygnał</w:t>
      </w:r>
      <w:r w:rsidR="002A0731">
        <w:t xml:space="preserve"> </w:t>
      </w:r>
      <w:r w:rsidR="0073653B">
        <w:t>[</w:t>
      </w:r>
      <w:r w:rsidR="002A0731">
        <w:t>12</w:t>
      </w:r>
      <w:r w:rsidR="0073653B">
        <w:t>]</w:t>
      </w:r>
      <w:r w:rsidR="009A2935">
        <w:t>.</w:t>
      </w:r>
    </w:p>
    <w:p w:rsidR="004777EF" w:rsidRDefault="004247F1" w:rsidP="007650FC">
      <w:pPr>
        <w:spacing w:line="360" w:lineRule="auto"/>
      </w:pPr>
      <w:r>
        <w:tab/>
        <w:t>Zasada działania systemu opiera się na pomiarze odległości pomiędzy satelitą, który porusza się po ściśle wyznaczonej orbicie, a odbiornikiem. Znana odległość od satelity lokuje odbiornik na sferze o promieniu równym zmierzonej odległości. Znana odległość od dwóch satelitów lokuje odbiornik na okręgu będącym przecięciem dwóch sfer. Kiedy o</w:t>
      </w:r>
      <w:r w:rsidR="00664D63">
        <w:t>d</w:t>
      </w:r>
      <w:r>
        <w:t>biornik zmierzy odległość od trzech satelitów, istnieją tylko dwa punkty, w których może się znajd</w:t>
      </w:r>
      <w:r>
        <w:t>o</w:t>
      </w:r>
      <w:r>
        <w:t>wać. Jeden z tych punktów można wykluczyć jako znajdujący się zbyt wysoko lub poruszaj</w:t>
      </w:r>
      <w:r>
        <w:t>ą</w:t>
      </w:r>
      <w:r>
        <w:t>cy się zbyt szybko i w ten sposób wyznaczyć swoją pozycję.</w:t>
      </w:r>
      <w:r w:rsidR="00664D63">
        <w:t xml:space="preserve"> Aby poznać odległość od satel</w:t>
      </w:r>
      <w:r w:rsidR="00664D63">
        <w:t>i</w:t>
      </w:r>
      <w:r w:rsidR="00664D63">
        <w:t>tów emitujących bardzo słabe sygnały (o mocy zbliżonej do szumu tła) dokonuje się pomiaru opóźnienia sygnału odebranego z poszczególnych satelitów. Odbiornik GPS dysponuje je</w:t>
      </w:r>
      <w:r w:rsidR="00664D63">
        <w:t>d</w:t>
      </w:r>
      <w:r w:rsidR="00664D63">
        <w:t>nak tylko własnym zegarem kwarcowym. Wyznaczanie godziny z dokładnością do nanos</w:t>
      </w:r>
      <w:r w:rsidR="00664D63">
        <w:t>e</w:t>
      </w:r>
      <w:r w:rsidR="00664D63">
        <w:lastRenderedPageBreak/>
        <w:t>kund odbywa się poprzez odbieranie sygnału nie od trze</w:t>
      </w:r>
      <w:r w:rsidR="001830BC">
        <w:t>ch, a od czterech satelitów. Moż</w:t>
      </w:r>
      <w:r w:rsidR="00664D63">
        <w:t>na wówczas wyliczyć zarówno rze</w:t>
      </w:r>
      <w:r w:rsidR="009A2935">
        <w:t>czywisty czas,  jak i położenie</w:t>
      </w:r>
      <w:r w:rsidR="0073653B">
        <w:t xml:space="preserve"> [</w:t>
      </w:r>
      <w:r w:rsidR="007C11D6">
        <w:t>17</w:t>
      </w:r>
      <w:r w:rsidR="0073653B">
        <w:t>]</w:t>
      </w:r>
      <w:r w:rsidR="009A2935">
        <w:t>.</w:t>
      </w:r>
    </w:p>
    <w:p w:rsidR="00151A84" w:rsidRPr="001C1C1A" w:rsidRDefault="00151A84" w:rsidP="007650FC">
      <w:pPr>
        <w:spacing w:line="360" w:lineRule="auto"/>
      </w:pPr>
    </w:p>
    <w:p w:rsidR="00796C7B" w:rsidRDefault="00796C7B" w:rsidP="007650FC">
      <w:pPr>
        <w:pStyle w:val="Nagwek3"/>
        <w:spacing w:line="360" w:lineRule="auto"/>
      </w:pPr>
      <w:bookmarkStart w:id="21" w:name="_Toc449204557"/>
      <w:r>
        <w:t>Dokładność</w:t>
      </w:r>
      <w:bookmarkEnd w:id="21"/>
    </w:p>
    <w:p w:rsidR="00664D63" w:rsidRPr="00664D63" w:rsidRDefault="00664D63" w:rsidP="007650FC">
      <w:pPr>
        <w:spacing w:line="360" w:lineRule="auto"/>
      </w:pPr>
    </w:p>
    <w:p w:rsidR="00664D63" w:rsidRDefault="00664D63" w:rsidP="007650FC">
      <w:pPr>
        <w:spacing w:line="360" w:lineRule="auto"/>
      </w:pPr>
      <w:r>
        <w:tab/>
        <w:t xml:space="preserve">Dla typowych zastosowań dokładność </w:t>
      </w:r>
      <w:r w:rsidR="00EB390B">
        <w:t>pozycjonowania</w:t>
      </w:r>
      <w:r>
        <w:t xml:space="preserve"> </w:t>
      </w:r>
      <w:r w:rsidR="009546A5">
        <w:t xml:space="preserve">z wykorzystaniem systemu GPS </w:t>
      </w:r>
      <w:r>
        <w:t>wynosi do 10m. W przypadku dodatkowych wymogów dokładnościowych stosuje się metody zmniejszające błąd pozycjonowania takie jak metody uśredniające lub pomiar względny DGPS. Można wówczas uzyskać dokł</w:t>
      </w:r>
      <w:r w:rsidR="009A2935">
        <w:t>adność na poziomie kilku metrów</w:t>
      </w:r>
      <w:r w:rsidR="007C11D6">
        <w:t xml:space="preserve"> [17]</w:t>
      </w:r>
      <w:r w:rsidR="009A2935">
        <w:t>.</w:t>
      </w:r>
    </w:p>
    <w:p w:rsidR="007B6BD8" w:rsidRDefault="00664D63" w:rsidP="007650FC">
      <w:pPr>
        <w:spacing w:line="360" w:lineRule="auto"/>
      </w:pPr>
      <w:r>
        <w:tab/>
        <w:t xml:space="preserve">Błąd wyznaczania wysokości jest zazwyczaj </w:t>
      </w:r>
      <w:r w:rsidR="004777EF">
        <w:t>1,5 razy</w:t>
      </w:r>
      <w:r>
        <w:t xml:space="preserve"> większy od błędu położenia p</w:t>
      </w:r>
      <w:r>
        <w:t>o</w:t>
      </w:r>
      <w:r>
        <w:t xml:space="preserve">ziomego. Wynika to </w:t>
      </w:r>
      <w:r w:rsidR="004777EF">
        <w:t xml:space="preserve">z </w:t>
      </w:r>
      <w:r w:rsidR="009546A5">
        <w:t xml:space="preserve">geometrii </w:t>
      </w:r>
      <w:r w:rsidR="00EB390B">
        <w:t>rozmieszczenia</w:t>
      </w:r>
      <w:r w:rsidR="004777EF">
        <w:t xml:space="preserve"> satelitów, z których korzysta odbiornik</w:t>
      </w:r>
      <w:r w:rsidR="00EB390B">
        <w:t>, na orbitach</w:t>
      </w:r>
      <w:r w:rsidR="004777EF">
        <w:t>. W celu uzyskania jak najbardziej dokładnej wysokości, należy używać satelitów zlokalizowanych jak najdalej od siebie, ale niezbyt nisko nad horyzontem oraz jednego d</w:t>
      </w:r>
      <w:r w:rsidR="004777EF">
        <w:t>o</w:t>
      </w:r>
      <w:r w:rsidR="004777EF">
        <w:t xml:space="preserve">kładnie nad głową.  Z reguły jednak odbiornik częściej wybiera satelity bliższe linii horyzontu w celu uzyskania bardziej dokładnej pozycji </w:t>
      </w:r>
      <w:r w:rsidR="007B6BD8">
        <w:t>poziomej</w:t>
      </w:r>
      <w:r w:rsidR="004777EF">
        <w:t>, na której zależy większości użytko</w:t>
      </w:r>
      <w:r w:rsidR="004777EF">
        <w:t>w</w:t>
      </w:r>
      <w:r w:rsidR="004777EF">
        <w:t>ników odbiorników GPS. Powoduje to duże różnice wartości wysokości w danym punk</w:t>
      </w:r>
      <w:r w:rsidR="009A2935">
        <w:t xml:space="preserve">cie </w:t>
      </w:r>
      <w:r w:rsidR="0073653B">
        <w:t>[</w:t>
      </w:r>
      <w:r w:rsidR="007C11D6">
        <w:t>17</w:t>
      </w:r>
      <w:r w:rsidR="0073653B">
        <w:t>]</w:t>
      </w:r>
      <w:r w:rsidR="009A2935">
        <w:t>.</w:t>
      </w:r>
    </w:p>
    <w:p w:rsidR="004D3CA5" w:rsidRPr="004247F1" w:rsidRDefault="004D3CA5" w:rsidP="007650FC">
      <w:pPr>
        <w:spacing w:line="360" w:lineRule="auto"/>
      </w:pPr>
    </w:p>
    <w:p w:rsidR="00796C7B" w:rsidRPr="00796C7B" w:rsidRDefault="00796C7B" w:rsidP="007650FC">
      <w:pPr>
        <w:pStyle w:val="Nagwek3"/>
        <w:spacing w:line="360" w:lineRule="auto"/>
      </w:pPr>
      <w:bookmarkStart w:id="22" w:name="_Toc449204558"/>
      <w:r>
        <w:t>Określanie wysokości</w:t>
      </w:r>
      <w:bookmarkEnd w:id="22"/>
    </w:p>
    <w:p w:rsidR="002A4705" w:rsidRDefault="002A4705" w:rsidP="007650FC">
      <w:pPr>
        <w:spacing w:line="360" w:lineRule="auto"/>
      </w:pPr>
    </w:p>
    <w:p w:rsidR="002A4705" w:rsidRDefault="002A4705" w:rsidP="007650FC">
      <w:pPr>
        <w:spacing w:line="360" w:lineRule="auto"/>
      </w:pPr>
      <w:r>
        <w:tab/>
        <w:t>W wyniku pomiarów GPS otrzymujemy przestrzenne</w:t>
      </w:r>
      <w:r w:rsidR="00C43A93">
        <w:t xml:space="preserve"> współrzędne prostokątne X, Y, Z</w:t>
      </w:r>
      <w:r>
        <w:t xml:space="preserve"> pozycji anten odbiorników, które mogą następnie zostać przeliczone na współrzędne ge</w:t>
      </w:r>
      <w:r>
        <w:t>o</w:t>
      </w:r>
      <w:r>
        <w:t xml:space="preserve">dezyjne B, L, H odniesione do układu </w:t>
      </w:r>
      <w:r w:rsidR="0094444D">
        <w:t>WGS84, czyli do elipsoidy WGS84</w:t>
      </w:r>
      <w:r>
        <w:t>, gdzie B i L to dł</w:t>
      </w:r>
      <w:r>
        <w:t>u</w:t>
      </w:r>
      <w:r>
        <w:t>gość i szerokość geograficzn</w:t>
      </w:r>
      <w:r w:rsidR="009A2935">
        <w:t xml:space="preserve">a, a H to wysokość elipsoidalna </w:t>
      </w:r>
      <w:r w:rsidR="0073653B">
        <w:t>[</w:t>
      </w:r>
      <w:r w:rsidR="007C11D6">
        <w:t>15</w:t>
      </w:r>
      <w:r w:rsidR="0073653B">
        <w:t>]</w:t>
      </w:r>
      <w:r w:rsidR="009A2935">
        <w:t>.</w:t>
      </w:r>
    </w:p>
    <w:p w:rsidR="00151A84" w:rsidRDefault="002A4705" w:rsidP="007650FC">
      <w:pPr>
        <w:spacing w:line="360" w:lineRule="auto"/>
      </w:pPr>
      <w:r>
        <w:tab/>
        <w:t>Jednak rzadko kiedy wysokość elipsoidalna jest wysokością docelową, którą chcemy otrzymać. Zazwyczaj interesuje nas wysokość w odniesieniu do poziomu morza, który jak zostało opisane w</w:t>
      </w:r>
      <w:r w:rsidR="005D7405">
        <w:t xml:space="preserve"> podrozdziale "Geodezyjne powierzchnie odniesienia" w</w:t>
      </w:r>
      <w:r>
        <w:t xml:space="preserve"> przybliżeniu o</w:t>
      </w:r>
      <w:r>
        <w:t>d</w:t>
      </w:r>
      <w:r>
        <w:t>powiada geo</w:t>
      </w:r>
      <w:r w:rsidR="005D7405">
        <w:t>i</w:t>
      </w:r>
      <w:r>
        <w:t>dzie.</w:t>
      </w:r>
      <w:r w:rsidR="0073653B">
        <w:t xml:space="preserve"> </w:t>
      </w:r>
    </w:p>
    <w:p w:rsidR="00EB390B" w:rsidRDefault="00EB390B" w:rsidP="007650FC">
      <w:pPr>
        <w:spacing w:line="360" w:lineRule="auto"/>
      </w:pPr>
    </w:p>
    <w:p w:rsidR="00E57E16" w:rsidRDefault="00BA6EC9" w:rsidP="007650FC">
      <w:pPr>
        <w:keepNext/>
        <w:spacing w:line="360" w:lineRule="auto"/>
        <w:jc w:val="center"/>
      </w:pPr>
      <w:r>
        <w:rPr>
          <w:noProof/>
        </w:rPr>
        <w:lastRenderedPageBreak/>
        <w:drawing>
          <wp:inline distT="0" distB="0" distL="0" distR="0">
            <wp:extent cx="4307415" cy="3240000"/>
            <wp:effectExtent l="19050" t="0" r="0" b="0"/>
            <wp:docPr id="3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rcRect/>
                    <a:stretch>
                      <a:fillRect/>
                    </a:stretch>
                  </pic:blipFill>
                  <pic:spPr bwMode="auto">
                    <a:xfrm>
                      <a:off x="0" y="0"/>
                      <a:ext cx="4307415" cy="3240000"/>
                    </a:xfrm>
                    <a:prstGeom prst="rect">
                      <a:avLst/>
                    </a:prstGeom>
                    <a:noFill/>
                    <a:ln w="9525">
                      <a:noFill/>
                      <a:miter lim="800000"/>
                      <a:headEnd/>
                      <a:tailEnd/>
                    </a:ln>
                  </pic:spPr>
                </pic:pic>
              </a:graphicData>
            </a:graphic>
          </wp:inline>
        </w:drawing>
      </w:r>
      <w:r>
        <w:rPr>
          <w:noProof/>
        </w:rPr>
        <w:t xml:space="preserve"> </w:t>
      </w:r>
    </w:p>
    <w:p w:rsidR="00EB390B" w:rsidRDefault="00E57E16" w:rsidP="007650FC">
      <w:pPr>
        <w:pStyle w:val="Legenda"/>
        <w:spacing w:line="360" w:lineRule="auto"/>
        <w:jc w:val="center"/>
      </w:pPr>
      <w:bookmarkStart w:id="23" w:name="_Toc448663256"/>
      <w:r>
        <w:t xml:space="preserve">Rys. </w:t>
      </w:r>
      <w:fldSimple w:instr=" STYLEREF 1 \s ">
        <w:r w:rsidR="00CE5C59">
          <w:rPr>
            <w:noProof/>
          </w:rPr>
          <w:t>2</w:t>
        </w:r>
      </w:fldSimple>
      <w:r w:rsidR="00CE5C59">
        <w:t>.</w:t>
      </w:r>
      <w:fldSimple w:instr=" SEQ Rys. \* ARABIC \s 1 ">
        <w:r w:rsidR="00CE5C59">
          <w:rPr>
            <w:noProof/>
          </w:rPr>
          <w:t>4</w:t>
        </w:r>
      </w:fldSimple>
      <w:r>
        <w:t xml:space="preserve"> Pomiar wysokości</w:t>
      </w:r>
      <w:r w:rsidR="004607F3">
        <w:t xml:space="preserve"> [</w:t>
      </w:r>
      <w:r w:rsidR="007C11D6">
        <w:t>15</w:t>
      </w:r>
      <w:r w:rsidR="004607F3">
        <w:t>]</w:t>
      </w:r>
      <w:bookmarkEnd w:id="23"/>
    </w:p>
    <w:p w:rsidR="009546A5" w:rsidRPr="009546A5" w:rsidRDefault="009546A5" w:rsidP="007650FC">
      <w:pPr>
        <w:spacing w:line="360" w:lineRule="auto"/>
      </w:pPr>
    </w:p>
    <w:p w:rsidR="00E57E16" w:rsidRDefault="00E57E16" w:rsidP="007650FC">
      <w:pPr>
        <w:spacing w:line="360" w:lineRule="auto"/>
      </w:pPr>
      <w:r>
        <w:tab/>
        <w:t xml:space="preserve">Wysokość liczona od poziomu morza jest określana wysokością </w:t>
      </w:r>
      <w:proofErr w:type="spellStart"/>
      <w:r>
        <w:t>ortometryczną</w:t>
      </w:r>
      <w:proofErr w:type="spellEnd"/>
      <w:r>
        <w:t xml:space="preserve"> i otrzymujemy ją odejmując od wysokości elipsoidalnej, otrzymanej z pomiarów GPS, wys</w:t>
      </w:r>
      <w:r>
        <w:t>o</w:t>
      </w:r>
      <w:r>
        <w:t xml:space="preserve">kość geoidy N, czyli </w:t>
      </w:r>
      <w:r w:rsidR="00BA6EC9">
        <w:t xml:space="preserve">wartość </w:t>
      </w:r>
      <w:r>
        <w:t>odstępu między geoidą, a elipsoidą</w:t>
      </w:r>
      <w:r w:rsidR="00BA6EC9">
        <w:t xml:space="preserve"> w danym punkcie</w:t>
      </w:r>
      <w:r>
        <w:t xml:space="preserve">. Wartości odstępów geoidy od elipsoidy wahają się od -110m do +84m. </w:t>
      </w:r>
      <w:r w:rsidR="005D7405">
        <w:t xml:space="preserve"> W Europie elipsoida WGS84 jest średnio o około 30m wyż</w:t>
      </w:r>
      <w:r w:rsidR="009A2935">
        <w:t>ej niż rzeczywisty poziom morza</w:t>
      </w:r>
      <w:r w:rsidR="007C11D6">
        <w:t xml:space="preserve"> [15]</w:t>
      </w:r>
      <w:r w:rsidR="009A2935">
        <w:t>.</w:t>
      </w:r>
      <w:r>
        <w:t xml:space="preserve"> Część nowoczesnych odbiorników GPS posiada wbudowaną możliwość konwersji wysokości, jednak </w:t>
      </w:r>
      <w:r w:rsidR="005D7405">
        <w:t>większość dostępnych</w:t>
      </w:r>
      <w:r>
        <w:t xml:space="preserve"> urządzeń na rynku </w:t>
      </w:r>
      <w:r w:rsidR="005D7405">
        <w:t xml:space="preserve">nie posiada takiej </w:t>
      </w:r>
      <w:r w:rsidR="00B400FB">
        <w:t>opcji</w:t>
      </w:r>
      <w:r w:rsidR="005D7405">
        <w:t>. W</w:t>
      </w:r>
      <w:r>
        <w:t xml:space="preserve"> celu </w:t>
      </w:r>
      <w:r w:rsidR="005D7405">
        <w:t>określenia</w:t>
      </w:r>
      <w:r>
        <w:t xml:space="preserve"> wysokości nad p</w:t>
      </w:r>
      <w:r>
        <w:t>o</w:t>
      </w:r>
      <w:r>
        <w:t xml:space="preserve">ziomem morza należy </w:t>
      </w:r>
      <w:r w:rsidR="005D7405">
        <w:t xml:space="preserve">wówczas </w:t>
      </w:r>
      <w:r>
        <w:t>wprowadzić własne poprawki na podstawie znajomości l</w:t>
      </w:r>
      <w:r>
        <w:t>o</w:t>
      </w:r>
      <w:r>
        <w:t>kalnych undulacji geoidy.</w:t>
      </w:r>
      <w:r w:rsidR="0073653B">
        <w:t xml:space="preserve"> </w:t>
      </w:r>
    </w:p>
    <w:p w:rsidR="00E57E16" w:rsidRDefault="005D7405" w:rsidP="007650FC">
      <w:pPr>
        <w:spacing w:line="360" w:lineRule="auto"/>
      </w:pPr>
      <w:r>
        <w:tab/>
        <w:t xml:space="preserve">Alternatywą dla pomiaru wysokości z wykorzystaniem systemu GPS są </w:t>
      </w:r>
      <w:r w:rsidR="009546A5">
        <w:t>pomiary ró</w:t>
      </w:r>
      <w:r w:rsidR="009546A5">
        <w:t>ż</w:t>
      </w:r>
      <w:r w:rsidR="009546A5">
        <w:t xml:space="preserve">nicowe. Przykładem takiego pomiaru jest pomiar, wykorzystujący </w:t>
      </w:r>
      <w:r>
        <w:t>wysokościomie</w:t>
      </w:r>
      <w:r w:rsidR="009546A5">
        <w:t>rz barom</w:t>
      </w:r>
      <w:r w:rsidR="009546A5">
        <w:t>e</w:t>
      </w:r>
      <w:r w:rsidR="009546A5">
        <w:t>tryczny</w:t>
      </w:r>
      <w:r>
        <w:t>, określają</w:t>
      </w:r>
      <w:r w:rsidR="009546A5">
        <w:t>cy</w:t>
      </w:r>
      <w:r>
        <w:t xml:space="preserve"> wysokość na podstawie zależności </w:t>
      </w:r>
      <w:r w:rsidR="00B400FB">
        <w:t>między zmianą</w:t>
      </w:r>
      <w:r>
        <w:t xml:space="preserve"> ciśnienia atmosf</w:t>
      </w:r>
      <w:r>
        <w:t>e</w:t>
      </w:r>
      <w:r>
        <w:t>ryczne</w:t>
      </w:r>
      <w:r w:rsidR="00B400FB">
        <w:t>go, a zmianą</w:t>
      </w:r>
      <w:r w:rsidR="009A2935">
        <w:t xml:space="preserve"> wysokości </w:t>
      </w:r>
      <w:r w:rsidR="0073653B">
        <w:t>[</w:t>
      </w:r>
      <w:r w:rsidR="007C11D6">
        <w:t>13</w:t>
      </w:r>
      <w:r w:rsidR="0073653B">
        <w:t>]</w:t>
      </w:r>
      <w:r w:rsidR="009A2935">
        <w:t>.</w:t>
      </w:r>
      <w:r>
        <w:t xml:space="preserve"> Jednak </w:t>
      </w:r>
      <w:r w:rsidR="00B400FB">
        <w:t>ze względu na</w:t>
      </w:r>
      <w:r>
        <w:t xml:space="preserve"> </w:t>
      </w:r>
      <w:r w:rsidR="00A42C06">
        <w:t>brak czujników barometrycznych w większości urządzeń mobilnych dostępnych na rynku</w:t>
      </w:r>
      <w:r w:rsidR="00B400FB">
        <w:t>,</w:t>
      </w:r>
      <w:r>
        <w:t xml:space="preserve"> w pracy zostanie wykorzystany p</w:t>
      </w:r>
      <w:r>
        <w:t>o</w:t>
      </w:r>
      <w:r>
        <w:t xml:space="preserve">miar wysokości </w:t>
      </w:r>
      <w:r w:rsidR="00A42C06">
        <w:t xml:space="preserve">z </w:t>
      </w:r>
      <w:r>
        <w:t>wykorzysta</w:t>
      </w:r>
      <w:r w:rsidR="00A42C06">
        <w:t xml:space="preserve">niem </w:t>
      </w:r>
      <w:r>
        <w:t>systemu nawigacji satelitarnej.</w:t>
      </w:r>
      <w:r w:rsidR="0073653B">
        <w:t xml:space="preserve"> </w:t>
      </w:r>
    </w:p>
    <w:p w:rsidR="00EB390B" w:rsidRDefault="00EB390B" w:rsidP="007650FC">
      <w:pPr>
        <w:spacing w:line="360" w:lineRule="auto"/>
      </w:pPr>
    </w:p>
    <w:p w:rsidR="00EB390B" w:rsidRDefault="00EB390B" w:rsidP="007650FC">
      <w:pPr>
        <w:spacing w:line="360" w:lineRule="auto"/>
      </w:pPr>
    </w:p>
    <w:p w:rsidR="009B2AAB" w:rsidRDefault="009B2AAB" w:rsidP="007650FC">
      <w:pPr>
        <w:spacing w:line="360" w:lineRule="auto"/>
      </w:pPr>
    </w:p>
    <w:p w:rsidR="009B2AAB" w:rsidRDefault="009B2AAB" w:rsidP="007650FC">
      <w:pPr>
        <w:spacing w:line="360" w:lineRule="auto"/>
      </w:pPr>
    </w:p>
    <w:p w:rsidR="00E57E16" w:rsidRDefault="00E57E16" w:rsidP="007650FC">
      <w:pPr>
        <w:pStyle w:val="Nagwek1"/>
        <w:spacing w:line="360" w:lineRule="auto"/>
      </w:pPr>
      <w:bookmarkStart w:id="24" w:name="_Toc449204559"/>
      <w:r>
        <w:lastRenderedPageBreak/>
        <w:t>Technologie dostępne na rynku</w:t>
      </w:r>
      <w:bookmarkEnd w:id="24"/>
    </w:p>
    <w:p w:rsidR="00C56BD2" w:rsidRDefault="00C56BD2" w:rsidP="007650FC">
      <w:pPr>
        <w:spacing w:line="360" w:lineRule="auto"/>
      </w:pPr>
    </w:p>
    <w:p w:rsidR="00582726" w:rsidRDefault="00C56BD2" w:rsidP="007650FC">
      <w:pPr>
        <w:spacing w:line="360" w:lineRule="auto"/>
      </w:pPr>
      <w:r>
        <w:tab/>
      </w:r>
      <w:r w:rsidR="00582726">
        <w:t>Posiadając wiedzę związaną z aspektem teoretycznym projektowanego systemu mo</w:t>
      </w:r>
      <w:r w:rsidR="00582726">
        <w:t>ż</w:t>
      </w:r>
      <w:r w:rsidR="00582726">
        <w:t xml:space="preserve">na przejść do </w:t>
      </w:r>
      <w:r w:rsidR="00175BB2">
        <w:t xml:space="preserve">kolejnego etapu, którym jest wybór </w:t>
      </w:r>
      <w:r w:rsidR="00582726">
        <w:t>technologii i narzędzi</w:t>
      </w:r>
      <w:r w:rsidR="00175BB2">
        <w:t xml:space="preserve"> informatycznych</w:t>
      </w:r>
      <w:r w:rsidR="00582726">
        <w:t xml:space="preserve"> umożliwiających </w:t>
      </w:r>
      <w:r w:rsidR="002128CB">
        <w:t>jego stworzenie</w:t>
      </w:r>
      <w:r w:rsidR="00582726">
        <w:t xml:space="preserve">. </w:t>
      </w:r>
      <w:r w:rsidR="000F7C0B">
        <w:t xml:space="preserve">W przypadku projektów informatycznych </w:t>
      </w:r>
      <w:r w:rsidR="00582726">
        <w:t xml:space="preserve">nie </w:t>
      </w:r>
      <w:r w:rsidR="000F7C0B">
        <w:t>istnieje</w:t>
      </w:r>
      <w:r w:rsidR="00582726">
        <w:t xml:space="preserve"> </w:t>
      </w:r>
      <w:r w:rsidR="00175BB2">
        <w:t xml:space="preserve">nigdy </w:t>
      </w:r>
      <w:r w:rsidR="00582726">
        <w:t xml:space="preserve">jedna </w:t>
      </w:r>
      <w:r w:rsidR="00175BB2">
        <w:t xml:space="preserve">jedyna </w:t>
      </w:r>
      <w:r w:rsidR="00582726">
        <w:t xml:space="preserve">technologia, konkretnie przypisana do danego zastosowania. </w:t>
      </w:r>
      <w:r w:rsidR="000F7C0B">
        <w:t xml:space="preserve"> </w:t>
      </w:r>
      <w:r w:rsidR="00175BB2">
        <w:t>W zależności od wielkości</w:t>
      </w:r>
      <w:r w:rsidR="002128CB">
        <w:t xml:space="preserve"> systemu</w:t>
      </w:r>
      <w:r w:rsidR="00175BB2">
        <w:t>,</w:t>
      </w:r>
      <w:r w:rsidR="002128CB">
        <w:t xml:space="preserve"> jego przeznaczenia oraz </w:t>
      </w:r>
      <w:r w:rsidR="00175BB2">
        <w:t xml:space="preserve">grupy docelowej klientów </w:t>
      </w:r>
      <w:r w:rsidR="00582726">
        <w:t>istnieje szereg rozwi</w:t>
      </w:r>
      <w:r w:rsidR="00582726">
        <w:t>ą</w:t>
      </w:r>
      <w:r w:rsidR="00582726">
        <w:t>zań</w:t>
      </w:r>
      <w:r w:rsidR="000F7C0B">
        <w:t xml:space="preserve"> </w:t>
      </w:r>
      <w:r w:rsidR="00175BB2">
        <w:t>pozwalających na</w:t>
      </w:r>
      <w:r w:rsidR="00582726">
        <w:t xml:space="preserve"> realiza</w:t>
      </w:r>
      <w:r w:rsidR="00175BB2">
        <w:t>cję założeń</w:t>
      </w:r>
      <w:r w:rsidR="000F7C0B">
        <w:t xml:space="preserve">. </w:t>
      </w:r>
      <w:r>
        <w:t xml:space="preserve">W </w:t>
      </w:r>
      <w:r w:rsidR="00CE6A30">
        <w:t xml:space="preserve">tym rozdziale zostanie dokonany opis i </w:t>
      </w:r>
      <w:r>
        <w:t>porówn</w:t>
      </w:r>
      <w:r>
        <w:t>a</w:t>
      </w:r>
      <w:r>
        <w:t>nie dostępnych na rynku technologii związanych z głównymi aspektami projektowanego sy</w:t>
      </w:r>
      <w:r>
        <w:t>s</w:t>
      </w:r>
      <w:r>
        <w:t xml:space="preserve">temu oraz zostaną wybrane te, które </w:t>
      </w:r>
      <w:r w:rsidR="000F7C0B">
        <w:t>zostaną uznane za najlepsze</w:t>
      </w:r>
      <w:r>
        <w:t xml:space="preserve"> dla danego rozwiązania.</w:t>
      </w:r>
    </w:p>
    <w:p w:rsidR="002128CB" w:rsidRDefault="002128CB" w:rsidP="007650FC">
      <w:pPr>
        <w:spacing w:line="360" w:lineRule="auto"/>
      </w:pPr>
    </w:p>
    <w:p w:rsidR="00582726" w:rsidRDefault="00175BB2" w:rsidP="007650FC">
      <w:pPr>
        <w:spacing w:line="360" w:lineRule="auto"/>
      </w:pPr>
      <w:r>
        <w:tab/>
        <w:t>Przed rozpoczęcie</w:t>
      </w:r>
      <w:r w:rsidR="00C43A93">
        <w:t>m</w:t>
      </w:r>
      <w:r>
        <w:t xml:space="preserve"> rozważań na temat dostępnych technologii należy </w:t>
      </w:r>
      <w:r w:rsidR="00EF3026">
        <w:t>zdefiniować</w:t>
      </w:r>
      <w:r>
        <w:t xml:space="preserve"> </w:t>
      </w:r>
      <w:r w:rsidR="00EF3026">
        <w:t>poszczególne komponenty systemu</w:t>
      </w:r>
      <w:r>
        <w:t xml:space="preserve">. </w:t>
      </w:r>
      <w:r w:rsidR="00582726">
        <w:t xml:space="preserve">Projektowany system został podzielony na </w:t>
      </w:r>
      <w:r>
        <w:t>cztery</w:t>
      </w:r>
      <w:r w:rsidR="00582726">
        <w:t xml:space="preserve"> części</w:t>
      </w:r>
      <w:r>
        <w:t>, o różnej funkcjonalności</w:t>
      </w:r>
      <w:r w:rsidR="00582726">
        <w:t>:</w:t>
      </w:r>
    </w:p>
    <w:p w:rsidR="00582726" w:rsidRDefault="00582726" w:rsidP="007650FC">
      <w:pPr>
        <w:spacing w:line="360" w:lineRule="auto"/>
      </w:pPr>
    </w:p>
    <w:p w:rsidR="00582726" w:rsidRDefault="00BA6EC9" w:rsidP="007650FC">
      <w:pPr>
        <w:numPr>
          <w:ilvl w:val="0"/>
          <w:numId w:val="26"/>
        </w:numPr>
        <w:spacing w:line="360" w:lineRule="auto"/>
      </w:pPr>
      <w:r>
        <w:t>c</w:t>
      </w:r>
      <w:r w:rsidR="00175BB2">
        <w:t>zęść serwerowa - zapewniająca komunikację między pozostałymi elementami syst</w:t>
      </w:r>
      <w:r w:rsidR="00175BB2">
        <w:t>e</w:t>
      </w:r>
      <w:r w:rsidR="00175BB2">
        <w:t>mu oraz odpowiadająca za przeprowadzanie skomplikowanym obliczeń,</w:t>
      </w:r>
    </w:p>
    <w:p w:rsidR="00582726" w:rsidRDefault="00BA6EC9" w:rsidP="007650FC">
      <w:pPr>
        <w:numPr>
          <w:ilvl w:val="0"/>
          <w:numId w:val="26"/>
        </w:numPr>
        <w:spacing w:line="360" w:lineRule="auto"/>
      </w:pPr>
      <w:r>
        <w:t>a</w:t>
      </w:r>
      <w:r w:rsidR="00582726">
        <w:t xml:space="preserve">plikacja </w:t>
      </w:r>
      <w:proofErr w:type="spellStart"/>
      <w:r w:rsidR="00582726">
        <w:t>ge</w:t>
      </w:r>
      <w:r w:rsidR="00175BB2">
        <w:t>olokalizacyjna</w:t>
      </w:r>
      <w:proofErr w:type="spellEnd"/>
      <w:r w:rsidR="00175BB2">
        <w:t xml:space="preserve"> - </w:t>
      </w:r>
      <w:proofErr w:type="spellStart"/>
      <w:r w:rsidR="00175BB2">
        <w:t>geolokalizator</w:t>
      </w:r>
      <w:proofErr w:type="spellEnd"/>
      <w:r w:rsidR="00175BB2">
        <w:t xml:space="preserve"> - prosta aplikacja do zbierania </w:t>
      </w:r>
      <w:r w:rsidR="00EF3026">
        <w:t>danych ge</w:t>
      </w:r>
      <w:r w:rsidR="00EF3026">
        <w:t>o</w:t>
      </w:r>
      <w:r w:rsidR="00EF3026">
        <w:t>lokalizacyjnych,</w:t>
      </w:r>
    </w:p>
    <w:p w:rsidR="00582726" w:rsidRDefault="00BA6EC9" w:rsidP="007650FC">
      <w:pPr>
        <w:numPr>
          <w:ilvl w:val="0"/>
          <w:numId w:val="26"/>
        </w:numPr>
        <w:spacing w:line="360" w:lineRule="auto"/>
      </w:pPr>
      <w:r>
        <w:t>c</w:t>
      </w:r>
      <w:r w:rsidR="00582726">
        <w:t>zęść administ</w:t>
      </w:r>
      <w:r w:rsidR="00175BB2">
        <w:t xml:space="preserve">racyjna - panel administracyjny do zarządzania </w:t>
      </w:r>
      <w:proofErr w:type="spellStart"/>
      <w:r w:rsidR="00175BB2">
        <w:t>dronami</w:t>
      </w:r>
      <w:proofErr w:type="spellEnd"/>
      <w:r w:rsidR="00175BB2">
        <w:t>, użytkownik</w:t>
      </w:r>
      <w:r w:rsidR="00175BB2">
        <w:t>a</w:t>
      </w:r>
      <w:r w:rsidR="00175BB2">
        <w:t>mi i ich uprawnieniami,</w:t>
      </w:r>
    </w:p>
    <w:p w:rsidR="00582726" w:rsidRPr="00C56BD2" w:rsidRDefault="00BA6EC9" w:rsidP="007650FC">
      <w:pPr>
        <w:numPr>
          <w:ilvl w:val="0"/>
          <w:numId w:val="26"/>
        </w:numPr>
        <w:spacing w:line="360" w:lineRule="auto"/>
      </w:pPr>
      <w:r>
        <w:t>a</w:t>
      </w:r>
      <w:r w:rsidR="00582726">
        <w:t xml:space="preserve">plikacja kliencka - aplikacja </w:t>
      </w:r>
      <w:r w:rsidR="00175BB2">
        <w:t>służąca do wizualizacji położeń i obszaru przeszukanego przez bezzałogowe statki powietrzne,</w:t>
      </w:r>
    </w:p>
    <w:p w:rsidR="00270BEF" w:rsidRPr="00151A84" w:rsidRDefault="00270BEF" w:rsidP="007650FC">
      <w:pPr>
        <w:spacing w:line="360" w:lineRule="auto"/>
        <w:rPr>
          <w:b/>
        </w:rPr>
      </w:pPr>
    </w:p>
    <w:p w:rsidR="00E57E16" w:rsidRDefault="00032E3F" w:rsidP="007650FC">
      <w:pPr>
        <w:pStyle w:val="Nagwek2"/>
        <w:spacing w:line="360" w:lineRule="auto"/>
      </w:pPr>
      <w:bookmarkStart w:id="25" w:name="_Toc449204560"/>
      <w:r>
        <w:t>Wybór rodzaju aplikac</w:t>
      </w:r>
      <w:r w:rsidR="002F2B55">
        <w:t>j</w:t>
      </w:r>
      <w:r>
        <w:t>i</w:t>
      </w:r>
      <w:r w:rsidR="00270BEF">
        <w:t xml:space="preserve"> klienckiej</w:t>
      </w:r>
      <w:bookmarkEnd w:id="25"/>
    </w:p>
    <w:p w:rsidR="000F5BCF" w:rsidRDefault="000F5BCF" w:rsidP="007650FC">
      <w:pPr>
        <w:spacing w:line="360" w:lineRule="auto"/>
      </w:pPr>
    </w:p>
    <w:p w:rsidR="00270BEF" w:rsidRDefault="000F5BCF" w:rsidP="007650FC">
      <w:pPr>
        <w:spacing w:line="360" w:lineRule="auto"/>
      </w:pPr>
      <w:r>
        <w:tab/>
        <w:t>Podchodząc do procesu projektowania systemu informatycznego jedną z podstaw</w:t>
      </w:r>
      <w:r>
        <w:t>o</w:t>
      </w:r>
      <w:r>
        <w:t xml:space="preserve">wych kwestii jaką należy rozważyć jest urządzenie docelowe, na którym ma funkcjonować </w:t>
      </w:r>
      <w:r w:rsidR="00C56BD2">
        <w:t>oprogramowanie</w:t>
      </w:r>
      <w:r w:rsidR="00EF3026">
        <w:t xml:space="preserve">. </w:t>
      </w:r>
      <w:r>
        <w:t>Wybór ten zależy w głównej mierze od przeznaczenia systemu i grupy d</w:t>
      </w:r>
      <w:r>
        <w:t>o</w:t>
      </w:r>
      <w:r>
        <w:t>celowej jego użytkowników.</w:t>
      </w:r>
      <w:r w:rsidR="00EF3026">
        <w:t xml:space="preserve"> </w:t>
      </w:r>
      <w:r w:rsidR="006F743B">
        <w:t>Dokonano porównania trzech rodzajów aplikacji: aplikacji des</w:t>
      </w:r>
      <w:r w:rsidR="006F743B">
        <w:t>k</w:t>
      </w:r>
      <w:r w:rsidR="006F743B">
        <w:t>topowej, aplikacji webowej oraz aplikacji mobilnej.</w:t>
      </w:r>
    </w:p>
    <w:p w:rsidR="00B74F40" w:rsidRPr="000F5BCF" w:rsidRDefault="00B74F40" w:rsidP="007650FC">
      <w:pPr>
        <w:spacing w:line="360" w:lineRule="auto"/>
      </w:pPr>
    </w:p>
    <w:p w:rsidR="00032E3F" w:rsidRDefault="00D22933" w:rsidP="007650FC">
      <w:pPr>
        <w:pStyle w:val="Nagwek3"/>
        <w:spacing w:line="360" w:lineRule="auto"/>
      </w:pPr>
      <w:bookmarkStart w:id="26" w:name="_Toc449204561"/>
      <w:r>
        <w:lastRenderedPageBreak/>
        <w:t>Aplikacja</w:t>
      </w:r>
      <w:r w:rsidR="00032E3F">
        <w:t xml:space="preserve"> desktopowa</w:t>
      </w:r>
      <w:bookmarkEnd w:id="26"/>
    </w:p>
    <w:p w:rsidR="000F5BCF" w:rsidRDefault="000F5BCF" w:rsidP="007650FC">
      <w:pPr>
        <w:spacing w:line="360" w:lineRule="auto"/>
      </w:pPr>
      <w:r>
        <w:tab/>
      </w:r>
    </w:p>
    <w:p w:rsidR="000F5BCF" w:rsidRDefault="000F5BCF" w:rsidP="007650FC">
      <w:pPr>
        <w:spacing w:line="360" w:lineRule="auto"/>
      </w:pPr>
      <w:r>
        <w:tab/>
        <w:t>Aplikacja desktopowa tworzona jest dla użytkowników laptopów i komputerów st</w:t>
      </w:r>
      <w:r>
        <w:t>a</w:t>
      </w:r>
      <w:r>
        <w:t>cjonarnych. Wymaga zainstalowania na urządzeniu i jest zależna od systemu operacyjnego i parametrów sprzętowych urządzenia.</w:t>
      </w:r>
      <w:r w:rsidR="001D66AA">
        <w:t xml:space="preserve"> Z założenia do działania nie wymaga połączenia z I</w:t>
      </w:r>
      <w:r w:rsidR="001D66AA">
        <w:t>n</w:t>
      </w:r>
      <w:r w:rsidR="001D66AA">
        <w:t>ternetem, jednak w zależności od konkretnego zastosowania brak łączn</w:t>
      </w:r>
      <w:r w:rsidR="00C56BD2">
        <w:t>ości może znacznie ograniczy</w:t>
      </w:r>
      <w:r w:rsidR="001D66AA">
        <w:t>ć jej funkcjonalność. W przypadku konieczności aktualizacji takiej aplikacji, uży</w:t>
      </w:r>
      <w:r w:rsidR="001D66AA">
        <w:t>t</w:t>
      </w:r>
      <w:r w:rsidR="001D66AA">
        <w:t>kownik jest zmuszony do ręcznego instalowania nowych komponentów na każdym urządz</w:t>
      </w:r>
      <w:r w:rsidR="001D66AA">
        <w:t>e</w:t>
      </w:r>
      <w:r w:rsidR="001D66AA">
        <w:t>niu, na którym chce korzystać z systemu.</w:t>
      </w:r>
    </w:p>
    <w:p w:rsidR="00270BEF" w:rsidRPr="000F5BCF" w:rsidRDefault="00270BEF" w:rsidP="007650FC">
      <w:pPr>
        <w:spacing w:line="360" w:lineRule="auto"/>
      </w:pPr>
    </w:p>
    <w:p w:rsidR="00032E3F" w:rsidRDefault="00032E3F" w:rsidP="007650FC">
      <w:pPr>
        <w:pStyle w:val="Nagwek3"/>
        <w:spacing w:line="360" w:lineRule="auto"/>
      </w:pPr>
      <w:bookmarkStart w:id="27" w:name="_Toc449204562"/>
      <w:r>
        <w:t>Aplikacja webowa</w:t>
      </w:r>
      <w:bookmarkEnd w:id="27"/>
    </w:p>
    <w:p w:rsidR="001D66AA" w:rsidRDefault="001D66AA" w:rsidP="007650FC">
      <w:pPr>
        <w:spacing w:line="360" w:lineRule="auto"/>
      </w:pPr>
    </w:p>
    <w:p w:rsidR="00270BEF" w:rsidRDefault="001D66AA" w:rsidP="007650FC">
      <w:pPr>
        <w:spacing w:line="360" w:lineRule="auto"/>
      </w:pPr>
      <w:r>
        <w:tab/>
      </w:r>
      <w:r w:rsidR="002128CB">
        <w:t>Aplikacja webowa j</w:t>
      </w:r>
      <w:r>
        <w:t>est rodzaj</w:t>
      </w:r>
      <w:r w:rsidR="002128CB">
        <w:t>em</w:t>
      </w:r>
      <w:r>
        <w:t xml:space="preserve"> aplikacji, nie wymagającej bezpośredniego instal</w:t>
      </w:r>
      <w:r>
        <w:t>o</w:t>
      </w:r>
      <w:r>
        <w:t>wania na urządzeniu</w:t>
      </w:r>
      <w:r w:rsidR="00C56BD2">
        <w:t xml:space="preserve"> ponieważ k</w:t>
      </w:r>
      <w:r>
        <w:t>omunikacja z użytkownikiem odbywa się poprzez okno prz</w:t>
      </w:r>
      <w:r>
        <w:t>e</w:t>
      </w:r>
      <w:r>
        <w:t>glądarki internetowej. Aplikacja webowa umożliwia pracę z różnych urządzeń, niezależnie od lokalizacji, a jedynym jej ograniczeniem jest dostęp do Internetu. Aktualizacja aplikacji o</w:t>
      </w:r>
      <w:r>
        <w:t>d</w:t>
      </w:r>
      <w:r>
        <w:t xml:space="preserve">bywa się w większości przypadków bez udziału użytkownika. Stworzenie aplikacji webowej, która sprawnie działa na małych wyświetlaczach urządzeń mobilnych </w:t>
      </w:r>
      <w:r w:rsidR="00C56BD2">
        <w:t xml:space="preserve">i jest niezależna od rodzaju przeglądarki </w:t>
      </w:r>
      <w:r>
        <w:t xml:space="preserve">jest często bardzo </w:t>
      </w:r>
      <w:r w:rsidR="00270BEF">
        <w:t>kłopotliwe</w:t>
      </w:r>
      <w:r>
        <w:t>.</w:t>
      </w:r>
      <w:r w:rsidR="008E2D0B">
        <w:rPr>
          <w:noProof/>
        </w:rPr>
        <w:t xml:space="preserve"> </w:t>
      </w:r>
    </w:p>
    <w:p w:rsidR="00B74F40" w:rsidRPr="001D66AA" w:rsidRDefault="00B74F40" w:rsidP="007650FC">
      <w:pPr>
        <w:spacing w:line="360" w:lineRule="auto"/>
      </w:pPr>
    </w:p>
    <w:p w:rsidR="00032E3F" w:rsidRDefault="00032E3F" w:rsidP="007650FC">
      <w:pPr>
        <w:pStyle w:val="Nagwek3"/>
        <w:spacing w:line="360" w:lineRule="auto"/>
      </w:pPr>
      <w:bookmarkStart w:id="28" w:name="_Toc449204563"/>
      <w:r>
        <w:t>Aplikacja mobilna</w:t>
      </w:r>
      <w:bookmarkEnd w:id="28"/>
    </w:p>
    <w:p w:rsidR="00270BEF" w:rsidRPr="00270BEF" w:rsidRDefault="00270BEF" w:rsidP="007650FC">
      <w:pPr>
        <w:spacing w:line="360" w:lineRule="auto"/>
      </w:pPr>
    </w:p>
    <w:p w:rsidR="00270BEF" w:rsidRDefault="001D66AA" w:rsidP="007650FC">
      <w:pPr>
        <w:spacing w:line="360" w:lineRule="auto"/>
      </w:pPr>
      <w:r>
        <w:tab/>
        <w:t xml:space="preserve">Jest to rodzaj oprogramowania dedykowanego dla urządzeń przenośnych takich jak </w:t>
      </w:r>
      <w:proofErr w:type="spellStart"/>
      <w:r>
        <w:t>smartfon</w:t>
      </w:r>
      <w:proofErr w:type="spellEnd"/>
      <w:r>
        <w:t xml:space="preserve"> lub tablet. Aplikacje te są zależne od systemów operacyjnych (np. Android, </w:t>
      </w:r>
      <w:proofErr w:type="spellStart"/>
      <w:r>
        <w:t>iOS</w:t>
      </w:r>
      <w:proofErr w:type="spellEnd"/>
      <w:r>
        <w:t xml:space="preserve">, Windows </w:t>
      </w:r>
      <w:proofErr w:type="spellStart"/>
      <w:r>
        <w:t>Phone</w:t>
      </w:r>
      <w:proofErr w:type="spellEnd"/>
      <w:r>
        <w:t>)</w:t>
      </w:r>
      <w:r w:rsidR="00C56BD2">
        <w:t xml:space="preserve"> i pozwalają użytkownikow</w:t>
      </w:r>
      <w:r w:rsidR="00270BEF">
        <w:t>i aplikacji na pełną mobilność. Podobnie do apl</w:t>
      </w:r>
      <w:r w:rsidR="00270BEF">
        <w:t>i</w:t>
      </w:r>
      <w:r w:rsidR="00270BEF">
        <w:t>kacji desktopowych do działania nie potrzebują połączenia z Internetem jednak jest ono cz</w:t>
      </w:r>
      <w:r w:rsidR="00270BEF">
        <w:t>ę</w:t>
      </w:r>
      <w:r w:rsidR="00270BEF">
        <w:t>sto wymagane, aby zagwarantować pełną funkcjonalność aplikacji.</w:t>
      </w:r>
      <w:r w:rsidR="002128CB">
        <w:t xml:space="preserve"> </w:t>
      </w:r>
    </w:p>
    <w:p w:rsidR="00B74F40" w:rsidRDefault="00B74F40" w:rsidP="007650FC">
      <w:pPr>
        <w:spacing w:line="360" w:lineRule="auto"/>
      </w:pPr>
    </w:p>
    <w:p w:rsidR="002128CB" w:rsidRDefault="002128CB" w:rsidP="007650FC">
      <w:pPr>
        <w:spacing w:line="360" w:lineRule="auto"/>
      </w:pPr>
    </w:p>
    <w:p w:rsidR="002128CB" w:rsidRDefault="002128CB" w:rsidP="007650FC">
      <w:pPr>
        <w:spacing w:line="360" w:lineRule="auto"/>
      </w:pPr>
    </w:p>
    <w:p w:rsidR="00B74F40" w:rsidRDefault="00B16CA0" w:rsidP="007650FC">
      <w:pPr>
        <w:pStyle w:val="Nagwek3"/>
        <w:spacing w:line="360" w:lineRule="auto"/>
      </w:pPr>
      <w:bookmarkStart w:id="29" w:name="_Toc449204564"/>
      <w:r>
        <w:lastRenderedPageBreak/>
        <w:t>Podsumowanie</w:t>
      </w:r>
      <w:r w:rsidR="00B74F40">
        <w:t xml:space="preserve"> wyboru</w:t>
      </w:r>
      <w:bookmarkEnd w:id="29"/>
    </w:p>
    <w:p w:rsidR="00B74F40" w:rsidRPr="00B74F40" w:rsidRDefault="00B74F40" w:rsidP="007650FC">
      <w:pPr>
        <w:spacing w:line="360" w:lineRule="auto"/>
      </w:pPr>
    </w:p>
    <w:p w:rsidR="00151A84" w:rsidRDefault="00270BEF" w:rsidP="007650FC">
      <w:pPr>
        <w:spacing w:line="360" w:lineRule="auto"/>
      </w:pPr>
      <w:r>
        <w:tab/>
      </w:r>
      <w:r w:rsidR="00EF3026">
        <w:t>Aplikacja desktopowa została odrzucone ze względu na ograniczoną mobilność uży</w:t>
      </w:r>
      <w:r w:rsidR="00EF3026">
        <w:t>t</w:t>
      </w:r>
      <w:r w:rsidR="00EF3026">
        <w:t xml:space="preserve">kownika takiej aplikacji, a z aplikacji webowej zrezygnowano ze względu na zależność od rodzaju przeglądarki internetowej oraz </w:t>
      </w:r>
      <w:r w:rsidR="006F743B">
        <w:t xml:space="preserve">konieczność posiadania połączenia internetowego w celu działania aplikacji. </w:t>
      </w:r>
      <w:r w:rsidR="00EF3026">
        <w:t>Stwierdzono, iż aplikacja mobilna najlepiej spełnia wymagania zwi</w:t>
      </w:r>
      <w:r w:rsidR="00EF3026">
        <w:t>ą</w:t>
      </w:r>
      <w:r w:rsidR="00EF3026">
        <w:t>zane z mobilnością użytkownika</w:t>
      </w:r>
      <w:r w:rsidR="00EF3026" w:rsidRPr="00EF3026">
        <w:t xml:space="preserve"> </w:t>
      </w:r>
      <w:r w:rsidR="00EF3026">
        <w:t xml:space="preserve">aplikacji przy pracy z </w:t>
      </w:r>
      <w:proofErr w:type="spellStart"/>
      <w:r w:rsidR="00EF3026">
        <w:t>dronami</w:t>
      </w:r>
      <w:proofErr w:type="spellEnd"/>
      <w:r w:rsidR="006F743B">
        <w:t xml:space="preserve"> oraz wymogiem dostępu do Internetu</w:t>
      </w:r>
      <w:r w:rsidR="00EF3026">
        <w:t xml:space="preserve"> i dlatego ostatecznie wybrano ją jako docelowy rodzaj aplikacji klienckiej. </w:t>
      </w:r>
    </w:p>
    <w:p w:rsidR="00EB390B" w:rsidRPr="006F56BE" w:rsidRDefault="00EB390B" w:rsidP="007650FC">
      <w:pPr>
        <w:spacing w:line="360" w:lineRule="auto"/>
      </w:pPr>
    </w:p>
    <w:p w:rsidR="00E57E16" w:rsidRDefault="00E57E16" w:rsidP="007650FC">
      <w:pPr>
        <w:pStyle w:val="Nagwek2"/>
        <w:spacing w:line="360" w:lineRule="auto"/>
      </w:pPr>
      <w:bookmarkStart w:id="30" w:name="_Toc449204565"/>
      <w:r>
        <w:t>Wybór platformy</w:t>
      </w:r>
      <w:bookmarkEnd w:id="30"/>
    </w:p>
    <w:p w:rsidR="00270BEF" w:rsidRDefault="006F743B" w:rsidP="007650FC">
      <w:pPr>
        <w:spacing w:line="360" w:lineRule="auto"/>
      </w:pPr>
      <w:r>
        <w:tab/>
      </w:r>
    </w:p>
    <w:p w:rsidR="006F743B" w:rsidRDefault="006F743B" w:rsidP="007650FC">
      <w:pPr>
        <w:spacing w:line="360" w:lineRule="auto"/>
      </w:pPr>
      <w:r>
        <w:tab/>
        <w:t>Jak zostało to już wcześniej napisane aplikacje mobilne są zależne od systemu oper</w:t>
      </w:r>
      <w:r>
        <w:t>a</w:t>
      </w:r>
      <w:r>
        <w:t>cyjnego urządzenia, na którym mają funkcjonować. Stworzenie aplikacji na wszystkie d</w:t>
      </w:r>
      <w:r>
        <w:t>o</w:t>
      </w:r>
      <w:r>
        <w:t>stępne platformy jest możliwe</w:t>
      </w:r>
      <w:r w:rsidR="00506980">
        <w:t>,</w:t>
      </w:r>
      <w:r>
        <w:t xml:space="preserve"> jednak zazwyczaj bar</w:t>
      </w:r>
      <w:r w:rsidR="00506980">
        <w:t>dzo</w:t>
      </w:r>
      <w:r>
        <w:t xml:space="preserve"> kosztowne</w:t>
      </w:r>
      <w:r w:rsidR="00506980">
        <w:t xml:space="preserve"> i pracochłonne</w:t>
      </w:r>
      <w:r>
        <w:t>. W związku z tym decydując się na stworzenie aplikacji mobilnej należy wybrać platformę doc</w:t>
      </w:r>
      <w:r>
        <w:t>e</w:t>
      </w:r>
      <w:r>
        <w:t>lową, na jakiej ma działać aplikacja.</w:t>
      </w:r>
      <w:r w:rsidR="00506980">
        <w:t xml:space="preserve"> Do najbardziej znanych systemów mobilnych należą: Android, </w:t>
      </w:r>
      <w:proofErr w:type="spellStart"/>
      <w:r w:rsidR="00506980">
        <w:t>iOS</w:t>
      </w:r>
      <w:proofErr w:type="spellEnd"/>
      <w:r w:rsidR="00506980">
        <w:t xml:space="preserve"> oraz Windows </w:t>
      </w:r>
      <w:proofErr w:type="spellStart"/>
      <w:r w:rsidR="00506980">
        <w:t>Phone</w:t>
      </w:r>
      <w:proofErr w:type="spellEnd"/>
      <w:r w:rsidR="00506980">
        <w:t>.</w:t>
      </w:r>
    </w:p>
    <w:p w:rsidR="004D3CA5" w:rsidRPr="00270BEF" w:rsidRDefault="004D3CA5" w:rsidP="007650FC">
      <w:pPr>
        <w:spacing w:line="360" w:lineRule="auto"/>
      </w:pPr>
    </w:p>
    <w:p w:rsidR="00032E3F" w:rsidRDefault="00032E3F" w:rsidP="007650FC">
      <w:pPr>
        <w:pStyle w:val="Nagwek3"/>
        <w:spacing w:line="360" w:lineRule="auto"/>
      </w:pPr>
      <w:bookmarkStart w:id="31" w:name="_Toc449204566"/>
      <w:r>
        <w:t>Android</w:t>
      </w:r>
      <w:bookmarkEnd w:id="31"/>
    </w:p>
    <w:p w:rsidR="00611272" w:rsidRDefault="00611272" w:rsidP="007650FC">
      <w:pPr>
        <w:spacing w:line="360" w:lineRule="auto"/>
      </w:pPr>
    </w:p>
    <w:p w:rsidR="00B74F40" w:rsidRDefault="00217143" w:rsidP="007650FC">
      <w:pPr>
        <w:spacing w:line="360" w:lineRule="auto"/>
      </w:pPr>
      <w:r>
        <w:tab/>
      </w:r>
      <w:r w:rsidR="001C2273">
        <w:t>Android jest s</w:t>
      </w:r>
      <w:r w:rsidR="00611272">
        <w:t>ystem</w:t>
      </w:r>
      <w:r w:rsidR="001C2273">
        <w:t>em</w:t>
      </w:r>
      <w:r w:rsidR="00611272">
        <w:t xml:space="preserve"> operacyjny</w:t>
      </w:r>
      <w:r w:rsidR="001C2273">
        <w:t>m</w:t>
      </w:r>
      <w:r w:rsidR="00611272">
        <w:t>, oparty</w:t>
      </w:r>
      <w:r w:rsidR="001C2273">
        <w:t>m</w:t>
      </w:r>
      <w:r w:rsidR="00611272">
        <w:t xml:space="preserve"> na jądrze </w:t>
      </w:r>
      <w:proofErr w:type="spellStart"/>
      <w:r w:rsidR="00611272">
        <w:t>Linuks</w:t>
      </w:r>
      <w:proofErr w:type="spellEnd"/>
      <w:r w:rsidR="00611272">
        <w:t xml:space="preserve"> OS, tworzony</w:t>
      </w:r>
      <w:r w:rsidR="001C2273">
        <w:t>m</w:t>
      </w:r>
      <w:r w:rsidR="00611272">
        <w:t xml:space="preserve"> przez organizację </w:t>
      </w:r>
      <w:proofErr w:type="spellStart"/>
      <w:r w:rsidR="00611272">
        <w:t>Open</w:t>
      </w:r>
      <w:proofErr w:type="spellEnd"/>
      <w:r w:rsidR="00611272">
        <w:t xml:space="preserve"> </w:t>
      </w:r>
      <w:proofErr w:type="spellStart"/>
      <w:r w:rsidR="00611272">
        <w:t>Handset</w:t>
      </w:r>
      <w:proofErr w:type="spellEnd"/>
      <w:r w:rsidR="00611272">
        <w:t xml:space="preserve"> Alliance składającą się z 84 firm, na czele których stoi Google.  Android jest najpopularniejszym mobilnym systemem, kontrolującym ponad 80% urządzeń na rynku. Zapewnia największą otwartość dla developerów oraz wiele narzędzi wspomagaj</w:t>
      </w:r>
      <w:r w:rsidR="00611272">
        <w:t>ą</w:t>
      </w:r>
      <w:r w:rsidR="00611272">
        <w:t>cych rozwój aplikacji, co</w:t>
      </w:r>
      <w:r>
        <w:t xml:space="preserve"> w efekcie wpływa na szeroki wybór funkcji dostępnych dla uży</w:t>
      </w:r>
      <w:r>
        <w:t>t</w:t>
      </w:r>
      <w:r>
        <w:t>kowników. Za główną wadę systemu można uznać najgorszą stabilność w porównaniu do konkurentów.</w:t>
      </w:r>
      <w:r w:rsidR="008E2D0B">
        <w:t xml:space="preserve"> W celu publikacji aplikacji w sklepie Google Play należy zarejestrować konto developerskie oraz uiścić </w:t>
      </w:r>
      <w:r w:rsidR="00BA6EC9">
        <w:t>jednorazową</w:t>
      </w:r>
      <w:r w:rsidR="008E2D0B">
        <w:t xml:space="preserve"> opłatę </w:t>
      </w:r>
      <w:r w:rsidR="00BA6EC9">
        <w:t xml:space="preserve">rejestracyjną </w:t>
      </w:r>
      <w:r w:rsidR="008E2D0B">
        <w:t>w wysokości 25</w:t>
      </w:r>
      <w:r w:rsidR="00506980">
        <w:t>$</w:t>
      </w:r>
      <w:r w:rsidR="009A2935">
        <w:t xml:space="preserve"> USD</w:t>
      </w:r>
      <w:r w:rsidR="003B61D6">
        <w:t xml:space="preserve"> [20]</w:t>
      </w:r>
      <w:r w:rsidR="009A2935">
        <w:t>.</w:t>
      </w:r>
    </w:p>
    <w:p w:rsidR="00506980" w:rsidRDefault="00506980" w:rsidP="007650FC">
      <w:pPr>
        <w:spacing w:line="360" w:lineRule="auto"/>
      </w:pPr>
    </w:p>
    <w:p w:rsidR="004D3CA5" w:rsidRDefault="004D3CA5" w:rsidP="007650FC">
      <w:pPr>
        <w:spacing w:line="360" w:lineRule="auto"/>
      </w:pPr>
    </w:p>
    <w:p w:rsidR="004D3CA5" w:rsidRPr="00270BEF" w:rsidRDefault="004D3CA5" w:rsidP="007650FC">
      <w:pPr>
        <w:spacing w:line="360" w:lineRule="auto"/>
      </w:pPr>
    </w:p>
    <w:p w:rsidR="00032E3F" w:rsidRDefault="00032E3F" w:rsidP="007650FC">
      <w:pPr>
        <w:pStyle w:val="Nagwek3"/>
        <w:spacing w:line="360" w:lineRule="auto"/>
      </w:pPr>
      <w:bookmarkStart w:id="32" w:name="_Toc449204567"/>
      <w:proofErr w:type="spellStart"/>
      <w:r>
        <w:lastRenderedPageBreak/>
        <w:t>iOS</w:t>
      </w:r>
      <w:bookmarkEnd w:id="32"/>
      <w:proofErr w:type="spellEnd"/>
    </w:p>
    <w:p w:rsidR="00217143" w:rsidRPr="00217143" w:rsidRDefault="00217143" w:rsidP="007650FC">
      <w:pPr>
        <w:spacing w:line="360" w:lineRule="auto"/>
      </w:pPr>
    </w:p>
    <w:p w:rsidR="00270BEF" w:rsidRDefault="00217143" w:rsidP="007650FC">
      <w:pPr>
        <w:spacing w:line="360" w:lineRule="auto"/>
      </w:pPr>
      <w:r>
        <w:tab/>
        <w:t xml:space="preserve">System operacyjny Apple </w:t>
      </w:r>
      <w:proofErr w:type="spellStart"/>
      <w:r>
        <w:t>Inc</w:t>
      </w:r>
      <w:proofErr w:type="spellEnd"/>
      <w:r>
        <w:t xml:space="preserve">. dla urządzeń mobilnych </w:t>
      </w:r>
      <w:proofErr w:type="spellStart"/>
      <w:r>
        <w:t>iPhone</w:t>
      </w:r>
      <w:proofErr w:type="spellEnd"/>
      <w:r>
        <w:t xml:space="preserve">, </w:t>
      </w:r>
      <w:proofErr w:type="spellStart"/>
      <w:r>
        <w:t>iPod</w:t>
      </w:r>
      <w:proofErr w:type="spellEnd"/>
      <w:r>
        <w:t xml:space="preserve"> </w:t>
      </w:r>
      <w:proofErr w:type="spellStart"/>
      <w:r>
        <w:t>Touch</w:t>
      </w:r>
      <w:proofErr w:type="spellEnd"/>
      <w:r>
        <w:t xml:space="preserve"> oraz </w:t>
      </w:r>
      <w:proofErr w:type="spellStart"/>
      <w:r>
        <w:t>iPad</w:t>
      </w:r>
      <w:proofErr w:type="spellEnd"/>
      <w:r>
        <w:t xml:space="preserve">, bazujący na systemie operacyjnym Max OS X 10,5 i </w:t>
      </w:r>
      <w:r w:rsidR="00120E93">
        <w:t xml:space="preserve">na </w:t>
      </w:r>
      <w:r>
        <w:t xml:space="preserve">tym samym jądrze Darwin. </w:t>
      </w:r>
      <w:proofErr w:type="spellStart"/>
      <w:r w:rsidR="00F024AE">
        <w:t>iOS</w:t>
      </w:r>
      <w:proofErr w:type="spellEnd"/>
      <w:r w:rsidR="00F024AE">
        <w:t xml:space="preserve"> ko</w:t>
      </w:r>
      <w:r w:rsidR="00F024AE">
        <w:t>n</w:t>
      </w:r>
      <w:r w:rsidR="00F024AE">
        <w:t>troluje b</w:t>
      </w:r>
      <w:r>
        <w:t>lisko 16% urzą</w:t>
      </w:r>
      <w:r w:rsidR="00F024AE">
        <w:t>dzeń mobilnych</w:t>
      </w:r>
      <w:r>
        <w:t>. Z punktu widzenia developerskiego ważną kwestią jest łatwa dostępność narzędzi SDK oraz konieczność uiszczenia rocznej opłaty członko</w:t>
      </w:r>
      <w:r>
        <w:t>w</w:t>
      </w:r>
      <w:r>
        <w:t xml:space="preserve">skiej w wysokości 99$ USD w </w:t>
      </w:r>
      <w:r w:rsidR="00120E93">
        <w:t>celu przystąpienia do Apple Developer Program, umożliwiaj</w:t>
      </w:r>
      <w:r w:rsidR="00120E93">
        <w:t>ą</w:t>
      </w:r>
      <w:r w:rsidR="00120E93">
        <w:t xml:space="preserve">cego publikowanie aplikacji </w:t>
      </w:r>
      <w:r w:rsidR="00FE7ECD">
        <w:t>[21]</w:t>
      </w:r>
      <w:r w:rsidR="009A2935">
        <w:t>.</w:t>
      </w:r>
      <w:r w:rsidR="00FE7ECD">
        <w:t xml:space="preserve"> </w:t>
      </w:r>
      <w:r>
        <w:t xml:space="preserve">Aplikacje przed trafieniem do </w:t>
      </w:r>
      <w:proofErr w:type="spellStart"/>
      <w:r>
        <w:t>App</w:t>
      </w:r>
      <w:proofErr w:type="spellEnd"/>
      <w:r>
        <w:t xml:space="preserve"> </w:t>
      </w:r>
      <w:proofErr w:type="spellStart"/>
      <w:r>
        <w:t>Store</w:t>
      </w:r>
      <w:proofErr w:type="spellEnd"/>
      <w:r>
        <w:t xml:space="preserve"> podlegają znac</w:t>
      </w:r>
      <w:r>
        <w:t>z</w:t>
      </w:r>
      <w:r>
        <w:t>nie bardziej rygorystycz</w:t>
      </w:r>
      <w:r w:rsidR="003F4D37">
        <w:t xml:space="preserve">nej kontroli </w:t>
      </w:r>
      <w:r>
        <w:t xml:space="preserve">niż ma to miejsce w przypadku systemu </w:t>
      </w:r>
      <w:proofErr w:type="spellStart"/>
      <w:r>
        <w:t>Google'a</w:t>
      </w:r>
      <w:proofErr w:type="spellEnd"/>
      <w:r>
        <w:t>.</w:t>
      </w:r>
      <w:r w:rsidR="00F024AE">
        <w:t xml:space="preserve"> </w:t>
      </w:r>
      <w:proofErr w:type="spellStart"/>
      <w:r w:rsidR="00F024AE">
        <w:t>iOS</w:t>
      </w:r>
      <w:proofErr w:type="spellEnd"/>
      <w:r w:rsidR="00F024AE">
        <w:t xml:space="preserve"> cechuje się dobrą stabilnością i wygodą pracy, jednak ze względu na wysokie ceny urządzeń cieszy się znacznie mniejszą po</w:t>
      </w:r>
      <w:r w:rsidR="00506980">
        <w:t>pularnością od systemu Android.</w:t>
      </w:r>
      <w:r w:rsidR="003B61D6">
        <w:t xml:space="preserve"> </w:t>
      </w:r>
    </w:p>
    <w:p w:rsidR="00EB390B" w:rsidRPr="00270BEF" w:rsidRDefault="00EB390B" w:rsidP="007650FC">
      <w:pPr>
        <w:spacing w:line="360" w:lineRule="auto"/>
      </w:pPr>
    </w:p>
    <w:p w:rsidR="00032E3F" w:rsidRDefault="00032E3F" w:rsidP="007650FC">
      <w:pPr>
        <w:pStyle w:val="Nagwek3"/>
        <w:spacing w:line="360" w:lineRule="auto"/>
      </w:pPr>
      <w:bookmarkStart w:id="33" w:name="_Toc449204568"/>
      <w:r>
        <w:t xml:space="preserve">Windows </w:t>
      </w:r>
      <w:proofErr w:type="spellStart"/>
      <w:r>
        <w:t>Phone</w:t>
      </w:r>
      <w:bookmarkEnd w:id="33"/>
      <w:proofErr w:type="spellEnd"/>
    </w:p>
    <w:p w:rsidR="00F024AE" w:rsidRDefault="00F024AE" w:rsidP="007650FC">
      <w:pPr>
        <w:spacing w:line="360" w:lineRule="auto"/>
      </w:pPr>
    </w:p>
    <w:p w:rsidR="00546A8D" w:rsidRDefault="00F024AE" w:rsidP="007650FC">
      <w:pPr>
        <w:spacing w:line="360" w:lineRule="auto"/>
      </w:pPr>
      <w:r>
        <w:tab/>
        <w:t>System operacyjny dla platform mobilnych opracowany przez firmę Mi</w:t>
      </w:r>
      <w:r w:rsidR="00546A8D">
        <w:t>crosoft. To co go wyróżnia to pł</w:t>
      </w:r>
      <w:r>
        <w:t xml:space="preserve">ynność i niezawodność porównywalna do systemu </w:t>
      </w:r>
      <w:proofErr w:type="spellStart"/>
      <w:r>
        <w:t>iOS</w:t>
      </w:r>
      <w:proofErr w:type="spellEnd"/>
      <w:r>
        <w:t xml:space="preserve"> przy jednoczesnym stosunkowo nis</w:t>
      </w:r>
      <w:r w:rsidR="00546A8D">
        <w:t>kim koszcie urządzeń z nim współ</w:t>
      </w:r>
      <w:r>
        <w:t>pracując</w:t>
      </w:r>
      <w:r w:rsidR="00546A8D">
        <w:t>yc</w:t>
      </w:r>
      <w:r w:rsidR="005C325C">
        <w:t xml:space="preserve">h. </w:t>
      </w:r>
      <w:r w:rsidR="00546A8D">
        <w:t xml:space="preserve">System ten stanowi jedynie </w:t>
      </w:r>
      <w:r w:rsidR="005C325C">
        <w:t>około 3% ry</w:t>
      </w:r>
      <w:r w:rsidR="00546A8D">
        <w:t>nku urządzeń mobilnych.</w:t>
      </w:r>
      <w:r w:rsidR="00506980">
        <w:t xml:space="preserve"> Koszt konta developerskiego, umożliwiającego publ</w:t>
      </w:r>
      <w:r w:rsidR="00506980">
        <w:t>i</w:t>
      </w:r>
      <w:r w:rsidR="00506980">
        <w:t>k</w:t>
      </w:r>
      <w:r w:rsidR="009A2935">
        <w:t>owanie aplikacji wynosi 19$ USD</w:t>
      </w:r>
      <w:r w:rsidR="00FE7ECD">
        <w:t xml:space="preserve"> [22]</w:t>
      </w:r>
      <w:r w:rsidR="009A2935">
        <w:t>.</w:t>
      </w:r>
    </w:p>
    <w:p w:rsidR="00B74F40" w:rsidRDefault="00B74F40" w:rsidP="007650FC">
      <w:pPr>
        <w:spacing w:line="360" w:lineRule="auto"/>
      </w:pPr>
    </w:p>
    <w:p w:rsidR="00B74F40" w:rsidRDefault="00B16CA0" w:rsidP="007650FC">
      <w:pPr>
        <w:pStyle w:val="Nagwek3"/>
        <w:spacing w:line="360" w:lineRule="auto"/>
      </w:pPr>
      <w:bookmarkStart w:id="34" w:name="_Toc449204569"/>
      <w:r>
        <w:t>Podsumowanie</w:t>
      </w:r>
      <w:r w:rsidR="00B74F40">
        <w:t xml:space="preserve"> wyboru</w:t>
      </w:r>
      <w:bookmarkEnd w:id="34"/>
    </w:p>
    <w:p w:rsidR="00B74F40" w:rsidRPr="00B74F40" w:rsidRDefault="00B74F40" w:rsidP="007650FC">
      <w:pPr>
        <w:spacing w:line="360" w:lineRule="auto"/>
      </w:pPr>
    </w:p>
    <w:p w:rsidR="00B74F40" w:rsidRDefault="00546A8D" w:rsidP="007650FC">
      <w:pPr>
        <w:spacing w:line="360" w:lineRule="auto"/>
      </w:pPr>
      <w:r>
        <w:tab/>
      </w:r>
      <w:r w:rsidR="00506980">
        <w:t xml:space="preserve">System </w:t>
      </w:r>
      <w:proofErr w:type="spellStart"/>
      <w:r w:rsidR="00506980">
        <w:t>iOS</w:t>
      </w:r>
      <w:proofErr w:type="spellEnd"/>
      <w:r w:rsidR="00506980">
        <w:t xml:space="preserve"> został odrzucony z dalszych rozważań ze względu na wysokie koszty urządzeń oraz znacznie wyższą opłatę rejestracyjną dla developerów</w:t>
      </w:r>
      <w:r w:rsidR="00EC1068">
        <w:t xml:space="preserve"> </w:t>
      </w:r>
      <w:r w:rsidR="00506980">
        <w:t>w porównaniu z pozost</w:t>
      </w:r>
      <w:r w:rsidR="00506980">
        <w:t>a</w:t>
      </w:r>
      <w:r w:rsidR="00506980">
        <w:t xml:space="preserve">łymi platformami. Windows </w:t>
      </w:r>
      <w:proofErr w:type="spellStart"/>
      <w:r w:rsidR="00506980">
        <w:t>Phone</w:t>
      </w:r>
      <w:proofErr w:type="spellEnd"/>
      <w:r w:rsidR="00506980">
        <w:t xml:space="preserve"> został odrzucony ze względu na bardzo mały udział w rynku urządzeń mobilnych, a co za tym idzie mniejszą grupę potencjalnych klientów. </w:t>
      </w:r>
      <w:r>
        <w:t>Jako platformę</w:t>
      </w:r>
      <w:r w:rsidR="00F335E5">
        <w:t>, na którą zostanie stworzona</w:t>
      </w:r>
      <w:r>
        <w:t xml:space="preserve"> </w:t>
      </w:r>
      <w:r w:rsidR="00F335E5">
        <w:t xml:space="preserve">aplikacja wizualizująca </w:t>
      </w:r>
      <w:r>
        <w:t>ze wzglę</w:t>
      </w:r>
      <w:r w:rsidR="00F335E5">
        <w:t xml:space="preserve">du </w:t>
      </w:r>
      <w:r>
        <w:t>na największą popularność na rynku urządzeń mobil</w:t>
      </w:r>
      <w:r w:rsidR="00F335E5">
        <w:t>nych oraz na najszerszą ofertę narzędzi programistyc</w:t>
      </w:r>
      <w:r w:rsidR="00F335E5">
        <w:t>z</w:t>
      </w:r>
      <w:r w:rsidR="00F335E5">
        <w:t>nych i najprężniej działającą społeczność developerską</w:t>
      </w:r>
      <w:r w:rsidR="003F4D37">
        <w:t xml:space="preserve"> wybrano system Android</w:t>
      </w:r>
      <w:r w:rsidR="00F335E5">
        <w:t>.</w:t>
      </w:r>
    </w:p>
    <w:p w:rsidR="00B74F40" w:rsidRDefault="00B74F40" w:rsidP="007650FC">
      <w:pPr>
        <w:spacing w:line="360" w:lineRule="auto"/>
      </w:pPr>
    </w:p>
    <w:p w:rsidR="004D3CA5" w:rsidRDefault="004D3CA5" w:rsidP="007650FC">
      <w:pPr>
        <w:spacing w:line="360" w:lineRule="auto"/>
      </w:pPr>
    </w:p>
    <w:p w:rsidR="004D3CA5" w:rsidRDefault="004D3CA5" w:rsidP="007650FC">
      <w:pPr>
        <w:spacing w:line="360" w:lineRule="auto"/>
      </w:pPr>
    </w:p>
    <w:p w:rsidR="00032E3F" w:rsidRDefault="00E57E16" w:rsidP="007650FC">
      <w:pPr>
        <w:pStyle w:val="Nagwek2"/>
        <w:spacing w:line="360" w:lineRule="auto"/>
      </w:pPr>
      <w:bookmarkStart w:id="35" w:name="_Toc449204570"/>
      <w:r>
        <w:lastRenderedPageBreak/>
        <w:t>Wybór narzędzia</w:t>
      </w:r>
      <w:bookmarkEnd w:id="35"/>
    </w:p>
    <w:p w:rsidR="00B53E35" w:rsidRDefault="00B53E35" w:rsidP="007650FC">
      <w:pPr>
        <w:spacing w:line="360" w:lineRule="auto"/>
      </w:pPr>
    </w:p>
    <w:p w:rsidR="00506980" w:rsidRDefault="00506980" w:rsidP="007650FC">
      <w:pPr>
        <w:spacing w:line="360" w:lineRule="auto"/>
      </w:pPr>
      <w:r>
        <w:tab/>
      </w:r>
      <w:r w:rsidR="00EC1068">
        <w:t xml:space="preserve">Pisanie aplikacji na platformę Android jest możliwe z wykorzystaniem kilku narzędzi. W tym podrozdziale dokonano porównania najpopularniejszych z nich: SDK, NDK, </w:t>
      </w:r>
      <w:proofErr w:type="spellStart"/>
      <w:r w:rsidR="00EC1068">
        <w:t>Xamarin</w:t>
      </w:r>
      <w:proofErr w:type="spellEnd"/>
      <w:r w:rsidR="00EC1068">
        <w:t xml:space="preserve">, oraz HTML5. </w:t>
      </w:r>
    </w:p>
    <w:p w:rsidR="004D3CA5" w:rsidRPr="00B53E35" w:rsidRDefault="004D3CA5" w:rsidP="007650FC">
      <w:pPr>
        <w:spacing w:line="360" w:lineRule="auto"/>
      </w:pPr>
    </w:p>
    <w:p w:rsidR="00032E3F" w:rsidRDefault="00032E3F" w:rsidP="007650FC">
      <w:pPr>
        <w:pStyle w:val="Nagwek3"/>
        <w:spacing w:line="360" w:lineRule="auto"/>
      </w:pPr>
      <w:bookmarkStart w:id="36" w:name="_Toc449204571"/>
      <w:r>
        <w:t>SDK</w:t>
      </w:r>
      <w:bookmarkEnd w:id="36"/>
    </w:p>
    <w:p w:rsidR="000A4F6B" w:rsidRPr="000A4F6B" w:rsidRDefault="000A4F6B" w:rsidP="007650FC">
      <w:pPr>
        <w:spacing w:line="360" w:lineRule="auto"/>
      </w:pPr>
    </w:p>
    <w:p w:rsidR="00270BEF" w:rsidRDefault="00B53E35" w:rsidP="007650FC">
      <w:pPr>
        <w:spacing w:line="360" w:lineRule="auto"/>
      </w:pPr>
      <w:r>
        <w:tab/>
        <w:t>Android SDK (</w:t>
      </w:r>
      <w:proofErr w:type="spellStart"/>
      <w:r>
        <w:t>Source</w:t>
      </w:r>
      <w:proofErr w:type="spellEnd"/>
      <w:r>
        <w:t xml:space="preserve"> Development Kit) jest to zestaw narzędzi dla programistów przeznaczony do tworzenia aplikacji na platformę Android w języku Java. W jego skład wchodzą wymagane biblioteki, </w:t>
      </w:r>
      <w:proofErr w:type="spellStart"/>
      <w:r>
        <w:t>debugger</w:t>
      </w:r>
      <w:proofErr w:type="spellEnd"/>
      <w:r>
        <w:t>, emulator, dokumentacja, przykładowe programy oraz samouczki. Składa się z dwóch części</w:t>
      </w:r>
      <w:r w:rsidR="00120E93">
        <w:t>:</w:t>
      </w:r>
      <w:r>
        <w:t xml:space="preserve"> SDK </w:t>
      </w:r>
      <w:proofErr w:type="spellStart"/>
      <w:r>
        <w:t>Tools</w:t>
      </w:r>
      <w:proofErr w:type="spellEnd"/>
      <w:r>
        <w:t xml:space="preserve">, wymaganej do tworzenia aplikacji niezależnie od wersji Androida oraz Platform </w:t>
      </w:r>
      <w:proofErr w:type="spellStart"/>
      <w:r>
        <w:t>Tools</w:t>
      </w:r>
      <w:proofErr w:type="spellEnd"/>
      <w:r>
        <w:t>, czyli narzędzi zmodyfikowanych pod kątem konkretnych wersji systemu. SDK jest modularne, dzięki czemu cechuje się bardzo łatwą instalacją i deinstalacją potrzebnych komponentów. Jest najbardziej popularnym narz</w:t>
      </w:r>
      <w:r>
        <w:t>ę</w:t>
      </w:r>
      <w:r>
        <w:t>dziem programistycznym, wykorzystywanym do pisania</w:t>
      </w:r>
      <w:r w:rsidR="009A2935">
        <w:t xml:space="preserve"> aplikacji na platformę Android</w:t>
      </w:r>
    </w:p>
    <w:p w:rsidR="0073653B" w:rsidRDefault="0073653B" w:rsidP="007650FC">
      <w:pPr>
        <w:spacing w:line="360" w:lineRule="auto"/>
      </w:pPr>
      <w:r>
        <w:t>[</w:t>
      </w:r>
      <w:r w:rsidR="00F02C5A">
        <w:t>19</w:t>
      </w:r>
      <w:r>
        <w:t>]</w:t>
      </w:r>
      <w:r w:rsidR="009A2935">
        <w:t>.</w:t>
      </w:r>
    </w:p>
    <w:p w:rsidR="000A4F6B" w:rsidRPr="00270BEF" w:rsidRDefault="000A4F6B" w:rsidP="007650FC">
      <w:pPr>
        <w:spacing w:line="360" w:lineRule="auto"/>
      </w:pPr>
    </w:p>
    <w:p w:rsidR="00032E3F" w:rsidRDefault="00032E3F" w:rsidP="007650FC">
      <w:pPr>
        <w:pStyle w:val="Nagwek3"/>
        <w:spacing w:line="360" w:lineRule="auto"/>
      </w:pPr>
      <w:bookmarkStart w:id="37" w:name="_Toc449204572"/>
      <w:r>
        <w:t>NDK</w:t>
      </w:r>
      <w:bookmarkEnd w:id="37"/>
    </w:p>
    <w:p w:rsidR="000A4F6B" w:rsidRPr="000A4F6B" w:rsidRDefault="000A4F6B" w:rsidP="007650FC">
      <w:pPr>
        <w:spacing w:line="360" w:lineRule="auto"/>
      </w:pPr>
    </w:p>
    <w:p w:rsidR="000A4F6B" w:rsidRDefault="00B53E35" w:rsidP="007650FC">
      <w:pPr>
        <w:spacing w:line="360" w:lineRule="auto"/>
      </w:pPr>
      <w:r>
        <w:tab/>
        <w:t>Android NDK (Native Development Kit) jest zestawem narzędzi, pozwalającym na tworzenie aplikacji na platformę Android z wykorzystaniem języka C lub C++. Aplikacje takie można uruchomić jako proces systemu Linux, bez konieczności uruchamiania ich w</w:t>
      </w:r>
      <w:r>
        <w:t>e</w:t>
      </w:r>
      <w:r>
        <w:t>wnątrz maszyny wirtualnej. Wykorzystanie NDK daje programiście większy dostęp do skła</w:t>
      </w:r>
      <w:r>
        <w:t>d</w:t>
      </w:r>
      <w:r>
        <w:t>ników systemu, jednak wymaga od niego większej wiedzy i stwarza niebezpieczeństwo uszkodzenia systemu lub urządzenia w przypadku złego wykorzystania. Najczęściej wykorz</w:t>
      </w:r>
      <w:r>
        <w:t>y</w:t>
      </w:r>
      <w:r>
        <w:t>stywane jest przy programach wymagających wysokiej wydajności</w:t>
      </w:r>
      <w:r w:rsidR="00120E93">
        <w:t>,</w:t>
      </w:r>
      <w:r>
        <w:t xml:space="preserve"> takich jak aplikacje o wy</w:t>
      </w:r>
      <w:r w:rsidR="00120E93">
        <w:t xml:space="preserve">sokiej mocy obliczeniowej typu </w:t>
      </w:r>
      <w:r>
        <w:t>gry lub symu</w:t>
      </w:r>
      <w:r w:rsidR="009A2935">
        <w:t>latory</w:t>
      </w:r>
      <w:r w:rsidR="00FE7ECD">
        <w:t xml:space="preserve"> [</w:t>
      </w:r>
      <w:r w:rsidR="00F02C5A">
        <w:t>19</w:t>
      </w:r>
      <w:r w:rsidR="00FE7ECD">
        <w:t>] [</w:t>
      </w:r>
      <w:r w:rsidR="00F02C5A">
        <w:t>20</w:t>
      </w:r>
      <w:r w:rsidR="00FE7ECD">
        <w:t>]</w:t>
      </w:r>
      <w:r w:rsidR="009A2935">
        <w:t>.</w:t>
      </w:r>
    </w:p>
    <w:p w:rsidR="00FE7ECD" w:rsidRDefault="00FE7ECD" w:rsidP="007650FC">
      <w:pPr>
        <w:spacing w:line="360" w:lineRule="auto"/>
      </w:pPr>
    </w:p>
    <w:p w:rsidR="004D3CA5" w:rsidRPr="00270BEF" w:rsidRDefault="004D3CA5" w:rsidP="007650FC">
      <w:pPr>
        <w:spacing w:line="360" w:lineRule="auto"/>
      </w:pPr>
    </w:p>
    <w:p w:rsidR="00032E3F" w:rsidRDefault="00032E3F" w:rsidP="007650FC">
      <w:pPr>
        <w:pStyle w:val="Nagwek3"/>
        <w:spacing w:line="360" w:lineRule="auto"/>
      </w:pPr>
      <w:bookmarkStart w:id="38" w:name="_Toc449204573"/>
      <w:proofErr w:type="spellStart"/>
      <w:r>
        <w:lastRenderedPageBreak/>
        <w:t>Xamarin</w:t>
      </w:r>
      <w:bookmarkEnd w:id="38"/>
      <w:proofErr w:type="spellEnd"/>
    </w:p>
    <w:p w:rsidR="000A4F6B" w:rsidRPr="000A4F6B" w:rsidRDefault="000A4F6B" w:rsidP="007650FC">
      <w:pPr>
        <w:spacing w:line="360" w:lineRule="auto"/>
      </w:pPr>
    </w:p>
    <w:p w:rsidR="000A4F6B" w:rsidRDefault="00B53E35" w:rsidP="007650FC">
      <w:pPr>
        <w:spacing w:line="360" w:lineRule="auto"/>
      </w:pPr>
      <w:r>
        <w:tab/>
      </w:r>
      <w:proofErr w:type="spellStart"/>
      <w:r w:rsidR="00401F7B">
        <w:t>Xamarin</w:t>
      </w:r>
      <w:proofErr w:type="spellEnd"/>
      <w:r w:rsidR="00401F7B">
        <w:t xml:space="preserve"> to narzędzie programistyczne, wspierane przez Microsoft, umożliwiające pisanie wieloplatformowych, natywnych aplikacji mobilnych na platformy Android, </w:t>
      </w:r>
      <w:proofErr w:type="spellStart"/>
      <w:r w:rsidR="00401F7B">
        <w:t>iOS</w:t>
      </w:r>
      <w:proofErr w:type="spellEnd"/>
      <w:r w:rsidR="00401F7B">
        <w:t xml:space="preserve"> oraz Windows </w:t>
      </w:r>
      <w:proofErr w:type="spellStart"/>
      <w:r w:rsidR="00401F7B">
        <w:t>Phone</w:t>
      </w:r>
      <w:proofErr w:type="spellEnd"/>
      <w:r w:rsidR="00F14EA5">
        <w:t xml:space="preserve"> </w:t>
      </w:r>
      <w:r w:rsidR="00401F7B">
        <w:t xml:space="preserve">z wykorzystaniem języka C# i platformy .NET.  Pozwala na dzielenie </w:t>
      </w:r>
      <w:r w:rsidR="00D1324E">
        <w:t>znacznej części kodu między aplikacjami napisanymi pod różne platformy, co znacznie zmniejsza koszt utworzenia i utrzymania wieloplatformowych systemów mobilnych.</w:t>
      </w:r>
      <w:r w:rsidR="003F4D37">
        <w:t xml:space="preserve"> Korz</w:t>
      </w:r>
      <w:r w:rsidR="003F4D37">
        <w:t>y</w:t>
      </w:r>
      <w:r w:rsidR="003F4D37">
        <w:t xml:space="preserve">stanie z pełnej funkcjonalności </w:t>
      </w:r>
      <w:proofErr w:type="spellStart"/>
      <w:r w:rsidR="003F4D37">
        <w:t>Xamarina</w:t>
      </w:r>
      <w:proofErr w:type="spellEnd"/>
      <w:r w:rsidR="003F4D37">
        <w:t xml:space="preserve"> jest płatne, a koszt licencji</w:t>
      </w:r>
      <w:r w:rsidR="004505AE">
        <w:t xml:space="preserve"> biznesowej</w:t>
      </w:r>
      <w:r w:rsidR="003F4D37">
        <w:t xml:space="preserve"> to 999$ rocznie. Wersja bez</w:t>
      </w:r>
      <w:r w:rsidR="00F14EA5">
        <w:t xml:space="preserve">płatna jest bardzo ograniczona i </w:t>
      </w:r>
      <w:r w:rsidR="003F4D37">
        <w:t>pozwala jedynie na tworzenie małych aplikacji</w:t>
      </w:r>
      <w:r w:rsidR="00F14EA5">
        <w:t>, zawierających nie więcej niż 128Kb skompilowanego kodu, bez możliwości korz</w:t>
      </w:r>
      <w:r w:rsidR="00F14EA5">
        <w:t>y</w:t>
      </w:r>
      <w:r w:rsidR="00F14EA5">
        <w:t>stania z natywnych bibliotek języ</w:t>
      </w:r>
      <w:r w:rsidR="009A2935">
        <w:t>ków takich jak C, C++, czy Java</w:t>
      </w:r>
      <w:r w:rsidR="00FE7ECD">
        <w:t xml:space="preserve"> [23]</w:t>
      </w:r>
      <w:r w:rsidR="009A2935">
        <w:t>.</w:t>
      </w:r>
    </w:p>
    <w:p w:rsidR="00FE7ECD" w:rsidRPr="00270BEF" w:rsidRDefault="00FE7ECD" w:rsidP="007650FC">
      <w:pPr>
        <w:spacing w:line="360" w:lineRule="auto"/>
      </w:pPr>
    </w:p>
    <w:p w:rsidR="00E57E16" w:rsidRDefault="00032E3F" w:rsidP="007650FC">
      <w:pPr>
        <w:pStyle w:val="Nagwek3"/>
        <w:spacing w:line="360" w:lineRule="auto"/>
      </w:pPr>
      <w:bookmarkStart w:id="39" w:name="_Toc449204574"/>
      <w:r>
        <w:t>HTML5</w:t>
      </w:r>
      <w:bookmarkEnd w:id="39"/>
    </w:p>
    <w:p w:rsidR="000A4F6B" w:rsidRPr="000A4F6B" w:rsidRDefault="000A4F6B" w:rsidP="007650FC">
      <w:pPr>
        <w:spacing w:line="360" w:lineRule="auto"/>
      </w:pPr>
    </w:p>
    <w:p w:rsidR="004477BA" w:rsidRDefault="00D1324E" w:rsidP="007650FC">
      <w:pPr>
        <w:spacing w:line="360" w:lineRule="auto"/>
      </w:pPr>
      <w:r>
        <w:tab/>
        <w:t>Istnieje również możliwość tworzenia aplikacji mobilnych z wykorzystaniem techn</w:t>
      </w:r>
      <w:r>
        <w:t>o</w:t>
      </w:r>
      <w:r>
        <w:t xml:space="preserve">logii webowych takich jak HTML5, CSS oraz </w:t>
      </w:r>
      <w:proofErr w:type="spellStart"/>
      <w:r>
        <w:t>Javascript</w:t>
      </w:r>
      <w:proofErr w:type="spellEnd"/>
      <w:r>
        <w:t xml:space="preserve">. Aplikacja stworzona w ten sposób jest osadzana w natywnym kontenerze, pozwalającym na dystrybucję w </w:t>
      </w:r>
      <w:proofErr w:type="spellStart"/>
      <w:r>
        <w:t>AppStore</w:t>
      </w:r>
      <w:proofErr w:type="spellEnd"/>
      <w:r>
        <w:t xml:space="preserve">, czy </w:t>
      </w:r>
      <w:proofErr w:type="spellStart"/>
      <w:r>
        <w:t>Go</w:t>
      </w:r>
      <w:r>
        <w:t>o</w:t>
      </w:r>
      <w:r>
        <w:t>glePlay</w:t>
      </w:r>
      <w:proofErr w:type="spellEnd"/>
      <w:r>
        <w:t>. Rozwiązanie takie cechuje się stosunkowo prostą implementacją, umożliwia tworz</w:t>
      </w:r>
      <w:r>
        <w:t>e</w:t>
      </w:r>
      <w:r w:rsidR="00153C60">
        <w:t>nie</w:t>
      </w:r>
      <w:r>
        <w:t xml:space="preserve"> aplikacji wieloplatformowych, a raz napisany kod może zostać również wykorzystany do stworze</w:t>
      </w:r>
      <w:r w:rsidR="00153C60">
        <w:t xml:space="preserve">nia zwykłej aplikacji webowej. </w:t>
      </w:r>
      <w:r>
        <w:t>Aplikacje napisane przy użyciu HTML5 nie posiadają bezpośredniej integracji ze sprzętem i takimi składnikami jak system plików, aparat, akcel</w:t>
      </w:r>
      <w:r>
        <w:t>e</w:t>
      </w:r>
      <w:r>
        <w:t xml:space="preserve">rometr, czy system nawigacji satelitarnej. </w:t>
      </w:r>
      <w:r w:rsidR="004041B7">
        <w:t xml:space="preserve">Cechuje je brak wielowątkowości, a ich wydajność </w:t>
      </w:r>
      <w:r>
        <w:t>jest zwykle gorsza od wydajności aplikacji natyw</w:t>
      </w:r>
      <w:r w:rsidR="004041B7">
        <w:t>nych. Dodatkowo tworzenie aplikacji w technologiach webowych wymaga często dodatkowego</w:t>
      </w:r>
      <w:r w:rsidR="00F6074B">
        <w:t xml:space="preserve"> nakładu pracy na implementacje</w:t>
      </w:r>
      <w:r w:rsidR="004041B7">
        <w:t xml:space="preserve"> ni</w:t>
      </w:r>
      <w:r w:rsidR="004041B7">
        <w:t>e</w:t>
      </w:r>
      <w:r w:rsidR="004041B7">
        <w:t>których elementów powszechnie dostę</w:t>
      </w:r>
      <w:r w:rsidR="009A2935">
        <w:t>pnych w technologiach natywnych</w:t>
      </w:r>
      <w:r w:rsidR="004041B7">
        <w:t xml:space="preserve"> </w:t>
      </w:r>
      <w:r w:rsidR="00FE7ECD">
        <w:t>[24]</w:t>
      </w:r>
      <w:r w:rsidR="009A2935">
        <w:t>.</w:t>
      </w:r>
    </w:p>
    <w:p w:rsidR="00FE7ECD" w:rsidRDefault="00FE7ECD" w:rsidP="007650FC">
      <w:pPr>
        <w:spacing w:line="360" w:lineRule="auto"/>
      </w:pPr>
    </w:p>
    <w:p w:rsidR="004041B7" w:rsidRDefault="00B16CA0" w:rsidP="007650FC">
      <w:pPr>
        <w:pStyle w:val="Nagwek3"/>
        <w:spacing w:line="360" w:lineRule="auto"/>
      </w:pPr>
      <w:bookmarkStart w:id="40" w:name="_Toc449204575"/>
      <w:r>
        <w:t>Podsumowanie</w:t>
      </w:r>
      <w:r w:rsidR="00B74F40">
        <w:t xml:space="preserve"> wyboru</w:t>
      </w:r>
      <w:bookmarkEnd w:id="40"/>
    </w:p>
    <w:p w:rsidR="00B74F40" w:rsidRPr="00B74F40" w:rsidRDefault="00B74F40" w:rsidP="007650FC">
      <w:pPr>
        <w:spacing w:line="360" w:lineRule="auto"/>
      </w:pPr>
    </w:p>
    <w:p w:rsidR="00B74F40" w:rsidRDefault="004041B7" w:rsidP="007650FC">
      <w:pPr>
        <w:spacing w:line="360" w:lineRule="auto"/>
      </w:pPr>
      <w:r>
        <w:tab/>
      </w:r>
      <w:r w:rsidR="00153C60">
        <w:t>Stwierdzono, iż wykorzystanie NDK w przypadku projektowanej aplikacji,</w:t>
      </w:r>
      <w:r w:rsidR="00153C60" w:rsidRPr="00153C60">
        <w:t xml:space="preserve"> </w:t>
      </w:r>
      <w:r w:rsidR="00153C60">
        <w:t>ze wzgl</w:t>
      </w:r>
      <w:r w:rsidR="00153C60">
        <w:t>ę</w:t>
      </w:r>
      <w:r w:rsidR="00153C60">
        <w:t>du na brak konieczności dostępu do niskopoziomowych elementów systemu oraz ze względu na brak zaawansowanych silników graficznych lub obliczeniowych w aplikacji, byłoby ni</w:t>
      </w:r>
      <w:r w:rsidR="00153C60">
        <w:t>e</w:t>
      </w:r>
      <w:r w:rsidR="00153C60">
        <w:t xml:space="preserve">efektywne. Technologia </w:t>
      </w:r>
      <w:proofErr w:type="spellStart"/>
      <w:r w:rsidR="00153C60">
        <w:t>Xamarin</w:t>
      </w:r>
      <w:proofErr w:type="spellEnd"/>
      <w:r w:rsidR="00153C60">
        <w:t xml:space="preserve"> została odrzucona ze względu na wysoki koszt licencji, a z </w:t>
      </w:r>
      <w:r w:rsidR="00153C60">
        <w:lastRenderedPageBreak/>
        <w:t>technologii webowych zrezygnowano ze względu na gorszą wydajność od aplikacji naty</w:t>
      </w:r>
      <w:r w:rsidR="00153C60">
        <w:t>w</w:t>
      </w:r>
      <w:r w:rsidR="00153C60">
        <w:t xml:space="preserve">nych. </w:t>
      </w:r>
      <w:r>
        <w:t>Biorąc</w:t>
      </w:r>
      <w:r w:rsidR="00F14EA5">
        <w:t xml:space="preserve"> pod uwagę powyższe argumen</w:t>
      </w:r>
      <w:r w:rsidR="00153C60">
        <w:t xml:space="preserve">ty </w:t>
      </w:r>
      <w:r>
        <w:t>jako narzędzie wykorzystane do stworzenia aplikacji klienckiej wybrano Android SDK.</w:t>
      </w:r>
    </w:p>
    <w:p w:rsidR="00FE7ECD" w:rsidRDefault="00FE7ECD" w:rsidP="007650FC">
      <w:pPr>
        <w:spacing w:line="360" w:lineRule="auto"/>
      </w:pPr>
    </w:p>
    <w:p w:rsidR="00E57E16" w:rsidRDefault="00E57E16" w:rsidP="007650FC">
      <w:pPr>
        <w:pStyle w:val="Nagwek2"/>
        <w:spacing w:line="360" w:lineRule="auto"/>
      </w:pPr>
      <w:bookmarkStart w:id="41" w:name="_Toc449204576"/>
      <w:r>
        <w:t>Wybór sposobu komunikacji między serwerem, a aplikacją kliencką</w:t>
      </w:r>
      <w:bookmarkEnd w:id="41"/>
    </w:p>
    <w:p w:rsidR="00DB4AC8" w:rsidRDefault="00BC2D9D" w:rsidP="007650FC">
      <w:pPr>
        <w:spacing w:line="360" w:lineRule="auto"/>
      </w:pPr>
      <w:r>
        <w:tab/>
      </w:r>
    </w:p>
    <w:p w:rsidR="00BC2D9D" w:rsidRDefault="00BC2D9D" w:rsidP="007650FC">
      <w:pPr>
        <w:spacing w:line="360" w:lineRule="auto"/>
      </w:pPr>
      <w:r>
        <w:tab/>
        <w:t xml:space="preserve">Aplikacja </w:t>
      </w:r>
      <w:proofErr w:type="spellStart"/>
      <w:r>
        <w:t>geolokalizacyjna</w:t>
      </w:r>
      <w:proofErr w:type="spellEnd"/>
      <w:r>
        <w:t xml:space="preserve"> ma za zadanie zbieranie danych określających położenie obiektów i przesyłanie ich do serwera. Część serwerowa odpowiada za przetworzenie otrz</w:t>
      </w:r>
      <w:r>
        <w:t>y</w:t>
      </w:r>
      <w:r>
        <w:t>manych danych, ich dalszą dystrybucję do aplikacji wizualizujących oraz współpracę z bazą danych. Panel administracyjny ma za zadanie umożliwić użytkownikom z uprawnieniami administratora zarządzanie danymi trwałymi. Należy zatem określić sposób w jaki będzie się odbywała komunikacja między tymi elementami systemu. W tym podrozdziale zostaną op</w:t>
      </w:r>
      <w:r>
        <w:t>i</w:t>
      </w:r>
      <w:r>
        <w:t>sane dwa najpowszechniej wykorzystywane sposoby komunikacji sieciowej: z wykorzyst</w:t>
      </w:r>
      <w:r>
        <w:t>a</w:t>
      </w:r>
      <w:r>
        <w:t xml:space="preserve">niem protokołu HTTP oraz </w:t>
      </w:r>
      <w:proofErr w:type="spellStart"/>
      <w:r>
        <w:t>WebSocket</w:t>
      </w:r>
      <w:proofErr w:type="spellEnd"/>
      <w:r>
        <w:t>. Jednak w pierwszej kolejności zostanie omówiony ogólny model komunikacji sieciowej TCP/IP.</w:t>
      </w:r>
    </w:p>
    <w:p w:rsidR="00BC2D9D" w:rsidRDefault="00BC2D9D" w:rsidP="007650FC">
      <w:pPr>
        <w:spacing w:line="360" w:lineRule="auto"/>
      </w:pPr>
    </w:p>
    <w:p w:rsidR="00BC2D9D" w:rsidRDefault="00BC2D9D" w:rsidP="007650FC">
      <w:pPr>
        <w:pStyle w:val="Nagwek3"/>
        <w:spacing w:line="360" w:lineRule="auto"/>
      </w:pPr>
      <w:bookmarkStart w:id="42" w:name="_Toc449204577"/>
      <w:r>
        <w:t>Model TCP/IP</w:t>
      </w:r>
      <w:bookmarkEnd w:id="42"/>
    </w:p>
    <w:p w:rsidR="00B16CA0" w:rsidRPr="00B16CA0" w:rsidRDefault="00B16CA0" w:rsidP="007650FC">
      <w:pPr>
        <w:spacing w:line="360" w:lineRule="auto"/>
      </w:pPr>
    </w:p>
    <w:p w:rsidR="009B7E99" w:rsidRDefault="00BC2D9D" w:rsidP="007650FC">
      <w:pPr>
        <w:spacing w:line="360" w:lineRule="auto"/>
      </w:pPr>
      <w:r>
        <w:tab/>
      </w:r>
      <w:r w:rsidR="009B7E99">
        <w:t>Podstawą komunikacji internetowej są obecnie dwa protokoły: IP oraz TCP</w:t>
      </w:r>
      <w:r w:rsidR="009D448B">
        <w:t xml:space="preserve">. </w:t>
      </w:r>
      <w:r w:rsidR="009B7E99">
        <w:t xml:space="preserve">Model komunikacji sieciowej oparty na tych protokołach nazywany jest modelem TCP/IP i jest </w:t>
      </w:r>
      <w:r>
        <w:t>te</w:t>
      </w:r>
      <w:r>
        <w:t>o</w:t>
      </w:r>
      <w:r>
        <w:t xml:space="preserve">retycznym modelem warstwowej struktury protokołów komunikacyjnych. Możemy w nim wyróżnić cztery warstwy: warstwę aplikacji, warstwę transportową, </w:t>
      </w:r>
      <w:r w:rsidR="009B7E99">
        <w:t>warstwę I</w:t>
      </w:r>
      <w:r>
        <w:t>nternetu oraz warstwę dostępu do sieci.</w:t>
      </w:r>
      <w:r w:rsidR="009B7E99" w:rsidRPr="009B7E99">
        <w:t xml:space="preserve"> </w:t>
      </w:r>
    </w:p>
    <w:p w:rsidR="00BC2D9D" w:rsidRDefault="009B7E99" w:rsidP="007650FC">
      <w:pPr>
        <w:spacing w:line="360" w:lineRule="auto"/>
      </w:pPr>
      <w:r>
        <w:tab/>
        <w:t>W celu przesłania danych przez Sieć, klient inicjuje połączenie, najczęściej z wyk</w:t>
      </w:r>
      <w:r>
        <w:t>o</w:t>
      </w:r>
      <w:r w:rsidR="009449E8">
        <w:t xml:space="preserve">rzystaniem protokołu TCP </w:t>
      </w:r>
      <w:r>
        <w:t xml:space="preserve">z serwerem. Protokół </w:t>
      </w:r>
      <w:r w:rsidR="009449E8">
        <w:t>IP</w:t>
      </w:r>
      <w:r w:rsidR="009D448B">
        <w:t>, będący protokołem warstwy internet</w:t>
      </w:r>
      <w:r w:rsidR="009D448B">
        <w:t>o</w:t>
      </w:r>
      <w:r w:rsidR="009D448B">
        <w:t>wej,</w:t>
      </w:r>
      <w:r>
        <w:t xml:space="preserve"> sprzęga ich adresy IP i porty punktów końcowych oraz zapewnia </w:t>
      </w:r>
      <w:r w:rsidR="00F6074B">
        <w:t>nadzór nad</w:t>
      </w:r>
      <w:r>
        <w:t xml:space="preserve"> przesył</w:t>
      </w:r>
      <w:r>
        <w:t>a</w:t>
      </w:r>
      <w:r>
        <w:t>nie</w:t>
      </w:r>
      <w:r w:rsidR="00F6074B">
        <w:t>m</w:t>
      </w:r>
      <w:r>
        <w:t xml:space="preserve"> danych. Jednak przesłane informacje wymagają nie tylko przetransportowania, za co odpowiada warstwa transportowa TCP, ale również zrozumienia. Dlatego ponad warstwą TCP dzia</w:t>
      </w:r>
      <w:r w:rsidR="009A2935">
        <w:t>ła dodatkowo protokół aplikacji [</w:t>
      </w:r>
      <w:r w:rsidR="00FE7ECD">
        <w:t>30]</w:t>
      </w:r>
      <w:r w:rsidR="009A2935">
        <w:t>.</w:t>
      </w:r>
    </w:p>
    <w:p w:rsidR="00FE7ECD" w:rsidRDefault="00FE7ECD" w:rsidP="007650FC">
      <w:pPr>
        <w:spacing w:line="360" w:lineRule="auto"/>
      </w:pPr>
    </w:p>
    <w:p w:rsidR="004D3CA5" w:rsidRDefault="004D3CA5" w:rsidP="007650FC">
      <w:pPr>
        <w:spacing w:line="360" w:lineRule="auto"/>
      </w:pPr>
    </w:p>
    <w:p w:rsidR="006E049B" w:rsidRDefault="006E049B" w:rsidP="007650FC">
      <w:pPr>
        <w:pStyle w:val="Nagwek3"/>
        <w:spacing w:line="360" w:lineRule="auto"/>
      </w:pPr>
      <w:bookmarkStart w:id="43" w:name="_Toc449204578"/>
      <w:r>
        <w:lastRenderedPageBreak/>
        <w:t>HTTP</w:t>
      </w:r>
      <w:bookmarkEnd w:id="43"/>
    </w:p>
    <w:p w:rsidR="003C2F5A" w:rsidRPr="003C2F5A" w:rsidRDefault="003C2F5A" w:rsidP="007650FC">
      <w:pPr>
        <w:spacing w:line="360" w:lineRule="auto"/>
      </w:pPr>
    </w:p>
    <w:p w:rsidR="00E37B91" w:rsidRDefault="00BC2D9D" w:rsidP="007650FC">
      <w:pPr>
        <w:spacing w:line="360" w:lineRule="auto"/>
      </w:pPr>
      <w:r>
        <w:tab/>
      </w:r>
      <w:r w:rsidR="009D74FC">
        <w:t>Głównym protokołem warstwy aplika</w:t>
      </w:r>
      <w:r w:rsidR="00444CA1">
        <w:t>cji</w:t>
      </w:r>
      <w:r w:rsidR="009D74FC">
        <w:t xml:space="preserve"> używanym współcześnie w przeglądarkach internetowych jest protokół HTTP. </w:t>
      </w:r>
      <w:r w:rsidR="0012412C">
        <w:t xml:space="preserve">HTTP to skrót od </w:t>
      </w:r>
      <w:proofErr w:type="spellStart"/>
      <w:r w:rsidR="0012412C">
        <w:t>Hypertext</w:t>
      </w:r>
      <w:proofErr w:type="spellEnd"/>
      <w:r w:rsidR="0012412C">
        <w:t xml:space="preserve"> Transfer </w:t>
      </w:r>
      <w:proofErr w:type="spellStart"/>
      <w:r w:rsidR="0012412C">
        <w:t>Protocol</w:t>
      </w:r>
      <w:proofErr w:type="spellEnd"/>
      <w:r w:rsidR="0012412C">
        <w:t>. Jest to protokół bezstanowy tzn. ani serwer, ani klient nie przechowują informacji o wcześniejszych zapytaniach między sobą i nie posiadają stanu wewnętrznego.</w:t>
      </w:r>
      <w:r w:rsidR="00BE2451">
        <w:t xml:space="preserve"> Klient otwiera połączenie i wysyła komunikat żądania do serwera HTTP. Serwer następnie zwraca komunikat odpowi</w:t>
      </w:r>
      <w:r w:rsidR="00BE2451">
        <w:t>e</w:t>
      </w:r>
      <w:r w:rsidR="00BE2451">
        <w:t>dzi, zawierający zasób, o który został poproszony</w:t>
      </w:r>
      <w:r w:rsidR="00F6074B">
        <w:t>,</w:t>
      </w:r>
      <w:r w:rsidR="00E37B91">
        <w:t xml:space="preserve"> lub kod błędu</w:t>
      </w:r>
      <w:r w:rsidR="00BE2451">
        <w:t xml:space="preserve">. </w:t>
      </w:r>
      <w:r w:rsidR="003C2F5A">
        <w:t>Po wysłaniu</w:t>
      </w:r>
      <w:r w:rsidR="00BE2451">
        <w:t xml:space="preserve"> odpowiedzi serwer zamyka połączenie i nie przechowuje o nim</w:t>
      </w:r>
      <w:r w:rsidR="00F6074B">
        <w:t xml:space="preserve"> żadnych</w:t>
      </w:r>
      <w:r w:rsidR="00BE2451">
        <w:t xml:space="preserve"> informacji, co znacznie zmnie</w:t>
      </w:r>
      <w:r w:rsidR="00BE2451">
        <w:t>j</w:t>
      </w:r>
      <w:r w:rsidR="00BE2451">
        <w:t xml:space="preserve">sza </w:t>
      </w:r>
      <w:r w:rsidR="003C2F5A">
        <w:t xml:space="preserve">jego </w:t>
      </w:r>
      <w:r w:rsidR="00BE2451">
        <w:t>obciążenie, jednak jest kłopotliwe w sytuacjach, w których  wymagane jest zapami</w:t>
      </w:r>
      <w:r w:rsidR="00BE2451">
        <w:t>ę</w:t>
      </w:r>
      <w:r w:rsidR="00BE2451">
        <w:t xml:space="preserve">tanie jakiegoś stanu związanego z konkretnym klientem. Protokół ten nie pozwala </w:t>
      </w:r>
      <w:r w:rsidR="00147149">
        <w:t>na inicj</w:t>
      </w:r>
      <w:r w:rsidR="00147149">
        <w:t>o</w:t>
      </w:r>
      <w:r w:rsidR="00147149">
        <w:t>wanie połączenia z klientem ze strony serwera i co za tym idzie uniemożliwia wysyłanie wi</w:t>
      </w:r>
      <w:r w:rsidR="00147149">
        <w:t>a</w:t>
      </w:r>
      <w:r w:rsidR="00147149">
        <w:t>domości typu PUSH od serwera do klienta.</w:t>
      </w:r>
      <w:r w:rsidR="00E37B91">
        <w:t xml:space="preserve"> Adresowanie zapytań odbywa się poprzez ujedn</w:t>
      </w:r>
      <w:r w:rsidR="00E37B91">
        <w:t>o</w:t>
      </w:r>
      <w:r w:rsidR="00E37B91">
        <w:t xml:space="preserve">licony format adresowania zasobów URL (ang. Uniform </w:t>
      </w:r>
      <w:proofErr w:type="spellStart"/>
      <w:r w:rsidR="00E37B91">
        <w:t>Resource</w:t>
      </w:r>
      <w:proofErr w:type="spellEnd"/>
      <w:r w:rsidR="00E37B91">
        <w:t xml:space="preserve"> </w:t>
      </w:r>
      <w:proofErr w:type="spellStart"/>
      <w:r w:rsidR="00E37B91">
        <w:t>Location</w:t>
      </w:r>
      <w:proofErr w:type="spellEnd"/>
      <w:r w:rsidR="00E37B91">
        <w:t>), a operacja jaką klient chce wykonać jest określana poprzez ustandaryzowane słowa kluczowe, z których na</w:t>
      </w:r>
      <w:r w:rsidR="00E37B91">
        <w:t>j</w:t>
      </w:r>
      <w:r w:rsidR="00E37B91">
        <w:t>bardziej podstawowymi są :</w:t>
      </w:r>
    </w:p>
    <w:p w:rsidR="00444CA1" w:rsidRDefault="00444CA1" w:rsidP="007650FC">
      <w:pPr>
        <w:spacing w:line="360" w:lineRule="auto"/>
      </w:pPr>
    </w:p>
    <w:p w:rsidR="00E37B91" w:rsidRDefault="00E37B91" w:rsidP="007650FC">
      <w:pPr>
        <w:numPr>
          <w:ilvl w:val="0"/>
          <w:numId w:val="23"/>
        </w:numPr>
        <w:spacing w:line="360" w:lineRule="auto"/>
      </w:pPr>
      <w:r>
        <w:t xml:space="preserve">GET - pobieranie zasobów, </w:t>
      </w:r>
    </w:p>
    <w:p w:rsidR="00E37B91" w:rsidRDefault="00E37B91" w:rsidP="007650FC">
      <w:pPr>
        <w:numPr>
          <w:ilvl w:val="0"/>
          <w:numId w:val="23"/>
        </w:numPr>
        <w:spacing w:line="360" w:lineRule="auto"/>
      </w:pPr>
      <w:r>
        <w:t xml:space="preserve">POST - tworzenie nowych zasobów, </w:t>
      </w:r>
    </w:p>
    <w:p w:rsidR="00E37B91" w:rsidRDefault="00E37B91" w:rsidP="007650FC">
      <w:pPr>
        <w:numPr>
          <w:ilvl w:val="0"/>
          <w:numId w:val="23"/>
        </w:numPr>
        <w:spacing w:line="360" w:lineRule="auto"/>
      </w:pPr>
      <w:r>
        <w:t xml:space="preserve">PUT - aktualizowanie istniejących zasobów, </w:t>
      </w:r>
    </w:p>
    <w:p w:rsidR="00E37B91" w:rsidRDefault="00E37B91" w:rsidP="007650FC">
      <w:pPr>
        <w:numPr>
          <w:ilvl w:val="0"/>
          <w:numId w:val="23"/>
        </w:numPr>
        <w:spacing w:line="360" w:lineRule="auto"/>
      </w:pPr>
      <w:r>
        <w:t>DELETE - kasowanie istniejących zasobów</w:t>
      </w:r>
    </w:p>
    <w:p w:rsidR="000A4F6B" w:rsidRDefault="000A4F6B" w:rsidP="007650FC">
      <w:pPr>
        <w:spacing w:line="360" w:lineRule="auto"/>
        <w:ind w:left="720"/>
      </w:pPr>
    </w:p>
    <w:p w:rsidR="00E37B91" w:rsidRDefault="00E37B91" w:rsidP="007650FC">
      <w:pPr>
        <w:spacing w:line="360" w:lineRule="auto"/>
      </w:pPr>
      <w:r>
        <w:tab/>
      </w:r>
      <w:r w:rsidR="00444CA1">
        <w:t>W odpowiedzi na zapytanie klienta serwer wraz z wiadomością zwrotną przesyła kod statusu zapytania. Kod statusu zapytania mówi klientowi jak interpretować odpowiedź serw</w:t>
      </w:r>
      <w:r w:rsidR="00444CA1">
        <w:t>e</w:t>
      </w:r>
      <w:r w:rsidR="00444CA1">
        <w:t>ra. Kody odpowiedzi są również ustandaryzowane poprzez specyfikację protokołu HTTP:</w:t>
      </w:r>
    </w:p>
    <w:p w:rsidR="00444CA1" w:rsidRDefault="00444CA1" w:rsidP="007650FC">
      <w:pPr>
        <w:spacing w:line="360" w:lineRule="auto"/>
      </w:pPr>
    </w:p>
    <w:p w:rsidR="00444CA1" w:rsidRDefault="00444CA1" w:rsidP="007650FC">
      <w:pPr>
        <w:numPr>
          <w:ilvl w:val="0"/>
          <w:numId w:val="24"/>
        </w:numPr>
        <w:spacing w:line="360" w:lineRule="auto"/>
      </w:pPr>
      <w:r>
        <w:t>1xx - Wiadomość informacyjna</w:t>
      </w:r>
    </w:p>
    <w:p w:rsidR="00444CA1" w:rsidRDefault="00444CA1" w:rsidP="007650FC">
      <w:pPr>
        <w:numPr>
          <w:ilvl w:val="0"/>
          <w:numId w:val="24"/>
        </w:numPr>
        <w:spacing w:line="360" w:lineRule="auto"/>
      </w:pPr>
      <w:r>
        <w:t>2xx - Sukces - Zapytanie zostało prawidłowo przetworzone przez serwer,</w:t>
      </w:r>
    </w:p>
    <w:p w:rsidR="00444CA1" w:rsidRDefault="00444CA1" w:rsidP="007650FC">
      <w:pPr>
        <w:numPr>
          <w:ilvl w:val="0"/>
          <w:numId w:val="24"/>
        </w:numPr>
        <w:spacing w:line="360" w:lineRule="auto"/>
      </w:pPr>
      <w:r>
        <w:t xml:space="preserve">3xx - </w:t>
      </w:r>
      <w:proofErr w:type="spellStart"/>
      <w:r>
        <w:t>Przekierowanie</w:t>
      </w:r>
      <w:proofErr w:type="spellEnd"/>
      <w:r>
        <w:t>,</w:t>
      </w:r>
    </w:p>
    <w:p w:rsidR="00444CA1" w:rsidRDefault="00444CA1" w:rsidP="007650FC">
      <w:pPr>
        <w:numPr>
          <w:ilvl w:val="0"/>
          <w:numId w:val="24"/>
        </w:numPr>
        <w:spacing w:line="360" w:lineRule="auto"/>
      </w:pPr>
      <w:r>
        <w:t>4xx - Błąd po stronie klienta</w:t>
      </w:r>
    </w:p>
    <w:p w:rsidR="00E37B91" w:rsidRDefault="00444CA1" w:rsidP="007650FC">
      <w:pPr>
        <w:numPr>
          <w:ilvl w:val="0"/>
          <w:numId w:val="24"/>
        </w:numPr>
        <w:spacing w:line="360" w:lineRule="auto"/>
      </w:pPr>
      <w:r>
        <w:t>5xx - Błąd po stronie serwera</w:t>
      </w:r>
    </w:p>
    <w:p w:rsidR="00B16CA0" w:rsidRDefault="00B16CA0" w:rsidP="007650FC">
      <w:pPr>
        <w:spacing w:line="360" w:lineRule="auto"/>
        <w:ind w:left="720"/>
      </w:pPr>
    </w:p>
    <w:p w:rsidR="00E37B91" w:rsidRDefault="002871FE" w:rsidP="007650FC">
      <w:pPr>
        <w:keepNext/>
        <w:spacing w:line="360" w:lineRule="auto"/>
        <w:jc w:val="center"/>
      </w:pPr>
      <w:r>
        <w:rPr>
          <w:noProof/>
        </w:rPr>
        <w:lastRenderedPageBreak/>
        <w:drawing>
          <wp:inline distT="0" distB="0" distL="0" distR="0">
            <wp:extent cx="3084195" cy="1363980"/>
            <wp:effectExtent l="19050" t="0" r="190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3084195" cy="1363980"/>
                    </a:xfrm>
                    <a:prstGeom prst="rect">
                      <a:avLst/>
                    </a:prstGeom>
                    <a:noFill/>
                    <a:ln w="9525">
                      <a:noFill/>
                      <a:miter lim="800000"/>
                      <a:headEnd/>
                      <a:tailEnd/>
                    </a:ln>
                  </pic:spPr>
                </pic:pic>
              </a:graphicData>
            </a:graphic>
          </wp:inline>
        </w:drawing>
      </w:r>
    </w:p>
    <w:p w:rsidR="006D351D" w:rsidRDefault="00E37B91" w:rsidP="007650FC">
      <w:pPr>
        <w:pStyle w:val="Legenda"/>
        <w:spacing w:line="360" w:lineRule="auto"/>
        <w:jc w:val="center"/>
      </w:pPr>
      <w:bookmarkStart w:id="44" w:name="_Toc448663257"/>
      <w:r>
        <w:t xml:space="preserve">Rys. </w:t>
      </w:r>
      <w:fldSimple w:instr=" STYLEREF 1 \s ">
        <w:r w:rsidR="00CE5C59">
          <w:rPr>
            <w:noProof/>
          </w:rPr>
          <w:t>3</w:t>
        </w:r>
      </w:fldSimple>
      <w:r w:rsidR="00CE5C59">
        <w:t>.</w:t>
      </w:r>
      <w:fldSimple w:instr=" SEQ Rys. \* ARABIC \s 1 ">
        <w:r w:rsidR="00CE5C59">
          <w:rPr>
            <w:noProof/>
          </w:rPr>
          <w:t>1</w:t>
        </w:r>
      </w:fldSimple>
      <w:r>
        <w:t xml:space="preserve"> Schemat działania komunikacji klient-serwer, z wykorzystaniem protokołu HTTP</w:t>
      </w:r>
      <w:r w:rsidR="004505AE">
        <w:t xml:space="preserve"> </w:t>
      </w:r>
      <w:r w:rsidR="00FE7ECD">
        <w:t>[26]</w:t>
      </w:r>
      <w:bookmarkEnd w:id="44"/>
    </w:p>
    <w:p w:rsidR="004505AE" w:rsidRPr="004505AE" w:rsidRDefault="004505AE" w:rsidP="007650FC">
      <w:pPr>
        <w:spacing w:line="360" w:lineRule="auto"/>
      </w:pPr>
    </w:p>
    <w:p w:rsidR="001A6F32" w:rsidRDefault="001A6F32" w:rsidP="007650FC">
      <w:pPr>
        <w:spacing w:line="360" w:lineRule="auto"/>
      </w:pPr>
      <w:r>
        <w:tab/>
        <w:t>Brak możliwości wysyłania wiadomości typu PUSH ze strony serwera jest możliwy  do ominięcia poprzez zastosowanie techniki nazywanej "</w:t>
      </w:r>
      <w:proofErr w:type="spellStart"/>
      <w:r>
        <w:t>pollingiem</w:t>
      </w:r>
      <w:proofErr w:type="spellEnd"/>
      <w:r>
        <w:t>", która polega na stałym odpytywaniu serwera przez klienta o nowe dane. Jeśli oczekiwany zasób uległ zmianie serwer wysyła go klientowi, w innym wypadku wysyła pustą odpowiedź. Wariancją tego rozwiąz</w:t>
      </w:r>
      <w:r>
        <w:t>a</w:t>
      </w:r>
      <w:r>
        <w:t xml:space="preserve">nia jest tzw. "Long </w:t>
      </w:r>
      <w:proofErr w:type="spellStart"/>
      <w:r>
        <w:t>polling</w:t>
      </w:r>
      <w:proofErr w:type="spellEnd"/>
      <w:r>
        <w:t xml:space="preserve">", który różni się od tradycyjnego </w:t>
      </w:r>
      <w:proofErr w:type="spellStart"/>
      <w:r>
        <w:t>pollingu</w:t>
      </w:r>
      <w:proofErr w:type="spellEnd"/>
      <w:r>
        <w:t xml:space="preserve"> tym, że po otrzymaniu zapytania serwer w przypadku braku nowych danych nie odsyła klientowi pustej wiadomości, a utrzymuje otwarte połączenie, aż do momentu dostępności żądanego zasobu. Techniki te są jednak wysoce nieefektywne, w związku z tym, że obciążają zarówno aplikację kliencką jak i część serwerową systemu niezależnie od tego, czy dany zasób jest dostępny, czy nie</w:t>
      </w:r>
      <w:r w:rsidR="00FE7ECD">
        <w:t xml:space="preserve"> [2</w:t>
      </w:r>
      <w:r w:rsidR="000A08BC">
        <w:t>9</w:t>
      </w:r>
      <w:r w:rsidR="00FE7ECD">
        <w:t>]</w:t>
      </w:r>
      <w:r w:rsidR="009A2935">
        <w:t>.</w:t>
      </w:r>
    </w:p>
    <w:p w:rsidR="004505AE" w:rsidRPr="00A94C6F" w:rsidRDefault="004505AE" w:rsidP="007650FC">
      <w:pPr>
        <w:spacing w:line="360" w:lineRule="auto"/>
      </w:pPr>
    </w:p>
    <w:p w:rsidR="006E049B" w:rsidRDefault="006E049B" w:rsidP="007650FC">
      <w:pPr>
        <w:pStyle w:val="Nagwek3"/>
        <w:spacing w:line="360" w:lineRule="auto"/>
      </w:pPr>
      <w:bookmarkStart w:id="45" w:name="_Toc449204579"/>
      <w:proofErr w:type="spellStart"/>
      <w:r>
        <w:t>WebSocket</w:t>
      </w:r>
      <w:bookmarkEnd w:id="45"/>
      <w:proofErr w:type="spellEnd"/>
    </w:p>
    <w:p w:rsidR="008E4C05" w:rsidRPr="008E4C05" w:rsidRDefault="008E4C05" w:rsidP="007650FC">
      <w:pPr>
        <w:spacing w:line="360" w:lineRule="auto"/>
      </w:pPr>
    </w:p>
    <w:p w:rsidR="006E049B" w:rsidRDefault="00147149" w:rsidP="007650FC">
      <w:pPr>
        <w:spacing w:line="360" w:lineRule="auto"/>
      </w:pPr>
      <w:r>
        <w:tab/>
        <w:t xml:space="preserve">Technologia </w:t>
      </w:r>
      <w:proofErr w:type="spellStart"/>
      <w:r>
        <w:t>WebSocket</w:t>
      </w:r>
      <w:proofErr w:type="spellEnd"/>
      <w:r>
        <w:t xml:space="preserve"> umożliwia utworzenie trwałego, dwustronnego połączenie między klientem, a serwerem. </w:t>
      </w:r>
      <w:proofErr w:type="spellStart"/>
      <w:r>
        <w:t>WebSocket</w:t>
      </w:r>
      <w:proofErr w:type="spellEnd"/>
      <w:r>
        <w:t xml:space="preserve"> wykorzystuje do budowy połączenia zmianę prot</w:t>
      </w:r>
      <w:r>
        <w:t>o</w:t>
      </w:r>
      <w:r>
        <w:t>kołu. Klient wysyła do serwera normalne zapytanie HTTP, o specyficznym nagłówku, zawi</w:t>
      </w:r>
      <w:r>
        <w:t>e</w:t>
      </w:r>
      <w:r>
        <w:t>rającym klucz zabezpieczający k</w:t>
      </w:r>
      <w:r w:rsidR="001A6F32">
        <w:t>odowany, za pomocą algorytmu bas</w:t>
      </w:r>
      <w:r>
        <w:t xml:space="preserve">e64, który informuje serwer o chęci nawiązania połączenia poprzez protokół </w:t>
      </w:r>
      <w:proofErr w:type="spellStart"/>
      <w:r>
        <w:t>WebSocket</w:t>
      </w:r>
      <w:proofErr w:type="spellEnd"/>
      <w:r>
        <w:t xml:space="preserve">. Jeśli serwer obsługuje </w:t>
      </w:r>
      <w:proofErr w:type="spellStart"/>
      <w:r w:rsidR="005F336B">
        <w:t>protokól</w:t>
      </w:r>
      <w:proofErr w:type="spellEnd"/>
      <w:r w:rsidR="005F336B">
        <w:t xml:space="preserve"> </w:t>
      </w:r>
      <w:proofErr w:type="spellStart"/>
      <w:r w:rsidR="005F336B">
        <w:t>WebSocket</w:t>
      </w:r>
      <w:proofErr w:type="spellEnd"/>
      <w:r w:rsidR="005F336B">
        <w:t xml:space="preserve"> wysyła do klienta odpowiedź, uzupełnioną o dodatkowy ciąg znaków. W ten sposób oba punkty końcowe </w:t>
      </w:r>
      <w:r w:rsidR="003C2F5A">
        <w:t>informują</w:t>
      </w:r>
      <w:r w:rsidR="005F336B">
        <w:t xml:space="preserve"> się, że używają protokołu </w:t>
      </w:r>
      <w:proofErr w:type="spellStart"/>
      <w:r w:rsidR="005F336B">
        <w:t>WebSocket</w:t>
      </w:r>
      <w:proofErr w:type="spellEnd"/>
      <w:r w:rsidR="005F336B">
        <w:t>. Jako doda</w:t>
      </w:r>
      <w:r w:rsidR="005F336B">
        <w:t>t</w:t>
      </w:r>
      <w:r w:rsidR="005F336B">
        <w:t>kowy mechanizm zabezpieczający</w:t>
      </w:r>
      <w:r w:rsidR="003C2F5A">
        <w:t>,</w:t>
      </w:r>
      <w:r w:rsidR="005F336B">
        <w:t xml:space="preserve"> protokół wykorzystuje szyfrowanie pakietów danych</w:t>
      </w:r>
      <w:r w:rsidR="004505AE">
        <w:t xml:space="preserve"> [</w:t>
      </w:r>
      <w:r w:rsidR="000A08BC">
        <w:t>28]</w:t>
      </w:r>
      <w:r w:rsidR="009A2935">
        <w:t>.</w:t>
      </w:r>
    </w:p>
    <w:p w:rsidR="000A4F6B" w:rsidRDefault="00FB6E5A" w:rsidP="007650FC">
      <w:pPr>
        <w:spacing w:line="360" w:lineRule="auto"/>
      </w:pPr>
      <w:r>
        <w:tab/>
        <w:t xml:space="preserve">Po nawiązaniu połączenia za pomocą protokołu </w:t>
      </w:r>
      <w:proofErr w:type="spellStart"/>
      <w:r>
        <w:t>WebSocket</w:t>
      </w:r>
      <w:proofErr w:type="spellEnd"/>
      <w:r>
        <w:t>, w przeciwieństwie do HTTP, zarówno klient jak i serwer mogą wysyłać</w:t>
      </w:r>
      <w:r w:rsidR="003C2F5A">
        <w:t xml:space="preserve"> między sobą dane, równocześnie,</w:t>
      </w:r>
      <w:r>
        <w:t xml:space="preserve"> przez jedno połączenie TCP. Skutkuje to zmniejszeniem opóźnienia i obciążenia Sieci. Połączenia </w:t>
      </w:r>
      <w:proofErr w:type="spellStart"/>
      <w:r>
        <w:t>WebSocket</w:t>
      </w:r>
      <w:proofErr w:type="spellEnd"/>
      <w:r>
        <w:t xml:space="preserve">, podobnie jak HTTP, wykorzystują standardowe porty: 80, gdy nie są szyfrowane i 443, w przeciwnym wypadku. </w:t>
      </w:r>
      <w:proofErr w:type="spellStart"/>
      <w:r>
        <w:t>Websocket</w:t>
      </w:r>
      <w:proofErr w:type="spellEnd"/>
      <w:r>
        <w:t xml:space="preserve"> posiada analogiczny </w:t>
      </w:r>
      <w:r w:rsidR="001A6F32">
        <w:t>format adresowania</w:t>
      </w:r>
      <w:r>
        <w:t xml:space="preserve"> do </w:t>
      </w:r>
      <w:r>
        <w:lastRenderedPageBreak/>
        <w:t xml:space="preserve">HTTP: </w:t>
      </w:r>
      <w:proofErr w:type="spellStart"/>
      <w:r>
        <w:t>ws</w:t>
      </w:r>
      <w:proofErr w:type="spellEnd"/>
      <w:r>
        <w:t xml:space="preserve"> (Web </w:t>
      </w:r>
      <w:proofErr w:type="spellStart"/>
      <w:r>
        <w:t>Servieces</w:t>
      </w:r>
      <w:proofErr w:type="spellEnd"/>
      <w:r>
        <w:t xml:space="preserve">) dla połączeń nieszyfrowanych oraz </w:t>
      </w:r>
      <w:proofErr w:type="spellStart"/>
      <w:r>
        <w:t>wss</w:t>
      </w:r>
      <w:proofErr w:type="spellEnd"/>
      <w:r>
        <w:t xml:space="preserve"> (Web </w:t>
      </w:r>
      <w:proofErr w:type="spellStart"/>
      <w:r>
        <w:t>Secure</w:t>
      </w:r>
      <w:proofErr w:type="spellEnd"/>
      <w:r>
        <w:t xml:space="preserve"> Serv</w:t>
      </w:r>
      <w:r w:rsidR="009A2935">
        <w:t>ices) dla połączeń szyfrowanych</w:t>
      </w:r>
      <w:r w:rsidR="000A08BC" w:rsidRPr="000A08BC">
        <w:t xml:space="preserve"> </w:t>
      </w:r>
      <w:r w:rsidR="000A08BC">
        <w:t>[28]</w:t>
      </w:r>
      <w:r w:rsidR="009A2935">
        <w:t>.</w:t>
      </w:r>
    </w:p>
    <w:p w:rsidR="00606784" w:rsidRDefault="002871FE" w:rsidP="007650FC">
      <w:pPr>
        <w:keepNext/>
        <w:spacing w:line="360" w:lineRule="auto"/>
        <w:jc w:val="center"/>
      </w:pPr>
      <w:r>
        <w:rPr>
          <w:noProof/>
        </w:rPr>
        <w:drawing>
          <wp:inline distT="0" distB="0" distL="0" distR="0">
            <wp:extent cx="2352058" cy="3309871"/>
            <wp:effectExtent l="19050" t="0" r="0" b="0"/>
            <wp:docPr id="6" name="Obraz 6" descr="1980EN_08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80EN_08_01"/>
                    <pic:cNvPicPr>
                      <a:picLocks noChangeAspect="1" noChangeArrowheads="1"/>
                    </pic:cNvPicPr>
                  </pic:nvPicPr>
                  <pic:blipFill>
                    <a:blip r:embed="rId13" cstate="print"/>
                    <a:srcRect/>
                    <a:stretch>
                      <a:fillRect/>
                    </a:stretch>
                  </pic:blipFill>
                  <pic:spPr bwMode="auto">
                    <a:xfrm>
                      <a:off x="0" y="0"/>
                      <a:ext cx="2354288" cy="3313009"/>
                    </a:xfrm>
                    <a:prstGeom prst="rect">
                      <a:avLst/>
                    </a:prstGeom>
                    <a:noFill/>
                    <a:ln w="9525">
                      <a:noFill/>
                      <a:miter lim="800000"/>
                      <a:headEnd/>
                      <a:tailEnd/>
                    </a:ln>
                  </pic:spPr>
                </pic:pic>
              </a:graphicData>
            </a:graphic>
          </wp:inline>
        </w:drawing>
      </w:r>
    </w:p>
    <w:p w:rsidR="00FB6E5A" w:rsidRDefault="00606784" w:rsidP="007650FC">
      <w:pPr>
        <w:pStyle w:val="Legenda"/>
        <w:spacing w:line="360" w:lineRule="auto"/>
        <w:jc w:val="center"/>
      </w:pPr>
      <w:bookmarkStart w:id="46" w:name="_Toc448663258"/>
      <w:r>
        <w:t xml:space="preserve">Rys. </w:t>
      </w:r>
      <w:fldSimple w:instr=" STYLEREF 1 \s ">
        <w:r w:rsidR="00CE5C59">
          <w:rPr>
            <w:noProof/>
          </w:rPr>
          <w:t>3</w:t>
        </w:r>
      </w:fldSimple>
      <w:r w:rsidR="00CE5C59">
        <w:t>.</w:t>
      </w:r>
      <w:fldSimple w:instr=" SEQ Rys. \* ARABIC \s 1 ">
        <w:r w:rsidR="00CE5C59">
          <w:rPr>
            <w:noProof/>
          </w:rPr>
          <w:t>2</w:t>
        </w:r>
      </w:fldSimple>
      <w:r>
        <w:t xml:space="preserve"> Schemat działania połączenia, między klientem, a serwerem przy wykorzystaniu protokołu </w:t>
      </w:r>
      <w:proofErr w:type="spellStart"/>
      <w:r>
        <w:t>We</w:t>
      </w:r>
      <w:r>
        <w:t>b</w:t>
      </w:r>
      <w:r>
        <w:t>Socket</w:t>
      </w:r>
      <w:proofErr w:type="spellEnd"/>
      <w:r w:rsidR="004505AE">
        <w:t xml:space="preserve"> [</w:t>
      </w:r>
      <w:r w:rsidR="000A08BC">
        <w:t>29</w:t>
      </w:r>
      <w:r w:rsidR="004505AE">
        <w:t>]</w:t>
      </w:r>
      <w:bookmarkEnd w:id="46"/>
    </w:p>
    <w:p w:rsidR="00606784" w:rsidRDefault="00606784" w:rsidP="007650FC">
      <w:pPr>
        <w:spacing w:line="360" w:lineRule="auto"/>
      </w:pPr>
    </w:p>
    <w:p w:rsidR="00606784" w:rsidRDefault="002871FE" w:rsidP="007650FC">
      <w:pPr>
        <w:keepNext/>
        <w:spacing w:line="360" w:lineRule="auto"/>
        <w:jc w:val="center"/>
      </w:pPr>
      <w:r>
        <w:rPr>
          <w:noProof/>
        </w:rPr>
        <w:drawing>
          <wp:inline distT="0" distB="0" distL="0" distR="0">
            <wp:extent cx="4859020" cy="2619375"/>
            <wp:effectExtent l="1905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4859020" cy="2619375"/>
                    </a:xfrm>
                    <a:prstGeom prst="rect">
                      <a:avLst/>
                    </a:prstGeom>
                    <a:noFill/>
                    <a:ln w="9525">
                      <a:noFill/>
                      <a:miter lim="800000"/>
                      <a:headEnd/>
                      <a:tailEnd/>
                    </a:ln>
                  </pic:spPr>
                </pic:pic>
              </a:graphicData>
            </a:graphic>
          </wp:inline>
        </w:drawing>
      </w:r>
    </w:p>
    <w:p w:rsidR="00606784" w:rsidRDefault="00606784" w:rsidP="007650FC">
      <w:pPr>
        <w:pStyle w:val="Legenda"/>
        <w:spacing w:line="360" w:lineRule="auto"/>
        <w:jc w:val="center"/>
      </w:pPr>
      <w:bookmarkStart w:id="47" w:name="_Toc448663259"/>
      <w:r>
        <w:t xml:space="preserve">Rys. </w:t>
      </w:r>
      <w:fldSimple w:instr=" STYLEREF 1 \s ">
        <w:r w:rsidR="00CE5C59">
          <w:rPr>
            <w:noProof/>
          </w:rPr>
          <w:t>3</w:t>
        </w:r>
      </w:fldSimple>
      <w:r w:rsidR="00CE5C59">
        <w:t>.</w:t>
      </w:r>
      <w:fldSimple w:instr=" SEQ Rys. \* ARABIC \s 1 ">
        <w:r w:rsidR="00CE5C59">
          <w:rPr>
            <w:noProof/>
          </w:rPr>
          <w:t>3</w:t>
        </w:r>
      </w:fldSimple>
      <w:r>
        <w:t xml:space="preserve"> Struktura ramki danych dla protokołu </w:t>
      </w:r>
      <w:proofErr w:type="spellStart"/>
      <w:r>
        <w:t>WebSocket</w:t>
      </w:r>
      <w:proofErr w:type="spellEnd"/>
      <w:r w:rsidR="004505AE">
        <w:t xml:space="preserve"> </w:t>
      </w:r>
      <w:r w:rsidR="000A08BC">
        <w:t>[27]</w:t>
      </w:r>
      <w:bookmarkEnd w:id="47"/>
    </w:p>
    <w:p w:rsidR="006E049B" w:rsidRDefault="006E049B" w:rsidP="007650FC">
      <w:pPr>
        <w:spacing w:line="360" w:lineRule="auto"/>
      </w:pPr>
    </w:p>
    <w:p w:rsidR="00F66E54" w:rsidRDefault="00F66E54" w:rsidP="007650FC">
      <w:pPr>
        <w:spacing w:line="360" w:lineRule="auto"/>
      </w:pPr>
      <w:r>
        <w:t xml:space="preserve">Jedna wiadomość może składać się z wielu ramek, z których każda ma strukturę </w:t>
      </w:r>
      <w:r w:rsidR="001C2273">
        <w:t>taką, jak przedstawiono na Rys.3.3</w:t>
      </w:r>
      <w:r>
        <w:t>.</w:t>
      </w:r>
    </w:p>
    <w:p w:rsidR="006E049B" w:rsidRDefault="00606784" w:rsidP="007650FC">
      <w:pPr>
        <w:numPr>
          <w:ilvl w:val="0"/>
          <w:numId w:val="20"/>
        </w:numPr>
        <w:spacing w:line="360" w:lineRule="auto"/>
      </w:pPr>
      <w:r>
        <w:t>FIN - bit identyfikujący ostatnią ramkę wiadomości,</w:t>
      </w:r>
    </w:p>
    <w:p w:rsidR="00606784" w:rsidRDefault="00606784" w:rsidP="007650FC">
      <w:pPr>
        <w:numPr>
          <w:ilvl w:val="0"/>
          <w:numId w:val="20"/>
        </w:numPr>
        <w:spacing w:line="360" w:lineRule="auto"/>
      </w:pPr>
      <w:r>
        <w:t>SRV[1-3] - 0 lub informacja o rozszerzeniu wiadomości,</w:t>
      </w:r>
    </w:p>
    <w:p w:rsidR="00606784" w:rsidRDefault="00606784" w:rsidP="007650FC">
      <w:pPr>
        <w:numPr>
          <w:ilvl w:val="0"/>
          <w:numId w:val="20"/>
        </w:numPr>
        <w:spacing w:line="360" w:lineRule="auto"/>
      </w:pPr>
      <w:r>
        <w:lastRenderedPageBreak/>
        <w:t>OPCODE - identyfikator typu ramki: tekstowa (1), binarna (2), kontrolna np. zamyk</w:t>
      </w:r>
      <w:r>
        <w:t>a</w:t>
      </w:r>
      <w:r>
        <w:t>jąca połączenie (8), ping (9), pong(10),</w:t>
      </w:r>
    </w:p>
    <w:p w:rsidR="00606784" w:rsidRDefault="00606784" w:rsidP="007650FC">
      <w:pPr>
        <w:numPr>
          <w:ilvl w:val="0"/>
          <w:numId w:val="20"/>
        </w:numPr>
        <w:spacing w:line="360" w:lineRule="auto"/>
      </w:pPr>
      <w:r>
        <w:t>MASK - bit określający, czy ramka jest maskowa (dla wiadomości ze strony klienta),</w:t>
      </w:r>
    </w:p>
    <w:p w:rsidR="00606784" w:rsidRDefault="00606784" w:rsidP="007650FC">
      <w:pPr>
        <w:numPr>
          <w:ilvl w:val="0"/>
          <w:numId w:val="20"/>
        </w:numPr>
        <w:spacing w:line="360" w:lineRule="auto"/>
      </w:pPr>
      <w:proofErr w:type="spellStart"/>
      <w:r>
        <w:t>Payload</w:t>
      </w:r>
      <w:proofErr w:type="spellEnd"/>
      <w:r>
        <w:t xml:space="preserve"> len - wielkość danych:</w:t>
      </w:r>
    </w:p>
    <w:p w:rsidR="00606784" w:rsidRDefault="00606784" w:rsidP="007650FC">
      <w:pPr>
        <w:numPr>
          <w:ilvl w:val="0"/>
          <w:numId w:val="21"/>
        </w:numPr>
        <w:spacing w:line="360" w:lineRule="auto"/>
      </w:pPr>
      <w:r>
        <w:t>Jeśli 0-125 - taka jest długość ramki,</w:t>
      </w:r>
    </w:p>
    <w:p w:rsidR="00606784" w:rsidRDefault="00606784" w:rsidP="007650FC">
      <w:pPr>
        <w:numPr>
          <w:ilvl w:val="0"/>
          <w:numId w:val="21"/>
        </w:numPr>
        <w:spacing w:line="360" w:lineRule="auto"/>
      </w:pPr>
      <w:r>
        <w:t xml:space="preserve">Jeśli 126 - kolejne 2 bajty reprezentują 16-bitową liczbę typu </w:t>
      </w:r>
      <w:proofErr w:type="spellStart"/>
      <w:r>
        <w:t>unsigned</w:t>
      </w:r>
      <w:proofErr w:type="spellEnd"/>
      <w:r>
        <w:t xml:space="preserve"> </w:t>
      </w:r>
      <w:proofErr w:type="spellStart"/>
      <w:r>
        <w:t>integer</w:t>
      </w:r>
      <w:proofErr w:type="spellEnd"/>
      <w:r>
        <w:t>, określającą długość ramki,</w:t>
      </w:r>
    </w:p>
    <w:p w:rsidR="00606784" w:rsidRDefault="00606784" w:rsidP="007650FC">
      <w:pPr>
        <w:numPr>
          <w:ilvl w:val="0"/>
          <w:numId w:val="21"/>
        </w:numPr>
        <w:spacing w:line="360" w:lineRule="auto"/>
      </w:pPr>
      <w:r>
        <w:t xml:space="preserve">Jeśli 127 - kolejne 8 bajtów reprezentują 64-bitową liczbę typu </w:t>
      </w:r>
      <w:proofErr w:type="spellStart"/>
      <w:r>
        <w:t>unsigned</w:t>
      </w:r>
      <w:proofErr w:type="spellEnd"/>
      <w:r>
        <w:t xml:space="preserve"> </w:t>
      </w:r>
      <w:proofErr w:type="spellStart"/>
      <w:r>
        <w:t>int</w:t>
      </w:r>
      <w:r>
        <w:t>e</w:t>
      </w:r>
      <w:r>
        <w:t>ger</w:t>
      </w:r>
      <w:proofErr w:type="spellEnd"/>
      <w:r>
        <w:t>, określającą długość ramki,</w:t>
      </w:r>
    </w:p>
    <w:p w:rsidR="009D74FC" w:rsidRDefault="009D74FC" w:rsidP="007650FC">
      <w:pPr>
        <w:numPr>
          <w:ilvl w:val="0"/>
          <w:numId w:val="22"/>
        </w:numPr>
        <w:spacing w:line="360" w:lineRule="auto"/>
      </w:pPr>
      <w:proofErr w:type="spellStart"/>
      <w:r>
        <w:t>Masking-key</w:t>
      </w:r>
      <w:proofErr w:type="spellEnd"/>
      <w:r>
        <w:t xml:space="preserve"> - zawiera 32-bitową wartość, używaną do maskowania danych (jeśli MASK 1)</w:t>
      </w:r>
      <w:r w:rsidR="00F6074B">
        <w:t>,</w:t>
      </w:r>
    </w:p>
    <w:p w:rsidR="00F6074B" w:rsidRDefault="009D74FC" w:rsidP="007650FC">
      <w:pPr>
        <w:numPr>
          <w:ilvl w:val="0"/>
          <w:numId w:val="22"/>
        </w:numPr>
        <w:spacing w:line="360" w:lineRule="auto"/>
      </w:pPr>
      <w:proofErr w:type="spellStart"/>
      <w:r>
        <w:t>Payload</w:t>
      </w:r>
      <w:proofErr w:type="spellEnd"/>
      <w:r>
        <w:t xml:space="preserve"> Data - Zawiera przesyłane dane i dane dotyczące niestandardowych rozsz</w:t>
      </w:r>
      <w:r>
        <w:t>e</w:t>
      </w:r>
      <w:r>
        <w:t>rzeń, takich jak: sprecyzowany format wysyłania danych, czy wymogi semantyczne narzucone przez konkretną implementację protokołu</w:t>
      </w:r>
      <w:r w:rsidR="00F6074B">
        <w:t>.</w:t>
      </w:r>
    </w:p>
    <w:p w:rsidR="004505AE" w:rsidRDefault="004505AE" w:rsidP="00F6074B">
      <w:pPr>
        <w:spacing w:line="360" w:lineRule="auto"/>
        <w:ind w:left="720"/>
      </w:pPr>
      <w:r>
        <w:t>[</w:t>
      </w:r>
      <w:r w:rsidR="000A08BC">
        <w:t>25</w:t>
      </w:r>
      <w:r>
        <w:t>]</w:t>
      </w:r>
    </w:p>
    <w:p w:rsidR="000A08BC" w:rsidRDefault="000A08BC" w:rsidP="007650FC">
      <w:pPr>
        <w:spacing w:line="360" w:lineRule="auto"/>
        <w:ind w:left="720"/>
      </w:pPr>
    </w:p>
    <w:p w:rsidR="009D74FC" w:rsidRDefault="00B16CA0" w:rsidP="007650FC">
      <w:pPr>
        <w:pStyle w:val="Nagwek3"/>
        <w:spacing w:line="360" w:lineRule="auto"/>
      </w:pPr>
      <w:bookmarkStart w:id="48" w:name="_Toc449204580"/>
      <w:r>
        <w:t>Podsumowanie wyboru</w:t>
      </w:r>
      <w:bookmarkEnd w:id="48"/>
    </w:p>
    <w:p w:rsidR="00B16CA0" w:rsidRPr="00B16CA0" w:rsidRDefault="00B16CA0" w:rsidP="007650FC">
      <w:pPr>
        <w:spacing w:line="360" w:lineRule="auto"/>
      </w:pPr>
    </w:p>
    <w:p w:rsidR="003C2F5A" w:rsidRDefault="00444CA1" w:rsidP="007650FC">
      <w:pPr>
        <w:spacing w:line="360" w:lineRule="auto"/>
      </w:pPr>
      <w:r>
        <w:tab/>
        <w:t>W tworzonym systemie założono wykorzystanie obu standardów. Komunikacja z w</w:t>
      </w:r>
      <w:r>
        <w:t>y</w:t>
      </w:r>
      <w:r>
        <w:t>korzystaniem protokołu HTTP, ze względu na łatwość implementacji</w:t>
      </w:r>
      <w:r w:rsidR="003C2F5A">
        <w:t>,</w:t>
      </w:r>
      <w:r>
        <w:t xml:space="preserve"> </w:t>
      </w:r>
      <w:r w:rsidR="007E2964">
        <w:t>zostanie wykorzystana do pobiera</w:t>
      </w:r>
      <w:r w:rsidR="003C2F5A">
        <w:t>nia danych trwałych z serwera,</w:t>
      </w:r>
      <w:r w:rsidR="007E2964">
        <w:t xml:space="preserve"> </w:t>
      </w:r>
      <w:r w:rsidR="003C2F5A">
        <w:t>podczas gdy p</w:t>
      </w:r>
      <w:r w:rsidR="007E2964">
        <w:t xml:space="preserve">rotokół </w:t>
      </w:r>
      <w:proofErr w:type="spellStart"/>
      <w:r w:rsidR="007E2964">
        <w:t>WebSocket</w:t>
      </w:r>
      <w:proofErr w:type="spellEnd"/>
      <w:r w:rsidR="003C2F5A">
        <w:t xml:space="preserve"> zostanie użyty do przesyłania danych związanych z aktualizacją położenia oraz obszaru przeszukanego. Ro</w:t>
      </w:r>
      <w:r w:rsidR="003C2F5A">
        <w:t>z</w:t>
      </w:r>
      <w:r w:rsidR="003C2F5A">
        <w:t xml:space="preserve">różnienie takie wynika z konieczności wysyłania wiadomości typu PUSH od serwera do klienta, zawsze wtedy, gdy zmianie ulegnie położenie </w:t>
      </w:r>
      <w:proofErr w:type="spellStart"/>
      <w:r w:rsidR="003C2F5A">
        <w:t>drona</w:t>
      </w:r>
      <w:proofErr w:type="spellEnd"/>
      <w:r w:rsidR="003C2F5A">
        <w:t>.</w:t>
      </w:r>
    </w:p>
    <w:p w:rsidR="009B2AAB" w:rsidRDefault="009B2AAB" w:rsidP="007650FC">
      <w:pPr>
        <w:spacing w:line="360" w:lineRule="auto"/>
      </w:pPr>
    </w:p>
    <w:p w:rsidR="00E57E16" w:rsidRDefault="00B14FFA" w:rsidP="007650FC">
      <w:pPr>
        <w:pStyle w:val="Nagwek2"/>
        <w:spacing w:line="360" w:lineRule="auto"/>
      </w:pPr>
      <w:bookmarkStart w:id="49" w:name="_Toc449204581"/>
      <w:r>
        <w:t>Wybór formatu przesyłanych</w:t>
      </w:r>
      <w:r w:rsidR="00E57E16">
        <w:t xml:space="preserve"> danych</w:t>
      </w:r>
      <w:bookmarkEnd w:id="49"/>
    </w:p>
    <w:p w:rsidR="007E2964" w:rsidRDefault="007E2964" w:rsidP="007650FC">
      <w:pPr>
        <w:spacing w:line="360" w:lineRule="auto"/>
      </w:pPr>
      <w:r>
        <w:tab/>
      </w:r>
    </w:p>
    <w:p w:rsidR="00C719CF" w:rsidRDefault="00C719CF" w:rsidP="007650FC">
      <w:pPr>
        <w:spacing w:line="360" w:lineRule="auto"/>
      </w:pPr>
      <w:r>
        <w:tab/>
        <w:t xml:space="preserve">Zostały już omówione sposoby </w:t>
      </w:r>
      <w:r w:rsidR="000A08BC">
        <w:t>transportowania</w:t>
      </w:r>
      <w:r>
        <w:t xml:space="preserve"> danych. Jednak efektywna komunik</w:t>
      </w:r>
      <w:r>
        <w:t>a</w:t>
      </w:r>
      <w:r>
        <w:t xml:space="preserve">cja sieciowa wymaga jeszcze ujednolicenia formatowania </w:t>
      </w:r>
      <w:r w:rsidR="000A08BC">
        <w:t xml:space="preserve">przesyłanych </w:t>
      </w:r>
      <w:r>
        <w:t>danych, tak aby o</w:t>
      </w:r>
      <w:r>
        <w:t>d</w:t>
      </w:r>
      <w:r>
        <w:t>biorca był w stanie wykorzystać to, co otrzyma od nadawcy wiadomości. Najprostszym fo</w:t>
      </w:r>
      <w:r>
        <w:t>r</w:t>
      </w:r>
      <w:r>
        <w:t xml:space="preserve">matem, zrozumiałym dla człowieka jest format tekstowy, a dwoma </w:t>
      </w:r>
      <w:r w:rsidR="000A08BC">
        <w:t xml:space="preserve">najpopularniejszymi </w:t>
      </w:r>
      <w:r>
        <w:t>fo</w:t>
      </w:r>
      <w:r>
        <w:t>r</w:t>
      </w:r>
      <w:r>
        <w:t>matami tekstowymi, wykorzystywanymi w komunikacji sieciowej są XML oraz JSON.</w:t>
      </w:r>
    </w:p>
    <w:p w:rsidR="007E2964" w:rsidRDefault="00032E3F" w:rsidP="007650FC">
      <w:pPr>
        <w:pStyle w:val="Nagwek3"/>
        <w:spacing w:line="360" w:lineRule="auto"/>
      </w:pPr>
      <w:bookmarkStart w:id="50" w:name="_Toc449204582"/>
      <w:r>
        <w:lastRenderedPageBreak/>
        <w:t>XML</w:t>
      </w:r>
      <w:bookmarkEnd w:id="50"/>
    </w:p>
    <w:p w:rsidR="000A4F6B" w:rsidRPr="000A4F6B" w:rsidRDefault="000A4F6B" w:rsidP="007650FC">
      <w:pPr>
        <w:spacing w:line="360" w:lineRule="auto"/>
      </w:pPr>
    </w:p>
    <w:p w:rsidR="00792270" w:rsidRDefault="007E2964" w:rsidP="007650FC">
      <w:pPr>
        <w:spacing w:line="360" w:lineRule="auto"/>
      </w:pPr>
      <w:r>
        <w:tab/>
        <w:t>XML (a</w:t>
      </w:r>
      <w:r w:rsidR="00792270">
        <w:t xml:space="preserve">ng. </w:t>
      </w:r>
      <w:proofErr w:type="spellStart"/>
      <w:r w:rsidR="00792270">
        <w:t>Extensible</w:t>
      </w:r>
      <w:proofErr w:type="spellEnd"/>
      <w:r w:rsidR="00792270">
        <w:t xml:space="preserve"> </w:t>
      </w:r>
      <w:proofErr w:type="spellStart"/>
      <w:r w:rsidR="00792270">
        <w:t>Markup</w:t>
      </w:r>
      <w:proofErr w:type="spellEnd"/>
      <w:r w:rsidR="00792270">
        <w:t xml:space="preserve"> </w:t>
      </w:r>
      <w:proofErr w:type="spellStart"/>
      <w:r w:rsidR="00792270">
        <w:t>Language</w:t>
      </w:r>
      <w:proofErr w:type="spellEnd"/>
      <w:r w:rsidR="00792270">
        <w:t xml:space="preserve">), czyli uniwersalny język znaczników, jest otwartym standardem opracowanym przez </w:t>
      </w:r>
      <w:r w:rsidR="00F66E54">
        <w:t xml:space="preserve"> </w:t>
      </w:r>
      <w:proofErr w:type="spellStart"/>
      <w:r w:rsidR="00F66E54">
        <w:t>World</w:t>
      </w:r>
      <w:proofErr w:type="spellEnd"/>
      <w:r w:rsidR="00F66E54">
        <w:t xml:space="preserve"> </w:t>
      </w:r>
      <w:proofErr w:type="spellStart"/>
      <w:r w:rsidR="00F66E54">
        <w:t>Wide</w:t>
      </w:r>
      <w:proofErr w:type="spellEnd"/>
      <w:r w:rsidR="00F66E54">
        <w:t xml:space="preserve"> Web </w:t>
      </w:r>
      <w:proofErr w:type="spellStart"/>
      <w:r w:rsidR="00F66E54">
        <w:t>Consortium</w:t>
      </w:r>
      <w:proofErr w:type="spellEnd"/>
      <w:r w:rsidR="00F66E54">
        <w:t xml:space="preserve"> (</w:t>
      </w:r>
      <w:r w:rsidR="00792270">
        <w:t>W3C</w:t>
      </w:r>
      <w:r w:rsidR="00F66E54">
        <w:t>)</w:t>
      </w:r>
      <w:r w:rsidR="00792270">
        <w:t xml:space="preserve"> umożliwi</w:t>
      </w:r>
      <w:r w:rsidR="00792270">
        <w:t>a</w:t>
      </w:r>
      <w:r w:rsidR="00792270">
        <w:t>jącym reprezentację danych w ustrukturyzowany sposób. XML jest językiem opisującym d</w:t>
      </w:r>
      <w:r w:rsidR="00792270">
        <w:t>a</w:t>
      </w:r>
      <w:r w:rsidR="00792270">
        <w:t xml:space="preserve">ne, czyli meta językiem. </w:t>
      </w:r>
      <w:r w:rsidR="00763655">
        <w:t xml:space="preserve"> Został stworzony z myślą o przechowywaniu danych, jednak </w:t>
      </w:r>
      <w:r w:rsidR="00792270">
        <w:t xml:space="preserve"> </w:t>
      </w:r>
      <w:r w:rsidR="00F66E54">
        <w:t>służy ró</w:t>
      </w:r>
      <w:r w:rsidR="00763655">
        <w:t xml:space="preserve">wnież </w:t>
      </w:r>
      <w:r w:rsidR="00792270">
        <w:t xml:space="preserve">do </w:t>
      </w:r>
      <w:r w:rsidR="00763655">
        <w:t xml:space="preserve">ich </w:t>
      </w:r>
      <w:r w:rsidR="00792270">
        <w:t>transportowania oraz do tworzenia innych języków (aplikacji XML) służących do przechowywania informacji.</w:t>
      </w:r>
      <w:r w:rsidR="00763655">
        <w:t xml:space="preserve"> Jest czytelny dla człowieka, co znacznie ułatwia jego wyk</w:t>
      </w:r>
      <w:r w:rsidR="00763655">
        <w:t>o</w:t>
      </w:r>
      <w:r w:rsidR="009A2935">
        <w:t>rzystanie</w:t>
      </w:r>
      <w:r w:rsidR="006042A7">
        <w:t xml:space="preserve"> [33]</w:t>
      </w:r>
      <w:r w:rsidR="009A2935">
        <w:t>.</w:t>
      </w:r>
    </w:p>
    <w:p w:rsidR="00763655" w:rsidRDefault="00763655" w:rsidP="007650FC">
      <w:pPr>
        <w:spacing w:line="360" w:lineRule="auto"/>
      </w:pPr>
    </w:p>
    <w:bookmarkStart w:id="51" w:name="_MON_1519667199"/>
    <w:bookmarkEnd w:id="51"/>
    <w:p w:rsidR="00763655" w:rsidRDefault="00B11B15" w:rsidP="007650FC">
      <w:pPr>
        <w:keepNext/>
        <w:spacing w:line="360" w:lineRule="auto"/>
        <w:jc w:val="center"/>
      </w:pPr>
      <w:r>
        <w:object w:dxaOrig="5640" w:dyaOrig="29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82pt;height:149.15pt" o:ole="">
            <v:imagedata r:id="rId15" o:title=""/>
          </v:shape>
          <o:OLEObject Type="Embed" ProgID="Word.Document.8" ShapeID="_x0000_i1029" DrawAspect="Content" ObjectID="_1523123018" r:id="rId16">
            <o:FieldCodes>\s</o:FieldCodes>
          </o:OLEObject>
        </w:object>
      </w:r>
    </w:p>
    <w:p w:rsidR="00B74F40" w:rsidRDefault="00763655" w:rsidP="007650FC">
      <w:pPr>
        <w:pStyle w:val="Legenda"/>
        <w:spacing w:line="360" w:lineRule="auto"/>
        <w:jc w:val="center"/>
      </w:pPr>
      <w:bookmarkStart w:id="52" w:name="_Toc448663260"/>
      <w:r>
        <w:t xml:space="preserve">Rys. </w:t>
      </w:r>
      <w:fldSimple w:instr=" STYLEREF 1 \s ">
        <w:r w:rsidR="00CE5C59">
          <w:rPr>
            <w:noProof/>
          </w:rPr>
          <w:t>3</w:t>
        </w:r>
      </w:fldSimple>
      <w:r w:rsidR="00CE5C59">
        <w:t>.</w:t>
      </w:r>
      <w:fldSimple w:instr=" SEQ Rys. \* ARABIC \s 1 ">
        <w:r w:rsidR="00CE5C59">
          <w:rPr>
            <w:noProof/>
          </w:rPr>
          <w:t>4</w:t>
        </w:r>
      </w:fldSimple>
      <w:r>
        <w:t xml:space="preserve"> Przykład danych w XML</w:t>
      </w:r>
      <w:r w:rsidR="006042A7">
        <w:t xml:space="preserve"> [32]</w:t>
      </w:r>
      <w:bookmarkEnd w:id="52"/>
    </w:p>
    <w:p w:rsidR="004477BA" w:rsidRPr="004477BA" w:rsidRDefault="004477BA" w:rsidP="007650FC">
      <w:pPr>
        <w:spacing w:line="360" w:lineRule="auto"/>
      </w:pPr>
    </w:p>
    <w:p w:rsidR="00032E3F" w:rsidRDefault="00032E3F" w:rsidP="007650FC">
      <w:pPr>
        <w:pStyle w:val="Nagwek3"/>
        <w:spacing w:line="360" w:lineRule="auto"/>
      </w:pPr>
      <w:bookmarkStart w:id="53" w:name="_Toc449204583"/>
      <w:r>
        <w:t>JSON</w:t>
      </w:r>
      <w:bookmarkEnd w:id="53"/>
    </w:p>
    <w:p w:rsidR="000A4F6B" w:rsidRPr="000A4F6B" w:rsidRDefault="000A4F6B" w:rsidP="007650FC">
      <w:pPr>
        <w:spacing w:line="360" w:lineRule="auto"/>
      </w:pPr>
    </w:p>
    <w:p w:rsidR="000A4F6B" w:rsidRDefault="00763655" w:rsidP="007650FC">
      <w:pPr>
        <w:spacing w:line="360" w:lineRule="auto"/>
      </w:pPr>
      <w:r>
        <w:tab/>
        <w:t xml:space="preserve">JSON (ang. </w:t>
      </w:r>
      <w:proofErr w:type="spellStart"/>
      <w:r>
        <w:t>Javascript</w:t>
      </w:r>
      <w:proofErr w:type="spellEnd"/>
      <w:r>
        <w:t xml:space="preserve"> </w:t>
      </w:r>
      <w:proofErr w:type="spellStart"/>
      <w:r>
        <w:t>Object</w:t>
      </w:r>
      <w:proofErr w:type="spellEnd"/>
      <w:r>
        <w:t xml:space="preserve"> </w:t>
      </w:r>
      <w:proofErr w:type="spellStart"/>
      <w:r>
        <w:t>Notation</w:t>
      </w:r>
      <w:proofErr w:type="spellEnd"/>
      <w:r>
        <w:t xml:space="preserve">) jest tekstowym formatem wymiany danych opartym o literał obiektowy. Został stworzony jako lżejsza alternatywa dla XML. </w:t>
      </w:r>
      <w:r w:rsidR="000A4F6B">
        <w:t>Podczas</w:t>
      </w:r>
      <w:r>
        <w:t xml:space="preserve"> gdy dane zapisane w formacie XML muszą zostać dodatkowo </w:t>
      </w:r>
      <w:r w:rsidR="000A4F6B">
        <w:t>z</w:t>
      </w:r>
      <w:r>
        <w:t>interpretowane</w:t>
      </w:r>
      <w:r w:rsidR="00F66E54">
        <w:t xml:space="preserve"> i przekształc</w:t>
      </w:r>
      <w:r w:rsidR="00F66E54">
        <w:t>o</w:t>
      </w:r>
      <w:r w:rsidR="00F66E54">
        <w:t>ne na obiekty</w:t>
      </w:r>
      <w:r>
        <w:t xml:space="preserve">, z użyciem </w:t>
      </w:r>
      <w:proofErr w:type="spellStart"/>
      <w:r>
        <w:t>JSON'a</w:t>
      </w:r>
      <w:proofErr w:type="spellEnd"/>
      <w:r>
        <w:t xml:space="preserve"> dane są od razu zakodowane jako obiekt </w:t>
      </w:r>
      <w:proofErr w:type="spellStart"/>
      <w:r>
        <w:t>JavaScriptowy</w:t>
      </w:r>
      <w:proofErr w:type="spellEnd"/>
      <w:r>
        <w:t xml:space="preserve">, </w:t>
      </w:r>
      <w:r w:rsidR="000A4F6B">
        <w:t>łatwo rozumiany ró</w:t>
      </w:r>
      <w:r>
        <w:t>wnież przez inne języki programowania.</w:t>
      </w:r>
      <w:r w:rsidR="000A4F6B">
        <w:t xml:space="preserve"> JSON jest mniej czytelny dla człowieka, jednak ze względu na brak znaczników jest bardziej wydajnym standardem jeśli chodzi o transportowanie oraz </w:t>
      </w:r>
      <w:proofErr w:type="spellStart"/>
      <w:r w:rsidR="000A4F6B">
        <w:t>seria</w:t>
      </w:r>
      <w:r w:rsidR="009A2935">
        <w:t>lizację</w:t>
      </w:r>
      <w:proofErr w:type="spellEnd"/>
      <w:r w:rsidR="009A2935">
        <w:t xml:space="preserve"> i </w:t>
      </w:r>
      <w:proofErr w:type="spellStart"/>
      <w:r w:rsidR="009A2935">
        <w:t>deserializację</w:t>
      </w:r>
      <w:proofErr w:type="spellEnd"/>
      <w:r w:rsidR="009A2935">
        <w:t xml:space="preserve"> danych </w:t>
      </w:r>
      <w:r w:rsidR="006042A7">
        <w:t>[32] [33]</w:t>
      </w:r>
      <w:r w:rsidR="009A2935">
        <w:t>.</w:t>
      </w:r>
    </w:p>
    <w:p w:rsidR="000A4F6B" w:rsidRDefault="000A4F6B" w:rsidP="007650FC">
      <w:pPr>
        <w:spacing w:line="360" w:lineRule="auto"/>
      </w:pPr>
    </w:p>
    <w:bookmarkStart w:id="54" w:name="_MON_1519667834"/>
    <w:bookmarkEnd w:id="54"/>
    <w:p w:rsidR="000A4F6B" w:rsidRDefault="00B11B15" w:rsidP="007650FC">
      <w:pPr>
        <w:keepNext/>
        <w:spacing w:line="360" w:lineRule="auto"/>
        <w:jc w:val="center"/>
      </w:pPr>
      <w:r>
        <w:object w:dxaOrig="5832" w:dyaOrig="3456">
          <v:shape id="_x0000_i1030" type="#_x0000_t75" style="width:291.45pt;height:173.15pt" o:ole="">
            <v:imagedata r:id="rId17" o:title=""/>
          </v:shape>
          <o:OLEObject Type="Embed" ProgID="Word.Document.8" ShapeID="_x0000_i1030" DrawAspect="Content" ObjectID="_1523123019" r:id="rId18">
            <o:FieldCodes>\s</o:FieldCodes>
          </o:OLEObject>
        </w:object>
      </w:r>
    </w:p>
    <w:p w:rsidR="000A4F6B" w:rsidRDefault="000A4F6B" w:rsidP="007650FC">
      <w:pPr>
        <w:pStyle w:val="Legenda"/>
        <w:spacing w:line="360" w:lineRule="auto"/>
        <w:jc w:val="center"/>
      </w:pPr>
      <w:bookmarkStart w:id="55" w:name="_Toc448663261"/>
      <w:r>
        <w:t xml:space="preserve">Rys. </w:t>
      </w:r>
      <w:fldSimple w:instr=" STYLEREF 1 \s ">
        <w:r w:rsidR="00CE5C59">
          <w:rPr>
            <w:noProof/>
          </w:rPr>
          <w:t>3</w:t>
        </w:r>
      </w:fldSimple>
      <w:r w:rsidR="00CE5C59">
        <w:t>.</w:t>
      </w:r>
      <w:fldSimple w:instr=" SEQ Rys. \* ARABIC \s 1 ">
        <w:r w:rsidR="00CE5C59">
          <w:rPr>
            <w:noProof/>
          </w:rPr>
          <w:t>5</w:t>
        </w:r>
      </w:fldSimple>
      <w:r>
        <w:t xml:space="preserve"> Przykład danych w JSON</w:t>
      </w:r>
      <w:r w:rsidR="006042A7">
        <w:t xml:space="preserve"> [32]</w:t>
      </w:r>
      <w:bookmarkEnd w:id="55"/>
    </w:p>
    <w:p w:rsidR="000A4F6B" w:rsidRDefault="000A4F6B" w:rsidP="007650FC">
      <w:pPr>
        <w:spacing w:line="360" w:lineRule="auto"/>
      </w:pPr>
    </w:p>
    <w:p w:rsidR="00B16CA0" w:rsidRDefault="00B16CA0" w:rsidP="007650FC">
      <w:pPr>
        <w:pStyle w:val="Nagwek3"/>
        <w:spacing w:line="360" w:lineRule="auto"/>
      </w:pPr>
      <w:bookmarkStart w:id="56" w:name="_Toc449204584"/>
      <w:r>
        <w:t>Podsumowanie wyboru</w:t>
      </w:r>
      <w:bookmarkEnd w:id="56"/>
    </w:p>
    <w:p w:rsidR="00B16CA0" w:rsidRPr="00B16CA0" w:rsidRDefault="00B16CA0" w:rsidP="007650FC">
      <w:pPr>
        <w:spacing w:line="360" w:lineRule="auto"/>
      </w:pPr>
    </w:p>
    <w:p w:rsidR="00E57E16" w:rsidRDefault="000A4F6B" w:rsidP="007650FC">
      <w:pPr>
        <w:spacing w:line="360" w:lineRule="auto"/>
      </w:pPr>
      <w:r>
        <w:tab/>
        <w:t xml:space="preserve">Ze względu na wyższą wydajność oraz łatwość </w:t>
      </w:r>
      <w:proofErr w:type="spellStart"/>
      <w:r>
        <w:t>serializacji</w:t>
      </w:r>
      <w:proofErr w:type="spellEnd"/>
      <w:r>
        <w:t xml:space="preserve"> i </w:t>
      </w:r>
      <w:proofErr w:type="spellStart"/>
      <w:r>
        <w:t>deserializacji</w:t>
      </w:r>
      <w:proofErr w:type="spellEnd"/>
      <w:r>
        <w:t xml:space="preserve"> jako format przesyłanych danych wybrano </w:t>
      </w:r>
      <w:r w:rsidR="00614842">
        <w:t xml:space="preserve">format </w:t>
      </w:r>
      <w:r>
        <w:t>JSON.</w:t>
      </w:r>
    </w:p>
    <w:p w:rsidR="006042A7" w:rsidRDefault="006042A7" w:rsidP="007650FC">
      <w:pPr>
        <w:spacing w:line="360" w:lineRule="auto"/>
      </w:pPr>
    </w:p>
    <w:p w:rsidR="00E57E16" w:rsidRDefault="00E91181" w:rsidP="007650FC">
      <w:pPr>
        <w:pStyle w:val="Nagwek2"/>
        <w:spacing w:line="360" w:lineRule="auto"/>
      </w:pPr>
      <w:bookmarkStart w:id="57" w:name="_Toc449204585"/>
      <w:r>
        <w:t>Opis</w:t>
      </w:r>
      <w:r w:rsidR="00E57E16">
        <w:t xml:space="preserve"> </w:t>
      </w:r>
      <w:r w:rsidR="008F293C">
        <w:t xml:space="preserve">API </w:t>
      </w:r>
      <w:r w:rsidR="00E57E16">
        <w:t>OpenStreetMap</w:t>
      </w:r>
      <w:bookmarkEnd w:id="57"/>
    </w:p>
    <w:p w:rsidR="00E91181" w:rsidRDefault="00E91181" w:rsidP="007650FC">
      <w:pPr>
        <w:spacing w:line="360" w:lineRule="auto"/>
      </w:pPr>
    </w:p>
    <w:p w:rsidR="00AE677E" w:rsidRPr="000B06F6" w:rsidRDefault="000B06F6" w:rsidP="007650FC">
      <w:pPr>
        <w:spacing w:line="360" w:lineRule="auto"/>
        <w:rPr>
          <w:vertAlign w:val="subscript"/>
        </w:rPr>
      </w:pPr>
      <w:r>
        <w:tab/>
        <w:t xml:space="preserve">OpenStreetMap (OSM) </w:t>
      </w:r>
      <w:r w:rsidR="00E91181">
        <w:t>to globalny projekt, mający na celu stworzenie darmowej oraz swobodnie dostępnej mapy świata. Wszelkie dane zawarte w projekcie udostępniane są na otwartej licenc</w:t>
      </w:r>
      <w:r w:rsidR="00AE677E">
        <w:t xml:space="preserve">ji </w:t>
      </w:r>
      <w:proofErr w:type="spellStart"/>
      <w:r w:rsidR="00AE677E">
        <w:t>Open</w:t>
      </w:r>
      <w:proofErr w:type="spellEnd"/>
      <w:r w:rsidR="00AE677E">
        <w:t xml:space="preserve"> </w:t>
      </w:r>
      <w:proofErr w:type="spellStart"/>
      <w:r w:rsidR="00AE677E">
        <w:t>Database</w:t>
      </w:r>
      <w:proofErr w:type="spellEnd"/>
      <w:r w:rsidR="00AE677E">
        <w:t xml:space="preserve"> </w:t>
      </w:r>
      <w:proofErr w:type="spellStart"/>
      <w:r w:rsidR="00AE677E">
        <w:t>License</w:t>
      </w:r>
      <w:proofErr w:type="spellEnd"/>
      <w:r w:rsidR="00AE677E">
        <w:t xml:space="preserve"> (</w:t>
      </w:r>
      <w:proofErr w:type="spellStart"/>
      <w:r w:rsidR="00AE677E">
        <w:t>ODbL</w:t>
      </w:r>
      <w:proofErr w:type="spellEnd"/>
      <w:r w:rsidR="00AE677E">
        <w:t>). U</w:t>
      </w:r>
      <w:r w:rsidR="00E91181">
        <w:t xml:space="preserve">możliwia </w:t>
      </w:r>
      <w:r w:rsidR="00AE677E">
        <w:t xml:space="preserve">to </w:t>
      </w:r>
      <w:r w:rsidR="00E91181">
        <w:t>ich wykorzystanie praktyc</w:t>
      </w:r>
      <w:r w:rsidR="00E91181">
        <w:t>z</w:t>
      </w:r>
      <w:r w:rsidR="00E91181">
        <w:t>nie przez każde</w:t>
      </w:r>
      <w:r w:rsidR="000B3477">
        <w:t>go, przez co OpenStreetMap jest określane</w:t>
      </w:r>
      <w:r w:rsidR="00E91181">
        <w:t xml:space="preserve"> m</w:t>
      </w:r>
      <w:r w:rsidR="000B3477">
        <w:t>ap</w:t>
      </w:r>
      <w:r w:rsidR="00823391">
        <w:t xml:space="preserve">owym odpowiednikiem </w:t>
      </w:r>
      <w:proofErr w:type="spellStart"/>
      <w:r w:rsidR="00823391">
        <w:t>Wik</w:t>
      </w:r>
      <w:r w:rsidR="00823391">
        <w:t>i</w:t>
      </w:r>
      <w:r w:rsidR="00823391">
        <w:t>pedii</w:t>
      </w:r>
      <w:proofErr w:type="spellEnd"/>
      <w:r w:rsidR="00823391">
        <w:t xml:space="preserve"> i</w:t>
      </w:r>
      <w:r w:rsidR="00AE677E">
        <w:t xml:space="preserve"> jest dar</w:t>
      </w:r>
      <w:r w:rsidR="00823391">
        <w:t>m</w:t>
      </w:r>
      <w:r w:rsidR="00AE677E">
        <w:t>ową a</w:t>
      </w:r>
      <w:r w:rsidR="009A2935">
        <w:t>lternatywą dla map komercyjnych</w:t>
      </w:r>
      <w:r w:rsidR="006042A7">
        <w:t xml:space="preserve"> [34]</w:t>
      </w:r>
      <w:r w:rsidR="009A2935">
        <w:t>.</w:t>
      </w:r>
    </w:p>
    <w:p w:rsidR="00823391" w:rsidRDefault="00AE677E" w:rsidP="007650FC">
      <w:pPr>
        <w:spacing w:line="360" w:lineRule="auto"/>
      </w:pPr>
      <w:r>
        <w:tab/>
      </w:r>
      <w:r w:rsidR="00823391">
        <w:t xml:space="preserve">Oficjalne API OpenStreetMap różni się </w:t>
      </w:r>
      <w:r w:rsidR="00F66E54">
        <w:t xml:space="preserve">przykładowo </w:t>
      </w:r>
      <w:r w:rsidR="00823391">
        <w:t xml:space="preserve">od API </w:t>
      </w:r>
      <w:proofErr w:type="spellStart"/>
      <w:r w:rsidR="00823391">
        <w:t>GoogleMaps</w:t>
      </w:r>
      <w:proofErr w:type="spellEnd"/>
      <w:r w:rsidR="00823391">
        <w:t xml:space="preserve"> tym, że udostępnia jedynie usługi do odczytu i zapisu danych w surowej formie wektorowej, podczas gdy </w:t>
      </w:r>
      <w:proofErr w:type="spellStart"/>
      <w:r w:rsidR="00823391">
        <w:t>GoogleMaps</w:t>
      </w:r>
      <w:proofErr w:type="spellEnd"/>
      <w:r w:rsidR="00823391">
        <w:t xml:space="preserve"> udostępnia użytkownikom konkretne usługi do rysowania i edycji map. Jednak w związku otwartością projektu OSM istnieje wiele zewnętrznych bibliotek, które sumarycznie udostępniają praktycznie każdą funkcję, którą można znaleźć w mapach kome</w:t>
      </w:r>
      <w:r w:rsidR="00823391">
        <w:t>r</w:t>
      </w:r>
      <w:r w:rsidR="00823391">
        <w:t>cyjnych. Ponadto dostępność do surowych danych w postaci pojedynczego pliku, w formacie binarnym PBF lub skom</w:t>
      </w:r>
      <w:r w:rsidR="00F66E54">
        <w:t>p</w:t>
      </w:r>
      <w:r w:rsidR="00823391">
        <w:t>r</w:t>
      </w:r>
      <w:r w:rsidR="00F66E54">
        <w:t>e</w:t>
      </w:r>
      <w:r w:rsidR="00823391">
        <w:t>sowanym XML, zawierającego wszystkie punkty, drogi i relacje</w:t>
      </w:r>
      <w:r w:rsidR="00354F29">
        <w:t>, tworzące mapę pozwala</w:t>
      </w:r>
      <w:r w:rsidR="00823391">
        <w:t xml:space="preserve"> na dowolną implementację własnych usług. Dane te są aktualizowane co tydzień i możliwe do pobrania również w mniejszych paczkach dla konkretnych kontyne</w:t>
      </w:r>
      <w:r w:rsidR="00823391">
        <w:t>n</w:t>
      </w:r>
      <w:r w:rsidR="00823391">
        <w:t>tów, czy państw</w:t>
      </w:r>
      <w:r w:rsidR="006042A7">
        <w:t xml:space="preserve"> [35]</w:t>
      </w:r>
      <w:r w:rsidR="009A2935">
        <w:t>.</w:t>
      </w:r>
    </w:p>
    <w:p w:rsidR="000B3477" w:rsidRPr="0006516B" w:rsidRDefault="008E4C05" w:rsidP="0006516B">
      <w:pPr>
        <w:spacing w:line="360" w:lineRule="auto"/>
      </w:pPr>
      <w:r>
        <w:lastRenderedPageBreak/>
        <w:tab/>
      </w:r>
      <w:r w:rsidR="000B3477" w:rsidRPr="0006516B">
        <w:t>Mapy</w:t>
      </w:r>
      <w:r w:rsidRPr="0006516B">
        <w:t xml:space="preserve"> OpenStreetMap</w:t>
      </w:r>
      <w:r w:rsidR="00823391" w:rsidRPr="0006516B">
        <w:t xml:space="preserve">, podobnie jak mapy </w:t>
      </w:r>
      <w:proofErr w:type="spellStart"/>
      <w:r w:rsidR="00823391" w:rsidRPr="0006516B">
        <w:t>GoogleMaps</w:t>
      </w:r>
      <w:proofErr w:type="spellEnd"/>
      <w:r w:rsidR="000B3477" w:rsidRPr="0006516B">
        <w:t xml:space="preserve"> generowane są w procesie nazywanym renderingiem, który konwertuje dane wektorowe na dane typu rastrowego</w:t>
      </w:r>
      <w:r w:rsidR="00AE677E" w:rsidRPr="0006516B">
        <w:t xml:space="preserve">. Na dane </w:t>
      </w:r>
      <w:r w:rsidR="005D2A58" w:rsidRPr="0006516B">
        <w:t xml:space="preserve">te </w:t>
      </w:r>
      <w:r w:rsidR="00AE677E" w:rsidRPr="0006516B">
        <w:t xml:space="preserve">zostają </w:t>
      </w:r>
      <w:r w:rsidR="005D2A58" w:rsidRPr="0006516B">
        <w:t xml:space="preserve">następnie </w:t>
      </w:r>
      <w:r w:rsidR="00AE677E" w:rsidRPr="0006516B">
        <w:t>nałożone</w:t>
      </w:r>
      <w:r w:rsidR="00823391" w:rsidRPr="0006516B">
        <w:t xml:space="preserve"> </w:t>
      </w:r>
      <w:r w:rsidR="00AE677E" w:rsidRPr="0006516B">
        <w:t>dodatkowe style wizualne, a mapy zostają podzielone na "kafelki" i w tej formie udostępnione aplikacjom webowym i mobilnym</w:t>
      </w:r>
      <w:r w:rsidR="005D2A58" w:rsidRPr="0006516B">
        <w:t xml:space="preserve"> przez zewnętrznych usługodawców</w:t>
      </w:r>
      <w:r w:rsidR="00AE677E" w:rsidRPr="0006516B">
        <w:t xml:space="preserve">. Użytkownicy OSM mają również możliwość zaimplementowania własnego sposobu </w:t>
      </w:r>
      <w:proofErr w:type="spellStart"/>
      <w:r w:rsidR="00AE677E" w:rsidRPr="0006516B">
        <w:t>renderowania</w:t>
      </w:r>
      <w:proofErr w:type="spellEnd"/>
      <w:r w:rsidR="00AE677E" w:rsidRPr="0006516B">
        <w:t xml:space="preserve"> map</w:t>
      </w:r>
      <w:r w:rsidR="005D2A58" w:rsidRPr="0006516B">
        <w:t>, co znacznie rozszerza możliwości programistyczne w porówn</w:t>
      </w:r>
      <w:r w:rsidR="005D2A58" w:rsidRPr="0006516B">
        <w:t>a</w:t>
      </w:r>
      <w:r w:rsidR="009A2935">
        <w:t xml:space="preserve">niu do </w:t>
      </w:r>
      <w:proofErr w:type="spellStart"/>
      <w:r w:rsidR="009A2935">
        <w:t>GoogleMaps</w:t>
      </w:r>
      <w:proofErr w:type="spellEnd"/>
      <w:r w:rsidR="009A2935">
        <w:t xml:space="preserve"> </w:t>
      </w:r>
      <w:r w:rsidR="006042A7" w:rsidRPr="0006516B">
        <w:t>[35]</w:t>
      </w:r>
      <w:r w:rsidR="009A2935">
        <w:t>.</w:t>
      </w:r>
    </w:p>
    <w:p w:rsidR="00370F42" w:rsidRDefault="005D2A58" w:rsidP="0006516B">
      <w:pPr>
        <w:spacing w:line="360" w:lineRule="auto"/>
      </w:pPr>
      <w:r w:rsidRPr="0006516B">
        <w:tab/>
        <w:t>W przypadku tworzenia oprogramowania na platformę Android</w:t>
      </w:r>
      <w:r w:rsidR="00370F42">
        <w:t>, wykorzystującego dane OpenStreetMap, istnieje możliwość wykorzystania zewnętrznych bibliotek, zapewniaj</w:t>
      </w:r>
      <w:r w:rsidR="00370F42">
        <w:t>ą</w:t>
      </w:r>
      <w:r w:rsidR="00370F42">
        <w:t>cych podstawowe funkcje związane z rysowaniem map, ich edycją, malowaniem śladów, znaczników itd. Do najbardziej znanych bibliotek</w:t>
      </w:r>
      <w:r w:rsidR="007D44ED">
        <w:t>, o takiej funkcjonalności,</w:t>
      </w:r>
      <w:r w:rsidR="00370F42">
        <w:t xml:space="preserve"> należą </w:t>
      </w:r>
      <w:proofErr w:type="spellStart"/>
      <w:r w:rsidR="00370F42">
        <w:t>Mapsforge</w:t>
      </w:r>
      <w:proofErr w:type="spellEnd"/>
      <w:r w:rsidR="00370F42">
        <w:t xml:space="preserve"> oraz </w:t>
      </w:r>
      <w:proofErr w:type="spellStart"/>
      <w:r w:rsidR="00370F42">
        <w:t>Osmdroid</w:t>
      </w:r>
      <w:proofErr w:type="spellEnd"/>
      <w:r w:rsidR="00370F42">
        <w:t>. Uznano, iż obie biblioteki spełniają wymagania dla tworzonej aplikacji i ost</w:t>
      </w:r>
      <w:r w:rsidR="00370F42">
        <w:t>a</w:t>
      </w:r>
      <w:r w:rsidR="00370F42">
        <w:t xml:space="preserve">tecznie postanowiono wykorzystać bibliotekę </w:t>
      </w:r>
      <w:proofErr w:type="spellStart"/>
      <w:r w:rsidR="00370F42">
        <w:t>Osmdroid</w:t>
      </w:r>
      <w:proofErr w:type="spellEnd"/>
      <w:r w:rsidR="007D44ED">
        <w:t>.</w:t>
      </w:r>
    </w:p>
    <w:p w:rsidR="00F20593" w:rsidRPr="0006516B" w:rsidRDefault="005D2A58" w:rsidP="0006516B">
      <w:pPr>
        <w:spacing w:line="360" w:lineRule="auto"/>
      </w:pPr>
      <w:r w:rsidRPr="0006516B">
        <w:t xml:space="preserve"> </w:t>
      </w:r>
    </w:p>
    <w:p w:rsidR="00CF36F6" w:rsidRDefault="00CF36F6" w:rsidP="0006516B">
      <w:pPr>
        <w:spacing w:line="360" w:lineRule="auto"/>
      </w:pPr>
      <w:r w:rsidRPr="0006516B">
        <w:tab/>
      </w:r>
      <w:r w:rsidR="00F20593" w:rsidRPr="0006516B">
        <w:t>Na tym zostaną na ten moment zakończone rozważania związane z technologiami w</w:t>
      </w:r>
      <w:r w:rsidR="00F20593" w:rsidRPr="0006516B">
        <w:t>y</w:t>
      </w:r>
      <w:r w:rsidR="00F20593" w:rsidRPr="0006516B">
        <w:t xml:space="preserve">korzystanymi przy tworzeniu systemu. </w:t>
      </w:r>
      <w:r w:rsidRPr="0006516B">
        <w:t>Oczywiście nie są to wszystkie aspekty technologic</w:t>
      </w:r>
      <w:r w:rsidRPr="0006516B">
        <w:t>z</w:t>
      </w:r>
      <w:r w:rsidRPr="0006516B">
        <w:t xml:space="preserve">ne </w:t>
      </w:r>
      <w:r w:rsidR="00233DC5" w:rsidRPr="0006516B">
        <w:t>związane z</w:t>
      </w:r>
      <w:r w:rsidRPr="0006516B">
        <w:t xml:space="preserve"> </w:t>
      </w:r>
      <w:r w:rsidR="00233DC5" w:rsidRPr="0006516B">
        <w:t xml:space="preserve">projektowanym </w:t>
      </w:r>
      <w:r w:rsidRPr="0006516B">
        <w:t>syste</w:t>
      </w:r>
      <w:r w:rsidR="00233DC5" w:rsidRPr="0006516B">
        <w:t>mem</w:t>
      </w:r>
      <w:r w:rsidRPr="0006516B">
        <w:t>. W rzeczywistości należałoby dokonać analizy ro</w:t>
      </w:r>
      <w:r w:rsidRPr="0006516B">
        <w:t>z</w:t>
      </w:r>
      <w:r w:rsidRPr="0006516B">
        <w:t>wiązań dla wszystkich komponentów systemu np. sposobu realizacji części serwerowej, sp</w:t>
      </w:r>
      <w:r w:rsidRPr="0006516B">
        <w:t>o</w:t>
      </w:r>
      <w:r w:rsidRPr="0006516B">
        <w:t>sobu przechowywania danych trwałych, czy wyboru silnika bazodanowego. Jednak nie jest to praca o tematyce stricte informatycznej, a prezentowany system jest jedynie jej częścią dlat</w:t>
      </w:r>
      <w:r w:rsidRPr="0006516B">
        <w:t>e</w:t>
      </w:r>
      <w:r w:rsidRPr="0006516B">
        <w:t>go w powyższym rozdziale ograniczono się do kwestii uznanych za najważniejsze z punktu widzenia</w:t>
      </w:r>
      <w:r w:rsidR="00F20593" w:rsidRPr="0006516B">
        <w:t xml:space="preserve"> integracji z API OpenStreetMap oraz wizualizacji obszaru przeszukanego.</w:t>
      </w:r>
      <w:r w:rsidR="00453F96" w:rsidRPr="0006516B">
        <w:t xml:space="preserve"> Więcej na temat realizacji poszczególnych części systemu zostanie napisane w rozdziale "Projekt systemu".</w:t>
      </w:r>
    </w:p>
    <w:p w:rsidR="00A848AF" w:rsidRDefault="00A848AF" w:rsidP="0006516B">
      <w:pPr>
        <w:spacing w:line="360" w:lineRule="auto"/>
      </w:pPr>
    </w:p>
    <w:p w:rsidR="00A848AF" w:rsidRDefault="00A848AF" w:rsidP="0006516B">
      <w:pPr>
        <w:spacing w:line="360" w:lineRule="auto"/>
      </w:pPr>
    </w:p>
    <w:p w:rsidR="00A848AF" w:rsidRDefault="00A848AF" w:rsidP="0006516B">
      <w:pPr>
        <w:spacing w:line="360" w:lineRule="auto"/>
      </w:pPr>
    </w:p>
    <w:p w:rsidR="00A848AF" w:rsidRDefault="00A848AF" w:rsidP="0006516B">
      <w:pPr>
        <w:spacing w:line="360" w:lineRule="auto"/>
      </w:pPr>
    </w:p>
    <w:p w:rsidR="00A848AF" w:rsidRPr="0006516B" w:rsidRDefault="00A848AF" w:rsidP="0006516B">
      <w:pPr>
        <w:spacing w:line="360" w:lineRule="auto"/>
      </w:pPr>
    </w:p>
    <w:p w:rsidR="00CF36F6" w:rsidRPr="004D3CA5" w:rsidRDefault="00CF36F6" w:rsidP="007650FC">
      <w:pPr>
        <w:spacing w:line="360" w:lineRule="auto"/>
      </w:pPr>
    </w:p>
    <w:p w:rsidR="00CF36F6" w:rsidRDefault="00CF36F6" w:rsidP="007650FC">
      <w:pPr>
        <w:spacing w:line="360" w:lineRule="auto"/>
      </w:pPr>
    </w:p>
    <w:p w:rsidR="00CF36F6" w:rsidRDefault="00CF36F6" w:rsidP="007650FC">
      <w:pPr>
        <w:spacing w:line="360" w:lineRule="auto"/>
      </w:pPr>
    </w:p>
    <w:p w:rsidR="00175BB2" w:rsidRPr="00E91181" w:rsidRDefault="00175BB2" w:rsidP="007650FC">
      <w:pPr>
        <w:spacing w:line="360" w:lineRule="auto"/>
      </w:pPr>
    </w:p>
    <w:p w:rsidR="00E57E16" w:rsidRDefault="00E57E16" w:rsidP="007650FC">
      <w:pPr>
        <w:pStyle w:val="Nagwek1"/>
        <w:spacing w:line="360" w:lineRule="auto"/>
      </w:pPr>
      <w:bookmarkStart w:id="58" w:name="_Toc449204586"/>
      <w:r>
        <w:lastRenderedPageBreak/>
        <w:t xml:space="preserve">Analiza </w:t>
      </w:r>
      <w:r w:rsidR="00CF36F6">
        <w:t>systemu</w:t>
      </w:r>
      <w:bookmarkEnd w:id="58"/>
    </w:p>
    <w:p w:rsidR="00CF36F6" w:rsidRDefault="00CF36F6" w:rsidP="007650FC">
      <w:pPr>
        <w:spacing w:line="360" w:lineRule="auto"/>
      </w:pPr>
    </w:p>
    <w:p w:rsidR="004531E4" w:rsidRPr="00B602EE" w:rsidRDefault="004531E4" w:rsidP="0006516B">
      <w:pPr>
        <w:spacing w:line="360" w:lineRule="auto"/>
      </w:pPr>
      <w:r>
        <w:tab/>
      </w:r>
      <w:r w:rsidRPr="00B602EE">
        <w:t>Tworzenie systemu informatycznego jest procesem złożonym, d</w:t>
      </w:r>
      <w:r w:rsidR="00F20593" w:rsidRPr="00B602EE">
        <w:t>latego</w:t>
      </w:r>
      <w:r w:rsidRPr="00B602EE">
        <w:t xml:space="preserve"> w celu jego uproszczenia dokonuje się podziału całego procesu na mniejsze części. Inżynieria oprogr</w:t>
      </w:r>
      <w:r w:rsidRPr="00B602EE">
        <w:t>a</w:t>
      </w:r>
      <w:r w:rsidRPr="00B602EE">
        <w:t xml:space="preserve">mowania stara się zidentyfikować i opisać podstawowe fazy tworzenia i funkcjonowania oprogramowania. </w:t>
      </w:r>
      <w:r w:rsidR="00A420FA">
        <w:t xml:space="preserve">Istnieje wiele różnych sposobów podziału na te </w:t>
      </w:r>
      <w:r w:rsidRPr="00B602EE">
        <w:t>faz</w:t>
      </w:r>
      <w:r w:rsidR="00A420FA">
        <w:t>y</w:t>
      </w:r>
      <w:r w:rsidRPr="00B602EE">
        <w:t>, lecz wszystkie spr</w:t>
      </w:r>
      <w:r w:rsidRPr="00B602EE">
        <w:t>o</w:t>
      </w:r>
      <w:r w:rsidRPr="00B602EE">
        <w:t>wadzają się mniej więcej do jednego przybliżenia, zgodnie z którym można wyróżnić po</w:t>
      </w:r>
      <w:r w:rsidRPr="00B602EE">
        <w:t>d</w:t>
      </w:r>
      <w:r w:rsidRPr="00B602EE">
        <w:t>stawowe czynności związane z tw</w:t>
      </w:r>
      <w:r w:rsidR="009A2935">
        <w:t xml:space="preserve">orzeniem systemu oprogramowania </w:t>
      </w:r>
      <w:r w:rsidR="007337C2">
        <w:t>[36]</w:t>
      </w:r>
      <w:r w:rsidR="009A2935">
        <w:t xml:space="preserve"> :</w:t>
      </w:r>
    </w:p>
    <w:p w:rsidR="004531E4" w:rsidRPr="00B602EE" w:rsidRDefault="004531E4" w:rsidP="0006516B">
      <w:pPr>
        <w:spacing w:line="360" w:lineRule="auto"/>
      </w:pP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Analiza - określanie wymagań i specyfikacji,</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Projektowanie,</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Implementacja,</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Testowanie,</w:t>
      </w:r>
    </w:p>
    <w:p w:rsidR="004531E4"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Konserwacja,</w:t>
      </w:r>
    </w:p>
    <w:p w:rsidR="007337C2" w:rsidRDefault="007337C2" w:rsidP="0006516B">
      <w:pPr>
        <w:spacing w:line="360" w:lineRule="auto"/>
        <w:rPr>
          <w:rFonts w:eastAsia="Calibri"/>
        </w:rPr>
      </w:pPr>
    </w:p>
    <w:p w:rsidR="00B5209B" w:rsidRPr="00B602EE" w:rsidRDefault="00B602EE" w:rsidP="0006516B">
      <w:pPr>
        <w:spacing w:line="360" w:lineRule="auto"/>
      </w:pPr>
      <w:r w:rsidRPr="00B602EE">
        <w:tab/>
      </w:r>
      <w:r w:rsidR="004531E4" w:rsidRPr="00B602EE">
        <w:t>W tym rozdziale zos</w:t>
      </w:r>
      <w:r w:rsidRPr="00B602EE">
        <w:t>tanie dokonana analiza systemu, na którą składają się te fazy ro</w:t>
      </w:r>
      <w:r w:rsidRPr="00B602EE">
        <w:t>z</w:t>
      </w:r>
      <w:r w:rsidRPr="00B602EE">
        <w:t>woju projektu, które głównie koncentrują się na problemie biznesowym, niezależnie od j</w:t>
      </w:r>
      <w:r w:rsidRPr="00B602EE">
        <w:t>a</w:t>
      </w:r>
      <w:r w:rsidRPr="00B602EE">
        <w:t>kiejkolwiek technologii, która mogłaby zostać użyta do zaimplementowania rozwiązania tego problemu. Podczas analizy ustala się co system ma robić, aby zaspokoić wymagania uży</w:t>
      </w:r>
      <w:r w:rsidRPr="00B602EE">
        <w:t>t</w:t>
      </w:r>
      <w:r w:rsidRPr="00B602EE">
        <w:t>kownika, a jej wynikiem jest logiczny model systemu, opisujący sposób realizacji przez sy</w:t>
      </w:r>
      <w:r w:rsidRPr="00B602EE">
        <w:t>s</w:t>
      </w:r>
      <w:r w:rsidRPr="00B602EE">
        <w:t xml:space="preserve">tem postawionych wymagań, lecz abstrahujący </w:t>
      </w:r>
      <w:r w:rsidR="009A2935">
        <w:t>od szczegółów implementacyjnych</w:t>
      </w:r>
      <w:r>
        <w:t xml:space="preserve"> [37]</w:t>
      </w:r>
      <w:r w:rsidR="009A2935">
        <w:t>.</w:t>
      </w:r>
      <w:r w:rsidR="006F3E2F">
        <w:t xml:space="preserve">  W pierwszym podrozdziale przedstawiono słowny opis systemu, skupiający się na głównych funkcjach systemu.</w:t>
      </w:r>
    </w:p>
    <w:p w:rsidR="009238A7" w:rsidRDefault="009238A7" w:rsidP="0006516B">
      <w:pPr>
        <w:spacing w:line="360" w:lineRule="auto"/>
      </w:pPr>
    </w:p>
    <w:p w:rsidR="00E57E16" w:rsidRDefault="009238A7" w:rsidP="0006516B">
      <w:pPr>
        <w:pStyle w:val="Nagwek2"/>
        <w:spacing w:line="360" w:lineRule="auto"/>
      </w:pPr>
      <w:bookmarkStart w:id="59" w:name="_Toc449204587"/>
      <w:r>
        <w:t>Opis systemu</w:t>
      </w:r>
      <w:bookmarkEnd w:id="59"/>
    </w:p>
    <w:p w:rsidR="007337C2" w:rsidRDefault="007337C2" w:rsidP="0006516B">
      <w:pPr>
        <w:spacing w:line="360" w:lineRule="auto"/>
      </w:pPr>
      <w:r>
        <w:tab/>
      </w:r>
    </w:p>
    <w:p w:rsidR="00B602EE" w:rsidRDefault="00B602EE" w:rsidP="0006516B">
      <w:pPr>
        <w:spacing w:line="360" w:lineRule="auto"/>
        <w:ind w:firstLine="709"/>
      </w:pPr>
      <w:r>
        <w:t xml:space="preserve">System </w:t>
      </w:r>
      <w:r w:rsidR="00A420FA">
        <w:t>został nazwany "</w:t>
      </w:r>
      <w:proofErr w:type="spellStart"/>
      <w:r w:rsidR="00A420FA">
        <w:t>DronVision</w:t>
      </w:r>
      <w:proofErr w:type="spellEnd"/>
      <w:r w:rsidR="00A420FA">
        <w:t>". Ma on</w:t>
      </w:r>
      <w:r>
        <w:t xml:space="preserve"> za zadanie </w:t>
      </w:r>
      <w:r w:rsidR="007337C2">
        <w:t>służyć do nadzoru i kontroli dużych obszarów terytorialnych, takich jak obszary przemysłowe lub rolnicze, poprzez</w:t>
      </w:r>
      <w:r>
        <w:t xml:space="preserve"> wiz</w:t>
      </w:r>
      <w:r>
        <w:t>u</w:t>
      </w:r>
      <w:r>
        <w:t>alizację obszaru przeszukanego przez bezzało</w:t>
      </w:r>
      <w:r w:rsidR="007337C2">
        <w:t xml:space="preserve">gowe statki latające. </w:t>
      </w:r>
    </w:p>
    <w:p w:rsidR="00170713" w:rsidRDefault="007337C2" w:rsidP="0006516B">
      <w:pPr>
        <w:spacing w:line="360" w:lineRule="auto"/>
        <w:ind w:firstLine="709"/>
      </w:pPr>
      <w:r>
        <w:t>Można wyróżnić kilka głównych funkcji jakie ma realizować projektowany system.  Ma umożliwi</w:t>
      </w:r>
      <w:r w:rsidR="00170713">
        <w:t>a</w:t>
      </w:r>
      <w:r>
        <w:t>ć zbieranie danych geolokalizacyjnych dronów w czasie rzeczywistym, anal</w:t>
      </w:r>
      <w:r>
        <w:t>i</w:t>
      </w:r>
      <w:r>
        <w:t>zo</w:t>
      </w:r>
      <w:r w:rsidR="00170713">
        <w:t>wanie tych danych</w:t>
      </w:r>
      <w:r>
        <w:t xml:space="preserve"> zgodnie z opracowanym algorytmem oraz ich wizualizację na urzą</w:t>
      </w:r>
      <w:r w:rsidR="00170713">
        <w:t>dz</w:t>
      </w:r>
      <w:r w:rsidR="00170713">
        <w:t>e</w:t>
      </w:r>
      <w:r w:rsidR="00170713">
        <w:t>niach mobilnych</w:t>
      </w:r>
      <w:r>
        <w:t xml:space="preserve">. </w:t>
      </w:r>
    </w:p>
    <w:p w:rsidR="009238A7" w:rsidRDefault="007337C2" w:rsidP="0006516B">
      <w:pPr>
        <w:spacing w:line="360" w:lineRule="auto"/>
        <w:ind w:firstLine="709"/>
      </w:pPr>
      <w:r>
        <w:lastRenderedPageBreak/>
        <w:t xml:space="preserve">Wymagane jest, aby wizualizacja była możliwa </w:t>
      </w:r>
      <w:r w:rsidR="00170713">
        <w:t xml:space="preserve">do przeprowadzenia </w:t>
      </w:r>
      <w:r>
        <w:t xml:space="preserve">dla kilku dronów jednocześnie, z możliwością wybrania </w:t>
      </w:r>
      <w:r w:rsidR="00170713">
        <w:t>przez użytkownika</w:t>
      </w:r>
      <w:r w:rsidR="00A420FA">
        <w:t xml:space="preserve"> </w:t>
      </w:r>
      <w:proofErr w:type="spellStart"/>
      <w:r w:rsidR="006F3E2F">
        <w:t>drona</w:t>
      </w:r>
      <w:proofErr w:type="spellEnd"/>
      <w:r w:rsidR="006F3E2F">
        <w:t xml:space="preserve"> </w:t>
      </w:r>
      <w:r w:rsidR="00A420FA">
        <w:t>za którym widok mapy ma podążać,</w:t>
      </w:r>
      <w:r w:rsidR="00170713">
        <w:t xml:space="preserve"> </w:t>
      </w:r>
      <w:r>
        <w:t>dronów pokazanych na mapie</w:t>
      </w:r>
      <w:r w:rsidR="00170713">
        <w:t>,</w:t>
      </w:r>
      <w:r>
        <w:t xml:space="preserve"> </w:t>
      </w:r>
      <w:r w:rsidR="00170713">
        <w:t xml:space="preserve">jedynie </w:t>
      </w:r>
      <w:r>
        <w:t>jako znaczniki określające położenie poja</w:t>
      </w:r>
      <w:r>
        <w:t>z</w:t>
      </w:r>
      <w:r>
        <w:t>dów oraz tych</w:t>
      </w:r>
      <w:r w:rsidR="00170713">
        <w:t>, dla których ma być realizowana</w:t>
      </w:r>
      <w:r>
        <w:t xml:space="preserve"> pełna wizualizacja. </w:t>
      </w:r>
      <w:r w:rsidR="00170713">
        <w:t>Dodatkowo system ma zapewniać możliwość przeprowadzenia symulacji, demo</w:t>
      </w:r>
      <w:r w:rsidR="00021109">
        <w:t xml:space="preserve">nstrującej działanie aplikacji </w:t>
      </w:r>
      <w:r w:rsidR="00170713">
        <w:t xml:space="preserve">oraz przeglądanie historii zarchiwizowanych wizualizacji. </w:t>
      </w:r>
      <w:r>
        <w:t>Ponadto należy udostępnić panel adm</w:t>
      </w:r>
      <w:r>
        <w:t>i</w:t>
      </w:r>
      <w:r>
        <w:t xml:space="preserve">nistracyjny, umożliwiający zarządzanie użytkownikami systemu, </w:t>
      </w:r>
      <w:r w:rsidR="00170713">
        <w:t>pojazdami oraz</w:t>
      </w:r>
      <w:r>
        <w:t xml:space="preserve"> uprawni</w:t>
      </w:r>
      <w:r>
        <w:t>e</w:t>
      </w:r>
      <w:r>
        <w:t xml:space="preserve">niami użytkowników do wizualizacji konkretnych </w:t>
      </w:r>
      <w:r w:rsidR="00170713">
        <w:t>dronów</w:t>
      </w:r>
      <w:r>
        <w:t xml:space="preserve">. </w:t>
      </w:r>
    </w:p>
    <w:p w:rsidR="004C7A33" w:rsidRDefault="004C7A33" w:rsidP="0006516B">
      <w:pPr>
        <w:spacing w:line="360" w:lineRule="auto"/>
        <w:ind w:firstLine="709"/>
      </w:pPr>
    </w:p>
    <w:p w:rsidR="004C7A33" w:rsidRDefault="00E57E16" w:rsidP="0006516B">
      <w:pPr>
        <w:pStyle w:val="Nagwek2"/>
        <w:spacing w:line="360" w:lineRule="auto"/>
      </w:pPr>
      <w:bookmarkStart w:id="60" w:name="_Toc449204588"/>
      <w:r>
        <w:t>Identyfikacja aktorów</w:t>
      </w:r>
      <w:bookmarkEnd w:id="60"/>
    </w:p>
    <w:p w:rsidR="004C7A33" w:rsidRPr="004C7A33" w:rsidRDefault="004C7A33" w:rsidP="0006516B">
      <w:pPr>
        <w:spacing w:line="360" w:lineRule="auto"/>
      </w:pPr>
    </w:p>
    <w:p w:rsidR="004C7A33" w:rsidRDefault="00170713" w:rsidP="0006516B">
      <w:pPr>
        <w:spacing w:line="360" w:lineRule="auto"/>
      </w:pPr>
      <w:r>
        <w:tab/>
      </w:r>
      <w:r w:rsidR="00021109">
        <w:t>Znając</w:t>
      </w:r>
      <w:r>
        <w:t xml:space="preserve"> główne zadania, jakie ma realizować system można przejść do identyfikacji aktoró</w:t>
      </w:r>
      <w:r w:rsidRPr="00170713">
        <w:t>w, czyli wszystkich zewnętrznych bytów (użytkowników lub zewnętrznych systemów), z którymi projektowany system wchodzi w interakcję</w:t>
      </w:r>
      <w:r w:rsidR="008067AB">
        <w:t>. Rozpoz</w:t>
      </w:r>
      <w:r w:rsidR="007650FC">
        <w:t>n</w:t>
      </w:r>
      <w:r w:rsidR="008067AB">
        <w:t>ani dla analizowanego syst</w:t>
      </w:r>
      <w:r w:rsidR="008067AB">
        <w:t>e</w:t>
      </w:r>
      <w:r w:rsidR="008067AB">
        <w:t xml:space="preserve">mu </w:t>
      </w:r>
      <w:r w:rsidR="007650FC">
        <w:t xml:space="preserve">aktorzy </w:t>
      </w:r>
      <w:r w:rsidR="008067AB">
        <w:t>zostali przedstawieni na poniższym diagramie (Rys. 4.1).</w:t>
      </w:r>
    </w:p>
    <w:p w:rsidR="008067AB" w:rsidRDefault="008067AB" w:rsidP="0006516B">
      <w:pPr>
        <w:spacing w:line="360" w:lineRule="auto"/>
      </w:pPr>
      <w:r>
        <w:tab/>
        <w:t xml:space="preserve"> </w:t>
      </w:r>
    </w:p>
    <w:p w:rsidR="004C7A33" w:rsidRDefault="004C7A33" w:rsidP="0006516B">
      <w:pPr>
        <w:spacing w:line="360" w:lineRule="auto"/>
      </w:pPr>
    </w:p>
    <w:p w:rsidR="008067AB" w:rsidRDefault="004C7A33" w:rsidP="0006516B">
      <w:pPr>
        <w:keepNext/>
        <w:spacing w:line="360" w:lineRule="auto"/>
        <w:jc w:val="center"/>
      </w:pPr>
      <w:r>
        <w:rPr>
          <w:noProof/>
        </w:rPr>
        <w:drawing>
          <wp:inline distT="0" distB="0" distL="0" distR="0">
            <wp:extent cx="5445218" cy="3252159"/>
            <wp:effectExtent l="19050" t="0" r="3082"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5457518" cy="3259505"/>
                    </a:xfrm>
                    <a:prstGeom prst="rect">
                      <a:avLst/>
                    </a:prstGeom>
                    <a:noFill/>
                    <a:ln w="9525">
                      <a:noFill/>
                      <a:miter lim="800000"/>
                      <a:headEnd/>
                      <a:tailEnd/>
                    </a:ln>
                  </pic:spPr>
                </pic:pic>
              </a:graphicData>
            </a:graphic>
          </wp:inline>
        </w:drawing>
      </w:r>
    </w:p>
    <w:p w:rsidR="004C7A33" w:rsidRDefault="008067AB" w:rsidP="0006516B">
      <w:pPr>
        <w:pStyle w:val="Legenda"/>
        <w:spacing w:line="360" w:lineRule="auto"/>
        <w:jc w:val="center"/>
      </w:pPr>
      <w:bookmarkStart w:id="61" w:name="_Toc448663262"/>
      <w:r>
        <w:t xml:space="preserve">Rys. </w:t>
      </w:r>
      <w:fldSimple w:instr=" STYLEREF 1 \s ">
        <w:r w:rsidR="00CE5C59">
          <w:rPr>
            <w:noProof/>
          </w:rPr>
          <w:t>4</w:t>
        </w:r>
      </w:fldSimple>
      <w:r w:rsidR="00CE5C59">
        <w:t>.</w:t>
      </w:r>
      <w:fldSimple w:instr=" SEQ Rys. \* ARABIC \s 1 ">
        <w:r w:rsidR="00CE5C59">
          <w:rPr>
            <w:noProof/>
          </w:rPr>
          <w:t>1</w:t>
        </w:r>
      </w:fldSimple>
      <w:r w:rsidRPr="008067AB">
        <w:t xml:space="preserve"> </w:t>
      </w:r>
      <w:r>
        <w:t>Identyfikacja aktorów systemu</w:t>
      </w:r>
      <w:bookmarkEnd w:id="61"/>
    </w:p>
    <w:p w:rsidR="004C7A33" w:rsidRDefault="004C7A33" w:rsidP="0006516B">
      <w:pPr>
        <w:spacing w:line="360" w:lineRule="auto"/>
        <w:jc w:val="center"/>
      </w:pPr>
    </w:p>
    <w:p w:rsidR="007650FC" w:rsidRDefault="007650FC" w:rsidP="0006516B">
      <w:pPr>
        <w:spacing w:line="360" w:lineRule="auto"/>
        <w:jc w:val="left"/>
      </w:pPr>
      <w:r>
        <w:tab/>
        <w:t>Aby umożliwić lepsze zrozumienie powyższego podziału dokonano opisu każdego z bytów.</w:t>
      </w:r>
    </w:p>
    <w:p w:rsidR="004C7A33" w:rsidRDefault="004C7A33" w:rsidP="0006516B">
      <w:pPr>
        <w:pStyle w:val="Nagwek3"/>
        <w:spacing w:line="360" w:lineRule="auto"/>
      </w:pPr>
      <w:bookmarkStart w:id="62" w:name="_Toc449204589"/>
      <w:r>
        <w:lastRenderedPageBreak/>
        <w:t>Użytkownik systemu</w:t>
      </w:r>
      <w:bookmarkEnd w:id="62"/>
    </w:p>
    <w:p w:rsidR="004C7A33" w:rsidRDefault="004C7A33" w:rsidP="0006516B">
      <w:pPr>
        <w:spacing w:line="360" w:lineRule="auto"/>
      </w:pPr>
    </w:p>
    <w:p w:rsidR="004C7A33" w:rsidRDefault="004C7A33" w:rsidP="0006516B">
      <w:pPr>
        <w:spacing w:line="360" w:lineRule="auto"/>
      </w:pPr>
      <w:r>
        <w:tab/>
        <w:t xml:space="preserve">Użytkownik systemu jest pojęciem </w:t>
      </w:r>
      <w:r w:rsidR="007650FC">
        <w:t>nieostrym i dotyczy każdego bytu</w:t>
      </w:r>
      <w:r>
        <w:t xml:space="preserve"> wchodzącego w interakcję z systemem.</w:t>
      </w:r>
    </w:p>
    <w:p w:rsidR="004C7A33" w:rsidRDefault="004C7A33" w:rsidP="0006516B">
      <w:pPr>
        <w:spacing w:line="360" w:lineRule="auto"/>
      </w:pPr>
    </w:p>
    <w:p w:rsidR="004C7A33" w:rsidRDefault="004C7A33" w:rsidP="0006516B">
      <w:pPr>
        <w:pStyle w:val="Nagwek3"/>
        <w:spacing w:line="360" w:lineRule="auto"/>
      </w:pPr>
      <w:bookmarkStart w:id="63" w:name="_Toc449204590"/>
      <w:r>
        <w:t>Administrator systemu</w:t>
      </w:r>
      <w:bookmarkEnd w:id="63"/>
    </w:p>
    <w:p w:rsidR="004C7A33" w:rsidRDefault="004C7A33" w:rsidP="0006516B">
      <w:pPr>
        <w:spacing w:line="360" w:lineRule="auto"/>
      </w:pPr>
    </w:p>
    <w:p w:rsidR="008067AB" w:rsidRDefault="004C7A33" w:rsidP="0006516B">
      <w:pPr>
        <w:spacing w:line="360" w:lineRule="auto"/>
      </w:pPr>
      <w:r>
        <w:tab/>
        <w:t xml:space="preserve">Administratorem jest osoba </w:t>
      </w:r>
      <w:r w:rsidR="00021109">
        <w:t>posiadająca</w:t>
      </w:r>
      <w:r>
        <w:t xml:space="preserve"> specjalne uprawnienia względem </w:t>
      </w:r>
      <w:r w:rsidR="006F3E2F">
        <w:t xml:space="preserve">funkcji </w:t>
      </w:r>
      <w:r>
        <w:t>sy</w:t>
      </w:r>
      <w:r>
        <w:t>s</w:t>
      </w:r>
      <w:r>
        <w:t xml:space="preserve">temu. Administrator ma możliwość zarządzania użytkownikami systemu, </w:t>
      </w:r>
      <w:r w:rsidR="00B5209B">
        <w:t>zarządzania poja</w:t>
      </w:r>
      <w:r w:rsidR="00B5209B">
        <w:t>z</w:t>
      </w:r>
      <w:r w:rsidR="00B5209B">
        <w:t>dami w systemie</w:t>
      </w:r>
      <w:r>
        <w:t xml:space="preserve">, </w:t>
      </w:r>
      <w:r w:rsidR="008067AB">
        <w:t xml:space="preserve">nadawania użytkownikom uprawnień do korzystania z aplikacji względem konkretnych dronów oraz </w:t>
      </w:r>
      <w:r w:rsidR="00B5209B">
        <w:t>zarządzania symulacjami.</w:t>
      </w:r>
    </w:p>
    <w:p w:rsidR="006F3E2F" w:rsidRDefault="006F3E2F" w:rsidP="0006516B">
      <w:pPr>
        <w:spacing w:line="360" w:lineRule="auto"/>
      </w:pPr>
    </w:p>
    <w:p w:rsidR="008067AB" w:rsidRDefault="008067AB" w:rsidP="0006516B">
      <w:pPr>
        <w:pStyle w:val="Nagwek3"/>
        <w:spacing w:line="360" w:lineRule="auto"/>
      </w:pPr>
      <w:bookmarkStart w:id="64" w:name="_Toc449204591"/>
      <w:r>
        <w:t>Użytkownik aplikacji wizualizującej</w:t>
      </w:r>
      <w:bookmarkEnd w:id="64"/>
    </w:p>
    <w:p w:rsidR="008067AB" w:rsidRDefault="008067AB" w:rsidP="0006516B">
      <w:pPr>
        <w:spacing w:line="360" w:lineRule="auto"/>
      </w:pPr>
    </w:p>
    <w:p w:rsidR="008067AB" w:rsidRDefault="008067AB" w:rsidP="0006516B">
      <w:pPr>
        <w:spacing w:line="360" w:lineRule="auto"/>
      </w:pPr>
      <w:r>
        <w:tab/>
        <w:t>Użytkownik aplikacji wizualizującej to użytkownik korz</w:t>
      </w:r>
      <w:r w:rsidR="007650FC">
        <w:t xml:space="preserve">ystający z aplikacji klienckiej. Jest to osoba zarejestrowana w systemie oraz posiadająca </w:t>
      </w:r>
      <w:r w:rsidR="00B5209B">
        <w:t>konto aktywowane przez admin</w:t>
      </w:r>
      <w:r w:rsidR="00B5209B">
        <w:t>i</w:t>
      </w:r>
      <w:r w:rsidR="00B5209B">
        <w:t>stratora.</w:t>
      </w:r>
    </w:p>
    <w:p w:rsidR="006F3E2F" w:rsidRDefault="006F3E2F" w:rsidP="0006516B">
      <w:pPr>
        <w:spacing w:line="360" w:lineRule="auto"/>
      </w:pPr>
    </w:p>
    <w:p w:rsidR="005A7D0D" w:rsidRDefault="005A7D0D" w:rsidP="0006516B">
      <w:pPr>
        <w:pStyle w:val="Nagwek3"/>
        <w:spacing w:line="360" w:lineRule="auto"/>
      </w:pPr>
      <w:bookmarkStart w:id="65" w:name="_Toc449204592"/>
      <w:r>
        <w:t>Dron</w:t>
      </w:r>
      <w:bookmarkEnd w:id="65"/>
    </w:p>
    <w:p w:rsidR="005A7D0D" w:rsidRDefault="005A7D0D" w:rsidP="0006516B">
      <w:pPr>
        <w:spacing w:line="360" w:lineRule="auto"/>
      </w:pPr>
    </w:p>
    <w:p w:rsidR="005A7D0D" w:rsidRPr="005A7D0D" w:rsidRDefault="005A7D0D" w:rsidP="0006516B">
      <w:pPr>
        <w:spacing w:line="360" w:lineRule="auto"/>
      </w:pPr>
      <w:r>
        <w:tab/>
        <w:t xml:space="preserve">Bezzałogowy statek latający, który posiada zamontowany </w:t>
      </w:r>
      <w:proofErr w:type="spellStart"/>
      <w:r>
        <w:t>geolokalizator</w:t>
      </w:r>
      <w:proofErr w:type="spellEnd"/>
      <w:r>
        <w:t xml:space="preserve"> z oprogr</w:t>
      </w:r>
      <w:r>
        <w:t>a</w:t>
      </w:r>
      <w:r>
        <w:t xml:space="preserve">mowaniem, umożliwiającym </w:t>
      </w:r>
      <w:r w:rsidR="003B215C">
        <w:t xml:space="preserve">komunikację </w:t>
      </w:r>
      <w:r>
        <w:t xml:space="preserve">z systemem. </w:t>
      </w:r>
    </w:p>
    <w:p w:rsidR="003B215C" w:rsidRDefault="003B215C" w:rsidP="0006516B">
      <w:pPr>
        <w:spacing w:line="360" w:lineRule="auto"/>
      </w:pPr>
    </w:p>
    <w:p w:rsidR="005128D9" w:rsidRDefault="00E57E16" w:rsidP="0006516B">
      <w:pPr>
        <w:pStyle w:val="Nagwek2"/>
        <w:spacing w:line="360" w:lineRule="auto"/>
      </w:pPr>
      <w:bookmarkStart w:id="66" w:name="_Toc449204593"/>
      <w:r>
        <w:t>Przypadki użycia</w:t>
      </w:r>
      <w:bookmarkEnd w:id="66"/>
    </w:p>
    <w:p w:rsidR="006F3E2F" w:rsidRDefault="006F3E2F" w:rsidP="0006516B">
      <w:pPr>
        <w:spacing w:line="360" w:lineRule="auto"/>
      </w:pPr>
    </w:p>
    <w:p w:rsidR="00D6662B" w:rsidRDefault="006F3E2F" w:rsidP="0006516B">
      <w:pPr>
        <w:spacing w:line="360" w:lineRule="auto"/>
      </w:pPr>
      <w:r>
        <w:tab/>
      </w:r>
      <w:r w:rsidR="00D6662B">
        <w:t>Gdy</w:t>
      </w:r>
      <w:r>
        <w:t xml:space="preserve"> </w:t>
      </w:r>
      <w:r w:rsidR="00021109">
        <w:t>wiadomo</w:t>
      </w:r>
      <w:r>
        <w:t xml:space="preserve"> </w:t>
      </w:r>
      <w:r w:rsidR="00021109">
        <w:t xml:space="preserve">jakie </w:t>
      </w:r>
      <w:r>
        <w:t xml:space="preserve">są główne funkcje systemu oraz kto będzie z niego korzystał można przystąpić do </w:t>
      </w:r>
      <w:r w:rsidR="00021109">
        <w:t>określa</w:t>
      </w:r>
      <w:r w:rsidR="00D6662B">
        <w:t>nia</w:t>
      </w:r>
      <w:r>
        <w:t xml:space="preserve"> wymagań funkcjonalnych. </w:t>
      </w:r>
      <w:r w:rsidR="00021109">
        <w:t xml:space="preserve">Można tego dokonać poprzez </w:t>
      </w:r>
      <w:r w:rsidR="00D6662B">
        <w:t>opracowanie</w:t>
      </w:r>
      <w:r w:rsidR="00021109">
        <w:t xml:space="preserve"> diagramów przypadków użycia i</w:t>
      </w:r>
      <w:r w:rsidR="00D6662B">
        <w:t xml:space="preserve"> scenariuszy p</w:t>
      </w:r>
      <w:r>
        <w:t>rzy</w:t>
      </w:r>
      <w:r w:rsidR="00D6662B">
        <w:t xml:space="preserve">padków </w:t>
      </w:r>
      <w:r>
        <w:t>użycia</w:t>
      </w:r>
      <w:r w:rsidR="00D6662B">
        <w:t>, przedstawi</w:t>
      </w:r>
      <w:r w:rsidR="00D6662B">
        <w:t>a</w:t>
      </w:r>
      <w:r w:rsidR="00D6662B">
        <w:t>jących interak</w:t>
      </w:r>
      <w:r w:rsidR="00021109">
        <w:t>cje</w:t>
      </w:r>
      <w:r w:rsidR="00D6662B">
        <w:t xml:space="preserve"> między</w:t>
      </w:r>
      <w:r w:rsidR="00021109">
        <w:t xml:space="preserve"> </w:t>
      </w:r>
      <w:r w:rsidR="00531DF3">
        <w:t xml:space="preserve">systemem i jego </w:t>
      </w:r>
      <w:r w:rsidR="00021109">
        <w:t>użytkownikami</w:t>
      </w:r>
      <w:r w:rsidR="00531DF3">
        <w:t>.</w:t>
      </w:r>
    </w:p>
    <w:p w:rsidR="00D6662B" w:rsidRDefault="00021109" w:rsidP="0006516B">
      <w:pPr>
        <w:spacing w:line="360" w:lineRule="auto"/>
      </w:pPr>
      <w:r>
        <w:lastRenderedPageBreak/>
        <w:tab/>
        <w:t>Dla każdego z zidentyfikowanych aktorów stworzono diagram przypadków użycia, przedstawiający wszystkie możliwe interakcje między nim, a systemem, a przypadki uznane za najistotniejsze dodatkowo zosta</w:t>
      </w:r>
      <w:r w:rsidR="0006516B">
        <w:t>ły opisane w postaci scenariuszy przypadków</w:t>
      </w:r>
      <w:r>
        <w:t xml:space="preserve"> użycia.</w:t>
      </w:r>
    </w:p>
    <w:p w:rsidR="0006516B" w:rsidRPr="005128D9" w:rsidRDefault="0006516B" w:rsidP="0006516B">
      <w:pPr>
        <w:spacing w:line="360" w:lineRule="auto"/>
      </w:pPr>
    </w:p>
    <w:p w:rsidR="007650FC" w:rsidRDefault="005128D9" w:rsidP="005128D9">
      <w:pPr>
        <w:pStyle w:val="Nagwek3"/>
      </w:pPr>
      <w:bookmarkStart w:id="67" w:name="_Toc449204594"/>
      <w:r>
        <w:t>Przypadki użycia - administrator systemu</w:t>
      </w:r>
      <w:bookmarkEnd w:id="67"/>
    </w:p>
    <w:p w:rsidR="005128D9" w:rsidRPr="005128D9" w:rsidRDefault="005128D9" w:rsidP="005128D9"/>
    <w:p w:rsidR="005128D9" w:rsidRDefault="005128D9" w:rsidP="005128D9">
      <w:pPr>
        <w:keepNext/>
        <w:spacing w:line="360" w:lineRule="auto"/>
        <w:jc w:val="center"/>
      </w:pPr>
      <w:r>
        <w:rPr>
          <w:noProof/>
        </w:rPr>
        <w:drawing>
          <wp:inline distT="0" distB="0" distL="0" distR="0">
            <wp:extent cx="5258338" cy="6480000"/>
            <wp:effectExtent l="1905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tretch>
                      <a:fillRect/>
                    </a:stretch>
                  </pic:blipFill>
                  <pic:spPr bwMode="auto">
                    <a:xfrm>
                      <a:off x="0" y="0"/>
                      <a:ext cx="5258338" cy="6480000"/>
                    </a:xfrm>
                    <a:prstGeom prst="rect">
                      <a:avLst/>
                    </a:prstGeom>
                    <a:noFill/>
                    <a:ln w="9525">
                      <a:noFill/>
                      <a:miter lim="800000"/>
                      <a:headEnd/>
                      <a:tailEnd/>
                    </a:ln>
                  </pic:spPr>
                </pic:pic>
              </a:graphicData>
            </a:graphic>
          </wp:inline>
        </w:drawing>
      </w:r>
    </w:p>
    <w:p w:rsidR="007650FC" w:rsidRDefault="005128D9" w:rsidP="005128D9">
      <w:pPr>
        <w:pStyle w:val="Legenda"/>
        <w:jc w:val="center"/>
      </w:pPr>
      <w:bookmarkStart w:id="68" w:name="_Toc448663263"/>
      <w:r>
        <w:t xml:space="preserve">Rys. </w:t>
      </w:r>
      <w:fldSimple w:instr=" STYLEREF 1 \s ">
        <w:r w:rsidR="00CE5C59">
          <w:rPr>
            <w:noProof/>
          </w:rPr>
          <w:t>4</w:t>
        </w:r>
      </w:fldSimple>
      <w:r w:rsidR="00CE5C59">
        <w:t>.</w:t>
      </w:r>
      <w:fldSimple w:instr=" SEQ Rys. \* ARABIC \s 1 ">
        <w:r w:rsidR="00CE5C59">
          <w:rPr>
            <w:noProof/>
          </w:rPr>
          <w:t>2</w:t>
        </w:r>
      </w:fldSimple>
      <w:r>
        <w:t xml:space="preserve"> Przypadki użycia - administrator systemu</w:t>
      </w:r>
      <w:bookmarkEnd w:id="68"/>
    </w:p>
    <w:p w:rsidR="00D6662B" w:rsidRPr="00D6662B" w:rsidRDefault="00D6662B" w:rsidP="00D6662B"/>
    <w:p w:rsidR="00894A15" w:rsidRPr="005128D9" w:rsidRDefault="005128D9" w:rsidP="005128D9">
      <w:pPr>
        <w:pStyle w:val="Nagwek3"/>
      </w:pPr>
      <w:bookmarkStart w:id="69" w:name="_Toc449204595"/>
      <w:r>
        <w:lastRenderedPageBreak/>
        <w:t>Przypadki użycia - dron</w:t>
      </w:r>
      <w:bookmarkEnd w:id="69"/>
    </w:p>
    <w:p w:rsidR="005128D9" w:rsidRDefault="005128D9" w:rsidP="005128D9"/>
    <w:p w:rsidR="005128D9" w:rsidRDefault="003E5FF5" w:rsidP="005128D9">
      <w:pPr>
        <w:keepNext/>
        <w:jc w:val="center"/>
      </w:pPr>
      <w:r>
        <w:rPr>
          <w:noProof/>
        </w:rPr>
        <w:drawing>
          <wp:inline distT="0" distB="0" distL="0" distR="0">
            <wp:extent cx="3747166" cy="2520000"/>
            <wp:effectExtent l="19050" t="0" r="5684" b="0"/>
            <wp:docPr id="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tretch>
                      <a:fillRect/>
                    </a:stretch>
                  </pic:blipFill>
                  <pic:spPr bwMode="auto">
                    <a:xfrm>
                      <a:off x="0" y="0"/>
                      <a:ext cx="3747166" cy="2520000"/>
                    </a:xfrm>
                    <a:prstGeom prst="rect">
                      <a:avLst/>
                    </a:prstGeom>
                    <a:noFill/>
                    <a:ln w="9525">
                      <a:noFill/>
                      <a:miter lim="800000"/>
                      <a:headEnd/>
                      <a:tailEnd/>
                    </a:ln>
                  </pic:spPr>
                </pic:pic>
              </a:graphicData>
            </a:graphic>
          </wp:inline>
        </w:drawing>
      </w:r>
    </w:p>
    <w:p w:rsidR="00894A15" w:rsidRDefault="005128D9" w:rsidP="003E5FF5">
      <w:pPr>
        <w:pStyle w:val="Legenda"/>
        <w:jc w:val="center"/>
      </w:pPr>
      <w:bookmarkStart w:id="70" w:name="_Toc448663264"/>
      <w:r>
        <w:t xml:space="preserve">Rys. </w:t>
      </w:r>
      <w:fldSimple w:instr=" STYLEREF 1 \s ">
        <w:r w:rsidR="00CE5C59">
          <w:rPr>
            <w:noProof/>
          </w:rPr>
          <w:t>4</w:t>
        </w:r>
      </w:fldSimple>
      <w:r w:rsidR="00CE5C59">
        <w:t>.</w:t>
      </w:r>
      <w:fldSimple w:instr=" SEQ Rys. \* ARABIC \s 1 ">
        <w:r w:rsidR="00CE5C59">
          <w:rPr>
            <w:noProof/>
          </w:rPr>
          <w:t>3</w:t>
        </w:r>
      </w:fldSimple>
      <w:r>
        <w:t xml:space="preserve"> Przypadki użycia - dron</w:t>
      </w:r>
      <w:bookmarkEnd w:id="70"/>
    </w:p>
    <w:p w:rsidR="00894A15" w:rsidRDefault="00894A15" w:rsidP="005128D9"/>
    <w:p w:rsidR="00894A15" w:rsidRDefault="00531DF3" w:rsidP="003E5FF5">
      <w:pPr>
        <w:pStyle w:val="Nagwek4"/>
      </w:pPr>
      <w:bookmarkStart w:id="71" w:name="_Toc449204596"/>
      <w:r>
        <w:t>Scenariusz przypadku użycia - Z</w:t>
      </w:r>
      <w:r w:rsidR="00E23304">
        <w:t>mień położenie</w:t>
      </w:r>
      <w:bookmarkEnd w:id="71"/>
    </w:p>
    <w:p w:rsidR="00E23304" w:rsidRPr="00E23304" w:rsidRDefault="00E23304" w:rsidP="00E23304"/>
    <w:tbl>
      <w:tblPr>
        <w:tblStyle w:val="Tabela-Siatka"/>
        <w:tblW w:w="0" w:type="auto"/>
        <w:tblLook w:val="04A0"/>
      </w:tblPr>
      <w:tblGrid>
        <w:gridCol w:w="3111"/>
        <w:gridCol w:w="3374"/>
        <w:gridCol w:w="2801"/>
      </w:tblGrid>
      <w:tr w:rsidR="003E5FF5" w:rsidRPr="00282A87" w:rsidTr="00890702">
        <w:trPr>
          <w:trHeight w:val="368"/>
        </w:trPr>
        <w:tc>
          <w:tcPr>
            <w:tcW w:w="3112" w:type="dxa"/>
          </w:tcPr>
          <w:p w:rsidR="003E5FF5" w:rsidRPr="00282A87" w:rsidRDefault="003E5FF5" w:rsidP="00890702">
            <w:pPr>
              <w:rPr>
                <w:b/>
              </w:rPr>
            </w:pPr>
            <w:r w:rsidRPr="00282A87">
              <w:rPr>
                <w:b/>
              </w:rPr>
              <w:t>Nazwa przypadku użycia</w:t>
            </w:r>
          </w:p>
        </w:tc>
        <w:tc>
          <w:tcPr>
            <w:tcW w:w="6176" w:type="dxa"/>
            <w:gridSpan w:val="2"/>
          </w:tcPr>
          <w:p w:rsidR="003E5FF5" w:rsidRPr="00282A87" w:rsidRDefault="003E5FF5" w:rsidP="00890702">
            <w:r w:rsidRPr="00282A87">
              <w:t>Zmień położenie</w:t>
            </w:r>
          </w:p>
        </w:tc>
      </w:tr>
      <w:tr w:rsidR="003E5FF5" w:rsidRPr="00282A87" w:rsidTr="00890702">
        <w:trPr>
          <w:trHeight w:val="368"/>
        </w:trPr>
        <w:tc>
          <w:tcPr>
            <w:tcW w:w="3112" w:type="dxa"/>
          </w:tcPr>
          <w:p w:rsidR="003E5FF5" w:rsidRPr="00282A87" w:rsidRDefault="003E5FF5" w:rsidP="00890702">
            <w:pPr>
              <w:rPr>
                <w:b/>
              </w:rPr>
            </w:pPr>
            <w:r w:rsidRPr="00282A87">
              <w:rPr>
                <w:b/>
              </w:rPr>
              <w:t>Aktorzy uczestniczący</w:t>
            </w:r>
          </w:p>
        </w:tc>
        <w:tc>
          <w:tcPr>
            <w:tcW w:w="6176" w:type="dxa"/>
            <w:gridSpan w:val="2"/>
          </w:tcPr>
          <w:p w:rsidR="003E5FF5" w:rsidRPr="00282A87" w:rsidRDefault="003E5FF5"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Dron</w:t>
            </w:r>
          </w:p>
        </w:tc>
      </w:tr>
      <w:tr w:rsidR="003E5FF5" w:rsidRPr="00282A87" w:rsidTr="00890702">
        <w:trPr>
          <w:trHeight w:val="368"/>
        </w:trPr>
        <w:tc>
          <w:tcPr>
            <w:tcW w:w="3112" w:type="dxa"/>
          </w:tcPr>
          <w:p w:rsidR="003E5FF5" w:rsidRPr="00282A87" w:rsidRDefault="003E5FF5" w:rsidP="00890702">
            <w:pPr>
              <w:rPr>
                <w:b/>
              </w:rPr>
            </w:pPr>
            <w:r w:rsidRPr="00282A87">
              <w:rPr>
                <w:b/>
              </w:rPr>
              <w:t>Przepływ zdarzeń</w:t>
            </w:r>
          </w:p>
        </w:tc>
        <w:tc>
          <w:tcPr>
            <w:tcW w:w="3375" w:type="dxa"/>
            <w:tcBorders>
              <w:right w:val="nil"/>
            </w:tcBorders>
          </w:tcPr>
          <w:p w:rsidR="003E5FF5" w:rsidRPr="00282A87" w:rsidRDefault="003E5FF5" w:rsidP="00890702"/>
          <w:p w:rsidR="003E5FF5" w:rsidRPr="00282A87" w:rsidRDefault="003E5FF5" w:rsidP="00890702">
            <w:r w:rsidRPr="00282A87">
              <w:t xml:space="preserve">1. </w:t>
            </w:r>
            <w:r w:rsidR="009A7459" w:rsidRPr="00282A87">
              <w:t>System rejestruje zmianę p</w:t>
            </w:r>
            <w:r w:rsidR="009A7459" w:rsidRPr="00282A87">
              <w:t>o</w:t>
            </w:r>
            <w:r w:rsidR="009A7459" w:rsidRPr="00282A87">
              <w:t xml:space="preserve">łożenia </w:t>
            </w:r>
            <w:proofErr w:type="spellStart"/>
            <w:r w:rsidR="009A7459" w:rsidRPr="00282A87">
              <w:t>drona</w:t>
            </w:r>
            <w:proofErr w:type="spellEnd"/>
          </w:p>
          <w:p w:rsidR="009A7459" w:rsidRPr="00282A87" w:rsidRDefault="009A7459" w:rsidP="00890702"/>
          <w:p w:rsidR="003E5FF5" w:rsidRPr="00282A87" w:rsidRDefault="003E5FF5" w:rsidP="00890702">
            <w:r w:rsidRPr="00282A87">
              <w:t xml:space="preserve">  </w:t>
            </w:r>
          </w:p>
          <w:p w:rsidR="003E5FF5" w:rsidRPr="00282A87" w:rsidRDefault="003E5FF5" w:rsidP="00890702"/>
          <w:p w:rsidR="003E5FF5" w:rsidRPr="00282A87" w:rsidRDefault="003E5FF5" w:rsidP="00890702"/>
          <w:p w:rsidR="003E5FF5" w:rsidRPr="00282A87" w:rsidRDefault="003E5FF5" w:rsidP="00890702"/>
          <w:p w:rsidR="003E5FF5" w:rsidRPr="00282A87" w:rsidRDefault="003E5FF5" w:rsidP="00890702"/>
        </w:tc>
        <w:tc>
          <w:tcPr>
            <w:tcW w:w="2801" w:type="dxa"/>
            <w:tcBorders>
              <w:left w:val="nil"/>
            </w:tcBorders>
          </w:tcPr>
          <w:p w:rsidR="003E5FF5" w:rsidRPr="00282A87" w:rsidRDefault="003E5FF5" w:rsidP="00890702"/>
          <w:p w:rsidR="003E5FF5" w:rsidRPr="00282A87" w:rsidRDefault="003E5FF5" w:rsidP="00890702"/>
          <w:p w:rsidR="003E5FF5" w:rsidRPr="00282A87" w:rsidRDefault="003E5FF5" w:rsidP="00890702"/>
          <w:p w:rsidR="003E5FF5" w:rsidRPr="00282A87" w:rsidRDefault="003E5FF5" w:rsidP="003E5FF5">
            <w:r w:rsidRPr="00282A87">
              <w:t xml:space="preserve">2. </w:t>
            </w:r>
            <w:r w:rsidR="009A7459" w:rsidRPr="00282A87">
              <w:t>Dron wysyła swoje n</w:t>
            </w:r>
            <w:r w:rsidR="009A7459" w:rsidRPr="00282A87">
              <w:t>o</w:t>
            </w:r>
            <w:r w:rsidR="009A7459" w:rsidRPr="00282A87">
              <w:t>we położenie</w:t>
            </w:r>
          </w:p>
          <w:p w:rsidR="003E5FF5" w:rsidRPr="00282A87" w:rsidRDefault="003E5FF5" w:rsidP="003E5FF5"/>
          <w:p w:rsidR="003E5FF5" w:rsidRPr="00282A87" w:rsidRDefault="009A7459" w:rsidP="003E5FF5">
            <w:r w:rsidRPr="00282A87">
              <w:t xml:space="preserve">3. System analizuje nowe dane </w:t>
            </w:r>
            <w:r w:rsidR="003E5FF5" w:rsidRPr="00282A87">
              <w:t xml:space="preserve">geolokalizacyjne </w:t>
            </w:r>
            <w:proofErr w:type="spellStart"/>
            <w:r w:rsidR="003E5FF5" w:rsidRPr="00282A87">
              <w:t>drona</w:t>
            </w:r>
            <w:proofErr w:type="spellEnd"/>
          </w:p>
          <w:p w:rsidR="003E5FF5" w:rsidRPr="00282A87" w:rsidRDefault="003E5FF5" w:rsidP="003E5FF5"/>
        </w:tc>
      </w:tr>
      <w:tr w:rsidR="003E5FF5" w:rsidRPr="00282A87" w:rsidTr="00890702">
        <w:trPr>
          <w:trHeight w:val="368"/>
        </w:trPr>
        <w:tc>
          <w:tcPr>
            <w:tcW w:w="3112" w:type="dxa"/>
          </w:tcPr>
          <w:p w:rsidR="003E5FF5" w:rsidRPr="00282A87" w:rsidRDefault="003E5FF5" w:rsidP="00890702">
            <w:pPr>
              <w:rPr>
                <w:b/>
              </w:rPr>
            </w:pPr>
            <w:r w:rsidRPr="00282A87">
              <w:rPr>
                <w:b/>
              </w:rPr>
              <w:t>Warunki wstępne</w:t>
            </w:r>
          </w:p>
        </w:tc>
        <w:tc>
          <w:tcPr>
            <w:tcW w:w="6176" w:type="dxa"/>
            <w:gridSpan w:val="2"/>
          </w:tcPr>
          <w:p w:rsidR="003E5FF5" w:rsidRPr="00282A87" w:rsidRDefault="003E5FF5" w:rsidP="00890702"/>
          <w:p w:rsidR="003E5FF5" w:rsidRPr="00282A87" w:rsidRDefault="003E5FF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 xml:space="preserve">Aplikacja </w:t>
            </w:r>
            <w:proofErr w:type="spellStart"/>
            <w:r w:rsidRPr="00282A87">
              <w:rPr>
                <w:rFonts w:ascii="Times New Roman" w:hAnsi="Times New Roman"/>
                <w:sz w:val="24"/>
                <w:szCs w:val="24"/>
              </w:rPr>
              <w:t>geolokalizująca</w:t>
            </w:r>
            <w:proofErr w:type="spellEnd"/>
            <w:r w:rsidRPr="00282A87">
              <w:rPr>
                <w:rFonts w:ascii="Times New Roman" w:hAnsi="Times New Roman"/>
                <w:sz w:val="24"/>
                <w:szCs w:val="24"/>
              </w:rPr>
              <w:t xml:space="preserve">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została aktywowana przez administratora</w:t>
            </w:r>
          </w:p>
          <w:p w:rsidR="003E5FF5" w:rsidRPr="00282A87" w:rsidRDefault="003E5FF5" w:rsidP="00890702"/>
        </w:tc>
      </w:tr>
      <w:tr w:rsidR="003E5FF5" w:rsidRPr="00282A87" w:rsidTr="003E5FF5">
        <w:trPr>
          <w:trHeight w:val="1278"/>
        </w:trPr>
        <w:tc>
          <w:tcPr>
            <w:tcW w:w="3112" w:type="dxa"/>
          </w:tcPr>
          <w:p w:rsidR="003E5FF5" w:rsidRPr="00282A87" w:rsidRDefault="003E5FF5" w:rsidP="00890702">
            <w:pPr>
              <w:rPr>
                <w:b/>
              </w:rPr>
            </w:pPr>
            <w:r w:rsidRPr="00282A87">
              <w:rPr>
                <w:b/>
              </w:rPr>
              <w:t>Warunki końcowe</w:t>
            </w:r>
          </w:p>
        </w:tc>
        <w:tc>
          <w:tcPr>
            <w:tcW w:w="6176" w:type="dxa"/>
            <w:gridSpan w:val="2"/>
          </w:tcPr>
          <w:p w:rsidR="003E5FF5" w:rsidRPr="00282A87" w:rsidRDefault="003E5FF5" w:rsidP="00890702">
            <w:pPr>
              <w:pStyle w:val="Akapitzlist"/>
              <w:rPr>
                <w:rFonts w:ascii="Times New Roman" w:hAnsi="Times New Roman"/>
                <w:sz w:val="24"/>
                <w:szCs w:val="24"/>
              </w:rPr>
            </w:pPr>
          </w:p>
          <w:p w:rsidR="003E5FF5" w:rsidRPr="00282A87" w:rsidRDefault="003E5FF5" w:rsidP="003E5FF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Dane dotyczącej nowego położenia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zostały z</w:t>
            </w:r>
            <w:r w:rsidRPr="00282A87">
              <w:rPr>
                <w:rFonts w:ascii="Times New Roman" w:hAnsi="Times New Roman"/>
                <w:sz w:val="24"/>
                <w:szCs w:val="24"/>
              </w:rPr>
              <w:t>a</w:t>
            </w:r>
            <w:r w:rsidRPr="00282A87">
              <w:rPr>
                <w:rFonts w:ascii="Times New Roman" w:hAnsi="Times New Roman"/>
                <w:sz w:val="24"/>
                <w:szCs w:val="24"/>
              </w:rPr>
              <w:t>rejestrowane w systemie</w:t>
            </w:r>
          </w:p>
        </w:tc>
      </w:tr>
      <w:tr w:rsidR="003E5FF5" w:rsidRPr="00282A87" w:rsidTr="00890702">
        <w:trPr>
          <w:trHeight w:val="384"/>
        </w:trPr>
        <w:tc>
          <w:tcPr>
            <w:tcW w:w="3112" w:type="dxa"/>
          </w:tcPr>
          <w:p w:rsidR="003E5FF5" w:rsidRPr="00282A87" w:rsidRDefault="003E5FF5" w:rsidP="00890702">
            <w:pPr>
              <w:rPr>
                <w:b/>
              </w:rPr>
            </w:pPr>
            <w:r w:rsidRPr="00282A87">
              <w:rPr>
                <w:b/>
              </w:rPr>
              <w:t>Wymagania jakościowe</w:t>
            </w:r>
          </w:p>
        </w:tc>
        <w:tc>
          <w:tcPr>
            <w:tcW w:w="6176" w:type="dxa"/>
            <w:gridSpan w:val="2"/>
          </w:tcPr>
          <w:p w:rsidR="003E5FF5" w:rsidRPr="00282A87" w:rsidRDefault="003E5FF5" w:rsidP="003E5FF5">
            <w:pPr>
              <w:pStyle w:val="Akapitzlist"/>
              <w:spacing w:line="240" w:lineRule="auto"/>
              <w:contextualSpacing/>
              <w:jc w:val="left"/>
              <w:rPr>
                <w:rFonts w:ascii="Times New Roman" w:hAnsi="Times New Roman"/>
                <w:sz w:val="24"/>
                <w:szCs w:val="24"/>
              </w:rPr>
            </w:pPr>
          </w:p>
          <w:p w:rsidR="003E5FF5" w:rsidRPr="00282A87" w:rsidRDefault="003E5FF5" w:rsidP="003E5FF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System powinien rejestrować zmiany położenia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 dokładnością do 2m</w:t>
            </w:r>
          </w:p>
          <w:p w:rsidR="003E5FF5" w:rsidRPr="00282A87" w:rsidRDefault="003E5FF5" w:rsidP="003E5FF5">
            <w:pPr>
              <w:pStyle w:val="Akapitzlist"/>
              <w:spacing w:line="240" w:lineRule="auto"/>
              <w:contextualSpacing/>
              <w:jc w:val="left"/>
              <w:rPr>
                <w:rFonts w:ascii="Times New Roman" w:hAnsi="Times New Roman"/>
                <w:sz w:val="24"/>
                <w:szCs w:val="24"/>
              </w:rPr>
            </w:pPr>
          </w:p>
        </w:tc>
      </w:tr>
    </w:tbl>
    <w:p w:rsidR="005128D9" w:rsidRDefault="005128D9" w:rsidP="005128D9">
      <w:pPr>
        <w:pStyle w:val="Nagwek3"/>
      </w:pPr>
      <w:bookmarkStart w:id="72" w:name="_Toc449204597"/>
      <w:r>
        <w:lastRenderedPageBreak/>
        <w:t>Przypadki użycia - użytkownik aplikacji wizualizującej</w:t>
      </w:r>
      <w:bookmarkEnd w:id="72"/>
    </w:p>
    <w:p w:rsidR="00894A15" w:rsidRPr="00894A15" w:rsidRDefault="00894A15" w:rsidP="00894A15"/>
    <w:p w:rsidR="00894A15" w:rsidRDefault="00894A15" w:rsidP="00894A15">
      <w:pPr>
        <w:keepNext/>
        <w:spacing w:line="360" w:lineRule="auto"/>
        <w:jc w:val="center"/>
      </w:pPr>
      <w:r>
        <w:rPr>
          <w:noProof/>
        </w:rPr>
        <w:drawing>
          <wp:inline distT="0" distB="0" distL="0" distR="0">
            <wp:extent cx="6363930" cy="5262664"/>
            <wp:effectExtent l="19050" t="0" r="0" b="0"/>
            <wp:docPr id="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6372136" cy="5269450"/>
                    </a:xfrm>
                    <a:prstGeom prst="rect">
                      <a:avLst/>
                    </a:prstGeom>
                    <a:noFill/>
                    <a:ln w="9525">
                      <a:noFill/>
                      <a:miter lim="800000"/>
                      <a:headEnd/>
                      <a:tailEnd/>
                    </a:ln>
                  </pic:spPr>
                </pic:pic>
              </a:graphicData>
            </a:graphic>
          </wp:inline>
        </w:drawing>
      </w:r>
    </w:p>
    <w:p w:rsidR="007650FC" w:rsidRDefault="00894A15" w:rsidP="00894A15">
      <w:pPr>
        <w:pStyle w:val="Legenda"/>
        <w:jc w:val="center"/>
      </w:pPr>
      <w:bookmarkStart w:id="73" w:name="_Toc448663265"/>
      <w:r>
        <w:t xml:space="preserve">Rys. </w:t>
      </w:r>
      <w:fldSimple w:instr=" STYLEREF 1 \s ">
        <w:r w:rsidR="00CE5C59">
          <w:rPr>
            <w:noProof/>
          </w:rPr>
          <w:t>4</w:t>
        </w:r>
      </w:fldSimple>
      <w:r w:rsidR="00CE5C59">
        <w:t>.</w:t>
      </w:r>
      <w:fldSimple w:instr=" SEQ Rys. \* ARABIC \s 1 ">
        <w:r w:rsidR="00CE5C59">
          <w:rPr>
            <w:noProof/>
          </w:rPr>
          <w:t>4</w:t>
        </w:r>
      </w:fldSimple>
      <w:r>
        <w:t xml:space="preserve"> Przypadki użycia - użytkownik aplikacji wizualizującej</w:t>
      </w:r>
      <w:bookmarkEnd w:id="73"/>
    </w:p>
    <w:p w:rsidR="007650FC" w:rsidRDefault="007650FC" w:rsidP="007650FC">
      <w:pPr>
        <w:spacing w:line="360" w:lineRule="auto"/>
      </w:pPr>
    </w:p>
    <w:p w:rsidR="007650FC" w:rsidRDefault="007650FC" w:rsidP="007650FC">
      <w:pPr>
        <w:spacing w:line="360" w:lineRule="auto"/>
      </w:pPr>
    </w:p>
    <w:p w:rsidR="005128D9" w:rsidRDefault="005128D9" w:rsidP="003D51B6">
      <w:pPr>
        <w:pStyle w:val="Nagwek3"/>
        <w:numPr>
          <w:ilvl w:val="0"/>
          <w:numId w:val="0"/>
        </w:numPr>
        <w:ind w:left="1560"/>
      </w:pPr>
    </w:p>
    <w:p w:rsidR="005128D9" w:rsidRDefault="005128D9" w:rsidP="007650FC">
      <w:pPr>
        <w:spacing w:line="360" w:lineRule="auto"/>
      </w:pPr>
    </w:p>
    <w:p w:rsidR="005128D9" w:rsidRDefault="005128D9" w:rsidP="007650FC">
      <w:pPr>
        <w:spacing w:line="360" w:lineRule="auto"/>
      </w:pPr>
    </w:p>
    <w:p w:rsidR="00894A15" w:rsidRDefault="00894A15" w:rsidP="007650FC">
      <w:pPr>
        <w:spacing w:line="360" w:lineRule="auto"/>
      </w:pPr>
    </w:p>
    <w:p w:rsidR="003D51B6" w:rsidRDefault="003D51B6" w:rsidP="003D51B6">
      <w:pPr>
        <w:pStyle w:val="Nagwek3"/>
        <w:numPr>
          <w:ilvl w:val="0"/>
          <w:numId w:val="0"/>
        </w:numPr>
        <w:ind w:left="1560"/>
        <w:rPr>
          <w:rFonts w:cs="Times New Roman"/>
          <w:b w:val="0"/>
          <w:bCs w:val="0"/>
          <w:sz w:val="24"/>
          <w:szCs w:val="24"/>
        </w:rPr>
      </w:pPr>
    </w:p>
    <w:p w:rsidR="000A18D5" w:rsidRDefault="000A18D5" w:rsidP="000A18D5"/>
    <w:p w:rsidR="000A18D5" w:rsidRPr="000A18D5" w:rsidRDefault="000A18D5" w:rsidP="000A18D5"/>
    <w:p w:rsidR="005128D9" w:rsidRDefault="00531DF3" w:rsidP="003D51B6">
      <w:pPr>
        <w:pStyle w:val="Nagwek4"/>
      </w:pPr>
      <w:bookmarkStart w:id="74" w:name="_Toc449204598"/>
      <w:r>
        <w:lastRenderedPageBreak/>
        <w:t xml:space="preserve">Scenariusz przypadku użycia </w:t>
      </w:r>
      <w:r w:rsidR="00894A15">
        <w:t>- Załóż konto</w:t>
      </w:r>
      <w:bookmarkEnd w:id="74"/>
    </w:p>
    <w:p w:rsidR="000A18D5" w:rsidRPr="000A18D5" w:rsidRDefault="000A18D5" w:rsidP="000A18D5"/>
    <w:tbl>
      <w:tblPr>
        <w:tblStyle w:val="Tabela-Siatka"/>
        <w:tblW w:w="0" w:type="auto"/>
        <w:tblLook w:val="04A0"/>
      </w:tblPr>
      <w:tblGrid>
        <w:gridCol w:w="3111"/>
        <w:gridCol w:w="3516"/>
        <w:gridCol w:w="2659"/>
      </w:tblGrid>
      <w:tr w:rsidR="000A18D5" w:rsidRPr="00282A87" w:rsidTr="009A125B">
        <w:trPr>
          <w:trHeight w:val="368"/>
        </w:trPr>
        <w:tc>
          <w:tcPr>
            <w:tcW w:w="3112" w:type="dxa"/>
          </w:tcPr>
          <w:p w:rsidR="000A18D5" w:rsidRPr="00282A87" w:rsidRDefault="000A18D5" w:rsidP="009A125B">
            <w:pPr>
              <w:rPr>
                <w:b/>
              </w:rPr>
            </w:pPr>
            <w:r w:rsidRPr="00282A87">
              <w:rPr>
                <w:b/>
              </w:rPr>
              <w:t>Nazwa przypadku użycia</w:t>
            </w:r>
          </w:p>
        </w:tc>
        <w:tc>
          <w:tcPr>
            <w:tcW w:w="6176" w:type="dxa"/>
            <w:gridSpan w:val="2"/>
          </w:tcPr>
          <w:p w:rsidR="000A18D5" w:rsidRPr="00282A87" w:rsidRDefault="000A18D5" w:rsidP="009A125B">
            <w:r w:rsidRPr="00282A87">
              <w:t>Zarejestruj się w systemie</w:t>
            </w:r>
          </w:p>
        </w:tc>
      </w:tr>
      <w:tr w:rsidR="000A18D5" w:rsidRPr="00282A87" w:rsidTr="009A125B">
        <w:trPr>
          <w:trHeight w:val="368"/>
        </w:trPr>
        <w:tc>
          <w:tcPr>
            <w:tcW w:w="3112" w:type="dxa"/>
          </w:tcPr>
          <w:p w:rsidR="000A18D5" w:rsidRPr="00282A87" w:rsidRDefault="000A18D5" w:rsidP="009A125B">
            <w:pPr>
              <w:rPr>
                <w:b/>
              </w:rPr>
            </w:pPr>
            <w:r w:rsidRPr="00282A87">
              <w:rPr>
                <w:b/>
              </w:rPr>
              <w:t>Aktorzy uczestniczący</w:t>
            </w:r>
          </w:p>
        </w:tc>
        <w:tc>
          <w:tcPr>
            <w:tcW w:w="6176" w:type="dxa"/>
            <w:gridSpan w:val="2"/>
          </w:tcPr>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Administrator systemu</w:t>
            </w:r>
          </w:p>
        </w:tc>
      </w:tr>
      <w:tr w:rsidR="000A18D5" w:rsidRPr="00282A87" w:rsidTr="009A125B">
        <w:trPr>
          <w:trHeight w:val="368"/>
        </w:trPr>
        <w:tc>
          <w:tcPr>
            <w:tcW w:w="3112" w:type="dxa"/>
          </w:tcPr>
          <w:p w:rsidR="000A18D5" w:rsidRPr="00282A87" w:rsidRDefault="000A18D5" w:rsidP="009A125B">
            <w:pPr>
              <w:rPr>
                <w:b/>
              </w:rPr>
            </w:pPr>
            <w:r w:rsidRPr="00282A87">
              <w:rPr>
                <w:b/>
              </w:rPr>
              <w:t>Przepływ zdarzeń</w:t>
            </w:r>
          </w:p>
        </w:tc>
        <w:tc>
          <w:tcPr>
            <w:tcW w:w="3517" w:type="dxa"/>
            <w:tcBorders>
              <w:right w:val="nil"/>
            </w:tcBorders>
          </w:tcPr>
          <w:p w:rsidR="000A18D5" w:rsidRPr="00282A87" w:rsidRDefault="000A18D5" w:rsidP="009A125B"/>
          <w:p w:rsidR="000A18D5" w:rsidRPr="00282A87" w:rsidRDefault="000A18D5" w:rsidP="009A125B">
            <w:r w:rsidRPr="00282A87">
              <w:t>1. Użytkownik aplikacji wizual</w:t>
            </w:r>
            <w:r w:rsidRPr="00282A87">
              <w:t>i</w:t>
            </w:r>
            <w:r w:rsidRPr="00282A87">
              <w:t>zującej aktywuje funkcję "Zarej</w:t>
            </w:r>
            <w:r w:rsidRPr="00282A87">
              <w:t>e</w:t>
            </w:r>
            <w:r w:rsidRPr="00282A87">
              <w:t>struj się w systemie" w swoim panelu aplikacji.</w:t>
            </w:r>
          </w:p>
          <w:p w:rsidR="000A18D5" w:rsidRPr="00282A87" w:rsidRDefault="000A18D5" w:rsidP="009A125B">
            <w:r w:rsidRPr="00282A87">
              <w:t xml:space="preserve">  </w:t>
            </w:r>
          </w:p>
          <w:p w:rsidR="000A18D5" w:rsidRPr="00282A87" w:rsidRDefault="000A18D5" w:rsidP="009A125B"/>
          <w:p w:rsidR="000A18D5" w:rsidRPr="00282A87" w:rsidRDefault="000A18D5" w:rsidP="009A125B">
            <w:r w:rsidRPr="00282A87">
              <w:t>3. Użytkownik wypełnia form</w:t>
            </w:r>
            <w:r w:rsidRPr="00282A87">
              <w:t>u</w:t>
            </w:r>
            <w:r w:rsidRPr="00282A87">
              <w:t>larz uzupełniając wszystkie w</w:t>
            </w:r>
            <w:r w:rsidRPr="00282A87">
              <w:t>y</w:t>
            </w:r>
            <w:r w:rsidRPr="00282A87">
              <w:t>magane dane i wysyła wypełni</w:t>
            </w:r>
            <w:r w:rsidRPr="00282A87">
              <w:t>o</w:t>
            </w:r>
            <w:r w:rsidRPr="00282A87">
              <w:t>ny formularz do systemu.</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D1331F" w:rsidRPr="00282A87" w:rsidRDefault="00D1331F" w:rsidP="009A125B"/>
          <w:p w:rsidR="000A18D5" w:rsidRPr="00282A87" w:rsidRDefault="000A18D5" w:rsidP="009A125B">
            <w:r w:rsidRPr="00282A87">
              <w:t>6. Administrator systemu analiz</w:t>
            </w:r>
            <w:r w:rsidRPr="00282A87">
              <w:t>u</w:t>
            </w:r>
            <w:r w:rsidRPr="00282A87">
              <w:t>je informacje zawarte w formul</w:t>
            </w:r>
            <w:r w:rsidRPr="00282A87">
              <w:t>a</w:t>
            </w:r>
            <w:r w:rsidRPr="00282A87">
              <w:t>rzy po czym zatwierdza lub o</w:t>
            </w:r>
            <w:r w:rsidRPr="00282A87">
              <w:t>d</w:t>
            </w:r>
            <w:r w:rsidRPr="00282A87">
              <w:t>rzuca wniosek.</w:t>
            </w:r>
          </w:p>
        </w:tc>
        <w:tc>
          <w:tcPr>
            <w:tcW w:w="2659" w:type="dxa"/>
            <w:tcBorders>
              <w:left w:val="nil"/>
            </w:tcBorders>
          </w:tcPr>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r w:rsidRPr="00282A87">
              <w:t>2. System wyświetla w odpowiedzi stosowny formularz</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r w:rsidRPr="00282A87">
              <w:t>4. System informuje użytkowniku o przyjęciu zgłoszenia rejestracji i informuje, że konto oczekuje na zatwierdz</w:t>
            </w:r>
            <w:r w:rsidRPr="00282A87">
              <w:t>e</w:t>
            </w:r>
            <w:r w:rsidRPr="00282A87">
              <w:t>nie przez administratora.</w:t>
            </w:r>
          </w:p>
          <w:p w:rsidR="000A18D5" w:rsidRPr="00282A87" w:rsidRDefault="000A18D5" w:rsidP="009A125B"/>
          <w:p w:rsidR="000A18D5" w:rsidRPr="00282A87" w:rsidRDefault="000A18D5" w:rsidP="009A125B">
            <w:r w:rsidRPr="00282A87">
              <w:t>5. System informuje a</w:t>
            </w:r>
            <w:r w:rsidRPr="00282A87">
              <w:t>d</w:t>
            </w:r>
            <w:r w:rsidRPr="00282A87">
              <w:t>ministratora o nowym wniosku rejestracyjnym.</w:t>
            </w:r>
          </w:p>
          <w:p w:rsidR="000A18D5" w:rsidRPr="00282A87" w:rsidRDefault="000A18D5" w:rsidP="009A125B"/>
          <w:p w:rsidR="009A125B" w:rsidRPr="00282A87" w:rsidRDefault="009A125B" w:rsidP="009A125B"/>
          <w:p w:rsidR="009A125B" w:rsidRPr="00282A87" w:rsidRDefault="009A125B" w:rsidP="009A125B"/>
          <w:p w:rsidR="000A18D5" w:rsidRPr="00282A87" w:rsidRDefault="000A18D5" w:rsidP="009A125B">
            <w:r w:rsidRPr="00282A87">
              <w:t>7. System informuje użytkownika aplikacji wizualizującej mailowo o powodzeniu lub ni</w:t>
            </w:r>
            <w:r w:rsidRPr="00282A87">
              <w:t>e</w:t>
            </w:r>
            <w:r w:rsidRPr="00282A87">
              <w:t>powodzeniu rejestracji.</w:t>
            </w:r>
          </w:p>
        </w:tc>
      </w:tr>
      <w:tr w:rsidR="000A18D5" w:rsidRPr="00282A87" w:rsidTr="009A125B">
        <w:trPr>
          <w:trHeight w:val="368"/>
        </w:trPr>
        <w:tc>
          <w:tcPr>
            <w:tcW w:w="3112" w:type="dxa"/>
          </w:tcPr>
          <w:p w:rsidR="000A18D5" w:rsidRPr="00282A87" w:rsidRDefault="000A18D5" w:rsidP="009A125B">
            <w:pPr>
              <w:rPr>
                <w:b/>
              </w:rPr>
            </w:pPr>
            <w:r w:rsidRPr="00282A87">
              <w:rPr>
                <w:b/>
              </w:rPr>
              <w:t>Warunki wstępne</w:t>
            </w:r>
          </w:p>
        </w:tc>
        <w:tc>
          <w:tcPr>
            <w:tcW w:w="6176" w:type="dxa"/>
            <w:gridSpan w:val="2"/>
          </w:tcPr>
          <w:p w:rsidR="00282A87" w:rsidRPr="00282A87" w:rsidRDefault="00282A87" w:rsidP="00282A87">
            <w:pPr>
              <w:jc w:val="center"/>
            </w:pPr>
            <w:r>
              <w:t>-</w:t>
            </w:r>
          </w:p>
        </w:tc>
      </w:tr>
      <w:tr w:rsidR="000A18D5" w:rsidRPr="00282A87" w:rsidTr="009A125B">
        <w:trPr>
          <w:trHeight w:val="384"/>
        </w:trPr>
        <w:tc>
          <w:tcPr>
            <w:tcW w:w="3112" w:type="dxa"/>
          </w:tcPr>
          <w:p w:rsidR="000A18D5" w:rsidRPr="00282A87" w:rsidRDefault="000A18D5" w:rsidP="009A125B">
            <w:pPr>
              <w:rPr>
                <w:b/>
              </w:rPr>
            </w:pPr>
            <w:r w:rsidRPr="00282A87">
              <w:rPr>
                <w:b/>
              </w:rPr>
              <w:t>Warunki końcowe</w:t>
            </w:r>
          </w:p>
        </w:tc>
        <w:tc>
          <w:tcPr>
            <w:tcW w:w="6176" w:type="dxa"/>
            <w:gridSpan w:val="2"/>
          </w:tcPr>
          <w:p w:rsidR="000A18D5" w:rsidRPr="00282A87" w:rsidRDefault="000A18D5" w:rsidP="009A125B">
            <w:pPr>
              <w:pStyle w:val="Akapitzlist"/>
              <w:rPr>
                <w:rFonts w:ascii="Times New Roman" w:hAnsi="Times New Roman"/>
                <w:sz w:val="24"/>
                <w:szCs w:val="24"/>
              </w:rPr>
            </w:pPr>
          </w:p>
          <w:p w:rsidR="000A18D5" w:rsidRPr="00282A87" w:rsidRDefault="000A18D5" w:rsidP="009A125B">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p</w:t>
            </w:r>
            <w:r w:rsidRPr="00282A87">
              <w:rPr>
                <w:rFonts w:ascii="Times New Roman" w:hAnsi="Times New Roman"/>
                <w:sz w:val="24"/>
                <w:szCs w:val="24"/>
              </w:rPr>
              <w:t>o</w:t>
            </w:r>
            <w:r w:rsidRPr="00282A87">
              <w:rPr>
                <w:rFonts w:ascii="Times New Roman" w:hAnsi="Times New Roman"/>
                <w:sz w:val="24"/>
                <w:szCs w:val="24"/>
              </w:rPr>
              <w:t>twierdzenie rejestracji</w:t>
            </w:r>
          </w:p>
          <w:p w:rsidR="000A18D5" w:rsidRPr="00282A87" w:rsidRDefault="000A18D5" w:rsidP="009A125B">
            <w:pPr>
              <w:pStyle w:val="Akapitzlist"/>
              <w:rPr>
                <w:rFonts w:ascii="Times New Roman" w:hAnsi="Times New Roman"/>
                <w:sz w:val="24"/>
                <w:szCs w:val="24"/>
              </w:rPr>
            </w:pPr>
            <w:r w:rsidRPr="00282A87">
              <w:rPr>
                <w:rFonts w:ascii="Times New Roman" w:hAnsi="Times New Roman"/>
                <w:sz w:val="24"/>
                <w:szCs w:val="24"/>
              </w:rPr>
              <w:t>lub</w:t>
            </w: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info</w:t>
            </w:r>
            <w:r w:rsidRPr="00282A87">
              <w:rPr>
                <w:rFonts w:ascii="Times New Roman" w:hAnsi="Times New Roman"/>
                <w:sz w:val="24"/>
                <w:szCs w:val="24"/>
              </w:rPr>
              <w:t>r</w:t>
            </w:r>
            <w:r w:rsidRPr="00282A87">
              <w:rPr>
                <w:rFonts w:ascii="Times New Roman" w:hAnsi="Times New Roman"/>
                <w:sz w:val="24"/>
                <w:szCs w:val="24"/>
              </w:rPr>
              <w:t>mację o niepowodzeniu rejestracji</w:t>
            </w:r>
          </w:p>
          <w:p w:rsidR="000A18D5" w:rsidRPr="00282A87" w:rsidRDefault="000A18D5" w:rsidP="009A125B">
            <w:pPr>
              <w:pStyle w:val="Akapitzlist"/>
              <w:rPr>
                <w:rFonts w:ascii="Times New Roman" w:hAnsi="Times New Roman"/>
                <w:sz w:val="24"/>
                <w:szCs w:val="24"/>
              </w:rPr>
            </w:pPr>
          </w:p>
        </w:tc>
      </w:tr>
      <w:tr w:rsidR="000A18D5" w:rsidRPr="00282A87" w:rsidTr="009A125B">
        <w:trPr>
          <w:trHeight w:val="384"/>
        </w:trPr>
        <w:tc>
          <w:tcPr>
            <w:tcW w:w="3112" w:type="dxa"/>
          </w:tcPr>
          <w:p w:rsidR="000A18D5" w:rsidRPr="00282A87" w:rsidRDefault="000A18D5" w:rsidP="009A125B">
            <w:pPr>
              <w:rPr>
                <w:b/>
              </w:rPr>
            </w:pPr>
            <w:r w:rsidRPr="00282A87">
              <w:rPr>
                <w:b/>
              </w:rPr>
              <w:t>Wymagania jakościowe</w:t>
            </w:r>
          </w:p>
        </w:tc>
        <w:tc>
          <w:tcPr>
            <w:tcW w:w="6176" w:type="dxa"/>
            <w:gridSpan w:val="2"/>
          </w:tcPr>
          <w:p w:rsidR="000A18D5" w:rsidRPr="00282A87" w:rsidRDefault="000A18D5" w:rsidP="009A125B">
            <w:pPr>
              <w:jc w:val="center"/>
              <w:rPr>
                <w:b/>
              </w:rPr>
            </w:pPr>
            <w:r w:rsidRPr="00282A87">
              <w:rPr>
                <w:b/>
              </w:rPr>
              <w:t>-</w:t>
            </w:r>
          </w:p>
        </w:tc>
      </w:tr>
    </w:tbl>
    <w:p w:rsidR="00894A15" w:rsidRPr="009A7459" w:rsidRDefault="00531DF3" w:rsidP="00894A15">
      <w:pPr>
        <w:pStyle w:val="Nagwek4"/>
        <w:rPr>
          <w:b w:val="0"/>
        </w:rPr>
      </w:pPr>
      <w:bookmarkStart w:id="75" w:name="_Toc449204599"/>
      <w:r>
        <w:lastRenderedPageBreak/>
        <w:t xml:space="preserve">Scenariusz przypadku użycia </w:t>
      </w:r>
      <w:r w:rsidR="00894A15">
        <w:t>- Zaloguj się</w:t>
      </w:r>
      <w:bookmarkEnd w:id="75"/>
    </w:p>
    <w:p w:rsidR="000A18D5" w:rsidRDefault="000A18D5" w:rsidP="000A18D5"/>
    <w:tbl>
      <w:tblPr>
        <w:tblStyle w:val="Tabela-Siatka"/>
        <w:tblW w:w="0" w:type="auto"/>
        <w:tblLook w:val="04A0"/>
      </w:tblPr>
      <w:tblGrid>
        <w:gridCol w:w="3112"/>
        <w:gridCol w:w="3374"/>
        <w:gridCol w:w="2800"/>
      </w:tblGrid>
      <w:tr w:rsidR="000A18D5" w:rsidRPr="00282A87" w:rsidTr="009A125B">
        <w:trPr>
          <w:trHeight w:val="368"/>
        </w:trPr>
        <w:tc>
          <w:tcPr>
            <w:tcW w:w="3112" w:type="dxa"/>
          </w:tcPr>
          <w:p w:rsidR="000A18D5" w:rsidRPr="00282A87" w:rsidRDefault="000A18D5" w:rsidP="009A125B">
            <w:pPr>
              <w:rPr>
                <w:b/>
              </w:rPr>
            </w:pPr>
            <w:r w:rsidRPr="00282A87">
              <w:rPr>
                <w:b/>
              </w:rPr>
              <w:t>Nazwa przypadku użycia</w:t>
            </w:r>
          </w:p>
        </w:tc>
        <w:tc>
          <w:tcPr>
            <w:tcW w:w="6176" w:type="dxa"/>
            <w:gridSpan w:val="2"/>
          </w:tcPr>
          <w:p w:rsidR="000A18D5" w:rsidRPr="00282A87" w:rsidRDefault="000A18D5" w:rsidP="009A125B">
            <w:r w:rsidRPr="00282A87">
              <w:t>Zaloguj się w systemie</w:t>
            </w:r>
          </w:p>
        </w:tc>
      </w:tr>
      <w:tr w:rsidR="000A18D5" w:rsidRPr="00282A87" w:rsidTr="009A125B">
        <w:trPr>
          <w:trHeight w:val="368"/>
        </w:trPr>
        <w:tc>
          <w:tcPr>
            <w:tcW w:w="3112" w:type="dxa"/>
          </w:tcPr>
          <w:p w:rsidR="000A18D5" w:rsidRPr="00282A87" w:rsidRDefault="000A18D5" w:rsidP="009A125B">
            <w:pPr>
              <w:rPr>
                <w:b/>
              </w:rPr>
            </w:pPr>
            <w:r w:rsidRPr="00282A87">
              <w:rPr>
                <w:b/>
              </w:rPr>
              <w:t>Aktorzy uczestniczący</w:t>
            </w:r>
          </w:p>
        </w:tc>
        <w:tc>
          <w:tcPr>
            <w:tcW w:w="6176" w:type="dxa"/>
            <w:gridSpan w:val="2"/>
          </w:tcPr>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0A18D5" w:rsidRPr="00282A87" w:rsidTr="009A125B">
        <w:trPr>
          <w:trHeight w:val="368"/>
        </w:trPr>
        <w:tc>
          <w:tcPr>
            <w:tcW w:w="3112" w:type="dxa"/>
          </w:tcPr>
          <w:p w:rsidR="000A18D5" w:rsidRPr="00282A87" w:rsidRDefault="000A18D5" w:rsidP="009A125B">
            <w:pPr>
              <w:rPr>
                <w:b/>
              </w:rPr>
            </w:pPr>
            <w:r w:rsidRPr="00282A87">
              <w:rPr>
                <w:b/>
              </w:rPr>
              <w:t>Przepływ zdarzeń</w:t>
            </w:r>
          </w:p>
        </w:tc>
        <w:tc>
          <w:tcPr>
            <w:tcW w:w="3375" w:type="dxa"/>
            <w:tcBorders>
              <w:right w:val="nil"/>
            </w:tcBorders>
          </w:tcPr>
          <w:p w:rsidR="000A18D5" w:rsidRPr="00282A87" w:rsidRDefault="000A18D5" w:rsidP="009A125B"/>
          <w:p w:rsidR="000A18D5" w:rsidRPr="00282A87" w:rsidRDefault="000A18D5" w:rsidP="009A125B">
            <w:r w:rsidRPr="00282A87">
              <w:t>1. Użytkownik aplikacji wiz</w:t>
            </w:r>
            <w:r w:rsidRPr="00282A87">
              <w:t>u</w:t>
            </w:r>
            <w:r w:rsidRPr="00282A87">
              <w:t>alizującej</w:t>
            </w:r>
          </w:p>
          <w:p w:rsidR="000A18D5" w:rsidRPr="00282A87" w:rsidRDefault="000A18D5" w:rsidP="009A125B">
            <w:r w:rsidRPr="00282A87">
              <w:t xml:space="preserve">wprowadza w wyznaczone miejsca dane uwierzytelniające w postaci </w:t>
            </w:r>
            <w:proofErr w:type="spellStart"/>
            <w:r w:rsidRPr="00282A87">
              <w:t>loginu</w:t>
            </w:r>
            <w:proofErr w:type="spellEnd"/>
            <w:r w:rsidRPr="00282A87">
              <w:t xml:space="preserve"> i hasła.</w:t>
            </w:r>
          </w:p>
          <w:p w:rsidR="000A18D5" w:rsidRPr="00282A87" w:rsidRDefault="000A18D5" w:rsidP="009A125B">
            <w:r w:rsidRPr="00282A87">
              <w:t xml:space="preserve">  </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tc>
        <w:tc>
          <w:tcPr>
            <w:tcW w:w="2801" w:type="dxa"/>
            <w:tcBorders>
              <w:left w:val="nil"/>
            </w:tcBorders>
          </w:tcPr>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9A125B" w:rsidRPr="00282A87" w:rsidRDefault="009A125B" w:rsidP="009A125B"/>
          <w:p w:rsidR="000A18D5" w:rsidRPr="00282A87" w:rsidRDefault="000A18D5" w:rsidP="009A125B">
            <w:r w:rsidRPr="00282A87">
              <w:t>2. System sprawdza p</w:t>
            </w:r>
            <w:r w:rsidRPr="00282A87">
              <w:t>o</w:t>
            </w:r>
            <w:r w:rsidRPr="00282A87">
              <w:t>prawność wprowadzonych danych oraz czy dane ko</w:t>
            </w:r>
            <w:r w:rsidRPr="00282A87">
              <w:t>n</w:t>
            </w:r>
            <w:r w:rsidRPr="00282A87">
              <w:t>to jest aktywne. W prz</w:t>
            </w:r>
            <w:r w:rsidRPr="00282A87">
              <w:t>y</w:t>
            </w:r>
            <w:r w:rsidRPr="00282A87">
              <w:t>padku powodzenia oper</w:t>
            </w:r>
            <w:r w:rsidRPr="00282A87">
              <w:t>a</w:t>
            </w:r>
            <w:r w:rsidRPr="00282A87">
              <w:t>cji przenosi użytkownika do głównego widoku. W przypadku niepowodzenia informuje o tym użytko</w:t>
            </w:r>
            <w:r w:rsidRPr="00282A87">
              <w:t>w</w:t>
            </w:r>
            <w:r w:rsidRPr="00282A87">
              <w:t>nika poprzez odpowiedni komunikat.</w:t>
            </w:r>
          </w:p>
          <w:p w:rsidR="000A18D5" w:rsidRPr="00282A87" w:rsidRDefault="000A18D5" w:rsidP="009A125B"/>
        </w:tc>
      </w:tr>
      <w:tr w:rsidR="000A18D5" w:rsidRPr="00282A87" w:rsidTr="009A125B">
        <w:trPr>
          <w:trHeight w:val="368"/>
        </w:trPr>
        <w:tc>
          <w:tcPr>
            <w:tcW w:w="3112" w:type="dxa"/>
          </w:tcPr>
          <w:p w:rsidR="000A18D5" w:rsidRPr="00282A87" w:rsidRDefault="000A18D5" w:rsidP="009A125B">
            <w:pPr>
              <w:rPr>
                <w:b/>
              </w:rPr>
            </w:pPr>
            <w:r w:rsidRPr="00282A87">
              <w:rPr>
                <w:b/>
              </w:rPr>
              <w:t>Warunki wstępne</w:t>
            </w:r>
          </w:p>
        </w:tc>
        <w:tc>
          <w:tcPr>
            <w:tcW w:w="6176" w:type="dxa"/>
            <w:gridSpan w:val="2"/>
          </w:tcPr>
          <w:p w:rsidR="000A18D5" w:rsidRPr="00282A87" w:rsidRDefault="000A18D5" w:rsidP="009A125B"/>
          <w:p w:rsidR="000A18D5" w:rsidRPr="00282A87" w:rsidRDefault="000A18D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zarejestr</w:t>
            </w:r>
            <w:r w:rsidRPr="00282A87">
              <w:rPr>
                <w:rFonts w:ascii="Times New Roman" w:hAnsi="Times New Roman"/>
                <w:sz w:val="24"/>
                <w:szCs w:val="24"/>
              </w:rPr>
              <w:t>o</w:t>
            </w:r>
            <w:r w:rsidRPr="00282A87">
              <w:rPr>
                <w:rFonts w:ascii="Times New Roman" w:hAnsi="Times New Roman"/>
                <w:sz w:val="24"/>
                <w:szCs w:val="24"/>
              </w:rPr>
              <w:t>wany w systemie</w:t>
            </w:r>
          </w:p>
          <w:p w:rsidR="000A18D5" w:rsidRPr="00282A87" w:rsidRDefault="000A18D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Konto użytkownika zostało aktywowane przez adm</w:t>
            </w:r>
            <w:r w:rsidRPr="00282A87">
              <w:rPr>
                <w:rFonts w:ascii="Times New Roman" w:hAnsi="Times New Roman"/>
                <w:sz w:val="24"/>
                <w:szCs w:val="24"/>
              </w:rPr>
              <w:t>i</w:t>
            </w:r>
            <w:r w:rsidRPr="00282A87">
              <w:rPr>
                <w:rFonts w:ascii="Times New Roman" w:hAnsi="Times New Roman"/>
                <w:sz w:val="24"/>
                <w:szCs w:val="24"/>
              </w:rPr>
              <w:t>nistratora systemu</w:t>
            </w:r>
          </w:p>
          <w:p w:rsidR="000A18D5" w:rsidRPr="00282A87" w:rsidRDefault="000A18D5" w:rsidP="009A125B"/>
        </w:tc>
      </w:tr>
      <w:tr w:rsidR="000A18D5" w:rsidRPr="00282A87" w:rsidTr="009A125B">
        <w:trPr>
          <w:trHeight w:val="384"/>
        </w:trPr>
        <w:tc>
          <w:tcPr>
            <w:tcW w:w="3112" w:type="dxa"/>
          </w:tcPr>
          <w:p w:rsidR="000A18D5" w:rsidRPr="00282A87" w:rsidRDefault="000A18D5" w:rsidP="009A125B">
            <w:pPr>
              <w:rPr>
                <w:b/>
              </w:rPr>
            </w:pPr>
            <w:r w:rsidRPr="00282A87">
              <w:rPr>
                <w:b/>
              </w:rPr>
              <w:t>Warunki końcowe</w:t>
            </w:r>
          </w:p>
        </w:tc>
        <w:tc>
          <w:tcPr>
            <w:tcW w:w="6176" w:type="dxa"/>
            <w:gridSpan w:val="2"/>
          </w:tcPr>
          <w:p w:rsidR="000A18D5" w:rsidRPr="00282A87" w:rsidRDefault="000A18D5" w:rsidP="009A125B">
            <w:pPr>
              <w:pStyle w:val="Akapitzlist"/>
              <w:rPr>
                <w:rFonts w:ascii="Times New Roman" w:hAnsi="Times New Roman"/>
                <w:sz w:val="24"/>
                <w:szCs w:val="24"/>
              </w:rPr>
            </w:pP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został uwierz</w:t>
            </w:r>
            <w:r w:rsidRPr="00282A87">
              <w:rPr>
                <w:rFonts w:ascii="Times New Roman" w:hAnsi="Times New Roman"/>
                <w:sz w:val="24"/>
                <w:szCs w:val="24"/>
              </w:rPr>
              <w:t>y</w:t>
            </w:r>
            <w:r w:rsidRPr="00282A87">
              <w:rPr>
                <w:rFonts w:ascii="Times New Roman" w:hAnsi="Times New Roman"/>
                <w:sz w:val="24"/>
                <w:szCs w:val="24"/>
              </w:rPr>
              <w:t>telniony i przeniesiony do widoku głównego aplikacji</w:t>
            </w:r>
          </w:p>
          <w:p w:rsidR="000A18D5" w:rsidRPr="00282A87" w:rsidRDefault="000A18D5" w:rsidP="009A125B">
            <w:pPr>
              <w:pStyle w:val="Akapitzlist"/>
              <w:rPr>
                <w:rFonts w:ascii="Times New Roman" w:hAnsi="Times New Roman"/>
                <w:sz w:val="24"/>
                <w:szCs w:val="24"/>
              </w:rPr>
            </w:pPr>
          </w:p>
          <w:p w:rsidR="000A18D5" w:rsidRPr="00282A87" w:rsidRDefault="000A18D5" w:rsidP="009A125B">
            <w:pPr>
              <w:pStyle w:val="Akapitzlist"/>
              <w:rPr>
                <w:rFonts w:ascii="Times New Roman" w:hAnsi="Times New Roman"/>
                <w:sz w:val="24"/>
                <w:szCs w:val="24"/>
              </w:rPr>
            </w:pPr>
            <w:r w:rsidRPr="00282A87">
              <w:rPr>
                <w:rFonts w:ascii="Times New Roman" w:hAnsi="Times New Roman"/>
                <w:sz w:val="24"/>
                <w:szCs w:val="24"/>
              </w:rPr>
              <w:t>lub</w:t>
            </w:r>
          </w:p>
          <w:p w:rsidR="000A18D5" w:rsidRPr="00282A87" w:rsidRDefault="000A18D5" w:rsidP="009A125B">
            <w:pPr>
              <w:pStyle w:val="Akapitzlist"/>
              <w:rPr>
                <w:rFonts w:ascii="Times New Roman" w:hAnsi="Times New Roman"/>
                <w:sz w:val="24"/>
                <w:szCs w:val="24"/>
              </w:rPr>
            </w:pP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info</w:t>
            </w:r>
            <w:r w:rsidRPr="00282A87">
              <w:rPr>
                <w:rFonts w:ascii="Times New Roman" w:hAnsi="Times New Roman"/>
                <w:sz w:val="24"/>
                <w:szCs w:val="24"/>
              </w:rPr>
              <w:t>r</w:t>
            </w:r>
            <w:r w:rsidRPr="00282A87">
              <w:rPr>
                <w:rFonts w:ascii="Times New Roman" w:hAnsi="Times New Roman"/>
                <w:sz w:val="24"/>
                <w:szCs w:val="24"/>
              </w:rPr>
              <w:t>mację o niepowodzeniu operacji logowania.</w:t>
            </w:r>
          </w:p>
          <w:p w:rsidR="000A18D5" w:rsidRPr="00282A87" w:rsidRDefault="000A18D5" w:rsidP="009A125B">
            <w:pPr>
              <w:pStyle w:val="Akapitzlist"/>
              <w:rPr>
                <w:rFonts w:ascii="Times New Roman" w:hAnsi="Times New Roman"/>
                <w:sz w:val="24"/>
                <w:szCs w:val="24"/>
              </w:rPr>
            </w:pPr>
          </w:p>
        </w:tc>
      </w:tr>
      <w:tr w:rsidR="000A18D5" w:rsidRPr="00282A87" w:rsidTr="009A125B">
        <w:trPr>
          <w:trHeight w:val="384"/>
        </w:trPr>
        <w:tc>
          <w:tcPr>
            <w:tcW w:w="3112" w:type="dxa"/>
          </w:tcPr>
          <w:p w:rsidR="000A18D5" w:rsidRPr="00282A87" w:rsidRDefault="000A18D5" w:rsidP="009A125B">
            <w:pPr>
              <w:rPr>
                <w:b/>
              </w:rPr>
            </w:pPr>
            <w:r w:rsidRPr="00282A87">
              <w:rPr>
                <w:b/>
              </w:rPr>
              <w:t>Wymagania jakościowe</w:t>
            </w:r>
          </w:p>
        </w:tc>
        <w:tc>
          <w:tcPr>
            <w:tcW w:w="6176" w:type="dxa"/>
            <w:gridSpan w:val="2"/>
          </w:tcPr>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Komunikat o niepowodzeniu operacji logowania z</w:t>
            </w:r>
            <w:r w:rsidRPr="00282A87">
              <w:rPr>
                <w:rFonts w:ascii="Times New Roman" w:hAnsi="Times New Roman"/>
                <w:sz w:val="24"/>
                <w:szCs w:val="24"/>
              </w:rPr>
              <w:t>a</w:t>
            </w:r>
            <w:r w:rsidRPr="00282A87">
              <w:rPr>
                <w:rFonts w:ascii="Times New Roman" w:hAnsi="Times New Roman"/>
                <w:sz w:val="24"/>
                <w:szCs w:val="24"/>
              </w:rPr>
              <w:t>wiera dane dotyczące powodu niepowodzenia: złe d</w:t>
            </w:r>
            <w:r w:rsidRPr="00282A87">
              <w:rPr>
                <w:rFonts w:ascii="Times New Roman" w:hAnsi="Times New Roman"/>
                <w:sz w:val="24"/>
                <w:szCs w:val="24"/>
              </w:rPr>
              <w:t>a</w:t>
            </w:r>
            <w:r w:rsidRPr="00282A87">
              <w:rPr>
                <w:rFonts w:ascii="Times New Roman" w:hAnsi="Times New Roman"/>
                <w:sz w:val="24"/>
                <w:szCs w:val="24"/>
              </w:rPr>
              <w:t xml:space="preserve">ne uwierzytelniające lub konto nieaktywne. </w:t>
            </w:r>
          </w:p>
        </w:tc>
      </w:tr>
    </w:tbl>
    <w:p w:rsidR="000A18D5" w:rsidRPr="000A18D5" w:rsidRDefault="000A18D5" w:rsidP="000A18D5"/>
    <w:p w:rsidR="00894A15" w:rsidRDefault="00894A15" w:rsidP="00894A15"/>
    <w:p w:rsidR="000A18D5" w:rsidRDefault="000A18D5" w:rsidP="00894A15"/>
    <w:p w:rsidR="00894A15" w:rsidRDefault="00531DF3" w:rsidP="00894A15">
      <w:pPr>
        <w:pStyle w:val="Nagwek4"/>
      </w:pPr>
      <w:bookmarkStart w:id="76" w:name="_Toc449204600"/>
      <w:r>
        <w:lastRenderedPageBreak/>
        <w:t xml:space="preserve">Scenariusz przypadku użycia </w:t>
      </w:r>
      <w:r w:rsidR="00894A15">
        <w:t>- Oglądaj wizualizację</w:t>
      </w:r>
      <w:bookmarkEnd w:id="76"/>
    </w:p>
    <w:p w:rsidR="00EE4D18" w:rsidRDefault="00EE4D18" w:rsidP="00EE4D18"/>
    <w:tbl>
      <w:tblPr>
        <w:tblStyle w:val="Tabela-Siatka"/>
        <w:tblW w:w="0" w:type="auto"/>
        <w:tblLook w:val="04A0"/>
      </w:tblPr>
      <w:tblGrid>
        <w:gridCol w:w="3112"/>
        <w:gridCol w:w="3374"/>
        <w:gridCol w:w="2800"/>
      </w:tblGrid>
      <w:tr w:rsidR="00EE4D18" w:rsidTr="00890702">
        <w:trPr>
          <w:trHeight w:val="368"/>
        </w:trPr>
        <w:tc>
          <w:tcPr>
            <w:tcW w:w="3112" w:type="dxa"/>
          </w:tcPr>
          <w:p w:rsidR="00EE4D18" w:rsidRPr="00282A87" w:rsidRDefault="00EE4D18" w:rsidP="00890702">
            <w:pPr>
              <w:rPr>
                <w:b/>
              </w:rPr>
            </w:pPr>
            <w:r w:rsidRPr="00282A87">
              <w:rPr>
                <w:b/>
              </w:rPr>
              <w:t>Nazwa przypadku użycia</w:t>
            </w:r>
          </w:p>
        </w:tc>
        <w:tc>
          <w:tcPr>
            <w:tcW w:w="6176" w:type="dxa"/>
            <w:gridSpan w:val="2"/>
          </w:tcPr>
          <w:p w:rsidR="00EE4D18" w:rsidRPr="00282A87" w:rsidRDefault="00EE4D18" w:rsidP="00890702">
            <w:r w:rsidRPr="00282A87">
              <w:t>Oglądaj wizualizację</w:t>
            </w:r>
          </w:p>
        </w:tc>
      </w:tr>
      <w:tr w:rsidR="00EE4D18" w:rsidTr="00890702">
        <w:trPr>
          <w:trHeight w:val="368"/>
        </w:trPr>
        <w:tc>
          <w:tcPr>
            <w:tcW w:w="3112" w:type="dxa"/>
          </w:tcPr>
          <w:p w:rsidR="00EE4D18" w:rsidRPr="00282A87" w:rsidRDefault="00EE4D18" w:rsidP="00890702">
            <w:pPr>
              <w:rPr>
                <w:b/>
              </w:rPr>
            </w:pPr>
            <w:r w:rsidRPr="00282A87">
              <w:rPr>
                <w:b/>
              </w:rPr>
              <w:t>Aktorzy uczestniczący</w:t>
            </w:r>
          </w:p>
        </w:tc>
        <w:tc>
          <w:tcPr>
            <w:tcW w:w="6176" w:type="dxa"/>
            <w:gridSpan w:val="2"/>
          </w:tcPr>
          <w:p w:rsidR="00EE4D18" w:rsidRPr="00282A87" w:rsidRDefault="00EE4D18"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EE4D18" w:rsidTr="00890702">
        <w:trPr>
          <w:trHeight w:val="368"/>
        </w:trPr>
        <w:tc>
          <w:tcPr>
            <w:tcW w:w="3112" w:type="dxa"/>
          </w:tcPr>
          <w:p w:rsidR="00EE4D18" w:rsidRPr="00282A87" w:rsidRDefault="00EE4D18" w:rsidP="00890702">
            <w:pPr>
              <w:rPr>
                <w:b/>
              </w:rPr>
            </w:pPr>
            <w:r w:rsidRPr="00282A87">
              <w:rPr>
                <w:b/>
              </w:rPr>
              <w:t>Przepływ zdarzeń</w:t>
            </w:r>
          </w:p>
        </w:tc>
        <w:tc>
          <w:tcPr>
            <w:tcW w:w="3375" w:type="dxa"/>
            <w:tcBorders>
              <w:right w:val="nil"/>
            </w:tcBorders>
          </w:tcPr>
          <w:p w:rsidR="00EE4D18" w:rsidRPr="00282A87" w:rsidRDefault="00EE4D18" w:rsidP="00890702"/>
          <w:p w:rsidR="00EE4D18" w:rsidRPr="00282A87" w:rsidRDefault="00EE4D18" w:rsidP="00890702">
            <w:r w:rsidRPr="00282A87">
              <w:t>1. Użytkownik aplikacji wiz</w:t>
            </w:r>
            <w:r w:rsidRPr="00282A87">
              <w:t>u</w:t>
            </w:r>
            <w:r w:rsidRPr="00282A87">
              <w:t>alizującej wybiera z menu opcję wizualizacja.</w:t>
            </w:r>
          </w:p>
          <w:p w:rsidR="00EE4D18" w:rsidRPr="00282A87" w:rsidRDefault="00EE4D18" w:rsidP="00890702">
            <w:r w:rsidRPr="00282A87">
              <w:t xml:space="preserve">  </w:t>
            </w:r>
          </w:p>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tc>
        <w:tc>
          <w:tcPr>
            <w:tcW w:w="2801" w:type="dxa"/>
            <w:tcBorders>
              <w:left w:val="nil"/>
            </w:tcBorders>
          </w:tcPr>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EE4D18">
            <w:r w:rsidRPr="00282A87">
              <w:t>2. System wyświetla na ekranie widok wizualiz</w:t>
            </w:r>
            <w:r w:rsidRPr="00282A87">
              <w:t>a</w:t>
            </w:r>
            <w:r w:rsidRPr="00282A87">
              <w:t>cji</w:t>
            </w:r>
          </w:p>
        </w:tc>
      </w:tr>
      <w:tr w:rsidR="00EE4D18" w:rsidTr="00890702">
        <w:trPr>
          <w:trHeight w:val="368"/>
        </w:trPr>
        <w:tc>
          <w:tcPr>
            <w:tcW w:w="3112" w:type="dxa"/>
          </w:tcPr>
          <w:p w:rsidR="00EE4D18" w:rsidRPr="00282A87" w:rsidRDefault="00EE4D18" w:rsidP="00890702">
            <w:pPr>
              <w:rPr>
                <w:b/>
              </w:rPr>
            </w:pPr>
            <w:r w:rsidRPr="00282A87">
              <w:rPr>
                <w:b/>
              </w:rPr>
              <w:t>Warunki wstępne</w:t>
            </w:r>
          </w:p>
        </w:tc>
        <w:tc>
          <w:tcPr>
            <w:tcW w:w="6176" w:type="dxa"/>
            <w:gridSpan w:val="2"/>
          </w:tcPr>
          <w:p w:rsidR="00EE4D18" w:rsidRPr="00282A87" w:rsidRDefault="00EE4D18" w:rsidP="00890702"/>
          <w:p w:rsidR="00EE4D18" w:rsidRPr="00282A87" w:rsidRDefault="00EE4D18"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EE4D18"/>
        </w:tc>
      </w:tr>
      <w:tr w:rsidR="00EE4D18" w:rsidTr="00890702">
        <w:trPr>
          <w:trHeight w:val="384"/>
        </w:trPr>
        <w:tc>
          <w:tcPr>
            <w:tcW w:w="3112" w:type="dxa"/>
          </w:tcPr>
          <w:p w:rsidR="00EE4D18" w:rsidRPr="00282A87" w:rsidRDefault="00EE4D18" w:rsidP="00890702">
            <w:pPr>
              <w:rPr>
                <w:b/>
              </w:rPr>
            </w:pPr>
            <w:r w:rsidRPr="00282A87">
              <w:rPr>
                <w:b/>
              </w:rPr>
              <w:t>Warunki końcowe</w:t>
            </w:r>
          </w:p>
        </w:tc>
        <w:tc>
          <w:tcPr>
            <w:tcW w:w="6176" w:type="dxa"/>
            <w:gridSpan w:val="2"/>
          </w:tcPr>
          <w:p w:rsidR="00EE4D18" w:rsidRPr="00282A87" w:rsidRDefault="00EE4D18" w:rsidP="00890702">
            <w:pPr>
              <w:pStyle w:val="Akapitzlist"/>
              <w:rPr>
                <w:rFonts w:ascii="Times New Roman" w:hAnsi="Times New Roman"/>
                <w:sz w:val="24"/>
                <w:szCs w:val="24"/>
              </w:rPr>
            </w:pPr>
          </w:p>
          <w:p w:rsidR="00EE4D18" w:rsidRPr="00282A87" w:rsidRDefault="00EE4D18" w:rsidP="00890702">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został przeni</w:t>
            </w:r>
            <w:r w:rsidRPr="00282A87">
              <w:rPr>
                <w:rFonts w:ascii="Times New Roman" w:hAnsi="Times New Roman"/>
                <w:sz w:val="24"/>
                <w:szCs w:val="24"/>
              </w:rPr>
              <w:t>e</w:t>
            </w:r>
            <w:r w:rsidRPr="00282A87">
              <w:rPr>
                <w:rFonts w:ascii="Times New Roman" w:hAnsi="Times New Roman"/>
                <w:sz w:val="24"/>
                <w:szCs w:val="24"/>
              </w:rPr>
              <w:t>siony do widoku wizualizacji</w:t>
            </w:r>
          </w:p>
          <w:p w:rsidR="00EE4D18" w:rsidRPr="00282A87" w:rsidRDefault="00EE4D18" w:rsidP="00EE4D18">
            <w:pPr>
              <w:pStyle w:val="Akapitzlist"/>
              <w:spacing w:line="240" w:lineRule="auto"/>
              <w:contextualSpacing/>
              <w:jc w:val="left"/>
              <w:rPr>
                <w:rFonts w:ascii="Times New Roman" w:hAnsi="Times New Roman"/>
                <w:sz w:val="24"/>
                <w:szCs w:val="24"/>
              </w:rPr>
            </w:pPr>
          </w:p>
        </w:tc>
      </w:tr>
      <w:tr w:rsidR="00EE4D18" w:rsidTr="00890702">
        <w:trPr>
          <w:trHeight w:val="384"/>
        </w:trPr>
        <w:tc>
          <w:tcPr>
            <w:tcW w:w="3112" w:type="dxa"/>
          </w:tcPr>
          <w:p w:rsidR="00EE4D18" w:rsidRPr="00282A87" w:rsidRDefault="00EE4D18" w:rsidP="00890702">
            <w:pPr>
              <w:rPr>
                <w:b/>
              </w:rPr>
            </w:pPr>
            <w:r w:rsidRPr="00282A87">
              <w:rPr>
                <w:b/>
              </w:rPr>
              <w:t>Wymagania jakościowe</w:t>
            </w:r>
          </w:p>
        </w:tc>
        <w:tc>
          <w:tcPr>
            <w:tcW w:w="6176" w:type="dxa"/>
            <w:gridSpan w:val="2"/>
          </w:tcPr>
          <w:p w:rsidR="00EE4D18" w:rsidRPr="00282A87" w:rsidRDefault="00EE4D18" w:rsidP="00EE4D18">
            <w:pPr>
              <w:pStyle w:val="Akapitzlist"/>
              <w:spacing w:line="240" w:lineRule="auto"/>
              <w:contextualSpacing/>
              <w:jc w:val="left"/>
              <w:rPr>
                <w:rFonts w:ascii="Times New Roman" w:hAnsi="Times New Roman"/>
                <w:sz w:val="24"/>
                <w:szCs w:val="24"/>
              </w:rPr>
            </w:pPr>
          </w:p>
        </w:tc>
      </w:tr>
    </w:tbl>
    <w:p w:rsidR="00EE4D18" w:rsidRPr="00EE4D18" w:rsidRDefault="00EE4D18" w:rsidP="00EE4D18"/>
    <w:p w:rsidR="00894A15" w:rsidRDefault="00894A15"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894A15" w:rsidRDefault="00531DF3" w:rsidP="00894A15">
      <w:pPr>
        <w:pStyle w:val="Nagwek4"/>
      </w:pPr>
      <w:bookmarkStart w:id="77" w:name="_Toc449204601"/>
      <w:r>
        <w:lastRenderedPageBreak/>
        <w:t xml:space="preserve">Scenariusz przypadku użycia </w:t>
      </w:r>
      <w:r w:rsidR="00894A15">
        <w:t>- Edytuj preferencje wizualizacji</w:t>
      </w:r>
      <w:bookmarkEnd w:id="77"/>
    </w:p>
    <w:p w:rsidR="00EE4D18" w:rsidRDefault="00EE4D18" w:rsidP="00EE4D18"/>
    <w:tbl>
      <w:tblPr>
        <w:tblStyle w:val="Tabela-Siatka"/>
        <w:tblW w:w="0" w:type="auto"/>
        <w:tblLook w:val="04A0"/>
      </w:tblPr>
      <w:tblGrid>
        <w:gridCol w:w="3112"/>
        <w:gridCol w:w="3374"/>
        <w:gridCol w:w="2800"/>
      </w:tblGrid>
      <w:tr w:rsidR="00EE4D18" w:rsidTr="00EE4D18">
        <w:trPr>
          <w:trHeight w:val="368"/>
        </w:trPr>
        <w:tc>
          <w:tcPr>
            <w:tcW w:w="3112" w:type="dxa"/>
          </w:tcPr>
          <w:p w:rsidR="00EE4D18" w:rsidRPr="0086680C" w:rsidRDefault="00EE4D18" w:rsidP="00890702">
            <w:pPr>
              <w:rPr>
                <w:b/>
                <w:szCs w:val="20"/>
              </w:rPr>
            </w:pPr>
            <w:r w:rsidRPr="0086680C">
              <w:rPr>
                <w:b/>
                <w:szCs w:val="20"/>
              </w:rPr>
              <w:t>Nazwa przypadku użycia</w:t>
            </w:r>
          </w:p>
        </w:tc>
        <w:tc>
          <w:tcPr>
            <w:tcW w:w="6174" w:type="dxa"/>
            <w:gridSpan w:val="2"/>
          </w:tcPr>
          <w:p w:rsidR="00EE4D18" w:rsidRPr="0086680C" w:rsidRDefault="00EE4D18" w:rsidP="00890702">
            <w:pPr>
              <w:rPr>
                <w:szCs w:val="20"/>
              </w:rPr>
            </w:pPr>
            <w:r>
              <w:rPr>
                <w:szCs w:val="20"/>
              </w:rPr>
              <w:t>Edytuj preferencje wizualizacji</w:t>
            </w:r>
          </w:p>
        </w:tc>
      </w:tr>
      <w:tr w:rsidR="00EE4D18" w:rsidTr="00EE4D18">
        <w:trPr>
          <w:trHeight w:val="368"/>
        </w:trPr>
        <w:tc>
          <w:tcPr>
            <w:tcW w:w="3112" w:type="dxa"/>
          </w:tcPr>
          <w:p w:rsidR="00EE4D18" w:rsidRPr="0086680C" w:rsidRDefault="00EE4D18" w:rsidP="00890702">
            <w:pPr>
              <w:rPr>
                <w:b/>
                <w:szCs w:val="20"/>
              </w:rPr>
            </w:pPr>
            <w:r w:rsidRPr="0086680C">
              <w:rPr>
                <w:b/>
                <w:szCs w:val="20"/>
              </w:rPr>
              <w:t>Aktorzy uczestniczący</w:t>
            </w:r>
          </w:p>
        </w:tc>
        <w:tc>
          <w:tcPr>
            <w:tcW w:w="6174" w:type="dxa"/>
            <w:gridSpan w:val="2"/>
          </w:tcPr>
          <w:p w:rsidR="00EE4D18" w:rsidRPr="0086680C" w:rsidRDefault="00EE4D18" w:rsidP="00890702">
            <w:pPr>
              <w:pStyle w:val="Akapitzlist"/>
              <w:numPr>
                <w:ilvl w:val="0"/>
                <w:numId w:val="39"/>
              </w:numPr>
              <w:spacing w:line="240" w:lineRule="auto"/>
              <w:contextualSpacing/>
              <w:jc w:val="left"/>
              <w:rPr>
                <w:szCs w:val="20"/>
              </w:rPr>
            </w:pPr>
            <w:r w:rsidRPr="0086680C">
              <w:rPr>
                <w:szCs w:val="20"/>
              </w:rPr>
              <w:t>Użytkownik aplikacji wizualizującej</w:t>
            </w:r>
          </w:p>
        </w:tc>
      </w:tr>
      <w:tr w:rsidR="00EE4D18" w:rsidTr="00EE4D18">
        <w:trPr>
          <w:trHeight w:val="368"/>
        </w:trPr>
        <w:tc>
          <w:tcPr>
            <w:tcW w:w="3112" w:type="dxa"/>
          </w:tcPr>
          <w:p w:rsidR="00EE4D18" w:rsidRPr="0086680C" w:rsidRDefault="00EE4D18" w:rsidP="00890702">
            <w:pPr>
              <w:rPr>
                <w:b/>
                <w:szCs w:val="20"/>
              </w:rPr>
            </w:pPr>
            <w:r w:rsidRPr="0086680C">
              <w:rPr>
                <w:b/>
                <w:szCs w:val="20"/>
              </w:rPr>
              <w:t>Przepływ zdarzeń</w:t>
            </w:r>
          </w:p>
        </w:tc>
        <w:tc>
          <w:tcPr>
            <w:tcW w:w="3374" w:type="dxa"/>
            <w:tcBorders>
              <w:right w:val="nil"/>
            </w:tcBorders>
          </w:tcPr>
          <w:p w:rsidR="00EE4D18" w:rsidRPr="0086680C" w:rsidRDefault="00EE4D18" w:rsidP="00890702">
            <w:pPr>
              <w:rPr>
                <w:szCs w:val="20"/>
              </w:rPr>
            </w:pPr>
          </w:p>
          <w:p w:rsidR="00EE4D18" w:rsidRPr="0086680C" w:rsidRDefault="00EE4D18" w:rsidP="00890702">
            <w:pPr>
              <w:rPr>
                <w:szCs w:val="20"/>
              </w:rPr>
            </w:pPr>
            <w:r w:rsidRPr="0086680C">
              <w:rPr>
                <w:szCs w:val="20"/>
              </w:rPr>
              <w:t>1. Użytkownik aplikacji wiz</w:t>
            </w:r>
            <w:r w:rsidRPr="0086680C">
              <w:rPr>
                <w:szCs w:val="20"/>
              </w:rPr>
              <w:t>u</w:t>
            </w:r>
            <w:r w:rsidRPr="0086680C">
              <w:rPr>
                <w:szCs w:val="20"/>
              </w:rPr>
              <w:t>alizującej</w:t>
            </w:r>
            <w:r>
              <w:rPr>
                <w:szCs w:val="20"/>
              </w:rPr>
              <w:t xml:space="preserve"> wybiera z menu opcję "Preferencje wizualizacji".</w:t>
            </w:r>
            <w:r w:rsidRPr="0086680C">
              <w:rPr>
                <w:szCs w:val="20"/>
              </w:rPr>
              <w:t xml:space="preserve">  </w:t>
            </w:r>
          </w:p>
          <w:p w:rsidR="00EE4D18" w:rsidRPr="0086680C" w:rsidRDefault="00EE4D18" w:rsidP="00890702">
            <w:pPr>
              <w:rPr>
                <w:szCs w:val="20"/>
              </w:rPr>
            </w:pPr>
          </w:p>
          <w:p w:rsidR="00EE4D18" w:rsidRPr="0086680C" w:rsidRDefault="00EE4D18" w:rsidP="00890702">
            <w:pPr>
              <w:rPr>
                <w:szCs w:val="20"/>
              </w:rPr>
            </w:pPr>
          </w:p>
          <w:p w:rsidR="00EE4D18" w:rsidRPr="0086680C"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Pr="0086680C" w:rsidRDefault="00EE4D18" w:rsidP="00C3749F">
            <w:pPr>
              <w:rPr>
                <w:szCs w:val="20"/>
              </w:rPr>
            </w:pPr>
            <w:r>
              <w:rPr>
                <w:szCs w:val="20"/>
              </w:rPr>
              <w:t>3. Użytkownik zmienia pref</w:t>
            </w:r>
            <w:r>
              <w:rPr>
                <w:szCs w:val="20"/>
              </w:rPr>
              <w:t>e</w:t>
            </w:r>
            <w:r>
              <w:rPr>
                <w:szCs w:val="20"/>
              </w:rPr>
              <w:t xml:space="preserve">rencje i </w:t>
            </w:r>
            <w:r w:rsidR="00C3749F">
              <w:rPr>
                <w:szCs w:val="20"/>
              </w:rPr>
              <w:t>zapisuje zmiany z</w:t>
            </w:r>
            <w:r w:rsidR="00C3749F">
              <w:rPr>
                <w:szCs w:val="20"/>
              </w:rPr>
              <w:t>a</w:t>
            </w:r>
            <w:r w:rsidR="00C3749F">
              <w:rPr>
                <w:szCs w:val="20"/>
              </w:rPr>
              <w:t>mknięcie widoku "Preferencje wizualizacji"</w:t>
            </w:r>
          </w:p>
        </w:tc>
        <w:tc>
          <w:tcPr>
            <w:tcW w:w="2800" w:type="dxa"/>
            <w:tcBorders>
              <w:left w:val="nil"/>
            </w:tcBorders>
          </w:tcPr>
          <w:p w:rsidR="00EE4D18" w:rsidRPr="00E40251" w:rsidRDefault="00EE4D18" w:rsidP="00890702">
            <w:pPr>
              <w:rPr>
                <w:szCs w:val="20"/>
              </w:rPr>
            </w:pPr>
          </w:p>
          <w:p w:rsidR="00EE4D18" w:rsidRPr="00E40251" w:rsidRDefault="00EE4D18" w:rsidP="00890702">
            <w:pPr>
              <w:rPr>
                <w:szCs w:val="20"/>
              </w:rPr>
            </w:pPr>
          </w:p>
          <w:p w:rsidR="00EE4D18" w:rsidRPr="00E40251" w:rsidRDefault="00EE4D18" w:rsidP="00890702">
            <w:pPr>
              <w:rPr>
                <w:szCs w:val="20"/>
              </w:rPr>
            </w:pPr>
          </w:p>
          <w:p w:rsidR="00EE4D18" w:rsidRPr="00E40251"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EE4D18">
            <w:pPr>
              <w:rPr>
                <w:szCs w:val="20"/>
              </w:rPr>
            </w:pPr>
            <w:r w:rsidRPr="00E40251">
              <w:rPr>
                <w:szCs w:val="20"/>
              </w:rPr>
              <w:t xml:space="preserve">2. System </w:t>
            </w:r>
            <w:r>
              <w:rPr>
                <w:szCs w:val="20"/>
              </w:rPr>
              <w:t>wyświetla w</w:t>
            </w:r>
            <w:r>
              <w:rPr>
                <w:szCs w:val="20"/>
              </w:rPr>
              <w:t>i</w:t>
            </w:r>
            <w:r>
              <w:rPr>
                <w:szCs w:val="20"/>
              </w:rPr>
              <w:t>dok "Preferencje wizual</w:t>
            </w:r>
            <w:r>
              <w:rPr>
                <w:szCs w:val="20"/>
              </w:rPr>
              <w:t>i</w:t>
            </w:r>
            <w:r>
              <w:rPr>
                <w:szCs w:val="20"/>
              </w:rPr>
              <w:t>zacji" z zapamiętanymi uprzednio ustawieniami</w:t>
            </w: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r>
              <w:rPr>
                <w:szCs w:val="20"/>
              </w:rPr>
              <w:t>4. System sprawdza, czy dotychczasowe prefere</w:t>
            </w:r>
            <w:r>
              <w:rPr>
                <w:szCs w:val="20"/>
              </w:rPr>
              <w:t>n</w:t>
            </w:r>
            <w:r>
              <w:rPr>
                <w:szCs w:val="20"/>
              </w:rPr>
              <w:t>cje uległy zmianie i jeśli tak zapisuje zmiany.</w:t>
            </w:r>
          </w:p>
          <w:p w:rsidR="00C3749F" w:rsidRDefault="00C3749F" w:rsidP="00EE4D18">
            <w:pPr>
              <w:rPr>
                <w:szCs w:val="20"/>
              </w:rPr>
            </w:pPr>
          </w:p>
          <w:p w:rsidR="00C3749F" w:rsidRDefault="00C3749F" w:rsidP="00C3749F">
            <w:pPr>
              <w:rPr>
                <w:szCs w:val="20"/>
              </w:rPr>
            </w:pPr>
            <w:r>
              <w:rPr>
                <w:szCs w:val="20"/>
              </w:rPr>
              <w:t>5. System zamyka widok "Preferencje wizualizacji"</w:t>
            </w:r>
          </w:p>
          <w:p w:rsidR="00C3749F" w:rsidRPr="00E40251" w:rsidRDefault="00C3749F" w:rsidP="00C3749F">
            <w:pPr>
              <w:rPr>
                <w:szCs w:val="20"/>
              </w:rPr>
            </w:pPr>
          </w:p>
        </w:tc>
      </w:tr>
      <w:tr w:rsidR="00EE4D18" w:rsidTr="00EE4D18">
        <w:trPr>
          <w:trHeight w:val="368"/>
        </w:trPr>
        <w:tc>
          <w:tcPr>
            <w:tcW w:w="3112" w:type="dxa"/>
          </w:tcPr>
          <w:p w:rsidR="00EE4D18" w:rsidRPr="0086680C" w:rsidRDefault="00EE4D18" w:rsidP="00890702">
            <w:pPr>
              <w:rPr>
                <w:b/>
                <w:szCs w:val="20"/>
              </w:rPr>
            </w:pPr>
            <w:r w:rsidRPr="0086680C">
              <w:rPr>
                <w:b/>
                <w:szCs w:val="20"/>
              </w:rPr>
              <w:t>Warunki wstępne</w:t>
            </w:r>
          </w:p>
        </w:tc>
        <w:tc>
          <w:tcPr>
            <w:tcW w:w="6174" w:type="dxa"/>
            <w:gridSpan w:val="2"/>
          </w:tcPr>
          <w:p w:rsidR="00EE4D18" w:rsidRPr="00282A87" w:rsidRDefault="00EE4D18" w:rsidP="00890702"/>
          <w:p w:rsidR="00EE4D18" w:rsidRPr="00282A87" w:rsidRDefault="00EE4D18"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890702"/>
        </w:tc>
      </w:tr>
      <w:tr w:rsidR="00EE4D18" w:rsidTr="00EE4D18">
        <w:trPr>
          <w:trHeight w:val="384"/>
        </w:trPr>
        <w:tc>
          <w:tcPr>
            <w:tcW w:w="3112" w:type="dxa"/>
          </w:tcPr>
          <w:p w:rsidR="00EE4D18" w:rsidRPr="0086680C" w:rsidRDefault="00EE4D18" w:rsidP="00890702">
            <w:pPr>
              <w:rPr>
                <w:b/>
                <w:szCs w:val="20"/>
              </w:rPr>
            </w:pPr>
            <w:r w:rsidRPr="0086680C">
              <w:rPr>
                <w:b/>
                <w:szCs w:val="20"/>
              </w:rPr>
              <w:t>Warunki końcowe</w:t>
            </w:r>
          </w:p>
        </w:tc>
        <w:tc>
          <w:tcPr>
            <w:tcW w:w="6174" w:type="dxa"/>
            <w:gridSpan w:val="2"/>
          </w:tcPr>
          <w:p w:rsidR="00EE4D18" w:rsidRPr="00282A87" w:rsidRDefault="00EE4D18" w:rsidP="00890702">
            <w:pPr>
              <w:pStyle w:val="Akapitzlist"/>
              <w:rPr>
                <w:rFonts w:ascii="Times New Roman" w:hAnsi="Times New Roman"/>
                <w:sz w:val="24"/>
                <w:szCs w:val="24"/>
              </w:rPr>
            </w:pPr>
          </w:p>
          <w:p w:rsidR="00EE4D18" w:rsidRPr="00282A87" w:rsidRDefault="00C3749F" w:rsidP="00890702">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Wprowadzone przez użytkownika zmiany dot. pref</w:t>
            </w:r>
            <w:r w:rsidRPr="00282A87">
              <w:rPr>
                <w:rFonts w:ascii="Times New Roman" w:hAnsi="Times New Roman"/>
                <w:sz w:val="24"/>
                <w:szCs w:val="24"/>
              </w:rPr>
              <w:t>e</w:t>
            </w:r>
            <w:r w:rsidRPr="00282A87">
              <w:rPr>
                <w:rFonts w:ascii="Times New Roman" w:hAnsi="Times New Roman"/>
                <w:sz w:val="24"/>
                <w:szCs w:val="24"/>
              </w:rPr>
              <w:t>rencji wizualizacji zostały zapisane w systemie</w:t>
            </w:r>
          </w:p>
          <w:p w:rsidR="00EE4D18" w:rsidRPr="00282A87" w:rsidRDefault="00EE4D18" w:rsidP="00C3749F">
            <w:pPr>
              <w:pStyle w:val="Akapitzlist"/>
              <w:spacing w:line="240" w:lineRule="auto"/>
              <w:contextualSpacing/>
              <w:jc w:val="left"/>
              <w:rPr>
                <w:rFonts w:ascii="Times New Roman" w:hAnsi="Times New Roman"/>
                <w:sz w:val="24"/>
                <w:szCs w:val="24"/>
              </w:rPr>
            </w:pPr>
          </w:p>
        </w:tc>
      </w:tr>
      <w:tr w:rsidR="00EE4D18" w:rsidTr="00EE4D18">
        <w:trPr>
          <w:trHeight w:val="384"/>
        </w:trPr>
        <w:tc>
          <w:tcPr>
            <w:tcW w:w="3112" w:type="dxa"/>
          </w:tcPr>
          <w:p w:rsidR="00EE4D18" w:rsidRPr="0086680C" w:rsidRDefault="00EE4D18" w:rsidP="00890702">
            <w:pPr>
              <w:rPr>
                <w:b/>
                <w:szCs w:val="20"/>
              </w:rPr>
            </w:pPr>
            <w:r w:rsidRPr="0086680C">
              <w:rPr>
                <w:b/>
                <w:szCs w:val="20"/>
              </w:rPr>
              <w:t>Wymagania jakościowe</w:t>
            </w:r>
          </w:p>
        </w:tc>
        <w:tc>
          <w:tcPr>
            <w:tcW w:w="6174" w:type="dxa"/>
            <w:gridSpan w:val="2"/>
          </w:tcPr>
          <w:p w:rsidR="00282A87" w:rsidRDefault="00282A87" w:rsidP="00282A87">
            <w:pPr>
              <w:pStyle w:val="Akapitzlist"/>
              <w:spacing w:line="240" w:lineRule="auto"/>
              <w:contextualSpacing/>
              <w:jc w:val="left"/>
              <w:rPr>
                <w:rFonts w:ascii="Times New Roman" w:hAnsi="Times New Roman"/>
                <w:sz w:val="24"/>
                <w:szCs w:val="24"/>
              </w:rPr>
            </w:pPr>
          </w:p>
          <w:p w:rsidR="00EE4D18" w:rsidRPr="00282A87" w:rsidRDefault="00C3749F" w:rsidP="00C3749F">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System powinien umożliwić zmianę preferencji dot</w:t>
            </w:r>
            <w:r w:rsidRPr="00282A87">
              <w:rPr>
                <w:rFonts w:ascii="Times New Roman" w:hAnsi="Times New Roman"/>
                <w:sz w:val="24"/>
                <w:szCs w:val="24"/>
              </w:rPr>
              <w:t>y</w:t>
            </w:r>
            <w:r w:rsidRPr="00282A87">
              <w:rPr>
                <w:rFonts w:ascii="Times New Roman" w:hAnsi="Times New Roman"/>
                <w:sz w:val="24"/>
                <w:szCs w:val="24"/>
              </w:rPr>
              <w:t>czących:</w:t>
            </w:r>
          </w:p>
          <w:p w:rsidR="00C3749F" w:rsidRPr="00282A87" w:rsidRDefault="00C3749F" w:rsidP="00C3749F">
            <w:pPr>
              <w:pStyle w:val="Akapitzlist"/>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    - śledzonego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w:t>
            </w:r>
          </w:p>
          <w:p w:rsidR="00C3749F" w:rsidRPr="00282A87" w:rsidRDefault="00282A87" w:rsidP="00C3749F">
            <w:pPr>
              <w:pStyle w:val="Akapitzlist"/>
              <w:spacing w:line="240" w:lineRule="auto"/>
              <w:contextualSpacing/>
              <w:jc w:val="left"/>
              <w:rPr>
                <w:rFonts w:ascii="Times New Roman" w:hAnsi="Times New Roman"/>
                <w:sz w:val="24"/>
                <w:szCs w:val="24"/>
              </w:rPr>
            </w:pPr>
            <w:r>
              <w:rPr>
                <w:rFonts w:ascii="Times New Roman" w:hAnsi="Times New Roman"/>
                <w:sz w:val="24"/>
                <w:szCs w:val="24"/>
              </w:rPr>
              <w:t xml:space="preserve">    - d</w:t>
            </w:r>
            <w:r w:rsidR="00C3749F" w:rsidRPr="00282A87">
              <w:rPr>
                <w:rFonts w:ascii="Times New Roman" w:hAnsi="Times New Roman"/>
                <w:sz w:val="24"/>
                <w:szCs w:val="24"/>
              </w:rPr>
              <w:t>ronów pokazanych na mapie,</w:t>
            </w:r>
          </w:p>
          <w:p w:rsidR="00C3749F" w:rsidRDefault="00282A87" w:rsidP="00C3749F">
            <w:pPr>
              <w:pStyle w:val="Akapitzlist"/>
              <w:spacing w:line="240" w:lineRule="auto"/>
              <w:contextualSpacing/>
              <w:jc w:val="left"/>
              <w:rPr>
                <w:rFonts w:ascii="Times New Roman" w:hAnsi="Times New Roman"/>
                <w:sz w:val="24"/>
                <w:szCs w:val="24"/>
              </w:rPr>
            </w:pPr>
            <w:r>
              <w:rPr>
                <w:rFonts w:ascii="Times New Roman" w:hAnsi="Times New Roman"/>
                <w:sz w:val="24"/>
                <w:szCs w:val="24"/>
              </w:rPr>
              <w:t xml:space="preserve">    - d</w:t>
            </w:r>
            <w:r w:rsidR="00C3749F" w:rsidRPr="00282A87">
              <w:rPr>
                <w:rFonts w:ascii="Times New Roman" w:hAnsi="Times New Roman"/>
                <w:sz w:val="24"/>
                <w:szCs w:val="24"/>
              </w:rPr>
              <w:t>ronów do wizualizacji obszaru przeszukanego</w:t>
            </w:r>
            <w:r>
              <w:rPr>
                <w:rFonts w:ascii="Times New Roman" w:hAnsi="Times New Roman"/>
                <w:sz w:val="24"/>
                <w:szCs w:val="24"/>
              </w:rPr>
              <w:t>.</w:t>
            </w:r>
          </w:p>
          <w:p w:rsidR="00282A87" w:rsidRPr="00282A87" w:rsidRDefault="00282A87" w:rsidP="00C3749F">
            <w:pPr>
              <w:pStyle w:val="Akapitzlist"/>
              <w:spacing w:line="240" w:lineRule="auto"/>
              <w:contextualSpacing/>
              <w:jc w:val="left"/>
              <w:rPr>
                <w:rFonts w:ascii="Times New Roman" w:hAnsi="Times New Roman"/>
                <w:sz w:val="24"/>
                <w:szCs w:val="24"/>
              </w:rPr>
            </w:pPr>
          </w:p>
        </w:tc>
      </w:tr>
    </w:tbl>
    <w:p w:rsidR="00EE4D18" w:rsidRPr="00EE4D18" w:rsidRDefault="00EE4D18" w:rsidP="00EE4D18"/>
    <w:p w:rsidR="00894A15" w:rsidRDefault="00894A15" w:rsidP="00894A15"/>
    <w:p w:rsidR="00894A15" w:rsidRDefault="00531DF3" w:rsidP="00894A15">
      <w:pPr>
        <w:pStyle w:val="Nagwek4"/>
      </w:pPr>
      <w:bookmarkStart w:id="78" w:name="_Toc449204602"/>
      <w:r>
        <w:lastRenderedPageBreak/>
        <w:t xml:space="preserve">Scenariusz przypadku użycia </w:t>
      </w:r>
      <w:r w:rsidR="00894A15">
        <w:t>- Oglądaj symulację</w:t>
      </w:r>
      <w:bookmarkEnd w:id="78"/>
    </w:p>
    <w:p w:rsidR="00894A15" w:rsidRDefault="00894A15" w:rsidP="00894A15"/>
    <w:tbl>
      <w:tblPr>
        <w:tblStyle w:val="Tabela-Siatka"/>
        <w:tblW w:w="0" w:type="auto"/>
        <w:tblLook w:val="04A0"/>
      </w:tblPr>
      <w:tblGrid>
        <w:gridCol w:w="3112"/>
        <w:gridCol w:w="3374"/>
        <w:gridCol w:w="2800"/>
      </w:tblGrid>
      <w:tr w:rsidR="00EE4D18" w:rsidTr="00C3749F">
        <w:trPr>
          <w:trHeight w:val="368"/>
        </w:trPr>
        <w:tc>
          <w:tcPr>
            <w:tcW w:w="3112" w:type="dxa"/>
          </w:tcPr>
          <w:p w:rsidR="00EE4D18" w:rsidRPr="00282A87" w:rsidRDefault="00EE4D18" w:rsidP="00890702">
            <w:pPr>
              <w:rPr>
                <w:b/>
              </w:rPr>
            </w:pPr>
            <w:r w:rsidRPr="00282A87">
              <w:rPr>
                <w:b/>
              </w:rPr>
              <w:t>Nazwa przypadku użycia</w:t>
            </w:r>
          </w:p>
        </w:tc>
        <w:tc>
          <w:tcPr>
            <w:tcW w:w="6174" w:type="dxa"/>
            <w:gridSpan w:val="2"/>
          </w:tcPr>
          <w:p w:rsidR="00EE4D18" w:rsidRPr="00282A87" w:rsidRDefault="00C3749F" w:rsidP="00890702">
            <w:r w:rsidRPr="00282A87">
              <w:t>Oglądaj symulację</w:t>
            </w:r>
          </w:p>
        </w:tc>
      </w:tr>
      <w:tr w:rsidR="00EE4D18" w:rsidTr="00C3749F">
        <w:trPr>
          <w:trHeight w:val="368"/>
        </w:trPr>
        <w:tc>
          <w:tcPr>
            <w:tcW w:w="3112" w:type="dxa"/>
          </w:tcPr>
          <w:p w:rsidR="00EE4D18" w:rsidRPr="00282A87" w:rsidRDefault="00EE4D18" w:rsidP="00890702">
            <w:pPr>
              <w:rPr>
                <w:b/>
              </w:rPr>
            </w:pPr>
            <w:r w:rsidRPr="00282A87">
              <w:rPr>
                <w:b/>
              </w:rPr>
              <w:t>Aktorzy uczestniczący</w:t>
            </w:r>
          </w:p>
        </w:tc>
        <w:tc>
          <w:tcPr>
            <w:tcW w:w="6174" w:type="dxa"/>
            <w:gridSpan w:val="2"/>
          </w:tcPr>
          <w:p w:rsidR="00EE4D18" w:rsidRPr="00282A87" w:rsidRDefault="00EE4D18"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C3749F" w:rsidTr="00C3749F">
        <w:trPr>
          <w:trHeight w:val="368"/>
        </w:trPr>
        <w:tc>
          <w:tcPr>
            <w:tcW w:w="3112" w:type="dxa"/>
          </w:tcPr>
          <w:p w:rsidR="00C3749F" w:rsidRPr="00282A87" w:rsidRDefault="00C3749F" w:rsidP="00890702">
            <w:pPr>
              <w:rPr>
                <w:b/>
              </w:rPr>
            </w:pPr>
            <w:r w:rsidRPr="00282A87">
              <w:rPr>
                <w:b/>
              </w:rPr>
              <w:t>Przepływ zdarzeń</w:t>
            </w:r>
          </w:p>
        </w:tc>
        <w:tc>
          <w:tcPr>
            <w:tcW w:w="3374" w:type="dxa"/>
            <w:tcBorders>
              <w:right w:val="nil"/>
            </w:tcBorders>
          </w:tcPr>
          <w:p w:rsidR="00C3749F" w:rsidRPr="00282A87" w:rsidRDefault="00C3749F" w:rsidP="00890702"/>
          <w:p w:rsidR="00C3749F" w:rsidRPr="00282A87" w:rsidRDefault="00C3749F" w:rsidP="00890702">
            <w:r w:rsidRPr="00282A87">
              <w:t>1. Użytkownik aplikacji wiz</w:t>
            </w:r>
            <w:r w:rsidRPr="00282A87">
              <w:t>u</w:t>
            </w:r>
            <w:r w:rsidRPr="00282A87">
              <w:t xml:space="preserve">alizującej wybiera z menu opcję "Symulacja".  </w:t>
            </w:r>
          </w:p>
          <w:p w:rsidR="00C3749F" w:rsidRPr="00282A87" w:rsidRDefault="00C3749F" w:rsidP="00890702"/>
          <w:p w:rsidR="00C3749F" w:rsidRPr="00282A87" w:rsidRDefault="00C3749F" w:rsidP="00890702"/>
          <w:p w:rsidR="00C3749F" w:rsidRPr="00282A87" w:rsidRDefault="00C3749F" w:rsidP="00C3749F">
            <w:r w:rsidRPr="00282A87">
              <w:t>3. Użytkownik uruchamia s</w:t>
            </w:r>
            <w:r w:rsidRPr="00282A87">
              <w:t>y</w:t>
            </w:r>
            <w:r w:rsidRPr="00282A87">
              <w:t>mulację</w:t>
            </w:r>
          </w:p>
          <w:p w:rsidR="00C3749F" w:rsidRPr="00282A87" w:rsidRDefault="00C3749F" w:rsidP="00C3749F"/>
          <w:p w:rsidR="00C3749F" w:rsidRPr="00282A87" w:rsidRDefault="00C3749F" w:rsidP="00C3749F"/>
          <w:p w:rsidR="00C3749F" w:rsidRPr="00282A87" w:rsidRDefault="00C3749F" w:rsidP="00C3749F">
            <w:r w:rsidRPr="00282A87">
              <w:t>4. Użytkownik ogląda symul</w:t>
            </w:r>
            <w:r w:rsidRPr="00282A87">
              <w:t>a</w:t>
            </w:r>
            <w:r w:rsidRPr="00282A87">
              <w:t>cję</w:t>
            </w:r>
          </w:p>
          <w:p w:rsidR="00C3749F" w:rsidRPr="00282A87" w:rsidRDefault="00C3749F" w:rsidP="00C3749F"/>
          <w:p w:rsidR="00C3749F" w:rsidRPr="00282A87" w:rsidRDefault="00C3749F" w:rsidP="00C3749F">
            <w:r w:rsidRPr="00282A87">
              <w:t>5. Po zakończeniu symulacji użytkownik wyłącza tryb sym</w:t>
            </w:r>
            <w:r w:rsidRPr="00282A87">
              <w:t>u</w:t>
            </w:r>
            <w:r w:rsidRPr="00282A87">
              <w:t>lacji</w:t>
            </w:r>
          </w:p>
        </w:tc>
        <w:tc>
          <w:tcPr>
            <w:tcW w:w="2800" w:type="dxa"/>
            <w:tcBorders>
              <w:left w:val="nil"/>
            </w:tcBorders>
          </w:tcPr>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r w:rsidRPr="00282A87">
              <w:t>2. System wyświetla w</w:t>
            </w:r>
            <w:r w:rsidRPr="00282A87">
              <w:t>i</w:t>
            </w:r>
            <w:r w:rsidRPr="00282A87">
              <w:t>dok "Symulacja"</w:t>
            </w:r>
          </w:p>
          <w:p w:rsidR="00C3749F" w:rsidRPr="00282A87" w:rsidRDefault="00C3749F" w:rsidP="00890702"/>
          <w:p w:rsidR="00C3749F" w:rsidRPr="00282A87" w:rsidRDefault="00C3749F" w:rsidP="00890702"/>
          <w:p w:rsidR="00C3749F" w:rsidRPr="00282A87" w:rsidRDefault="00C3749F" w:rsidP="00890702">
            <w:r w:rsidRPr="00282A87">
              <w:t>4. System rozpoczyna symulację</w:t>
            </w:r>
          </w:p>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r w:rsidRPr="00282A87">
              <w:t>5. System zamyka widok "Symulacja"</w:t>
            </w:r>
          </w:p>
          <w:p w:rsidR="00C3749F" w:rsidRPr="00282A87" w:rsidRDefault="00C3749F" w:rsidP="00890702"/>
        </w:tc>
      </w:tr>
      <w:tr w:rsidR="00EE4D18" w:rsidTr="00C3749F">
        <w:trPr>
          <w:trHeight w:val="368"/>
        </w:trPr>
        <w:tc>
          <w:tcPr>
            <w:tcW w:w="3112" w:type="dxa"/>
          </w:tcPr>
          <w:p w:rsidR="00EE4D18" w:rsidRPr="00282A87" w:rsidRDefault="00EE4D18" w:rsidP="00890702">
            <w:pPr>
              <w:rPr>
                <w:b/>
              </w:rPr>
            </w:pPr>
            <w:r w:rsidRPr="00282A87">
              <w:rPr>
                <w:b/>
              </w:rPr>
              <w:t>Warunki wstępne</w:t>
            </w:r>
          </w:p>
        </w:tc>
        <w:tc>
          <w:tcPr>
            <w:tcW w:w="6174" w:type="dxa"/>
            <w:gridSpan w:val="2"/>
          </w:tcPr>
          <w:p w:rsidR="00EE4D18" w:rsidRPr="00282A87" w:rsidRDefault="00EE4D18" w:rsidP="00890702"/>
          <w:p w:rsidR="00C3749F" w:rsidRPr="00282A87" w:rsidRDefault="00C3749F"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890702"/>
        </w:tc>
      </w:tr>
      <w:tr w:rsidR="00EE4D18" w:rsidTr="00C3749F">
        <w:trPr>
          <w:trHeight w:val="384"/>
        </w:trPr>
        <w:tc>
          <w:tcPr>
            <w:tcW w:w="3112" w:type="dxa"/>
          </w:tcPr>
          <w:p w:rsidR="00EE4D18" w:rsidRPr="00282A87" w:rsidRDefault="00EE4D18" w:rsidP="00890702">
            <w:pPr>
              <w:rPr>
                <w:b/>
              </w:rPr>
            </w:pPr>
            <w:r w:rsidRPr="00282A87">
              <w:rPr>
                <w:b/>
              </w:rPr>
              <w:t>Warunki końcowe</w:t>
            </w:r>
          </w:p>
        </w:tc>
        <w:tc>
          <w:tcPr>
            <w:tcW w:w="6174" w:type="dxa"/>
            <w:gridSpan w:val="2"/>
          </w:tcPr>
          <w:p w:rsidR="00EE4D18" w:rsidRPr="00282A87" w:rsidRDefault="00EE4D18" w:rsidP="00C3749F">
            <w:pPr>
              <w:pStyle w:val="Akapitzlist"/>
              <w:spacing w:line="240" w:lineRule="auto"/>
              <w:contextualSpacing/>
              <w:jc w:val="left"/>
              <w:rPr>
                <w:rFonts w:ascii="Times New Roman" w:hAnsi="Times New Roman"/>
                <w:sz w:val="24"/>
                <w:szCs w:val="24"/>
              </w:rPr>
            </w:pPr>
          </w:p>
        </w:tc>
      </w:tr>
      <w:tr w:rsidR="00EE4D18" w:rsidTr="00C3749F">
        <w:trPr>
          <w:trHeight w:val="838"/>
        </w:trPr>
        <w:tc>
          <w:tcPr>
            <w:tcW w:w="3112" w:type="dxa"/>
          </w:tcPr>
          <w:p w:rsidR="00EE4D18" w:rsidRPr="00282A87" w:rsidRDefault="00EE4D18" w:rsidP="00890702">
            <w:pPr>
              <w:rPr>
                <w:b/>
              </w:rPr>
            </w:pPr>
            <w:r w:rsidRPr="00282A87">
              <w:rPr>
                <w:b/>
              </w:rPr>
              <w:t>Wymagania jakościowe</w:t>
            </w:r>
          </w:p>
        </w:tc>
        <w:tc>
          <w:tcPr>
            <w:tcW w:w="6174" w:type="dxa"/>
            <w:gridSpan w:val="2"/>
          </w:tcPr>
          <w:p w:rsidR="00282A87" w:rsidRPr="00282A87" w:rsidRDefault="00282A87" w:rsidP="00282A87">
            <w:pPr>
              <w:pStyle w:val="Akapitzlist"/>
              <w:spacing w:line="240" w:lineRule="auto"/>
              <w:contextualSpacing/>
              <w:jc w:val="left"/>
              <w:rPr>
                <w:rFonts w:ascii="Times New Roman" w:hAnsi="Times New Roman"/>
                <w:sz w:val="24"/>
                <w:szCs w:val="24"/>
              </w:rPr>
            </w:pPr>
          </w:p>
          <w:p w:rsidR="00EE4D18" w:rsidRPr="00282A87" w:rsidRDefault="00282A87" w:rsidP="00282A87">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powinien dodatkowo mieć możliwość przerwania i wznowienia symulacji w dowolnym momencie oraz jej zrestartowania po zakończeniu</w:t>
            </w:r>
          </w:p>
          <w:p w:rsidR="00282A87" w:rsidRPr="00282A87" w:rsidRDefault="00282A87" w:rsidP="00282A87">
            <w:pPr>
              <w:pStyle w:val="Akapitzlist"/>
              <w:spacing w:line="240" w:lineRule="auto"/>
              <w:contextualSpacing/>
              <w:jc w:val="left"/>
              <w:rPr>
                <w:rFonts w:ascii="Times New Roman" w:hAnsi="Times New Roman"/>
                <w:sz w:val="24"/>
                <w:szCs w:val="24"/>
              </w:rPr>
            </w:pPr>
          </w:p>
        </w:tc>
      </w:tr>
    </w:tbl>
    <w:p w:rsidR="00EE4D18" w:rsidRDefault="00EE4D18" w:rsidP="00894A15"/>
    <w:p w:rsidR="00EE4D18" w:rsidRPr="00EE4D18" w:rsidRDefault="00EE4D18" w:rsidP="00EE4D18"/>
    <w:p w:rsidR="005128D9" w:rsidRDefault="005128D9" w:rsidP="007650FC">
      <w:pPr>
        <w:spacing w:line="360" w:lineRule="auto"/>
      </w:pPr>
    </w:p>
    <w:p w:rsidR="00C3749F" w:rsidRDefault="00C3749F"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531DF3" w:rsidP="00D6662B">
      <w:pPr>
        <w:pStyle w:val="Nagwek4"/>
      </w:pPr>
      <w:bookmarkStart w:id="79" w:name="_Toc449204603"/>
      <w:r>
        <w:lastRenderedPageBreak/>
        <w:t xml:space="preserve">Scenariusz przypadku użycia </w:t>
      </w:r>
      <w:r w:rsidR="00D6662B">
        <w:t>- Przeglądaj historię wizualizacji</w:t>
      </w:r>
      <w:bookmarkEnd w:id="79"/>
    </w:p>
    <w:p w:rsidR="00C3749F" w:rsidRDefault="00C3749F" w:rsidP="007650FC">
      <w:pPr>
        <w:spacing w:line="360" w:lineRule="auto"/>
      </w:pPr>
    </w:p>
    <w:tbl>
      <w:tblPr>
        <w:tblStyle w:val="Tabela-Siatka"/>
        <w:tblW w:w="0" w:type="auto"/>
        <w:tblLook w:val="04A0"/>
      </w:tblPr>
      <w:tblGrid>
        <w:gridCol w:w="3112"/>
        <w:gridCol w:w="3374"/>
        <w:gridCol w:w="2800"/>
      </w:tblGrid>
      <w:tr w:rsidR="00D6662B" w:rsidTr="00890702">
        <w:trPr>
          <w:trHeight w:val="368"/>
        </w:trPr>
        <w:tc>
          <w:tcPr>
            <w:tcW w:w="3112" w:type="dxa"/>
          </w:tcPr>
          <w:p w:rsidR="00D6662B" w:rsidRPr="0086680C" w:rsidRDefault="00D6662B" w:rsidP="00890702">
            <w:pPr>
              <w:rPr>
                <w:b/>
                <w:szCs w:val="20"/>
              </w:rPr>
            </w:pPr>
            <w:r w:rsidRPr="0086680C">
              <w:rPr>
                <w:b/>
                <w:szCs w:val="20"/>
              </w:rPr>
              <w:t>Nazwa przypadku użycia</w:t>
            </w:r>
          </w:p>
        </w:tc>
        <w:tc>
          <w:tcPr>
            <w:tcW w:w="6174" w:type="dxa"/>
            <w:gridSpan w:val="2"/>
          </w:tcPr>
          <w:p w:rsidR="00D6662B" w:rsidRPr="0086680C" w:rsidRDefault="00D6662B" w:rsidP="00890702">
            <w:pPr>
              <w:rPr>
                <w:szCs w:val="20"/>
              </w:rPr>
            </w:pPr>
            <w:r>
              <w:rPr>
                <w:szCs w:val="20"/>
              </w:rPr>
              <w:t>Przeglądaj historię wizualizacji</w:t>
            </w:r>
          </w:p>
        </w:tc>
      </w:tr>
      <w:tr w:rsidR="00D6662B" w:rsidTr="00890702">
        <w:trPr>
          <w:trHeight w:val="368"/>
        </w:trPr>
        <w:tc>
          <w:tcPr>
            <w:tcW w:w="3112" w:type="dxa"/>
          </w:tcPr>
          <w:p w:rsidR="00D6662B" w:rsidRPr="0086680C" w:rsidRDefault="00D6662B" w:rsidP="00890702">
            <w:pPr>
              <w:rPr>
                <w:b/>
                <w:szCs w:val="20"/>
              </w:rPr>
            </w:pPr>
            <w:r w:rsidRPr="0086680C">
              <w:rPr>
                <w:b/>
                <w:szCs w:val="20"/>
              </w:rPr>
              <w:t>Aktorzy uczestniczący</w:t>
            </w:r>
          </w:p>
        </w:tc>
        <w:tc>
          <w:tcPr>
            <w:tcW w:w="6174" w:type="dxa"/>
            <w:gridSpan w:val="2"/>
          </w:tcPr>
          <w:p w:rsidR="00D6662B" w:rsidRPr="0086680C" w:rsidRDefault="00D6662B" w:rsidP="00890702">
            <w:pPr>
              <w:pStyle w:val="Akapitzlist"/>
              <w:numPr>
                <w:ilvl w:val="0"/>
                <w:numId w:val="39"/>
              </w:numPr>
              <w:spacing w:line="240" w:lineRule="auto"/>
              <w:contextualSpacing/>
              <w:jc w:val="left"/>
              <w:rPr>
                <w:szCs w:val="20"/>
              </w:rPr>
            </w:pPr>
            <w:r w:rsidRPr="0086680C">
              <w:rPr>
                <w:szCs w:val="20"/>
              </w:rPr>
              <w:t>Użytkownik aplikacji wizualizującej</w:t>
            </w:r>
          </w:p>
        </w:tc>
      </w:tr>
      <w:tr w:rsidR="00D6662B" w:rsidTr="00890702">
        <w:trPr>
          <w:trHeight w:val="368"/>
        </w:trPr>
        <w:tc>
          <w:tcPr>
            <w:tcW w:w="3112" w:type="dxa"/>
          </w:tcPr>
          <w:p w:rsidR="00D6662B" w:rsidRPr="0086680C" w:rsidRDefault="00D6662B" w:rsidP="00890702">
            <w:pPr>
              <w:rPr>
                <w:b/>
                <w:szCs w:val="20"/>
              </w:rPr>
            </w:pPr>
            <w:r w:rsidRPr="0086680C">
              <w:rPr>
                <w:b/>
                <w:szCs w:val="20"/>
              </w:rPr>
              <w:t>Przepływ zdarzeń</w:t>
            </w:r>
          </w:p>
        </w:tc>
        <w:tc>
          <w:tcPr>
            <w:tcW w:w="3374" w:type="dxa"/>
            <w:tcBorders>
              <w:right w:val="nil"/>
            </w:tcBorders>
          </w:tcPr>
          <w:p w:rsidR="00D6662B" w:rsidRPr="0086680C" w:rsidRDefault="00D6662B" w:rsidP="00890702">
            <w:pPr>
              <w:rPr>
                <w:szCs w:val="20"/>
              </w:rPr>
            </w:pPr>
          </w:p>
          <w:p w:rsidR="00D6662B" w:rsidRPr="0086680C" w:rsidRDefault="00D6662B" w:rsidP="00890702">
            <w:pPr>
              <w:rPr>
                <w:szCs w:val="20"/>
              </w:rPr>
            </w:pPr>
            <w:r w:rsidRPr="0086680C">
              <w:rPr>
                <w:szCs w:val="20"/>
              </w:rPr>
              <w:t>1. Użytkownik aplikacji wiz</w:t>
            </w:r>
            <w:r w:rsidRPr="0086680C">
              <w:rPr>
                <w:szCs w:val="20"/>
              </w:rPr>
              <w:t>u</w:t>
            </w:r>
            <w:r w:rsidRPr="0086680C">
              <w:rPr>
                <w:szCs w:val="20"/>
              </w:rPr>
              <w:t>alizującej</w:t>
            </w:r>
            <w:r>
              <w:rPr>
                <w:szCs w:val="20"/>
              </w:rPr>
              <w:t xml:space="preserve"> wybiera z menu opcję "Historia wizualizacji".</w:t>
            </w:r>
            <w:r w:rsidRPr="0086680C">
              <w:rPr>
                <w:szCs w:val="20"/>
              </w:rPr>
              <w:t xml:space="preserve">  </w:t>
            </w:r>
          </w:p>
          <w:p w:rsidR="00D6662B" w:rsidRPr="0086680C" w:rsidRDefault="00D6662B" w:rsidP="00890702">
            <w:pPr>
              <w:rPr>
                <w:szCs w:val="20"/>
              </w:rPr>
            </w:pPr>
          </w:p>
          <w:p w:rsidR="00D6662B" w:rsidRDefault="00D6662B" w:rsidP="00890702">
            <w:pPr>
              <w:rPr>
                <w:szCs w:val="20"/>
              </w:rPr>
            </w:pPr>
          </w:p>
          <w:p w:rsidR="00D6662B" w:rsidRDefault="00D6662B" w:rsidP="00890702">
            <w:pPr>
              <w:rPr>
                <w:szCs w:val="20"/>
              </w:rPr>
            </w:pPr>
          </w:p>
          <w:p w:rsidR="00D6662B" w:rsidRDefault="00D6662B" w:rsidP="00890702">
            <w:pPr>
              <w:rPr>
                <w:szCs w:val="20"/>
              </w:rPr>
            </w:pPr>
          </w:p>
          <w:p w:rsidR="00D6662B" w:rsidRDefault="00D6662B" w:rsidP="00890702">
            <w:pPr>
              <w:rPr>
                <w:szCs w:val="20"/>
              </w:rPr>
            </w:pPr>
            <w:r>
              <w:rPr>
                <w:szCs w:val="20"/>
              </w:rPr>
              <w:t xml:space="preserve">3. Użytkownik wybiera </w:t>
            </w:r>
            <w:proofErr w:type="spellStart"/>
            <w:r>
              <w:rPr>
                <w:szCs w:val="20"/>
              </w:rPr>
              <w:t>drona</w:t>
            </w:r>
            <w:proofErr w:type="spellEnd"/>
            <w:r>
              <w:rPr>
                <w:szCs w:val="20"/>
              </w:rPr>
              <w:t>, dla którego chce przejrzeć hist</w:t>
            </w:r>
            <w:r>
              <w:rPr>
                <w:szCs w:val="20"/>
              </w:rPr>
              <w:t>o</w:t>
            </w:r>
            <w:r>
              <w:rPr>
                <w:szCs w:val="20"/>
              </w:rPr>
              <w:t>rię</w:t>
            </w:r>
          </w:p>
          <w:p w:rsidR="00890702" w:rsidRDefault="00890702" w:rsidP="00890702">
            <w:pPr>
              <w:rPr>
                <w:szCs w:val="20"/>
              </w:rPr>
            </w:pPr>
          </w:p>
          <w:p w:rsidR="00D6662B" w:rsidRDefault="00D6662B" w:rsidP="00890702">
            <w:pPr>
              <w:rPr>
                <w:szCs w:val="20"/>
              </w:rPr>
            </w:pPr>
            <w:r>
              <w:rPr>
                <w:szCs w:val="20"/>
              </w:rPr>
              <w:t>4. Użytkownik</w:t>
            </w:r>
            <w:r w:rsidR="00890702">
              <w:rPr>
                <w:szCs w:val="20"/>
              </w:rPr>
              <w:t xml:space="preserve"> wybiera sesję</w:t>
            </w:r>
          </w:p>
          <w:p w:rsidR="00D6662B" w:rsidRDefault="00D6662B"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D6662B" w:rsidRPr="0086680C" w:rsidRDefault="00D6662B" w:rsidP="00890702">
            <w:pPr>
              <w:rPr>
                <w:szCs w:val="20"/>
              </w:rPr>
            </w:pPr>
            <w:r>
              <w:rPr>
                <w:szCs w:val="20"/>
              </w:rPr>
              <w:t xml:space="preserve">5. Po zakończeniu </w:t>
            </w:r>
            <w:r w:rsidR="00890702">
              <w:rPr>
                <w:szCs w:val="20"/>
              </w:rPr>
              <w:t>przeglądania historii wizualizacji użytkownik wyłącza widok historii.</w:t>
            </w:r>
          </w:p>
        </w:tc>
        <w:tc>
          <w:tcPr>
            <w:tcW w:w="2800" w:type="dxa"/>
            <w:tcBorders>
              <w:left w:val="nil"/>
            </w:tcBorders>
          </w:tcPr>
          <w:p w:rsidR="00D6662B" w:rsidRPr="00E40251" w:rsidRDefault="00D6662B" w:rsidP="00890702">
            <w:pPr>
              <w:rPr>
                <w:szCs w:val="20"/>
              </w:rPr>
            </w:pPr>
          </w:p>
          <w:p w:rsidR="00D6662B" w:rsidRPr="00E40251" w:rsidRDefault="00D6662B" w:rsidP="00890702">
            <w:pPr>
              <w:rPr>
                <w:szCs w:val="20"/>
              </w:rPr>
            </w:pPr>
          </w:p>
          <w:p w:rsidR="00D6662B" w:rsidRDefault="00D6662B" w:rsidP="00890702">
            <w:pPr>
              <w:rPr>
                <w:szCs w:val="20"/>
              </w:rPr>
            </w:pPr>
          </w:p>
          <w:p w:rsidR="00890702" w:rsidRDefault="00890702" w:rsidP="00890702">
            <w:pPr>
              <w:rPr>
                <w:szCs w:val="20"/>
              </w:rPr>
            </w:pPr>
          </w:p>
          <w:p w:rsidR="00D6662B" w:rsidRDefault="00D6662B" w:rsidP="00890702">
            <w:pPr>
              <w:rPr>
                <w:szCs w:val="20"/>
              </w:rPr>
            </w:pPr>
            <w:r w:rsidRPr="00E40251">
              <w:rPr>
                <w:szCs w:val="20"/>
              </w:rPr>
              <w:t xml:space="preserve">2. System </w:t>
            </w:r>
            <w:r>
              <w:rPr>
                <w:szCs w:val="20"/>
              </w:rPr>
              <w:t>wyświetla w</w:t>
            </w:r>
            <w:r>
              <w:rPr>
                <w:szCs w:val="20"/>
              </w:rPr>
              <w:t>i</w:t>
            </w:r>
            <w:r>
              <w:rPr>
                <w:szCs w:val="20"/>
              </w:rPr>
              <w:t>dok "Historia wizualiz</w:t>
            </w:r>
            <w:r>
              <w:rPr>
                <w:szCs w:val="20"/>
              </w:rPr>
              <w:t>a</w:t>
            </w:r>
            <w:r>
              <w:rPr>
                <w:szCs w:val="20"/>
              </w:rPr>
              <w:t>cji" z listą dostępnych dronów</w:t>
            </w:r>
          </w:p>
          <w:p w:rsidR="00D6662B" w:rsidRDefault="00D6662B" w:rsidP="00890702">
            <w:pPr>
              <w:rPr>
                <w:szCs w:val="20"/>
              </w:rPr>
            </w:pPr>
          </w:p>
          <w:p w:rsidR="00D6662B" w:rsidRDefault="00D6662B" w:rsidP="00890702">
            <w:pPr>
              <w:rPr>
                <w:szCs w:val="20"/>
              </w:rPr>
            </w:pPr>
          </w:p>
          <w:p w:rsidR="00D6662B" w:rsidRDefault="00D6662B" w:rsidP="00890702">
            <w:pPr>
              <w:rPr>
                <w:szCs w:val="20"/>
              </w:rPr>
            </w:pPr>
            <w:r>
              <w:rPr>
                <w:szCs w:val="20"/>
              </w:rPr>
              <w:t xml:space="preserve">4. System </w:t>
            </w:r>
            <w:r w:rsidR="00890702">
              <w:rPr>
                <w:szCs w:val="20"/>
              </w:rPr>
              <w:t>wyświetla listę dostępnych sesji</w:t>
            </w:r>
          </w:p>
          <w:p w:rsidR="00890702" w:rsidRDefault="00890702" w:rsidP="00890702">
            <w:pPr>
              <w:rPr>
                <w:szCs w:val="20"/>
              </w:rPr>
            </w:pPr>
          </w:p>
          <w:p w:rsidR="00D6662B" w:rsidRDefault="00D6662B" w:rsidP="00890702">
            <w:pPr>
              <w:rPr>
                <w:szCs w:val="20"/>
              </w:rPr>
            </w:pPr>
            <w:r>
              <w:rPr>
                <w:szCs w:val="20"/>
              </w:rPr>
              <w:t>5. System zamyka widok "</w:t>
            </w:r>
            <w:r w:rsidR="00890702">
              <w:rPr>
                <w:szCs w:val="20"/>
              </w:rPr>
              <w:t>Historia wizualizacji</w:t>
            </w:r>
            <w:r>
              <w:rPr>
                <w:szCs w:val="20"/>
              </w:rPr>
              <w:t>"</w:t>
            </w:r>
          </w:p>
          <w:p w:rsidR="00890702" w:rsidRDefault="00890702" w:rsidP="00890702">
            <w:pPr>
              <w:rPr>
                <w:szCs w:val="20"/>
              </w:rPr>
            </w:pPr>
          </w:p>
          <w:p w:rsidR="00890702" w:rsidRDefault="00890702" w:rsidP="00890702">
            <w:pPr>
              <w:rPr>
                <w:szCs w:val="20"/>
              </w:rPr>
            </w:pPr>
            <w:r>
              <w:rPr>
                <w:szCs w:val="20"/>
              </w:rPr>
              <w:t>6. System pokazuje mapę wraz zaznaczonym obsz</w:t>
            </w:r>
            <w:r>
              <w:rPr>
                <w:szCs w:val="20"/>
              </w:rPr>
              <w:t>a</w:t>
            </w:r>
            <w:r>
              <w:rPr>
                <w:szCs w:val="20"/>
              </w:rPr>
              <w:t>rem przeszukanym dla danej sesji</w:t>
            </w:r>
          </w:p>
          <w:p w:rsidR="00D6662B" w:rsidRPr="00E40251" w:rsidRDefault="00D6662B" w:rsidP="00890702">
            <w:pPr>
              <w:rPr>
                <w:szCs w:val="20"/>
              </w:rPr>
            </w:pPr>
          </w:p>
        </w:tc>
      </w:tr>
      <w:tr w:rsidR="00D6662B" w:rsidTr="00890702">
        <w:trPr>
          <w:trHeight w:val="368"/>
        </w:trPr>
        <w:tc>
          <w:tcPr>
            <w:tcW w:w="3112" w:type="dxa"/>
          </w:tcPr>
          <w:p w:rsidR="00D6662B" w:rsidRPr="0086680C" w:rsidRDefault="00D6662B" w:rsidP="00890702">
            <w:pPr>
              <w:rPr>
                <w:b/>
                <w:szCs w:val="20"/>
              </w:rPr>
            </w:pPr>
            <w:r w:rsidRPr="0086680C">
              <w:rPr>
                <w:b/>
                <w:szCs w:val="20"/>
              </w:rPr>
              <w:t>Warunki wstępne</w:t>
            </w:r>
          </w:p>
        </w:tc>
        <w:tc>
          <w:tcPr>
            <w:tcW w:w="6174" w:type="dxa"/>
            <w:gridSpan w:val="2"/>
          </w:tcPr>
          <w:p w:rsidR="00D6662B" w:rsidRPr="0086680C" w:rsidRDefault="00D6662B" w:rsidP="00890702">
            <w:pPr>
              <w:rPr>
                <w:szCs w:val="20"/>
              </w:rPr>
            </w:pPr>
          </w:p>
          <w:p w:rsidR="00D6662B" w:rsidRPr="0086680C" w:rsidRDefault="00D6662B" w:rsidP="00890702">
            <w:pPr>
              <w:rPr>
                <w:szCs w:val="20"/>
              </w:rPr>
            </w:pPr>
            <w:r w:rsidRPr="0086680C">
              <w:rPr>
                <w:szCs w:val="20"/>
              </w:rPr>
              <w:t xml:space="preserve">- Użytkownik aplikacji wizualizującej jest </w:t>
            </w:r>
            <w:r>
              <w:rPr>
                <w:szCs w:val="20"/>
              </w:rPr>
              <w:t>zalogowany do systemu</w:t>
            </w:r>
          </w:p>
          <w:p w:rsidR="00D6662B" w:rsidRPr="0086680C" w:rsidRDefault="00D6662B" w:rsidP="00890702">
            <w:pPr>
              <w:rPr>
                <w:szCs w:val="20"/>
              </w:rPr>
            </w:pPr>
          </w:p>
        </w:tc>
      </w:tr>
      <w:tr w:rsidR="00D6662B" w:rsidTr="00890702">
        <w:trPr>
          <w:trHeight w:val="384"/>
        </w:trPr>
        <w:tc>
          <w:tcPr>
            <w:tcW w:w="3112" w:type="dxa"/>
          </w:tcPr>
          <w:p w:rsidR="00D6662B" w:rsidRPr="0086680C" w:rsidRDefault="00D6662B" w:rsidP="00890702">
            <w:pPr>
              <w:rPr>
                <w:b/>
                <w:szCs w:val="20"/>
              </w:rPr>
            </w:pPr>
            <w:r w:rsidRPr="0086680C">
              <w:rPr>
                <w:b/>
                <w:szCs w:val="20"/>
              </w:rPr>
              <w:t>Warunki końcowe</w:t>
            </w:r>
          </w:p>
        </w:tc>
        <w:tc>
          <w:tcPr>
            <w:tcW w:w="6174" w:type="dxa"/>
            <w:gridSpan w:val="2"/>
          </w:tcPr>
          <w:p w:rsidR="00D6662B" w:rsidRPr="0086680C" w:rsidRDefault="00D6662B" w:rsidP="00890702">
            <w:pPr>
              <w:pStyle w:val="Akapitzlist"/>
              <w:spacing w:line="240" w:lineRule="auto"/>
              <w:contextualSpacing/>
              <w:jc w:val="left"/>
              <w:rPr>
                <w:szCs w:val="20"/>
              </w:rPr>
            </w:pPr>
          </w:p>
        </w:tc>
      </w:tr>
      <w:tr w:rsidR="00D6662B" w:rsidTr="00890702">
        <w:trPr>
          <w:trHeight w:val="838"/>
        </w:trPr>
        <w:tc>
          <w:tcPr>
            <w:tcW w:w="3112" w:type="dxa"/>
          </w:tcPr>
          <w:p w:rsidR="00D6662B" w:rsidRPr="0086680C" w:rsidRDefault="00D6662B" w:rsidP="00890702">
            <w:pPr>
              <w:rPr>
                <w:b/>
                <w:szCs w:val="20"/>
              </w:rPr>
            </w:pPr>
            <w:r w:rsidRPr="0086680C">
              <w:rPr>
                <w:b/>
                <w:szCs w:val="20"/>
              </w:rPr>
              <w:t>Wymagania jakościowe</w:t>
            </w:r>
          </w:p>
        </w:tc>
        <w:tc>
          <w:tcPr>
            <w:tcW w:w="6174" w:type="dxa"/>
            <w:gridSpan w:val="2"/>
          </w:tcPr>
          <w:p w:rsidR="00D6662B" w:rsidRPr="0086680C" w:rsidRDefault="00890702" w:rsidP="00890702">
            <w:pPr>
              <w:pStyle w:val="Akapitzlist"/>
              <w:numPr>
                <w:ilvl w:val="0"/>
                <w:numId w:val="40"/>
              </w:numPr>
              <w:spacing w:line="240" w:lineRule="auto"/>
              <w:contextualSpacing/>
              <w:jc w:val="left"/>
              <w:rPr>
                <w:szCs w:val="20"/>
              </w:rPr>
            </w:pPr>
            <w:r>
              <w:rPr>
                <w:szCs w:val="20"/>
              </w:rPr>
              <w:t>Lista dostępnych sesji powinna zawierać informacje o tym kiedy sesja została rozpoczęta i kiedy się zakończyła</w:t>
            </w:r>
            <w:r w:rsidR="00D6662B" w:rsidRPr="0086680C">
              <w:rPr>
                <w:szCs w:val="20"/>
              </w:rPr>
              <w:t xml:space="preserve"> </w:t>
            </w:r>
          </w:p>
        </w:tc>
      </w:tr>
    </w:tbl>
    <w:p w:rsidR="00C3749F" w:rsidRDefault="00C3749F"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A848AF" w:rsidRDefault="00A848AF" w:rsidP="007650FC">
      <w:pPr>
        <w:spacing w:line="360" w:lineRule="auto"/>
      </w:pPr>
    </w:p>
    <w:p w:rsidR="00A848AF" w:rsidRDefault="00A848AF" w:rsidP="00A848AF">
      <w:pPr>
        <w:pStyle w:val="Nagwek1"/>
        <w:spacing w:line="360" w:lineRule="auto"/>
      </w:pPr>
      <w:bookmarkStart w:id="80" w:name="_Toc449204604"/>
      <w:r>
        <w:lastRenderedPageBreak/>
        <w:t>Algorytm obliczania obszaru przeszukanego</w:t>
      </w:r>
      <w:bookmarkEnd w:id="80"/>
    </w:p>
    <w:p w:rsidR="00A848AF" w:rsidRDefault="00A848AF" w:rsidP="00A848AF">
      <w:pPr>
        <w:spacing w:line="360" w:lineRule="auto"/>
      </w:pPr>
    </w:p>
    <w:p w:rsidR="00A848AF" w:rsidRDefault="00A848AF" w:rsidP="00A848AF">
      <w:pPr>
        <w:spacing w:line="360" w:lineRule="auto"/>
      </w:pPr>
      <w:r>
        <w:tab/>
        <w:t xml:space="preserve">Przed przejściem do projektowania systemu zostanie omówiona kolejna kluczowa kwestia, czyli algorytm, służący do obliczaniu obszaru przeszukanego przez </w:t>
      </w:r>
      <w:proofErr w:type="spellStart"/>
      <w:r>
        <w:t>drony</w:t>
      </w:r>
      <w:proofErr w:type="spellEnd"/>
      <w:r>
        <w:t xml:space="preserve">. </w:t>
      </w:r>
    </w:p>
    <w:p w:rsidR="00A848AF" w:rsidRPr="00770F4B" w:rsidRDefault="00A848AF" w:rsidP="00A848AF">
      <w:pPr>
        <w:spacing w:line="360" w:lineRule="auto"/>
      </w:pPr>
      <w:r>
        <w:tab/>
        <w:t xml:space="preserve">Obszar przeszukany jest rozumiany jako reprezentacja terenu zarejestrowanego przez kamerę zamontowaną na dronie. Jego poprawne obliczenie jest kluczowe z punktu widzenia funkcjonowania systemu, biorąc pod uwagę, iż jego podstawowym zadaniem jest właśnie wizualizacja tego obszaru. </w:t>
      </w:r>
    </w:p>
    <w:p w:rsidR="00A848AF" w:rsidRPr="00314377" w:rsidRDefault="00A848AF" w:rsidP="00A848AF">
      <w:pPr>
        <w:spacing w:line="360" w:lineRule="auto"/>
      </w:pPr>
    </w:p>
    <w:p w:rsidR="00A848AF" w:rsidRDefault="00A848AF" w:rsidP="00A848AF">
      <w:pPr>
        <w:pStyle w:val="Nagwek2"/>
        <w:spacing w:line="360" w:lineRule="auto"/>
      </w:pPr>
      <w:bookmarkStart w:id="81" w:name="_Toc449204605"/>
      <w:r>
        <w:t>Założenia</w:t>
      </w:r>
      <w:bookmarkEnd w:id="81"/>
    </w:p>
    <w:p w:rsidR="00A848AF" w:rsidRPr="0021428A" w:rsidRDefault="00A848AF" w:rsidP="00A848AF">
      <w:pPr>
        <w:spacing w:line="360" w:lineRule="auto"/>
      </w:pPr>
    </w:p>
    <w:p w:rsidR="00A848AF" w:rsidRDefault="00A848AF" w:rsidP="00A848AF">
      <w:pPr>
        <w:spacing w:line="360" w:lineRule="auto"/>
      </w:pPr>
      <w:r w:rsidRPr="0021428A">
        <w:tab/>
        <w:t>W pracy przyjęto pewne założenia dotyczące wymagań dla opracowywanego alg</w:t>
      </w:r>
      <w:r w:rsidRPr="0021428A">
        <w:t>o</w:t>
      </w:r>
      <w:r w:rsidRPr="0021428A">
        <w:t>rytmu:</w:t>
      </w:r>
    </w:p>
    <w:p w:rsidR="00A848AF" w:rsidRPr="0021428A" w:rsidRDefault="00A848AF" w:rsidP="00A848AF">
      <w:pPr>
        <w:spacing w:line="360" w:lineRule="auto"/>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 xml:space="preserve">Algorytm za dane wejściowe ma przyjmować: położenie geograficzne </w:t>
      </w:r>
      <w:proofErr w:type="spellStart"/>
      <w:r w:rsidRPr="0021428A">
        <w:rPr>
          <w:rFonts w:ascii="Times New Roman" w:hAnsi="Times New Roman"/>
          <w:sz w:val="24"/>
          <w:szCs w:val="24"/>
        </w:rPr>
        <w:t>drona</w:t>
      </w:r>
      <w:proofErr w:type="spellEnd"/>
      <w:r w:rsidRPr="0021428A">
        <w:rPr>
          <w:rFonts w:ascii="Times New Roman" w:hAnsi="Times New Roman"/>
          <w:sz w:val="24"/>
          <w:szCs w:val="24"/>
        </w:rPr>
        <w:t xml:space="preserve"> oraz kąt widzenia kamery zamontowanej na dronie,</w:t>
      </w:r>
    </w:p>
    <w:p w:rsidR="00A848AF" w:rsidRPr="0021428A" w:rsidRDefault="00A848AF" w:rsidP="00A848AF">
      <w:pPr>
        <w:pStyle w:val="Akapitzlist"/>
        <w:spacing w:line="360" w:lineRule="auto"/>
        <w:rPr>
          <w:rFonts w:ascii="Times New Roman" w:hAnsi="Times New Roman"/>
          <w:sz w:val="24"/>
          <w:szCs w:val="24"/>
        </w:rPr>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W pracy przyjęto, iż kamera zamontowana na dronie jest skierowana pionowo w dół,</w:t>
      </w:r>
    </w:p>
    <w:p w:rsidR="00A848AF" w:rsidRPr="0021428A" w:rsidRDefault="00A848AF" w:rsidP="00A848AF">
      <w:pPr>
        <w:pStyle w:val="Akapitzlist"/>
        <w:spacing w:line="360" w:lineRule="auto"/>
        <w:rPr>
          <w:rFonts w:ascii="Times New Roman" w:hAnsi="Times New Roman"/>
          <w:sz w:val="24"/>
          <w:szCs w:val="24"/>
        </w:rPr>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Algorytm ma obliczać zarejestrowany obszar, przy wykorzystaniu danych modeluj</w:t>
      </w:r>
      <w:r w:rsidRPr="0021428A">
        <w:rPr>
          <w:rFonts w:ascii="Times New Roman" w:hAnsi="Times New Roman"/>
          <w:sz w:val="24"/>
          <w:szCs w:val="24"/>
        </w:rPr>
        <w:t>ą</w:t>
      </w:r>
      <w:r w:rsidRPr="0021428A">
        <w:rPr>
          <w:rFonts w:ascii="Times New Roman" w:hAnsi="Times New Roman"/>
          <w:sz w:val="24"/>
          <w:szCs w:val="24"/>
        </w:rPr>
        <w:t xml:space="preserve">cych powierzchnię ziemską, </w:t>
      </w:r>
    </w:p>
    <w:p w:rsidR="00A848AF" w:rsidRDefault="00A848AF" w:rsidP="00A848AF">
      <w:pPr>
        <w:pStyle w:val="Akapitzlist"/>
        <w:spacing w:line="360" w:lineRule="auto"/>
        <w:rPr>
          <w:rFonts w:ascii="Times New Roman" w:hAnsi="Times New Roman"/>
          <w:sz w:val="24"/>
          <w:szCs w:val="24"/>
        </w:rPr>
      </w:pPr>
    </w:p>
    <w:p w:rsidR="00A848AF" w:rsidRPr="00F97737" w:rsidRDefault="00A848AF" w:rsidP="00A848AF">
      <w:pPr>
        <w:pStyle w:val="Akapitzlist"/>
        <w:numPr>
          <w:ilvl w:val="0"/>
          <w:numId w:val="42"/>
        </w:numPr>
        <w:spacing w:line="360" w:lineRule="auto"/>
        <w:rPr>
          <w:rFonts w:ascii="Times New Roman" w:hAnsi="Times New Roman"/>
          <w:sz w:val="24"/>
          <w:szCs w:val="24"/>
        </w:rPr>
      </w:pPr>
      <w:r>
        <w:rPr>
          <w:rFonts w:ascii="Times New Roman" w:hAnsi="Times New Roman"/>
          <w:sz w:val="24"/>
          <w:szCs w:val="24"/>
        </w:rPr>
        <w:t>Przyjęto dodatkowe uproszczenie zakładające, iż kamera rejestruje obraz o p</w:t>
      </w:r>
      <w:r>
        <w:rPr>
          <w:rFonts w:ascii="Times New Roman" w:hAnsi="Times New Roman"/>
          <w:sz w:val="24"/>
          <w:szCs w:val="24"/>
        </w:rPr>
        <w:t>o</w:t>
      </w:r>
      <w:r>
        <w:rPr>
          <w:rFonts w:ascii="Times New Roman" w:hAnsi="Times New Roman"/>
          <w:sz w:val="24"/>
          <w:szCs w:val="24"/>
        </w:rPr>
        <w:t>wierzchni kołowej, podczas, gdy w rzeczywistości matryce kamer mają kształt prost</w:t>
      </w:r>
      <w:r>
        <w:rPr>
          <w:rFonts w:ascii="Times New Roman" w:hAnsi="Times New Roman"/>
          <w:sz w:val="24"/>
          <w:szCs w:val="24"/>
        </w:rPr>
        <w:t>o</w:t>
      </w:r>
      <w:r>
        <w:rPr>
          <w:rFonts w:ascii="Times New Roman" w:hAnsi="Times New Roman"/>
          <w:sz w:val="24"/>
          <w:szCs w:val="24"/>
        </w:rPr>
        <w:t>kątny.</w:t>
      </w: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Pr="00314377" w:rsidRDefault="00A848AF" w:rsidP="00A848AF">
      <w:pPr>
        <w:spacing w:line="360" w:lineRule="auto"/>
      </w:pPr>
    </w:p>
    <w:p w:rsidR="00A848AF" w:rsidRDefault="00A848AF" w:rsidP="00A848AF">
      <w:pPr>
        <w:pStyle w:val="Nagwek2"/>
        <w:spacing w:line="360" w:lineRule="auto"/>
      </w:pPr>
      <w:bookmarkStart w:id="82" w:name="_Toc449204606"/>
      <w:r>
        <w:lastRenderedPageBreak/>
        <w:t>Implementacja</w:t>
      </w:r>
      <w:bookmarkEnd w:id="82"/>
    </w:p>
    <w:p w:rsidR="00A848AF" w:rsidRPr="002C0490" w:rsidRDefault="00A848AF" w:rsidP="00A848AF"/>
    <w:p w:rsidR="00A848AF" w:rsidRDefault="00A848AF" w:rsidP="00A848AF">
      <w:pPr>
        <w:pStyle w:val="Nagwek3"/>
        <w:spacing w:line="360" w:lineRule="auto"/>
      </w:pPr>
      <w:bookmarkStart w:id="83" w:name="_Toc449204607"/>
      <w:r>
        <w:t>Dane wejściowe</w:t>
      </w:r>
      <w:bookmarkEnd w:id="83"/>
    </w:p>
    <w:p w:rsidR="00A848AF" w:rsidRPr="00764389" w:rsidRDefault="00A848AF" w:rsidP="00A848AF">
      <w:pPr>
        <w:spacing w:line="360" w:lineRule="auto"/>
      </w:pPr>
    </w:p>
    <w:p w:rsidR="00A848AF" w:rsidRDefault="00A848AF" w:rsidP="00A848AF">
      <w:pPr>
        <w:spacing w:line="360" w:lineRule="auto"/>
      </w:pPr>
      <w:r>
        <w:tab/>
        <w:t>Do pobierania danych geolokalizacyjnych wykorzystano system nawigacji satelitarnej GPS. Zatem dane otrzymane z odbiornika, jak zostało to opisane w rozdziale "Dziedzina pr</w:t>
      </w:r>
      <w:r>
        <w:t>o</w:t>
      </w:r>
      <w:r>
        <w:t xml:space="preserve">blemu" to szerokość i długość geograficzna odniesione do elipsoidy WGS84 oraz wysokość elipsoidalna. </w:t>
      </w:r>
    </w:p>
    <w:p w:rsidR="00A848AF" w:rsidRDefault="00A848AF" w:rsidP="00A848AF">
      <w:pPr>
        <w:spacing w:line="360" w:lineRule="auto"/>
      </w:pPr>
      <w:r>
        <w:tab/>
        <w:t xml:space="preserve">Jako dane modelowe wykorzystano dane z misji SRTM, które są w postaci szerokości i długości geograficznej odniesionych do elipsoidy WGS84 oraz wysokości </w:t>
      </w:r>
      <w:proofErr w:type="spellStart"/>
      <w:r>
        <w:t>ortometrycznej</w:t>
      </w:r>
      <w:proofErr w:type="spellEnd"/>
      <w:r>
        <w:t xml:space="preserve"> odniesionej do geoidy EGM96.</w:t>
      </w:r>
    </w:p>
    <w:p w:rsidR="00A848AF" w:rsidRDefault="00A848AF" w:rsidP="00A848AF">
      <w:pPr>
        <w:spacing w:line="360" w:lineRule="auto"/>
      </w:pPr>
      <w:r>
        <w:tab/>
        <w:t>Współrzędne określające szerokość i długość geograficzną z danych SRTM oraz z systemu GPS są zatem odniesione do tego samego układu odniesienia, jednak układy odni</w:t>
      </w:r>
      <w:r>
        <w:t>e</w:t>
      </w:r>
      <w:r>
        <w:t>sienia dla wysokości są różne i w celu ich porównania należy wprowadzić odpowiednie p</w:t>
      </w:r>
      <w:r>
        <w:t>o</w:t>
      </w:r>
      <w:r>
        <w:t>prawki.</w:t>
      </w:r>
    </w:p>
    <w:p w:rsidR="00A848AF" w:rsidRDefault="00A848AF" w:rsidP="00A848AF">
      <w:pPr>
        <w:spacing w:line="360" w:lineRule="auto"/>
      </w:pPr>
      <w:r>
        <w:tab/>
        <w:t>W tym celu przeprowadzono eksperyment, którego głównym założeniem było wyzn</w:t>
      </w:r>
      <w:r>
        <w:t>a</w:t>
      </w:r>
      <w:r>
        <w:t>czenie wartości średniej undulacji dla lokalnego terenu, na którym był testowany system. D</w:t>
      </w:r>
      <w:r>
        <w:t>o</w:t>
      </w:r>
      <w:r>
        <w:t>konano porównania danych wysokościowych pobranych z GPS i tych z modelu SRTM (dla około 500 próbek), a następnie obliczono średnią, maksymalną i minimalną wartość undul</w:t>
      </w:r>
      <w:r>
        <w:t>a</w:t>
      </w:r>
      <w:r>
        <w:t>cji. Wyniki obliczeń przedstawiono w tabeli.</w:t>
      </w:r>
    </w:p>
    <w:p w:rsidR="00A848AF" w:rsidRDefault="00A848AF" w:rsidP="00A848AF">
      <w:pPr>
        <w:pStyle w:val="Legenda"/>
        <w:keepNext/>
      </w:pPr>
    </w:p>
    <w:tbl>
      <w:tblPr>
        <w:tblStyle w:val="Tabela-Siatka"/>
        <w:tblW w:w="0" w:type="auto"/>
        <w:tblLook w:val="04A0"/>
      </w:tblPr>
      <w:tblGrid>
        <w:gridCol w:w="4605"/>
        <w:gridCol w:w="4605"/>
      </w:tblGrid>
      <w:tr w:rsidR="00A848AF" w:rsidTr="00865C93">
        <w:tc>
          <w:tcPr>
            <w:tcW w:w="4605" w:type="dxa"/>
          </w:tcPr>
          <w:p w:rsidR="00A848AF" w:rsidRPr="00284689" w:rsidRDefault="00A848AF" w:rsidP="00865C93">
            <w:pPr>
              <w:spacing w:line="360" w:lineRule="auto"/>
              <w:jc w:val="left"/>
              <w:rPr>
                <w:b/>
              </w:rPr>
            </w:pPr>
            <w:r w:rsidRPr="00284689">
              <w:rPr>
                <w:b/>
              </w:rPr>
              <w:t>Średnia undulacja</w:t>
            </w:r>
          </w:p>
        </w:tc>
        <w:tc>
          <w:tcPr>
            <w:tcW w:w="4605" w:type="dxa"/>
          </w:tcPr>
          <w:p w:rsidR="00A848AF" w:rsidRDefault="00A848AF" w:rsidP="00865C93">
            <w:pPr>
              <w:spacing w:line="360" w:lineRule="auto"/>
              <w:jc w:val="left"/>
            </w:pPr>
            <w:r>
              <w:t>6,6m</w:t>
            </w:r>
          </w:p>
        </w:tc>
      </w:tr>
      <w:tr w:rsidR="00A848AF" w:rsidTr="00865C93">
        <w:tc>
          <w:tcPr>
            <w:tcW w:w="4605" w:type="dxa"/>
          </w:tcPr>
          <w:p w:rsidR="00A848AF" w:rsidRPr="00284689" w:rsidRDefault="00A848AF" w:rsidP="00865C93">
            <w:pPr>
              <w:spacing w:line="360" w:lineRule="auto"/>
              <w:jc w:val="left"/>
              <w:rPr>
                <w:b/>
              </w:rPr>
            </w:pPr>
            <w:r>
              <w:rPr>
                <w:b/>
              </w:rPr>
              <w:t xml:space="preserve">Maksymalna </w:t>
            </w:r>
            <w:r w:rsidRPr="00284689">
              <w:rPr>
                <w:b/>
              </w:rPr>
              <w:t>undulacja dodatnia</w:t>
            </w:r>
          </w:p>
        </w:tc>
        <w:tc>
          <w:tcPr>
            <w:tcW w:w="4605" w:type="dxa"/>
          </w:tcPr>
          <w:p w:rsidR="00A848AF" w:rsidRDefault="00A848AF" w:rsidP="00865C93">
            <w:pPr>
              <w:spacing w:line="360" w:lineRule="auto"/>
              <w:jc w:val="left"/>
            </w:pPr>
            <w:r>
              <w:t>18,2m</w:t>
            </w:r>
          </w:p>
        </w:tc>
      </w:tr>
      <w:tr w:rsidR="00A848AF" w:rsidTr="00865C93">
        <w:tc>
          <w:tcPr>
            <w:tcW w:w="4605" w:type="dxa"/>
          </w:tcPr>
          <w:p w:rsidR="00A848AF" w:rsidRPr="00284689" w:rsidRDefault="00A848AF" w:rsidP="00865C93">
            <w:pPr>
              <w:spacing w:line="360" w:lineRule="auto"/>
              <w:jc w:val="left"/>
              <w:rPr>
                <w:b/>
              </w:rPr>
            </w:pPr>
            <w:r w:rsidRPr="00284689">
              <w:rPr>
                <w:b/>
              </w:rPr>
              <w:t>Maksymalna undulacja ujemna</w:t>
            </w:r>
          </w:p>
        </w:tc>
        <w:tc>
          <w:tcPr>
            <w:tcW w:w="4605" w:type="dxa"/>
          </w:tcPr>
          <w:p w:rsidR="00A848AF" w:rsidRDefault="00A848AF" w:rsidP="00865C93">
            <w:pPr>
              <w:keepNext/>
              <w:spacing w:line="360" w:lineRule="auto"/>
              <w:jc w:val="left"/>
            </w:pPr>
            <w:r>
              <w:t>-17,2m</w:t>
            </w:r>
          </w:p>
        </w:tc>
      </w:tr>
    </w:tbl>
    <w:p w:rsidR="00A848AF" w:rsidRDefault="00A848AF" w:rsidP="00A848AF">
      <w:pPr>
        <w:pStyle w:val="Legenda"/>
        <w:jc w:val="center"/>
      </w:pPr>
    </w:p>
    <w:p w:rsidR="00A848AF" w:rsidRDefault="00A848AF" w:rsidP="00A848AF">
      <w:pPr>
        <w:pStyle w:val="Legenda"/>
        <w:jc w:val="center"/>
      </w:pPr>
      <w:bookmarkStart w:id="84" w:name="_Toc448663267"/>
      <w:r>
        <w:t xml:space="preserve">Tabela </w:t>
      </w:r>
      <w:fldSimple w:instr=" SEQ Tabela \* ARABIC ">
        <w:r w:rsidR="00CE5C59">
          <w:rPr>
            <w:noProof/>
          </w:rPr>
          <w:t>1</w:t>
        </w:r>
      </w:fldSimple>
      <w:r>
        <w:t xml:space="preserve"> Wartości </w:t>
      </w:r>
      <w:r w:rsidRPr="00756D44">
        <w:t>undulacji przed wprowadzeniem korekty</w:t>
      </w:r>
      <w:bookmarkEnd w:id="84"/>
    </w:p>
    <w:p w:rsidR="00A848AF" w:rsidRPr="00046FA9" w:rsidRDefault="00A848AF" w:rsidP="00A848AF"/>
    <w:p w:rsidR="00A848AF" w:rsidRDefault="00A848AF" w:rsidP="00A848AF">
      <w:pPr>
        <w:spacing w:line="360" w:lineRule="auto"/>
      </w:pPr>
      <w:r>
        <w:tab/>
        <w:t>Na podstawie tych danych wywnioskowano, iż średnio wysokości z misji SRTM są większe od wysokości GPS o 6,6m, przy czym maksymalny błąd dodatni to 18,2m, a maks</w:t>
      </w:r>
      <w:r>
        <w:t>y</w:t>
      </w:r>
      <w:r>
        <w:t>malny błąd ujemny to -17,2m.</w:t>
      </w:r>
    </w:p>
    <w:p w:rsidR="00A848AF" w:rsidRDefault="00A848AF" w:rsidP="00A848AF">
      <w:pPr>
        <w:spacing w:line="360" w:lineRule="auto"/>
      </w:pPr>
    </w:p>
    <w:p w:rsidR="00A848AF" w:rsidRDefault="00A848AF" w:rsidP="00A848AF">
      <w:pPr>
        <w:spacing w:line="360" w:lineRule="auto"/>
      </w:pPr>
      <w:r>
        <w:tab/>
        <w:t xml:space="preserve">W celu poprawy tych parametrów do danych </w:t>
      </w:r>
      <w:proofErr w:type="spellStart"/>
      <w:r>
        <w:t>GPS'owych</w:t>
      </w:r>
      <w:proofErr w:type="spellEnd"/>
      <w:r>
        <w:t xml:space="preserve"> wprowadzono korektę p</w:t>
      </w:r>
      <w:r>
        <w:t>o</w:t>
      </w:r>
      <w:r>
        <w:t>przez dodanie do wartości wysokości GPS wartość średniej undulacji. Wyniki po korekcie przedstawiono w tabeli.</w:t>
      </w:r>
    </w:p>
    <w:tbl>
      <w:tblPr>
        <w:tblStyle w:val="Tabela-Siatka"/>
        <w:tblW w:w="0" w:type="auto"/>
        <w:tblLook w:val="04A0"/>
      </w:tblPr>
      <w:tblGrid>
        <w:gridCol w:w="4605"/>
        <w:gridCol w:w="4605"/>
      </w:tblGrid>
      <w:tr w:rsidR="00A848AF" w:rsidTr="00865C93">
        <w:tc>
          <w:tcPr>
            <w:tcW w:w="4605" w:type="dxa"/>
          </w:tcPr>
          <w:p w:rsidR="00A848AF" w:rsidRPr="00284689" w:rsidRDefault="00A848AF" w:rsidP="00865C93">
            <w:pPr>
              <w:spacing w:line="360" w:lineRule="auto"/>
              <w:rPr>
                <w:b/>
              </w:rPr>
            </w:pPr>
            <w:r w:rsidRPr="00284689">
              <w:rPr>
                <w:b/>
              </w:rPr>
              <w:lastRenderedPageBreak/>
              <w:t>Średnia undulacja</w:t>
            </w:r>
          </w:p>
        </w:tc>
        <w:tc>
          <w:tcPr>
            <w:tcW w:w="4605" w:type="dxa"/>
          </w:tcPr>
          <w:p w:rsidR="00A848AF" w:rsidRPr="00AD102A" w:rsidRDefault="0047495B" w:rsidP="00865C93">
            <w:pPr>
              <w:spacing w:line="360" w:lineRule="auto"/>
            </w:pPr>
            <w:r>
              <w:t>-0,01465m</w:t>
            </w:r>
          </w:p>
        </w:tc>
      </w:tr>
      <w:tr w:rsidR="00A848AF" w:rsidTr="00865C93">
        <w:tc>
          <w:tcPr>
            <w:tcW w:w="4605" w:type="dxa"/>
          </w:tcPr>
          <w:p w:rsidR="00A848AF" w:rsidRPr="00284689" w:rsidRDefault="00A848AF" w:rsidP="00865C93">
            <w:pPr>
              <w:spacing w:line="360" w:lineRule="auto"/>
              <w:rPr>
                <w:b/>
              </w:rPr>
            </w:pPr>
            <w:r w:rsidRPr="00284689">
              <w:rPr>
                <w:b/>
              </w:rPr>
              <w:t>Maksymalna undulacja dodatnia</w:t>
            </w:r>
          </w:p>
        </w:tc>
        <w:tc>
          <w:tcPr>
            <w:tcW w:w="4605" w:type="dxa"/>
          </w:tcPr>
          <w:p w:rsidR="00A848AF" w:rsidRDefault="00A848AF" w:rsidP="00865C93">
            <w:pPr>
              <w:spacing w:line="360" w:lineRule="auto"/>
            </w:pPr>
            <w:r>
              <w:t>11,6m</w:t>
            </w:r>
          </w:p>
        </w:tc>
      </w:tr>
      <w:tr w:rsidR="00A848AF" w:rsidTr="00865C93">
        <w:tc>
          <w:tcPr>
            <w:tcW w:w="4605" w:type="dxa"/>
          </w:tcPr>
          <w:p w:rsidR="00A848AF" w:rsidRPr="00284689" w:rsidRDefault="00A848AF" w:rsidP="00865C93">
            <w:pPr>
              <w:spacing w:line="360" w:lineRule="auto"/>
              <w:rPr>
                <w:b/>
              </w:rPr>
            </w:pPr>
            <w:r w:rsidRPr="00284689">
              <w:rPr>
                <w:b/>
              </w:rPr>
              <w:t>Maksymalna undulacja ujemne</w:t>
            </w:r>
          </w:p>
        </w:tc>
        <w:tc>
          <w:tcPr>
            <w:tcW w:w="4605" w:type="dxa"/>
          </w:tcPr>
          <w:p w:rsidR="00A848AF" w:rsidRDefault="00A848AF" w:rsidP="00865C93">
            <w:pPr>
              <w:keepNext/>
              <w:spacing w:line="360" w:lineRule="auto"/>
            </w:pPr>
            <w:r>
              <w:t>-23,8m</w:t>
            </w:r>
          </w:p>
        </w:tc>
      </w:tr>
    </w:tbl>
    <w:p w:rsidR="00A848AF" w:rsidRDefault="00A848AF" w:rsidP="00A848AF">
      <w:pPr>
        <w:pStyle w:val="Legenda"/>
        <w:jc w:val="center"/>
      </w:pPr>
    </w:p>
    <w:p w:rsidR="00A848AF" w:rsidRDefault="00A848AF" w:rsidP="00A848AF">
      <w:pPr>
        <w:pStyle w:val="Legenda"/>
        <w:jc w:val="center"/>
      </w:pPr>
      <w:bookmarkStart w:id="85" w:name="_Toc448663268"/>
      <w:r>
        <w:t xml:space="preserve">Tabela </w:t>
      </w:r>
      <w:fldSimple w:instr=" SEQ Tabela \* ARABIC ">
        <w:r w:rsidR="00CE5C59">
          <w:rPr>
            <w:noProof/>
          </w:rPr>
          <w:t>2</w:t>
        </w:r>
      </w:fldSimple>
      <w:r>
        <w:t xml:space="preserve"> Wartości undulacji po wprowadzeniu korekty</w:t>
      </w:r>
      <w:bookmarkEnd w:id="85"/>
    </w:p>
    <w:p w:rsidR="00A848AF" w:rsidRPr="00046FA9" w:rsidRDefault="00A848AF" w:rsidP="00A848AF"/>
    <w:p w:rsidR="00A848AF" w:rsidRDefault="00A848AF" w:rsidP="00A848AF">
      <w:pPr>
        <w:spacing w:line="360" w:lineRule="auto"/>
      </w:pPr>
      <w:r>
        <w:tab/>
        <w:t xml:space="preserve">Jak widać średnia wartość undulacji została zredukowana do bardzo małej wartości. Wartość maksymalna undulacji dodatniej zmalała do 11,6m, podczas gdy wartość minimalnej undulacji ujemnej wzrosła do -23,8m. </w:t>
      </w:r>
    </w:p>
    <w:p w:rsidR="00B526EF" w:rsidRDefault="00B526EF" w:rsidP="00A848AF">
      <w:pPr>
        <w:spacing w:line="360" w:lineRule="auto"/>
      </w:pPr>
    </w:p>
    <w:p w:rsidR="00B526EF" w:rsidRDefault="00B526EF" w:rsidP="00A848AF">
      <w:pPr>
        <w:spacing w:line="360" w:lineRule="auto"/>
      </w:pPr>
      <w:r>
        <w:tab/>
        <w:t>Zaprezentowany powyżej proces jest jedynie przykładem rozwiązania problemu p</w:t>
      </w:r>
      <w:r>
        <w:t>o</w:t>
      </w:r>
      <w:r>
        <w:t>równywania wysokości odniesionych do geoidy i do elipsoidy. Rzeczywisty wpływ korekcji na pracę systemu nie został zauważony ze względu na testowanie systemu na terenach nizi</w:t>
      </w:r>
      <w:r>
        <w:t>n</w:t>
      </w:r>
      <w:r>
        <w:t>nych, gdzie uwzględnienie undulacji miało jedynie niewielki wpływ na promień okręgu o</w:t>
      </w:r>
      <w:r>
        <w:t>b</w:t>
      </w:r>
      <w:r>
        <w:t>szaru przeszukanego. W przypadku implementacji systemu na rzeczywistym obszarze, np. konkretnym obszarze przemysłowym, należałoby przeprowadzić dokładne badania te</w:t>
      </w:r>
      <w:r w:rsidR="00F43B1F">
        <w:t>renu i stworzyć tabelę undulacji</w:t>
      </w:r>
      <w:r>
        <w:t xml:space="preserve"> dla konkretnych współrzędnych danego terenu.</w:t>
      </w:r>
    </w:p>
    <w:p w:rsidR="00A848AF" w:rsidRDefault="00A848AF" w:rsidP="00A848AF">
      <w:pPr>
        <w:spacing w:line="360" w:lineRule="auto"/>
      </w:pPr>
    </w:p>
    <w:p w:rsidR="00A848AF" w:rsidRDefault="00A848AF" w:rsidP="00A848AF">
      <w:pPr>
        <w:pStyle w:val="Nagwek3"/>
        <w:spacing w:line="360" w:lineRule="auto"/>
      </w:pPr>
      <w:bookmarkStart w:id="86" w:name="_Toc449204608"/>
      <w:r>
        <w:t>Algorytm wyznaczania otoczki obszaru przeszukanego</w:t>
      </w:r>
      <w:bookmarkEnd w:id="86"/>
    </w:p>
    <w:p w:rsidR="00A848AF" w:rsidRPr="00DD3641" w:rsidRDefault="00A848AF" w:rsidP="00A848AF">
      <w:pPr>
        <w:spacing w:line="360" w:lineRule="auto"/>
      </w:pPr>
    </w:p>
    <w:p w:rsidR="00A848AF" w:rsidRDefault="00A848AF" w:rsidP="00A848AF">
      <w:pPr>
        <w:spacing w:line="360" w:lineRule="auto"/>
      </w:pPr>
      <w:r>
        <w:tab/>
        <w:t>Pełen algorytm został podzielony na trzy części. Algorytm podstawowy służący do wyznaczenia otoczki obszaru zarejestrowanego, algorytm dodatkowy służący do wyznaczenia obszarów wewnątrz otoczki, których kamera nie rejestruje ze względu na zasłaniające obiekty oraz algorytm służący do łączenia kolejno wyznaczonych obszarów w całość. Na rys. 6.1 przedstawiono zasadę działania pierwszej części algorytmu.</w:t>
      </w:r>
    </w:p>
    <w:p w:rsidR="00A848AF" w:rsidRDefault="00A848AF" w:rsidP="00A848AF">
      <w:pPr>
        <w:spacing w:line="360" w:lineRule="auto"/>
      </w:pPr>
    </w:p>
    <w:p w:rsidR="007E6C35" w:rsidRDefault="00A848AF" w:rsidP="00A848AF">
      <w:pPr>
        <w:keepNext/>
        <w:spacing w:line="360" w:lineRule="auto"/>
        <w:jc w:val="center"/>
      </w:pPr>
      <w:r w:rsidRPr="00462F35">
        <w:rPr>
          <w:noProof/>
        </w:rPr>
        <w:lastRenderedPageBreak/>
        <w:drawing>
          <wp:inline distT="0" distB="0" distL="0" distR="0">
            <wp:extent cx="6152680" cy="3402000"/>
            <wp:effectExtent l="19050" t="0" r="470" b="0"/>
            <wp:docPr id="55" name="Obraz 9" descr="algorytm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1-11.jpg"/>
                    <pic:cNvPicPr/>
                  </pic:nvPicPr>
                  <pic:blipFill>
                    <a:blip r:embed="rId23" cstate="print"/>
                    <a:stretch>
                      <a:fillRect/>
                    </a:stretch>
                  </pic:blipFill>
                  <pic:spPr>
                    <a:xfrm>
                      <a:off x="0" y="0"/>
                      <a:ext cx="6152680" cy="3402000"/>
                    </a:xfrm>
                    <a:prstGeom prst="rect">
                      <a:avLst/>
                    </a:prstGeom>
                  </pic:spPr>
                </pic:pic>
              </a:graphicData>
            </a:graphic>
          </wp:inline>
        </w:drawing>
      </w:r>
    </w:p>
    <w:p w:rsidR="00A848AF" w:rsidRDefault="00A848AF" w:rsidP="00A848AF">
      <w:pPr>
        <w:pStyle w:val="Legenda"/>
        <w:spacing w:line="360" w:lineRule="auto"/>
        <w:jc w:val="center"/>
      </w:pPr>
      <w:bookmarkStart w:id="87" w:name="_Toc448663269"/>
      <w:r>
        <w:t xml:space="preserve">Rys. </w:t>
      </w:r>
      <w:fldSimple w:instr=" STYLEREF 1 \s ">
        <w:r w:rsidR="00CE5C59">
          <w:rPr>
            <w:noProof/>
          </w:rPr>
          <w:t>5</w:t>
        </w:r>
      </w:fldSimple>
      <w:r w:rsidR="00CE5C59">
        <w:t>.</w:t>
      </w:r>
      <w:fldSimple w:instr=" SEQ Rys. \* ARABIC \s 1 ">
        <w:r w:rsidR="00CE5C59">
          <w:rPr>
            <w:noProof/>
          </w:rPr>
          <w:t>1</w:t>
        </w:r>
      </w:fldSimple>
      <w:r>
        <w:t xml:space="preserve"> </w:t>
      </w:r>
      <w:r w:rsidRPr="00F37B1F">
        <w:t>Rysunek przedstawiający zasadę działania algorytmu wyznaczania otoczki obszaru przeszukan</w:t>
      </w:r>
      <w:r w:rsidRPr="00F37B1F">
        <w:t>e</w:t>
      </w:r>
      <w:r w:rsidRPr="00F37B1F">
        <w:t>go</w:t>
      </w:r>
      <w:bookmarkEnd w:id="87"/>
    </w:p>
    <w:p w:rsidR="00A848AF" w:rsidRDefault="00A848AF" w:rsidP="00A848AF">
      <w:pPr>
        <w:spacing w:line="360" w:lineRule="auto"/>
      </w:pPr>
    </w:p>
    <w:p w:rsidR="00A848AF" w:rsidRPr="00C5684B" w:rsidRDefault="00A848AF" w:rsidP="00A848AF">
      <w:pPr>
        <w:spacing w:line="360" w:lineRule="auto"/>
        <w:rPr>
          <w:vertAlign w:val="subscript"/>
        </w:rPr>
      </w:pPr>
      <w:r>
        <w:tab/>
        <w:t xml:space="preserve">Punkt </w:t>
      </w:r>
      <w:r w:rsidR="007E6C35">
        <w:rPr>
          <w:b/>
        </w:rPr>
        <w:t>D</w:t>
      </w:r>
      <w:r>
        <w:rPr>
          <w:b/>
        </w:rPr>
        <w:t xml:space="preserve"> </w:t>
      </w:r>
      <w:r>
        <w:t xml:space="preserve">odpowiada położeniu </w:t>
      </w:r>
      <w:proofErr w:type="spellStart"/>
      <w:r>
        <w:t>drona</w:t>
      </w:r>
      <w:proofErr w:type="spellEnd"/>
      <w:r>
        <w:t xml:space="preserve">. Wysokość </w:t>
      </w:r>
      <w:r>
        <w:rPr>
          <w:b/>
        </w:rPr>
        <w:t xml:space="preserve">H </w:t>
      </w:r>
      <w:r>
        <w:t xml:space="preserve"> jest wysokością statku nad ziemią,  wyliczoną poprzez odjęcie od wysokości </w:t>
      </w:r>
      <w:proofErr w:type="spellStart"/>
      <w:r>
        <w:t>drona</w:t>
      </w:r>
      <w:proofErr w:type="spellEnd"/>
      <w:r>
        <w:t xml:space="preserve"> wysokości modelu powierzchni ziemskiej w danym punkcie. Znając położenie i wysokość </w:t>
      </w:r>
      <w:proofErr w:type="spellStart"/>
      <w:r>
        <w:t>drona</w:t>
      </w:r>
      <w:proofErr w:type="spellEnd"/>
      <w:r>
        <w:t xml:space="preserve"> nad ziemią oraz kąt widzenia kamery </w:t>
      </w:r>
      <w:r w:rsidRPr="008D0CC6">
        <w:rPr>
          <w:b/>
        </w:rPr>
        <w:t>α</w:t>
      </w:r>
      <w:r>
        <w:t xml:space="preserve"> rozpoczęto wyznaczanie kolejnych okręgów reprezentujących potencjalną otoczkę zarej</w:t>
      </w:r>
      <w:r>
        <w:t>e</w:t>
      </w:r>
      <w:r>
        <w:t xml:space="preserve">strowanego obszaru. Wyznaczanie okręgów rozpoczęto od wysokości </w:t>
      </w:r>
      <w:proofErr w:type="spellStart"/>
      <w:r>
        <w:t>drona</w:t>
      </w:r>
      <w:proofErr w:type="spellEnd"/>
      <w:r>
        <w:t xml:space="preserve"> pomniejszonej o skok </w:t>
      </w:r>
      <w:proofErr w:type="spellStart"/>
      <w:r>
        <w:rPr>
          <w:b/>
        </w:rPr>
        <w:t>dh</w:t>
      </w:r>
      <w:proofErr w:type="spellEnd"/>
      <w:r>
        <w:rPr>
          <w:b/>
        </w:rPr>
        <w:t xml:space="preserve">, </w:t>
      </w:r>
      <w:r>
        <w:t xml:space="preserve">którego wartość na drodze eksperymentalnej dobrano na 2 m. Znając wartość </w:t>
      </w:r>
      <w:proofErr w:type="spellStart"/>
      <w:r>
        <w:rPr>
          <w:b/>
        </w:rPr>
        <w:t>dh</w:t>
      </w:r>
      <w:proofErr w:type="spellEnd"/>
      <w:r>
        <w:rPr>
          <w:b/>
        </w:rPr>
        <w:t xml:space="preserve"> </w:t>
      </w:r>
      <w:r>
        <w:t xml:space="preserve">oraz kąt </w:t>
      </w:r>
      <w:r w:rsidRPr="000A645C">
        <w:rPr>
          <w:b/>
        </w:rPr>
        <w:t>α</w:t>
      </w:r>
      <w:r>
        <w:t xml:space="preserve"> widzenia kamery wyznaczono wartość promienia </w:t>
      </w:r>
      <w:r>
        <w:rPr>
          <w:b/>
        </w:rPr>
        <w:t>r.</w:t>
      </w:r>
      <w:r w:rsidR="00C5684B">
        <w:rPr>
          <w:b/>
        </w:rPr>
        <w:t xml:space="preserve"> </w:t>
      </w:r>
    </w:p>
    <w:p w:rsidR="00A848AF" w:rsidRDefault="00A848AF" w:rsidP="00A848AF">
      <w:pPr>
        <w:spacing w:line="360" w:lineRule="auto"/>
        <w:rPr>
          <w:b/>
        </w:rPr>
      </w:pPr>
    </w:p>
    <w:p w:rsidR="00A848AF" w:rsidRDefault="00F5101F" w:rsidP="0047495B">
      <w:pPr>
        <w:pStyle w:val="Legenda"/>
        <w:jc w:val="center"/>
      </w:pPr>
      <m:oMath>
        <m:r>
          <m:rPr>
            <m:sty m:val="bi"/>
          </m:rPr>
          <w:rPr>
            <w:rFonts w:ascii="Cambria Math" w:hAnsi="Cambria Math"/>
            <w:sz w:val="24"/>
            <w:szCs w:val="24"/>
          </w:rPr>
          <m:t>r=dh∙</m:t>
        </m:r>
        <m:func>
          <m:funcPr>
            <m:ctrlPr>
              <w:rPr>
                <w:rFonts w:ascii="Cambria Math" w:hAnsi="Cambria Math"/>
                <w:b w:val="0"/>
                <w:i/>
                <w:sz w:val="24"/>
                <w:szCs w:val="24"/>
              </w:rPr>
            </m:ctrlPr>
          </m:funcPr>
          <m:fName>
            <m:r>
              <m:rPr>
                <m:sty m:val="b"/>
              </m:rPr>
              <w:rPr>
                <w:rFonts w:ascii="Cambria Math" w:hAnsi="Cambria Math"/>
                <w:sz w:val="24"/>
                <w:szCs w:val="24"/>
              </w:rPr>
              <m:t>tg</m:t>
            </m:r>
          </m:fName>
          <m:e>
            <m:d>
              <m:dPr>
                <m:ctrlPr>
                  <w:rPr>
                    <w:rFonts w:ascii="Cambria Math" w:hAnsi="Cambria Math"/>
                    <w:b w:val="0"/>
                    <w:i/>
                    <w:sz w:val="24"/>
                    <w:szCs w:val="24"/>
                  </w:rPr>
                </m:ctrlPr>
              </m:dPr>
              <m:e>
                <m:r>
                  <m:rPr>
                    <m:sty m:val="bi"/>
                  </m:rPr>
                  <w:rPr>
                    <w:rFonts w:ascii="Cambria Math" w:hAnsi="Cambria Math"/>
                    <w:sz w:val="24"/>
                    <w:szCs w:val="24"/>
                  </w:rPr>
                  <m:t>α</m:t>
                </m:r>
              </m:e>
            </m:d>
          </m:e>
        </m:func>
      </m:oMath>
      <w:r w:rsidR="0047495B">
        <w:t xml:space="preserve"> </w:t>
      </w:r>
      <w:r w:rsidR="0047495B">
        <w:tab/>
      </w:r>
      <w:r w:rsidR="0047495B" w:rsidRPr="00F43B1F">
        <w:rPr>
          <w:sz w:val="24"/>
          <w:szCs w:val="24"/>
        </w:rPr>
        <w:t>(</w:t>
      </w:r>
      <w:r w:rsidR="003E22D8" w:rsidRPr="00F43B1F">
        <w:rPr>
          <w:sz w:val="24"/>
          <w:szCs w:val="24"/>
        </w:rPr>
        <w:fldChar w:fldCharType="begin"/>
      </w:r>
      <w:r w:rsidR="0047495B" w:rsidRPr="00F43B1F">
        <w:rPr>
          <w:sz w:val="24"/>
          <w:szCs w:val="24"/>
        </w:rPr>
        <w:instrText xml:space="preserve"> SEQ Równanie \* ARABIC </w:instrText>
      </w:r>
      <w:r w:rsidR="003E22D8" w:rsidRPr="00F43B1F">
        <w:rPr>
          <w:sz w:val="24"/>
          <w:szCs w:val="24"/>
        </w:rPr>
        <w:fldChar w:fldCharType="separate"/>
      </w:r>
      <w:r w:rsidR="00CE5C59">
        <w:rPr>
          <w:noProof/>
          <w:sz w:val="24"/>
          <w:szCs w:val="24"/>
        </w:rPr>
        <w:t>1</w:t>
      </w:r>
      <w:r w:rsidR="003E22D8" w:rsidRPr="00F43B1F">
        <w:rPr>
          <w:sz w:val="24"/>
          <w:szCs w:val="24"/>
        </w:rPr>
        <w:fldChar w:fldCharType="end"/>
      </w:r>
      <w:r w:rsidR="0047495B" w:rsidRPr="00F43B1F">
        <w:rPr>
          <w:sz w:val="24"/>
          <w:szCs w:val="24"/>
        </w:rPr>
        <w:t>)</w:t>
      </w:r>
    </w:p>
    <w:p w:rsidR="00A848AF" w:rsidRDefault="00A848AF" w:rsidP="00A848AF">
      <w:pPr>
        <w:spacing w:line="360" w:lineRule="auto"/>
      </w:pPr>
    </w:p>
    <w:p w:rsidR="00030632" w:rsidRDefault="00A848AF" w:rsidP="00A848AF">
      <w:pPr>
        <w:spacing w:line="360" w:lineRule="auto"/>
      </w:pPr>
      <w:r>
        <w:tab/>
        <w:t xml:space="preserve">W dalszym kroku znając współrzędne </w:t>
      </w:r>
      <w:proofErr w:type="spellStart"/>
      <w:r>
        <w:t>drona</w:t>
      </w:r>
      <w:proofErr w:type="spellEnd"/>
      <w:r>
        <w:t xml:space="preserve"> i wartość promienia </w:t>
      </w:r>
      <w:proofErr w:type="spellStart"/>
      <w:r>
        <w:rPr>
          <w:b/>
        </w:rPr>
        <w:t>r</w:t>
      </w:r>
      <w:proofErr w:type="spellEnd"/>
      <w:r>
        <w:t xml:space="preserve"> wyznaczono pun</w:t>
      </w:r>
      <w:r>
        <w:t>k</w:t>
      </w:r>
      <w:r>
        <w:t xml:space="preserve">ty na okręgu o promieniu </w:t>
      </w:r>
      <w:proofErr w:type="spellStart"/>
      <w:r>
        <w:rPr>
          <w:b/>
        </w:rPr>
        <w:t>r</w:t>
      </w:r>
      <w:proofErr w:type="spellEnd"/>
      <w:r>
        <w:rPr>
          <w:b/>
        </w:rPr>
        <w:t xml:space="preserve"> </w:t>
      </w:r>
      <w:r>
        <w:t>i</w:t>
      </w:r>
      <w:r>
        <w:rPr>
          <w:b/>
        </w:rPr>
        <w:t xml:space="preserve"> </w:t>
      </w:r>
      <w:r>
        <w:t xml:space="preserve">środku w punkcie odpowiadającym położeniu </w:t>
      </w:r>
      <w:proofErr w:type="spellStart"/>
      <w:r>
        <w:t>drona</w:t>
      </w:r>
      <w:proofErr w:type="spellEnd"/>
      <w:r>
        <w:t>. Liczba w</w:t>
      </w:r>
      <w:r>
        <w:t>y</w:t>
      </w:r>
      <w:r>
        <w:t xml:space="preserve">znaczonych punktów, dobrana </w:t>
      </w:r>
      <w:r w:rsidR="00030632">
        <w:t xml:space="preserve">na drodze eksperymentalnej, </w:t>
      </w:r>
      <w:r>
        <w:t>to 36</w:t>
      </w:r>
      <w:r w:rsidR="00030632">
        <w:t>0</w:t>
      </w:r>
      <w:r>
        <w:t xml:space="preserve"> punktów rozmieszczo</w:t>
      </w:r>
      <w:r w:rsidR="00030632">
        <w:t>nych  n</w:t>
      </w:r>
      <w:r w:rsidR="004C78FD">
        <w:t>a okręgu</w:t>
      </w:r>
      <w:r w:rsidR="00030632">
        <w:t xml:space="preserve"> co 1</w:t>
      </w:r>
      <w:r>
        <w:rPr>
          <w:vertAlign w:val="superscript"/>
        </w:rPr>
        <w:t>o</w:t>
      </w:r>
      <w:r>
        <w:t xml:space="preserve"> .</w:t>
      </w:r>
    </w:p>
    <w:p w:rsidR="00A848AF" w:rsidRDefault="00A848AF" w:rsidP="00A848AF">
      <w:pPr>
        <w:spacing w:line="360" w:lineRule="auto"/>
      </w:pPr>
      <w:r>
        <w:tab/>
        <w:t xml:space="preserve">Dla każdego z dobranych punktów dokonano następnie porównania jego wysokości (równej wysokości </w:t>
      </w:r>
      <w:proofErr w:type="spellStart"/>
      <w:r>
        <w:t>drona</w:t>
      </w:r>
      <w:proofErr w:type="spellEnd"/>
      <w:r>
        <w:t xml:space="preserve"> pomniejszonej o </w:t>
      </w:r>
      <w:proofErr w:type="spellStart"/>
      <w:r w:rsidRPr="00CC54A6">
        <w:rPr>
          <w:b/>
        </w:rPr>
        <w:t>dh</w:t>
      </w:r>
      <w:proofErr w:type="spellEnd"/>
      <w:r>
        <w:t xml:space="preserve">) z wysokością modelu Ziemi w danym punkcie. Jeśli wysokość punktu na okręgu była mniejsza lub równa wysokości modelu punkt zostawał uznany za punkt otoczki obszaru przeszukanego, a wartość stopnia na okręgu, odpowiadająca </w:t>
      </w:r>
      <w:r>
        <w:lastRenderedPageBreak/>
        <w:t xml:space="preserve">temu punktowi zostawała usunięta z dalszych rozważań. Następnie wartość </w:t>
      </w:r>
      <w:proofErr w:type="spellStart"/>
      <w:r>
        <w:rPr>
          <w:b/>
        </w:rPr>
        <w:t>dh</w:t>
      </w:r>
      <w:proofErr w:type="spellEnd"/>
      <w:r>
        <w:rPr>
          <w:b/>
        </w:rPr>
        <w:t xml:space="preserve"> </w:t>
      </w:r>
      <w:r>
        <w:t>zostawała zwiększona, a a</w:t>
      </w:r>
      <w:r w:rsidRPr="00B8028E">
        <w:t>lgorytm</w:t>
      </w:r>
      <w:r>
        <w:t xml:space="preserve"> ten był powtarzany, aż do momentu, gdy dla każdej z 36</w:t>
      </w:r>
      <w:r w:rsidR="00030632">
        <w:t>0</w:t>
      </w:r>
      <w:r>
        <w:t xml:space="preserve"> wartości stopni na okręgu znaleziono odpowiadający punkt modelu. </w:t>
      </w:r>
    </w:p>
    <w:p w:rsidR="00A848AF" w:rsidRDefault="00A848AF" w:rsidP="00A848AF">
      <w:pPr>
        <w:spacing w:line="360" w:lineRule="auto"/>
      </w:pPr>
      <w:r>
        <w:tab/>
        <w:t>Na Rys. 6.2</w:t>
      </w:r>
      <w:r w:rsidR="00996B1B">
        <w:t>, w postaci pogrubionych linii,</w:t>
      </w:r>
      <w:r>
        <w:t xml:space="preserve"> przedstawiono przykładowy wynik dział</w:t>
      </w:r>
      <w:r>
        <w:t>a</w:t>
      </w:r>
      <w:r>
        <w:t>nia algorytmu. Fragmenty okręgów o mniejszym promieniu reprezentują tereny o większej wysokości, a te o większym promieniu o mniejszej. W ten sposób można łatwo odczytać gdzie wystąpił spadek, a gdzie wzniesienie terenu i którą część terenu kamera zarejestrowa</w:t>
      </w:r>
      <w:r w:rsidR="00030632">
        <w:t>ła, a która została zasłonięta.</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807665" cy="4772859"/>
            <wp:effectExtent l="19050" t="0" r="0" b="0"/>
            <wp:docPr id="56" name="Obraz 12" descr="algorytm1-22 — kopi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1-22 — kopia (2).jpg"/>
                    <pic:cNvPicPr/>
                  </pic:nvPicPr>
                  <pic:blipFill>
                    <a:blip r:embed="rId24" cstate="print"/>
                    <a:stretch>
                      <a:fillRect/>
                    </a:stretch>
                  </pic:blipFill>
                  <pic:spPr>
                    <a:xfrm>
                      <a:off x="0" y="0"/>
                      <a:ext cx="4807665" cy="4772859"/>
                    </a:xfrm>
                    <a:prstGeom prst="rect">
                      <a:avLst/>
                    </a:prstGeom>
                  </pic:spPr>
                </pic:pic>
              </a:graphicData>
            </a:graphic>
          </wp:inline>
        </w:drawing>
      </w:r>
    </w:p>
    <w:p w:rsidR="00A848AF" w:rsidRDefault="00A848AF" w:rsidP="00A848AF">
      <w:pPr>
        <w:pStyle w:val="Legenda"/>
        <w:spacing w:line="360" w:lineRule="auto"/>
        <w:jc w:val="center"/>
      </w:pPr>
      <w:bookmarkStart w:id="88" w:name="_Toc448663270"/>
      <w:r>
        <w:t xml:space="preserve">Rys. </w:t>
      </w:r>
      <w:fldSimple w:instr=" STYLEREF 1 \s ">
        <w:r w:rsidR="00CE5C59">
          <w:rPr>
            <w:noProof/>
          </w:rPr>
          <w:t>5</w:t>
        </w:r>
      </w:fldSimple>
      <w:r w:rsidR="00CE5C59">
        <w:t>.</w:t>
      </w:r>
      <w:fldSimple w:instr=" SEQ Rys. \* ARABIC \s 1 ">
        <w:r w:rsidR="00CE5C59">
          <w:rPr>
            <w:noProof/>
          </w:rPr>
          <w:t>2</w:t>
        </w:r>
      </w:fldSimple>
      <w:r>
        <w:t xml:space="preserve"> Przykładowy wynik działania algorytmu wyznaczania otoczki obszaru przeszukanego</w:t>
      </w:r>
      <w:bookmarkEnd w:id="88"/>
    </w:p>
    <w:p w:rsidR="00A848AF" w:rsidRDefault="00A848AF" w:rsidP="00A848AF"/>
    <w:p w:rsidR="00030632" w:rsidRDefault="00030632" w:rsidP="00A848AF"/>
    <w:p w:rsidR="006C31FE" w:rsidRPr="00046FA9" w:rsidRDefault="006C31FE" w:rsidP="00A848AF"/>
    <w:p w:rsidR="00A848AF" w:rsidRDefault="00A848AF" w:rsidP="00A848AF">
      <w:pPr>
        <w:pStyle w:val="Nagwek3"/>
        <w:spacing w:line="360" w:lineRule="auto"/>
      </w:pPr>
      <w:bookmarkStart w:id="89" w:name="_Toc449204609"/>
      <w:r>
        <w:lastRenderedPageBreak/>
        <w:t>Algorytm wyznaczania obszarów wewnątrz otoczki, niezarejestr</w:t>
      </w:r>
      <w:r>
        <w:t>o</w:t>
      </w:r>
      <w:r>
        <w:t>wanych przez kamerę</w:t>
      </w:r>
      <w:bookmarkEnd w:id="89"/>
    </w:p>
    <w:p w:rsidR="00A848AF" w:rsidRDefault="00A848AF" w:rsidP="00A848AF">
      <w:pPr>
        <w:spacing w:line="360" w:lineRule="auto"/>
      </w:pPr>
      <w:r>
        <w:tab/>
      </w:r>
    </w:p>
    <w:p w:rsidR="00A848AF" w:rsidRDefault="00A848AF" w:rsidP="00A848AF">
      <w:pPr>
        <w:spacing w:line="360" w:lineRule="auto"/>
      </w:pPr>
      <w:r>
        <w:tab/>
        <w:t xml:space="preserve">Druga część algorytmu jest rozwinięciem algorytmu podstawowego. Po wyznaczeniu otoczki obszaru przeszukanego dla kąta widzenia kamery </w:t>
      </w:r>
      <w:r w:rsidRPr="00F066CB">
        <w:rPr>
          <w:b/>
        </w:rPr>
        <w:t>α</w:t>
      </w:r>
      <w:r>
        <w:t xml:space="preserve">, powtórzono tę samą operację dla kąta kamery zmniejszonego o określoną stałą wartość </w:t>
      </w:r>
      <w:r w:rsidRPr="00CD1864">
        <w:rPr>
          <w:b/>
        </w:rPr>
        <w:t>β</w:t>
      </w:r>
      <w:r>
        <w:t>, jednocześnie zapamiętując wyzn</w:t>
      </w:r>
      <w:r>
        <w:t>a</w:t>
      </w:r>
      <w:r>
        <w:t>czoną otoczkę dla poprzedniej wartości kąta kamery. Iterację tę powtarzano, aż do osiągnięcia kąta zerowego. W efekcie po każdej iteracji otrzymywano dwie otoczki: jedną dla kąta w</w:t>
      </w:r>
      <w:r>
        <w:t>i</w:t>
      </w:r>
      <w:r>
        <w:t xml:space="preserve">dzenia kamery </w:t>
      </w:r>
      <w:r w:rsidRPr="00CD1864">
        <w:rPr>
          <w:b/>
        </w:rPr>
        <w:t>γ</w:t>
      </w:r>
      <w:r>
        <w:t xml:space="preserve"> (kąt kamery z poprzedniej iteracji) oraz drugą dla kąta </w:t>
      </w:r>
      <w:r w:rsidRPr="00CD1864">
        <w:rPr>
          <w:b/>
        </w:rPr>
        <w:t>γ - β.</w:t>
      </w:r>
    </w:p>
    <w:p w:rsidR="00A848AF" w:rsidRDefault="00A848AF" w:rsidP="00A848AF">
      <w:pPr>
        <w:spacing w:line="360" w:lineRule="auto"/>
        <w:rPr>
          <w:noProof/>
        </w:rPr>
      </w:pPr>
      <w:r>
        <w:tab/>
        <w:t>Dla obu otoczek porównano wysokości odpowiednich punktów, leżących na odpowi</w:t>
      </w:r>
      <w:r>
        <w:t>a</w:t>
      </w:r>
      <w:r>
        <w:t>dających promieniach, czyli leżących na tej samej współrzędnej kątowej okręgu. Jeśli wys</w:t>
      </w:r>
      <w:r>
        <w:t>o</w:t>
      </w:r>
      <w:r>
        <w:t xml:space="preserve">kość punktu </w:t>
      </w:r>
      <w:r w:rsidRPr="0008498D">
        <w:rPr>
          <w:b/>
        </w:rPr>
        <w:t>B</w:t>
      </w:r>
      <w:r>
        <w:t xml:space="preserve"> (leżącego na otoczce "γ - β") jest większa od wysokości punktu </w:t>
      </w:r>
      <w:r w:rsidRPr="00CD1864">
        <w:rPr>
          <w:b/>
        </w:rPr>
        <w:t>A</w:t>
      </w:r>
      <w:r>
        <w:t xml:space="preserve"> (leżącego na otoczce "</w:t>
      </w:r>
      <w:r w:rsidRPr="00CC54A6">
        <w:t xml:space="preserve"> </w:t>
      </w:r>
      <w:r>
        <w:t xml:space="preserve">γ ") oznacza to, że między tymi dwoma punktami występuje wzniesienie. Wówczas zaczynając od wysokości punktu </w:t>
      </w:r>
      <w:r w:rsidRPr="00CD1864">
        <w:rPr>
          <w:b/>
        </w:rPr>
        <w:t>B</w:t>
      </w:r>
      <w:r>
        <w:t xml:space="preserve"> powtórzono operację wykorzystaną przy wyznaczaniu otoczki, czyli stopniowe zmniejszanie wysokości o stały skok </w:t>
      </w:r>
      <w:proofErr w:type="spellStart"/>
      <w:r w:rsidRPr="00DD4C80">
        <w:rPr>
          <w:b/>
        </w:rPr>
        <w:t>dh</w:t>
      </w:r>
      <w:proofErr w:type="spellEnd"/>
      <w:r>
        <w:t xml:space="preserve">, aż do wysokości punktu </w:t>
      </w:r>
      <w:r w:rsidRPr="00CD1864">
        <w:rPr>
          <w:b/>
        </w:rPr>
        <w:t>A</w:t>
      </w:r>
      <w:r>
        <w:t xml:space="preserve">. Dla każdego "schodka" dokonano porównania wysokości punktu na promieniu wodzącym kamery o kącie </w:t>
      </w:r>
      <w:r w:rsidRPr="00CD1864">
        <w:rPr>
          <w:b/>
        </w:rPr>
        <w:t>γ - β</w:t>
      </w:r>
      <w:r>
        <w:t xml:space="preserve"> z wysokością modelu punktu o tej samej długości i szerokości geogr</w:t>
      </w:r>
      <w:r>
        <w:t>a</w:t>
      </w:r>
      <w:r>
        <w:t>ficznej. Jeśli wysokość punktu na promieniu wodzącym była większa od wysokości punktu modelowego zostawał on uznany za niewidoczny.</w:t>
      </w:r>
      <w:r w:rsidRPr="001D725B">
        <w:rPr>
          <w:noProof/>
        </w:rPr>
        <w:t xml:space="preserve"> </w:t>
      </w:r>
    </w:p>
    <w:p w:rsidR="00A848AF" w:rsidRDefault="00A848AF" w:rsidP="00A848AF">
      <w:pPr>
        <w:spacing w:line="360" w:lineRule="auto"/>
        <w:rPr>
          <w:noProof/>
        </w:rPr>
      </w:pPr>
    </w:p>
    <w:p w:rsidR="00A848AF" w:rsidRDefault="00A848AF" w:rsidP="00A848AF">
      <w:pPr>
        <w:keepNext/>
        <w:spacing w:line="360" w:lineRule="auto"/>
        <w:jc w:val="center"/>
      </w:pPr>
      <w:r>
        <w:rPr>
          <w:noProof/>
        </w:rPr>
        <w:lastRenderedPageBreak/>
        <w:drawing>
          <wp:inline distT="0" distB="0" distL="0" distR="0">
            <wp:extent cx="6375768" cy="3398846"/>
            <wp:effectExtent l="19050" t="0" r="5982" b="0"/>
            <wp:docPr id="57" name="Obraz 13" descr="algorytm2-1-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1-new2.jpg"/>
                    <pic:cNvPicPr/>
                  </pic:nvPicPr>
                  <pic:blipFill>
                    <a:blip r:embed="rId25" cstate="print"/>
                    <a:stretch>
                      <a:fillRect/>
                    </a:stretch>
                  </pic:blipFill>
                  <pic:spPr>
                    <a:xfrm>
                      <a:off x="0" y="0"/>
                      <a:ext cx="6375768" cy="3398846"/>
                    </a:xfrm>
                    <a:prstGeom prst="rect">
                      <a:avLst/>
                    </a:prstGeom>
                  </pic:spPr>
                </pic:pic>
              </a:graphicData>
            </a:graphic>
          </wp:inline>
        </w:drawing>
      </w:r>
    </w:p>
    <w:p w:rsidR="00A848AF" w:rsidRDefault="00A848AF" w:rsidP="00A848AF">
      <w:pPr>
        <w:pStyle w:val="Legenda"/>
        <w:jc w:val="center"/>
      </w:pPr>
      <w:bookmarkStart w:id="90" w:name="_Toc448663271"/>
      <w:r>
        <w:t xml:space="preserve">Rys. </w:t>
      </w:r>
      <w:fldSimple w:instr=" STYLEREF 1 \s ">
        <w:r w:rsidR="00CE5C59">
          <w:rPr>
            <w:noProof/>
          </w:rPr>
          <w:t>5</w:t>
        </w:r>
      </w:fldSimple>
      <w:r w:rsidR="00CE5C59">
        <w:t>.</w:t>
      </w:r>
      <w:fldSimple w:instr=" SEQ Rys. \* ARABIC \s 1 ">
        <w:r w:rsidR="00CE5C59">
          <w:rPr>
            <w:noProof/>
          </w:rPr>
          <w:t>3</w:t>
        </w:r>
      </w:fldSimple>
      <w:r>
        <w:t xml:space="preserve"> Rysunek przedstawiający zasadę działania algorytmu wyznaczania obszarów wewnątrz otoczki, niezarejestrowanych przez kamerę</w:t>
      </w:r>
      <w:bookmarkEnd w:id="90"/>
    </w:p>
    <w:p w:rsidR="00A848AF" w:rsidRDefault="00A848AF" w:rsidP="00A848AF">
      <w:pPr>
        <w:spacing w:line="360" w:lineRule="auto"/>
      </w:pPr>
    </w:p>
    <w:p w:rsidR="00A848AF" w:rsidRDefault="00A848AF" w:rsidP="00A848AF">
      <w:pPr>
        <w:spacing w:line="360" w:lineRule="auto"/>
      </w:pPr>
      <w:r>
        <w:tab/>
        <w:t xml:space="preserve">Po osiągnięciu wysokości punktu </w:t>
      </w:r>
      <w:r w:rsidRPr="00CD1864">
        <w:rPr>
          <w:b/>
        </w:rPr>
        <w:t>A</w:t>
      </w:r>
      <w:r>
        <w:t xml:space="preserve"> z listy niewidocznych punktów wybrano punkt pierwszy i ostatni, czyli dwa punkty definiujące linię, będącą reprezentacją niewidocznego obszaru.  Operacja ta była powtarzana dla każdego z 36</w:t>
      </w:r>
      <w:r w:rsidR="00F5101F">
        <w:t>0</w:t>
      </w:r>
      <w:r>
        <w:t xml:space="preserve"> kątów, dla których wyznaczano punkty otoczki. W ten sposób otrzymano listę dziur w obszarze przeszukanym, w postaci l</w:t>
      </w:r>
      <w:r>
        <w:t>i</w:t>
      </w:r>
      <w:r>
        <w:t>nii, które sumarycznie reprezentują powierzchnię obszarów niezarejestrowanych przez kam</w:t>
      </w:r>
      <w:r>
        <w:t>e</w:t>
      </w:r>
      <w:r>
        <w:t>rę. Koncepcyjny wynik działania algorytmu przedstawiono na rys. 6.4.</w:t>
      </w:r>
    </w:p>
    <w:p w:rsidR="00A848AF" w:rsidRDefault="00A848AF" w:rsidP="00A848AF">
      <w:pPr>
        <w:spacing w:line="360" w:lineRule="auto"/>
      </w:pPr>
    </w:p>
    <w:p w:rsidR="00A848AF" w:rsidRDefault="00A848AF" w:rsidP="00A848AF">
      <w:pPr>
        <w:keepNext/>
        <w:spacing w:line="360" w:lineRule="auto"/>
        <w:jc w:val="center"/>
      </w:pPr>
      <w:r>
        <w:rPr>
          <w:noProof/>
        </w:rPr>
        <w:lastRenderedPageBreak/>
        <w:drawing>
          <wp:inline distT="0" distB="0" distL="0" distR="0">
            <wp:extent cx="4347223" cy="4153928"/>
            <wp:effectExtent l="19050" t="0" r="0" b="0"/>
            <wp:docPr id="58" name="Obraz 9" descr="algorytm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2.jpg"/>
                    <pic:cNvPicPr/>
                  </pic:nvPicPr>
                  <pic:blipFill>
                    <a:blip r:embed="rId26" cstate="print"/>
                    <a:stretch>
                      <a:fillRect/>
                    </a:stretch>
                  </pic:blipFill>
                  <pic:spPr>
                    <a:xfrm>
                      <a:off x="0" y="0"/>
                      <a:ext cx="4347223" cy="4153928"/>
                    </a:xfrm>
                    <a:prstGeom prst="rect">
                      <a:avLst/>
                    </a:prstGeom>
                  </pic:spPr>
                </pic:pic>
              </a:graphicData>
            </a:graphic>
          </wp:inline>
        </w:drawing>
      </w:r>
    </w:p>
    <w:p w:rsidR="00A848AF" w:rsidRDefault="00A848AF" w:rsidP="00A848AF">
      <w:pPr>
        <w:pStyle w:val="Legenda"/>
        <w:jc w:val="center"/>
      </w:pPr>
      <w:bookmarkStart w:id="91" w:name="_Toc448663272"/>
      <w:r>
        <w:t xml:space="preserve">Rys. </w:t>
      </w:r>
      <w:fldSimple w:instr=" STYLEREF 1 \s ">
        <w:r w:rsidR="00CE5C59">
          <w:rPr>
            <w:noProof/>
          </w:rPr>
          <w:t>5</w:t>
        </w:r>
      </w:fldSimple>
      <w:r w:rsidR="00CE5C59">
        <w:t>.</w:t>
      </w:r>
      <w:fldSimple w:instr=" SEQ Rys. \* ARABIC \s 1 ">
        <w:r w:rsidR="00CE5C59">
          <w:rPr>
            <w:noProof/>
          </w:rPr>
          <w:t>4</w:t>
        </w:r>
      </w:fldSimple>
      <w:r>
        <w:t xml:space="preserve"> Przykładowy wynik algorytmu wyznaczania obszarów wewnątrz otoczki niezarejestrowanych przez kamerę</w:t>
      </w:r>
      <w:bookmarkEnd w:id="91"/>
    </w:p>
    <w:p w:rsidR="00A848AF" w:rsidRDefault="00A848AF" w:rsidP="00A848AF">
      <w:pPr>
        <w:spacing w:line="360" w:lineRule="auto"/>
      </w:pPr>
    </w:p>
    <w:p w:rsidR="004C78FD" w:rsidRDefault="00A848AF" w:rsidP="00A848AF">
      <w:pPr>
        <w:spacing w:line="360" w:lineRule="auto"/>
      </w:pPr>
      <w:r>
        <w:tab/>
        <w:t xml:space="preserve">Grubsze linie, poprowadzone wzdłuż promieni reprezentują obszary niezarejestrowane przez kamerę. Odpowiednie dobranie skoku kątowego, przy wyznaczaniu punktów okręgu </w:t>
      </w:r>
      <w:r w:rsidR="004C78FD">
        <w:t>oraz pogrupowanie punktów reprezentujących sąsiednie linie pozwoli na wyznaczenie zbi</w:t>
      </w:r>
      <w:r w:rsidR="004C78FD">
        <w:t>o</w:t>
      </w:r>
      <w:r w:rsidR="004C78FD">
        <w:t>rów punktów reprezentujących poszczególne dziury. Następnie dla każdego zbioru zostanie wyznaczony wielokąt, zawierający wszystkie punkty zbioru zgodnie z algorytmem wyzn</w:t>
      </w:r>
      <w:r w:rsidR="004C78FD">
        <w:t>a</w:t>
      </w:r>
      <w:r w:rsidR="004C78FD">
        <w:t xml:space="preserve">czania otoczki </w:t>
      </w:r>
      <w:proofErr w:type="spellStart"/>
      <w:r w:rsidR="004C78FD">
        <w:t>α-wklęsłej</w:t>
      </w:r>
      <w:proofErr w:type="spellEnd"/>
      <w:r w:rsidR="004C78FD">
        <w:t xml:space="preserve"> opisanym w kolejnym podrozdziale.</w:t>
      </w:r>
    </w:p>
    <w:p w:rsidR="004C78FD" w:rsidRDefault="004C78FD" w:rsidP="00A848AF">
      <w:pPr>
        <w:spacing w:line="360" w:lineRule="auto"/>
      </w:pPr>
    </w:p>
    <w:p w:rsidR="00A848AF" w:rsidRDefault="00A848AF" w:rsidP="00A848AF">
      <w:pPr>
        <w:spacing w:line="360" w:lineRule="auto"/>
      </w:pPr>
      <w:r>
        <w:tab/>
      </w: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Pr="00E360B8" w:rsidRDefault="00A848AF" w:rsidP="00A848AF">
      <w:pPr>
        <w:spacing w:line="360" w:lineRule="auto"/>
      </w:pPr>
    </w:p>
    <w:p w:rsidR="00A848AF" w:rsidRDefault="00A848AF" w:rsidP="00A848AF">
      <w:pPr>
        <w:pStyle w:val="Nagwek3"/>
        <w:spacing w:line="360" w:lineRule="auto"/>
      </w:pPr>
      <w:bookmarkStart w:id="92" w:name="_Toc449204610"/>
      <w:r>
        <w:lastRenderedPageBreak/>
        <w:t>Algorytm łączenia obszarów</w:t>
      </w:r>
      <w:bookmarkEnd w:id="92"/>
    </w:p>
    <w:p w:rsidR="00A848AF" w:rsidRDefault="00A848AF" w:rsidP="00A848AF">
      <w:pPr>
        <w:spacing w:line="360" w:lineRule="auto"/>
      </w:pPr>
      <w:r>
        <w:tab/>
      </w:r>
    </w:p>
    <w:p w:rsidR="00A848AF" w:rsidRDefault="00A848AF" w:rsidP="00A848AF">
      <w:pPr>
        <w:spacing w:line="360" w:lineRule="auto"/>
      </w:pPr>
      <w:r>
        <w:tab/>
        <w:t>W zaprojektowanym systemie istnieje podział obszaru przeszukanego na obszar osta</w:t>
      </w:r>
      <w:r>
        <w:t>t</w:t>
      </w:r>
      <w:r>
        <w:t>nio przeszukany i obszar dotychczas przeszukany. Obszar ostatnio przeszukany to obszar z</w:t>
      </w:r>
      <w:r>
        <w:t>a</w:t>
      </w:r>
      <w:r>
        <w:t xml:space="preserve">rejestrowany przez kamerę dla ostatniego znanego położenia </w:t>
      </w:r>
      <w:proofErr w:type="spellStart"/>
      <w:r>
        <w:t>drona</w:t>
      </w:r>
      <w:proofErr w:type="spellEnd"/>
      <w:r>
        <w:t>, podczas gdy obszar d</w:t>
      </w:r>
      <w:r>
        <w:t>o</w:t>
      </w:r>
      <w:r>
        <w:t>tychczas przeszukany jest sumą wszystkich obszarów zarejestrowanych do tej pory, nie wl</w:t>
      </w:r>
      <w:r>
        <w:t>i</w:t>
      </w:r>
      <w:r>
        <w:t>czając w to obszaru ostatnio przeszukanego. Rozdział ten został poświęcony opisowi alg</w:t>
      </w:r>
      <w:r>
        <w:t>o</w:t>
      </w:r>
      <w:r>
        <w:t>rytmu wykorzystanego do wyznaczania obszaru dotychczas przeszukanego. W pierwszej k</w:t>
      </w:r>
      <w:r>
        <w:t>o</w:t>
      </w:r>
      <w:r>
        <w:t>lejności przedstawiono definicję problemu, jaki algorytm ma rozwiązać, a następnie opisano wykorzystany algorytm.</w:t>
      </w:r>
    </w:p>
    <w:p w:rsidR="00A848AF" w:rsidRDefault="00A848AF" w:rsidP="00A848AF">
      <w:pPr>
        <w:pStyle w:val="Nagwek4"/>
        <w:spacing w:line="360" w:lineRule="auto"/>
      </w:pPr>
      <w:bookmarkStart w:id="93" w:name="_Toc449204611"/>
      <w:r>
        <w:t>Definicja problemu</w:t>
      </w:r>
      <w:bookmarkEnd w:id="93"/>
    </w:p>
    <w:p w:rsidR="00A848AF" w:rsidRDefault="00A848AF" w:rsidP="00A848AF">
      <w:pPr>
        <w:spacing w:line="360" w:lineRule="auto"/>
      </w:pPr>
    </w:p>
    <w:p w:rsidR="00A848AF" w:rsidRDefault="00A848AF" w:rsidP="00A848AF">
      <w:pPr>
        <w:spacing w:line="360" w:lineRule="auto"/>
      </w:pPr>
      <w:r>
        <w:tab/>
        <w:t xml:space="preserve">Każda zmiana położenia </w:t>
      </w:r>
      <w:proofErr w:type="spellStart"/>
      <w:r>
        <w:t>drona</w:t>
      </w:r>
      <w:proofErr w:type="spellEnd"/>
      <w:r>
        <w:t xml:space="preserve"> skutkuje wyznaczeniem nowego obszaru przeszukan</w:t>
      </w:r>
      <w:r>
        <w:t>e</w:t>
      </w:r>
      <w:r>
        <w:t xml:space="preserve">go. Zgodnie z opisanym w poprzednim podrozdziale algorytmem każdy z takich obszarów składa się z listy punktów, uszeregowanych według współrzędnych biegunowych, tworzących otoczkę wyznaczonego obszaru oraz listy punktów definiujących dziury w tymże obszarze. Aby być w stanie prawidłowo wizualizować obszar przeszukany nie tylko dla pojedynczych położeń </w:t>
      </w:r>
      <w:proofErr w:type="spellStart"/>
      <w:r>
        <w:t>drona</w:t>
      </w:r>
      <w:proofErr w:type="spellEnd"/>
      <w:r>
        <w:t>, ale dla całych śladów potrzebna jest metoda na łączenie tych obszarów w j</w:t>
      </w:r>
      <w:r>
        <w:t>e</w:t>
      </w:r>
      <w:r>
        <w:t>den.</w:t>
      </w:r>
    </w:p>
    <w:p w:rsidR="00A848AF" w:rsidRDefault="00A848AF" w:rsidP="00A848AF">
      <w:pPr>
        <w:spacing w:line="360" w:lineRule="auto"/>
      </w:pPr>
      <w:r>
        <w:tab/>
        <w:t>Zadanie na pierwszy rzut oka mogłoby się wydawać trywialne, jednak po dokładnie</w:t>
      </w:r>
      <w:r>
        <w:t>j</w:t>
      </w:r>
      <w:r>
        <w:t>szej analizie okazuje się, że wcale takie nie jest. Co oznacza łączenie obszarów w całość? Najprościej rzecz ujmując jest to wyznaczenie wielokąta</w:t>
      </w:r>
      <w:r w:rsidR="004C78FD">
        <w:t xml:space="preserve"> takiego, że </w:t>
      </w:r>
      <w:r>
        <w:t xml:space="preserve"> </w:t>
      </w:r>
      <w:r w:rsidR="004C78FD">
        <w:t>każdy z punktów nal</w:t>
      </w:r>
      <w:r w:rsidR="004C78FD">
        <w:t>e</w:t>
      </w:r>
      <w:r w:rsidR="004C78FD">
        <w:t>żących</w:t>
      </w:r>
      <w:r>
        <w:t xml:space="preserve"> do obu obszarów</w:t>
      </w:r>
      <w:r w:rsidR="004C78FD">
        <w:t xml:space="preserve"> leży albo na brzegu wielokąta albo w jego wnętrzu. Taka</w:t>
      </w:r>
      <w:r>
        <w:t xml:space="preserve"> </w:t>
      </w:r>
      <w:r w:rsidR="004C78FD">
        <w:t>figura pł</w:t>
      </w:r>
      <w:r w:rsidR="004C78FD">
        <w:t>a</w:t>
      </w:r>
      <w:r w:rsidR="004C78FD">
        <w:t>ska</w:t>
      </w:r>
      <w:r>
        <w:t xml:space="preserve">, w zależności od </w:t>
      </w:r>
      <w:r w:rsidR="004C78FD">
        <w:t>jej</w:t>
      </w:r>
      <w:r>
        <w:t xml:space="preserve"> charakteru, określa</w:t>
      </w:r>
      <w:r w:rsidR="00B511F7">
        <w:t>na</w:t>
      </w:r>
      <w:r>
        <w:t xml:space="preserve"> jest otoczką wypukłą lub wklęsłą zbioru pun</w:t>
      </w:r>
      <w:r>
        <w:t>k</w:t>
      </w:r>
      <w:r>
        <w:t>tów. W przypadku otoczki wypukłej istnieje wiele stosunkowo prostych w implementacji algorytmów na wyznaczenie takiego wielokąta, jednak problem pojawia się w momencie, gdy któryś z tych obszarów jest wielokątem wklęsłym, co w analizowanym przykładzie jest częstą sytuacją.</w:t>
      </w:r>
    </w:p>
    <w:p w:rsidR="00F5101F" w:rsidRDefault="00F5101F" w:rsidP="00A848AF">
      <w:pPr>
        <w:spacing w:line="360" w:lineRule="auto"/>
      </w:pPr>
    </w:p>
    <w:p w:rsidR="00F5101F" w:rsidRPr="00F5101F" w:rsidRDefault="006903D5" w:rsidP="00F5101F">
      <w:pPr>
        <w:pStyle w:val="Legenda"/>
        <w:spacing w:line="360" w:lineRule="auto"/>
        <w:rPr>
          <w:sz w:val="24"/>
          <w:szCs w:val="24"/>
        </w:rPr>
      </w:pPr>
      <w:r>
        <w:rPr>
          <w:sz w:val="24"/>
          <w:szCs w:val="24"/>
        </w:rPr>
        <w:tab/>
      </w:r>
      <w:proofErr w:type="spellStart"/>
      <w:r w:rsidR="00F5101F" w:rsidRPr="00F5101F">
        <w:rPr>
          <w:sz w:val="24"/>
          <w:szCs w:val="24"/>
        </w:rPr>
        <w:t>Def</w:t>
      </w:r>
      <w:proofErr w:type="spellEnd"/>
      <w:r w:rsidR="00F5101F" w:rsidRPr="00F5101F">
        <w:rPr>
          <w:sz w:val="24"/>
          <w:szCs w:val="24"/>
        </w:rPr>
        <w:t xml:space="preserve">. </w:t>
      </w:r>
      <w:r w:rsidR="003E22D8" w:rsidRPr="00F5101F">
        <w:rPr>
          <w:sz w:val="24"/>
          <w:szCs w:val="24"/>
        </w:rPr>
        <w:fldChar w:fldCharType="begin"/>
      </w:r>
      <w:r w:rsidR="00F5101F" w:rsidRPr="00F5101F">
        <w:rPr>
          <w:sz w:val="24"/>
          <w:szCs w:val="24"/>
        </w:rPr>
        <w:instrText xml:space="preserve"> STYLEREF 1 \s </w:instrText>
      </w:r>
      <w:r w:rsidR="003E22D8" w:rsidRPr="00F5101F">
        <w:rPr>
          <w:sz w:val="24"/>
          <w:szCs w:val="24"/>
        </w:rPr>
        <w:fldChar w:fldCharType="separate"/>
      </w:r>
      <w:r w:rsidR="00CE5C59">
        <w:rPr>
          <w:noProof/>
          <w:sz w:val="24"/>
          <w:szCs w:val="24"/>
        </w:rPr>
        <w:t>5</w:t>
      </w:r>
      <w:r w:rsidR="003E22D8" w:rsidRPr="00F5101F">
        <w:rPr>
          <w:sz w:val="24"/>
          <w:szCs w:val="24"/>
        </w:rPr>
        <w:fldChar w:fldCharType="end"/>
      </w:r>
      <w:r w:rsidR="00F5101F" w:rsidRPr="00F5101F">
        <w:rPr>
          <w:sz w:val="24"/>
          <w:szCs w:val="24"/>
        </w:rPr>
        <w:t>.</w:t>
      </w:r>
      <w:r w:rsidR="003E22D8" w:rsidRPr="00F5101F">
        <w:rPr>
          <w:sz w:val="24"/>
          <w:szCs w:val="24"/>
        </w:rPr>
        <w:fldChar w:fldCharType="begin"/>
      </w:r>
      <w:r w:rsidR="00F5101F" w:rsidRPr="00F5101F">
        <w:rPr>
          <w:sz w:val="24"/>
          <w:szCs w:val="24"/>
        </w:rPr>
        <w:instrText xml:space="preserve"> SEQ Def. \* ARABIC \s 1 </w:instrText>
      </w:r>
      <w:r w:rsidR="003E22D8" w:rsidRPr="00F5101F">
        <w:rPr>
          <w:sz w:val="24"/>
          <w:szCs w:val="24"/>
        </w:rPr>
        <w:fldChar w:fldCharType="separate"/>
      </w:r>
      <w:r w:rsidR="00CE5C59">
        <w:rPr>
          <w:noProof/>
          <w:sz w:val="24"/>
          <w:szCs w:val="24"/>
        </w:rPr>
        <w:t>1</w:t>
      </w:r>
      <w:r w:rsidR="003E22D8" w:rsidRPr="00F5101F">
        <w:rPr>
          <w:sz w:val="24"/>
          <w:szCs w:val="24"/>
        </w:rPr>
        <w:fldChar w:fldCharType="end"/>
      </w:r>
      <w:r w:rsidR="00F5101F" w:rsidRPr="00F5101F">
        <w:rPr>
          <w:sz w:val="24"/>
          <w:szCs w:val="24"/>
        </w:rPr>
        <w:t xml:space="preserve"> </w:t>
      </w:r>
      <w:r w:rsidR="00F5101F" w:rsidRPr="006903D5">
        <w:rPr>
          <w:b w:val="0"/>
          <w:sz w:val="24"/>
          <w:szCs w:val="24"/>
        </w:rPr>
        <w:t>Otoczka wklęsła</w:t>
      </w:r>
      <w:r w:rsidR="00F5101F" w:rsidRPr="00F5101F">
        <w:rPr>
          <w:b w:val="0"/>
          <w:sz w:val="24"/>
          <w:szCs w:val="24"/>
        </w:rPr>
        <w:t xml:space="preserve"> zbioru punktów P to wielokąt wklęsły taki, że każdy z pun</w:t>
      </w:r>
      <w:r w:rsidR="00F5101F" w:rsidRPr="00F5101F">
        <w:rPr>
          <w:b w:val="0"/>
          <w:sz w:val="24"/>
          <w:szCs w:val="24"/>
        </w:rPr>
        <w:t>k</w:t>
      </w:r>
      <w:r w:rsidR="00F5101F" w:rsidRPr="00F5101F">
        <w:rPr>
          <w:b w:val="0"/>
          <w:sz w:val="24"/>
          <w:szCs w:val="24"/>
        </w:rPr>
        <w:t>tów należących do tego zbioru leży albo na brzegu wielokąta, albo w jego wnętrzu.</w:t>
      </w:r>
      <w:r w:rsidR="00F5101F" w:rsidRPr="00F5101F">
        <w:rPr>
          <w:sz w:val="24"/>
          <w:szCs w:val="24"/>
        </w:rPr>
        <w:t xml:space="preserve"> </w:t>
      </w:r>
    </w:p>
    <w:p w:rsidR="00A848AF" w:rsidRDefault="00A848AF" w:rsidP="00A848AF">
      <w:pPr>
        <w:spacing w:line="360" w:lineRule="auto"/>
      </w:pPr>
      <w:r>
        <w:lastRenderedPageBreak/>
        <w:tab/>
        <w:t>Z matematycznego punktu widzenia dla dowolnego zestawu punktów P nie istnieje jednoznaczny wielokąt wklęsły zawierający wszystkie te punkty. Zazwyczaj istnieje wiele takich wielokątów. Problem ten został zobrazowany na rys. 6.5.</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350687" cy="3062378"/>
            <wp:effectExtent l="19050" t="0" r="0" b="0"/>
            <wp:docPr id="59" name="Obraz 23" descr="Otoczka_pro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oczka_problem.jpg"/>
                    <pic:cNvPicPr/>
                  </pic:nvPicPr>
                  <pic:blipFill>
                    <a:blip r:embed="rId27" cstate="print"/>
                    <a:stretch>
                      <a:fillRect/>
                    </a:stretch>
                  </pic:blipFill>
                  <pic:spPr>
                    <a:xfrm>
                      <a:off x="0" y="0"/>
                      <a:ext cx="4355973" cy="3066099"/>
                    </a:xfrm>
                    <a:prstGeom prst="rect">
                      <a:avLst/>
                    </a:prstGeom>
                  </pic:spPr>
                </pic:pic>
              </a:graphicData>
            </a:graphic>
          </wp:inline>
        </w:drawing>
      </w:r>
    </w:p>
    <w:p w:rsidR="00A848AF" w:rsidRDefault="00A848AF" w:rsidP="00A848AF">
      <w:pPr>
        <w:pStyle w:val="Legenda"/>
        <w:spacing w:line="360" w:lineRule="auto"/>
        <w:jc w:val="center"/>
      </w:pPr>
      <w:bookmarkStart w:id="94" w:name="_Toc448663273"/>
      <w:r>
        <w:t xml:space="preserve">Rys. </w:t>
      </w:r>
      <w:fldSimple w:instr=" STYLEREF 1 \s ">
        <w:r w:rsidR="00CE5C59">
          <w:rPr>
            <w:noProof/>
          </w:rPr>
          <w:t>5</w:t>
        </w:r>
      </w:fldSimple>
      <w:r w:rsidR="00CE5C59">
        <w:t>.</w:t>
      </w:r>
      <w:fldSimple w:instr=" SEQ Rys. \* ARABIC \s 1 ">
        <w:r w:rsidR="00CE5C59">
          <w:rPr>
            <w:noProof/>
          </w:rPr>
          <w:t>5</w:t>
        </w:r>
      </w:fldSimple>
      <w:r>
        <w:t xml:space="preserve"> Zobrazowanie problemu </w:t>
      </w:r>
      <w:r w:rsidR="006A3844">
        <w:t xml:space="preserve">jednoznacznego </w:t>
      </w:r>
      <w:r>
        <w:t xml:space="preserve">wyznaczania otoczki wklęsłej [43] </w:t>
      </w:r>
      <w:bookmarkEnd w:id="94"/>
    </w:p>
    <w:p w:rsidR="00A848AF" w:rsidRPr="00493FF4" w:rsidRDefault="00A848AF" w:rsidP="00A848AF"/>
    <w:p w:rsidR="00A848AF" w:rsidRPr="006B70BB" w:rsidRDefault="00A848AF" w:rsidP="00A848AF">
      <w:pPr>
        <w:spacing w:line="360" w:lineRule="auto"/>
      </w:pPr>
      <w:r>
        <w:tab/>
        <w:t>Jak widać otoczka wypukła byłaby jedynie bardzo niedokładnym przybliżeniem o</w:t>
      </w:r>
      <w:r>
        <w:t>b</w:t>
      </w:r>
      <w:r>
        <w:t xml:space="preserve">szaru zarejestrowanego przez kamerę, a kolejne otoczki wklęsłe różnią się znacznie między sobą. </w:t>
      </w:r>
      <w:r w:rsidR="004C78FD">
        <w:t xml:space="preserve"> Zatem potrzebny jest algorytm, który nie tylko będzie wyznaczał otoczkę wklęsłą dla danego zbioru punktów, ale będzie to robił w sposób powtarzalny</w:t>
      </w:r>
      <w:r w:rsidR="006903D5">
        <w:t xml:space="preserve"> i dokładny</w:t>
      </w:r>
      <w:r w:rsidR="004C78FD">
        <w:t>.</w:t>
      </w:r>
      <w:r w:rsidR="00B511F7">
        <w:t xml:space="preserve"> </w:t>
      </w:r>
      <w:r>
        <w:t>W kolejnym podrozdziale opisano rozwiązanie tego problemu.</w:t>
      </w:r>
    </w:p>
    <w:p w:rsidR="00A848AF" w:rsidRDefault="00A848AF" w:rsidP="00A848AF">
      <w:pPr>
        <w:spacing w:line="360" w:lineRule="auto"/>
      </w:pPr>
    </w:p>
    <w:p w:rsidR="00A848AF" w:rsidRPr="00F97737" w:rsidRDefault="00A848AF" w:rsidP="00A848AF">
      <w:pPr>
        <w:pStyle w:val="Nagwek4"/>
        <w:spacing w:line="360" w:lineRule="auto"/>
      </w:pPr>
      <w:bookmarkStart w:id="95" w:name="_Toc449204612"/>
      <w:r>
        <w:t>Wyznaczanie otoczki wklęsłej - kształt α</w:t>
      </w:r>
      <w:bookmarkEnd w:id="95"/>
    </w:p>
    <w:p w:rsidR="00A848AF" w:rsidRDefault="00A848AF" w:rsidP="00A848AF">
      <w:pPr>
        <w:spacing w:line="360" w:lineRule="auto"/>
      </w:pPr>
      <w:r>
        <w:tab/>
      </w:r>
    </w:p>
    <w:p w:rsidR="00A848AF" w:rsidRDefault="00A848AF" w:rsidP="00A848AF">
      <w:pPr>
        <w:spacing w:line="360" w:lineRule="auto"/>
      </w:pPr>
      <w:r>
        <w:tab/>
        <w:t xml:space="preserve">Jak </w:t>
      </w:r>
      <w:r w:rsidR="006903D5">
        <w:t xml:space="preserve">można wywnioskować na podstawie </w:t>
      </w:r>
      <w:r>
        <w:t>rys. 6.5 otoczka wypukła nie zawsze dokła</w:t>
      </w:r>
      <w:r>
        <w:t>d</w:t>
      </w:r>
      <w:r>
        <w:t>nie przedstawia obszar reprezentowany przez dany zbiór punktów i czasami jej wyznaczenie okazuje się niewystarczające pod względem dokładności.</w:t>
      </w:r>
    </w:p>
    <w:p w:rsidR="00A848AF" w:rsidRDefault="00A848AF" w:rsidP="00A848AF">
      <w:pPr>
        <w:spacing w:line="360" w:lineRule="auto"/>
      </w:pPr>
      <w:r>
        <w:tab/>
        <w:t>Alternatywą jest wyznaczenie otoczki wklęsłej. Jednak dokonanie tego wymaga zast</w:t>
      </w:r>
      <w:r>
        <w:t>o</w:t>
      </w:r>
      <w:r>
        <w:t xml:space="preserve">sowania bardziej skomplikowanych algorytmów, takich jak algorytm "Swing </w:t>
      </w:r>
      <w:proofErr w:type="spellStart"/>
      <w:r>
        <w:t>Arm</w:t>
      </w:r>
      <w:proofErr w:type="spellEnd"/>
      <w:r>
        <w:t>" Antony</w:t>
      </w:r>
      <w:r>
        <w:t>'</w:t>
      </w:r>
      <w:r>
        <w:t>ego</w:t>
      </w:r>
      <w:r w:rsidR="004C78FD">
        <w:t xml:space="preserve"> </w:t>
      </w:r>
      <w:proofErr w:type="spellStart"/>
      <w:r w:rsidR="004C78FD">
        <w:t>Galton'a</w:t>
      </w:r>
      <w:proofErr w:type="spellEnd"/>
      <w:r w:rsidR="004C78FD">
        <w:t xml:space="preserve"> oraz </w:t>
      </w:r>
      <w:proofErr w:type="spellStart"/>
      <w:r w:rsidR="004C78FD">
        <w:t>Matt'a</w:t>
      </w:r>
      <w:proofErr w:type="spellEnd"/>
      <w:r w:rsidR="004C78FD">
        <w:t xml:space="preserve"> </w:t>
      </w:r>
      <w:proofErr w:type="spellStart"/>
      <w:r w:rsidR="004C78FD">
        <w:t>Duckham'a</w:t>
      </w:r>
      <w:proofErr w:type="spellEnd"/>
      <w:r w:rsidR="004C78FD">
        <w:t xml:space="preserve"> </w:t>
      </w:r>
      <w:r>
        <w:t xml:space="preserve">oparty na algorytmie </w:t>
      </w:r>
      <w:proofErr w:type="spellStart"/>
      <w:r>
        <w:t>Jarvisa</w:t>
      </w:r>
      <w:proofErr w:type="spellEnd"/>
      <w:r>
        <w:t xml:space="preserve">, nazywanym algorytmem </w:t>
      </w:r>
      <w:r>
        <w:lastRenderedPageBreak/>
        <w:t xml:space="preserve">owijania prezentów [44], czy metoda oparta na algorytmie </w:t>
      </w:r>
      <w:proofErr w:type="spellStart"/>
      <w:r>
        <w:t>k-najbliższych</w:t>
      </w:r>
      <w:proofErr w:type="spellEnd"/>
      <w:r>
        <w:t xml:space="preserve"> sąsiadów, oprac</w:t>
      </w:r>
      <w:r>
        <w:t>o</w:t>
      </w:r>
      <w:r>
        <w:t xml:space="preserve">wana przez Adriano </w:t>
      </w:r>
      <w:proofErr w:type="spellStart"/>
      <w:r>
        <w:t>Moreira</w:t>
      </w:r>
      <w:proofErr w:type="spellEnd"/>
      <w:r>
        <w:t xml:space="preserve"> i </w:t>
      </w:r>
      <w:proofErr w:type="spellStart"/>
      <w:r>
        <w:t>Maribel</w:t>
      </w:r>
      <w:proofErr w:type="spellEnd"/>
      <w:r>
        <w:t xml:space="preserve"> </w:t>
      </w:r>
      <w:proofErr w:type="spellStart"/>
      <w:r>
        <w:t>Yasmina</w:t>
      </w:r>
      <w:proofErr w:type="spellEnd"/>
      <w:r>
        <w:t xml:space="preserve"> Santos [45].</w:t>
      </w:r>
    </w:p>
    <w:p w:rsidR="00A848AF" w:rsidRDefault="00A848AF" w:rsidP="00A848AF">
      <w:pPr>
        <w:spacing w:line="360" w:lineRule="auto"/>
      </w:pPr>
      <w:r>
        <w:tab/>
        <w:t xml:space="preserve">Kolejną możliwością jest wykorzystanie koncepcji kształtu α, zdefiniowanej w 1983 roku przez trzech naukowców </w:t>
      </w:r>
      <w:proofErr w:type="spellStart"/>
      <w:r>
        <w:t>Edelsbrunner</w:t>
      </w:r>
      <w:proofErr w:type="spellEnd"/>
      <w:r>
        <w:t xml:space="preserve"> </w:t>
      </w:r>
      <w:proofErr w:type="spellStart"/>
      <w:r>
        <w:t>Herber'a</w:t>
      </w:r>
      <w:proofErr w:type="spellEnd"/>
      <w:r>
        <w:t xml:space="preserve">, Kirkpatrick </w:t>
      </w:r>
      <w:proofErr w:type="spellStart"/>
      <w:r>
        <w:t>David'a</w:t>
      </w:r>
      <w:proofErr w:type="spellEnd"/>
      <w:r>
        <w:t xml:space="preserve"> i Seidel </w:t>
      </w:r>
      <w:proofErr w:type="spellStart"/>
      <w:r>
        <w:t>Raimnud'a</w:t>
      </w:r>
      <w:proofErr w:type="spellEnd"/>
      <w:r>
        <w:t xml:space="preserve"> [45].</w:t>
      </w:r>
    </w:p>
    <w:p w:rsidR="00A848AF" w:rsidRDefault="00A848AF" w:rsidP="00A848AF">
      <w:pPr>
        <w:keepNext/>
        <w:spacing w:line="360" w:lineRule="auto"/>
        <w:jc w:val="center"/>
      </w:pPr>
      <w:r>
        <w:rPr>
          <w:noProof/>
        </w:rPr>
        <w:drawing>
          <wp:inline distT="0" distB="0" distL="0" distR="0">
            <wp:extent cx="3904527" cy="2156604"/>
            <wp:effectExtent l="19050" t="0" r="723" b="0"/>
            <wp:docPr id="6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3906831" cy="2157876"/>
                    </a:xfrm>
                    <a:prstGeom prst="rect">
                      <a:avLst/>
                    </a:prstGeom>
                    <a:noFill/>
                    <a:ln w="9525">
                      <a:noFill/>
                      <a:miter lim="800000"/>
                      <a:headEnd/>
                      <a:tailEnd/>
                    </a:ln>
                  </pic:spPr>
                </pic:pic>
              </a:graphicData>
            </a:graphic>
          </wp:inline>
        </w:drawing>
      </w:r>
    </w:p>
    <w:p w:rsidR="00A848AF" w:rsidRDefault="00A848AF" w:rsidP="00A848AF">
      <w:pPr>
        <w:pStyle w:val="Legenda"/>
        <w:spacing w:line="360" w:lineRule="auto"/>
        <w:jc w:val="center"/>
        <w:rPr>
          <w:noProof/>
        </w:rPr>
      </w:pPr>
      <w:bookmarkStart w:id="96" w:name="_Toc448663274"/>
      <w:r>
        <w:t xml:space="preserve">Rys. </w:t>
      </w:r>
      <w:fldSimple w:instr=" STYLEREF 1 \s ">
        <w:r w:rsidR="00CE5C59">
          <w:rPr>
            <w:noProof/>
          </w:rPr>
          <w:t>5</w:t>
        </w:r>
      </w:fldSimple>
      <w:r w:rsidR="00CE5C59">
        <w:t>.</w:t>
      </w:r>
      <w:fldSimple w:instr=" SEQ Rys. \* ARABIC \s 1 ">
        <w:r w:rsidR="00CE5C59">
          <w:rPr>
            <w:noProof/>
          </w:rPr>
          <w:t>6</w:t>
        </w:r>
      </w:fldSimple>
      <w:r>
        <w:t xml:space="preserve"> Zasada wyznaczanie pojedynczych </w:t>
      </w:r>
      <w:r>
        <w:rPr>
          <w:noProof/>
        </w:rPr>
        <w:t xml:space="preserve"> krawędzi grafu</w:t>
      </w:r>
      <w:bookmarkEnd w:id="96"/>
      <w:r>
        <w:rPr>
          <w:noProof/>
        </w:rPr>
        <w:t xml:space="preserve"> [50]</w:t>
      </w:r>
    </w:p>
    <w:p w:rsidR="00A848AF" w:rsidRPr="0089517B" w:rsidRDefault="00A848AF" w:rsidP="00A848AF"/>
    <w:p w:rsidR="00A848AF" w:rsidRDefault="00A848AF" w:rsidP="00A848AF">
      <w:pPr>
        <w:spacing w:line="360" w:lineRule="auto"/>
      </w:pPr>
      <w:r>
        <w:tab/>
        <w:t xml:space="preserve">Kształt α  dowolnego zbioru punktów jest </w:t>
      </w:r>
      <w:proofErr w:type="spellStart"/>
      <w:r>
        <w:t>subgrafem</w:t>
      </w:r>
      <w:proofErr w:type="spellEnd"/>
      <w:r>
        <w:t xml:space="preserve"> triangulacji </w:t>
      </w:r>
      <w:proofErr w:type="spellStart"/>
      <w:r>
        <w:t>Delaunay</w:t>
      </w:r>
      <w:proofErr w:type="spellEnd"/>
      <w:r>
        <w:t xml:space="preserve"> tych pun</w:t>
      </w:r>
      <w:r>
        <w:t>k</w:t>
      </w:r>
      <w:r>
        <w:t>tów, takim że dwa punkty stanowią jego krawędź jeśli istnieje pusta kula o promieniu 1/α stykająca się z tymi dwoma punktami. Jeśli α=0 kula zostaje zastąpiona półpłaszczyzną i wówczas kształt alfa jest równy otoczce wypukłej danego zbioru punktów [47].</w:t>
      </w:r>
    </w:p>
    <w:p w:rsidR="00A848AF" w:rsidRPr="007155AB"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2886190" cy="3256156"/>
            <wp:effectExtent l="19050" t="0" r="9410" b="0"/>
            <wp:docPr id="6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srcRect/>
                    <a:stretch>
                      <a:fillRect/>
                    </a:stretch>
                  </pic:blipFill>
                  <pic:spPr bwMode="auto">
                    <a:xfrm>
                      <a:off x="0" y="0"/>
                      <a:ext cx="2886620" cy="3256642"/>
                    </a:xfrm>
                    <a:prstGeom prst="rect">
                      <a:avLst/>
                    </a:prstGeom>
                    <a:noFill/>
                    <a:ln w="9525">
                      <a:noFill/>
                      <a:miter lim="800000"/>
                      <a:headEnd/>
                      <a:tailEnd/>
                    </a:ln>
                  </pic:spPr>
                </pic:pic>
              </a:graphicData>
            </a:graphic>
          </wp:inline>
        </w:drawing>
      </w:r>
    </w:p>
    <w:p w:rsidR="00A848AF" w:rsidRPr="007155AB" w:rsidRDefault="00A848AF" w:rsidP="008C533D">
      <w:pPr>
        <w:pStyle w:val="Legenda"/>
        <w:spacing w:line="360" w:lineRule="auto"/>
        <w:jc w:val="center"/>
      </w:pPr>
      <w:bookmarkStart w:id="97" w:name="_Toc448663275"/>
      <w:r>
        <w:t xml:space="preserve">Rys. </w:t>
      </w:r>
      <w:fldSimple w:instr=" STYLEREF 1 \s ">
        <w:r w:rsidR="00CE5C59">
          <w:rPr>
            <w:noProof/>
          </w:rPr>
          <w:t>5</w:t>
        </w:r>
      </w:fldSimple>
      <w:r w:rsidR="00CE5C59">
        <w:t>.</w:t>
      </w:r>
      <w:fldSimple w:instr=" SEQ Rys. \* ARABIC \s 1 ">
        <w:r w:rsidR="00CE5C59">
          <w:rPr>
            <w:noProof/>
          </w:rPr>
          <w:t>7</w:t>
        </w:r>
      </w:fldSimple>
      <w:r>
        <w:t xml:space="preserve"> Intuicyjny przykład wyznaczania kształtu alfa dla danego zbioru punktów</w:t>
      </w:r>
      <w:bookmarkEnd w:id="97"/>
      <w:r>
        <w:t xml:space="preserve"> [50]</w:t>
      </w:r>
    </w:p>
    <w:p w:rsidR="00A848AF" w:rsidRDefault="00A848AF" w:rsidP="00A848AF">
      <w:pPr>
        <w:spacing w:line="360" w:lineRule="auto"/>
      </w:pPr>
      <w:r>
        <w:lastRenderedPageBreak/>
        <w:tab/>
        <w:t>Kształt alfa jest generalizacją otoczki wypukłej, to znaczy każda otoczka wypukła jest kształtem alfa, ale nie każdy kształt alfa jest otoczką wypukłą.</w:t>
      </w:r>
    </w:p>
    <w:p w:rsidR="00A848AF" w:rsidRDefault="00A848AF" w:rsidP="00A848AF">
      <w:pPr>
        <w:spacing w:line="360" w:lineRule="auto"/>
      </w:pPr>
    </w:p>
    <w:p w:rsidR="00A848AF" w:rsidRDefault="00A848AF" w:rsidP="00A848AF">
      <w:pPr>
        <w:spacing w:line="360" w:lineRule="auto"/>
      </w:pPr>
      <w:r>
        <w:tab/>
        <w:t xml:space="preserve">W dalszej części tego rozdziału zostanie zdefiniowana otoczka </w:t>
      </w:r>
      <w:proofErr w:type="spellStart"/>
      <w:r>
        <w:t>α-wklęsła</w:t>
      </w:r>
      <w:proofErr w:type="spellEnd"/>
      <w:r>
        <w:t>, czyli otoc</w:t>
      </w:r>
      <w:r>
        <w:t>z</w:t>
      </w:r>
      <w:r>
        <w:t xml:space="preserve">ka wklęsła zdefiniowana poprzez kształt α dla danego zbioru punktów. W celu poprawnej definicji otoczki </w:t>
      </w:r>
      <w:proofErr w:type="spellStart"/>
      <w:r>
        <w:t>α-wklęsłej</w:t>
      </w:r>
      <w:proofErr w:type="spellEnd"/>
      <w:r>
        <w:t xml:space="preserve"> w pierwszej kolejności zostanie przedstawiona definicja wielok</w:t>
      </w:r>
      <w:r>
        <w:t>ą</w:t>
      </w:r>
      <w:r>
        <w:t>ta alfa.</w:t>
      </w:r>
    </w:p>
    <w:p w:rsidR="00A848AF" w:rsidRDefault="00A848AF" w:rsidP="00A848AF">
      <w:pPr>
        <w:spacing w:line="360" w:lineRule="auto"/>
      </w:pPr>
    </w:p>
    <w:p w:rsidR="00A848AF" w:rsidRPr="00E47FA7" w:rsidRDefault="00A848AF" w:rsidP="00E47FA7">
      <w:pPr>
        <w:pStyle w:val="Legenda"/>
        <w:spacing w:line="360" w:lineRule="auto"/>
        <w:rPr>
          <w:b w:val="0"/>
          <w:sz w:val="24"/>
          <w:szCs w:val="24"/>
        </w:rPr>
      </w:pPr>
      <w:r>
        <w:tab/>
      </w:r>
      <w:proofErr w:type="spellStart"/>
      <w:r w:rsidR="00E47FA7" w:rsidRPr="00E47FA7">
        <w:rPr>
          <w:sz w:val="24"/>
          <w:szCs w:val="24"/>
        </w:rPr>
        <w:t>Def</w:t>
      </w:r>
      <w:proofErr w:type="spellEnd"/>
      <w:r w:rsidR="00E47FA7" w:rsidRPr="00E47FA7">
        <w:rPr>
          <w:sz w:val="24"/>
          <w:szCs w:val="24"/>
        </w:rPr>
        <w:t xml:space="preserve">. </w:t>
      </w:r>
      <w:r w:rsidR="003E22D8">
        <w:rPr>
          <w:sz w:val="24"/>
          <w:szCs w:val="24"/>
        </w:rPr>
        <w:fldChar w:fldCharType="begin"/>
      </w:r>
      <w:r w:rsidR="00F5101F">
        <w:rPr>
          <w:sz w:val="24"/>
          <w:szCs w:val="24"/>
        </w:rPr>
        <w:instrText xml:space="preserve"> STYLEREF 1 \s </w:instrText>
      </w:r>
      <w:r w:rsidR="003E22D8">
        <w:rPr>
          <w:sz w:val="24"/>
          <w:szCs w:val="24"/>
        </w:rPr>
        <w:fldChar w:fldCharType="separate"/>
      </w:r>
      <w:r w:rsidR="00CE5C59">
        <w:rPr>
          <w:noProof/>
          <w:sz w:val="24"/>
          <w:szCs w:val="24"/>
        </w:rPr>
        <w:t>5</w:t>
      </w:r>
      <w:r w:rsidR="003E22D8">
        <w:rPr>
          <w:sz w:val="24"/>
          <w:szCs w:val="24"/>
        </w:rPr>
        <w:fldChar w:fldCharType="end"/>
      </w:r>
      <w:r w:rsidR="00F5101F">
        <w:rPr>
          <w:sz w:val="24"/>
          <w:szCs w:val="24"/>
        </w:rPr>
        <w:t>.</w:t>
      </w:r>
      <w:r w:rsidR="003E22D8">
        <w:rPr>
          <w:sz w:val="24"/>
          <w:szCs w:val="24"/>
        </w:rPr>
        <w:fldChar w:fldCharType="begin"/>
      </w:r>
      <w:r w:rsidR="00F5101F">
        <w:rPr>
          <w:sz w:val="24"/>
          <w:szCs w:val="24"/>
        </w:rPr>
        <w:instrText xml:space="preserve"> SEQ Def. \* ARABIC \s 1 </w:instrText>
      </w:r>
      <w:r w:rsidR="003E22D8">
        <w:rPr>
          <w:sz w:val="24"/>
          <w:szCs w:val="24"/>
        </w:rPr>
        <w:fldChar w:fldCharType="separate"/>
      </w:r>
      <w:r w:rsidR="00CE5C59">
        <w:rPr>
          <w:noProof/>
          <w:sz w:val="24"/>
          <w:szCs w:val="24"/>
        </w:rPr>
        <w:t>2</w:t>
      </w:r>
      <w:r w:rsidR="003E22D8">
        <w:rPr>
          <w:sz w:val="24"/>
          <w:szCs w:val="24"/>
        </w:rPr>
        <w:fldChar w:fldCharType="end"/>
      </w:r>
      <w:r w:rsidR="00E47FA7" w:rsidRPr="00E47FA7">
        <w:rPr>
          <w:sz w:val="24"/>
          <w:szCs w:val="24"/>
        </w:rPr>
        <w:t xml:space="preserve"> </w:t>
      </w:r>
      <w:r w:rsidRPr="00E47FA7">
        <w:rPr>
          <w:b w:val="0"/>
          <w:sz w:val="24"/>
          <w:szCs w:val="24"/>
        </w:rPr>
        <w:t>Prosty wielokąt A jest wielokątem alfa, wtedy i tylko wtedy, gdy wszystkie jego wewnętrzne kąty są mniejsze lub równe wartości 180</w:t>
      </w:r>
      <w:r w:rsidRPr="00E47FA7">
        <w:rPr>
          <w:b w:val="0"/>
          <w:sz w:val="24"/>
          <w:szCs w:val="24"/>
          <w:vertAlign w:val="superscript"/>
        </w:rPr>
        <w:t>o</w:t>
      </w:r>
      <w:r w:rsidRPr="00E47FA7">
        <w:rPr>
          <w:b w:val="0"/>
          <w:sz w:val="24"/>
          <w:szCs w:val="24"/>
        </w:rPr>
        <w:t xml:space="preserve"> + α [47].</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425949" cy="3436620"/>
            <wp:effectExtent l="19050" t="0" r="0" b="0"/>
            <wp:docPr id="6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4429275" cy="3439203"/>
                    </a:xfrm>
                    <a:prstGeom prst="rect">
                      <a:avLst/>
                    </a:prstGeom>
                    <a:noFill/>
                    <a:ln w="9525">
                      <a:noFill/>
                      <a:miter lim="800000"/>
                      <a:headEnd/>
                      <a:tailEnd/>
                    </a:ln>
                  </pic:spPr>
                </pic:pic>
              </a:graphicData>
            </a:graphic>
          </wp:inline>
        </w:drawing>
      </w:r>
    </w:p>
    <w:p w:rsidR="00A848AF" w:rsidRDefault="00A848AF" w:rsidP="00A848AF">
      <w:pPr>
        <w:pStyle w:val="Legenda"/>
        <w:spacing w:line="360" w:lineRule="auto"/>
        <w:jc w:val="center"/>
      </w:pPr>
      <w:bookmarkStart w:id="98" w:name="_Toc448663276"/>
      <w:r>
        <w:t xml:space="preserve">Rys. </w:t>
      </w:r>
      <w:fldSimple w:instr=" STYLEREF 1 \s ">
        <w:r w:rsidR="00CE5C59">
          <w:rPr>
            <w:noProof/>
          </w:rPr>
          <w:t>5</w:t>
        </w:r>
      </w:fldSimple>
      <w:r w:rsidR="00CE5C59">
        <w:t>.</w:t>
      </w:r>
      <w:fldSimple w:instr=" SEQ Rys. \* ARABIC \s 1 ">
        <w:r w:rsidR="00CE5C59">
          <w:rPr>
            <w:noProof/>
          </w:rPr>
          <w:t>8</w:t>
        </w:r>
      </w:fldSimple>
      <w:r>
        <w:t xml:space="preserve"> Przykładowe wyniki wyznaczania wielokąta alfa dla różnych wartości parametrów α</w:t>
      </w:r>
      <w:bookmarkEnd w:id="98"/>
      <w:r>
        <w:t xml:space="preserve"> [47]</w:t>
      </w:r>
    </w:p>
    <w:p w:rsidR="00A848AF" w:rsidRDefault="00A848AF" w:rsidP="00A848AF">
      <w:pPr>
        <w:spacing w:line="360" w:lineRule="auto"/>
      </w:pPr>
      <w:r>
        <w:tab/>
      </w:r>
      <w:r>
        <w:tab/>
      </w:r>
    </w:p>
    <w:p w:rsidR="00A848AF" w:rsidRPr="00E47FA7" w:rsidRDefault="00A848AF" w:rsidP="00E47FA7">
      <w:pPr>
        <w:pStyle w:val="Legenda"/>
        <w:spacing w:line="360" w:lineRule="auto"/>
        <w:rPr>
          <w:sz w:val="24"/>
          <w:szCs w:val="24"/>
        </w:rPr>
      </w:pPr>
      <w:r>
        <w:tab/>
      </w:r>
      <w:proofErr w:type="spellStart"/>
      <w:r w:rsidR="00E47FA7" w:rsidRPr="00E47FA7">
        <w:rPr>
          <w:sz w:val="24"/>
          <w:szCs w:val="24"/>
        </w:rPr>
        <w:t>Def</w:t>
      </w:r>
      <w:proofErr w:type="spellEnd"/>
      <w:r w:rsidR="00E47FA7" w:rsidRPr="00E47FA7">
        <w:rPr>
          <w:sz w:val="24"/>
          <w:szCs w:val="24"/>
        </w:rPr>
        <w:t xml:space="preserve">. </w:t>
      </w:r>
      <w:r w:rsidR="003E22D8">
        <w:rPr>
          <w:sz w:val="24"/>
          <w:szCs w:val="24"/>
        </w:rPr>
        <w:fldChar w:fldCharType="begin"/>
      </w:r>
      <w:r w:rsidR="00F5101F">
        <w:rPr>
          <w:sz w:val="24"/>
          <w:szCs w:val="24"/>
        </w:rPr>
        <w:instrText xml:space="preserve"> STYLEREF 1 \s </w:instrText>
      </w:r>
      <w:r w:rsidR="003E22D8">
        <w:rPr>
          <w:sz w:val="24"/>
          <w:szCs w:val="24"/>
        </w:rPr>
        <w:fldChar w:fldCharType="separate"/>
      </w:r>
      <w:r w:rsidR="00CE5C59">
        <w:rPr>
          <w:noProof/>
          <w:sz w:val="24"/>
          <w:szCs w:val="24"/>
        </w:rPr>
        <w:t>5</w:t>
      </w:r>
      <w:r w:rsidR="003E22D8">
        <w:rPr>
          <w:sz w:val="24"/>
          <w:szCs w:val="24"/>
        </w:rPr>
        <w:fldChar w:fldCharType="end"/>
      </w:r>
      <w:r w:rsidR="00F5101F">
        <w:rPr>
          <w:sz w:val="24"/>
          <w:szCs w:val="24"/>
        </w:rPr>
        <w:t>.</w:t>
      </w:r>
      <w:r w:rsidR="003E22D8">
        <w:rPr>
          <w:sz w:val="24"/>
          <w:szCs w:val="24"/>
        </w:rPr>
        <w:fldChar w:fldCharType="begin"/>
      </w:r>
      <w:r w:rsidR="00F5101F">
        <w:rPr>
          <w:sz w:val="24"/>
          <w:szCs w:val="24"/>
        </w:rPr>
        <w:instrText xml:space="preserve"> SEQ Def. \* ARABIC \s 1 </w:instrText>
      </w:r>
      <w:r w:rsidR="003E22D8">
        <w:rPr>
          <w:sz w:val="24"/>
          <w:szCs w:val="24"/>
        </w:rPr>
        <w:fldChar w:fldCharType="separate"/>
      </w:r>
      <w:r w:rsidR="00CE5C59">
        <w:rPr>
          <w:noProof/>
          <w:sz w:val="24"/>
          <w:szCs w:val="24"/>
        </w:rPr>
        <w:t>3</w:t>
      </w:r>
      <w:r w:rsidR="003E22D8">
        <w:rPr>
          <w:sz w:val="24"/>
          <w:szCs w:val="24"/>
        </w:rPr>
        <w:fldChar w:fldCharType="end"/>
      </w:r>
      <w:r w:rsidR="00E47FA7" w:rsidRPr="00E47FA7">
        <w:rPr>
          <w:sz w:val="24"/>
          <w:szCs w:val="24"/>
        </w:rPr>
        <w:t xml:space="preserve"> </w:t>
      </w:r>
      <w:r w:rsidRPr="00E47FA7">
        <w:rPr>
          <w:b w:val="0"/>
          <w:sz w:val="24"/>
          <w:szCs w:val="24"/>
        </w:rPr>
        <w:t xml:space="preserve">Otoczka </w:t>
      </w:r>
      <w:proofErr w:type="spellStart"/>
      <w:r w:rsidRPr="00E47FA7">
        <w:rPr>
          <w:b w:val="0"/>
          <w:sz w:val="24"/>
          <w:szCs w:val="24"/>
        </w:rPr>
        <w:t>α-wklęsła</w:t>
      </w:r>
      <w:proofErr w:type="spellEnd"/>
      <w:r w:rsidRPr="00E47FA7">
        <w:rPr>
          <w:b w:val="0"/>
          <w:sz w:val="24"/>
          <w:szCs w:val="24"/>
        </w:rPr>
        <w:t xml:space="preserve"> zbioru punktów P jest wielokątem alfa, o najmniejszej powierzchni, który zawiera wszystkie punkty zbioru P [47].</w:t>
      </w:r>
    </w:p>
    <w:p w:rsidR="00E47FA7" w:rsidRDefault="00E47FA7" w:rsidP="00A848AF">
      <w:pPr>
        <w:spacing w:line="360" w:lineRule="auto"/>
      </w:pPr>
    </w:p>
    <w:p w:rsidR="00A848AF" w:rsidRPr="00F25453" w:rsidRDefault="004C78FD" w:rsidP="00F25453">
      <w:pPr>
        <w:spacing w:line="360" w:lineRule="auto"/>
      </w:pPr>
      <w:r>
        <w:tab/>
      </w:r>
      <w:r w:rsidR="00A848AF" w:rsidRPr="00F25453">
        <w:t>W przypadku łączenia obszaru ostatnio przeszukanego z dotychczas przeszukanym danymi wejściowymi algorytmu są dwa zbiory punktów, tworzące wielokąty zamknięte. W celu wyznaczenia otoczki wklęsłej dla zbioru P, będącego sumą tych zbiorów przeprowadz</w:t>
      </w:r>
      <w:r w:rsidR="00A848AF" w:rsidRPr="00F25453">
        <w:t>o</w:t>
      </w:r>
      <w:r w:rsidR="00A848AF" w:rsidRPr="00F25453">
        <w:t>no kolejno takie operacje :</w:t>
      </w:r>
    </w:p>
    <w:p w:rsidR="00E47FA7" w:rsidRPr="00F25453" w:rsidRDefault="00A848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lastRenderedPageBreak/>
        <w:t>Dla każdego ze zbiorów wejściowych</w:t>
      </w:r>
      <w:r w:rsidR="008311AF" w:rsidRPr="00F25453">
        <w:rPr>
          <w:rFonts w:ascii="Times New Roman" w:hAnsi="Times New Roman"/>
          <w:sz w:val="24"/>
          <w:szCs w:val="24"/>
        </w:rPr>
        <w:t xml:space="preserve">, w celu </w:t>
      </w:r>
      <w:r w:rsidR="006903D5">
        <w:rPr>
          <w:rFonts w:ascii="Times New Roman" w:hAnsi="Times New Roman"/>
          <w:sz w:val="24"/>
          <w:szCs w:val="24"/>
        </w:rPr>
        <w:t xml:space="preserve">zwiększenia dokładności działania </w:t>
      </w:r>
      <w:r w:rsidR="008311AF" w:rsidRPr="00F25453">
        <w:rPr>
          <w:rFonts w:ascii="Times New Roman" w:hAnsi="Times New Roman"/>
          <w:sz w:val="24"/>
          <w:szCs w:val="24"/>
        </w:rPr>
        <w:t>alg</w:t>
      </w:r>
      <w:r w:rsidR="008311AF" w:rsidRPr="00F25453">
        <w:rPr>
          <w:rFonts w:ascii="Times New Roman" w:hAnsi="Times New Roman"/>
          <w:sz w:val="24"/>
          <w:szCs w:val="24"/>
        </w:rPr>
        <w:t>o</w:t>
      </w:r>
      <w:r w:rsidR="008311AF" w:rsidRPr="00F25453">
        <w:rPr>
          <w:rFonts w:ascii="Times New Roman" w:hAnsi="Times New Roman"/>
          <w:sz w:val="24"/>
          <w:szCs w:val="24"/>
        </w:rPr>
        <w:t>rytmu wyznaczania otoczki,</w:t>
      </w:r>
      <w:r w:rsidRPr="00F25453">
        <w:rPr>
          <w:rFonts w:ascii="Times New Roman" w:hAnsi="Times New Roman"/>
          <w:sz w:val="24"/>
          <w:szCs w:val="24"/>
        </w:rPr>
        <w:t xml:space="preserve"> dokonano </w:t>
      </w:r>
      <w:proofErr w:type="spellStart"/>
      <w:r w:rsidRPr="00F25453">
        <w:rPr>
          <w:rFonts w:ascii="Times New Roman" w:hAnsi="Times New Roman"/>
          <w:sz w:val="24"/>
          <w:szCs w:val="24"/>
        </w:rPr>
        <w:t>densyfikacji</w:t>
      </w:r>
      <w:proofErr w:type="spellEnd"/>
      <w:r w:rsidRPr="00F25453">
        <w:rPr>
          <w:rFonts w:ascii="Times New Roman" w:hAnsi="Times New Roman"/>
          <w:sz w:val="24"/>
          <w:szCs w:val="24"/>
        </w:rPr>
        <w:t xml:space="preserve"> punktów</w:t>
      </w:r>
      <w:r w:rsidR="00B511F7" w:rsidRPr="00F25453">
        <w:rPr>
          <w:rFonts w:ascii="Times New Roman" w:hAnsi="Times New Roman"/>
          <w:sz w:val="24"/>
          <w:szCs w:val="24"/>
        </w:rPr>
        <w:t xml:space="preserve">. </w:t>
      </w:r>
    </w:p>
    <w:p w:rsidR="00F25453" w:rsidRPr="00F25453" w:rsidRDefault="00F25453" w:rsidP="00F25453">
      <w:pPr>
        <w:pStyle w:val="Akapitzlist"/>
        <w:spacing w:line="360" w:lineRule="auto"/>
        <w:rPr>
          <w:rFonts w:ascii="Times New Roman" w:hAnsi="Times New Roman"/>
          <w:sz w:val="24"/>
          <w:szCs w:val="24"/>
        </w:rPr>
      </w:pPr>
    </w:p>
    <w:p w:rsidR="00F25453" w:rsidRPr="00F25453" w:rsidRDefault="00E47FA7" w:rsidP="00F25453">
      <w:pPr>
        <w:pStyle w:val="Legenda"/>
        <w:spacing w:line="360" w:lineRule="auto"/>
        <w:rPr>
          <w:sz w:val="24"/>
          <w:szCs w:val="24"/>
        </w:rPr>
      </w:pPr>
      <w:r w:rsidRPr="00F25453">
        <w:rPr>
          <w:sz w:val="24"/>
          <w:szCs w:val="24"/>
        </w:rPr>
        <w:tab/>
      </w:r>
      <w:proofErr w:type="spellStart"/>
      <w:r w:rsidRPr="00F25453">
        <w:rPr>
          <w:sz w:val="24"/>
          <w:szCs w:val="24"/>
        </w:rPr>
        <w:t>Def</w:t>
      </w:r>
      <w:proofErr w:type="spellEnd"/>
      <w:r w:rsidRPr="00F25453">
        <w:rPr>
          <w:sz w:val="24"/>
          <w:szCs w:val="24"/>
        </w:rPr>
        <w:t xml:space="preserve">. </w:t>
      </w:r>
      <w:r w:rsidR="003E22D8">
        <w:rPr>
          <w:sz w:val="24"/>
          <w:szCs w:val="24"/>
        </w:rPr>
        <w:fldChar w:fldCharType="begin"/>
      </w:r>
      <w:r w:rsidR="00F5101F">
        <w:rPr>
          <w:sz w:val="24"/>
          <w:szCs w:val="24"/>
        </w:rPr>
        <w:instrText xml:space="preserve"> STYLEREF 1 \s </w:instrText>
      </w:r>
      <w:r w:rsidR="003E22D8">
        <w:rPr>
          <w:sz w:val="24"/>
          <w:szCs w:val="24"/>
        </w:rPr>
        <w:fldChar w:fldCharType="separate"/>
      </w:r>
      <w:r w:rsidR="00CE5C59">
        <w:rPr>
          <w:noProof/>
          <w:sz w:val="24"/>
          <w:szCs w:val="24"/>
        </w:rPr>
        <w:t>5</w:t>
      </w:r>
      <w:r w:rsidR="003E22D8">
        <w:rPr>
          <w:sz w:val="24"/>
          <w:szCs w:val="24"/>
        </w:rPr>
        <w:fldChar w:fldCharType="end"/>
      </w:r>
      <w:r w:rsidR="00F5101F">
        <w:rPr>
          <w:sz w:val="24"/>
          <w:szCs w:val="24"/>
        </w:rPr>
        <w:t>.</w:t>
      </w:r>
      <w:r w:rsidR="003E22D8">
        <w:rPr>
          <w:sz w:val="24"/>
          <w:szCs w:val="24"/>
        </w:rPr>
        <w:fldChar w:fldCharType="begin"/>
      </w:r>
      <w:r w:rsidR="00F5101F">
        <w:rPr>
          <w:sz w:val="24"/>
          <w:szCs w:val="24"/>
        </w:rPr>
        <w:instrText xml:space="preserve"> SEQ Def. \* ARABIC \s 1 </w:instrText>
      </w:r>
      <w:r w:rsidR="003E22D8">
        <w:rPr>
          <w:sz w:val="24"/>
          <w:szCs w:val="24"/>
        </w:rPr>
        <w:fldChar w:fldCharType="separate"/>
      </w:r>
      <w:r w:rsidR="00CE5C59">
        <w:rPr>
          <w:noProof/>
          <w:sz w:val="24"/>
          <w:szCs w:val="24"/>
        </w:rPr>
        <w:t>4</w:t>
      </w:r>
      <w:r w:rsidR="003E22D8">
        <w:rPr>
          <w:sz w:val="24"/>
          <w:szCs w:val="24"/>
        </w:rPr>
        <w:fldChar w:fldCharType="end"/>
      </w:r>
      <w:r w:rsidRPr="00F25453">
        <w:rPr>
          <w:sz w:val="24"/>
          <w:szCs w:val="24"/>
        </w:rPr>
        <w:t xml:space="preserve"> </w:t>
      </w:r>
      <w:proofErr w:type="spellStart"/>
      <w:r w:rsidRPr="00F25453">
        <w:rPr>
          <w:b w:val="0"/>
          <w:sz w:val="24"/>
          <w:szCs w:val="24"/>
        </w:rPr>
        <w:t>Densyfikacja</w:t>
      </w:r>
      <w:proofErr w:type="spellEnd"/>
      <w:r w:rsidRPr="00F25453">
        <w:rPr>
          <w:b w:val="0"/>
          <w:sz w:val="24"/>
          <w:szCs w:val="24"/>
        </w:rPr>
        <w:t xml:space="preserve"> punktów to o</w:t>
      </w:r>
      <w:r w:rsidR="00B511F7" w:rsidRPr="00F25453">
        <w:rPr>
          <w:b w:val="0"/>
          <w:sz w:val="24"/>
          <w:szCs w:val="24"/>
        </w:rPr>
        <w:t>peracja polega</w:t>
      </w:r>
      <w:r w:rsidRPr="00F25453">
        <w:rPr>
          <w:b w:val="0"/>
          <w:sz w:val="24"/>
          <w:szCs w:val="24"/>
        </w:rPr>
        <w:t>jąca</w:t>
      </w:r>
      <w:r w:rsidR="00B511F7" w:rsidRPr="00F25453">
        <w:rPr>
          <w:b w:val="0"/>
          <w:sz w:val="24"/>
          <w:szCs w:val="24"/>
        </w:rPr>
        <w:t xml:space="preserve"> na </w:t>
      </w:r>
      <w:r w:rsidR="00F25453" w:rsidRPr="00F25453">
        <w:rPr>
          <w:b w:val="0"/>
          <w:sz w:val="24"/>
          <w:szCs w:val="24"/>
        </w:rPr>
        <w:t>takim zagęszczeniu pun</w:t>
      </w:r>
      <w:r w:rsidR="00F25453" w:rsidRPr="00F25453">
        <w:rPr>
          <w:b w:val="0"/>
          <w:sz w:val="24"/>
          <w:szCs w:val="24"/>
        </w:rPr>
        <w:t>k</w:t>
      </w:r>
      <w:r w:rsidR="00F25453" w:rsidRPr="00F25453">
        <w:rPr>
          <w:b w:val="0"/>
          <w:sz w:val="24"/>
          <w:szCs w:val="24"/>
        </w:rPr>
        <w:t>tów, że dowolne dwa, kolejne punkty zbioru są od siebie oddalone o wartość nie więk</w:t>
      </w:r>
      <w:r w:rsidR="00F25453">
        <w:rPr>
          <w:b w:val="0"/>
          <w:sz w:val="24"/>
          <w:szCs w:val="24"/>
        </w:rPr>
        <w:t xml:space="preserve">szą </w:t>
      </w:r>
      <w:r w:rsidR="00F25453" w:rsidRPr="00F25453">
        <w:rPr>
          <w:b w:val="0"/>
          <w:sz w:val="24"/>
          <w:szCs w:val="24"/>
        </w:rPr>
        <w:t>niż określona wartość.</w:t>
      </w:r>
    </w:p>
    <w:p w:rsidR="00F25453" w:rsidRPr="00F25453" w:rsidRDefault="00F25453" w:rsidP="00F25453">
      <w:pPr>
        <w:pStyle w:val="Legenda"/>
        <w:spacing w:line="360" w:lineRule="auto"/>
        <w:rPr>
          <w:b w:val="0"/>
          <w:sz w:val="24"/>
          <w:szCs w:val="24"/>
        </w:rPr>
      </w:pPr>
    </w:p>
    <w:p w:rsidR="00B511F7" w:rsidRPr="00F25453" w:rsidRDefault="00F25453" w:rsidP="00F25453">
      <w:pPr>
        <w:spacing w:line="360" w:lineRule="auto"/>
      </w:pPr>
      <w:r w:rsidRPr="00F25453">
        <w:tab/>
        <w:t xml:space="preserve">Operacja </w:t>
      </w:r>
      <w:proofErr w:type="spellStart"/>
      <w:r w:rsidRPr="00F25453">
        <w:t>densyfikacji</w:t>
      </w:r>
      <w:proofErr w:type="spellEnd"/>
      <w:r w:rsidRPr="00F25453">
        <w:t xml:space="preserve"> polegała na </w:t>
      </w:r>
      <w:r w:rsidR="00B511F7" w:rsidRPr="00F25453">
        <w:t>sprawdzeniu odległości między kolejnymi punktami zbioru i porównaniu jej z parametr</w:t>
      </w:r>
      <w:r w:rsidR="00684D38">
        <w:t xml:space="preserve">em </w:t>
      </w:r>
      <w:r w:rsidR="00B511F7" w:rsidRPr="00F25453">
        <w:t xml:space="preserve"> λ, o wartości dobranej na drodze eksperymental</w:t>
      </w:r>
      <w:r w:rsidR="006903D5">
        <w:t xml:space="preserve">nej, </w:t>
      </w:r>
      <w:r w:rsidR="00B511F7" w:rsidRPr="00F25453">
        <w:t>zbliżonej do przyjętej wartości parametru α. Jeśli odległość między dwoma kolejnymi pun</w:t>
      </w:r>
      <w:r w:rsidR="00B511F7" w:rsidRPr="00F25453">
        <w:t>k</w:t>
      </w:r>
      <w:r w:rsidR="00B511F7" w:rsidRPr="00F25453">
        <w:t xml:space="preserve">tami </w:t>
      </w:r>
      <w:r>
        <w:t>była</w:t>
      </w:r>
      <w:r w:rsidR="00B511F7" w:rsidRPr="00F25453">
        <w:t xml:space="preserve"> większa od wartości λ, między te dwa punkty zostawał wstawiony dodatkowy punkt. Operacja ta była powtarzana, do momentu, gdy dowolne dwa, kolejne punkty zbioru były od siebie oddalone o wartość nie większą niż wartość parametru λ.</w:t>
      </w:r>
    </w:p>
    <w:p w:rsidR="008311AF" w:rsidRPr="00F25453" w:rsidRDefault="008311AF" w:rsidP="00F25453">
      <w:pPr>
        <w:pStyle w:val="Akapitzlist"/>
        <w:spacing w:line="360" w:lineRule="auto"/>
        <w:rPr>
          <w:rFonts w:ascii="Times New Roman" w:hAnsi="Times New Roman"/>
          <w:sz w:val="24"/>
          <w:szCs w:val="24"/>
        </w:rPr>
      </w:pPr>
    </w:p>
    <w:p w:rsidR="00A848AF" w:rsidRPr="00F25453" w:rsidRDefault="008311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Następnie d</w:t>
      </w:r>
      <w:r w:rsidR="00A848AF" w:rsidRPr="00F25453">
        <w:rPr>
          <w:rFonts w:ascii="Times New Roman" w:hAnsi="Times New Roman"/>
          <w:sz w:val="24"/>
          <w:szCs w:val="24"/>
        </w:rPr>
        <w:t>okonano połączenia zbiorów wejściowych punktów, reprezentujących o</w:t>
      </w:r>
      <w:r w:rsidR="00A848AF" w:rsidRPr="00F25453">
        <w:rPr>
          <w:rFonts w:ascii="Times New Roman" w:hAnsi="Times New Roman"/>
          <w:sz w:val="24"/>
          <w:szCs w:val="24"/>
        </w:rPr>
        <w:t>b</w:t>
      </w:r>
      <w:r w:rsidR="00A848AF" w:rsidRPr="00F25453">
        <w:rPr>
          <w:rFonts w:ascii="Times New Roman" w:hAnsi="Times New Roman"/>
          <w:sz w:val="24"/>
          <w:szCs w:val="24"/>
        </w:rPr>
        <w:t xml:space="preserve">szar ostatnio przeszukany i dotychczas przeszukany w sumaryczny zbiór punktów P. </w:t>
      </w:r>
    </w:p>
    <w:p w:rsidR="008311AF" w:rsidRPr="00F25453" w:rsidRDefault="008311AF" w:rsidP="00F25453">
      <w:pPr>
        <w:pStyle w:val="Akapitzlist"/>
        <w:spacing w:line="360" w:lineRule="auto"/>
        <w:rPr>
          <w:rFonts w:ascii="Times New Roman" w:hAnsi="Times New Roman"/>
          <w:sz w:val="24"/>
          <w:szCs w:val="24"/>
        </w:rPr>
      </w:pPr>
    </w:p>
    <w:p w:rsidR="008311AF" w:rsidRPr="00F25453" w:rsidRDefault="00A848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Dla zbioru punktów P przeprowadzono triangulację</w:t>
      </w:r>
      <w:r w:rsidR="008311AF" w:rsidRPr="00F25453">
        <w:rPr>
          <w:rFonts w:ascii="Times New Roman" w:hAnsi="Times New Roman"/>
          <w:sz w:val="24"/>
          <w:szCs w:val="24"/>
        </w:rPr>
        <w:t xml:space="preserve"> </w:t>
      </w:r>
      <w:proofErr w:type="spellStart"/>
      <w:r w:rsidR="008311AF" w:rsidRPr="00F25453">
        <w:rPr>
          <w:rFonts w:ascii="Times New Roman" w:hAnsi="Times New Roman"/>
          <w:sz w:val="24"/>
          <w:szCs w:val="24"/>
        </w:rPr>
        <w:t>Delaunay</w:t>
      </w:r>
      <w:proofErr w:type="spellEnd"/>
      <w:r w:rsidR="008311AF" w:rsidRPr="00F25453">
        <w:rPr>
          <w:rFonts w:ascii="Times New Roman" w:hAnsi="Times New Roman"/>
          <w:sz w:val="24"/>
          <w:szCs w:val="24"/>
        </w:rPr>
        <w:t>.</w:t>
      </w:r>
    </w:p>
    <w:p w:rsidR="00E47FA7" w:rsidRPr="00F25453" w:rsidRDefault="00E47FA7" w:rsidP="00F25453">
      <w:pPr>
        <w:pStyle w:val="Akapitzlist"/>
        <w:spacing w:line="360" w:lineRule="auto"/>
        <w:rPr>
          <w:rFonts w:ascii="Times New Roman" w:hAnsi="Times New Roman"/>
          <w:sz w:val="24"/>
          <w:szCs w:val="24"/>
        </w:rPr>
      </w:pPr>
    </w:p>
    <w:p w:rsidR="00F25453" w:rsidRDefault="00E47FA7" w:rsidP="00F25453">
      <w:pPr>
        <w:pStyle w:val="Legenda"/>
        <w:spacing w:line="360" w:lineRule="auto"/>
        <w:rPr>
          <w:b w:val="0"/>
          <w:sz w:val="24"/>
          <w:szCs w:val="24"/>
        </w:rPr>
      </w:pPr>
      <w:r w:rsidRPr="00F25453">
        <w:rPr>
          <w:sz w:val="24"/>
          <w:szCs w:val="24"/>
        </w:rPr>
        <w:tab/>
      </w:r>
      <w:proofErr w:type="spellStart"/>
      <w:r w:rsidRPr="00F25453">
        <w:rPr>
          <w:sz w:val="24"/>
          <w:szCs w:val="24"/>
        </w:rPr>
        <w:t>Def</w:t>
      </w:r>
      <w:proofErr w:type="spellEnd"/>
      <w:r w:rsidRPr="00F25453">
        <w:rPr>
          <w:sz w:val="24"/>
          <w:szCs w:val="24"/>
        </w:rPr>
        <w:t xml:space="preserve">. </w:t>
      </w:r>
      <w:r w:rsidR="003E22D8">
        <w:rPr>
          <w:sz w:val="24"/>
          <w:szCs w:val="24"/>
        </w:rPr>
        <w:fldChar w:fldCharType="begin"/>
      </w:r>
      <w:r w:rsidR="00F5101F">
        <w:rPr>
          <w:sz w:val="24"/>
          <w:szCs w:val="24"/>
        </w:rPr>
        <w:instrText xml:space="preserve"> STYLEREF 1 \s </w:instrText>
      </w:r>
      <w:r w:rsidR="003E22D8">
        <w:rPr>
          <w:sz w:val="24"/>
          <w:szCs w:val="24"/>
        </w:rPr>
        <w:fldChar w:fldCharType="separate"/>
      </w:r>
      <w:r w:rsidR="00CE5C59">
        <w:rPr>
          <w:noProof/>
          <w:sz w:val="24"/>
          <w:szCs w:val="24"/>
        </w:rPr>
        <w:t>5</w:t>
      </w:r>
      <w:r w:rsidR="003E22D8">
        <w:rPr>
          <w:sz w:val="24"/>
          <w:szCs w:val="24"/>
        </w:rPr>
        <w:fldChar w:fldCharType="end"/>
      </w:r>
      <w:r w:rsidR="00F5101F">
        <w:rPr>
          <w:sz w:val="24"/>
          <w:szCs w:val="24"/>
        </w:rPr>
        <w:t>.</w:t>
      </w:r>
      <w:r w:rsidR="003E22D8">
        <w:rPr>
          <w:sz w:val="24"/>
          <w:szCs w:val="24"/>
        </w:rPr>
        <w:fldChar w:fldCharType="begin"/>
      </w:r>
      <w:r w:rsidR="00F5101F">
        <w:rPr>
          <w:sz w:val="24"/>
          <w:szCs w:val="24"/>
        </w:rPr>
        <w:instrText xml:space="preserve"> SEQ Def. \* ARABIC \s 1 </w:instrText>
      </w:r>
      <w:r w:rsidR="003E22D8">
        <w:rPr>
          <w:sz w:val="24"/>
          <w:szCs w:val="24"/>
        </w:rPr>
        <w:fldChar w:fldCharType="separate"/>
      </w:r>
      <w:r w:rsidR="00CE5C59">
        <w:rPr>
          <w:noProof/>
          <w:sz w:val="24"/>
          <w:szCs w:val="24"/>
        </w:rPr>
        <w:t>5</w:t>
      </w:r>
      <w:r w:rsidR="003E22D8">
        <w:rPr>
          <w:sz w:val="24"/>
          <w:szCs w:val="24"/>
        </w:rPr>
        <w:fldChar w:fldCharType="end"/>
      </w:r>
      <w:r w:rsidRPr="00F25453">
        <w:rPr>
          <w:sz w:val="24"/>
          <w:szCs w:val="24"/>
        </w:rPr>
        <w:t xml:space="preserve"> </w:t>
      </w:r>
      <w:r w:rsidR="008311AF" w:rsidRPr="00F25453">
        <w:rPr>
          <w:b w:val="0"/>
          <w:sz w:val="24"/>
          <w:szCs w:val="24"/>
        </w:rPr>
        <w:t xml:space="preserve">Triangulacja </w:t>
      </w:r>
      <w:proofErr w:type="spellStart"/>
      <w:r w:rsidR="008311AF" w:rsidRPr="00F25453">
        <w:rPr>
          <w:b w:val="0"/>
          <w:sz w:val="24"/>
          <w:szCs w:val="24"/>
        </w:rPr>
        <w:t>Delaunay</w:t>
      </w:r>
      <w:proofErr w:type="spellEnd"/>
      <w:r w:rsidR="008311AF" w:rsidRPr="00F25453">
        <w:rPr>
          <w:b w:val="0"/>
          <w:sz w:val="24"/>
          <w:szCs w:val="24"/>
        </w:rPr>
        <w:t xml:space="preserve"> </w:t>
      </w:r>
      <w:r w:rsidRPr="00F25453">
        <w:rPr>
          <w:b w:val="0"/>
          <w:sz w:val="24"/>
          <w:szCs w:val="24"/>
        </w:rPr>
        <w:t>zbioru punktów P jest takim podziałem obszaru w</w:t>
      </w:r>
      <w:r w:rsidRPr="00F25453">
        <w:rPr>
          <w:b w:val="0"/>
          <w:sz w:val="24"/>
          <w:szCs w:val="24"/>
        </w:rPr>
        <w:t>y</w:t>
      </w:r>
      <w:r w:rsidRPr="00F25453">
        <w:rPr>
          <w:b w:val="0"/>
          <w:sz w:val="24"/>
          <w:szCs w:val="24"/>
        </w:rPr>
        <w:t>znaczonego przez ten zbiór punktów na trójkąty, że żaden z punktów tego zbioru nie znajduje się we wnętrzu któregokolwiek z okręgów opisanych na trójkątach powstałych podczas tria</w:t>
      </w:r>
      <w:r w:rsidRPr="00F25453">
        <w:rPr>
          <w:b w:val="0"/>
          <w:sz w:val="24"/>
          <w:szCs w:val="24"/>
        </w:rPr>
        <w:t>n</w:t>
      </w:r>
      <w:r w:rsidRPr="00F25453">
        <w:rPr>
          <w:b w:val="0"/>
          <w:sz w:val="24"/>
          <w:szCs w:val="24"/>
        </w:rPr>
        <w:t>gulacji.</w:t>
      </w:r>
    </w:p>
    <w:p w:rsidR="00F25453" w:rsidRDefault="00F25453" w:rsidP="00F25453">
      <w:pPr>
        <w:pStyle w:val="Legenda"/>
        <w:spacing w:line="360" w:lineRule="auto"/>
        <w:rPr>
          <w:b w:val="0"/>
          <w:sz w:val="24"/>
          <w:szCs w:val="24"/>
        </w:rPr>
      </w:pPr>
    </w:p>
    <w:p w:rsidR="00A848AF" w:rsidRPr="00F25453" w:rsidRDefault="00F25453" w:rsidP="00F25453">
      <w:pPr>
        <w:pStyle w:val="Legenda"/>
        <w:spacing w:line="360" w:lineRule="auto"/>
        <w:rPr>
          <w:b w:val="0"/>
          <w:sz w:val="24"/>
          <w:szCs w:val="24"/>
        </w:rPr>
      </w:pPr>
      <w:r>
        <w:rPr>
          <w:b w:val="0"/>
          <w:sz w:val="24"/>
          <w:szCs w:val="24"/>
        </w:rPr>
        <w:tab/>
      </w:r>
      <w:r w:rsidR="00E47FA7" w:rsidRPr="00F25453">
        <w:rPr>
          <w:b w:val="0"/>
          <w:sz w:val="24"/>
          <w:szCs w:val="24"/>
        </w:rPr>
        <w:t>W</w:t>
      </w:r>
      <w:r w:rsidR="00A848AF" w:rsidRPr="00F25453">
        <w:rPr>
          <w:b w:val="0"/>
          <w:sz w:val="24"/>
          <w:szCs w:val="24"/>
        </w:rPr>
        <w:t xml:space="preserve"> wyniku </w:t>
      </w:r>
      <w:r w:rsidR="00E47FA7" w:rsidRPr="00F25453">
        <w:rPr>
          <w:b w:val="0"/>
          <w:sz w:val="24"/>
          <w:szCs w:val="24"/>
        </w:rPr>
        <w:t xml:space="preserve">triangulacji </w:t>
      </w:r>
      <w:r w:rsidR="00A848AF" w:rsidRPr="00F25453">
        <w:rPr>
          <w:b w:val="0"/>
          <w:sz w:val="24"/>
          <w:szCs w:val="24"/>
        </w:rPr>
        <w:t>zamiast zbioru punktów otrzymano zbiór nienakładających się na siebie trójkątów.</w:t>
      </w:r>
    </w:p>
    <w:p w:rsidR="008311AF" w:rsidRPr="00F25453" w:rsidRDefault="008311AF" w:rsidP="00F25453">
      <w:pPr>
        <w:pStyle w:val="Akapitzlist"/>
        <w:spacing w:line="360" w:lineRule="auto"/>
        <w:rPr>
          <w:rFonts w:ascii="Times New Roman" w:hAnsi="Times New Roman"/>
          <w:sz w:val="24"/>
          <w:szCs w:val="24"/>
        </w:rPr>
      </w:pPr>
    </w:p>
    <w:p w:rsidR="008C533D" w:rsidRPr="008C533D" w:rsidRDefault="00A848AF" w:rsidP="008C533D">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 xml:space="preserve">Poprzez </w:t>
      </w:r>
      <w:r w:rsidR="00F25453">
        <w:rPr>
          <w:rFonts w:ascii="Times New Roman" w:hAnsi="Times New Roman"/>
          <w:sz w:val="24"/>
          <w:szCs w:val="24"/>
        </w:rPr>
        <w:t>połączenie</w:t>
      </w:r>
      <w:r w:rsidRPr="00F25453">
        <w:rPr>
          <w:rFonts w:ascii="Times New Roman" w:hAnsi="Times New Roman"/>
          <w:sz w:val="24"/>
          <w:szCs w:val="24"/>
        </w:rPr>
        <w:t xml:space="preserve"> wszystkich trójkątów, dla których promień okręgu na nich opis</w:t>
      </w:r>
      <w:r w:rsidRPr="00F25453">
        <w:rPr>
          <w:rFonts w:ascii="Times New Roman" w:hAnsi="Times New Roman"/>
          <w:sz w:val="24"/>
          <w:szCs w:val="24"/>
        </w:rPr>
        <w:t>a</w:t>
      </w:r>
      <w:r w:rsidRPr="00F25453">
        <w:rPr>
          <w:rFonts w:ascii="Times New Roman" w:hAnsi="Times New Roman"/>
          <w:sz w:val="24"/>
          <w:szCs w:val="24"/>
        </w:rPr>
        <w:t xml:space="preserve">nego jest mniejszy od dobranej wartości parametru </w:t>
      </w:r>
      <w:r w:rsidRPr="00F25453">
        <w:rPr>
          <w:rFonts w:ascii="Times New Roman" w:hAnsi="Times New Roman"/>
          <w:b/>
          <w:sz w:val="24"/>
          <w:szCs w:val="24"/>
        </w:rPr>
        <w:t>α</w:t>
      </w:r>
      <w:r w:rsidRPr="00F25453">
        <w:rPr>
          <w:rFonts w:ascii="Times New Roman" w:hAnsi="Times New Roman"/>
          <w:sz w:val="24"/>
          <w:szCs w:val="24"/>
        </w:rPr>
        <w:t>, wyznaczono graf reprezentujący poszukiwaną otoczkę.</w:t>
      </w:r>
    </w:p>
    <w:p w:rsidR="00F43B1F" w:rsidRDefault="00A848AF" w:rsidP="00A848AF">
      <w:pPr>
        <w:spacing w:line="360" w:lineRule="auto"/>
      </w:pPr>
      <w:r w:rsidRPr="00F25453">
        <w:tab/>
        <w:t>[43]</w:t>
      </w:r>
    </w:p>
    <w:p w:rsidR="00CE5C59" w:rsidRDefault="00A848AF" w:rsidP="00A848AF">
      <w:pPr>
        <w:spacing w:line="360" w:lineRule="auto"/>
      </w:pPr>
      <w:r>
        <w:tab/>
      </w:r>
    </w:p>
    <w:p w:rsidR="00A848AF" w:rsidRDefault="00CE5C59" w:rsidP="00A848AF">
      <w:pPr>
        <w:spacing w:line="360" w:lineRule="auto"/>
      </w:pPr>
      <w:r>
        <w:tab/>
      </w:r>
      <w:r w:rsidR="00684D38">
        <w:t>Punkt trzeci oraz czwarty powyższego algorytmu zostały w pracy zrealizowane z w</w:t>
      </w:r>
      <w:r w:rsidR="00684D38">
        <w:t>y</w:t>
      </w:r>
      <w:r w:rsidR="00684D38">
        <w:t xml:space="preserve">korzystaniem biblioteki JTS oraz implementacji otoczki </w:t>
      </w:r>
      <w:proofErr w:type="spellStart"/>
      <w:r w:rsidR="00684D38">
        <w:t>α-wklęsłej</w:t>
      </w:r>
      <w:proofErr w:type="spellEnd"/>
      <w:r w:rsidR="00684D38">
        <w:t xml:space="preserve"> autorstwa </w:t>
      </w:r>
      <w:proofErr w:type="spellStart"/>
      <w:r w:rsidR="00684D38">
        <w:t>Eric'a</w:t>
      </w:r>
      <w:proofErr w:type="spellEnd"/>
      <w:r w:rsidR="00684D38">
        <w:t xml:space="preserve"> Grosso </w:t>
      </w:r>
      <w:r w:rsidR="00684D38">
        <w:lastRenderedPageBreak/>
        <w:t xml:space="preserve">[44] . </w:t>
      </w:r>
      <w:r w:rsidR="00033F51">
        <w:t>Dobranie</w:t>
      </w:r>
      <w:r w:rsidR="00A848AF">
        <w:t xml:space="preserve"> odpowiedniej wartości parametru </w:t>
      </w:r>
      <w:r w:rsidR="00A848AF" w:rsidRPr="007055F4">
        <w:rPr>
          <w:b/>
        </w:rPr>
        <w:t>α</w:t>
      </w:r>
      <w:r w:rsidR="00A848AF">
        <w:t xml:space="preserve"> pozwoliło na uzyskanie zadowalających rezultatów. Należy jednak mieć na uwadze, jak zostało to już wcześniej napisane, że</w:t>
      </w:r>
      <w:r w:rsidR="00A848AF" w:rsidRPr="007055F4">
        <w:t xml:space="preserve"> </w:t>
      </w:r>
      <w:r w:rsidR="00A848AF">
        <w:t>dla d</w:t>
      </w:r>
      <w:r w:rsidR="00A848AF">
        <w:t>o</w:t>
      </w:r>
      <w:r w:rsidR="00A848AF">
        <w:t>wolnego zbioru punktów nie istnieje jednoznaczna reprezentacja otoczki wklęsłej, a konce</w:t>
      </w:r>
      <w:r w:rsidR="00A848AF">
        <w:t>p</w:t>
      </w:r>
      <w:r w:rsidR="00A848AF">
        <w:t xml:space="preserve">cja otoczki </w:t>
      </w:r>
      <w:proofErr w:type="spellStart"/>
      <w:r w:rsidR="00A848AF">
        <w:t>α-wklęsłej</w:t>
      </w:r>
      <w:proofErr w:type="spellEnd"/>
      <w:r w:rsidR="00A848AF">
        <w:t xml:space="preserve"> jest </w:t>
      </w:r>
      <w:r w:rsidR="00033F51">
        <w:t xml:space="preserve">jedynie </w:t>
      </w:r>
      <w:r w:rsidR="00A848AF">
        <w:t>przybliżeniem poszukiwanego wielokąta.</w:t>
      </w:r>
      <w:r w:rsidR="00684D38">
        <w:t xml:space="preserve"> </w:t>
      </w:r>
    </w:p>
    <w:p w:rsidR="00A848AF" w:rsidRPr="000F263A" w:rsidRDefault="00A848AF" w:rsidP="00A848AF">
      <w:pPr>
        <w:spacing w:line="360" w:lineRule="auto"/>
      </w:pPr>
    </w:p>
    <w:p w:rsidR="00A848AF" w:rsidRDefault="00A848AF" w:rsidP="00A848AF">
      <w:pPr>
        <w:spacing w:line="360" w:lineRule="auto"/>
      </w:pPr>
      <w:r>
        <w:tab/>
        <w:t>Na zakończenie rozważań dotyczących kształtów alfa zostanie przedstawiony prz</w:t>
      </w:r>
      <w:r>
        <w:t>y</w:t>
      </w:r>
      <w:r>
        <w:t>kład zastosowania opisanego w tym rozdziale algorytmu dla zbioru punktów P przedstawi</w:t>
      </w:r>
      <w:r>
        <w:t>o</w:t>
      </w:r>
      <w:r>
        <w:t>nego na rys. 6.9.</w:t>
      </w:r>
    </w:p>
    <w:p w:rsidR="00A848AF" w:rsidRDefault="00A848AF" w:rsidP="00A848AF">
      <w:pPr>
        <w:spacing w:line="360" w:lineRule="auto"/>
      </w:pPr>
      <w:r>
        <w:t xml:space="preserve"> </w:t>
      </w:r>
    </w:p>
    <w:p w:rsidR="00A848AF" w:rsidRDefault="00A848AF" w:rsidP="00A848AF">
      <w:pPr>
        <w:keepNext/>
        <w:spacing w:line="360" w:lineRule="auto"/>
        <w:jc w:val="center"/>
      </w:pPr>
      <w:r>
        <w:rPr>
          <w:noProof/>
        </w:rPr>
        <w:drawing>
          <wp:inline distT="0" distB="0" distL="0" distR="0">
            <wp:extent cx="4802307" cy="2340000"/>
            <wp:effectExtent l="19050" t="0" r="0" b="0"/>
            <wp:docPr id="63" name="Obraz 28" descr="alph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11.jpg"/>
                    <pic:cNvPicPr/>
                  </pic:nvPicPr>
                  <pic:blipFill>
                    <a:blip r:embed="rId31" cstate="print"/>
                    <a:stretch>
                      <a:fillRect/>
                    </a:stretch>
                  </pic:blipFill>
                  <pic:spPr>
                    <a:xfrm>
                      <a:off x="0" y="0"/>
                      <a:ext cx="4802307" cy="2340000"/>
                    </a:xfrm>
                    <a:prstGeom prst="rect">
                      <a:avLst/>
                    </a:prstGeom>
                  </pic:spPr>
                </pic:pic>
              </a:graphicData>
            </a:graphic>
          </wp:inline>
        </w:drawing>
      </w:r>
    </w:p>
    <w:p w:rsidR="00A848AF" w:rsidRDefault="00A848AF" w:rsidP="00A848AF">
      <w:pPr>
        <w:pStyle w:val="Legenda"/>
        <w:spacing w:line="360" w:lineRule="auto"/>
        <w:jc w:val="center"/>
      </w:pPr>
      <w:bookmarkStart w:id="99" w:name="_Toc448663277"/>
      <w:r>
        <w:t xml:space="preserve">Rys. </w:t>
      </w:r>
      <w:fldSimple w:instr=" STYLEREF 1 \s ">
        <w:r w:rsidR="00CE5C59">
          <w:rPr>
            <w:noProof/>
          </w:rPr>
          <w:t>5</w:t>
        </w:r>
      </w:fldSimple>
      <w:r w:rsidR="00CE5C59">
        <w:t>.</w:t>
      </w:r>
      <w:fldSimple w:instr=" SEQ Rys. \* ARABIC \s 1 ">
        <w:r w:rsidR="00CE5C59">
          <w:rPr>
            <w:noProof/>
          </w:rPr>
          <w:t>9</w:t>
        </w:r>
      </w:fldSimple>
      <w:r>
        <w:t xml:space="preserve"> Przykładowy zbiór punktów P</w:t>
      </w:r>
      <w:bookmarkEnd w:id="99"/>
      <w:r>
        <w:t xml:space="preserve"> [43]</w:t>
      </w:r>
    </w:p>
    <w:p w:rsidR="00A848AF" w:rsidRDefault="00A848AF" w:rsidP="00A848AF">
      <w:pPr>
        <w:spacing w:line="360" w:lineRule="auto"/>
      </w:pPr>
    </w:p>
    <w:p w:rsidR="00A848AF" w:rsidRDefault="00A848AF" w:rsidP="00A848AF">
      <w:pPr>
        <w:spacing w:line="360" w:lineRule="auto"/>
      </w:pPr>
      <w:r>
        <w:tab/>
        <w:t>Najprostszą aproksymacją tego zbioru jest jego otoczka wypukła przedstawiona na rys. 6.10.</w:t>
      </w:r>
    </w:p>
    <w:p w:rsidR="00A848AF" w:rsidRDefault="00A848AF" w:rsidP="00A848AF">
      <w:pPr>
        <w:keepNext/>
        <w:spacing w:line="360" w:lineRule="auto"/>
        <w:jc w:val="center"/>
      </w:pPr>
      <w:r>
        <w:rPr>
          <w:noProof/>
        </w:rPr>
        <w:drawing>
          <wp:inline distT="0" distB="0" distL="0" distR="0">
            <wp:extent cx="4802707" cy="2340000"/>
            <wp:effectExtent l="19050" t="0" r="0" b="0"/>
            <wp:docPr id="64" name="Obraz 35" descr="alph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22.jpg"/>
                    <pic:cNvPicPr/>
                  </pic:nvPicPr>
                  <pic:blipFill>
                    <a:blip r:embed="rId32" cstate="print"/>
                    <a:stretch>
                      <a:fillRect/>
                    </a:stretch>
                  </pic:blipFill>
                  <pic:spPr>
                    <a:xfrm>
                      <a:off x="0" y="0"/>
                      <a:ext cx="4802707" cy="2340000"/>
                    </a:xfrm>
                    <a:prstGeom prst="rect">
                      <a:avLst/>
                    </a:prstGeom>
                  </pic:spPr>
                </pic:pic>
              </a:graphicData>
            </a:graphic>
          </wp:inline>
        </w:drawing>
      </w:r>
    </w:p>
    <w:p w:rsidR="00A848AF" w:rsidRDefault="00A848AF" w:rsidP="00A848AF">
      <w:pPr>
        <w:pStyle w:val="Legenda"/>
        <w:spacing w:line="360" w:lineRule="auto"/>
        <w:jc w:val="center"/>
      </w:pPr>
      <w:bookmarkStart w:id="100" w:name="_Toc448663278"/>
      <w:r>
        <w:t xml:space="preserve">Rys. </w:t>
      </w:r>
      <w:fldSimple w:instr=" STYLEREF 1 \s ">
        <w:r w:rsidR="00CE5C59">
          <w:rPr>
            <w:noProof/>
          </w:rPr>
          <w:t>5</w:t>
        </w:r>
      </w:fldSimple>
      <w:r w:rsidR="00CE5C59">
        <w:t>.</w:t>
      </w:r>
      <w:fldSimple w:instr=" SEQ Rys. \* ARABIC \s 1 ">
        <w:r w:rsidR="00CE5C59">
          <w:rPr>
            <w:noProof/>
          </w:rPr>
          <w:t>10</w:t>
        </w:r>
      </w:fldSimple>
      <w:r>
        <w:t xml:space="preserve"> Otoczka wypukła zbioru punktów P</w:t>
      </w:r>
      <w:bookmarkEnd w:id="100"/>
      <w:r>
        <w:t xml:space="preserve"> [43]</w:t>
      </w:r>
    </w:p>
    <w:p w:rsidR="00A848AF" w:rsidRDefault="00A848AF" w:rsidP="00A848AF">
      <w:pPr>
        <w:spacing w:line="360" w:lineRule="auto"/>
      </w:pPr>
    </w:p>
    <w:p w:rsidR="00A848AF" w:rsidRDefault="00A848AF" w:rsidP="00A848AF">
      <w:pPr>
        <w:spacing w:line="360" w:lineRule="auto"/>
      </w:pPr>
      <w:r>
        <w:lastRenderedPageBreak/>
        <w:tab/>
        <w:t xml:space="preserve">Na rys. 6.11 został przedstawiony zbiór trójkątów, będący efektem triangulacji </w:t>
      </w:r>
      <w:proofErr w:type="spellStart"/>
      <w:r>
        <w:t>Dela</w:t>
      </w:r>
      <w:r>
        <w:t>u</w:t>
      </w:r>
      <w:r>
        <w:t>nay</w:t>
      </w:r>
      <w:proofErr w:type="spellEnd"/>
      <w:r>
        <w:t xml:space="preserve"> zbioru punktów P.</w:t>
      </w:r>
    </w:p>
    <w:p w:rsidR="00A848AF" w:rsidRDefault="00A848AF" w:rsidP="00A848AF">
      <w:pPr>
        <w:keepNext/>
        <w:spacing w:line="360" w:lineRule="auto"/>
        <w:jc w:val="center"/>
      </w:pPr>
      <w:r>
        <w:rPr>
          <w:noProof/>
        </w:rPr>
        <w:drawing>
          <wp:inline distT="0" distB="0" distL="0" distR="0">
            <wp:extent cx="4808664" cy="2340000"/>
            <wp:effectExtent l="19050" t="0" r="0" b="0"/>
            <wp:docPr id="65" name="Obraz 30" descr="alph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31.jpg"/>
                    <pic:cNvPicPr/>
                  </pic:nvPicPr>
                  <pic:blipFill>
                    <a:blip r:embed="rId33"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1" w:name="_Toc448663279"/>
      <w:r>
        <w:t xml:space="preserve">Rys. </w:t>
      </w:r>
      <w:fldSimple w:instr=" STYLEREF 1 \s ">
        <w:r w:rsidR="00CE5C59">
          <w:rPr>
            <w:noProof/>
          </w:rPr>
          <w:t>5</w:t>
        </w:r>
      </w:fldSimple>
      <w:r w:rsidR="00CE5C59">
        <w:t>.</w:t>
      </w:r>
      <w:fldSimple w:instr=" SEQ Rys. \* ARABIC \s 1 ">
        <w:r w:rsidR="00CE5C59">
          <w:rPr>
            <w:noProof/>
          </w:rPr>
          <w:t>11</w:t>
        </w:r>
      </w:fldSimple>
      <w:r>
        <w:t xml:space="preserve"> Efekt przeprowadzenia triangulacji </w:t>
      </w:r>
      <w:proofErr w:type="spellStart"/>
      <w:r>
        <w:t>Delaunay</w:t>
      </w:r>
      <w:proofErr w:type="spellEnd"/>
      <w:r>
        <w:t xml:space="preserve"> na </w:t>
      </w:r>
      <w:proofErr w:type="spellStart"/>
      <w:r>
        <w:t>zbioerze</w:t>
      </w:r>
      <w:proofErr w:type="spellEnd"/>
      <w:r>
        <w:t xml:space="preserve"> punktów P</w:t>
      </w:r>
      <w:bookmarkEnd w:id="101"/>
      <w:r>
        <w:t xml:space="preserve"> [43]</w:t>
      </w:r>
    </w:p>
    <w:p w:rsidR="00A848AF" w:rsidRPr="00BC0693" w:rsidRDefault="00A848AF" w:rsidP="00A848AF">
      <w:pPr>
        <w:spacing w:line="360" w:lineRule="auto"/>
      </w:pPr>
    </w:p>
    <w:p w:rsidR="00A848AF" w:rsidRDefault="00A848AF" w:rsidP="00A848AF">
      <w:pPr>
        <w:spacing w:line="360" w:lineRule="auto"/>
      </w:pPr>
      <w:r>
        <w:tab/>
        <w:t>Algorytm wyznaczenia kształtu alfa zależy od obranej wartości parametru α. Na r</w:t>
      </w:r>
      <w:r>
        <w:t>y</w:t>
      </w:r>
      <w:r>
        <w:t>sunkach poniżej zostały przedstawione trzy różne wyniki algorytmu dla wartości parametru kolejno α=0.1, α=1 oraz α=0.24. Jak widać w przypadku za małej wartości parametru α w</w:t>
      </w:r>
      <w:r>
        <w:t>y</w:t>
      </w:r>
      <w:r>
        <w:t>generowany zostaje zestaw wielu niepołączonych obszarów (rys. 6.12), a dla zbyt dużej wa</w:t>
      </w:r>
      <w:r>
        <w:t>r</w:t>
      </w:r>
      <w:r>
        <w:t>tości parametru wyznaczony kształt zaczyna być coraz bardziej zbliżony do otoczki wypukłej (rys. 6.13). Poprzez dobranie odpowiedniej wartości α, w tym wypadku α=0.24, otrzymano wynik bardzo zbliżony do oczekiwanej reprezentacji punktów (rys. 6.14).</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808664" cy="2340000"/>
            <wp:effectExtent l="19050" t="0" r="0" b="0"/>
            <wp:docPr id="66" name="Obraz 32" descr="alpha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42.jpg"/>
                    <pic:cNvPicPr/>
                  </pic:nvPicPr>
                  <pic:blipFill>
                    <a:blip r:embed="rId34"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2" w:name="_Toc448663280"/>
      <w:r>
        <w:t xml:space="preserve">Rys. </w:t>
      </w:r>
      <w:fldSimple w:instr=" STYLEREF 1 \s ">
        <w:r w:rsidR="00CE5C59">
          <w:rPr>
            <w:noProof/>
          </w:rPr>
          <w:t>5</w:t>
        </w:r>
      </w:fldSimple>
      <w:r w:rsidR="00CE5C59">
        <w:t>.</w:t>
      </w:r>
      <w:fldSimple w:instr=" SEQ Rys. \* ARABIC \s 1 ">
        <w:r w:rsidR="00CE5C59">
          <w:rPr>
            <w:noProof/>
          </w:rPr>
          <w:t>12</w:t>
        </w:r>
      </w:fldSimple>
      <w:r>
        <w:t xml:space="preserve"> Wynik algorytmu dla parametru α = 0.1</w:t>
      </w:r>
      <w:bookmarkEnd w:id="102"/>
      <w:r>
        <w:t xml:space="preserve"> [43]</w:t>
      </w:r>
    </w:p>
    <w:p w:rsidR="00A848AF" w:rsidRPr="00BC0693" w:rsidRDefault="00A848AF" w:rsidP="00A848AF">
      <w:pPr>
        <w:spacing w:line="360" w:lineRule="auto"/>
      </w:pPr>
    </w:p>
    <w:p w:rsidR="00A848AF" w:rsidRDefault="00A848AF" w:rsidP="00A848AF">
      <w:pPr>
        <w:keepNext/>
        <w:spacing w:line="360" w:lineRule="auto"/>
        <w:jc w:val="center"/>
      </w:pPr>
      <w:r>
        <w:rPr>
          <w:noProof/>
        </w:rPr>
        <w:lastRenderedPageBreak/>
        <w:drawing>
          <wp:inline distT="0" distB="0" distL="0" distR="0">
            <wp:extent cx="4808664" cy="2340000"/>
            <wp:effectExtent l="19050" t="0" r="0" b="0"/>
            <wp:docPr id="67" name="Obraz 36" descr="alpha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52.jpg"/>
                    <pic:cNvPicPr/>
                  </pic:nvPicPr>
                  <pic:blipFill>
                    <a:blip r:embed="rId35"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3" w:name="_Toc448663281"/>
      <w:r>
        <w:t xml:space="preserve">Rys. </w:t>
      </w:r>
      <w:fldSimple w:instr=" STYLEREF 1 \s ">
        <w:r w:rsidR="00CE5C59">
          <w:rPr>
            <w:noProof/>
          </w:rPr>
          <w:t>5</w:t>
        </w:r>
      </w:fldSimple>
      <w:r w:rsidR="00CE5C59">
        <w:t>.</w:t>
      </w:r>
      <w:fldSimple w:instr=" SEQ Rys. \* ARABIC \s 1 ">
        <w:r w:rsidR="00CE5C59">
          <w:rPr>
            <w:noProof/>
          </w:rPr>
          <w:t>13</w:t>
        </w:r>
      </w:fldSimple>
      <w:r>
        <w:t xml:space="preserve"> Wynik algorytmu dla parametru </w:t>
      </w:r>
      <w:r w:rsidRPr="005C7360">
        <w:t xml:space="preserve">α </w:t>
      </w:r>
      <w:r>
        <w:t>= 1</w:t>
      </w:r>
      <w:bookmarkEnd w:id="103"/>
      <w:r>
        <w:t xml:space="preserve"> [43]</w:t>
      </w:r>
    </w:p>
    <w:p w:rsidR="00A848AF" w:rsidRPr="00BC0693"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808664" cy="2340000"/>
            <wp:effectExtent l="19050" t="0" r="0" b="0"/>
            <wp:docPr id="68" name="Obraz 37" descr="alpha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62.jpg"/>
                    <pic:cNvPicPr/>
                  </pic:nvPicPr>
                  <pic:blipFill>
                    <a:blip r:embed="rId36"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4" w:name="_Toc448663282"/>
      <w:r>
        <w:t xml:space="preserve">Rys. </w:t>
      </w:r>
      <w:fldSimple w:instr=" STYLEREF 1 \s ">
        <w:r w:rsidR="00CE5C59">
          <w:rPr>
            <w:noProof/>
          </w:rPr>
          <w:t>5</w:t>
        </w:r>
      </w:fldSimple>
      <w:r w:rsidR="00CE5C59">
        <w:t>.</w:t>
      </w:r>
      <w:fldSimple w:instr=" SEQ Rys. \* ARABIC \s 1 ">
        <w:r w:rsidR="00CE5C59">
          <w:rPr>
            <w:noProof/>
          </w:rPr>
          <w:t>14</w:t>
        </w:r>
      </w:fldSimple>
      <w:r>
        <w:t xml:space="preserve"> Wynik algorytmu dla parametru </w:t>
      </w:r>
      <w:r w:rsidRPr="00941EBB">
        <w:t xml:space="preserve">α </w:t>
      </w:r>
      <w:r>
        <w:t xml:space="preserve"> = 0.24</w:t>
      </w:r>
      <w:bookmarkEnd w:id="104"/>
      <w:r>
        <w:t xml:space="preserve"> [43]</w:t>
      </w:r>
    </w:p>
    <w:p w:rsidR="00A848AF" w:rsidRPr="000B4899" w:rsidRDefault="00A848AF" w:rsidP="00A848AF"/>
    <w:p w:rsidR="00A848AF" w:rsidRDefault="00A848AF" w:rsidP="00A848AF">
      <w:pPr>
        <w:pStyle w:val="Nagwek4"/>
      </w:pPr>
      <w:bookmarkStart w:id="105" w:name="_Toc449204613"/>
      <w:r>
        <w:t>Łączenie obszarów, a części zasłonięte wewnątrz obszarów</w:t>
      </w:r>
      <w:bookmarkEnd w:id="105"/>
    </w:p>
    <w:p w:rsidR="00A848AF" w:rsidRDefault="00A848AF" w:rsidP="00A848AF"/>
    <w:p w:rsidR="001B4D22" w:rsidRDefault="00A848AF" w:rsidP="006903D5">
      <w:pPr>
        <w:spacing w:line="360" w:lineRule="auto"/>
      </w:pPr>
      <w:r>
        <w:tab/>
        <w:t>Podczas łączenie obszarów przeszukanych w jeden należy również uwzględnić części wewnątrz nich, uznane za zasłonięte.</w:t>
      </w:r>
    </w:p>
    <w:p w:rsidR="00A848AF" w:rsidRPr="000B4899" w:rsidRDefault="001B4D22" w:rsidP="006903D5">
      <w:pPr>
        <w:spacing w:line="360" w:lineRule="auto"/>
      </w:pPr>
      <w:r>
        <w:tab/>
        <w:t>W tym celu p</w:t>
      </w:r>
      <w:r w:rsidR="00A848AF">
        <w:t>rzy każdym wyznaczeniu nowej wartości obszaru dotychczas przeszuk</w:t>
      </w:r>
      <w:r w:rsidR="00A848AF">
        <w:t>a</w:t>
      </w:r>
      <w:r w:rsidR="00A848AF">
        <w:t xml:space="preserve">nego dokonywano sprawdzenia, czy </w:t>
      </w:r>
      <w:r>
        <w:t>któryś z punktów, należących do zbioru, reprezentując</w:t>
      </w:r>
      <w:r>
        <w:t>e</w:t>
      </w:r>
      <w:r>
        <w:t xml:space="preserve">go </w:t>
      </w:r>
      <w:r w:rsidR="00F43B1F">
        <w:t xml:space="preserve">pojedynczą </w:t>
      </w:r>
      <w:r>
        <w:t>dziurę</w:t>
      </w:r>
      <w:r w:rsidR="00A848AF">
        <w:t xml:space="preserve"> w tym obszarze</w:t>
      </w:r>
      <w:r>
        <w:t xml:space="preserve"> znajduje sie we wnętrzu</w:t>
      </w:r>
      <w:r w:rsidR="00A848AF">
        <w:t xml:space="preserve"> obsza</w:t>
      </w:r>
      <w:r>
        <w:t>ru</w:t>
      </w:r>
      <w:r w:rsidR="00A848AF">
        <w:t xml:space="preserve"> ostatnio przeszuka</w:t>
      </w:r>
      <w:r>
        <w:t>n</w:t>
      </w:r>
      <w:r>
        <w:t>e</w:t>
      </w:r>
      <w:r>
        <w:t>go</w:t>
      </w:r>
      <w:r w:rsidR="00A848AF">
        <w:t xml:space="preserve">. Jeśli tak </w:t>
      </w:r>
      <w:r>
        <w:t>punkt ten</w:t>
      </w:r>
      <w:r w:rsidR="00A848AF">
        <w:t xml:space="preserve"> zostawa</w:t>
      </w:r>
      <w:r>
        <w:t>ł</w:t>
      </w:r>
      <w:r w:rsidR="00A848AF">
        <w:t xml:space="preserve"> usunię</w:t>
      </w:r>
      <w:r>
        <w:t>ty, a wielokąt reprezentujący daną dziu</w:t>
      </w:r>
      <w:r w:rsidR="006903D5">
        <w:t>rę zostawał raz jeszcze wyznaczo</w:t>
      </w:r>
      <w:r>
        <w:t xml:space="preserve">ny zgodnie z algorytmem </w:t>
      </w:r>
      <w:r w:rsidR="00F43B1F">
        <w:t xml:space="preserve">obliczania </w:t>
      </w:r>
      <w:r>
        <w:t xml:space="preserve">otoczki </w:t>
      </w:r>
      <w:proofErr w:type="spellStart"/>
      <w:r>
        <w:t>α-wklesłej</w:t>
      </w:r>
      <w:proofErr w:type="spellEnd"/>
      <w:r w:rsidR="00A848AF">
        <w:t>. W ten sposób w obszarze wynikowym były uwzględni</w:t>
      </w:r>
      <w:r>
        <w:t>o</w:t>
      </w:r>
      <w:r w:rsidR="00A848AF">
        <w:t xml:space="preserve">ne jedynie te </w:t>
      </w:r>
      <w:r w:rsidR="00257C6C">
        <w:t xml:space="preserve">części </w:t>
      </w:r>
      <w:r w:rsidR="00A848AF">
        <w:t>dziu</w:t>
      </w:r>
      <w:r w:rsidR="00257C6C">
        <w:t>r</w:t>
      </w:r>
      <w:r w:rsidR="00A848AF">
        <w:t xml:space="preserve"> obszaru dotychczas przesz</w:t>
      </w:r>
      <w:r w:rsidR="00A848AF">
        <w:t>u</w:t>
      </w:r>
      <w:r w:rsidR="00A848AF">
        <w:lastRenderedPageBreak/>
        <w:t xml:space="preserve">kanego, które nie znajdowały się wewnątrz obszaru ostatnio przeszukanego oraz wszystkie dziury wyznaczone dla obszaru ostatnio przeszukanego. </w:t>
      </w:r>
    </w:p>
    <w:p w:rsidR="00A848AF" w:rsidRPr="000B4899" w:rsidRDefault="00A848AF" w:rsidP="00A848AF"/>
    <w:p w:rsidR="00A848AF" w:rsidRDefault="00A848AF" w:rsidP="00A848AF">
      <w:pPr>
        <w:pStyle w:val="Nagwek3"/>
        <w:spacing w:line="360" w:lineRule="auto"/>
      </w:pPr>
      <w:bookmarkStart w:id="106" w:name="_Toc449204614"/>
      <w:r>
        <w:t>Podsumowanie</w:t>
      </w:r>
      <w:bookmarkEnd w:id="106"/>
    </w:p>
    <w:p w:rsidR="00A848AF" w:rsidRDefault="00A848AF" w:rsidP="00A848AF">
      <w:pPr>
        <w:spacing w:line="360" w:lineRule="auto"/>
      </w:pPr>
    </w:p>
    <w:p w:rsidR="00A848AF" w:rsidRDefault="00A848AF" w:rsidP="00A848AF">
      <w:pPr>
        <w:spacing w:line="360" w:lineRule="auto"/>
      </w:pPr>
      <w:r>
        <w:tab/>
        <w:t>Opracowany algorytm pozwala na prawidłowe wyznaczenie obszarów zarejestrow</w:t>
      </w:r>
      <w:r>
        <w:t>a</w:t>
      </w:r>
      <w:r>
        <w:t>nych przez kamerę, przy uwzględnieniu założeń i uproszczeń przedstawiony</w:t>
      </w:r>
      <w:r w:rsidR="00F43B1F">
        <w:t xml:space="preserve">ch na początku tego rozdziału. </w:t>
      </w:r>
      <w:r>
        <w:t>Rzeczywiste efekty działania algorytmu, w zaprojektowanym systemie, zost</w:t>
      </w:r>
      <w:r>
        <w:t>a</w:t>
      </w:r>
      <w:r>
        <w:t>ną przedstawione w rozdziale pt. "Prezentacja rozwiązania". Należy jednak mieć na uwadze dokładność algorytmu, która jest zależna od wielu zmiennych.</w:t>
      </w:r>
    </w:p>
    <w:p w:rsidR="00A848AF" w:rsidRDefault="00A848AF" w:rsidP="00A848AF">
      <w:pPr>
        <w:spacing w:line="360" w:lineRule="auto"/>
      </w:pPr>
      <w:r>
        <w:tab/>
        <w:t>W pierwszej kolejności zarówno dane z odbiornika GPS, jak i dane modelowe z misji SRTM są obarczone pewnym błędem, a ich dokładność została opisana w rozdziale "Dziedz</w:t>
      </w:r>
      <w:r>
        <w:t>i</w:t>
      </w:r>
      <w:r w:rsidR="00F43B1F">
        <w:t xml:space="preserve">na problemu". </w:t>
      </w:r>
      <w:r>
        <w:t>Dodatkowo w przypadku dostosowywania systemu do funkcjonowania na konkretnym terenie należałoby w dokładniejszy sposób określić średnią wartość lokalnej u</w:t>
      </w:r>
      <w:r>
        <w:t>n</w:t>
      </w:r>
      <w:r>
        <w:t xml:space="preserve">dulacji lub stworzyć całą tablicę undulacji, dla konkretnych położeń. Dokładność działania algorytmu zależy również od prawidłowego doboru takich parametrów jak: skok wysokości </w:t>
      </w:r>
      <w:proofErr w:type="spellStart"/>
      <w:r>
        <w:rPr>
          <w:b/>
        </w:rPr>
        <w:t>dh</w:t>
      </w:r>
      <w:proofErr w:type="spellEnd"/>
      <w:r>
        <w:rPr>
          <w:b/>
        </w:rPr>
        <w:t xml:space="preserve"> </w:t>
      </w:r>
      <w:r>
        <w:t>przy wyznaczaniu otoczki pojedy</w:t>
      </w:r>
      <w:r w:rsidR="00F43B1F">
        <w:t>nczego obszaru zarejestrowanego</w:t>
      </w:r>
      <w:r>
        <w:t xml:space="preserve"> oraz dziur w tym o</w:t>
      </w:r>
      <w:r>
        <w:t>b</w:t>
      </w:r>
      <w:r>
        <w:t xml:space="preserve">szarze, skok kątowy </w:t>
      </w:r>
      <w:r>
        <w:rPr>
          <w:b/>
        </w:rPr>
        <w:t xml:space="preserve">β </w:t>
      </w:r>
      <w:r>
        <w:t xml:space="preserve">przy znajdowaniu zasłoniętych obszarów, odległość kątowa między kolejnymi punktami na okręgu, służącymi </w:t>
      </w:r>
      <w:r w:rsidR="00F43B1F">
        <w:t>do wyznaczenia otoczki obszaru, o</w:t>
      </w:r>
      <w:r>
        <w:t>dpowiednie d</w:t>
      </w:r>
      <w:r>
        <w:t>o</w:t>
      </w:r>
      <w:r>
        <w:t xml:space="preserve">branie parametru </w:t>
      </w:r>
      <w:r w:rsidRPr="00BB605A">
        <w:rPr>
          <w:b/>
        </w:rPr>
        <w:t>α</w:t>
      </w:r>
      <w:r>
        <w:t xml:space="preserve"> dla algorytmu wyznaczani</w:t>
      </w:r>
      <w:r w:rsidR="00F43B1F">
        <w:t>a otoczki wklęsłej oraz wartości</w:t>
      </w:r>
      <w:r>
        <w:t xml:space="preserve"> parametru </w:t>
      </w:r>
      <w:r w:rsidRPr="00BB605A">
        <w:rPr>
          <w:b/>
        </w:rPr>
        <w:t>λ</w:t>
      </w:r>
      <w:r>
        <w:t xml:space="preserve"> wykorzystywanego przy </w:t>
      </w:r>
      <w:proofErr w:type="spellStart"/>
      <w:r>
        <w:t>densyfikacji</w:t>
      </w:r>
      <w:proofErr w:type="spellEnd"/>
      <w:r>
        <w:t xml:space="preserve"> punktów poszczególnych zbiorów.</w:t>
      </w:r>
    </w:p>
    <w:p w:rsidR="00A848AF" w:rsidRDefault="00A848AF" w:rsidP="00A848AF">
      <w:pPr>
        <w:spacing w:line="360" w:lineRule="auto"/>
      </w:pPr>
      <w:r>
        <w:tab/>
        <w:t xml:space="preserve"> Powyższe parametry wpływają nie tylko na dokładność wyznaczania obszaru prz</w:t>
      </w:r>
      <w:r>
        <w:t>e</w:t>
      </w:r>
      <w:r>
        <w:t>szukanego, ale również na wydajność działania systemu, rozumianą jako czas między zarej</w:t>
      </w:r>
      <w:r>
        <w:t>e</w:t>
      </w:r>
      <w:r>
        <w:t xml:space="preserve">strowaniem zmiany położenia </w:t>
      </w:r>
      <w:proofErr w:type="spellStart"/>
      <w:r>
        <w:t>drona</w:t>
      </w:r>
      <w:proofErr w:type="spellEnd"/>
      <w:r>
        <w:t>, a wizualizacją nowo zarejestrowanego obszaru na urz</w:t>
      </w:r>
      <w:r>
        <w:t>ą</w:t>
      </w:r>
      <w:r>
        <w:t>dzeniu klienckim. Jednak optymalizacja algorytmu wymagałaby przeprowadzenia wielu t</w:t>
      </w:r>
      <w:r>
        <w:t>e</w:t>
      </w:r>
      <w:r>
        <w:t xml:space="preserve">stów wydajnościowych, z wykorzystaniem rzeczywistego </w:t>
      </w:r>
      <w:proofErr w:type="spellStart"/>
      <w:r>
        <w:t>drona</w:t>
      </w:r>
      <w:proofErr w:type="spellEnd"/>
      <w:r>
        <w:t xml:space="preserve"> i nie wchodzi w zakres tej pracy.</w:t>
      </w: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7650FC" w:rsidRDefault="007650FC" w:rsidP="007650FC">
      <w:pPr>
        <w:spacing w:line="360" w:lineRule="auto"/>
      </w:pPr>
    </w:p>
    <w:p w:rsidR="00E57E16" w:rsidRDefault="00E57E16" w:rsidP="007650FC">
      <w:pPr>
        <w:pStyle w:val="Nagwek1"/>
        <w:spacing w:line="360" w:lineRule="auto"/>
      </w:pPr>
      <w:bookmarkStart w:id="107" w:name="_Toc449204615"/>
      <w:r>
        <w:lastRenderedPageBreak/>
        <w:t>Projekt systemu</w:t>
      </w:r>
      <w:bookmarkEnd w:id="107"/>
    </w:p>
    <w:p w:rsidR="00D27156" w:rsidRDefault="00D27156" w:rsidP="007650FC">
      <w:pPr>
        <w:spacing w:line="360" w:lineRule="auto"/>
      </w:pPr>
    </w:p>
    <w:p w:rsidR="0035099E" w:rsidRDefault="00412078" w:rsidP="0035099E">
      <w:pPr>
        <w:spacing w:line="360" w:lineRule="auto"/>
      </w:pPr>
      <w:r w:rsidRPr="0035099E">
        <w:tab/>
      </w:r>
      <w:r w:rsidR="00D10EA6" w:rsidRPr="0035099E">
        <w:t xml:space="preserve">Kolejną fazą po analizie </w:t>
      </w:r>
      <w:r w:rsidR="0091049B">
        <w:t xml:space="preserve">i opracowaniu algorytmu </w:t>
      </w:r>
      <w:r w:rsidR="00D10EA6" w:rsidRPr="0035099E">
        <w:t>jest f</w:t>
      </w:r>
      <w:r w:rsidRPr="0035099E">
        <w:t>aza  projektowania systemu</w:t>
      </w:r>
      <w:r w:rsidR="00D10EA6" w:rsidRPr="0035099E">
        <w:t>, która</w:t>
      </w:r>
      <w:r w:rsidRPr="0035099E">
        <w:t xml:space="preserve"> polega na przekształceniu modelu analitycznego, czyli opisu systemu z punktu widzenia aktorów, zrozumiałego dla klienta</w:t>
      </w:r>
      <w:r w:rsidR="00D10EA6" w:rsidRPr="0035099E">
        <w:t>,</w:t>
      </w:r>
      <w:r w:rsidRPr="0035099E">
        <w:t xml:space="preserve"> w model zawierający informację o wewnętrznej strukturze systemu, jego konfiguracji sprzętow</w:t>
      </w:r>
      <w:r w:rsidR="00D10EA6" w:rsidRPr="0035099E">
        <w:t>ej oraz sposobach jego realizacji. W efekcie w trakcie tego etapu powstają: modele struktury, opisujące statyczną budowę systemu oraz modele z</w:t>
      </w:r>
      <w:r w:rsidR="00D10EA6" w:rsidRPr="0035099E">
        <w:t>a</w:t>
      </w:r>
      <w:r w:rsidR="00D10EA6" w:rsidRPr="0035099E">
        <w:t xml:space="preserve">chowania, opisujące aspekty dynamiczne systemu. </w:t>
      </w:r>
    </w:p>
    <w:p w:rsidR="0035099E" w:rsidRPr="0035099E" w:rsidRDefault="0035099E" w:rsidP="0035099E">
      <w:pPr>
        <w:spacing w:line="360" w:lineRule="auto"/>
      </w:pPr>
    </w:p>
    <w:p w:rsidR="0035099E" w:rsidRPr="0035099E" w:rsidRDefault="0035099E" w:rsidP="0035099E">
      <w:pPr>
        <w:spacing w:line="360" w:lineRule="auto"/>
      </w:pPr>
      <w:r w:rsidRPr="0035099E">
        <w:tab/>
      </w:r>
      <w:r w:rsidR="00D10EA6" w:rsidRPr="0035099E">
        <w:t xml:space="preserve">W tym rozdziale zostaną przedstawione kolejno: </w:t>
      </w:r>
    </w:p>
    <w:p w:rsidR="0035099E" w:rsidRPr="0035099E" w:rsidRDefault="0035099E" w:rsidP="0035099E">
      <w:pPr>
        <w:spacing w:line="360" w:lineRule="auto"/>
      </w:pP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 komponentów, </w:t>
      </w:r>
    </w:p>
    <w:p w:rsidR="0035099E" w:rsidRPr="0035099E" w:rsidRDefault="0035099E"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diagram</w:t>
      </w:r>
      <w:r w:rsidR="00D10EA6" w:rsidRPr="0035099E">
        <w:rPr>
          <w:rFonts w:ascii="Times New Roman" w:hAnsi="Times New Roman"/>
          <w:sz w:val="24"/>
          <w:szCs w:val="24"/>
        </w:rPr>
        <w:t xml:space="preserve"> klas części serwerowej</w:t>
      </w:r>
      <w:r w:rsidRPr="0035099E">
        <w:rPr>
          <w:rFonts w:ascii="Times New Roman" w:hAnsi="Times New Roman"/>
          <w:sz w:val="24"/>
          <w:szCs w:val="24"/>
        </w:rPr>
        <w:t>,</w:t>
      </w:r>
    </w:p>
    <w:p w:rsidR="0035099E" w:rsidRPr="0035099E" w:rsidRDefault="0035099E"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 </w:t>
      </w:r>
      <w:r w:rsidR="00D10EA6" w:rsidRPr="0035099E">
        <w:rPr>
          <w:rFonts w:ascii="Times New Roman" w:hAnsi="Times New Roman"/>
          <w:sz w:val="24"/>
          <w:szCs w:val="24"/>
        </w:rPr>
        <w:t>aplikacji</w:t>
      </w:r>
      <w:r>
        <w:rPr>
          <w:rFonts w:ascii="Times New Roman" w:hAnsi="Times New Roman"/>
          <w:sz w:val="24"/>
          <w:szCs w:val="24"/>
        </w:rPr>
        <w:t xml:space="preserve"> </w:t>
      </w:r>
      <w:r w:rsidRPr="0035099E">
        <w:rPr>
          <w:rFonts w:ascii="Times New Roman" w:hAnsi="Times New Roman"/>
          <w:sz w:val="24"/>
          <w:szCs w:val="24"/>
        </w:rPr>
        <w:t>wizualizującej</w:t>
      </w:r>
      <w:r w:rsidR="00D10EA6" w:rsidRPr="0035099E">
        <w:rPr>
          <w:rFonts w:ascii="Times New Roman" w:hAnsi="Times New Roman"/>
          <w:sz w:val="24"/>
          <w:szCs w:val="24"/>
        </w:rPr>
        <w:t>,</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model danych,</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diagramy aktywności, </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diagramy sekwencji</w:t>
      </w:r>
      <w:r w:rsidR="0035099E">
        <w:rPr>
          <w:rFonts w:ascii="Times New Roman" w:hAnsi="Times New Roman"/>
          <w:sz w:val="24"/>
          <w:szCs w:val="24"/>
        </w:rPr>
        <w:t>,</w:t>
      </w:r>
      <w:r w:rsidRPr="0035099E">
        <w:rPr>
          <w:rFonts w:ascii="Times New Roman" w:hAnsi="Times New Roman"/>
          <w:sz w:val="24"/>
          <w:szCs w:val="24"/>
        </w:rPr>
        <w:t xml:space="preserve"> </w:t>
      </w:r>
    </w:p>
    <w:p w:rsidR="00412078"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projekt interfejsu graficznego aplikacji </w:t>
      </w:r>
      <w:r w:rsidR="0035099E">
        <w:rPr>
          <w:rFonts w:ascii="Times New Roman" w:hAnsi="Times New Roman"/>
          <w:sz w:val="24"/>
          <w:szCs w:val="24"/>
        </w:rPr>
        <w:t>wizualizującej</w:t>
      </w:r>
    </w:p>
    <w:p w:rsidR="00FE6CC6" w:rsidRDefault="00FE6CC6" w:rsidP="00FE6CC6">
      <w:pPr>
        <w:spacing w:line="360" w:lineRule="auto"/>
      </w:pPr>
    </w:p>
    <w:p w:rsidR="00FE6CC6" w:rsidRPr="00FE6CC6" w:rsidRDefault="00FE6CC6" w:rsidP="00FE6CC6">
      <w:pPr>
        <w:spacing w:line="360" w:lineRule="auto"/>
      </w:pPr>
      <w:r>
        <w:tab/>
        <w:t>Wszystkie diagramy zawarte w tym rozdziale zostały dodatkowo dołączone jako z</w:t>
      </w:r>
      <w:r>
        <w:t>a</w:t>
      </w:r>
      <w:r>
        <w:t>łączniki o lepszej czytelności.</w:t>
      </w: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Pr="00D27156" w:rsidRDefault="00D10EA6" w:rsidP="007650FC">
      <w:pPr>
        <w:spacing w:line="360" w:lineRule="auto"/>
      </w:pPr>
    </w:p>
    <w:p w:rsidR="003B5D11" w:rsidRDefault="00E57E16" w:rsidP="003B5D11">
      <w:pPr>
        <w:pStyle w:val="Nagwek2"/>
        <w:spacing w:line="360" w:lineRule="auto"/>
      </w:pPr>
      <w:bookmarkStart w:id="108" w:name="_Toc449204616"/>
      <w:r>
        <w:lastRenderedPageBreak/>
        <w:t>Diagram komponentów</w:t>
      </w:r>
      <w:bookmarkEnd w:id="108"/>
    </w:p>
    <w:p w:rsidR="00410D8B" w:rsidRDefault="00410D8B" w:rsidP="00410D8B">
      <w:r>
        <w:tab/>
      </w:r>
    </w:p>
    <w:p w:rsidR="00410D8B" w:rsidRDefault="00410D8B" w:rsidP="0006516B">
      <w:pPr>
        <w:spacing w:line="360" w:lineRule="auto"/>
      </w:pPr>
      <w:r>
        <w:tab/>
      </w:r>
      <w:r w:rsidR="00412078">
        <w:t>Diagram komponentów pokazuje podział systemu na mniejsze podsystemy. Za ko</w:t>
      </w:r>
      <w:r w:rsidR="00412078">
        <w:t>m</w:t>
      </w:r>
      <w:r w:rsidR="00412078">
        <w:t>ponent uznaje się wymienialny, wykonywalny fragment systemu, z ukrytymi</w:t>
      </w:r>
      <w:r w:rsidR="009A2935">
        <w:t xml:space="preserve"> szczegółami implementacyjnymi</w:t>
      </w:r>
      <w:r w:rsidR="00412078">
        <w:t xml:space="preserve"> [38]</w:t>
      </w:r>
      <w:r w:rsidR="009A2935">
        <w:t>.</w:t>
      </w:r>
    </w:p>
    <w:p w:rsidR="00412078" w:rsidRDefault="00282A87" w:rsidP="00282A87">
      <w:pPr>
        <w:spacing w:line="360" w:lineRule="auto"/>
      </w:pPr>
      <w:r>
        <w:rPr>
          <w:noProof/>
        </w:rPr>
        <w:drawing>
          <wp:inline distT="0" distB="0" distL="0" distR="0">
            <wp:extent cx="6308814" cy="4860000"/>
            <wp:effectExtent l="19050" t="0" r="0" b="0"/>
            <wp:docPr id="35" name="Obraz 34" descr="DiagramKomponentó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Komponentów.jpg"/>
                    <pic:cNvPicPr/>
                  </pic:nvPicPr>
                  <pic:blipFill>
                    <a:blip r:embed="rId37" cstate="print"/>
                    <a:stretch>
                      <a:fillRect/>
                    </a:stretch>
                  </pic:blipFill>
                  <pic:spPr>
                    <a:xfrm>
                      <a:off x="0" y="0"/>
                      <a:ext cx="6308814" cy="4860000"/>
                    </a:xfrm>
                    <a:prstGeom prst="rect">
                      <a:avLst/>
                    </a:prstGeom>
                  </pic:spPr>
                </pic:pic>
              </a:graphicData>
            </a:graphic>
          </wp:inline>
        </w:drawing>
      </w:r>
    </w:p>
    <w:p w:rsidR="00D27156" w:rsidRDefault="00412078" w:rsidP="00412078">
      <w:pPr>
        <w:pStyle w:val="Legenda"/>
        <w:jc w:val="center"/>
      </w:pPr>
      <w:bookmarkStart w:id="109" w:name="_Toc448663266"/>
      <w:r>
        <w:t xml:space="preserve">Rys. </w:t>
      </w:r>
      <w:fldSimple w:instr=" STYLEREF 1 \s ">
        <w:r w:rsidR="00CE5C59">
          <w:rPr>
            <w:noProof/>
          </w:rPr>
          <w:t>6</w:t>
        </w:r>
      </w:fldSimple>
      <w:r w:rsidR="00CE5C59">
        <w:t>.</w:t>
      </w:r>
      <w:fldSimple w:instr=" SEQ Rys. \* ARABIC \s 1 ">
        <w:r w:rsidR="00CE5C59">
          <w:rPr>
            <w:noProof/>
          </w:rPr>
          <w:t>1</w:t>
        </w:r>
      </w:fldSimple>
      <w:r>
        <w:t xml:space="preserve"> Diagram komponentów</w:t>
      </w:r>
      <w:bookmarkEnd w:id="109"/>
    </w:p>
    <w:p w:rsidR="00282A87" w:rsidRDefault="00282A87" w:rsidP="008A1084">
      <w:pPr>
        <w:spacing w:line="360" w:lineRule="auto"/>
      </w:pPr>
    </w:p>
    <w:p w:rsidR="008C533D" w:rsidRPr="008A1084" w:rsidRDefault="008C533D" w:rsidP="008A1084">
      <w:pPr>
        <w:spacing w:line="360" w:lineRule="auto"/>
      </w:pPr>
    </w:p>
    <w:p w:rsidR="00873D7A" w:rsidRPr="008A1084" w:rsidRDefault="00873D7A" w:rsidP="008A1084">
      <w:pPr>
        <w:spacing w:line="360" w:lineRule="auto"/>
      </w:pPr>
      <w:r w:rsidRPr="008A1084">
        <w:tab/>
        <w:t>Jak widać system został podzielony na cztery podsystemy:</w:t>
      </w:r>
    </w:p>
    <w:p w:rsidR="00873D7A" w:rsidRPr="008A1084" w:rsidRDefault="00A30B0E"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w:t>
      </w:r>
      <w:r w:rsidR="00282A87">
        <w:rPr>
          <w:rFonts w:ascii="Times New Roman" w:hAnsi="Times New Roman"/>
          <w:b/>
          <w:sz w:val="24"/>
          <w:szCs w:val="24"/>
        </w:rPr>
        <w:t>ronServ</w:t>
      </w:r>
      <w:r w:rsidR="00873D7A" w:rsidRPr="00A30B0E">
        <w:rPr>
          <w:rFonts w:ascii="Times New Roman" w:hAnsi="Times New Roman"/>
          <w:b/>
          <w:sz w:val="24"/>
          <w:szCs w:val="24"/>
        </w:rPr>
        <w:t>er</w:t>
      </w:r>
      <w:proofErr w:type="spellEnd"/>
      <w:r w:rsidR="00873D7A" w:rsidRPr="008A1084">
        <w:rPr>
          <w:rFonts w:ascii="Times New Roman" w:hAnsi="Times New Roman"/>
          <w:sz w:val="24"/>
          <w:szCs w:val="24"/>
        </w:rPr>
        <w:t xml:space="preserve"> - część serwerowa systemu,</w:t>
      </w:r>
    </w:p>
    <w:p w:rsidR="00873D7A" w:rsidRPr="008A1084" w:rsidRDefault="00873D7A"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DronAdminPanel</w:t>
      </w:r>
      <w:proofErr w:type="spellEnd"/>
      <w:r w:rsidRPr="008A1084">
        <w:rPr>
          <w:rFonts w:ascii="Times New Roman" w:hAnsi="Times New Roman"/>
          <w:sz w:val="24"/>
          <w:szCs w:val="24"/>
        </w:rPr>
        <w:t xml:space="preserve"> - Panel administracyjny</w:t>
      </w:r>
    </w:p>
    <w:p w:rsidR="00873D7A" w:rsidRPr="008A1084" w:rsidRDefault="00DF4CF1"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w:t>
      </w:r>
      <w:r w:rsidR="00873D7A" w:rsidRPr="00A30B0E">
        <w:rPr>
          <w:rFonts w:ascii="Times New Roman" w:hAnsi="Times New Roman"/>
          <w:b/>
          <w:sz w:val="24"/>
          <w:szCs w:val="24"/>
        </w:rPr>
        <w:t>Tracker</w:t>
      </w:r>
      <w:proofErr w:type="spellEnd"/>
      <w:r w:rsidR="00873D7A" w:rsidRPr="008A1084">
        <w:rPr>
          <w:rFonts w:ascii="Times New Roman" w:hAnsi="Times New Roman"/>
          <w:sz w:val="24"/>
          <w:szCs w:val="24"/>
        </w:rPr>
        <w:t xml:space="preserve"> - Aplikacja zbierająca dane geolokalizacyjne i wysyłające je do serwera</w:t>
      </w:r>
    </w:p>
    <w:p w:rsidR="00873D7A" w:rsidRDefault="00873D7A" w:rsidP="007650FC">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DronVision</w:t>
      </w:r>
      <w:proofErr w:type="spellEnd"/>
      <w:r w:rsidRPr="008A1084">
        <w:rPr>
          <w:rFonts w:ascii="Times New Roman" w:hAnsi="Times New Roman"/>
          <w:sz w:val="24"/>
          <w:szCs w:val="24"/>
        </w:rPr>
        <w:t xml:space="preserve"> - Główna aplikacja kliencka, służąca d</w:t>
      </w:r>
      <w:r w:rsidR="00B541E8">
        <w:rPr>
          <w:rFonts w:ascii="Times New Roman" w:hAnsi="Times New Roman"/>
          <w:sz w:val="24"/>
          <w:szCs w:val="24"/>
        </w:rPr>
        <w:t>o wizualizacji obszaru przeszuk</w:t>
      </w:r>
      <w:r w:rsidRPr="008A1084">
        <w:rPr>
          <w:rFonts w:ascii="Times New Roman" w:hAnsi="Times New Roman"/>
          <w:sz w:val="24"/>
          <w:szCs w:val="24"/>
        </w:rPr>
        <w:t>a</w:t>
      </w:r>
      <w:r w:rsidR="00B541E8">
        <w:rPr>
          <w:rFonts w:ascii="Times New Roman" w:hAnsi="Times New Roman"/>
          <w:sz w:val="24"/>
          <w:szCs w:val="24"/>
        </w:rPr>
        <w:t>n</w:t>
      </w:r>
      <w:r w:rsidRPr="008A1084">
        <w:rPr>
          <w:rFonts w:ascii="Times New Roman" w:hAnsi="Times New Roman"/>
          <w:sz w:val="24"/>
          <w:szCs w:val="24"/>
        </w:rPr>
        <w:t>ego</w:t>
      </w:r>
    </w:p>
    <w:p w:rsidR="008C533D" w:rsidRPr="00B541E8" w:rsidRDefault="008C533D" w:rsidP="00282A87">
      <w:pPr>
        <w:pStyle w:val="Akapitzlist"/>
        <w:spacing w:line="360" w:lineRule="auto"/>
        <w:rPr>
          <w:rFonts w:ascii="Times New Roman" w:hAnsi="Times New Roman"/>
          <w:sz w:val="24"/>
          <w:szCs w:val="24"/>
        </w:rPr>
      </w:pPr>
    </w:p>
    <w:p w:rsidR="00481FB8" w:rsidRDefault="00873D7A" w:rsidP="00873D7A">
      <w:pPr>
        <w:pStyle w:val="Nagwek2"/>
      </w:pPr>
      <w:bookmarkStart w:id="110" w:name="_Toc449204617"/>
      <w:r>
        <w:lastRenderedPageBreak/>
        <w:t>Diagramy klas</w:t>
      </w:r>
      <w:bookmarkEnd w:id="110"/>
    </w:p>
    <w:p w:rsidR="00481FB8" w:rsidRDefault="00481FB8" w:rsidP="007650FC">
      <w:pPr>
        <w:spacing w:line="360" w:lineRule="auto"/>
      </w:pPr>
    </w:p>
    <w:p w:rsidR="00266278" w:rsidRDefault="00266278" w:rsidP="007650FC">
      <w:pPr>
        <w:spacing w:line="360" w:lineRule="auto"/>
      </w:pPr>
      <w:r>
        <w:tab/>
        <w:t>Diagram klas jest statycznym diagramem strukturalnym. Przedstawia strukturę syst</w:t>
      </w:r>
      <w:r>
        <w:t>e</w:t>
      </w:r>
      <w:r>
        <w:t xml:space="preserve">mu w modelu obiektowym przez ilustrację struktury klas i zależności między nimi. </w:t>
      </w:r>
    </w:p>
    <w:p w:rsidR="00266278" w:rsidRPr="0088170C" w:rsidRDefault="00266278" w:rsidP="007650FC">
      <w:pPr>
        <w:spacing w:line="360" w:lineRule="auto"/>
        <w:rPr>
          <w:vertAlign w:val="subscript"/>
        </w:rPr>
      </w:pPr>
      <w:r>
        <w:tab/>
        <w:t>Ze względu na skomplikowaną budowę systemu diagramy klas, dołączone do pracy, zostały ograniczone do przedstawienia zależności między klasami, bez opisu ich wewnętrznej struktury takiej jak lista atrybutów, czy metod. Dodatkowo</w:t>
      </w:r>
      <w:r w:rsidR="0088170C">
        <w:t>, w celu poprawienia czytelności diagramów,</w:t>
      </w:r>
      <w:r>
        <w:t xml:space="preserve"> klasy zostały podzielone na mniejsze logiczne </w:t>
      </w:r>
      <w:r w:rsidR="0088170C">
        <w:t>grupy</w:t>
      </w:r>
      <w:r>
        <w:t xml:space="preserve">, </w:t>
      </w:r>
      <w:r w:rsidR="0088170C">
        <w:t>takie jak klasy odpowiad</w:t>
      </w:r>
      <w:r w:rsidR="0088170C">
        <w:t>a</w:t>
      </w:r>
      <w:r w:rsidR="0088170C">
        <w:t>jących</w:t>
      </w:r>
      <w:r>
        <w:t xml:space="preserve"> za logikę biznesową, czy klasy reprezentujące obiekty bazoda</w:t>
      </w:r>
      <w:r w:rsidR="0088170C">
        <w:t>nowe, a powiązanie mi</w:t>
      </w:r>
      <w:r w:rsidR="0088170C">
        <w:t>ę</w:t>
      </w:r>
      <w:r w:rsidR="0088170C">
        <w:t>dzy klasami z różnych grup zostało przedstawione jako powiązanie między całymi grupami tzn. "Klasy logiki biznesowej wykorzystują klasy z modelu domenowego oraz z modelu b</w:t>
      </w:r>
      <w:r w:rsidR="0088170C">
        <w:t>a</w:t>
      </w:r>
      <w:r w:rsidR="0088170C">
        <w:t>zodanowego".</w:t>
      </w:r>
    </w:p>
    <w:p w:rsidR="00266278" w:rsidRDefault="00266278" w:rsidP="007650FC">
      <w:pPr>
        <w:spacing w:line="360" w:lineRule="auto"/>
      </w:pPr>
    </w:p>
    <w:p w:rsidR="00E57E16" w:rsidRDefault="00E57E16" w:rsidP="00873D7A">
      <w:pPr>
        <w:pStyle w:val="Nagwek3"/>
      </w:pPr>
      <w:bookmarkStart w:id="111" w:name="_Toc449204618"/>
      <w:r>
        <w:t>Diagram klas części serwerowej</w:t>
      </w:r>
      <w:bookmarkEnd w:id="111"/>
    </w:p>
    <w:p w:rsidR="00E57E16" w:rsidRDefault="00E57E16" w:rsidP="007650FC">
      <w:pPr>
        <w:spacing w:line="360" w:lineRule="auto"/>
      </w:pPr>
    </w:p>
    <w:p w:rsidR="00D36E8B" w:rsidRDefault="00E15754" w:rsidP="007650FC">
      <w:pPr>
        <w:spacing w:line="360" w:lineRule="auto"/>
      </w:pPr>
      <w:r>
        <w:tab/>
      </w:r>
      <w:r w:rsidR="00D13AB8">
        <w:t xml:space="preserve">Diagram klas części serwerowej ze względu na </w:t>
      </w:r>
      <w:r w:rsidR="0088170C">
        <w:t>duży</w:t>
      </w:r>
      <w:r w:rsidR="00D13AB8">
        <w:t xml:space="preserve"> rozmia</w:t>
      </w:r>
      <w:r w:rsidR="0088170C">
        <w:t xml:space="preserve">r </w:t>
      </w:r>
      <w:r w:rsidR="00D13AB8">
        <w:t>został dołączony do pr</w:t>
      </w:r>
      <w:r w:rsidR="00D13AB8">
        <w:t>a</w:t>
      </w:r>
      <w:r w:rsidR="00D13AB8">
        <w:t>cy jako załącznik nr 1.</w:t>
      </w:r>
    </w:p>
    <w:p w:rsidR="00D13AB8" w:rsidRDefault="00D13AB8" w:rsidP="007650FC">
      <w:pPr>
        <w:spacing w:line="360" w:lineRule="auto"/>
      </w:pPr>
    </w:p>
    <w:p w:rsidR="00E57E16" w:rsidRDefault="00E57E16" w:rsidP="00873D7A">
      <w:pPr>
        <w:pStyle w:val="Nagwek3"/>
      </w:pPr>
      <w:bookmarkStart w:id="112" w:name="_Toc449204619"/>
      <w:r>
        <w:t>Diagram klas aplikacji klienckiej</w:t>
      </w:r>
      <w:bookmarkEnd w:id="112"/>
    </w:p>
    <w:p w:rsidR="00481FB8" w:rsidRDefault="00481FB8" w:rsidP="00481FB8"/>
    <w:p w:rsidR="00D13AB8" w:rsidRDefault="00E15754" w:rsidP="00D13AB8">
      <w:pPr>
        <w:spacing w:line="360" w:lineRule="auto"/>
      </w:pPr>
      <w:r>
        <w:tab/>
      </w:r>
      <w:r w:rsidR="00D13AB8">
        <w:t>Diagram klas</w:t>
      </w:r>
      <w:r w:rsidR="003B7878">
        <w:t xml:space="preserve"> aplikacji klienckiej</w:t>
      </w:r>
      <w:r w:rsidR="00D13AB8">
        <w:t xml:space="preserve"> ze względu na </w:t>
      </w:r>
      <w:r w:rsidR="0088170C">
        <w:t>duży rozmiar</w:t>
      </w:r>
      <w:r w:rsidR="00D13AB8">
        <w:t xml:space="preserve"> został dołączony do pracy jako załącznik nr 2.</w:t>
      </w:r>
    </w:p>
    <w:p w:rsidR="00E57E16" w:rsidRDefault="00E57E16"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D36E8B" w:rsidRDefault="00D36E8B" w:rsidP="007650FC">
      <w:pPr>
        <w:spacing w:line="360" w:lineRule="auto"/>
      </w:pPr>
    </w:p>
    <w:p w:rsidR="003E7149" w:rsidRDefault="0088170C" w:rsidP="003E7149">
      <w:pPr>
        <w:pStyle w:val="Nagwek2"/>
        <w:spacing w:line="360" w:lineRule="auto"/>
      </w:pPr>
      <w:bookmarkStart w:id="113" w:name="_Toc449204620"/>
      <w:r>
        <w:lastRenderedPageBreak/>
        <w:t>Diagram związków encji</w:t>
      </w:r>
      <w:bookmarkEnd w:id="113"/>
    </w:p>
    <w:p w:rsidR="0088170C" w:rsidRDefault="0088170C" w:rsidP="0088170C"/>
    <w:p w:rsidR="00CE5C59" w:rsidRDefault="0088170C" w:rsidP="00CD0ACA">
      <w:r>
        <w:tab/>
        <w:t>Jest to rodzaj diagramu, przedstawiającego związki pomiędzy encjami, opisujący ko</w:t>
      </w:r>
      <w:r>
        <w:t>n</w:t>
      </w:r>
      <w:r>
        <w:t>ceptualny model danych używanych w systemie informatycznym.</w:t>
      </w:r>
    </w:p>
    <w:p w:rsidR="00FB477F" w:rsidRDefault="00FB477F" w:rsidP="00CD0ACA"/>
    <w:p w:rsidR="00CE5C59" w:rsidRDefault="00FB477F" w:rsidP="00CE5C59">
      <w:pPr>
        <w:keepNext/>
        <w:jc w:val="center"/>
      </w:pPr>
      <w:r>
        <w:rPr>
          <w:noProof/>
        </w:rPr>
        <w:drawing>
          <wp:inline distT="0" distB="0" distL="0" distR="0">
            <wp:extent cx="4900482" cy="7560000"/>
            <wp:effectExtent l="19050" t="0" r="0" b="0"/>
            <wp:docPr id="14"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srcRect/>
                    <a:stretch>
                      <a:fillRect/>
                    </a:stretch>
                  </pic:blipFill>
                  <pic:spPr bwMode="auto">
                    <a:xfrm>
                      <a:off x="0" y="0"/>
                      <a:ext cx="4900482" cy="7560000"/>
                    </a:xfrm>
                    <a:prstGeom prst="rect">
                      <a:avLst/>
                    </a:prstGeom>
                    <a:noFill/>
                    <a:ln w="9525">
                      <a:noFill/>
                      <a:miter lim="800000"/>
                      <a:headEnd/>
                      <a:tailEnd/>
                    </a:ln>
                  </pic:spPr>
                </pic:pic>
              </a:graphicData>
            </a:graphic>
          </wp:inline>
        </w:drawing>
      </w:r>
    </w:p>
    <w:p w:rsidR="0088170C" w:rsidRDefault="00CE5C59" w:rsidP="00CE5C59">
      <w:pPr>
        <w:pStyle w:val="Legenda"/>
        <w:jc w:val="center"/>
      </w:pPr>
      <w:r>
        <w:t xml:space="preserve">Rys. </w:t>
      </w:r>
      <w:fldSimple w:instr=" STYLEREF 1 \s ">
        <w:r>
          <w:rPr>
            <w:noProof/>
          </w:rPr>
          <w:t>6</w:t>
        </w:r>
      </w:fldSimple>
      <w:r>
        <w:t>.</w:t>
      </w:r>
      <w:fldSimple w:instr=" SEQ Rys. \* ARABIC \s 1 ">
        <w:r>
          <w:rPr>
            <w:noProof/>
          </w:rPr>
          <w:t>2</w:t>
        </w:r>
      </w:fldSimple>
      <w:r>
        <w:t xml:space="preserve"> Diagram związków encji</w:t>
      </w:r>
      <w:r w:rsidR="003E22D8">
        <w:rPr>
          <w:noProof/>
        </w:rPr>
        <w:pict>
          <v:group id="_x0000_s1129" editas="canvas" style="position:absolute;margin-left:12pt;margin-top:27.85pt;width:453.95pt;height:595.3pt;z-index:251661312;mso-position-horizontal-relative:char;mso-position-vertical-relative:line" coordsize="9079,11906">
            <o:lock v:ext="edit" aspectratio="t"/>
            <v:shape id="_x0000_s1130" type="#_x0000_t75" style="position:absolute;width:9079;height:11906" o:preferrelative="f">
              <v:fill o:detectmouseclick="t"/>
              <v:path o:extrusionok="t" o:connecttype="none"/>
              <o:lock v:ext="edit" text="t"/>
            </v:shape>
          </v:group>
        </w:pict>
      </w:r>
      <w:r w:rsidR="003E22D8">
        <w:rPr>
          <w:noProof/>
        </w:rPr>
        <w:pict>
          <v:shapetype id="_x0000_t202" coordsize="21600,21600" o:spt="202" path="m,l,21600r21600,l21600,xe">
            <v:stroke joinstyle="miter"/>
            <v:path gradientshapeok="t" o:connecttype="rect"/>
          </v:shapetype>
          <v:shape id="_x0000_s1122" type="#_x0000_t202" style="position:absolute;left:0;text-align:left;margin-left:0;margin-top:599.8pt;width:453.95pt;height:.05pt;z-index:251660288;mso-position-horizontal-relative:text;mso-position-vertical-relative:text" stroked="f">
            <v:textbox style="mso-fit-shape-to-text:t" inset="0,0,0,0">
              <w:txbxContent>
                <w:p w:rsidR="00C5684B" w:rsidRDefault="00C5684B" w:rsidP="00A848AF">
                  <w:pPr>
                    <w:pStyle w:val="Legenda"/>
                    <w:jc w:val="center"/>
                  </w:pPr>
                </w:p>
                <w:p w:rsidR="00C5684B" w:rsidRPr="00EA5C8B" w:rsidRDefault="00C5684B" w:rsidP="00A848AF">
                  <w:pPr>
                    <w:pStyle w:val="Legenda"/>
                    <w:jc w:val="center"/>
                    <w:rPr>
                      <w:sz w:val="24"/>
                      <w:szCs w:val="24"/>
                    </w:rPr>
                  </w:pPr>
                  <w:r>
                    <w:t xml:space="preserve">Rys. </w:t>
                  </w:r>
                  <w:fldSimple w:instr=" STYLEREF 1 \s ">
                    <w:r w:rsidR="00CE5C59">
                      <w:rPr>
                        <w:noProof/>
                      </w:rPr>
                      <w:t>6</w:t>
                    </w:r>
                  </w:fldSimple>
                  <w:r w:rsidR="00CE5C59">
                    <w:t>.</w:t>
                  </w:r>
                  <w:fldSimple w:instr=" SEQ Rys. \* ARABIC \s 1 ">
                    <w:r w:rsidR="00CE5C59">
                      <w:rPr>
                        <w:noProof/>
                      </w:rPr>
                      <w:t>3</w:t>
                    </w:r>
                  </w:fldSimple>
                  <w:r>
                    <w:t xml:space="preserve"> Diagram związków encji</w:t>
                  </w:r>
                </w:p>
              </w:txbxContent>
            </v:textbox>
          </v:shape>
        </w:pict>
      </w:r>
    </w:p>
    <w:p w:rsidR="00E57E16" w:rsidRDefault="00E57E16" w:rsidP="007650FC">
      <w:pPr>
        <w:pStyle w:val="Nagwek2"/>
        <w:spacing w:line="360" w:lineRule="auto"/>
      </w:pPr>
      <w:bookmarkStart w:id="114" w:name="_Toc449204621"/>
      <w:r>
        <w:lastRenderedPageBreak/>
        <w:t>Diagramy aktywności</w:t>
      </w:r>
      <w:bookmarkEnd w:id="114"/>
    </w:p>
    <w:p w:rsidR="00FE6CC6" w:rsidRDefault="00FE6CC6" w:rsidP="007C381B"/>
    <w:p w:rsidR="007C381B" w:rsidRPr="008B0F8E" w:rsidRDefault="007C381B" w:rsidP="007C381B">
      <w:pPr>
        <w:pStyle w:val="Nagwek3"/>
      </w:pPr>
      <w:bookmarkStart w:id="115" w:name="_Toc449204622"/>
      <w:r>
        <w:t>Diagram aktywności - Dron - Zmień położenie</w:t>
      </w:r>
      <w:bookmarkEnd w:id="115"/>
    </w:p>
    <w:p w:rsidR="00AA6BEE" w:rsidRDefault="00AA6BEE" w:rsidP="007C381B">
      <w:pPr>
        <w:rPr>
          <w:b/>
          <w:noProof/>
        </w:rPr>
      </w:pPr>
    </w:p>
    <w:p w:rsidR="00AA6BEE" w:rsidRDefault="003E22D8" w:rsidP="008B0F8E">
      <w:pPr>
        <w:jc w:val="center"/>
        <w:rPr>
          <w:b/>
          <w:noProof/>
        </w:rPr>
      </w:pPr>
      <w:r>
        <w:rPr>
          <w:b/>
          <w:noProof/>
        </w:rPr>
      </w:r>
      <w:r>
        <w:rPr>
          <w:b/>
          <w:noProof/>
        </w:rPr>
        <w:pict>
          <v:group id="_x0000_s1030" editas="canvas" style="width:505.3pt;height:566.95pt;mso-position-horizontal-relative:char;mso-position-vertical-relative:line" coordsize="10106,11339">
            <o:lock v:ext="edit" aspectratio="t"/>
            <v:shape id="_x0000_s1029" type="#_x0000_t75" style="position:absolute;width:10106;height:11339" o:preferrelative="f">
              <v:fill o:detectmouseclick="t"/>
              <v:path o:extrusionok="t" o:connecttype="none"/>
              <o:lock v:ext="edit" text="t"/>
            </v:shape>
            <v:shape id="_x0000_s1031" type="#_x0000_t75" style="position:absolute;width:10106;height:11339">
              <v:imagedata r:id="rId39" o:title=""/>
            </v:shape>
            <w10:wrap type="none"/>
            <w10:anchorlock/>
          </v:group>
        </w:pict>
      </w:r>
    </w:p>
    <w:p w:rsidR="00AA6BEE" w:rsidRDefault="00AA6BEE" w:rsidP="007C381B">
      <w:pPr>
        <w:rPr>
          <w:b/>
          <w:noProof/>
        </w:rPr>
      </w:pPr>
    </w:p>
    <w:p w:rsidR="007C381B" w:rsidRDefault="007C381B" w:rsidP="007C381B">
      <w:pPr>
        <w:pStyle w:val="Nagwek3"/>
      </w:pPr>
      <w:bookmarkStart w:id="116" w:name="_Toc449204623"/>
      <w:r>
        <w:lastRenderedPageBreak/>
        <w:t>Diagram aktywności - Użytkownik aplikacji wizualizującej - Ogl</w:t>
      </w:r>
      <w:r>
        <w:t>ą</w:t>
      </w:r>
      <w:r>
        <w:t>daj wizualizację</w:t>
      </w:r>
      <w:bookmarkEnd w:id="116"/>
    </w:p>
    <w:p w:rsidR="007C381B" w:rsidRDefault="007C381B" w:rsidP="007C381B"/>
    <w:p w:rsidR="00AA6BEE" w:rsidRDefault="008B0F8E" w:rsidP="008B0F8E">
      <w:pPr>
        <w:jc w:val="center"/>
      </w:pPr>
      <w:r>
        <w:rPr>
          <w:noProof/>
        </w:rPr>
        <w:drawing>
          <wp:inline distT="0" distB="0" distL="0" distR="0">
            <wp:extent cx="6264880" cy="6840000"/>
            <wp:effectExtent l="19050" t="0" r="2570" b="0"/>
            <wp:docPr id="19" name="Obraz 18" descr="Diagram aktywności - Użytkownik - Oglądaj wizualizacj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Oglądaj wizualizację.png"/>
                    <pic:cNvPicPr/>
                  </pic:nvPicPr>
                  <pic:blipFill>
                    <a:blip r:embed="rId40" cstate="print"/>
                    <a:stretch>
                      <a:fillRect/>
                    </a:stretch>
                  </pic:blipFill>
                  <pic:spPr>
                    <a:xfrm>
                      <a:off x="0" y="0"/>
                      <a:ext cx="6264880" cy="6840000"/>
                    </a:xfrm>
                    <a:prstGeom prst="rect">
                      <a:avLst/>
                    </a:prstGeom>
                  </pic:spPr>
                </pic:pic>
              </a:graphicData>
            </a:graphic>
          </wp:inline>
        </w:drawing>
      </w:r>
    </w:p>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7C381B" w:rsidRDefault="007C381B" w:rsidP="007C381B">
      <w:pPr>
        <w:pStyle w:val="Nagwek3"/>
      </w:pPr>
      <w:bookmarkStart w:id="117" w:name="_Toc449204624"/>
      <w:r>
        <w:lastRenderedPageBreak/>
        <w:t>Diagram aktywności - Użytkownik aplikacji wizualizującej - Ed</w:t>
      </w:r>
      <w:r>
        <w:t>y</w:t>
      </w:r>
      <w:r>
        <w:t>tuj preferencje</w:t>
      </w:r>
      <w:bookmarkEnd w:id="117"/>
    </w:p>
    <w:p w:rsidR="007C381B" w:rsidRDefault="007C381B" w:rsidP="007C381B"/>
    <w:p w:rsidR="008B0F8E" w:rsidRDefault="008B0F8E" w:rsidP="008B0F8E">
      <w:pPr>
        <w:jc w:val="center"/>
      </w:pPr>
      <w:r>
        <w:rPr>
          <w:noProof/>
        </w:rPr>
        <w:drawing>
          <wp:inline distT="0" distB="0" distL="0" distR="0">
            <wp:extent cx="6313154" cy="5205046"/>
            <wp:effectExtent l="19050" t="0" r="0" b="0"/>
            <wp:docPr id="20" name="Obraz 19" descr="Diagram aktywności - Użytkownik - Edytuj preferenc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Edytuj preferencje.jpg"/>
                    <pic:cNvPicPr/>
                  </pic:nvPicPr>
                  <pic:blipFill>
                    <a:blip r:embed="rId41" cstate="print"/>
                    <a:stretch>
                      <a:fillRect/>
                    </a:stretch>
                  </pic:blipFill>
                  <pic:spPr>
                    <a:xfrm>
                      <a:off x="0" y="0"/>
                      <a:ext cx="6314064" cy="5205796"/>
                    </a:xfrm>
                    <a:prstGeom prst="rect">
                      <a:avLst/>
                    </a:prstGeom>
                  </pic:spPr>
                </pic:pic>
              </a:graphicData>
            </a:graphic>
          </wp:inline>
        </w:drawing>
      </w:r>
    </w:p>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Pr="007C381B" w:rsidRDefault="00AA6BEE" w:rsidP="007C381B"/>
    <w:p w:rsidR="007C381B" w:rsidRDefault="007C381B" w:rsidP="007C381B">
      <w:pPr>
        <w:pStyle w:val="Nagwek3"/>
      </w:pPr>
      <w:bookmarkStart w:id="118" w:name="_Toc449204625"/>
      <w:r>
        <w:lastRenderedPageBreak/>
        <w:t>Diagram aktywności - Użytkownik aplikacji wizualizującej - Prz</w:t>
      </w:r>
      <w:r>
        <w:t>e</w:t>
      </w:r>
      <w:r>
        <w:t>glądaj historię wizualizacji</w:t>
      </w:r>
      <w:bookmarkEnd w:id="118"/>
    </w:p>
    <w:p w:rsidR="008B0F8E" w:rsidRDefault="008B0F8E" w:rsidP="008B0F8E"/>
    <w:p w:rsidR="008B0F8E" w:rsidRPr="008B0F8E" w:rsidRDefault="008B0F8E" w:rsidP="008B0F8E">
      <w:r>
        <w:rPr>
          <w:noProof/>
        </w:rPr>
        <w:drawing>
          <wp:inline distT="0" distB="0" distL="0" distR="0">
            <wp:extent cx="6410645" cy="6840000"/>
            <wp:effectExtent l="19050" t="0" r="9205" b="0"/>
            <wp:docPr id="21" name="Obraz 20" descr="Diagram aktywności - Użytkownik - Przeglądaj histori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Przeglądaj historię.jpg"/>
                    <pic:cNvPicPr/>
                  </pic:nvPicPr>
                  <pic:blipFill>
                    <a:blip r:embed="rId42" cstate="print"/>
                    <a:stretch>
                      <a:fillRect/>
                    </a:stretch>
                  </pic:blipFill>
                  <pic:spPr>
                    <a:xfrm>
                      <a:off x="0" y="0"/>
                      <a:ext cx="6410645" cy="6840000"/>
                    </a:xfrm>
                    <a:prstGeom prst="rect">
                      <a:avLst/>
                    </a:prstGeom>
                  </pic:spPr>
                </pic:pic>
              </a:graphicData>
            </a:graphic>
          </wp:inline>
        </w:drawing>
      </w:r>
    </w:p>
    <w:p w:rsidR="007C381B" w:rsidRDefault="007C381B" w:rsidP="007C381B"/>
    <w:p w:rsidR="00AA6BEE" w:rsidRDefault="00AA6BEE" w:rsidP="007C381B"/>
    <w:p w:rsidR="00AA6BEE" w:rsidRDefault="00AA6BEE" w:rsidP="007C381B"/>
    <w:p w:rsidR="00AA6BEE" w:rsidRDefault="00AA6BEE" w:rsidP="007C381B"/>
    <w:p w:rsidR="00AA6BEE" w:rsidRDefault="00AA6BEE" w:rsidP="007C381B"/>
    <w:p w:rsidR="00AA6BEE" w:rsidRPr="007C381B" w:rsidRDefault="00AA6BEE" w:rsidP="007C381B"/>
    <w:p w:rsidR="007C381B" w:rsidRDefault="007C381B" w:rsidP="008B0F8E">
      <w:pPr>
        <w:pStyle w:val="Nagwek3"/>
      </w:pPr>
      <w:bookmarkStart w:id="119" w:name="_Toc449204626"/>
      <w:r>
        <w:lastRenderedPageBreak/>
        <w:t>Diagram aktywności - Użytkownik aplikacji wizualizującej - Ogl</w:t>
      </w:r>
      <w:r>
        <w:t>ą</w:t>
      </w:r>
      <w:r>
        <w:t>daj Symulację</w:t>
      </w:r>
      <w:bookmarkEnd w:id="119"/>
    </w:p>
    <w:p w:rsidR="008B0F8E" w:rsidRPr="008B0F8E" w:rsidRDefault="008B0F8E" w:rsidP="008B0F8E"/>
    <w:p w:rsidR="007C381B" w:rsidRDefault="008B0F8E" w:rsidP="008B0F8E">
      <w:r>
        <w:rPr>
          <w:noProof/>
        </w:rPr>
        <w:drawing>
          <wp:inline distT="0" distB="0" distL="0" distR="0">
            <wp:extent cx="5759450" cy="8105140"/>
            <wp:effectExtent l="19050" t="0" r="0" b="0"/>
            <wp:docPr id="22" name="Obraz 21" descr="Diagram aktywności - Użytkownik - Oglądaj symulacj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Oglądaj symulację.jpg"/>
                    <pic:cNvPicPr/>
                  </pic:nvPicPr>
                  <pic:blipFill>
                    <a:blip r:embed="rId43" cstate="print"/>
                    <a:stretch>
                      <a:fillRect/>
                    </a:stretch>
                  </pic:blipFill>
                  <pic:spPr>
                    <a:xfrm>
                      <a:off x="0" y="0"/>
                      <a:ext cx="5759450" cy="8105140"/>
                    </a:xfrm>
                    <a:prstGeom prst="rect">
                      <a:avLst/>
                    </a:prstGeom>
                  </pic:spPr>
                </pic:pic>
              </a:graphicData>
            </a:graphic>
          </wp:inline>
        </w:drawing>
      </w:r>
    </w:p>
    <w:p w:rsidR="00E57E16" w:rsidRDefault="00E57E16" w:rsidP="007650FC">
      <w:pPr>
        <w:pStyle w:val="Nagwek2"/>
        <w:spacing w:line="360" w:lineRule="auto"/>
      </w:pPr>
      <w:bookmarkStart w:id="120" w:name="_Toc449204627"/>
      <w:r>
        <w:lastRenderedPageBreak/>
        <w:t>Diagramy sekwencji</w:t>
      </w:r>
      <w:bookmarkEnd w:id="120"/>
    </w:p>
    <w:p w:rsidR="00E15754" w:rsidRPr="00E15754" w:rsidRDefault="00E15754" w:rsidP="00E15754"/>
    <w:p w:rsidR="00CD0ACA" w:rsidRDefault="00B60C13" w:rsidP="00B60C13">
      <w:pPr>
        <w:pStyle w:val="Nagwek3"/>
      </w:pPr>
      <w:bookmarkStart w:id="121" w:name="_Toc449204628"/>
      <w:r>
        <w:t xml:space="preserve">Diagram sekwencji - </w:t>
      </w:r>
      <w:proofErr w:type="spellStart"/>
      <w:r w:rsidR="00DF4CF1">
        <w:t>Dron</w:t>
      </w:r>
      <w:r>
        <w:t>Tracker</w:t>
      </w:r>
      <w:proofErr w:type="spellEnd"/>
      <w:r>
        <w:t xml:space="preserve"> - Zmiana położenia</w:t>
      </w:r>
      <w:bookmarkEnd w:id="121"/>
    </w:p>
    <w:p w:rsidR="00C11D8C" w:rsidRPr="00C11D8C" w:rsidRDefault="00C11D8C" w:rsidP="00C11D8C"/>
    <w:p w:rsidR="00C11D8C" w:rsidRDefault="003E22D8" w:rsidP="00C11D8C">
      <w:pPr>
        <w:jc w:val="center"/>
      </w:pPr>
      <w:r>
        <w:pict>
          <v:group id="_x0000_s1090" editas="canvas" style="width:500.35pt;height:566.95pt;mso-position-horizontal-relative:char;mso-position-vertical-relative:line" coordsize="10007,11339">
            <o:lock v:ext="edit" aspectratio="t"/>
            <v:shape id="_x0000_s1089" type="#_x0000_t75" style="position:absolute;width:10007;height:11339" o:preferrelative="f">
              <v:fill o:detectmouseclick="t"/>
              <v:path o:extrusionok="t" o:connecttype="none"/>
              <o:lock v:ext="edit" text="t"/>
            </v:shape>
            <v:shape id="_x0000_s1091" type="#_x0000_t75" style="position:absolute;width:10007;height:11339">
              <v:imagedata r:id="rId44" o:title=""/>
            </v:shape>
            <w10:wrap type="none"/>
            <w10:anchorlock/>
          </v:group>
        </w:pict>
      </w:r>
    </w:p>
    <w:p w:rsidR="00C11D8C" w:rsidRDefault="00C11D8C" w:rsidP="00C11D8C">
      <w:pPr>
        <w:jc w:val="center"/>
      </w:pPr>
    </w:p>
    <w:p w:rsidR="00C11D8C" w:rsidRDefault="00C11D8C" w:rsidP="00C11D8C">
      <w:pPr>
        <w:jc w:val="center"/>
      </w:pPr>
    </w:p>
    <w:p w:rsidR="000424C3" w:rsidRDefault="001054DE" w:rsidP="000424C3">
      <w:pPr>
        <w:pStyle w:val="Nagwek3"/>
      </w:pPr>
      <w:bookmarkStart w:id="122" w:name="_Toc449204629"/>
      <w:r>
        <w:lastRenderedPageBreak/>
        <w:t xml:space="preserve">Diagram sekwencji - </w:t>
      </w:r>
      <w:proofErr w:type="spellStart"/>
      <w:r>
        <w:t>DronServ</w:t>
      </w:r>
      <w:r w:rsidR="00B60C13">
        <w:t>er</w:t>
      </w:r>
      <w:proofErr w:type="spellEnd"/>
      <w:r w:rsidR="00B60C13">
        <w:t xml:space="preserve"> - Nowa wiadomość od </w:t>
      </w:r>
      <w:proofErr w:type="spellStart"/>
      <w:r w:rsidR="00DF4CF1">
        <w:t>Dro</w:t>
      </w:r>
      <w:r w:rsidR="00DF4CF1">
        <w:t>n</w:t>
      </w:r>
      <w:r w:rsidR="00B60C13">
        <w:t>Tracker'a</w:t>
      </w:r>
      <w:bookmarkEnd w:id="122"/>
      <w:proofErr w:type="spellEnd"/>
    </w:p>
    <w:p w:rsidR="004B0327" w:rsidRPr="004B0327" w:rsidRDefault="004B0327" w:rsidP="004B0327"/>
    <w:p w:rsidR="000424C3" w:rsidRPr="00D87FF6" w:rsidRDefault="003E22D8" w:rsidP="00D87FF6">
      <w:r>
        <w:pict>
          <v:group id="_x0000_s1110" editas="canvas" style="width:429pt;height:643.2pt;mso-position-horizontal-relative:char;mso-position-vertical-relative:line" coordsize="8580,12864">
            <o:lock v:ext="edit" aspectratio="t"/>
            <v:shape id="_x0000_s1109" type="#_x0000_t75" style="position:absolute;width:8580;height:12864" o:preferrelative="f">
              <v:fill o:detectmouseclick="t"/>
              <v:path o:extrusionok="t" o:connecttype="none"/>
              <o:lock v:ext="edit" text="t"/>
            </v:shape>
            <v:shape id="_x0000_s1111" type="#_x0000_t75" style="position:absolute;width:8584;height:12868">
              <v:imagedata r:id="rId45" o:title=""/>
            </v:shape>
            <w10:wrap type="none"/>
            <w10:anchorlock/>
          </v:group>
        </w:pict>
      </w:r>
    </w:p>
    <w:p w:rsidR="00B60C13" w:rsidRDefault="00B60C13" w:rsidP="00B60C13">
      <w:pPr>
        <w:pStyle w:val="Nagwek3"/>
      </w:pPr>
      <w:bookmarkStart w:id="123" w:name="_Toc449204630"/>
      <w:r>
        <w:lastRenderedPageBreak/>
        <w:t xml:space="preserve">Diagram sekwencji - </w:t>
      </w:r>
      <w:proofErr w:type="spellStart"/>
      <w:r>
        <w:t>DronVision</w:t>
      </w:r>
      <w:proofErr w:type="spellEnd"/>
      <w:r>
        <w:t xml:space="preserve"> - Nowa wiadomość wizualizacyjna</w:t>
      </w:r>
      <w:bookmarkEnd w:id="123"/>
    </w:p>
    <w:p w:rsidR="00D87FF6" w:rsidRPr="00D87FF6" w:rsidRDefault="00D87FF6" w:rsidP="00D87FF6"/>
    <w:p w:rsidR="004B0327" w:rsidRDefault="003E22D8" w:rsidP="00FE6CC6">
      <w:r>
        <w:pict>
          <v:group id="_x0000_s1114" editas="canvas" style="width:477pt;height:663pt;mso-position-horizontal-relative:char;mso-position-vertical-relative:line" coordsize="9540,13260">
            <o:lock v:ext="edit" aspectratio="t"/>
            <v:shape id="_x0000_s1113" type="#_x0000_t75" style="position:absolute;width:9540;height:13260" o:preferrelative="f">
              <v:fill o:detectmouseclick="t"/>
              <v:path o:extrusionok="t" o:connecttype="none"/>
              <o:lock v:ext="edit" text="t"/>
            </v:shape>
            <v:shape id="_x0000_s1115" type="#_x0000_t75" style="position:absolute;width:9545;height:13264">
              <v:imagedata r:id="rId46" o:title=""/>
            </v:shape>
            <w10:wrap type="none"/>
            <w10:anchorlock/>
          </v:group>
        </w:pict>
      </w:r>
    </w:p>
    <w:p w:rsidR="004B0327" w:rsidRDefault="004B0327" w:rsidP="004B0327">
      <w:pPr>
        <w:pStyle w:val="Nagwek2"/>
        <w:spacing w:line="360" w:lineRule="auto"/>
      </w:pPr>
      <w:bookmarkStart w:id="124" w:name="_Toc449204631"/>
      <w:r>
        <w:lastRenderedPageBreak/>
        <w:t>Projekt interfejsu graficznego (GUI)</w:t>
      </w:r>
      <w:bookmarkEnd w:id="124"/>
    </w:p>
    <w:p w:rsidR="00E57E16" w:rsidRDefault="00E57E16" w:rsidP="007650FC">
      <w:pPr>
        <w:spacing w:line="360" w:lineRule="auto"/>
      </w:pPr>
    </w:p>
    <w:p w:rsidR="00E57E16" w:rsidRDefault="00E15754" w:rsidP="007650FC">
      <w:pPr>
        <w:spacing w:line="360" w:lineRule="auto"/>
      </w:pPr>
      <w:r>
        <w:tab/>
      </w:r>
      <w:r w:rsidR="00D13AB8">
        <w:t>Projektu interfejsu graficznego, ze względu na duże rozmiary został dołączony do pr</w:t>
      </w:r>
      <w:r w:rsidR="00D13AB8">
        <w:t>a</w:t>
      </w:r>
      <w:r w:rsidR="00D13AB8">
        <w:t>cy jako załącznik nr 3.</w:t>
      </w: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314377" w:rsidRDefault="00314377" w:rsidP="007650FC">
      <w:pPr>
        <w:spacing w:line="360" w:lineRule="auto"/>
      </w:pPr>
    </w:p>
    <w:p w:rsidR="00314377" w:rsidRDefault="00314377" w:rsidP="007650FC">
      <w:pPr>
        <w:spacing w:line="360" w:lineRule="auto"/>
      </w:pPr>
    </w:p>
    <w:p w:rsidR="00CD0ACA" w:rsidRDefault="00CD0ACA" w:rsidP="007650FC">
      <w:pPr>
        <w:spacing w:line="360" w:lineRule="auto"/>
      </w:pPr>
    </w:p>
    <w:p w:rsidR="00CD0ACA" w:rsidRDefault="00CD0ACA" w:rsidP="007650FC">
      <w:pPr>
        <w:spacing w:line="360" w:lineRule="auto"/>
      </w:pPr>
    </w:p>
    <w:p w:rsidR="00CD0ACA" w:rsidRDefault="00CD0ACA" w:rsidP="007650FC">
      <w:pPr>
        <w:spacing w:line="360" w:lineRule="auto"/>
      </w:pPr>
    </w:p>
    <w:p w:rsidR="001D725B" w:rsidRPr="00005E1B" w:rsidRDefault="001D725B" w:rsidP="00A30B0E">
      <w:pPr>
        <w:spacing w:line="360" w:lineRule="auto"/>
      </w:pPr>
    </w:p>
    <w:p w:rsidR="00E57E16" w:rsidRDefault="0001548B" w:rsidP="00A30B0E">
      <w:pPr>
        <w:pStyle w:val="Nagwek1"/>
        <w:spacing w:line="360" w:lineRule="auto"/>
      </w:pPr>
      <w:bookmarkStart w:id="125" w:name="_Toc449204632"/>
      <w:r>
        <w:lastRenderedPageBreak/>
        <w:t>Prezentacja rozwiązania</w:t>
      </w:r>
      <w:bookmarkEnd w:id="125"/>
    </w:p>
    <w:p w:rsidR="008C6403" w:rsidRDefault="008C6403" w:rsidP="00D872F7">
      <w:pPr>
        <w:spacing w:line="360" w:lineRule="auto"/>
      </w:pPr>
    </w:p>
    <w:p w:rsidR="00922FB3" w:rsidRDefault="008C6403" w:rsidP="00D872F7">
      <w:pPr>
        <w:spacing w:line="360" w:lineRule="auto"/>
      </w:pPr>
      <w:r>
        <w:tab/>
      </w:r>
      <w:r w:rsidR="007B047B">
        <w:t xml:space="preserve">Ten rozdział zostanie poświęcony prezentacji stworzonego systemu, który jak </w:t>
      </w:r>
      <w:r w:rsidR="00922FB3">
        <w:t>zostało to</w:t>
      </w:r>
      <w:r w:rsidR="00356822">
        <w:t xml:space="preserve"> już wcześniej opisane</w:t>
      </w:r>
      <w:r w:rsidR="00922FB3">
        <w:t xml:space="preserve"> został podzielony</w:t>
      </w:r>
      <w:r w:rsidR="00356822">
        <w:t>,</w:t>
      </w:r>
      <w:r w:rsidR="00922FB3">
        <w:t xml:space="preserve"> </w:t>
      </w:r>
      <w:r w:rsidR="002A00D7">
        <w:t>pod względem funkcjonalności</w:t>
      </w:r>
      <w:r w:rsidR="00356822">
        <w:t>,</w:t>
      </w:r>
      <w:r w:rsidR="002A00D7">
        <w:t xml:space="preserve"> </w:t>
      </w:r>
      <w:r w:rsidR="00922FB3">
        <w:t>na cztery podsy</w:t>
      </w:r>
      <w:r w:rsidR="00922FB3">
        <w:t>s</w:t>
      </w:r>
      <w:r w:rsidR="00922FB3">
        <w:t>temy:</w:t>
      </w:r>
    </w:p>
    <w:p w:rsidR="00922FB3" w:rsidRDefault="00922FB3" w:rsidP="00D872F7">
      <w:pPr>
        <w:spacing w:line="360" w:lineRule="auto"/>
      </w:pPr>
    </w:p>
    <w:p w:rsidR="00922FB3" w:rsidRPr="008A1084" w:rsidRDefault="00A848AF" w:rsidP="00D872F7">
      <w:pPr>
        <w:pStyle w:val="Akapitzlist"/>
        <w:numPr>
          <w:ilvl w:val="0"/>
          <w:numId w:val="41"/>
        </w:numPr>
        <w:spacing w:line="360" w:lineRule="auto"/>
        <w:rPr>
          <w:rFonts w:ascii="Times New Roman" w:hAnsi="Times New Roman"/>
          <w:sz w:val="24"/>
          <w:szCs w:val="24"/>
        </w:rPr>
      </w:pPr>
      <w:proofErr w:type="spellStart"/>
      <w:r>
        <w:rPr>
          <w:rFonts w:ascii="Times New Roman" w:hAnsi="Times New Roman"/>
          <w:b/>
          <w:sz w:val="24"/>
          <w:szCs w:val="24"/>
        </w:rPr>
        <w:t>DronServ</w:t>
      </w:r>
      <w:r w:rsidR="00922FB3" w:rsidRPr="00922FB3">
        <w:rPr>
          <w:rFonts w:ascii="Times New Roman" w:hAnsi="Times New Roman"/>
          <w:b/>
          <w:sz w:val="24"/>
          <w:szCs w:val="24"/>
        </w:rPr>
        <w:t>er</w:t>
      </w:r>
      <w:proofErr w:type="spellEnd"/>
      <w:r w:rsidR="00922FB3" w:rsidRPr="008A1084">
        <w:rPr>
          <w:rFonts w:ascii="Times New Roman" w:hAnsi="Times New Roman"/>
          <w:sz w:val="24"/>
          <w:szCs w:val="24"/>
        </w:rPr>
        <w:t xml:space="preserve"> - część serwerowa systemu,</w:t>
      </w:r>
    </w:p>
    <w:p w:rsidR="00922FB3" w:rsidRPr="008A1084" w:rsidRDefault="00922FB3" w:rsidP="00D872F7">
      <w:pPr>
        <w:pStyle w:val="Akapitzlist"/>
        <w:numPr>
          <w:ilvl w:val="0"/>
          <w:numId w:val="41"/>
        </w:numPr>
        <w:spacing w:line="360" w:lineRule="auto"/>
        <w:rPr>
          <w:rFonts w:ascii="Times New Roman" w:hAnsi="Times New Roman"/>
          <w:sz w:val="24"/>
          <w:szCs w:val="24"/>
        </w:rPr>
      </w:pPr>
      <w:proofErr w:type="spellStart"/>
      <w:r w:rsidRPr="00922FB3">
        <w:rPr>
          <w:rFonts w:ascii="Times New Roman" w:hAnsi="Times New Roman"/>
          <w:b/>
          <w:sz w:val="24"/>
          <w:szCs w:val="24"/>
        </w:rPr>
        <w:t>DronAdminPanel</w:t>
      </w:r>
      <w:proofErr w:type="spellEnd"/>
      <w:r w:rsidRPr="008A1084">
        <w:rPr>
          <w:rFonts w:ascii="Times New Roman" w:hAnsi="Times New Roman"/>
          <w:sz w:val="24"/>
          <w:szCs w:val="24"/>
        </w:rPr>
        <w:t xml:space="preserve"> - Panel administracyjny</w:t>
      </w:r>
    </w:p>
    <w:p w:rsidR="00922FB3" w:rsidRPr="008A1084" w:rsidRDefault="00DF4CF1" w:rsidP="00D872F7">
      <w:pPr>
        <w:pStyle w:val="Akapitzlist"/>
        <w:numPr>
          <w:ilvl w:val="0"/>
          <w:numId w:val="41"/>
        </w:numPr>
        <w:spacing w:line="360" w:lineRule="auto"/>
        <w:rPr>
          <w:rFonts w:ascii="Times New Roman" w:hAnsi="Times New Roman"/>
          <w:sz w:val="24"/>
          <w:szCs w:val="24"/>
        </w:rPr>
      </w:pPr>
      <w:proofErr w:type="spellStart"/>
      <w:r>
        <w:rPr>
          <w:rFonts w:ascii="Times New Roman" w:hAnsi="Times New Roman"/>
          <w:b/>
          <w:sz w:val="24"/>
          <w:szCs w:val="24"/>
        </w:rPr>
        <w:t>Dron</w:t>
      </w:r>
      <w:r w:rsidR="00922FB3" w:rsidRPr="00922FB3">
        <w:rPr>
          <w:rFonts w:ascii="Times New Roman" w:hAnsi="Times New Roman"/>
          <w:b/>
          <w:sz w:val="24"/>
          <w:szCs w:val="24"/>
        </w:rPr>
        <w:t>Tracker</w:t>
      </w:r>
      <w:proofErr w:type="spellEnd"/>
      <w:r w:rsidR="00922FB3" w:rsidRPr="00922FB3">
        <w:rPr>
          <w:rFonts w:ascii="Times New Roman" w:hAnsi="Times New Roman"/>
          <w:b/>
          <w:sz w:val="24"/>
          <w:szCs w:val="24"/>
        </w:rPr>
        <w:t xml:space="preserve"> </w:t>
      </w:r>
      <w:r w:rsidR="00922FB3" w:rsidRPr="008A1084">
        <w:rPr>
          <w:rFonts w:ascii="Times New Roman" w:hAnsi="Times New Roman"/>
          <w:sz w:val="24"/>
          <w:szCs w:val="24"/>
        </w:rPr>
        <w:t>- Aplikacja zbierająca dane geolokalizacyjne i wysyłające je do serwera</w:t>
      </w:r>
    </w:p>
    <w:p w:rsidR="00922FB3" w:rsidRDefault="00922FB3" w:rsidP="00D872F7">
      <w:pPr>
        <w:pStyle w:val="Akapitzlist"/>
        <w:numPr>
          <w:ilvl w:val="0"/>
          <w:numId w:val="41"/>
        </w:numPr>
        <w:spacing w:line="360" w:lineRule="auto"/>
        <w:rPr>
          <w:rFonts w:ascii="Times New Roman" w:hAnsi="Times New Roman"/>
          <w:sz w:val="24"/>
          <w:szCs w:val="24"/>
        </w:rPr>
      </w:pPr>
      <w:proofErr w:type="spellStart"/>
      <w:r w:rsidRPr="00922FB3">
        <w:rPr>
          <w:rFonts w:ascii="Times New Roman" w:hAnsi="Times New Roman"/>
          <w:b/>
          <w:sz w:val="24"/>
          <w:szCs w:val="24"/>
        </w:rPr>
        <w:t>DronVision</w:t>
      </w:r>
      <w:proofErr w:type="spellEnd"/>
      <w:r w:rsidRPr="008A1084">
        <w:rPr>
          <w:rFonts w:ascii="Times New Roman" w:hAnsi="Times New Roman"/>
          <w:sz w:val="24"/>
          <w:szCs w:val="24"/>
        </w:rPr>
        <w:t xml:space="preserve"> - Główna aplikacja kliencka, służąca do wizualizacji obszaru przeszuk</w:t>
      </w:r>
      <w:r w:rsidR="00356822">
        <w:rPr>
          <w:rFonts w:ascii="Times New Roman" w:hAnsi="Times New Roman"/>
          <w:sz w:val="24"/>
          <w:szCs w:val="24"/>
        </w:rPr>
        <w:t>a</w:t>
      </w:r>
      <w:r w:rsidRPr="008A1084">
        <w:rPr>
          <w:rFonts w:ascii="Times New Roman" w:hAnsi="Times New Roman"/>
          <w:sz w:val="24"/>
          <w:szCs w:val="24"/>
        </w:rPr>
        <w:t>nego</w:t>
      </w:r>
    </w:p>
    <w:p w:rsidR="00922FB3" w:rsidRDefault="00922FB3" w:rsidP="00D872F7">
      <w:pPr>
        <w:pStyle w:val="Akapitzlist"/>
        <w:spacing w:line="360" w:lineRule="auto"/>
        <w:rPr>
          <w:rFonts w:ascii="Times New Roman" w:hAnsi="Times New Roman"/>
          <w:sz w:val="24"/>
          <w:szCs w:val="24"/>
        </w:rPr>
      </w:pPr>
    </w:p>
    <w:p w:rsidR="00034DA0" w:rsidRDefault="00922FB3" w:rsidP="00D872F7">
      <w:pPr>
        <w:spacing w:line="360" w:lineRule="auto"/>
      </w:pPr>
      <w:r>
        <w:tab/>
      </w:r>
      <w:r w:rsidR="007B047B">
        <w:t>Ze względu na szeroki zakres pracy, w</w:t>
      </w:r>
      <w:r w:rsidR="002A00D7">
        <w:t xml:space="preserve"> trakcie</w:t>
      </w:r>
      <w:r w:rsidR="007B047B">
        <w:t xml:space="preserve"> jej</w:t>
      </w:r>
      <w:r w:rsidR="002A00D7">
        <w:t xml:space="preserve"> tworzenia skupiono się na impl</w:t>
      </w:r>
      <w:r w:rsidR="002A00D7">
        <w:t>e</w:t>
      </w:r>
      <w:r w:rsidR="002A00D7">
        <w:t>mentacji</w:t>
      </w:r>
      <w:r w:rsidR="007B047B">
        <w:t xml:space="preserve"> jedynie</w:t>
      </w:r>
      <w:r w:rsidR="002A00D7">
        <w:t xml:space="preserve"> trzech</w:t>
      </w:r>
      <w:r w:rsidR="00034DA0">
        <w:t xml:space="preserve"> </w:t>
      </w:r>
      <w:r w:rsidR="007B047B">
        <w:t xml:space="preserve">z czterech </w:t>
      </w:r>
      <w:r w:rsidR="00034DA0">
        <w:t>części systemu</w:t>
      </w:r>
      <w:r w:rsidR="002A00D7">
        <w:t>,</w:t>
      </w:r>
      <w:r w:rsidR="00034DA0">
        <w:t xml:space="preserve"> tych najbardziej powiązanych z wizualiz</w:t>
      </w:r>
      <w:r w:rsidR="00034DA0">
        <w:t>a</w:t>
      </w:r>
      <w:r w:rsidR="00034DA0">
        <w:t xml:space="preserve">cją obszaru przeszukanego, </w:t>
      </w:r>
      <w:r w:rsidR="002A00D7">
        <w:t xml:space="preserve">czyli: </w:t>
      </w:r>
      <w:proofErr w:type="spellStart"/>
      <w:r w:rsidR="00DF4CF1">
        <w:t>Dron</w:t>
      </w:r>
      <w:r w:rsidR="001054DE">
        <w:t>Tracker</w:t>
      </w:r>
      <w:proofErr w:type="spellEnd"/>
      <w:r w:rsidR="001054DE">
        <w:t xml:space="preserve">, </w:t>
      </w:r>
      <w:proofErr w:type="spellStart"/>
      <w:r w:rsidR="001054DE">
        <w:t>DronServ</w:t>
      </w:r>
      <w:r w:rsidR="007B047B">
        <w:t>er</w:t>
      </w:r>
      <w:proofErr w:type="spellEnd"/>
      <w:r w:rsidR="007B047B">
        <w:t xml:space="preserve"> oraz </w:t>
      </w:r>
      <w:proofErr w:type="spellStart"/>
      <w:r w:rsidR="007B047B">
        <w:t>DronVision</w:t>
      </w:r>
      <w:proofErr w:type="spellEnd"/>
      <w:r w:rsidR="007B047B">
        <w:t>.</w:t>
      </w:r>
      <w:r w:rsidR="00034DA0">
        <w:t xml:space="preserve"> W pierwszej kolejności zostaną pokrótce opisane aplikacja </w:t>
      </w:r>
      <w:proofErr w:type="spellStart"/>
      <w:r w:rsidR="00034DA0">
        <w:t>geolokalizacyjna</w:t>
      </w:r>
      <w:proofErr w:type="spellEnd"/>
      <w:r w:rsidR="00034DA0">
        <w:t xml:space="preserve"> oraz część serwerowa, a w dalszej części rozdziału zostanie szczegółowo przedstawiona najbardziej ciekawa</w:t>
      </w:r>
      <w:r w:rsidR="00702972">
        <w:t>, z punktu widzenia użytkownika</w:t>
      </w:r>
      <w:r w:rsidR="00034DA0">
        <w:t xml:space="preserve"> część systemu, czyli aplikacja </w:t>
      </w:r>
      <w:proofErr w:type="spellStart"/>
      <w:r w:rsidR="00034DA0">
        <w:t>DronVision</w:t>
      </w:r>
      <w:proofErr w:type="spellEnd"/>
      <w:r w:rsidR="00034DA0">
        <w:t>.</w:t>
      </w:r>
    </w:p>
    <w:p w:rsidR="00034DA0" w:rsidRDefault="00034DA0" w:rsidP="00D872F7">
      <w:pPr>
        <w:spacing w:line="360" w:lineRule="auto"/>
      </w:pPr>
    </w:p>
    <w:p w:rsidR="007F7B19" w:rsidRDefault="007F7B19" w:rsidP="00D872F7">
      <w:pPr>
        <w:pStyle w:val="Nagwek2"/>
        <w:spacing w:line="360" w:lineRule="auto"/>
      </w:pPr>
      <w:bookmarkStart w:id="126" w:name="_Toc449204633"/>
      <w:r>
        <w:t xml:space="preserve">Opis aplikacji </w:t>
      </w:r>
      <w:proofErr w:type="spellStart"/>
      <w:r>
        <w:t>DronTracker</w:t>
      </w:r>
      <w:bookmarkEnd w:id="126"/>
      <w:proofErr w:type="spellEnd"/>
    </w:p>
    <w:p w:rsidR="007F7B19" w:rsidRPr="007F7B19" w:rsidRDefault="007F7B19" w:rsidP="00D872F7">
      <w:pPr>
        <w:spacing w:line="360" w:lineRule="auto"/>
      </w:pPr>
    </w:p>
    <w:p w:rsidR="002A00D7" w:rsidRDefault="002A00D7" w:rsidP="00D872F7">
      <w:pPr>
        <w:spacing w:line="360" w:lineRule="auto"/>
      </w:pPr>
      <w:r>
        <w:tab/>
      </w:r>
      <w:r w:rsidR="007B047B">
        <w:t xml:space="preserve">Aplikacja </w:t>
      </w:r>
      <w:proofErr w:type="spellStart"/>
      <w:r w:rsidR="00DF4CF1">
        <w:t>Dron</w:t>
      </w:r>
      <w:r>
        <w:t>Tracker</w:t>
      </w:r>
      <w:proofErr w:type="spellEnd"/>
      <w:r>
        <w:t xml:space="preserve"> to aplikacja</w:t>
      </w:r>
      <w:r w:rsidR="00702972">
        <w:t xml:space="preserve">, której zadaniem jest rejestrowanie zmian położeń urządzenia, na którym została zainstalowana oraz wysyłanie tych danych geolokalizacyjnych </w:t>
      </w:r>
      <w:r>
        <w:t xml:space="preserve"> do se</w:t>
      </w:r>
      <w:r w:rsidR="0075595E">
        <w:t>r</w:t>
      </w:r>
      <w:r>
        <w:t xml:space="preserve">wera. Pozwala na imitowanie przez urządzenie </w:t>
      </w:r>
      <w:r w:rsidR="0075595E">
        <w:t xml:space="preserve">mobilne </w:t>
      </w:r>
      <w:r>
        <w:t>z systemem operacyjnym A</w:t>
      </w:r>
      <w:r>
        <w:t>n</w:t>
      </w:r>
      <w:r>
        <w:t xml:space="preserve">droid </w:t>
      </w:r>
      <w:r w:rsidR="007B047B">
        <w:t>modułu</w:t>
      </w:r>
      <w:r w:rsidR="00702972">
        <w:t xml:space="preserve"> zamontowanego na dronie. </w:t>
      </w:r>
      <w:r w:rsidR="0075595E">
        <w:t xml:space="preserve">Każda z instancji </w:t>
      </w:r>
      <w:r w:rsidR="00702972">
        <w:t xml:space="preserve">tej </w:t>
      </w:r>
      <w:r w:rsidR="0075595E">
        <w:t>aplikacji ma przypisany un</w:t>
      </w:r>
      <w:r w:rsidR="0075595E">
        <w:t>i</w:t>
      </w:r>
      <w:r w:rsidR="0075595E">
        <w:t>kalny numer identyfikacyjny</w:t>
      </w:r>
      <w:r w:rsidR="00702972">
        <w:t>, umożliwiający jej rozróżnienie przez system od innych aplik</w:t>
      </w:r>
      <w:r w:rsidR="00702972">
        <w:t>a</w:t>
      </w:r>
      <w:r w:rsidR="00702972">
        <w:t xml:space="preserve">cji-dronów i w celu współpracowania z innymi elementami systemu musi być zarejestrowana w systemowej bazie danych jako dron. </w:t>
      </w:r>
      <w:r w:rsidR="007B047B">
        <w:t>Do jej implementacji wykorzystano API program</w:t>
      </w:r>
      <w:r w:rsidR="007B047B">
        <w:t>i</w:t>
      </w:r>
      <w:r w:rsidR="007B047B">
        <w:t xml:space="preserve">styczne </w:t>
      </w:r>
      <w:proofErr w:type="spellStart"/>
      <w:r w:rsidR="007B047B">
        <w:t>android.location</w:t>
      </w:r>
      <w:proofErr w:type="spellEnd"/>
      <w:r w:rsidR="007B047B">
        <w:t xml:space="preserve">. </w:t>
      </w:r>
    </w:p>
    <w:p w:rsidR="007F7B19" w:rsidRDefault="007F7B19" w:rsidP="00D872F7">
      <w:pPr>
        <w:spacing w:line="360" w:lineRule="auto"/>
      </w:pPr>
    </w:p>
    <w:p w:rsidR="00702972" w:rsidRDefault="00702972" w:rsidP="00D872F7">
      <w:pPr>
        <w:spacing w:line="360" w:lineRule="auto"/>
      </w:pPr>
    </w:p>
    <w:p w:rsidR="00702972" w:rsidRDefault="00702972" w:rsidP="00D872F7">
      <w:pPr>
        <w:spacing w:line="360" w:lineRule="auto"/>
      </w:pPr>
    </w:p>
    <w:p w:rsidR="00702972" w:rsidRDefault="00702972" w:rsidP="00D872F7">
      <w:pPr>
        <w:spacing w:line="360" w:lineRule="auto"/>
      </w:pPr>
    </w:p>
    <w:p w:rsidR="007F7B19" w:rsidRDefault="00A848AF" w:rsidP="00D872F7">
      <w:pPr>
        <w:pStyle w:val="Nagwek2"/>
        <w:spacing w:line="360" w:lineRule="auto"/>
      </w:pPr>
      <w:bookmarkStart w:id="127" w:name="_Toc449204634"/>
      <w:r>
        <w:lastRenderedPageBreak/>
        <w:t xml:space="preserve">Opis aplikacji </w:t>
      </w:r>
      <w:proofErr w:type="spellStart"/>
      <w:r>
        <w:t>DronServ</w:t>
      </w:r>
      <w:r w:rsidR="007F7B19">
        <w:t>er</w:t>
      </w:r>
      <w:bookmarkEnd w:id="127"/>
      <w:proofErr w:type="spellEnd"/>
    </w:p>
    <w:p w:rsidR="007F7B19" w:rsidRPr="007F7B19" w:rsidRDefault="007F7B19" w:rsidP="00D872F7">
      <w:pPr>
        <w:spacing w:line="360" w:lineRule="auto"/>
      </w:pPr>
    </w:p>
    <w:p w:rsidR="0075595E" w:rsidRDefault="00865C93" w:rsidP="00D872F7">
      <w:pPr>
        <w:spacing w:line="360" w:lineRule="auto"/>
      </w:pPr>
      <w:r>
        <w:tab/>
      </w:r>
      <w:proofErr w:type="spellStart"/>
      <w:r>
        <w:t>DronServ</w:t>
      </w:r>
      <w:r w:rsidR="002A00D7">
        <w:t>er</w:t>
      </w:r>
      <w:proofErr w:type="spellEnd"/>
      <w:r w:rsidR="002A00D7">
        <w:t xml:space="preserve"> to aplikacja klasy </w:t>
      </w:r>
      <w:proofErr w:type="spellStart"/>
      <w:r w:rsidR="002A00D7">
        <w:t>Enterprise</w:t>
      </w:r>
      <w:proofErr w:type="spellEnd"/>
      <w:r w:rsidR="002A00D7">
        <w:t xml:space="preserve"> odpowiadająca za główną logikę biznesową systemu</w:t>
      </w:r>
      <w:r w:rsidR="0075595E">
        <w:t xml:space="preserve">. Pełni rolę serwera i </w:t>
      </w:r>
      <w:r w:rsidR="002A00D7">
        <w:t xml:space="preserve">odpowiada za komunikację między podsystemami, </w:t>
      </w:r>
      <w:r w:rsidR="0075595E">
        <w:t>zbieranie danych geolokalizacyjnych od dronów, ich analizę, wyznaczanie obszaru przeszukanego, zgodnie z opisanym w tej pracy algorytmem, komunikację z bazą danych</w:t>
      </w:r>
      <w:r w:rsidR="00356822">
        <w:t>, logikę administr</w:t>
      </w:r>
      <w:r w:rsidR="00356822">
        <w:t>a</w:t>
      </w:r>
      <w:r w:rsidR="00356822">
        <w:t>cyjną</w:t>
      </w:r>
      <w:r w:rsidR="0075595E">
        <w:t xml:space="preserve"> i rozsyłanie danych do aplikacji klienckich </w:t>
      </w:r>
      <w:proofErr w:type="spellStart"/>
      <w:r w:rsidR="0075595E">
        <w:t>DronVision</w:t>
      </w:r>
      <w:proofErr w:type="spellEnd"/>
      <w:r w:rsidR="0075595E">
        <w:t xml:space="preserve">. </w:t>
      </w:r>
      <w:r w:rsidR="00356822">
        <w:t>Moduł ten został stworzony</w:t>
      </w:r>
      <w:r w:rsidR="0075595E">
        <w:t xml:space="preserve"> z wykorzystaniem Javy </w:t>
      </w:r>
      <w:proofErr w:type="spellStart"/>
      <w:r w:rsidR="00356822">
        <w:t>Enterprise</w:t>
      </w:r>
      <w:proofErr w:type="spellEnd"/>
      <w:r w:rsidR="00356822">
        <w:t xml:space="preserve"> </w:t>
      </w:r>
      <w:proofErr w:type="spellStart"/>
      <w:r w:rsidR="00356822">
        <w:t>Edition</w:t>
      </w:r>
      <w:proofErr w:type="spellEnd"/>
      <w:r w:rsidR="0075595E">
        <w:t xml:space="preserve"> i </w:t>
      </w:r>
      <w:r w:rsidR="00356822">
        <w:t>uruchomiony</w:t>
      </w:r>
      <w:r w:rsidR="0075595E">
        <w:t xml:space="preserve"> na serwerze aplikacyjnym </w:t>
      </w:r>
      <w:proofErr w:type="spellStart"/>
      <w:r w:rsidR="0075595E">
        <w:t>Wildfly</w:t>
      </w:r>
      <w:proofErr w:type="spellEnd"/>
      <w:r w:rsidR="0075595E">
        <w:t>.</w:t>
      </w:r>
    </w:p>
    <w:p w:rsidR="007F7B19" w:rsidRDefault="007F7B19" w:rsidP="00D872F7">
      <w:pPr>
        <w:spacing w:line="360" w:lineRule="auto"/>
      </w:pPr>
    </w:p>
    <w:p w:rsidR="007F7B19" w:rsidRDefault="007F7B19" w:rsidP="00D872F7">
      <w:pPr>
        <w:pStyle w:val="Nagwek2"/>
        <w:spacing w:line="360" w:lineRule="auto"/>
      </w:pPr>
      <w:bookmarkStart w:id="128" w:name="_Toc449204635"/>
      <w:r>
        <w:t xml:space="preserve">Opis aplikacji </w:t>
      </w:r>
      <w:proofErr w:type="spellStart"/>
      <w:r>
        <w:t>DronVision</w:t>
      </w:r>
      <w:bookmarkEnd w:id="128"/>
      <w:proofErr w:type="spellEnd"/>
    </w:p>
    <w:p w:rsidR="007F7B19" w:rsidRPr="007F7B19" w:rsidRDefault="007F7B19" w:rsidP="00D872F7">
      <w:pPr>
        <w:spacing w:line="360" w:lineRule="auto"/>
      </w:pPr>
    </w:p>
    <w:p w:rsidR="00A30B0E" w:rsidRDefault="002A00D7" w:rsidP="00D872F7">
      <w:pPr>
        <w:spacing w:line="360" w:lineRule="auto"/>
      </w:pPr>
      <w:r>
        <w:tab/>
        <w:t>Aplikacja</w:t>
      </w:r>
      <w:r w:rsidR="00356822">
        <w:t xml:space="preserve"> </w:t>
      </w:r>
      <w:proofErr w:type="spellStart"/>
      <w:r w:rsidR="00356822">
        <w:t>DronVision</w:t>
      </w:r>
      <w:proofErr w:type="spellEnd"/>
      <w:r w:rsidR="00034DA0">
        <w:t xml:space="preserve"> jest główną aplikacją kliencką i jako jedyna z prezentowanych modułów posiadana interfejs użytkownika. </w:t>
      </w:r>
      <w:r w:rsidR="006C0C2E">
        <w:t>P</w:t>
      </w:r>
      <w:r>
        <w:t xml:space="preserve">ozwala na </w:t>
      </w:r>
      <w:r w:rsidR="00DF4CF1">
        <w:t>interakcję z systemem, zgodnie z</w:t>
      </w:r>
      <w:r w:rsidR="007F7B19">
        <w:t>e</w:t>
      </w:r>
      <w:r w:rsidR="00DF4CF1">
        <w:t xml:space="preserve"> specyfikacją ustaloną w fazie analizy wy</w:t>
      </w:r>
      <w:r w:rsidR="006C0C2E">
        <w:t>magań, a jej podstawowym zadaniem jest wizualiz</w:t>
      </w:r>
      <w:r w:rsidR="006C0C2E">
        <w:t>a</w:t>
      </w:r>
      <w:r w:rsidR="006C0C2E">
        <w:t>cja obszaru przeszukanego.</w:t>
      </w:r>
      <w:r w:rsidR="00F02143">
        <w:t xml:space="preserve"> Aplikacja ta zapewnia użytkownikowi szereg funkcji takich jak: zmiana preferencji wizualizacji, przeglądanie historii wizualizacji, obejrzenie symulacji, czy zmiana ustawień konta.</w:t>
      </w:r>
      <w:r w:rsidR="006C0C2E">
        <w:t xml:space="preserve"> </w:t>
      </w:r>
      <w:r w:rsidR="00A30B0E">
        <w:t>W dalszych podrozdziałach zostaną zaprezentowane poszczególne widoki aplika</w:t>
      </w:r>
      <w:r w:rsidR="006C0C2E">
        <w:t>cji</w:t>
      </w:r>
      <w:r w:rsidR="00A30B0E">
        <w:t xml:space="preserve"> wraz z opisem zapewnianych przez nie funkcji.</w:t>
      </w: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8C6403" w:rsidRDefault="007F7B19" w:rsidP="00D872F7">
      <w:pPr>
        <w:pStyle w:val="Nagwek3"/>
        <w:spacing w:line="360" w:lineRule="auto"/>
      </w:pPr>
      <w:bookmarkStart w:id="129" w:name="_Toc449204636"/>
      <w:r>
        <w:lastRenderedPageBreak/>
        <w:t>Widok</w:t>
      </w:r>
      <w:r w:rsidR="00A13E48">
        <w:t>i</w:t>
      </w:r>
      <w:r>
        <w:t xml:space="preserve"> logowania</w:t>
      </w:r>
      <w:bookmarkEnd w:id="129"/>
    </w:p>
    <w:p w:rsidR="00752B96" w:rsidRDefault="00752B96" w:rsidP="00D872F7">
      <w:pPr>
        <w:spacing w:line="360" w:lineRule="auto"/>
      </w:pPr>
    </w:p>
    <w:p w:rsidR="008C6403" w:rsidRDefault="00752B96" w:rsidP="00D872F7">
      <w:pPr>
        <w:spacing w:line="360" w:lineRule="auto"/>
      </w:pPr>
      <w:r>
        <w:tab/>
      </w:r>
      <w:r w:rsidR="006C0C2E">
        <w:t xml:space="preserve">Jest to pierwszy widok jaki ukazuje się użytkownikowi po włączeniu aplikacji. </w:t>
      </w:r>
      <w:r>
        <w:t>Log</w:t>
      </w:r>
      <w:r>
        <w:t>o</w:t>
      </w:r>
      <w:r>
        <w:t>wanie do systemu odbywa się poprzez podan</w:t>
      </w:r>
      <w:r w:rsidR="006C0C2E">
        <w:t>i</w:t>
      </w:r>
      <w:r>
        <w:t xml:space="preserve">e </w:t>
      </w:r>
      <w:proofErr w:type="spellStart"/>
      <w:r>
        <w:t>loginu</w:t>
      </w:r>
      <w:proofErr w:type="spellEnd"/>
      <w:r>
        <w:t xml:space="preserve"> i ha</w:t>
      </w:r>
      <w:r w:rsidR="006C0C2E">
        <w:t xml:space="preserve">sła. </w:t>
      </w:r>
      <w:r>
        <w:t>W momencie kliknięcia przyc</w:t>
      </w:r>
      <w:r>
        <w:t>i</w:t>
      </w:r>
      <w:r>
        <w:t>sku "Zaloguj" następuje wstępna walidacja sprawdzająca</w:t>
      </w:r>
      <w:r w:rsidR="006C0C2E">
        <w:t>, czy aplikacja posiada połącze</w:t>
      </w:r>
      <w:r>
        <w:t>nie z Internetem oraz czy oba wymagane pola są wypełnione. W przypadku negatywnego wyniku walidacji zostaje wyświetlony odpowiedni komunikat</w:t>
      </w:r>
      <w:r w:rsidR="006C0C2E">
        <w:t>, a jeśli dane zostały wprowadzone p</w:t>
      </w:r>
      <w:r w:rsidR="006C0C2E">
        <w:t>o</w:t>
      </w:r>
      <w:r w:rsidR="006C0C2E">
        <w:t xml:space="preserve">prawnie </w:t>
      </w:r>
      <w:r>
        <w:t>aplikacja wysyła zapytanie HTTP do serwera i w zależności od odpowiedzi uwierz</w:t>
      </w:r>
      <w:r>
        <w:t>y</w:t>
      </w:r>
      <w:r>
        <w:t xml:space="preserve">telnia użytkownika lub wyświetla komunikat o </w:t>
      </w:r>
      <w:r w:rsidR="006C0C2E">
        <w:t>błędzie</w:t>
      </w:r>
      <w:r>
        <w:t>.</w:t>
      </w:r>
    </w:p>
    <w:p w:rsidR="006C0C2E" w:rsidRDefault="006C0C2E" w:rsidP="00D872F7">
      <w:pPr>
        <w:spacing w:line="360" w:lineRule="auto"/>
      </w:pPr>
    </w:p>
    <w:p w:rsidR="00A6778C" w:rsidRDefault="00A6778C" w:rsidP="00D872F7">
      <w:pPr>
        <w:keepNext/>
        <w:spacing w:line="360" w:lineRule="auto"/>
        <w:jc w:val="center"/>
      </w:pPr>
      <w:r>
        <w:rPr>
          <w:noProof/>
        </w:rPr>
        <w:drawing>
          <wp:inline distT="0" distB="0" distL="0" distR="0">
            <wp:extent cx="6360230" cy="3780000"/>
            <wp:effectExtent l="19050" t="0" r="2470" b="0"/>
            <wp:docPr id="16" name="Obraz 15" descr="logowani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anie.jpeg"/>
                    <pic:cNvPicPr/>
                  </pic:nvPicPr>
                  <pic:blipFill>
                    <a:blip r:embed="rId47" cstate="print"/>
                    <a:stretch>
                      <a:fillRect/>
                    </a:stretch>
                  </pic:blipFill>
                  <pic:spPr>
                    <a:xfrm>
                      <a:off x="0" y="0"/>
                      <a:ext cx="6360230" cy="3780000"/>
                    </a:xfrm>
                    <a:prstGeom prst="rect">
                      <a:avLst/>
                    </a:prstGeom>
                  </pic:spPr>
                </pic:pic>
              </a:graphicData>
            </a:graphic>
          </wp:inline>
        </w:drawing>
      </w:r>
    </w:p>
    <w:p w:rsidR="006C0C2E" w:rsidRDefault="006C0C2E" w:rsidP="00D872F7">
      <w:pPr>
        <w:keepNext/>
        <w:spacing w:line="360" w:lineRule="auto"/>
        <w:jc w:val="center"/>
      </w:pPr>
    </w:p>
    <w:p w:rsidR="00A6778C" w:rsidRDefault="00A6778C" w:rsidP="00D872F7">
      <w:pPr>
        <w:pStyle w:val="Legenda"/>
        <w:spacing w:line="360" w:lineRule="auto"/>
        <w:jc w:val="center"/>
      </w:pPr>
      <w:bookmarkStart w:id="130" w:name="_Toc448663283"/>
      <w:r>
        <w:t xml:space="preserve">Rys. </w:t>
      </w:r>
      <w:fldSimple w:instr=" STYLEREF 1 \s ">
        <w:r w:rsidR="00CE5C59">
          <w:rPr>
            <w:noProof/>
          </w:rPr>
          <w:t>7</w:t>
        </w:r>
      </w:fldSimple>
      <w:r w:rsidR="00CE5C59">
        <w:t>.</w:t>
      </w:r>
      <w:fldSimple w:instr=" SEQ Rys. \* ARABIC \s 1 ">
        <w:r w:rsidR="00CE5C59">
          <w:rPr>
            <w:noProof/>
          </w:rPr>
          <w:t>1</w:t>
        </w:r>
      </w:fldSimple>
      <w:r w:rsidR="00752B96">
        <w:t xml:space="preserve"> Aplikacja </w:t>
      </w:r>
      <w:proofErr w:type="spellStart"/>
      <w:r w:rsidR="00752B96">
        <w:t>DronVision</w:t>
      </w:r>
      <w:proofErr w:type="spellEnd"/>
      <w:r w:rsidR="00752B96">
        <w:t xml:space="preserve"> - w</w:t>
      </w:r>
      <w:r>
        <w:t>idok</w:t>
      </w:r>
      <w:r w:rsidR="00600106">
        <w:t>i</w:t>
      </w:r>
      <w:r>
        <w:t xml:space="preserve"> logowania</w:t>
      </w:r>
      <w:bookmarkEnd w:id="130"/>
    </w:p>
    <w:p w:rsidR="007F7B19" w:rsidRDefault="007F7B19"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D872F7" w:rsidRDefault="00D872F7" w:rsidP="00D872F7">
      <w:pPr>
        <w:spacing w:line="360" w:lineRule="auto"/>
      </w:pPr>
    </w:p>
    <w:p w:rsidR="008C6403" w:rsidRDefault="007F7B19" w:rsidP="00D872F7">
      <w:pPr>
        <w:pStyle w:val="Nagwek3"/>
        <w:spacing w:line="360" w:lineRule="auto"/>
      </w:pPr>
      <w:bookmarkStart w:id="131" w:name="_Toc449204637"/>
      <w:r>
        <w:lastRenderedPageBreak/>
        <w:t>Widok</w:t>
      </w:r>
      <w:r w:rsidR="00A13E48">
        <w:t>i</w:t>
      </w:r>
      <w:r>
        <w:t xml:space="preserve"> r</w:t>
      </w:r>
      <w:r w:rsidR="008C6403">
        <w:t>ejestracj</w:t>
      </w:r>
      <w:r w:rsidR="001F04DC">
        <w:t>i</w:t>
      </w:r>
      <w:bookmarkEnd w:id="131"/>
    </w:p>
    <w:p w:rsidR="00752B96" w:rsidRDefault="00752B96" w:rsidP="00D872F7">
      <w:pPr>
        <w:spacing w:line="360" w:lineRule="auto"/>
      </w:pPr>
    </w:p>
    <w:p w:rsidR="00752B96" w:rsidRPr="00752B96" w:rsidRDefault="00752B96" w:rsidP="00D872F7">
      <w:pPr>
        <w:spacing w:line="360" w:lineRule="auto"/>
      </w:pPr>
      <w:r>
        <w:tab/>
        <w:t xml:space="preserve">Widok rejestracji to prosty formularz z polami dotyczącymi: adresu email, imienia, nazwiska, </w:t>
      </w:r>
      <w:proofErr w:type="spellStart"/>
      <w:r>
        <w:t>loginu</w:t>
      </w:r>
      <w:proofErr w:type="spellEnd"/>
      <w:r>
        <w:t xml:space="preserve"> i hasła. W momencie naciśnięcia przycisku załóż konto</w:t>
      </w:r>
      <w:r w:rsidR="006C0C2E">
        <w:t xml:space="preserve"> następuje wstępna w</w:t>
      </w:r>
      <w:r w:rsidR="009338F5">
        <w:t>a</w:t>
      </w:r>
      <w:r w:rsidR="006C0C2E">
        <w:t>l</w:t>
      </w:r>
      <w:r w:rsidR="009338F5">
        <w:t>idacja formularza pod względem wypełnienia wszystkich pól. W przypadku poprawnego wypełnienia</w:t>
      </w:r>
      <w:r w:rsidR="006C0C2E">
        <w:t>, aplikacja wysyła formularz do serwera, a użytkownik zostaje przeniesiony</w:t>
      </w:r>
      <w:r w:rsidR="009338F5">
        <w:t xml:space="preserve"> do widoku logowania wraz z wyświetleniem komunikatu: "Konto zostało utworzone i czeka na zatwierdzenie przez administratora."</w:t>
      </w:r>
      <w:r w:rsidR="006C0C2E">
        <w:t>.</w:t>
      </w:r>
    </w:p>
    <w:p w:rsidR="00A6778C" w:rsidRDefault="00A6778C" w:rsidP="00D872F7">
      <w:pPr>
        <w:spacing w:line="360" w:lineRule="auto"/>
      </w:pPr>
    </w:p>
    <w:p w:rsidR="00752B96" w:rsidRDefault="00A6778C" w:rsidP="00D872F7">
      <w:pPr>
        <w:keepNext/>
        <w:spacing w:line="360" w:lineRule="auto"/>
        <w:jc w:val="center"/>
      </w:pPr>
      <w:r>
        <w:rPr>
          <w:noProof/>
        </w:rPr>
        <w:drawing>
          <wp:inline distT="0" distB="0" distL="0" distR="0">
            <wp:extent cx="4258933" cy="3780000"/>
            <wp:effectExtent l="19050" t="0" r="8267" b="0"/>
            <wp:docPr id="17" name="Obraz 16" descr="rejestracj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jpeg"/>
                    <pic:cNvPicPr/>
                  </pic:nvPicPr>
                  <pic:blipFill>
                    <a:blip r:embed="rId48" cstate="print"/>
                    <a:stretch>
                      <a:fillRect/>
                    </a:stretch>
                  </pic:blipFill>
                  <pic:spPr>
                    <a:xfrm>
                      <a:off x="0" y="0"/>
                      <a:ext cx="4258933" cy="3780000"/>
                    </a:xfrm>
                    <a:prstGeom prst="rect">
                      <a:avLst/>
                    </a:prstGeom>
                  </pic:spPr>
                </pic:pic>
              </a:graphicData>
            </a:graphic>
          </wp:inline>
        </w:drawing>
      </w:r>
    </w:p>
    <w:p w:rsidR="00E90D46" w:rsidRDefault="00E90D46" w:rsidP="00D872F7">
      <w:pPr>
        <w:keepNext/>
        <w:spacing w:line="360" w:lineRule="auto"/>
        <w:jc w:val="center"/>
      </w:pPr>
    </w:p>
    <w:p w:rsidR="00A6778C" w:rsidRDefault="00752B96" w:rsidP="00D872F7">
      <w:pPr>
        <w:pStyle w:val="Legenda"/>
        <w:spacing w:line="360" w:lineRule="auto"/>
        <w:jc w:val="center"/>
      </w:pPr>
      <w:bookmarkStart w:id="132" w:name="_Toc448663284"/>
      <w:r>
        <w:t xml:space="preserve">Rys. </w:t>
      </w:r>
      <w:fldSimple w:instr=" STYLEREF 1 \s ">
        <w:r w:rsidR="00CE5C59">
          <w:rPr>
            <w:noProof/>
          </w:rPr>
          <w:t>7</w:t>
        </w:r>
      </w:fldSimple>
      <w:r w:rsidR="00CE5C59">
        <w:t>.</w:t>
      </w:r>
      <w:fldSimple w:instr=" SEQ Rys. \* ARABIC \s 1 ">
        <w:r w:rsidR="00CE5C59">
          <w:rPr>
            <w:noProof/>
          </w:rPr>
          <w:t>2</w:t>
        </w:r>
      </w:fldSimple>
      <w:r>
        <w:t xml:space="preserve"> Aplikacja </w:t>
      </w:r>
      <w:proofErr w:type="spellStart"/>
      <w:r>
        <w:t>DronVision</w:t>
      </w:r>
      <w:proofErr w:type="spellEnd"/>
      <w:r>
        <w:t xml:space="preserve"> - widok</w:t>
      </w:r>
      <w:r w:rsidR="00600106">
        <w:t>i</w:t>
      </w:r>
      <w:r>
        <w:t xml:space="preserve"> rejestracji</w:t>
      </w:r>
      <w:bookmarkEnd w:id="132"/>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pStyle w:val="Nagwek3"/>
        <w:spacing w:line="360" w:lineRule="auto"/>
      </w:pPr>
      <w:bookmarkStart w:id="133" w:name="_Toc449204638"/>
      <w:r>
        <w:lastRenderedPageBreak/>
        <w:t>Panel nawigacyjny - menu</w:t>
      </w:r>
      <w:bookmarkEnd w:id="133"/>
    </w:p>
    <w:p w:rsidR="00A175CF" w:rsidRDefault="00A175CF" w:rsidP="00D872F7">
      <w:pPr>
        <w:spacing w:line="360" w:lineRule="auto"/>
      </w:pPr>
    </w:p>
    <w:p w:rsidR="00A175CF" w:rsidRDefault="00A175CF" w:rsidP="00D872F7">
      <w:pPr>
        <w:spacing w:line="360" w:lineRule="auto"/>
      </w:pPr>
      <w:r>
        <w:tab/>
      </w:r>
      <w:r w:rsidR="006C0C2E">
        <w:t>Zalogowany u</w:t>
      </w:r>
      <w:r>
        <w:t>żytkownik aplikacji ma możliwość nawigowania między widokami p</w:t>
      </w:r>
      <w:r>
        <w:t>o</w:t>
      </w:r>
      <w:r>
        <w:t>przez wysuwany z lewej strony ekranu panel nawigacyjny. Panel ten jest dostępny z każdego z wido</w:t>
      </w:r>
      <w:r w:rsidR="006C0C2E">
        <w:t>ków aplikacji, dostępnych po uwierzytelnieniu.</w:t>
      </w:r>
    </w:p>
    <w:p w:rsidR="00A175CF" w:rsidRDefault="00A175CF" w:rsidP="00D872F7">
      <w:pPr>
        <w:spacing w:line="360" w:lineRule="auto"/>
      </w:pPr>
    </w:p>
    <w:p w:rsidR="00A175CF" w:rsidRDefault="00A175CF" w:rsidP="00D872F7">
      <w:pPr>
        <w:keepNext/>
        <w:spacing w:line="360" w:lineRule="auto"/>
        <w:jc w:val="center"/>
      </w:pPr>
      <w:r>
        <w:rPr>
          <w:noProof/>
        </w:rPr>
        <w:drawing>
          <wp:inline distT="0" distB="0" distL="0" distR="0">
            <wp:extent cx="2128327" cy="3780000"/>
            <wp:effectExtent l="19050" t="0" r="5273" b="0"/>
            <wp:docPr id="23" name="Obraz 22" descr="men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jpeg"/>
                    <pic:cNvPicPr/>
                  </pic:nvPicPr>
                  <pic:blipFill>
                    <a:blip r:embed="rId49" cstate="print"/>
                    <a:stretch>
                      <a:fillRect/>
                    </a:stretch>
                  </pic:blipFill>
                  <pic:spPr>
                    <a:xfrm>
                      <a:off x="0" y="0"/>
                      <a:ext cx="2128327" cy="3780000"/>
                    </a:xfrm>
                    <a:prstGeom prst="rect">
                      <a:avLst/>
                    </a:prstGeom>
                  </pic:spPr>
                </pic:pic>
              </a:graphicData>
            </a:graphic>
          </wp:inline>
        </w:drawing>
      </w:r>
    </w:p>
    <w:p w:rsidR="00E90D46" w:rsidRDefault="00E90D46" w:rsidP="00D872F7">
      <w:pPr>
        <w:keepNext/>
        <w:spacing w:line="360" w:lineRule="auto"/>
        <w:jc w:val="center"/>
      </w:pPr>
    </w:p>
    <w:p w:rsidR="00A175CF" w:rsidRPr="00A175CF" w:rsidRDefault="00A175CF" w:rsidP="00D872F7">
      <w:pPr>
        <w:pStyle w:val="Legenda"/>
        <w:spacing w:line="360" w:lineRule="auto"/>
        <w:jc w:val="center"/>
      </w:pPr>
      <w:bookmarkStart w:id="134" w:name="_Toc448663285"/>
      <w:r>
        <w:t xml:space="preserve">Rys. </w:t>
      </w:r>
      <w:fldSimple w:instr=" STYLEREF 1 \s ">
        <w:r w:rsidR="00CE5C59">
          <w:rPr>
            <w:noProof/>
          </w:rPr>
          <w:t>7</w:t>
        </w:r>
      </w:fldSimple>
      <w:r w:rsidR="00CE5C59">
        <w:t>.</w:t>
      </w:r>
      <w:fldSimple w:instr=" SEQ Rys. \* ARABIC \s 1 ">
        <w:r w:rsidR="00CE5C59">
          <w:rPr>
            <w:noProof/>
          </w:rPr>
          <w:t>3</w:t>
        </w:r>
      </w:fldSimple>
      <w:r>
        <w:t xml:space="preserve"> Aplikacja </w:t>
      </w:r>
      <w:proofErr w:type="spellStart"/>
      <w:r>
        <w:t>DronVision</w:t>
      </w:r>
      <w:proofErr w:type="spellEnd"/>
      <w:r>
        <w:t xml:space="preserve"> - widok menu</w:t>
      </w:r>
      <w:bookmarkEnd w:id="134"/>
    </w:p>
    <w:p w:rsidR="009338F5" w:rsidRPr="009338F5" w:rsidRDefault="009338F5" w:rsidP="00D872F7">
      <w:pPr>
        <w:spacing w:line="360" w:lineRule="auto"/>
      </w:pPr>
    </w:p>
    <w:p w:rsidR="00A6778C" w:rsidRDefault="00A6778C"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CE6820" w:rsidRDefault="00CE6820" w:rsidP="00D872F7">
      <w:pPr>
        <w:spacing w:line="360" w:lineRule="auto"/>
      </w:pPr>
    </w:p>
    <w:p w:rsidR="00D872F7" w:rsidRPr="00A6778C" w:rsidRDefault="00D872F7" w:rsidP="00D872F7">
      <w:pPr>
        <w:spacing w:line="360" w:lineRule="auto"/>
      </w:pPr>
    </w:p>
    <w:p w:rsidR="008C6403" w:rsidRDefault="007F7B19" w:rsidP="00D872F7">
      <w:pPr>
        <w:pStyle w:val="Nagwek3"/>
        <w:spacing w:line="360" w:lineRule="auto"/>
      </w:pPr>
      <w:bookmarkStart w:id="135" w:name="_Toc449204639"/>
      <w:r>
        <w:lastRenderedPageBreak/>
        <w:t>Widok</w:t>
      </w:r>
      <w:r w:rsidR="00A13E48">
        <w:t>i</w:t>
      </w:r>
      <w:r>
        <w:t xml:space="preserve"> w</w:t>
      </w:r>
      <w:r w:rsidR="008C6403">
        <w:t>izualizacj</w:t>
      </w:r>
      <w:r>
        <w:t>i</w:t>
      </w:r>
      <w:bookmarkEnd w:id="135"/>
    </w:p>
    <w:p w:rsidR="00A175CF" w:rsidRDefault="00A175CF" w:rsidP="00D872F7">
      <w:pPr>
        <w:spacing w:line="360" w:lineRule="auto"/>
      </w:pPr>
    </w:p>
    <w:p w:rsidR="00A175CF" w:rsidRDefault="00CE6820" w:rsidP="00D872F7">
      <w:pPr>
        <w:spacing w:line="360" w:lineRule="auto"/>
      </w:pPr>
      <w:r>
        <w:tab/>
        <w:t xml:space="preserve">Widok wizualizacji jest głównym widokiem aplikacji, dostępnym </w:t>
      </w:r>
      <w:r w:rsidR="00600106">
        <w:t>dla zalogowanego użytkownika</w:t>
      </w:r>
      <w:r>
        <w:t xml:space="preserve">. Przedstawia mapę, na której wizualizowane są </w:t>
      </w:r>
      <w:proofErr w:type="spellStart"/>
      <w:r>
        <w:t>drony</w:t>
      </w:r>
      <w:proofErr w:type="spellEnd"/>
      <w:r>
        <w:t xml:space="preserve"> i ich obszary przeszukane. Widok ten sam w sobie nie zapewnia dodatkowych opcji i służy jedynie do śledzenia efektów wizualizacji.</w:t>
      </w:r>
    </w:p>
    <w:p w:rsidR="00600106" w:rsidRDefault="00600106" w:rsidP="00D872F7">
      <w:pPr>
        <w:spacing w:line="360" w:lineRule="auto"/>
      </w:pPr>
    </w:p>
    <w:p w:rsidR="00600106" w:rsidRDefault="00600106" w:rsidP="00600106">
      <w:pPr>
        <w:keepNext/>
        <w:spacing w:line="360" w:lineRule="auto"/>
        <w:jc w:val="center"/>
      </w:pPr>
      <w:r>
        <w:rPr>
          <w:noProof/>
        </w:rPr>
        <w:drawing>
          <wp:inline distT="0" distB="0" distL="0" distR="0">
            <wp:extent cx="4212942" cy="3780000"/>
            <wp:effectExtent l="19050" t="0" r="0" b="0"/>
            <wp:docPr id="34" name="Obraz 33" descr="wizualizacja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zualizacja_all.jpg"/>
                    <pic:cNvPicPr/>
                  </pic:nvPicPr>
                  <pic:blipFill>
                    <a:blip r:embed="rId50" cstate="print"/>
                    <a:stretch>
                      <a:fillRect/>
                    </a:stretch>
                  </pic:blipFill>
                  <pic:spPr>
                    <a:xfrm>
                      <a:off x="0" y="0"/>
                      <a:ext cx="4212942" cy="3780000"/>
                    </a:xfrm>
                    <a:prstGeom prst="rect">
                      <a:avLst/>
                    </a:prstGeom>
                  </pic:spPr>
                </pic:pic>
              </a:graphicData>
            </a:graphic>
          </wp:inline>
        </w:drawing>
      </w:r>
    </w:p>
    <w:p w:rsidR="00600106" w:rsidRDefault="00600106" w:rsidP="00600106">
      <w:pPr>
        <w:pStyle w:val="Legenda"/>
        <w:jc w:val="center"/>
      </w:pPr>
      <w:bookmarkStart w:id="136" w:name="_Toc448663286"/>
      <w:r>
        <w:t xml:space="preserve">Rys. </w:t>
      </w:r>
      <w:fldSimple w:instr=" STYLEREF 1 \s ">
        <w:r w:rsidR="00CE5C59">
          <w:rPr>
            <w:noProof/>
          </w:rPr>
          <w:t>7</w:t>
        </w:r>
      </w:fldSimple>
      <w:r w:rsidR="00CE5C59">
        <w:t>.</w:t>
      </w:r>
      <w:fldSimple w:instr=" SEQ Rys. \* ARABIC \s 1 ">
        <w:r w:rsidR="00CE5C59">
          <w:rPr>
            <w:noProof/>
          </w:rPr>
          <w:t>4</w:t>
        </w:r>
      </w:fldSimple>
      <w:r>
        <w:t xml:space="preserve"> Aplikacja </w:t>
      </w:r>
      <w:proofErr w:type="spellStart"/>
      <w:r>
        <w:t>DronVision</w:t>
      </w:r>
      <w:proofErr w:type="spellEnd"/>
      <w:r>
        <w:t xml:space="preserve"> - widoki wizualizacji</w:t>
      </w:r>
      <w:bookmarkEnd w:id="136"/>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D872F7" w:rsidRDefault="00D872F7" w:rsidP="00D872F7">
      <w:pPr>
        <w:spacing w:line="360" w:lineRule="auto"/>
      </w:pPr>
    </w:p>
    <w:p w:rsidR="00600106" w:rsidRDefault="00600106" w:rsidP="00D872F7">
      <w:pPr>
        <w:spacing w:line="360" w:lineRule="auto"/>
      </w:pPr>
    </w:p>
    <w:p w:rsidR="008C6403" w:rsidRDefault="007F7B19" w:rsidP="00D872F7">
      <w:pPr>
        <w:pStyle w:val="Nagwek3"/>
        <w:spacing w:line="360" w:lineRule="auto"/>
      </w:pPr>
      <w:bookmarkStart w:id="137" w:name="_Toc449204640"/>
      <w:r>
        <w:lastRenderedPageBreak/>
        <w:t>Widok u</w:t>
      </w:r>
      <w:r w:rsidR="006E29C9">
        <w:t>stawie</w:t>
      </w:r>
      <w:r>
        <w:t>ń</w:t>
      </w:r>
      <w:r w:rsidR="008C6403">
        <w:t xml:space="preserve"> preferencji wizualizacji</w:t>
      </w:r>
      <w:bookmarkEnd w:id="137"/>
    </w:p>
    <w:p w:rsidR="009338F5" w:rsidRDefault="009338F5" w:rsidP="00D872F7">
      <w:pPr>
        <w:spacing w:line="360" w:lineRule="auto"/>
      </w:pPr>
    </w:p>
    <w:p w:rsidR="009338F5" w:rsidRPr="009338F5" w:rsidRDefault="009338F5" w:rsidP="00D872F7">
      <w:pPr>
        <w:spacing w:line="360" w:lineRule="auto"/>
      </w:pPr>
      <w:r>
        <w:tab/>
        <w:t>Ten widok pozwala użytkownikowi aplikacji na określenie preferencji dotyczących wizualizacji. Jest on widokiem przewijanym i składa się z trzech list, z których każda w</w:t>
      </w:r>
      <w:r>
        <w:t>y</w:t>
      </w:r>
      <w:r>
        <w:t xml:space="preserve">świetla te same </w:t>
      </w:r>
      <w:proofErr w:type="spellStart"/>
      <w:r>
        <w:t>drony</w:t>
      </w:r>
      <w:proofErr w:type="spellEnd"/>
      <w:r w:rsidR="00C40905">
        <w:t>,</w:t>
      </w:r>
      <w:r>
        <w:t xml:space="preserve"> przypisane do użytkownika przez administratora systemu. Użytkownik ma możliwość określenia jednego </w:t>
      </w:r>
      <w:proofErr w:type="spellStart"/>
      <w:r>
        <w:t>drona</w:t>
      </w:r>
      <w:proofErr w:type="spellEnd"/>
      <w:r>
        <w:t xml:space="preserve">, za którym będzie podążać kamera mapy w trakcie wizualizacji oraz </w:t>
      </w:r>
      <w:r w:rsidR="00C40905">
        <w:t xml:space="preserve">od zera do maksymalnej liczby dostępnych </w:t>
      </w:r>
      <w:r>
        <w:t xml:space="preserve">dronów pokazanych na mapie oraz </w:t>
      </w:r>
      <w:r w:rsidR="00C40905">
        <w:t>tych</w:t>
      </w:r>
      <w:r>
        <w:t>, dla których będzie rysowany obszar przeszukany.</w:t>
      </w:r>
    </w:p>
    <w:p w:rsidR="00752B96" w:rsidRDefault="00752B96" w:rsidP="00D872F7">
      <w:pPr>
        <w:spacing w:line="360" w:lineRule="auto"/>
      </w:pPr>
    </w:p>
    <w:p w:rsidR="00752B96" w:rsidRDefault="00752B96" w:rsidP="00D872F7">
      <w:pPr>
        <w:keepNext/>
        <w:spacing w:line="360" w:lineRule="auto"/>
        <w:jc w:val="center"/>
      </w:pPr>
      <w:r>
        <w:rPr>
          <w:noProof/>
        </w:rPr>
        <w:drawing>
          <wp:inline distT="0" distB="0" distL="0" distR="0">
            <wp:extent cx="2128327" cy="3780000"/>
            <wp:effectExtent l="19050" t="0" r="5273" b="0"/>
            <wp:docPr id="18" name="Obraz 17" descr="preferencj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je.jpeg"/>
                    <pic:cNvPicPr/>
                  </pic:nvPicPr>
                  <pic:blipFill>
                    <a:blip r:embed="rId51" cstate="print"/>
                    <a:stretch>
                      <a:fillRect/>
                    </a:stretch>
                  </pic:blipFill>
                  <pic:spPr>
                    <a:xfrm>
                      <a:off x="0" y="0"/>
                      <a:ext cx="2128327" cy="3780000"/>
                    </a:xfrm>
                    <a:prstGeom prst="rect">
                      <a:avLst/>
                    </a:prstGeom>
                  </pic:spPr>
                </pic:pic>
              </a:graphicData>
            </a:graphic>
          </wp:inline>
        </w:drawing>
      </w:r>
    </w:p>
    <w:p w:rsidR="00E90D46" w:rsidRDefault="00E90D46" w:rsidP="00D872F7">
      <w:pPr>
        <w:keepNext/>
        <w:spacing w:line="360" w:lineRule="auto"/>
        <w:jc w:val="center"/>
      </w:pPr>
    </w:p>
    <w:p w:rsidR="00752B96" w:rsidRDefault="00752B96" w:rsidP="00D872F7">
      <w:pPr>
        <w:pStyle w:val="Legenda"/>
        <w:spacing w:line="360" w:lineRule="auto"/>
        <w:jc w:val="center"/>
      </w:pPr>
      <w:bookmarkStart w:id="138" w:name="_Toc448663287"/>
      <w:r>
        <w:t xml:space="preserve">Rys. </w:t>
      </w:r>
      <w:fldSimple w:instr=" STYLEREF 1 \s ">
        <w:r w:rsidR="00CE5C59">
          <w:rPr>
            <w:noProof/>
          </w:rPr>
          <w:t>7</w:t>
        </w:r>
      </w:fldSimple>
      <w:r w:rsidR="00CE5C59">
        <w:t>.</w:t>
      </w:r>
      <w:fldSimple w:instr=" SEQ Rys. \* ARABIC \s 1 ">
        <w:r w:rsidR="00CE5C59">
          <w:rPr>
            <w:noProof/>
          </w:rPr>
          <w:t>5</w:t>
        </w:r>
      </w:fldSimple>
      <w:r>
        <w:t xml:space="preserve"> Aplikacja </w:t>
      </w:r>
      <w:proofErr w:type="spellStart"/>
      <w:r>
        <w:t>DronVision</w:t>
      </w:r>
      <w:proofErr w:type="spellEnd"/>
      <w:r>
        <w:t xml:space="preserve"> - widok preferencje wizualizacji</w:t>
      </w:r>
      <w:bookmarkEnd w:id="138"/>
    </w:p>
    <w:p w:rsidR="00752B96" w:rsidRPr="00752B96" w:rsidRDefault="00752B96" w:rsidP="00D872F7">
      <w:pPr>
        <w:spacing w:line="360" w:lineRule="auto"/>
        <w:jc w:val="center"/>
      </w:pPr>
    </w:p>
    <w:p w:rsidR="008C6403" w:rsidRDefault="008C6403" w:rsidP="00D872F7">
      <w:pPr>
        <w:spacing w:line="360" w:lineRule="auto"/>
      </w:pPr>
    </w:p>
    <w:p w:rsidR="00817438" w:rsidRDefault="00817438" w:rsidP="00D872F7">
      <w:pPr>
        <w:spacing w:line="360" w:lineRule="auto"/>
      </w:pPr>
    </w:p>
    <w:p w:rsidR="00D872F7" w:rsidRDefault="00D872F7" w:rsidP="00D872F7">
      <w:pPr>
        <w:spacing w:line="360" w:lineRule="auto"/>
      </w:pPr>
    </w:p>
    <w:p w:rsidR="00600106" w:rsidRDefault="00600106" w:rsidP="00D872F7">
      <w:pPr>
        <w:spacing w:line="360" w:lineRule="auto"/>
      </w:pPr>
    </w:p>
    <w:p w:rsidR="00600106" w:rsidRDefault="00600106" w:rsidP="00D872F7">
      <w:pPr>
        <w:spacing w:line="360" w:lineRule="auto"/>
      </w:pPr>
    </w:p>
    <w:p w:rsidR="008C6403" w:rsidRDefault="007F7B19" w:rsidP="00D872F7">
      <w:pPr>
        <w:pStyle w:val="Nagwek3"/>
        <w:spacing w:line="360" w:lineRule="auto"/>
      </w:pPr>
      <w:bookmarkStart w:id="139" w:name="_Toc449204641"/>
      <w:r>
        <w:lastRenderedPageBreak/>
        <w:t>Widok</w:t>
      </w:r>
      <w:r w:rsidR="00A13E48">
        <w:t>i</w:t>
      </w:r>
      <w:r w:rsidR="008C6403">
        <w:t xml:space="preserve"> historii wizualizacji</w:t>
      </w:r>
      <w:bookmarkEnd w:id="139"/>
    </w:p>
    <w:p w:rsidR="009338F5" w:rsidRDefault="009338F5" w:rsidP="00D872F7">
      <w:pPr>
        <w:spacing w:line="360" w:lineRule="auto"/>
      </w:pPr>
    </w:p>
    <w:p w:rsidR="00C40905" w:rsidRDefault="009338F5" w:rsidP="00600106">
      <w:pPr>
        <w:spacing w:line="360" w:lineRule="auto"/>
      </w:pPr>
      <w:r>
        <w:tab/>
      </w:r>
      <w:r w:rsidR="00C40905">
        <w:t>Aplikacja udostępnia możliwość przeglądania historii wizualizacji dla konkretnych dronów i ich sesji. Po wybraniu z menu tej funkcji zostanie wyświetlony widok z listą przyp</w:t>
      </w:r>
      <w:r w:rsidR="00C40905">
        <w:t>i</w:t>
      </w:r>
      <w:r w:rsidR="00C40905">
        <w:t xml:space="preserve">sanych do użytkownika dronów. </w:t>
      </w:r>
      <w:r>
        <w:t>Po wybraniu jednego z pojazdów, w kolejnym widoku uży</w:t>
      </w:r>
      <w:r>
        <w:t>t</w:t>
      </w:r>
      <w:r>
        <w:t>kownik ma możliwość wybrania jednej z dziesięciu ostatnich sesji wizualizujących, poszer</w:t>
      </w:r>
      <w:r>
        <w:t>e</w:t>
      </w:r>
      <w:r>
        <w:t xml:space="preserve">gowanych </w:t>
      </w:r>
      <w:r w:rsidR="00C40905">
        <w:t xml:space="preserve">malejąco zgodnie z ich </w:t>
      </w:r>
      <w:r>
        <w:t>dat</w:t>
      </w:r>
      <w:r w:rsidR="00C40905">
        <w:t>ą</w:t>
      </w:r>
      <w:r>
        <w:t xml:space="preserve"> przeprowadzenia. Po wybraniu sesji wyświetlany jest widok mapy w trybie historii, wraz z </w:t>
      </w:r>
      <w:r w:rsidR="00C40905">
        <w:t xml:space="preserve">narysowanym </w:t>
      </w:r>
      <w:r>
        <w:t>obszarem przeszukany</w:t>
      </w:r>
      <w:r w:rsidR="00C40905">
        <w:t>m</w:t>
      </w:r>
      <w:r>
        <w:t xml:space="preserve"> dla danej sesji. Powrót do wizualizacji bieżącej jest możliwy poprzez </w:t>
      </w:r>
      <w:r w:rsidR="00C40905">
        <w:t xml:space="preserve">naciśnięcie </w:t>
      </w:r>
      <w:r w:rsidR="00A175CF">
        <w:t>przycisk</w:t>
      </w:r>
      <w:r w:rsidR="00C40905">
        <w:t>u</w:t>
      </w:r>
      <w:r w:rsidR="00A175CF">
        <w:t xml:space="preserve"> wstecz </w:t>
      </w:r>
      <w:r w:rsidR="00C40905">
        <w:t xml:space="preserve">telefonu </w:t>
      </w:r>
      <w:r w:rsidR="00A175CF">
        <w:t>lub</w:t>
      </w:r>
      <w:r w:rsidR="00C40905">
        <w:t xml:space="preserve"> programowego przycisku </w:t>
      </w:r>
      <w:r w:rsidR="00A175CF">
        <w:t xml:space="preserve"> "Wyjdź z trybu historii".</w:t>
      </w:r>
    </w:p>
    <w:p w:rsidR="00C40905" w:rsidRDefault="00C40905" w:rsidP="00D872F7">
      <w:pPr>
        <w:spacing w:line="360" w:lineRule="auto"/>
        <w:jc w:val="center"/>
      </w:pPr>
    </w:p>
    <w:p w:rsidR="00E90D46" w:rsidRDefault="00E90D46" w:rsidP="00D872F7">
      <w:pPr>
        <w:keepNext/>
        <w:spacing w:line="360" w:lineRule="auto"/>
      </w:pPr>
      <w:r>
        <w:rPr>
          <w:noProof/>
        </w:rPr>
        <w:drawing>
          <wp:inline distT="0" distB="0" distL="0" distR="0">
            <wp:extent cx="6356894" cy="3780000"/>
            <wp:effectExtent l="19050" t="0" r="5806" b="0"/>
            <wp:docPr id="4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6356894" cy="3780000"/>
                    </a:xfrm>
                    <a:prstGeom prst="rect">
                      <a:avLst/>
                    </a:prstGeom>
                    <a:noFill/>
                    <a:ln w="9525">
                      <a:noFill/>
                      <a:miter lim="800000"/>
                      <a:headEnd/>
                      <a:tailEnd/>
                    </a:ln>
                  </pic:spPr>
                </pic:pic>
              </a:graphicData>
            </a:graphic>
          </wp:inline>
        </w:drawing>
      </w:r>
    </w:p>
    <w:p w:rsidR="00817438" w:rsidRDefault="003E22D8" w:rsidP="00D872F7">
      <w:pPr>
        <w:pStyle w:val="Legenda"/>
        <w:spacing w:line="360" w:lineRule="auto"/>
        <w:jc w:val="center"/>
      </w:pPr>
      <w:fldSimple w:instr=" STYLEREF 1 \s ">
        <w:r w:rsidR="00CE5C59">
          <w:rPr>
            <w:noProof/>
          </w:rPr>
          <w:t>7</w:t>
        </w:r>
      </w:fldSimple>
      <w:r w:rsidR="00CE5C59">
        <w:t>.</w:t>
      </w:r>
      <w:fldSimple w:instr=" SEQ Rys. \* ARABIC \s 1 ">
        <w:r w:rsidR="00CE5C59">
          <w:rPr>
            <w:noProof/>
          </w:rPr>
          <w:t>6</w:t>
        </w:r>
      </w:fldSimple>
      <w:bookmarkStart w:id="140" w:name="_Toc448663288"/>
      <w:r w:rsidR="00C40905">
        <w:t xml:space="preserve"> Aplikacja </w:t>
      </w:r>
      <w:proofErr w:type="spellStart"/>
      <w:r w:rsidR="00C40905">
        <w:t>DronVision</w:t>
      </w:r>
      <w:proofErr w:type="spellEnd"/>
      <w:r w:rsidR="00C40905">
        <w:t xml:space="preserve"> - widoki historii wizualizacji</w:t>
      </w:r>
      <w:bookmarkEnd w:id="140"/>
      <w:r w:rsidR="00F63E46">
        <w:t xml:space="preserve"> </w:t>
      </w:r>
    </w:p>
    <w:p w:rsidR="00817438" w:rsidRDefault="00817438" w:rsidP="00D872F7">
      <w:pPr>
        <w:spacing w:line="360" w:lineRule="auto"/>
      </w:pPr>
    </w:p>
    <w:p w:rsidR="00817438" w:rsidRDefault="00817438" w:rsidP="00D872F7">
      <w:pPr>
        <w:spacing w:line="360" w:lineRule="auto"/>
      </w:pPr>
    </w:p>
    <w:p w:rsidR="00817438" w:rsidRDefault="00817438" w:rsidP="00D872F7">
      <w:pPr>
        <w:spacing w:line="360" w:lineRule="auto"/>
      </w:pPr>
    </w:p>
    <w:p w:rsidR="00600106" w:rsidRDefault="00600106" w:rsidP="00D872F7">
      <w:pPr>
        <w:spacing w:line="360" w:lineRule="auto"/>
      </w:pPr>
    </w:p>
    <w:p w:rsidR="00600106" w:rsidRPr="008C6403" w:rsidRDefault="00600106" w:rsidP="00D872F7">
      <w:pPr>
        <w:spacing w:line="360" w:lineRule="auto"/>
      </w:pPr>
    </w:p>
    <w:p w:rsidR="008C6403" w:rsidRDefault="007F7B19" w:rsidP="00D872F7">
      <w:pPr>
        <w:pStyle w:val="Nagwek3"/>
        <w:spacing w:line="360" w:lineRule="auto"/>
      </w:pPr>
      <w:bookmarkStart w:id="141" w:name="_Toc449204642"/>
      <w:r>
        <w:lastRenderedPageBreak/>
        <w:t>Widok</w:t>
      </w:r>
      <w:r w:rsidR="00A13E48">
        <w:t>i</w:t>
      </w:r>
      <w:r>
        <w:t xml:space="preserve"> symulacji</w:t>
      </w:r>
      <w:bookmarkEnd w:id="141"/>
    </w:p>
    <w:p w:rsidR="00CE6820" w:rsidRDefault="00CE6820" w:rsidP="00D872F7">
      <w:pPr>
        <w:spacing w:line="360" w:lineRule="auto"/>
      </w:pPr>
    </w:p>
    <w:p w:rsidR="00CE6820" w:rsidRDefault="00CE6820" w:rsidP="00D872F7">
      <w:pPr>
        <w:spacing w:line="360" w:lineRule="auto"/>
      </w:pPr>
      <w:r>
        <w:tab/>
        <w:t xml:space="preserve">Widok ten demonstruje działanie aplikacji na przykładzie </w:t>
      </w:r>
      <w:proofErr w:type="spellStart"/>
      <w:r>
        <w:t>drona</w:t>
      </w:r>
      <w:proofErr w:type="spellEnd"/>
      <w:r>
        <w:t xml:space="preserve"> znajdującego się nad najwyższym szczytem polskich Bieszczadów, czyli Tarnicą. Po uruchomieniu symulacji użytkownik w dowolnym momencie ma możliwość jej zatrzymania, </w:t>
      </w:r>
      <w:r w:rsidR="00D872F7">
        <w:t>a pó</w:t>
      </w:r>
      <w:r>
        <w:t xml:space="preserve">źniej </w:t>
      </w:r>
      <w:r w:rsidR="00D872F7">
        <w:t xml:space="preserve">ponownego </w:t>
      </w:r>
      <w:r>
        <w:t>wznowienia, zrestartowania lub po prostu zakończenia. Jeśli symulacja zostanie uruchomiona podczas trwania normalnej wizualizacji widok mapy zostanie przeniesiony nad Tarnicę, a rzeczywista wizualizacja zatrzymana. W momencie wyjścia z trybu symulacji aplikacja p</w:t>
      </w:r>
      <w:r>
        <w:t>o</w:t>
      </w:r>
      <w:r>
        <w:t xml:space="preserve">wróci do ostatniej </w:t>
      </w:r>
      <w:r w:rsidR="00D872F7">
        <w:t xml:space="preserve">znanej </w:t>
      </w:r>
      <w:r>
        <w:t>symulacji, z uwzględnieniem zmian położenia dronów powstałych w czasie trwania symulacji.</w:t>
      </w:r>
    </w:p>
    <w:p w:rsidR="00A175CF" w:rsidRDefault="00A175CF" w:rsidP="00D872F7">
      <w:pPr>
        <w:spacing w:line="360" w:lineRule="auto"/>
      </w:pPr>
    </w:p>
    <w:p w:rsidR="00CE6820" w:rsidRDefault="00CE6820" w:rsidP="00D872F7">
      <w:pPr>
        <w:keepNext/>
        <w:spacing w:line="360" w:lineRule="auto"/>
        <w:jc w:val="center"/>
      </w:pPr>
      <w:r>
        <w:rPr>
          <w:noProof/>
        </w:rPr>
        <w:drawing>
          <wp:inline distT="0" distB="0" distL="0" distR="0">
            <wp:extent cx="6260519" cy="3780000"/>
            <wp:effectExtent l="19050" t="0" r="6931" b="0"/>
            <wp:docPr id="50" name="Obraz 49" descr="symulacja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ulacja_all.jpg"/>
                    <pic:cNvPicPr/>
                  </pic:nvPicPr>
                  <pic:blipFill>
                    <a:blip r:embed="rId53" cstate="print"/>
                    <a:stretch>
                      <a:fillRect/>
                    </a:stretch>
                  </pic:blipFill>
                  <pic:spPr>
                    <a:xfrm>
                      <a:off x="0" y="0"/>
                      <a:ext cx="6260519" cy="3780000"/>
                    </a:xfrm>
                    <a:prstGeom prst="rect">
                      <a:avLst/>
                    </a:prstGeom>
                  </pic:spPr>
                </pic:pic>
              </a:graphicData>
            </a:graphic>
          </wp:inline>
        </w:drawing>
      </w:r>
    </w:p>
    <w:p w:rsidR="00CE6820" w:rsidRDefault="00CE6820" w:rsidP="00D872F7">
      <w:pPr>
        <w:keepNext/>
        <w:spacing w:line="360" w:lineRule="auto"/>
        <w:jc w:val="center"/>
      </w:pPr>
    </w:p>
    <w:p w:rsidR="00817438" w:rsidRDefault="00CE6820" w:rsidP="00D872F7">
      <w:pPr>
        <w:pStyle w:val="Legenda"/>
        <w:spacing w:line="360" w:lineRule="auto"/>
        <w:jc w:val="center"/>
      </w:pPr>
      <w:bookmarkStart w:id="142" w:name="_Toc448663289"/>
      <w:r>
        <w:t xml:space="preserve">Rys. </w:t>
      </w:r>
      <w:fldSimple w:instr=" STYLEREF 1 \s ">
        <w:r w:rsidR="00CE5C59">
          <w:rPr>
            <w:noProof/>
          </w:rPr>
          <w:t>7</w:t>
        </w:r>
      </w:fldSimple>
      <w:r w:rsidR="00CE5C59">
        <w:t>.</w:t>
      </w:r>
      <w:fldSimple w:instr=" SEQ Rys. \* ARABIC \s 1 ">
        <w:r w:rsidR="00CE5C59">
          <w:rPr>
            <w:noProof/>
          </w:rPr>
          <w:t>7</w:t>
        </w:r>
      </w:fldSimple>
      <w:r>
        <w:t xml:space="preserve"> Aplikacja </w:t>
      </w:r>
      <w:proofErr w:type="spellStart"/>
      <w:r>
        <w:t>DronVision</w:t>
      </w:r>
      <w:proofErr w:type="spellEnd"/>
      <w:r>
        <w:t xml:space="preserve"> - widoki symulacji</w:t>
      </w:r>
      <w:bookmarkEnd w:id="142"/>
    </w:p>
    <w:p w:rsidR="00817438" w:rsidRDefault="00817438" w:rsidP="00D872F7">
      <w:pPr>
        <w:spacing w:line="360" w:lineRule="auto"/>
      </w:pPr>
    </w:p>
    <w:p w:rsidR="00817438" w:rsidRDefault="00817438" w:rsidP="00D872F7">
      <w:pPr>
        <w:spacing w:line="360" w:lineRule="auto"/>
      </w:pPr>
    </w:p>
    <w:p w:rsidR="00D872F7" w:rsidRDefault="00D872F7" w:rsidP="00D872F7">
      <w:pPr>
        <w:spacing w:line="360" w:lineRule="auto"/>
      </w:pPr>
    </w:p>
    <w:p w:rsidR="00600106" w:rsidRPr="008C6403" w:rsidRDefault="00600106" w:rsidP="00D872F7">
      <w:pPr>
        <w:spacing w:line="360" w:lineRule="auto"/>
      </w:pPr>
    </w:p>
    <w:p w:rsidR="008C6403" w:rsidRDefault="007F7B19" w:rsidP="00D872F7">
      <w:pPr>
        <w:pStyle w:val="Nagwek3"/>
        <w:spacing w:line="360" w:lineRule="auto"/>
      </w:pPr>
      <w:bookmarkStart w:id="143" w:name="_Toc449204643"/>
      <w:r>
        <w:lastRenderedPageBreak/>
        <w:t>Widoki dodatkowe</w:t>
      </w:r>
      <w:bookmarkEnd w:id="143"/>
    </w:p>
    <w:p w:rsidR="00A175CF" w:rsidRDefault="00A175CF" w:rsidP="00D872F7">
      <w:pPr>
        <w:spacing w:line="360" w:lineRule="auto"/>
      </w:pPr>
    </w:p>
    <w:p w:rsidR="00A175CF" w:rsidRPr="00A175CF" w:rsidRDefault="00A175CF" w:rsidP="00D872F7">
      <w:pPr>
        <w:spacing w:line="360" w:lineRule="auto"/>
      </w:pPr>
      <w:r>
        <w:tab/>
        <w:t xml:space="preserve">W ramach </w:t>
      </w:r>
      <w:r w:rsidR="007F7B19">
        <w:t>widoków</w:t>
      </w:r>
      <w:r>
        <w:t xml:space="preserve"> dodatkowych, niezwiązanych bezpośrednio z funkcją wizualizacji obszaru przeszukanego</w:t>
      </w:r>
      <w:r w:rsidR="00D872F7">
        <w:t>,</w:t>
      </w:r>
      <w:r>
        <w:t xml:space="preserve"> aplikacja zapewnia możliwość edycji ustawień konta takich jak adres email, imię, nazwisko, login, czy hasło oraz dostęp do widoków informacyjnych "O aplikacji" i "O autorze".</w:t>
      </w:r>
      <w:r w:rsidR="00D872F7">
        <w:t xml:space="preserve"> Ze względu na ich niewielkie znaczenie dla merytorycznej części pracy, widoki te nie zostały zaprezentowane.</w:t>
      </w:r>
    </w:p>
    <w:p w:rsidR="008C6403" w:rsidRDefault="00A175CF" w:rsidP="00D872F7">
      <w:pPr>
        <w:spacing w:line="360" w:lineRule="auto"/>
      </w:pPr>
      <w:r>
        <w:tab/>
      </w:r>
    </w:p>
    <w:p w:rsidR="002C6E6D" w:rsidRDefault="002C6E6D" w:rsidP="00D872F7">
      <w:pPr>
        <w:pStyle w:val="Nagwek2"/>
        <w:spacing w:line="360" w:lineRule="auto"/>
      </w:pPr>
      <w:bookmarkStart w:id="144" w:name="_Toc449204644"/>
      <w:r>
        <w:t>Testy</w:t>
      </w:r>
      <w:bookmarkEnd w:id="144"/>
    </w:p>
    <w:p w:rsidR="00133E48" w:rsidRDefault="00133E48" w:rsidP="00D872F7">
      <w:pPr>
        <w:spacing w:line="360" w:lineRule="auto"/>
      </w:pPr>
    </w:p>
    <w:p w:rsidR="00D872F7" w:rsidRDefault="00133E48" w:rsidP="00D872F7">
      <w:pPr>
        <w:spacing w:line="360" w:lineRule="auto"/>
      </w:pPr>
      <w:r>
        <w:tab/>
        <w:t xml:space="preserve">Ze względu na szeroki zakres pracy oraz brak dostępu do rzeczywistego </w:t>
      </w:r>
      <w:proofErr w:type="spellStart"/>
      <w:r>
        <w:t>drona</w:t>
      </w:r>
      <w:proofErr w:type="spellEnd"/>
      <w:r>
        <w:t xml:space="preserve"> testy miał</w:t>
      </w:r>
      <w:r w:rsidR="00D872F7">
        <w:t>y charakter wysoce ograniczony. Były to głównie testy funkcjonalne oraz integracyjne przeprowadzane z wykorzystaniem techniki czarnej skrzynki. System został przetestowany na kilku obszarach Warszawy w trybie pieszym oraz mobilnym. Wyniki testów były zadowal</w:t>
      </w:r>
      <w:r w:rsidR="00D872F7">
        <w:t>a</w:t>
      </w:r>
      <w:r w:rsidR="00D872F7">
        <w:t xml:space="preserve">jące, jednak pokazały, </w:t>
      </w:r>
      <w:r w:rsidR="00627E21">
        <w:t>że</w:t>
      </w:r>
      <w:r w:rsidR="00D872F7">
        <w:t xml:space="preserve"> niektóre elementy aplikacji wymagają optymalizacji wydajności</w:t>
      </w:r>
      <w:r w:rsidR="00D872F7">
        <w:t>o</w:t>
      </w:r>
      <w:r w:rsidR="00D872F7">
        <w:t xml:space="preserve">wej. Stwierdzono, </w:t>
      </w:r>
      <w:r w:rsidR="00627E21">
        <w:t>iż</w:t>
      </w:r>
      <w:r w:rsidR="00D872F7">
        <w:t xml:space="preserve"> może mieć to związek z wykorzystaniem darmowej wersji serwera apl</w:t>
      </w:r>
      <w:r w:rsidR="00D872F7">
        <w:t>i</w:t>
      </w:r>
      <w:r w:rsidR="00D872F7">
        <w:t xml:space="preserve">kacyjnego </w:t>
      </w:r>
      <w:proofErr w:type="spellStart"/>
      <w:r w:rsidR="00627E21">
        <w:t>Wildfly</w:t>
      </w:r>
      <w:proofErr w:type="spellEnd"/>
      <w:r w:rsidR="00627E21">
        <w:t xml:space="preserve"> zamiast wersji komercyjnej oraz</w:t>
      </w:r>
      <w:r w:rsidR="00D872F7">
        <w:t xml:space="preserve"> jego uruchomienia na prywatnym komp</w:t>
      </w:r>
      <w:r w:rsidR="00D872F7">
        <w:t>u</w:t>
      </w:r>
      <w:r w:rsidR="00D872F7">
        <w:t>te</w:t>
      </w:r>
      <w:r w:rsidR="00627E21">
        <w:t xml:space="preserve">rze zamiast na dedykowanej ku temu maszynie wirtualnej. </w:t>
      </w:r>
    </w:p>
    <w:p w:rsidR="00627E21" w:rsidRDefault="00627E21" w:rsidP="00D872F7">
      <w:pPr>
        <w:spacing w:line="360" w:lineRule="auto"/>
      </w:pPr>
      <w:r>
        <w:tab/>
        <w:t>Dodatkowo, przy wykorzystaniu techniki białej skrzynki, przeprowadzono testy w</w:t>
      </w:r>
      <w:r>
        <w:t>y</w:t>
      </w:r>
      <w:r>
        <w:t>dajnościowe polegające na pomiarze czasu przetwarzania poszczególnych metod wywoływ</w:t>
      </w:r>
      <w:r>
        <w:t>a</w:t>
      </w:r>
      <w:r>
        <w:t xml:space="preserve">nych podczas wyznaczania obszaru przeszukanego. Testy te wykazały </w:t>
      </w:r>
      <w:r w:rsidR="00847D66">
        <w:t>niską</w:t>
      </w:r>
      <w:r>
        <w:t xml:space="preserve"> </w:t>
      </w:r>
      <w:r w:rsidR="00847D66">
        <w:t xml:space="preserve">wydajność </w:t>
      </w:r>
      <w:r>
        <w:t>met</w:t>
      </w:r>
      <w:r>
        <w:t>o</w:t>
      </w:r>
      <w:r>
        <w:t>dy odpowiadającej za aktualizację dziur w obszarze dotychczas przeszukanym, co pozwoliło na wprowadzeniem poprawek, które skróciły czas przetwarzania niewydajnej metody.</w:t>
      </w:r>
    </w:p>
    <w:p w:rsidR="00627E21" w:rsidRDefault="00627E21" w:rsidP="00D872F7">
      <w:pPr>
        <w:spacing w:line="360" w:lineRule="auto"/>
      </w:pPr>
      <w:r>
        <w:tab/>
        <w:t>Testy algorytmu przeprowadzono na danych symulacyjny na obszarze polskiej części Bieszczad. Stwierdzono, iż algorytm prawidłowo rozpoznaje wzniesienia i spadki terenu oraz uwzględnia obiekty zasłaniające kamerze część terenu. Testy wykazały również prawidłowe funkcjonowanie algorytmu odpowiadającego za łączenie obszarów.</w:t>
      </w:r>
    </w:p>
    <w:p w:rsidR="00314377" w:rsidRDefault="00314377" w:rsidP="00D872F7">
      <w:pPr>
        <w:spacing w:line="360" w:lineRule="auto"/>
      </w:pPr>
    </w:p>
    <w:p w:rsidR="00752B96" w:rsidRDefault="00752B96" w:rsidP="00D872F7">
      <w:pPr>
        <w:spacing w:line="360" w:lineRule="auto"/>
      </w:pPr>
    </w:p>
    <w:p w:rsidR="00752B96" w:rsidRDefault="00752B96" w:rsidP="00D872F7">
      <w:pPr>
        <w:spacing w:line="360" w:lineRule="auto"/>
      </w:pPr>
    </w:p>
    <w:p w:rsidR="00752B96" w:rsidRDefault="00752B96" w:rsidP="00D872F7">
      <w:pPr>
        <w:spacing w:line="360" w:lineRule="auto"/>
      </w:pPr>
    </w:p>
    <w:p w:rsidR="00817438" w:rsidRPr="00F8306E" w:rsidRDefault="00817438" w:rsidP="007650FC">
      <w:pPr>
        <w:spacing w:line="360" w:lineRule="auto"/>
      </w:pPr>
    </w:p>
    <w:p w:rsidR="00CC6275" w:rsidRDefault="00E57E16" w:rsidP="007650FC">
      <w:pPr>
        <w:pStyle w:val="Nagwek1"/>
        <w:spacing w:line="360" w:lineRule="auto"/>
      </w:pPr>
      <w:bookmarkStart w:id="145" w:name="_Toc449204645"/>
      <w:r>
        <w:lastRenderedPageBreak/>
        <w:t>Podsumowanie</w:t>
      </w:r>
      <w:bookmarkEnd w:id="145"/>
    </w:p>
    <w:p w:rsidR="00266278" w:rsidRDefault="00266278" w:rsidP="00266278"/>
    <w:p w:rsidR="00266278" w:rsidRDefault="000E1647" w:rsidP="00CB7984">
      <w:pPr>
        <w:spacing w:line="360" w:lineRule="auto"/>
      </w:pPr>
      <w:r>
        <w:tab/>
      </w:r>
      <w:r w:rsidR="00E77DDC">
        <w:t xml:space="preserve">Celem </w:t>
      </w:r>
      <w:r w:rsidR="00BD0E09">
        <w:t>niniejszej</w:t>
      </w:r>
      <w:r w:rsidR="00E77DDC">
        <w:t xml:space="preserve"> pracy było </w:t>
      </w:r>
      <w:r w:rsidR="00BF405B">
        <w:t>opracowanie</w:t>
      </w:r>
      <w:r w:rsidR="00E77DDC">
        <w:t xml:space="preserve"> algorytmu umożliwiającego wizualizację obszaru przeszukanego przez bezzałogowe statki powietrzne, potocznie nazywane </w:t>
      </w:r>
      <w:proofErr w:type="spellStart"/>
      <w:r w:rsidR="00E77DDC">
        <w:t>dronami</w:t>
      </w:r>
      <w:proofErr w:type="spellEnd"/>
      <w:r w:rsidR="00E77DDC">
        <w:t>, na podstawie zebranych danych geolokalizacyjnych obiektów i znajomości parametrów k</w:t>
      </w:r>
      <w:r w:rsidR="00E77DDC">
        <w:t>a</w:t>
      </w:r>
      <w:r w:rsidR="00E77DDC">
        <w:t>mer oraz zaprojektowanie i implementacja systemu informatycznego realizującego tę funkcję.</w:t>
      </w:r>
    </w:p>
    <w:p w:rsidR="00E77DDC" w:rsidRDefault="00E77DDC" w:rsidP="00CB7984">
      <w:pPr>
        <w:spacing w:line="360" w:lineRule="auto"/>
      </w:pPr>
      <w:r>
        <w:tab/>
        <w:t>W pierwszej części pracy zostały omówione aspekty teoretyczne związane z porusz</w:t>
      </w:r>
      <w:r>
        <w:t>a</w:t>
      </w:r>
      <w:r>
        <w:t>ną problematyką. Zakres tematyczny pracy okazał się bardzo szeroki i wiązał się ze zgłębi</w:t>
      </w:r>
      <w:r>
        <w:t>e</w:t>
      </w:r>
      <w:r>
        <w:t>niem takich tematów jak geodezyjne powierzchnie odniesienia, numeryczne modele terenu i sposoby ich pozyskiwania, zasada działania systemu nawigacji satelitarnej GPS</w:t>
      </w:r>
      <w:r w:rsidR="00FA7B5E">
        <w:t xml:space="preserve"> oraz różne sposoby określania wysokości nad Ziemią</w:t>
      </w:r>
      <w:r>
        <w:t>.</w:t>
      </w:r>
      <w:r w:rsidR="00FA7B5E">
        <w:t xml:space="preserve"> Dogłębne zapoznanie się z tymi pojęciami pozw</w:t>
      </w:r>
      <w:r w:rsidR="00FA7B5E">
        <w:t>o</w:t>
      </w:r>
      <w:r w:rsidR="00FA7B5E">
        <w:t>liło na zdobycie niezbędnej wiedzy do realizacji dalszych etapów pracy.</w:t>
      </w:r>
    </w:p>
    <w:p w:rsidR="00CB7984" w:rsidRDefault="00FA7B5E" w:rsidP="00CB7984">
      <w:pPr>
        <w:spacing w:line="360" w:lineRule="auto"/>
      </w:pPr>
      <w:r>
        <w:tab/>
      </w:r>
      <w:r w:rsidR="00CB7984">
        <w:t xml:space="preserve">Po części opisującej dziedzinę problemu </w:t>
      </w:r>
      <w:r>
        <w:t xml:space="preserve">dokonano analizy </w:t>
      </w:r>
      <w:r w:rsidR="00CB7984">
        <w:t xml:space="preserve">i porównania </w:t>
      </w:r>
      <w:r>
        <w:t>technologii dostępnych na rynku związanych z projektowanym rozwiązaniem. Przeanalizowano rodzaje aplikacji, dostępne platformy i narzędzia pozwalające na tworzenie oprogramowania. Zdec</w:t>
      </w:r>
      <w:r>
        <w:t>y</w:t>
      </w:r>
      <w:r>
        <w:t>dowano się na konkretne sposoby komunikacji między elementami systemu oraz wybrano format przesyłanych danych. W dalszej części analizy</w:t>
      </w:r>
      <w:r w:rsidR="00CB7984">
        <w:t xml:space="preserve"> skoncentrowano się na zadaniach jakie projektowany system miał spełniać. Wynikiem tej części był logiczny model systemu </w:t>
      </w:r>
      <w:r w:rsidR="00CB7984" w:rsidRPr="00B602EE">
        <w:t>opis</w:t>
      </w:r>
      <w:r w:rsidR="00CB7984" w:rsidRPr="00B602EE">
        <w:t>u</w:t>
      </w:r>
      <w:r w:rsidR="00CB7984" w:rsidRPr="00B602EE">
        <w:t>jący sposób realizacji przez system postawionych wymagań, lecz abstrahujący od szczegółów implementacyjnych.</w:t>
      </w:r>
    </w:p>
    <w:p w:rsidR="00BF405B" w:rsidRDefault="00BF405B" w:rsidP="00CB7984">
      <w:pPr>
        <w:spacing w:line="360" w:lineRule="auto"/>
      </w:pPr>
      <w:r>
        <w:tab/>
        <w:t>Aby umożliwić poprawne funkcjonowanie systemu koniecznym było opracowanie algorytmu umożliwiającego wyznaczanie obszaru przeszukanego. W tym celu w pierwszej kolejności dokonano analizy wymagań i założeń związanych z algorytmem, a następnie p</w:t>
      </w:r>
      <w:r>
        <w:t>o</w:t>
      </w:r>
      <w:r>
        <w:t>dzielono algorytm na trzy części: algorytm wyznaczania otoczki obszaru przeszukanego, a</w:t>
      </w:r>
      <w:r>
        <w:t>l</w:t>
      </w:r>
      <w:r>
        <w:t>gorytm wyznaczani obszarów wewnątrz otoczki, niezarejestrowanych przez kamerę oraz a</w:t>
      </w:r>
      <w:r>
        <w:t>l</w:t>
      </w:r>
      <w:r>
        <w:t>gorytm łączenia pojedynczych obszarów w całość. Pierwsze dwa algorytmy zostały oprac</w:t>
      </w:r>
      <w:r>
        <w:t>o</w:t>
      </w:r>
      <w:r>
        <w:t>wane z wykorzystaniem zasad heurystyki, podczas gdy do implementacji algorytmu łącząc</w:t>
      </w:r>
      <w:r>
        <w:t>e</w:t>
      </w:r>
      <w:r>
        <w:t xml:space="preserve">go obszary wykorzystano naukową teorię kształtów alfa oraz algorytm wyznaczania otoczki alfa-wklęsłej. </w:t>
      </w:r>
    </w:p>
    <w:p w:rsidR="00CB7984" w:rsidRDefault="00CB7984" w:rsidP="00CB7984">
      <w:pPr>
        <w:spacing w:line="360" w:lineRule="auto"/>
      </w:pPr>
      <w:r>
        <w:tab/>
      </w:r>
      <w:r w:rsidRPr="0035099E">
        <w:t>Kolejną fazą po analizie</w:t>
      </w:r>
      <w:r w:rsidR="00BF405B">
        <w:t xml:space="preserve"> i opracowaniu algorytmu</w:t>
      </w:r>
      <w:r w:rsidRPr="0035099E">
        <w:t xml:space="preserve"> </w:t>
      </w:r>
      <w:r>
        <w:t>była</w:t>
      </w:r>
      <w:r w:rsidRPr="0035099E">
        <w:t xml:space="preserve"> f</w:t>
      </w:r>
      <w:r w:rsidR="00DB76A2">
        <w:t xml:space="preserve">aza </w:t>
      </w:r>
      <w:r w:rsidRPr="0035099E">
        <w:t>projektowania systemu, która polega</w:t>
      </w:r>
      <w:r>
        <w:t>ła</w:t>
      </w:r>
      <w:r w:rsidRPr="0035099E">
        <w:t xml:space="preserve"> na przekształceniu modelu analitycznego, czyli opisu systemu z punktu widz</w:t>
      </w:r>
      <w:r w:rsidRPr="0035099E">
        <w:t>e</w:t>
      </w:r>
      <w:r w:rsidRPr="0035099E">
        <w:t>nia aktorów, zrozumiałego dla klienta, w model zawierający informację o wewnętrznej stru</w:t>
      </w:r>
      <w:r w:rsidRPr="0035099E">
        <w:t>k</w:t>
      </w:r>
      <w:r w:rsidRPr="0035099E">
        <w:t>turze systemu, jego konfiguracji sprzętowej oraz sposobach jego realizacji. W efekcie w tra</w:t>
      </w:r>
      <w:r w:rsidRPr="0035099E">
        <w:t>k</w:t>
      </w:r>
      <w:r w:rsidRPr="0035099E">
        <w:t xml:space="preserve">cie tego etapu </w:t>
      </w:r>
      <w:r>
        <w:t>powstały</w:t>
      </w:r>
      <w:r w:rsidRPr="0035099E">
        <w:t>: modele struktury, opisujące statyczną budowę systemu</w:t>
      </w:r>
      <w:r w:rsidR="00DB76A2">
        <w:t xml:space="preserve">, takie jak </w:t>
      </w:r>
      <w:r w:rsidR="00DB76A2">
        <w:lastRenderedPageBreak/>
        <w:t>diagram komponentów, diagramy klas, czy diagram związków encji</w:t>
      </w:r>
      <w:r w:rsidRPr="0035099E">
        <w:t xml:space="preserve"> oraz modele zachowania, opisuj</w:t>
      </w:r>
      <w:r>
        <w:t>ące aspekty dynamiczne systemu takie jak: diagramy ak</w:t>
      </w:r>
      <w:r w:rsidR="00DB76A2">
        <w:t xml:space="preserve">tywności i </w:t>
      </w:r>
      <w:r>
        <w:t>sekwen</w:t>
      </w:r>
      <w:r w:rsidR="00DB76A2">
        <w:t>cji. W r</w:t>
      </w:r>
      <w:r w:rsidR="00DB76A2">
        <w:t>a</w:t>
      </w:r>
      <w:r w:rsidR="00DB76A2">
        <w:t>mach etapu projektowania stworzono również projekt interfejsu graficznego dla aplikacji w</w:t>
      </w:r>
      <w:r w:rsidR="00DB76A2">
        <w:t>i</w:t>
      </w:r>
      <w:r w:rsidR="00DB76A2">
        <w:t>zualizującej.</w:t>
      </w:r>
    </w:p>
    <w:p w:rsidR="00C105C3" w:rsidRDefault="00BD0E09" w:rsidP="00CB7984">
      <w:pPr>
        <w:spacing w:line="360" w:lineRule="auto"/>
      </w:pPr>
      <w:r>
        <w:tab/>
      </w:r>
      <w:r w:rsidR="00C105C3">
        <w:t xml:space="preserve">Ostatnią częścią pracy była </w:t>
      </w:r>
      <w:r w:rsidR="00001B12">
        <w:t xml:space="preserve">implementacja systemu oraz </w:t>
      </w:r>
      <w:r w:rsidR="00C105C3">
        <w:t>prezentacja rozwiązania st</w:t>
      </w:r>
      <w:r w:rsidR="00C105C3">
        <w:t>a</w:t>
      </w:r>
      <w:r w:rsidR="00C105C3">
        <w:t>nowiąca opis stworzonego systemu, z uwzględnieniem podziału na podsystemy oraz przegląd widoków aplikacji klienckiej, służącej do wizualizacji obszaru przeszukanego.</w:t>
      </w:r>
      <w:r w:rsidR="00001B12">
        <w:t xml:space="preserve"> Tę część pracy można potraktować jako swoistą instrukcję korzystania z aplikacji </w:t>
      </w:r>
      <w:proofErr w:type="spellStart"/>
      <w:r w:rsidR="00001B12">
        <w:t>DronVision</w:t>
      </w:r>
      <w:proofErr w:type="spellEnd"/>
      <w:r w:rsidR="00001B12">
        <w:t>.</w:t>
      </w:r>
    </w:p>
    <w:p w:rsidR="00C105C3" w:rsidRDefault="00663C9A" w:rsidP="00CB7984">
      <w:pPr>
        <w:spacing w:line="360" w:lineRule="auto"/>
      </w:pPr>
      <w:r>
        <w:tab/>
        <w:t>W efekcie powyższych działań zrealizowano</w:t>
      </w:r>
      <w:r w:rsidR="00C105C3">
        <w:t xml:space="preserve"> </w:t>
      </w:r>
      <w:r w:rsidR="00930667">
        <w:t>postawione</w:t>
      </w:r>
      <w:r>
        <w:t xml:space="preserve"> na początku tej pracy </w:t>
      </w:r>
      <w:r w:rsidR="00930667">
        <w:t>zał</w:t>
      </w:r>
      <w:r w:rsidR="00930667">
        <w:t>o</w:t>
      </w:r>
      <w:r w:rsidR="00930667">
        <w:t>żenia</w:t>
      </w:r>
      <w:r>
        <w:t xml:space="preserve"> i stworzono narzędzie współpracujące z bezzałogowymi statkami powietrznymi. Praca pozwoliła autorowi na znaczne poszerzenie swojej wiedzy w zakresie informatyki, matemat</w:t>
      </w:r>
      <w:r>
        <w:t>y</w:t>
      </w:r>
      <w:r>
        <w:t>ki, inżynierii oprogramowani, algorytmiki, geomatyki</w:t>
      </w:r>
      <w:r w:rsidR="00930667">
        <w:t xml:space="preserve">, </w:t>
      </w:r>
      <w:r>
        <w:t xml:space="preserve">geofizyki i w wielu innych aspektach, które ciężko przyporządkować do jednej kategorii. </w:t>
      </w:r>
    </w:p>
    <w:p w:rsidR="00DB76A2" w:rsidRDefault="00DB76A2" w:rsidP="00CB7984">
      <w:pPr>
        <w:spacing w:line="360" w:lineRule="auto"/>
      </w:pPr>
      <w:r>
        <w:tab/>
      </w:r>
      <w:r>
        <w:tab/>
      </w:r>
      <w:r>
        <w:tab/>
      </w:r>
    </w:p>
    <w:p w:rsidR="00CB7984" w:rsidRDefault="00CB7984" w:rsidP="00266278"/>
    <w:p w:rsidR="00E77DDC" w:rsidRDefault="00E77DDC" w:rsidP="00266278">
      <w:r>
        <w:tab/>
      </w:r>
    </w:p>
    <w:p w:rsidR="00E77DDC" w:rsidRDefault="00E77DDC" w:rsidP="00266278">
      <w:r>
        <w:tab/>
      </w:r>
    </w:p>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7650FC">
      <w:pPr>
        <w:spacing w:line="360" w:lineRule="auto"/>
      </w:pPr>
    </w:p>
    <w:p w:rsidR="003E1BB7" w:rsidRDefault="000C0588" w:rsidP="007650FC">
      <w:pPr>
        <w:pStyle w:val="Nagwek1"/>
        <w:spacing w:line="360" w:lineRule="auto"/>
      </w:pPr>
      <w:bookmarkStart w:id="146" w:name="_Toc449204646"/>
      <w:r>
        <w:lastRenderedPageBreak/>
        <w:t>Bibliografia</w:t>
      </w:r>
      <w:bookmarkEnd w:id="146"/>
    </w:p>
    <w:p w:rsidR="000C0588" w:rsidRPr="009104FE" w:rsidRDefault="000C0588" w:rsidP="007650FC">
      <w:pPr>
        <w:spacing w:line="360" w:lineRule="auto"/>
      </w:pPr>
    </w:p>
    <w:p w:rsidR="001472E8" w:rsidRPr="009A3FC6" w:rsidRDefault="000C0588" w:rsidP="009A3FC6">
      <w:pPr>
        <w:pStyle w:val="Bibliografia"/>
        <w:numPr>
          <w:ilvl w:val="0"/>
          <w:numId w:val="34"/>
        </w:numPr>
        <w:spacing w:line="360" w:lineRule="auto"/>
        <w:rPr>
          <w:noProof/>
        </w:rPr>
      </w:pPr>
      <w:r w:rsidRPr="009A3FC6">
        <w:rPr>
          <w:b/>
          <w:bCs/>
          <w:noProof/>
        </w:rPr>
        <w:t>Farr Tom [i inni]</w:t>
      </w:r>
      <w:r w:rsidRPr="009A3FC6">
        <w:rPr>
          <w:noProof/>
        </w:rPr>
        <w:t xml:space="preserve"> The Shuttle Radar Topography Mission [Dziennik] // Reviews of Geophysics - AN AGU JOURNAL. - 2007. - 2 : Tom 45.</w:t>
      </w:r>
    </w:p>
    <w:p w:rsidR="000C0588" w:rsidRPr="009A3FC6" w:rsidRDefault="000C0588" w:rsidP="009A3FC6">
      <w:pPr>
        <w:pStyle w:val="Bibliografia"/>
        <w:numPr>
          <w:ilvl w:val="0"/>
          <w:numId w:val="34"/>
        </w:numPr>
        <w:spacing w:line="360" w:lineRule="auto"/>
        <w:rPr>
          <w:noProof/>
        </w:rPr>
      </w:pPr>
      <w:r w:rsidRPr="009A3FC6">
        <w:rPr>
          <w:b/>
          <w:bCs/>
          <w:noProof/>
        </w:rPr>
        <w:t>Banachowicz Andrzej</w:t>
      </w:r>
      <w:r w:rsidRPr="009A3FC6">
        <w:rPr>
          <w:noProof/>
        </w:rPr>
        <w:t xml:space="preserve"> Elementy Geometryczne Elipsoidy Ziemskiej W Prace Wydziału Nawigacyjnego Akademii Morskiej w Gdyni [Online] // am.gdynia.pl. - 2006. - http://wn.am.gdynia.pl/pw/static/pdf.php?id_referat=277. - s. 17.</w:t>
      </w:r>
    </w:p>
    <w:p w:rsidR="00936B4D" w:rsidRPr="009A3FC6" w:rsidRDefault="00936B4D" w:rsidP="009A3FC6">
      <w:pPr>
        <w:pStyle w:val="Bibliografia"/>
        <w:numPr>
          <w:ilvl w:val="0"/>
          <w:numId w:val="34"/>
        </w:numPr>
        <w:spacing w:line="360" w:lineRule="auto"/>
        <w:rPr>
          <w:noProof/>
        </w:rPr>
      </w:pPr>
      <w:r w:rsidRPr="009A3FC6">
        <w:rPr>
          <w:b/>
          <w:bCs/>
          <w:noProof/>
        </w:rPr>
        <w:t>Gotlib Dariusz, Iwaniak Adam i Olszewski Robert</w:t>
      </w:r>
      <w:r w:rsidRPr="009A3FC6">
        <w:rPr>
          <w:noProof/>
        </w:rPr>
        <w:t xml:space="preserve"> GIS - Obszary zastosowań [Książka]. - Warszawa : Wydawnictwo Naukowe PWN, 2007.</w:t>
      </w:r>
    </w:p>
    <w:p w:rsidR="00936B4D" w:rsidRPr="009A3FC6" w:rsidRDefault="00936B4D" w:rsidP="009A3FC6">
      <w:pPr>
        <w:pStyle w:val="Bibliografia"/>
        <w:numPr>
          <w:ilvl w:val="0"/>
          <w:numId w:val="34"/>
        </w:numPr>
        <w:spacing w:line="360" w:lineRule="auto"/>
        <w:rPr>
          <w:noProof/>
        </w:rPr>
      </w:pPr>
      <w:r w:rsidRPr="009A3FC6">
        <w:rPr>
          <w:b/>
          <w:bCs/>
          <w:noProof/>
        </w:rPr>
        <w:t>Izdebski Waldemar</w:t>
      </w:r>
      <w:r w:rsidRPr="009A3FC6">
        <w:rPr>
          <w:noProof/>
        </w:rPr>
        <w:t xml:space="preserve"> Numeryczny Model Terenu [Online] // http://gisplay.pl/. - http://gisplay.pl/gis/numeryczny-model-terenu.html.</w:t>
      </w:r>
    </w:p>
    <w:p w:rsidR="00936B4D" w:rsidRPr="009A3FC6" w:rsidRDefault="00936B4D" w:rsidP="009A3FC6">
      <w:pPr>
        <w:pStyle w:val="Bibliografia"/>
        <w:numPr>
          <w:ilvl w:val="0"/>
          <w:numId w:val="34"/>
        </w:numPr>
        <w:spacing w:line="360" w:lineRule="auto"/>
        <w:rPr>
          <w:noProof/>
        </w:rPr>
      </w:pPr>
      <w:r w:rsidRPr="009A3FC6">
        <w:rPr>
          <w:b/>
          <w:bCs/>
          <w:noProof/>
        </w:rPr>
        <w:t>Kąciecki Dominik</w:t>
      </w:r>
      <w:r w:rsidRPr="009A3FC6">
        <w:rPr>
          <w:noProof/>
        </w:rPr>
        <w:t xml:space="preserve"> Bezzałogowe Statki Powierzne Drony [Online] // Witryna Wyższej Szkoły Społeczno-Ekonomicznej. - http://www.wsse-uczelnia.edu.pl/bezzalogowe-statki-powietrzne-drony.</w:t>
      </w:r>
    </w:p>
    <w:p w:rsidR="00936B4D" w:rsidRPr="009A3FC6" w:rsidRDefault="00936B4D" w:rsidP="009A3FC6">
      <w:pPr>
        <w:pStyle w:val="Bibliografia"/>
        <w:numPr>
          <w:ilvl w:val="0"/>
          <w:numId w:val="34"/>
        </w:numPr>
        <w:spacing w:line="360" w:lineRule="auto"/>
        <w:rPr>
          <w:noProof/>
        </w:rPr>
      </w:pPr>
      <w:r w:rsidRPr="009A3FC6">
        <w:rPr>
          <w:b/>
          <w:bCs/>
          <w:noProof/>
        </w:rPr>
        <w:t>Knippers Richard</w:t>
      </w:r>
      <w:r w:rsidRPr="009A3FC6">
        <w:rPr>
          <w:noProof/>
        </w:rPr>
        <w:t xml:space="preserve"> Reference surfaces for mapping [Online] // kartoweb. - 08 2009. - http://kartoweb.itc.nl/geometrics/Reference%20surfaces/refsurf.html.</w:t>
      </w:r>
    </w:p>
    <w:p w:rsidR="00936B4D" w:rsidRPr="009A3FC6" w:rsidRDefault="00936B4D" w:rsidP="009A3FC6">
      <w:pPr>
        <w:pStyle w:val="Bibliografia"/>
        <w:numPr>
          <w:ilvl w:val="0"/>
          <w:numId w:val="34"/>
        </w:numPr>
        <w:spacing w:line="360" w:lineRule="auto"/>
        <w:rPr>
          <w:noProof/>
        </w:rPr>
      </w:pPr>
      <w:r w:rsidRPr="009A3FC6">
        <w:rPr>
          <w:noProof/>
        </w:rPr>
        <w:t>Shuttle Radar Topography mission [Online] // Wikipedia. - https://pl.wikipedia.org/wiki/Shuttle_Radar_Topography_Mission.</w:t>
      </w:r>
    </w:p>
    <w:p w:rsidR="00936B4D" w:rsidRPr="009A3FC6" w:rsidRDefault="00936B4D" w:rsidP="009A3FC6">
      <w:pPr>
        <w:pStyle w:val="Bibliografia"/>
        <w:numPr>
          <w:ilvl w:val="0"/>
          <w:numId w:val="34"/>
        </w:numPr>
        <w:spacing w:line="360" w:lineRule="auto"/>
        <w:rPr>
          <w:noProof/>
        </w:rPr>
      </w:pPr>
      <w:r w:rsidRPr="009A3FC6">
        <w:rPr>
          <w:noProof/>
        </w:rPr>
        <w:t>Numeryczny model terenu [Online] // Wikipedia. - https://pl.wikipedia.org/wiki/Numeryczny_model_terenu.</w:t>
      </w:r>
    </w:p>
    <w:p w:rsidR="00936B4D" w:rsidRPr="009A3FC6" w:rsidRDefault="00936B4D" w:rsidP="009A3FC6">
      <w:pPr>
        <w:pStyle w:val="Bibliografia"/>
        <w:numPr>
          <w:ilvl w:val="0"/>
          <w:numId w:val="34"/>
        </w:numPr>
        <w:spacing w:line="360" w:lineRule="auto"/>
        <w:rPr>
          <w:noProof/>
        </w:rPr>
      </w:pPr>
      <w:r w:rsidRPr="009A3FC6">
        <w:rPr>
          <w:b/>
          <w:bCs/>
          <w:noProof/>
        </w:rPr>
        <w:t>UNAVCO</w:t>
      </w:r>
      <w:r w:rsidRPr="009A3FC6">
        <w:rPr>
          <w:noProof/>
        </w:rPr>
        <w:t xml:space="preserve"> The Geoid and Receiver Measurements [Online] // UNAVCO. - 10 12 2014. - https://www.unavco.org/education/resources/educational-resources/tutorial/geoid-gps-receivers.html.</w:t>
      </w:r>
    </w:p>
    <w:p w:rsidR="00936B4D" w:rsidRPr="009A3FC6" w:rsidRDefault="00936B4D" w:rsidP="009A3FC6">
      <w:pPr>
        <w:pStyle w:val="Bibliografia"/>
        <w:numPr>
          <w:ilvl w:val="0"/>
          <w:numId w:val="34"/>
        </w:numPr>
        <w:spacing w:line="360" w:lineRule="auto"/>
        <w:rPr>
          <w:noProof/>
        </w:rPr>
      </w:pPr>
      <w:r w:rsidRPr="009A3FC6">
        <w:rPr>
          <w:b/>
          <w:bCs/>
          <w:noProof/>
        </w:rPr>
        <w:t>Uriasz Janusz</w:t>
      </w:r>
      <w:r w:rsidRPr="009A3FC6">
        <w:rPr>
          <w:noProof/>
        </w:rPr>
        <w:t xml:space="preserve"> Powierzchnie odniesienia [Online] // uriasz.am. - http://uriasz.am.szczecin.pl/naw_bezp/Powierzchnie.html.</w:t>
      </w:r>
    </w:p>
    <w:p w:rsidR="00936B4D" w:rsidRPr="009A3FC6" w:rsidRDefault="00936B4D" w:rsidP="009A3FC6">
      <w:pPr>
        <w:pStyle w:val="Bibliografia"/>
        <w:numPr>
          <w:ilvl w:val="0"/>
          <w:numId w:val="34"/>
        </w:numPr>
        <w:spacing w:line="360" w:lineRule="auto"/>
        <w:rPr>
          <w:noProof/>
        </w:rPr>
      </w:pPr>
      <w:r w:rsidRPr="009A3FC6">
        <w:rPr>
          <w:b/>
          <w:bCs/>
          <w:noProof/>
        </w:rPr>
        <w:t>Witold Fraczek</w:t>
      </w:r>
      <w:r w:rsidRPr="009A3FC6">
        <w:rPr>
          <w:noProof/>
        </w:rPr>
        <w:t xml:space="preserve"> Mean Sea Level, GPS and the Geoid [Online] // esri. - 2013. - http://www.esri.com/news/arcuser/0703/geoid1of3.html.</w:t>
      </w:r>
    </w:p>
    <w:p w:rsidR="00936B4D" w:rsidRPr="009A3FC6" w:rsidRDefault="00936B4D" w:rsidP="009A3FC6">
      <w:pPr>
        <w:pStyle w:val="Bibliografia"/>
        <w:numPr>
          <w:ilvl w:val="0"/>
          <w:numId w:val="34"/>
        </w:numPr>
        <w:spacing w:line="360" w:lineRule="auto"/>
        <w:rPr>
          <w:noProof/>
        </w:rPr>
      </w:pPr>
      <w:r w:rsidRPr="009A3FC6">
        <w:rPr>
          <w:b/>
          <w:bCs/>
          <w:noProof/>
        </w:rPr>
        <w:t>Wójcik Krystian</w:t>
      </w:r>
      <w:r w:rsidRPr="009A3FC6">
        <w:rPr>
          <w:noProof/>
        </w:rPr>
        <w:t xml:space="preserve"> Działanie GPS [Online] // TechnologiaGPS. - http://www.technolo</w:t>
      </w:r>
      <w:r w:rsidR="002A0731" w:rsidRPr="009A3FC6">
        <w:rPr>
          <w:noProof/>
        </w:rPr>
        <w:t>giagps.org.pl/dzialanie-gps.htm</w:t>
      </w:r>
    </w:p>
    <w:p w:rsidR="00936B4D" w:rsidRPr="009A3FC6" w:rsidRDefault="00936B4D" w:rsidP="009A3FC6">
      <w:pPr>
        <w:pStyle w:val="Bibliografia"/>
        <w:numPr>
          <w:ilvl w:val="0"/>
          <w:numId w:val="34"/>
        </w:numPr>
        <w:spacing w:line="360" w:lineRule="auto"/>
        <w:rPr>
          <w:noProof/>
        </w:rPr>
      </w:pPr>
      <w:r w:rsidRPr="009A3FC6">
        <w:rPr>
          <w:noProof/>
        </w:rPr>
        <w:t>Wysokościomeirz barometryczny [Online] // Aircraft. - 18 02 2013. - http://aircraft.cba.pl/?p=366.</w:t>
      </w:r>
    </w:p>
    <w:p w:rsidR="00936B4D" w:rsidRPr="009A3FC6" w:rsidRDefault="00936B4D" w:rsidP="009A3FC6">
      <w:pPr>
        <w:pStyle w:val="Bibliografia"/>
        <w:numPr>
          <w:ilvl w:val="0"/>
          <w:numId w:val="34"/>
        </w:numPr>
        <w:spacing w:line="360" w:lineRule="auto"/>
        <w:rPr>
          <w:noProof/>
        </w:rPr>
      </w:pPr>
      <w:r w:rsidRPr="009A3FC6">
        <w:rPr>
          <w:b/>
          <w:bCs/>
          <w:noProof/>
        </w:rPr>
        <w:t>iwierdza.net</w:t>
      </w:r>
      <w:r w:rsidRPr="009A3FC6">
        <w:rPr>
          <w:noProof/>
        </w:rPr>
        <w:t xml:space="preserve"> Sztuczne satelity i prędkość kosmiczna [Online] // iwierdza. - 2006. - http://www.iwiedza.net/materialy/astr_m029.html.</w:t>
      </w:r>
    </w:p>
    <w:p w:rsidR="00936B4D" w:rsidRPr="009A3FC6" w:rsidRDefault="00936B4D" w:rsidP="009A3FC6">
      <w:pPr>
        <w:pStyle w:val="Bibliografia"/>
        <w:numPr>
          <w:ilvl w:val="0"/>
          <w:numId w:val="34"/>
        </w:numPr>
        <w:spacing w:line="360" w:lineRule="auto"/>
        <w:rPr>
          <w:noProof/>
        </w:rPr>
      </w:pPr>
      <w:r w:rsidRPr="009A3FC6">
        <w:rPr>
          <w:b/>
          <w:bCs/>
          <w:noProof/>
        </w:rPr>
        <w:lastRenderedPageBreak/>
        <w:t>Janusz Śledziński</w:t>
      </w:r>
      <w:r w:rsidRPr="009A3FC6">
        <w:rPr>
          <w:noProof/>
        </w:rPr>
        <w:t xml:space="preserve"> Niwelacja GPS [Online] // Geoforum.pl. - http://geoforum.pl/?menu=46813,46833,46921&amp;link=gnss-krotki-wyklad-alfabet-gps-niwelacja-gps.</w:t>
      </w:r>
    </w:p>
    <w:p w:rsidR="001472E8" w:rsidRPr="009A3FC6" w:rsidRDefault="00936B4D" w:rsidP="009A3FC6">
      <w:pPr>
        <w:pStyle w:val="Bibliografia"/>
        <w:numPr>
          <w:ilvl w:val="0"/>
          <w:numId w:val="34"/>
        </w:numPr>
        <w:spacing w:line="360" w:lineRule="auto"/>
        <w:ind w:left="714" w:hanging="357"/>
        <w:rPr>
          <w:noProof/>
        </w:rPr>
      </w:pPr>
      <w:r w:rsidRPr="009A3FC6">
        <w:rPr>
          <w:b/>
          <w:bCs/>
          <w:noProof/>
        </w:rPr>
        <w:t>MF Avionics</w:t>
      </w:r>
      <w:r w:rsidRPr="009A3FC6">
        <w:rPr>
          <w:noProof/>
        </w:rPr>
        <w:t xml:space="preserve"> Nawigacja w lotnictwie - metody i przykłady [Online] // MF Avionics. - http://mfavionics.blogspot.com/2012/07/nawigacja-w-lotnictwie-metody-i-przykady.html.</w:t>
      </w:r>
    </w:p>
    <w:p w:rsidR="000B2BE5" w:rsidRPr="009A3FC6" w:rsidRDefault="000B2BE5" w:rsidP="009A3FC6">
      <w:pPr>
        <w:pStyle w:val="Akapitzlist"/>
        <w:numPr>
          <w:ilvl w:val="0"/>
          <w:numId w:val="34"/>
        </w:numPr>
        <w:spacing w:line="360" w:lineRule="auto"/>
        <w:ind w:left="714" w:hanging="357"/>
        <w:rPr>
          <w:rFonts w:ascii="Times New Roman" w:hAnsi="Times New Roman"/>
          <w:sz w:val="24"/>
          <w:szCs w:val="24"/>
        </w:rPr>
      </w:pPr>
      <w:r w:rsidRPr="009A3FC6">
        <w:rPr>
          <w:rFonts w:ascii="Times New Roman" w:hAnsi="Times New Roman"/>
          <w:b/>
          <w:bCs/>
          <w:noProof/>
          <w:sz w:val="24"/>
          <w:szCs w:val="24"/>
        </w:rPr>
        <w:t>Górka, Michał.</w:t>
      </w:r>
      <w:r w:rsidRPr="009A3FC6">
        <w:rPr>
          <w:rFonts w:ascii="Times New Roman" w:hAnsi="Times New Roman"/>
          <w:noProof/>
          <w:sz w:val="24"/>
          <w:szCs w:val="24"/>
        </w:rPr>
        <w:t xml:space="preserve"> Technika satelitarna w geofizyce. [Online] 2003. http://zasoby1.open.agh.edu.pl/dydaktyka/inzynieria_srodowiska/c_technika_satelitarna/gps.html.</w:t>
      </w:r>
    </w:p>
    <w:p w:rsidR="000B2BE5" w:rsidRPr="009A3FC6" w:rsidRDefault="000B2BE5"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Krzaczyńska Maja.</w:t>
      </w:r>
      <w:r w:rsidRPr="009A3FC6">
        <w:rPr>
          <w:rFonts w:ascii="Times New Roman" w:hAnsi="Times New Roman"/>
          <w:noProof/>
          <w:sz w:val="24"/>
          <w:szCs w:val="24"/>
        </w:rPr>
        <w:t xml:space="preserve"> Aplikacja mobilna, webowa, czy desktopowa? Co Wybrać? </w:t>
      </w:r>
      <w:r w:rsidRPr="009A3FC6">
        <w:rPr>
          <w:rFonts w:ascii="Times New Roman" w:hAnsi="Times New Roman"/>
          <w:i/>
          <w:iCs/>
          <w:noProof/>
          <w:sz w:val="24"/>
          <w:szCs w:val="24"/>
        </w:rPr>
        <w:t xml:space="preserve">EXACO Blog. </w:t>
      </w:r>
      <w:r w:rsidRPr="009A3FC6">
        <w:rPr>
          <w:rFonts w:ascii="Times New Roman" w:hAnsi="Times New Roman"/>
          <w:noProof/>
          <w:sz w:val="24"/>
          <w:szCs w:val="24"/>
        </w:rPr>
        <w:t>[Online] https://blog.exaco.pl/aplikacja-mobilna-webowa-czy-desktopowa-co-wybrac/.</w:t>
      </w:r>
    </w:p>
    <w:p w:rsidR="000B2BE5" w:rsidRPr="009A3FC6" w:rsidRDefault="000B2BE5" w:rsidP="009A3FC6">
      <w:pPr>
        <w:pStyle w:val="Bibliografia"/>
        <w:numPr>
          <w:ilvl w:val="0"/>
          <w:numId w:val="34"/>
        </w:numPr>
        <w:spacing w:line="360" w:lineRule="auto"/>
        <w:rPr>
          <w:noProof/>
        </w:rPr>
      </w:pPr>
      <w:r w:rsidRPr="009A3FC6">
        <w:rPr>
          <w:b/>
          <w:bCs/>
          <w:noProof/>
        </w:rPr>
        <w:t>Nabożny Maciej.</w:t>
      </w:r>
      <w:r w:rsidRPr="009A3FC6">
        <w:rPr>
          <w:noProof/>
        </w:rPr>
        <w:t xml:space="preserve"> Wstęp do Androida (SDK i NDK). </w:t>
      </w:r>
      <w:r w:rsidRPr="009A3FC6">
        <w:rPr>
          <w:i/>
          <w:iCs/>
          <w:noProof/>
        </w:rPr>
        <w:t xml:space="preserve">Maciej[CC]. </w:t>
      </w:r>
      <w:r w:rsidRPr="009A3FC6">
        <w:rPr>
          <w:noProof/>
        </w:rPr>
        <w:t>[Online] http://www.mnabozny.pl/blog/wstep-do-androida-sdk-i-ndk/.</w:t>
      </w:r>
    </w:p>
    <w:p w:rsidR="000B2BE5" w:rsidRPr="009A3FC6" w:rsidRDefault="000B2BE5" w:rsidP="009A3FC6">
      <w:pPr>
        <w:pStyle w:val="Bibliografia"/>
        <w:numPr>
          <w:ilvl w:val="0"/>
          <w:numId w:val="34"/>
        </w:numPr>
        <w:spacing w:line="360" w:lineRule="auto"/>
        <w:rPr>
          <w:noProof/>
        </w:rPr>
      </w:pPr>
      <w:r w:rsidRPr="009A3FC6">
        <w:rPr>
          <w:noProof/>
        </w:rPr>
        <w:t xml:space="preserve">Android NDK. </w:t>
      </w:r>
      <w:r w:rsidRPr="009A3FC6">
        <w:rPr>
          <w:i/>
          <w:iCs/>
          <w:noProof/>
        </w:rPr>
        <w:t xml:space="preserve">Android Developers. </w:t>
      </w:r>
      <w:r w:rsidRPr="009A3FC6">
        <w:rPr>
          <w:noProof/>
        </w:rPr>
        <w:t>[Online] http://developer.android.com/intl/ru/tools/sdk/ndk/index.html.</w:t>
      </w:r>
    </w:p>
    <w:p w:rsidR="000B2BE5" w:rsidRPr="009A3FC6" w:rsidRDefault="000B2BE5" w:rsidP="009A3FC6">
      <w:pPr>
        <w:pStyle w:val="Bibliografia"/>
        <w:numPr>
          <w:ilvl w:val="0"/>
          <w:numId w:val="34"/>
        </w:numPr>
        <w:spacing w:line="360" w:lineRule="auto"/>
        <w:rPr>
          <w:noProof/>
        </w:rPr>
      </w:pPr>
      <w:r w:rsidRPr="009A3FC6">
        <w:rPr>
          <w:i/>
          <w:iCs/>
          <w:noProof/>
        </w:rPr>
        <w:t xml:space="preserve">Apple Developer. </w:t>
      </w:r>
      <w:r w:rsidRPr="009A3FC6">
        <w:rPr>
          <w:noProof/>
        </w:rPr>
        <w:t xml:space="preserve">[Online] </w:t>
      </w:r>
      <w:r w:rsidR="00120E93" w:rsidRPr="009A3FC6">
        <w:rPr>
          <w:noProof/>
        </w:rPr>
        <w:t>https://developer.apple.com/support/compare-memberships/</w:t>
      </w:r>
    </w:p>
    <w:p w:rsidR="000B2BE5" w:rsidRPr="009A3FC6" w:rsidRDefault="000B2BE5" w:rsidP="009A3FC6">
      <w:pPr>
        <w:pStyle w:val="Bibliografia"/>
        <w:numPr>
          <w:ilvl w:val="0"/>
          <w:numId w:val="34"/>
        </w:numPr>
        <w:spacing w:line="360" w:lineRule="auto"/>
        <w:rPr>
          <w:noProof/>
        </w:rPr>
      </w:pPr>
      <w:r w:rsidRPr="009A3FC6">
        <w:rPr>
          <w:i/>
          <w:iCs/>
          <w:noProof/>
        </w:rPr>
        <w:t xml:space="preserve">Windows Mobile Developer. </w:t>
      </w:r>
      <w:r w:rsidRPr="009A3FC6">
        <w:rPr>
          <w:noProof/>
        </w:rPr>
        <w:t>[Online] https://dev.windows.com.</w:t>
      </w:r>
    </w:p>
    <w:p w:rsidR="000B2BE5" w:rsidRPr="009A3FC6" w:rsidRDefault="000B2BE5" w:rsidP="009A3FC6">
      <w:pPr>
        <w:pStyle w:val="Bibliografia"/>
        <w:numPr>
          <w:ilvl w:val="0"/>
          <w:numId w:val="34"/>
        </w:numPr>
        <w:spacing w:line="360" w:lineRule="auto"/>
        <w:rPr>
          <w:noProof/>
        </w:rPr>
      </w:pPr>
      <w:r w:rsidRPr="009A3FC6">
        <w:rPr>
          <w:i/>
          <w:iCs/>
          <w:noProof/>
        </w:rPr>
        <w:t xml:space="preserve">Xamarin. </w:t>
      </w:r>
      <w:r w:rsidRPr="009A3FC6">
        <w:rPr>
          <w:noProof/>
        </w:rPr>
        <w:t>[Online] https://xamarin.com/.</w:t>
      </w:r>
    </w:p>
    <w:p w:rsidR="000B2BE5" w:rsidRPr="009A3FC6" w:rsidRDefault="000B2BE5" w:rsidP="009A3FC6">
      <w:pPr>
        <w:pStyle w:val="Bibliografia"/>
        <w:numPr>
          <w:ilvl w:val="0"/>
          <w:numId w:val="34"/>
        </w:numPr>
        <w:spacing w:line="360" w:lineRule="auto"/>
        <w:rPr>
          <w:noProof/>
        </w:rPr>
      </w:pPr>
      <w:r w:rsidRPr="009A3FC6">
        <w:rPr>
          <w:b/>
          <w:bCs/>
          <w:noProof/>
        </w:rPr>
        <w:t>Marcin, Krzych.</w:t>
      </w:r>
      <w:r w:rsidRPr="009A3FC6">
        <w:rPr>
          <w:noProof/>
        </w:rPr>
        <w:t xml:space="preserve"> Tworzenie Aplikacji Mobilnych - 3 możliwości: HTML5, natywna, czy hybryda? </w:t>
      </w:r>
      <w:r w:rsidRPr="009A3FC6">
        <w:rPr>
          <w:i/>
          <w:iCs/>
          <w:noProof/>
        </w:rPr>
        <w:t xml:space="preserve">KRZYMAR.NET. </w:t>
      </w:r>
      <w:r w:rsidRPr="009A3FC6">
        <w:rPr>
          <w:noProof/>
        </w:rPr>
        <w:t>[Online] http://krzymar.net/index.php/2014/06/24/tworzenie-aplikacji-mobilnych-3-mozliwosci-html5-natywna-hybryda/.</w:t>
      </w:r>
    </w:p>
    <w:p w:rsidR="001472E8" w:rsidRPr="009A3FC6" w:rsidRDefault="009F062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Ilya, Gregorik.</w:t>
      </w:r>
      <w:r w:rsidRPr="009A3FC6">
        <w:rPr>
          <w:rFonts w:ascii="Times New Roman" w:hAnsi="Times New Roman"/>
          <w:noProof/>
          <w:sz w:val="24"/>
          <w:szCs w:val="24"/>
        </w:rPr>
        <w:t xml:space="preserve"> </w:t>
      </w:r>
      <w:r w:rsidRPr="009A3FC6">
        <w:rPr>
          <w:rFonts w:ascii="Times New Roman" w:hAnsi="Times New Roman"/>
          <w:i/>
          <w:iCs/>
          <w:noProof/>
          <w:sz w:val="24"/>
          <w:szCs w:val="24"/>
        </w:rPr>
        <w:t xml:space="preserve">High Performance Browser Networking. </w:t>
      </w:r>
      <w:r w:rsidRPr="009A3FC6">
        <w:rPr>
          <w:rFonts w:ascii="Times New Roman" w:hAnsi="Times New Roman"/>
          <w:noProof/>
          <w:sz w:val="24"/>
          <w:szCs w:val="24"/>
        </w:rPr>
        <w:t>Sebastopol : O'Reilly Media, 2013.</w:t>
      </w:r>
    </w:p>
    <w:p w:rsidR="009F0624" w:rsidRPr="009A3FC6" w:rsidRDefault="009F062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Podila, Pavan.</w:t>
      </w:r>
      <w:r w:rsidRPr="009A3FC6">
        <w:rPr>
          <w:rFonts w:ascii="Times New Roman" w:hAnsi="Times New Roman"/>
          <w:noProof/>
          <w:sz w:val="24"/>
          <w:szCs w:val="24"/>
        </w:rPr>
        <w:t xml:space="preserve"> HTTP: The Protocol Every Web Developer Must Know - Part 1. </w:t>
      </w:r>
      <w:r w:rsidRPr="009A3FC6">
        <w:rPr>
          <w:rFonts w:ascii="Times New Roman" w:hAnsi="Times New Roman"/>
          <w:i/>
          <w:iCs/>
          <w:noProof/>
          <w:sz w:val="24"/>
          <w:szCs w:val="24"/>
        </w:rPr>
        <w:t xml:space="preserve">Envato Tuts+. </w:t>
      </w:r>
      <w:r w:rsidRPr="009A3FC6">
        <w:rPr>
          <w:rFonts w:ascii="Times New Roman" w:hAnsi="Times New Roman"/>
          <w:noProof/>
          <w:sz w:val="24"/>
          <w:szCs w:val="24"/>
        </w:rPr>
        <w:t>[Online] 08 04 2013. http://code.tutsplus.com/tutorials/http-the-protocol-every-web-developer-must-know-part-1--net-31177.</w:t>
      </w:r>
    </w:p>
    <w:p w:rsidR="009F0624" w:rsidRPr="009A3FC6" w:rsidRDefault="009F062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Falkner, James.</w:t>
      </w:r>
      <w:r w:rsidRPr="009A3FC6">
        <w:rPr>
          <w:rFonts w:ascii="Times New Roman" w:hAnsi="Times New Roman"/>
          <w:noProof/>
          <w:sz w:val="24"/>
          <w:szCs w:val="24"/>
        </w:rPr>
        <w:t xml:space="preserve"> Asynchronous Web Programming with HTML5 WebSockets and Java. </w:t>
      </w:r>
      <w:r w:rsidRPr="009A3FC6">
        <w:rPr>
          <w:rFonts w:ascii="Times New Roman" w:hAnsi="Times New Roman"/>
          <w:i/>
          <w:iCs/>
          <w:noProof/>
          <w:sz w:val="24"/>
          <w:szCs w:val="24"/>
        </w:rPr>
        <w:t xml:space="preserve">SlideShare. </w:t>
      </w:r>
      <w:r w:rsidRPr="009A3FC6">
        <w:rPr>
          <w:rFonts w:ascii="Times New Roman" w:hAnsi="Times New Roman"/>
          <w:noProof/>
          <w:sz w:val="24"/>
          <w:szCs w:val="24"/>
        </w:rPr>
        <w:t>[Online] 08 05 2013. http://www.slideshare.net/schtool/asynchronous-web-programming-with-html5-websockets-and-java.</w:t>
      </w:r>
    </w:p>
    <w:p w:rsidR="009F0624" w:rsidRPr="009A3FC6" w:rsidRDefault="009F0624" w:rsidP="009A3FC6">
      <w:pPr>
        <w:pStyle w:val="Bibliografia"/>
        <w:numPr>
          <w:ilvl w:val="0"/>
          <w:numId w:val="34"/>
        </w:numPr>
        <w:spacing w:line="360" w:lineRule="auto"/>
        <w:rPr>
          <w:noProof/>
        </w:rPr>
      </w:pPr>
      <w:r w:rsidRPr="009A3FC6">
        <w:rPr>
          <w:b/>
          <w:bCs/>
          <w:noProof/>
        </w:rPr>
        <w:lastRenderedPageBreak/>
        <w:t>Krzywy, Edward.</w:t>
      </w:r>
      <w:r w:rsidRPr="009A3FC6">
        <w:rPr>
          <w:noProof/>
        </w:rPr>
        <w:t xml:space="preserve"> Protokół WebSocket - Internet w czasie rzeczywistym. </w:t>
      </w:r>
      <w:r w:rsidRPr="009A3FC6">
        <w:rPr>
          <w:i/>
          <w:iCs/>
          <w:noProof/>
        </w:rPr>
        <w:t xml:space="preserve">CHIP.pl. </w:t>
      </w:r>
      <w:r w:rsidRPr="009A3FC6">
        <w:rPr>
          <w:noProof/>
        </w:rPr>
        <w:t>[Online] 03 01 2013. http://www.chip.pl/artykuly/technika/2013/01/protokol-websocket-internet-w-czasie-rzeczywistym.</w:t>
      </w:r>
    </w:p>
    <w:p w:rsidR="009F0624" w:rsidRPr="009A3FC6" w:rsidRDefault="009F062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Ćmil, Michał, Matłoka, Michał i Marchioni, Francesco.</w:t>
      </w:r>
      <w:r w:rsidRPr="009A3FC6">
        <w:rPr>
          <w:rFonts w:ascii="Times New Roman" w:hAnsi="Times New Roman"/>
          <w:noProof/>
          <w:sz w:val="24"/>
          <w:szCs w:val="24"/>
        </w:rPr>
        <w:t xml:space="preserve"> </w:t>
      </w:r>
      <w:r w:rsidRPr="009A3FC6">
        <w:rPr>
          <w:rFonts w:ascii="Times New Roman" w:hAnsi="Times New Roman"/>
          <w:i/>
          <w:iCs/>
          <w:noProof/>
          <w:sz w:val="24"/>
          <w:szCs w:val="24"/>
        </w:rPr>
        <w:t xml:space="preserve">Java EE 7 Development with WildFly. </w:t>
      </w:r>
      <w:r w:rsidRPr="009A3FC6">
        <w:rPr>
          <w:rFonts w:ascii="Times New Roman" w:hAnsi="Times New Roman"/>
          <w:noProof/>
          <w:sz w:val="24"/>
          <w:szCs w:val="24"/>
        </w:rPr>
        <w:t>Birmingham : PACKT, 2014.</w:t>
      </w:r>
    </w:p>
    <w:p w:rsidR="009F0624" w:rsidRPr="009A3FC6" w:rsidRDefault="009F062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SOISK.</w:t>
      </w:r>
      <w:r w:rsidRPr="009A3FC6">
        <w:rPr>
          <w:rFonts w:ascii="Times New Roman" w:hAnsi="Times New Roman"/>
          <w:noProof/>
          <w:sz w:val="24"/>
          <w:szCs w:val="24"/>
        </w:rPr>
        <w:t xml:space="preserve"> Model ISO/OSI i TCP/IP. </w:t>
      </w:r>
      <w:r w:rsidRPr="009A3FC6">
        <w:rPr>
          <w:rFonts w:ascii="Times New Roman" w:hAnsi="Times New Roman"/>
          <w:i/>
          <w:iCs/>
          <w:noProof/>
          <w:sz w:val="24"/>
          <w:szCs w:val="24"/>
        </w:rPr>
        <w:t xml:space="preserve">Systemy operacyjne i sieci komputerowe. </w:t>
      </w:r>
      <w:r w:rsidRPr="009A3FC6">
        <w:rPr>
          <w:rFonts w:ascii="Times New Roman" w:hAnsi="Times New Roman"/>
          <w:noProof/>
          <w:sz w:val="24"/>
          <w:szCs w:val="24"/>
        </w:rPr>
        <w:t>[Online] http://www.soisk-me.pl/klasa-iv-sieci/model-iso-osi-i-tcp-ip?showall=&amp;limitstart=.</w:t>
      </w:r>
    </w:p>
    <w:p w:rsidR="009F0624" w:rsidRPr="009A3FC6" w:rsidRDefault="009F062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Lindo, Sean.</w:t>
      </w:r>
      <w:r w:rsidRPr="009A3FC6">
        <w:rPr>
          <w:rFonts w:ascii="Times New Roman" w:hAnsi="Times New Roman"/>
          <w:noProof/>
          <w:sz w:val="24"/>
          <w:szCs w:val="24"/>
        </w:rPr>
        <w:t xml:space="preserve"> XML vs. JSON - A Primer. </w:t>
      </w:r>
      <w:r w:rsidRPr="009A3FC6">
        <w:rPr>
          <w:rFonts w:ascii="Times New Roman" w:hAnsi="Times New Roman"/>
          <w:i/>
          <w:iCs/>
          <w:noProof/>
          <w:sz w:val="24"/>
          <w:szCs w:val="24"/>
        </w:rPr>
        <w:t xml:space="preserve">ProgrammableWeb. </w:t>
      </w:r>
      <w:r w:rsidRPr="009A3FC6">
        <w:rPr>
          <w:rFonts w:ascii="Times New Roman" w:hAnsi="Times New Roman"/>
          <w:noProof/>
          <w:sz w:val="24"/>
          <w:szCs w:val="24"/>
        </w:rPr>
        <w:t>[Online] 07 11 2013. http://www.programmableweb.com/news/xml-vs.-json-primer/how-to/2013/11/07.</w:t>
      </w:r>
    </w:p>
    <w:p w:rsidR="009F0624" w:rsidRPr="009A3FC6" w:rsidRDefault="009F0624" w:rsidP="009A3FC6">
      <w:pPr>
        <w:pStyle w:val="Bibliografia"/>
        <w:numPr>
          <w:ilvl w:val="0"/>
          <w:numId w:val="34"/>
        </w:numPr>
        <w:spacing w:line="360" w:lineRule="auto"/>
        <w:rPr>
          <w:noProof/>
        </w:rPr>
      </w:pPr>
      <w:r w:rsidRPr="009A3FC6">
        <w:rPr>
          <w:b/>
          <w:bCs/>
          <w:noProof/>
        </w:rPr>
        <w:t>Yarpo, Patryk.</w:t>
      </w:r>
      <w:r w:rsidRPr="009A3FC6">
        <w:rPr>
          <w:noProof/>
        </w:rPr>
        <w:t xml:space="preserve"> JSON - format wymiany danych. </w:t>
      </w:r>
      <w:r w:rsidRPr="009A3FC6">
        <w:rPr>
          <w:i/>
          <w:iCs/>
          <w:noProof/>
        </w:rPr>
        <w:t xml:space="preserve">Blog Webdeveloperski Patryk Yarpo. </w:t>
      </w:r>
      <w:r w:rsidRPr="009A3FC6">
        <w:rPr>
          <w:noProof/>
        </w:rPr>
        <w:t>[Online] 06 03 2011. http://www.yarpo.pl/2011/03/06/json-jako-format-wymiany-danych/.</w:t>
      </w:r>
    </w:p>
    <w:p w:rsidR="009F0624" w:rsidRPr="009A3FC6" w:rsidRDefault="009F062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Jędrzejewski, Adam.</w:t>
      </w:r>
      <w:r w:rsidRPr="009A3FC6">
        <w:rPr>
          <w:rFonts w:ascii="Times New Roman" w:hAnsi="Times New Roman"/>
          <w:noProof/>
          <w:sz w:val="24"/>
          <w:szCs w:val="24"/>
        </w:rPr>
        <w:t xml:space="preserve"> JSON - lekka alternatywa dla XML. </w:t>
      </w:r>
      <w:r w:rsidRPr="009A3FC6">
        <w:rPr>
          <w:rFonts w:ascii="Times New Roman" w:hAnsi="Times New Roman"/>
          <w:i/>
          <w:iCs/>
          <w:noProof/>
          <w:sz w:val="24"/>
          <w:szCs w:val="24"/>
        </w:rPr>
        <w:t xml:space="preserve">DAJP Programmers Group. </w:t>
      </w:r>
      <w:r w:rsidRPr="009A3FC6">
        <w:rPr>
          <w:rFonts w:ascii="Times New Roman" w:hAnsi="Times New Roman"/>
          <w:noProof/>
          <w:sz w:val="24"/>
          <w:szCs w:val="24"/>
        </w:rPr>
        <w:t>[Online] 10 10 2016. http://www.dajp.org/blog/3-dajp/9-json.html.</w:t>
      </w:r>
    </w:p>
    <w:p w:rsidR="006042A7" w:rsidRPr="009A3FC6" w:rsidRDefault="006042A7"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Stowarzyszenie OpenStreetMap.</w:t>
      </w:r>
      <w:r w:rsidRPr="009A3FC6">
        <w:rPr>
          <w:rFonts w:ascii="Times New Roman" w:hAnsi="Times New Roman"/>
          <w:noProof/>
          <w:sz w:val="24"/>
          <w:szCs w:val="24"/>
        </w:rPr>
        <w:t xml:space="preserve"> Portal polskiej społeczności OpenStreetMap. </w:t>
      </w:r>
      <w:r w:rsidRPr="009A3FC6">
        <w:rPr>
          <w:rFonts w:ascii="Times New Roman" w:hAnsi="Times New Roman"/>
          <w:i/>
          <w:iCs/>
          <w:noProof/>
          <w:sz w:val="24"/>
          <w:szCs w:val="24"/>
        </w:rPr>
        <w:t xml:space="preserve">OpenStreetMap Polska. </w:t>
      </w:r>
      <w:r w:rsidRPr="009A3FC6">
        <w:rPr>
          <w:rFonts w:ascii="Times New Roman" w:hAnsi="Times New Roman"/>
          <w:noProof/>
          <w:sz w:val="24"/>
          <w:szCs w:val="24"/>
        </w:rPr>
        <w:t>[Online] http://openstreetmap.org.pl/</w:t>
      </w:r>
    </w:p>
    <w:p w:rsidR="00B602EE" w:rsidRPr="009A3FC6" w:rsidRDefault="009F062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noProof/>
          <w:sz w:val="24"/>
          <w:szCs w:val="24"/>
        </w:rPr>
        <w:t>WikiProject. [Online] http://wiki.openstreetmap.org/wiki/Comparision_Google_services_-_OSM.</w:t>
      </w:r>
    </w:p>
    <w:p w:rsidR="0028177C" w:rsidRPr="009A3FC6" w:rsidRDefault="0028177C" w:rsidP="009A3FC6">
      <w:pPr>
        <w:pStyle w:val="Bibliografia"/>
        <w:numPr>
          <w:ilvl w:val="0"/>
          <w:numId w:val="34"/>
        </w:numPr>
        <w:spacing w:line="360" w:lineRule="auto"/>
        <w:rPr>
          <w:noProof/>
        </w:rPr>
      </w:pPr>
      <w:r w:rsidRPr="009A3FC6">
        <w:rPr>
          <w:b/>
          <w:bCs/>
          <w:noProof/>
        </w:rPr>
        <w:t>Wnuk, Paweł.</w:t>
      </w:r>
      <w:r w:rsidRPr="009A3FC6">
        <w:rPr>
          <w:noProof/>
        </w:rPr>
        <w:t xml:space="preserve"> </w:t>
      </w:r>
      <w:r w:rsidRPr="009A3FC6">
        <w:rPr>
          <w:i/>
          <w:iCs/>
          <w:noProof/>
        </w:rPr>
        <w:t xml:space="preserve">Inzynieria Oprogramowania Preskrypt. </w:t>
      </w:r>
      <w:r w:rsidRPr="009A3FC6">
        <w:rPr>
          <w:noProof/>
        </w:rPr>
        <w:t>Warszawa : Politechnika Warszawska, 2011.</w:t>
      </w:r>
    </w:p>
    <w:p w:rsidR="0028177C" w:rsidRPr="009A3FC6" w:rsidRDefault="0028177C" w:rsidP="009A3FC6">
      <w:pPr>
        <w:pStyle w:val="Bibliografia"/>
        <w:numPr>
          <w:ilvl w:val="0"/>
          <w:numId w:val="34"/>
        </w:numPr>
        <w:spacing w:line="360" w:lineRule="auto"/>
        <w:rPr>
          <w:noProof/>
        </w:rPr>
      </w:pPr>
      <w:r w:rsidRPr="009A3FC6">
        <w:rPr>
          <w:b/>
          <w:bCs/>
          <w:noProof/>
        </w:rPr>
        <w:t>Muszyńska Karolina.</w:t>
      </w:r>
      <w:r w:rsidRPr="009A3FC6">
        <w:rPr>
          <w:noProof/>
        </w:rPr>
        <w:t xml:space="preserve"> Wprowadzenie do analizy systemów informacyjnych. [Online] iiwz.wneiz.pl/karolina/Pliki/wstepA.doc.</w:t>
      </w:r>
    </w:p>
    <w:p w:rsidR="0028177C" w:rsidRPr="009A3FC6" w:rsidRDefault="0028177C" w:rsidP="009A3FC6">
      <w:pPr>
        <w:pStyle w:val="Bibliografia"/>
        <w:numPr>
          <w:ilvl w:val="0"/>
          <w:numId w:val="34"/>
        </w:numPr>
        <w:spacing w:line="360" w:lineRule="auto"/>
        <w:ind w:left="714" w:hanging="357"/>
        <w:rPr>
          <w:noProof/>
        </w:rPr>
      </w:pPr>
      <w:r w:rsidRPr="009A3FC6">
        <w:rPr>
          <w:noProof/>
        </w:rPr>
        <w:t xml:space="preserve">Diagram komponentów. </w:t>
      </w:r>
      <w:r w:rsidRPr="009A3FC6">
        <w:rPr>
          <w:i/>
          <w:iCs/>
          <w:noProof/>
        </w:rPr>
        <w:t xml:space="preserve">Projektowanie Systemów Komputerowych notatki w internecie AGH. </w:t>
      </w:r>
      <w:r w:rsidRPr="009A3FC6">
        <w:rPr>
          <w:noProof/>
        </w:rPr>
        <w:t>[Online] http://brasil.cel.agh.edu.pl/~09sbfraczek/diagram-komponentow,1,17.html.</w:t>
      </w:r>
    </w:p>
    <w:p w:rsidR="00F02C5A" w:rsidRPr="009A3FC6" w:rsidRDefault="00F02C5A" w:rsidP="009A3FC6">
      <w:pPr>
        <w:pStyle w:val="Akapitzlist"/>
        <w:numPr>
          <w:ilvl w:val="0"/>
          <w:numId w:val="34"/>
        </w:numPr>
        <w:spacing w:line="360" w:lineRule="auto"/>
        <w:ind w:left="714" w:hanging="357"/>
        <w:rPr>
          <w:rFonts w:ascii="Times New Roman" w:hAnsi="Times New Roman"/>
          <w:sz w:val="24"/>
          <w:szCs w:val="24"/>
        </w:rPr>
      </w:pPr>
      <w:r w:rsidRPr="009A3FC6">
        <w:rPr>
          <w:rFonts w:ascii="Times New Roman" w:hAnsi="Times New Roman"/>
          <w:noProof/>
          <w:sz w:val="24"/>
          <w:szCs w:val="24"/>
        </w:rPr>
        <w:t xml:space="preserve">System wizyjny. </w:t>
      </w:r>
      <w:r w:rsidRPr="009A3FC6">
        <w:rPr>
          <w:rFonts w:ascii="Times New Roman" w:hAnsi="Times New Roman"/>
          <w:i/>
          <w:iCs/>
          <w:noProof/>
          <w:sz w:val="24"/>
          <w:szCs w:val="24"/>
        </w:rPr>
        <w:t xml:space="preserve">Wikipedia. </w:t>
      </w:r>
      <w:r w:rsidRPr="009A3FC6">
        <w:rPr>
          <w:rFonts w:ascii="Times New Roman" w:hAnsi="Times New Roman"/>
          <w:noProof/>
          <w:sz w:val="24"/>
          <w:szCs w:val="24"/>
        </w:rPr>
        <w:t>[Online] https://pl.wikipedia.org/wiki/System_wizyjny.</w:t>
      </w:r>
    </w:p>
    <w:p w:rsidR="00F02C5A" w:rsidRPr="009A3FC6" w:rsidRDefault="00F02C5A" w:rsidP="009A3FC6">
      <w:pPr>
        <w:pStyle w:val="Bibliografia"/>
        <w:numPr>
          <w:ilvl w:val="0"/>
          <w:numId w:val="34"/>
        </w:numPr>
        <w:spacing w:line="360" w:lineRule="auto"/>
        <w:ind w:left="714" w:hanging="357"/>
        <w:rPr>
          <w:noProof/>
        </w:rPr>
      </w:pPr>
      <w:r w:rsidRPr="009A3FC6">
        <w:rPr>
          <w:noProof/>
        </w:rPr>
        <w:t xml:space="preserve">Geolokalizacja. </w:t>
      </w:r>
      <w:r w:rsidRPr="009A3FC6">
        <w:rPr>
          <w:i/>
          <w:iCs/>
          <w:noProof/>
        </w:rPr>
        <w:t xml:space="preserve">Wikipedia. </w:t>
      </w:r>
      <w:r w:rsidRPr="009A3FC6">
        <w:rPr>
          <w:noProof/>
        </w:rPr>
        <w:t>[Online] https://pl.wikipedia.org/wiki/Geolokalizacja.</w:t>
      </w:r>
    </w:p>
    <w:p w:rsidR="00275DEE" w:rsidRPr="009A3FC6" w:rsidRDefault="00275DEE"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noProof/>
          <w:sz w:val="24"/>
          <w:szCs w:val="24"/>
        </w:rPr>
        <w:t xml:space="preserve">Triangulacja. </w:t>
      </w:r>
      <w:r w:rsidRPr="009A3FC6">
        <w:rPr>
          <w:rFonts w:ascii="Times New Roman" w:hAnsi="Times New Roman"/>
          <w:i/>
          <w:iCs/>
          <w:noProof/>
          <w:sz w:val="24"/>
          <w:szCs w:val="24"/>
        </w:rPr>
        <w:t xml:space="preserve">Wikipedia. </w:t>
      </w:r>
      <w:r w:rsidRPr="009A3FC6">
        <w:rPr>
          <w:rFonts w:ascii="Times New Roman" w:hAnsi="Times New Roman"/>
          <w:noProof/>
          <w:sz w:val="24"/>
          <w:szCs w:val="24"/>
        </w:rPr>
        <w:t xml:space="preserve">[Online] </w:t>
      </w:r>
      <w:r w:rsidRPr="009A3FC6">
        <w:rPr>
          <w:rFonts w:ascii="Times New Roman" w:hAnsi="Times New Roman"/>
          <w:sz w:val="24"/>
          <w:szCs w:val="24"/>
        </w:rPr>
        <w:t>https://pl.wikipedia.org/wiki/Triangulacja_(matematyka)</w:t>
      </w:r>
    </w:p>
    <w:p w:rsidR="00493FF4" w:rsidRPr="009A3FC6" w:rsidRDefault="00275DEE"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noProof/>
          <w:sz w:val="24"/>
          <w:szCs w:val="24"/>
        </w:rPr>
        <w:t xml:space="preserve">Triangulacja Delaunay. </w:t>
      </w:r>
      <w:r w:rsidRPr="009A3FC6">
        <w:rPr>
          <w:rFonts w:ascii="Times New Roman" w:hAnsi="Times New Roman"/>
          <w:i/>
          <w:iCs/>
          <w:noProof/>
          <w:sz w:val="24"/>
          <w:szCs w:val="24"/>
        </w:rPr>
        <w:t xml:space="preserve">Wikipedia. </w:t>
      </w:r>
      <w:r w:rsidRPr="009A3FC6">
        <w:rPr>
          <w:rFonts w:ascii="Times New Roman" w:hAnsi="Times New Roman"/>
          <w:noProof/>
          <w:sz w:val="24"/>
          <w:szCs w:val="24"/>
        </w:rPr>
        <w:t>[Online] https://pl.wikipedia.org/wiki/Triangulacja_Delone</w:t>
      </w:r>
    </w:p>
    <w:p w:rsidR="00493FF4" w:rsidRPr="009A3FC6" w:rsidRDefault="00493FF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Aitchison, Alastair.</w:t>
      </w:r>
      <w:r w:rsidRPr="009A3FC6">
        <w:rPr>
          <w:rFonts w:ascii="Times New Roman" w:hAnsi="Times New Roman"/>
          <w:noProof/>
          <w:sz w:val="24"/>
          <w:szCs w:val="24"/>
        </w:rPr>
        <w:t xml:space="preserve"> Alpha Shapes and Concave Hulls. [Online] 2011. https://alastaira.wordpress.com/2011/03/22/alpha-shapes-and-concave-hulls/.</w:t>
      </w:r>
    </w:p>
    <w:p w:rsidR="00493FF4" w:rsidRPr="009A3FC6" w:rsidRDefault="00493FF4" w:rsidP="009A3FC6">
      <w:pPr>
        <w:pStyle w:val="Bibliografia"/>
        <w:numPr>
          <w:ilvl w:val="0"/>
          <w:numId w:val="34"/>
        </w:numPr>
        <w:spacing w:line="360" w:lineRule="auto"/>
        <w:rPr>
          <w:noProof/>
        </w:rPr>
      </w:pPr>
      <w:r w:rsidRPr="009A3FC6">
        <w:rPr>
          <w:b/>
          <w:bCs/>
          <w:noProof/>
        </w:rPr>
        <w:lastRenderedPageBreak/>
        <w:t>Grosso, Eric.</w:t>
      </w:r>
      <w:r w:rsidRPr="009A3FC6">
        <w:rPr>
          <w:noProof/>
        </w:rPr>
        <w:t xml:space="preserve"> Concave hull based on JTS. [Online] http://www.rotefabrik.free.fr/concave_hull/.</w:t>
      </w:r>
    </w:p>
    <w:p w:rsidR="009104FE" w:rsidRPr="009A3FC6" w:rsidRDefault="009104FE" w:rsidP="009A3FC6">
      <w:pPr>
        <w:pStyle w:val="Bibliografia"/>
        <w:numPr>
          <w:ilvl w:val="0"/>
          <w:numId w:val="34"/>
        </w:numPr>
        <w:spacing w:line="360" w:lineRule="auto"/>
      </w:pPr>
      <w:r w:rsidRPr="009A3FC6">
        <w:rPr>
          <w:noProof/>
        </w:rPr>
        <w:t xml:space="preserve">Alpha shape. </w:t>
      </w:r>
      <w:r w:rsidRPr="009A3FC6">
        <w:rPr>
          <w:i/>
          <w:iCs/>
          <w:noProof/>
        </w:rPr>
        <w:t xml:space="preserve">Wikipedia. </w:t>
      </w:r>
      <w:r w:rsidRPr="009A3FC6">
        <w:rPr>
          <w:noProof/>
        </w:rPr>
        <w:t>[Online] https://en.wikipedia.org/wiki/Alpha_shape</w:t>
      </w:r>
    </w:p>
    <w:p w:rsidR="00493FF4" w:rsidRPr="009A3FC6" w:rsidRDefault="00493FF4" w:rsidP="009A3FC6">
      <w:pPr>
        <w:pStyle w:val="Bibliografia"/>
        <w:numPr>
          <w:ilvl w:val="0"/>
          <w:numId w:val="34"/>
        </w:numPr>
        <w:spacing w:line="360" w:lineRule="auto"/>
        <w:rPr>
          <w:noProof/>
        </w:rPr>
      </w:pPr>
      <w:r w:rsidRPr="009A3FC6">
        <w:rPr>
          <w:b/>
          <w:bCs/>
          <w:noProof/>
        </w:rPr>
        <w:t>Szawdyński, Piotr.</w:t>
      </w:r>
      <w:r w:rsidRPr="009A3FC6">
        <w:rPr>
          <w:noProof/>
        </w:rPr>
        <w:t xml:space="preserve"> Klasy problemów NP. </w:t>
      </w:r>
      <w:r w:rsidRPr="009A3FC6">
        <w:rPr>
          <w:i/>
          <w:iCs/>
          <w:noProof/>
        </w:rPr>
        <w:t xml:space="preserve">Serwis programistyczny C/C++. </w:t>
      </w:r>
      <w:r w:rsidRPr="009A3FC6">
        <w:rPr>
          <w:noProof/>
        </w:rPr>
        <w:t>[Online] http://cpp0x.pl/kursy/Teoria-w-Informatyce/Zlozonosc-obliczeniowa/Klasy-problemow-NP/430.</w:t>
      </w:r>
    </w:p>
    <w:p w:rsidR="00493FF4" w:rsidRPr="009A3FC6" w:rsidRDefault="00493FF4" w:rsidP="009A3FC6">
      <w:pPr>
        <w:pStyle w:val="Bibliografia"/>
        <w:numPr>
          <w:ilvl w:val="0"/>
          <w:numId w:val="34"/>
        </w:numPr>
        <w:spacing w:line="360" w:lineRule="auto"/>
        <w:rPr>
          <w:noProof/>
        </w:rPr>
      </w:pPr>
      <w:r w:rsidRPr="009A3FC6">
        <w:rPr>
          <w:noProof/>
        </w:rPr>
        <w:t xml:space="preserve"> </w:t>
      </w:r>
      <w:r w:rsidRPr="009A3FC6">
        <w:rPr>
          <w:b/>
          <w:bCs/>
          <w:noProof/>
        </w:rPr>
        <w:t>Asaeedi, Saeed, Didehvar, Farzad i Mohades, Ali.</w:t>
      </w:r>
      <w:r w:rsidRPr="009A3FC6">
        <w:rPr>
          <w:noProof/>
        </w:rPr>
        <w:t xml:space="preserve"> Alpha-Concave Hull, a Generalization of Convex Hull. </w:t>
      </w:r>
      <w:r w:rsidRPr="009A3FC6">
        <w:rPr>
          <w:i/>
          <w:iCs/>
          <w:noProof/>
        </w:rPr>
        <w:t xml:space="preserve">Cornell University Library. </w:t>
      </w:r>
      <w:r w:rsidRPr="009A3FC6">
        <w:rPr>
          <w:noProof/>
        </w:rPr>
        <w:t>[Online] https://arxiv.org/ftp/arxiv/papers/1309/1309.7829.pdf.</w:t>
      </w:r>
    </w:p>
    <w:p w:rsidR="00493FF4" w:rsidRPr="009A3FC6" w:rsidRDefault="00493FF4" w:rsidP="009A3FC6">
      <w:pPr>
        <w:pStyle w:val="Bibliografia"/>
        <w:numPr>
          <w:ilvl w:val="0"/>
          <w:numId w:val="34"/>
        </w:numPr>
        <w:spacing w:line="360" w:lineRule="auto"/>
        <w:rPr>
          <w:noProof/>
        </w:rPr>
      </w:pPr>
      <w:r w:rsidRPr="009A3FC6">
        <w:rPr>
          <w:b/>
          <w:bCs/>
          <w:noProof/>
        </w:rPr>
        <w:t>Galton, Antony i Duckham, Matt.</w:t>
      </w:r>
      <w:r w:rsidRPr="009A3FC6">
        <w:rPr>
          <w:noProof/>
        </w:rPr>
        <w:t xml:space="preserve"> What is the region occupied by a set of points? </w:t>
      </w:r>
      <w:r w:rsidRPr="009A3FC6">
        <w:rPr>
          <w:i/>
          <w:iCs/>
          <w:noProof/>
        </w:rPr>
        <w:t xml:space="preserve">Geographic Information Science. </w:t>
      </w:r>
      <w:r w:rsidRPr="009A3FC6">
        <w:rPr>
          <w:noProof/>
        </w:rPr>
        <w:t>2006, Tom Springer, strony 81-98.</w:t>
      </w:r>
    </w:p>
    <w:p w:rsidR="00493FF4" w:rsidRPr="009A3FC6" w:rsidRDefault="00493FF4" w:rsidP="009A3FC6">
      <w:pPr>
        <w:pStyle w:val="Bibliografia"/>
        <w:numPr>
          <w:ilvl w:val="0"/>
          <w:numId w:val="34"/>
        </w:numPr>
        <w:spacing w:line="360" w:lineRule="auto"/>
        <w:ind w:left="714" w:hanging="357"/>
        <w:rPr>
          <w:noProof/>
        </w:rPr>
      </w:pPr>
      <w:r w:rsidRPr="009A3FC6">
        <w:rPr>
          <w:b/>
          <w:bCs/>
          <w:noProof/>
        </w:rPr>
        <w:t>Moreira, Adriano i Yasmina Santos, Maribel.</w:t>
      </w:r>
      <w:r w:rsidRPr="009A3FC6">
        <w:rPr>
          <w:noProof/>
        </w:rPr>
        <w:t xml:space="preserve"> </w:t>
      </w:r>
      <w:r w:rsidRPr="009A3FC6">
        <w:rPr>
          <w:i/>
          <w:iCs/>
          <w:noProof/>
        </w:rPr>
        <w:t xml:space="preserve">Concave hull: A k-nearest neighbours approach for the computation of the region occupied by a set of points. </w:t>
      </w:r>
      <w:r w:rsidRPr="009A3FC6">
        <w:rPr>
          <w:noProof/>
        </w:rPr>
        <w:t>2007.</w:t>
      </w:r>
    </w:p>
    <w:p w:rsidR="009104FE" w:rsidRPr="009A3FC6" w:rsidRDefault="009104FE" w:rsidP="009A3FC6">
      <w:pPr>
        <w:pStyle w:val="Akapitzlist"/>
        <w:numPr>
          <w:ilvl w:val="0"/>
          <w:numId w:val="34"/>
        </w:numPr>
        <w:spacing w:line="360" w:lineRule="auto"/>
        <w:ind w:left="714" w:hanging="357"/>
        <w:rPr>
          <w:rFonts w:ascii="Times New Roman" w:hAnsi="Times New Roman"/>
          <w:sz w:val="24"/>
          <w:szCs w:val="24"/>
        </w:rPr>
      </w:pPr>
      <w:r w:rsidRPr="009A3FC6">
        <w:rPr>
          <w:rFonts w:ascii="Times New Roman" w:hAnsi="Times New Roman"/>
          <w:b/>
          <w:bCs/>
          <w:noProof/>
          <w:sz w:val="24"/>
          <w:szCs w:val="24"/>
        </w:rPr>
        <w:t>Marjan, Celikik.</w:t>
      </w:r>
      <w:r w:rsidRPr="009A3FC6">
        <w:rPr>
          <w:rFonts w:ascii="Times New Roman" w:hAnsi="Times New Roman"/>
          <w:noProof/>
          <w:sz w:val="24"/>
          <w:szCs w:val="24"/>
        </w:rPr>
        <w:t xml:space="preserve"> Aplha shapes. </w:t>
      </w:r>
      <w:r w:rsidRPr="009A3FC6">
        <w:rPr>
          <w:rFonts w:ascii="Times New Roman" w:hAnsi="Times New Roman"/>
          <w:i/>
          <w:iCs/>
          <w:noProof/>
          <w:sz w:val="24"/>
          <w:szCs w:val="24"/>
        </w:rPr>
        <w:t xml:space="preserve">Max Planck Institute for Informatics. </w:t>
      </w:r>
      <w:r w:rsidRPr="009A3FC6">
        <w:rPr>
          <w:rFonts w:ascii="Times New Roman" w:hAnsi="Times New Roman"/>
          <w:noProof/>
          <w:sz w:val="24"/>
          <w:szCs w:val="24"/>
        </w:rPr>
        <w:t>[Online] http://people.mpi-inf.mpg.de/~jgiesen/tch/sem06/Celikik.pdf.</w:t>
      </w:r>
    </w:p>
    <w:p w:rsidR="009A3FC6" w:rsidRPr="009A3FC6" w:rsidRDefault="009A3FC6" w:rsidP="009A3FC6">
      <w:pPr>
        <w:pStyle w:val="Akapitzlist"/>
        <w:numPr>
          <w:ilvl w:val="0"/>
          <w:numId w:val="34"/>
        </w:numPr>
        <w:spacing w:line="360" w:lineRule="auto"/>
        <w:ind w:left="714" w:hanging="357"/>
        <w:rPr>
          <w:rFonts w:ascii="Times New Roman" w:hAnsi="Times New Roman"/>
          <w:sz w:val="24"/>
          <w:szCs w:val="24"/>
        </w:rPr>
      </w:pPr>
      <w:r w:rsidRPr="009A3FC6">
        <w:rPr>
          <w:rFonts w:ascii="Times New Roman" w:hAnsi="Times New Roman"/>
          <w:b/>
          <w:bCs/>
          <w:noProof/>
          <w:sz w:val="24"/>
          <w:szCs w:val="24"/>
        </w:rPr>
        <w:t>Czekaj, Wiesław, Idus, Tomasz i Bogacz, Marcin.</w:t>
      </w:r>
      <w:r w:rsidRPr="009A3FC6">
        <w:rPr>
          <w:rFonts w:ascii="Times New Roman" w:hAnsi="Times New Roman"/>
          <w:noProof/>
          <w:sz w:val="24"/>
          <w:szCs w:val="24"/>
        </w:rPr>
        <w:t xml:space="preserve"> Geometria obliczeniowa. </w:t>
      </w:r>
      <w:r w:rsidRPr="009A3FC6">
        <w:rPr>
          <w:rFonts w:ascii="Times New Roman" w:hAnsi="Times New Roman"/>
          <w:i/>
          <w:iCs/>
          <w:noProof/>
          <w:sz w:val="24"/>
          <w:szCs w:val="24"/>
        </w:rPr>
        <w:t xml:space="preserve">riad.pl.edu.pl. </w:t>
      </w:r>
      <w:r w:rsidRPr="009A3FC6">
        <w:rPr>
          <w:rFonts w:ascii="Times New Roman" w:hAnsi="Times New Roman"/>
          <w:noProof/>
          <w:sz w:val="24"/>
          <w:szCs w:val="24"/>
        </w:rPr>
        <w:t>[Online] http://riad.pk.edu.pl/~zk/GO_LAB_00/triangulacja/ram_v.htm.</w:t>
      </w:r>
    </w:p>
    <w:p w:rsidR="009104FE" w:rsidRPr="009104FE" w:rsidRDefault="009104FE" w:rsidP="009104FE"/>
    <w:p w:rsidR="00493FF4" w:rsidRPr="00493FF4" w:rsidRDefault="00493FF4" w:rsidP="00493FF4"/>
    <w:p w:rsidR="00275DEE" w:rsidRDefault="00275DEE" w:rsidP="00493FF4">
      <w:pPr>
        <w:pStyle w:val="Bibliografia"/>
        <w:spacing w:line="360" w:lineRule="auto"/>
        <w:ind w:left="714"/>
        <w:rPr>
          <w:noProof/>
        </w:rPr>
      </w:pPr>
    </w:p>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9A3FC6" w:rsidRDefault="009A3FC6" w:rsidP="00493FF4"/>
    <w:p w:rsidR="00275DEE" w:rsidRPr="00275DEE" w:rsidRDefault="00275DEE" w:rsidP="00275DEE"/>
    <w:p w:rsidR="00D13AB8" w:rsidRDefault="00297817" w:rsidP="00D13AB8">
      <w:pPr>
        <w:pStyle w:val="Nagwek1"/>
      </w:pPr>
      <w:bookmarkStart w:id="147" w:name="_Toc449204647"/>
      <w:r>
        <w:lastRenderedPageBreak/>
        <w:t>Lista załączników</w:t>
      </w:r>
      <w:bookmarkEnd w:id="147"/>
    </w:p>
    <w:p w:rsidR="00D13AB8" w:rsidRDefault="00D13AB8" w:rsidP="00D13AB8">
      <w:pPr>
        <w:pStyle w:val="Nagwek1"/>
        <w:numPr>
          <w:ilvl w:val="0"/>
          <w:numId w:val="0"/>
        </w:numPr>
        <w:ind w:left="567"/>
      </w:pPr>
    </w:p>
    <w:p w:rsidR="00493FF4" w:rsidRPr="000D62E8" w:rsidRDefault="00493FF4"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w:t>
      </w:r>
      <w:r w:rsidR="000D62E8">
        <w:rPr>
          <w:rFonts w:ascii="Times New Roman" w:hAnsi="Times New Roman"/>
          <w:b/>
          <w:sz w:val="24"/>
          <w:szCs w:val="24"/>
        </w:rPr>
        <w:t xml:space="preserve"> nr</w:t>
      </w:r>
      <w:r w:rsidRPr="000D62E8">
        <w:rPr>
          <w:rFonts w:ascii="Times New Roman" w:hAnsi="Times New Roman"/>
          <w:b/>
          <w:sz w:val="24"/>
          <w:szCs w:val="24"/>
        </w:rPr>
        <w:t xml:space="preserve"> 1</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klas części serwerowej </w:t>
      </w:r>
    </w:p>
    <w:p w:rsidR="00493FF4" w:rsidRPr="000D62E8" w:rsidRDefault="00493FF4"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 xml:space="preserve">Załącznik </w:t>
      </w:r>
      <w:r w:rsidR="000D62E8">
        <w:rPr>
          <w:rFonts w:ascii="Times New Roman" w:hAnsi="Times New Roman"/>
          <w:b/>
          <w:sz w:val="24"/>
          <w:szCs w:val="24"/>
        </w:rPr>
        <w:t xml:space="preserve">nr </w:t>
      </w:r>
      <w:r w:rsidRPr="000D62E8">
        <w:rPr>
          <w:rFonts w:ascii="Times New Roman" w:hAnsi="Times New Roman"/>
          <w:b/>
          <w:sz w:val="24"/>
          <w:szCs w:val="24"/>
        </w:rPr>
        <w:t>2</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klas aplikacji klienckiej </w:t>
      </w:r>
      <w:proofErr w:type="spellStart"/>
      <w:r w:rsidRPr="000D62E8">
        <w:rPr>
          <w:rFonts w:ascii="Times New Roman" w:hAnsi="Times New Roman"/>
          <w:sz w:val="24"/>
          <w:szCs w:val="24"/>
        </w:rPr>
        <w:t>DronVision</w:t>
      </w:r>
      <w:proofErr w:type="spellEnd"/>
    </w:p>
    <w:p w:rsidR="00493FF4" w:rsidRPr="000D62E8" w:rsidRDefault="00493FF4"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 xml:space="preserve">Załącznik </w:t>
      </w:r>
      <w:r w:rsidR="000D62E8" w:rsidRPr="000D62E8">
        <w:rPr>
          <w:rFonts w:ascii="Times New Roman" w:hAnsi="Times New Roman"/>
          <w:b/>
          <w:sz w:val="24"/>
          <w:szCs w:val="24"/>
        </w:rPr>
        <w:t xml:space="preserve">nr </w:t>
      </w:r>
      <w:r w:rsidRPr="000D62E8">
        <w:rPr>
          <w:rFonts w:ascii="Times New Roman" w:hAnsi="Times New Roman"/>
          <w:b/>
          <w:sz w:val="24"/>
          <w:szCs w:val="24"/>
        </w:rPr>
        <w:t>3</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Projekt interfejsu graficznego aplikacji </w:t>
      </w:r>
      <w:proofErr w:type="spellStart"/>
      <w:r w:rsidRPr="000D62E8">
        <w:rPr>
          <w:rFonts w:ascii="Times New Roman" w:hAnsi="Times New Roman"/>
          <w:sz w:val="24"/>
          <w:szCs w:val="24"/>
        </w:rPr>
        <w:t>DronVision</w:t>
      </w:r>
      <w:proofErr w:type="spellEnd"/>
      <w:r w:rsidRPr="000D62E8">
        <w:rPr>
          <w:rFonts w:ascii="Times New Roman" w:hAnsi="Times New Roman"/>
          <w:sz w:val="24"/>
          <w:szCs w:val="24"/>
        </w:rPr>
        <w:t xml:space="preserve"> </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4</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komponentów </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5</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związków encji </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6</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Dron - Zmień położenie</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7</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Ogl</w:t>
      </w:r>
      <w:r w:rsidRPr="000D62E8">
        <w:rPr>
          <w:rFonts w:ascii="Times New Roman" w:hAnsi="Times New Roman"/>
          <w:sz w:val="24"/>
          <w:szCs w:val="24"/>
        </w:rPr>
        <w:t>ą</w:t>
      </w:r>
      <w:r w:rsidRPr="000D62E8">
        <w:rPr>
          <w:rFonts w:ascii="Times New Roman" w:hAnsi="Times New Roman"/>
          <w:sz w:val="24"/>
          <w:szCs w:val="24"/>
        </w:rPr>
        <w:t>daj wizualizację</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8</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Edytuj preferencje</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9</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Prz</w:t>
      </w:r>
      <w:r w:rsidRPr="000D62E8">
        <w:rPr>
          <w:rFonts w:ascii="Times New Roman" w:hAnsi="Times New Roman"/>
          <w:sz w:val="24"/>
          <w:szCs w:val="24"/>
        </w:rPr>
        <w:t>e</w:t>
      </w:r>
      <w:r w:rsidRPr="000D62E8">
        <w:rPr>
          <w:rFonts w:ascii="Times New Roman" w:hAnsi="Times New Roman"/>
          <w:sz w:val="24"/>
          <w:szCs w:val="24"/>
        </w:rPr>
        <w:t>glądaj historię wizualizacji</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10</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Ogl</w:t>
      </w:r>
      <w:r w:rsidRPr="000D62E8">
        <w:rPr>
          <w:rFonts w:ascii="Times New Roman" w:hAnsi="Times New Roman"/>
          <w:sz w:val="24"/>
          <w:szCs w:val="24"/>
        </w:rPr>
        <w:t>ą</w:t>
      </w:r>
      <w:r w:rsidRPr="000D62E8">
        <w:rPr>
          <w:rFonts w:ascii="Times New Roman" w:hAnsi="Times New Roman"/>
          <w:sz w:val="24"/>
          <w:szCs w:val="24"/>
        </w:rPr>
        <w:t>daj symulację</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11</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sekwencji - </w:t>
      </w:r>
      <w:proofErr w:type="spellStart"/>
      <w:r w:rsidRPr="000D62E8">
        <w:rPr>
          <w:rFonts w:ascii="Times New Roman" w:hAnsi="Times New Roman"/>
          <w:sz w:val="24"/>
          <w:szCs w:val="24"/>
        </w:rPr>
        <w:t>DronTracker</w:t>
      </w:r>
      <w:proofErr w:type="spellEnd"/>
      <w:r w:rsidRPr="000D62E8">
        <w:rPr>
          <w:rFonts w:ascii="Times New Roman" w:hAnsi="Times New Roman"/>
          <w:sz w:val="24"/>
          <w:szCs w:val="24"/>
        </w:rPr>
        <w:t xml:space="preserve"> - Zmiana położenia</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12</w:t>
      </w:r>
      <w:r w:rsidRPr="000D62E8">
        <w:rPr>
          <w:rFonts w:ascii="Times New Roman" w:hAnsi="Times New Roman"/>
          <w:sz w:val="24"/>
          <w:szCs w:val="24"/>
        </w:rPr>
        <w:t xml:space="preserve"> </w:t>
      </w:r>
      <w:r w:rsidRPr="001650EC">
        <w:rPr>
          <w:rFonts w:ascii="Times New Roman" w:hAnsi="Times New Roman"/>
          <w:b/>
          <w:sz w:val="24"/>
          <w:szCs w:val="24"/>
        </w:rPr>
        <w:t>-</w:t>
      </w:r>
      <w:r w:rsidR="00E06E59">
        <w:rPr>
          <w:rFonts w:ascii="Times New Roman" w:hAnsi="Times New Roman"/>
          <w:sz w:val="24"/>
          <w:szCs w:val="24"/>
        </w:rPr>
        <w:t xml:space="preserve"> Diagram sekwencji - </w:t>
      </w:r>
      <w:proofErr w:type="spellStart"/>
      <w:r w:rsidR="00E06E59">
        <w:rPr>
          <w:rFonts w:ascii="Times New Roman" w:hAnsi="Times New Roman"/>
          <w:sz w:val="24"/>
          <w:szCs w:val="24"/>
        </w:rPr>
        <w:t>DronServ</w:t>
      </w:r>
      <w:r w:rsidRPr="000D62E8">
        <w:rPr>
          <w:rFonts w:ascii="Times New Roman" w:hAnsi="Times New Roman"/>
          <w:sz w:val="24"/>
          <w:szCs w:val="24"/>
        </w:rPr>
        <w:t>er</w:t>
      </w:r>
      <w:proofErr w:type="spellEnd"/>
      <w:r w:rsidRPr="000D62E8">
        <w:rPr>
          <w:rFonts w:ascii="Times New Roman" w:hAnsi="Times New Roman"/>
          <w:sz w:val="24"/>
          <w:szCs w:val="24"/>
        </w:rPr>
        <w:t xml:space="preserve"> - Nowa wiadomość od </w:t>
      </w:r>
      <w:proofErr w:type="spellStart"/>
      <w:r w:rsidRPr="000D62E8">
        <w:rPr>
          <w:rFonts w:ascii="Times New Roman" w:hAnsi="Times New Roman"/>
          <w:sz w:val="24"/>
          <w:szCs w:val="24"/>
        </w:rPr>
        <w:t>Dro</w:t>
      </w:r>
      <w:r w:rsidRPr="000D62E8">
        <w:rPr>
          <w:rFonts w:ascii="Times New Roman" w:hAnsi="Times New Roman"/>
          <w:sz w:val="24"/>
          <w:szCs w:val="24"/>
        </w:rPr>
        <w:t>n</w:t>
      </w:r>
      <w:r w:rsidRPr="000D62E8">
        <w:rPr>
          <w:rFonts w:ascii="Times New Roman" w:hAnsi="Times New Roman"/>
          <w:sz w:val="24"/>
          <w:szCs w:val="24"/>
        </w:rPr>
        <w:t>Tracker'a</w:t>
      </w:r>
      <w:proofErr w:type="spellEnd"/>
    </w:p>
    <w:p w:rsidR="00930667" w:rsidRPr="00267B2A" w:rsidRDefault="000D62E8" w:rsidP="00ED3AEE">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13</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sekwencji  - </w:t>
      </w:r>
      <w:proofErr w:type="spellStart"/>
      <w:r w:rsidRPr="000D62E8">
        <w:rPr>
          <w:rFonts w:ascii="Times New Roman" w:hAnsi="Times New Roman"/>
          <w:sz w:val="24"/>
          <w:szCs w:val="24"/>
        </w:rPr>
        <w:t>DronVision</w:t>
      </w:r>
      <w:proofErr w:type="spellEnd"/>
      <w:r w:rsidRPr="000D62E8">
        <w:rPr>
          <w:rFonts w:ascii="Times New Roman" w:hAnsi="Times New Roman"/>
          <w:sz w:val="24"/>
          <w:szCs w:val="24"/>
        </w:rPr>
        <w:t xml:space="preserve"> - Nowa wiadomość wizualizuj</w:t>
      </w:r>
      <w:r w:rsidRPr="000D62E8">
        <w:rPr>
          <w:rFonts w:ascii="Times New Roman" w:hAnsi="Times New Roman"/>
          <w:sz w:val="24"/>
          <w:szCs w:val="24"/>
        </w:rPr>
        <w:t>ą</w:t>
      </w:r>
      <w:r w:rsidRPr="000D62E8">
        <w:rPr>
          <w:rFonts w:ascii="Times New Roman" w:hAnsi="Times New Roman"/>
          <w:sz w:val="24"/>
          <w:szCs w:val="24"/>
        </w:rPr>
        <w:t>ca</w:t>
      </w:r>
    </w:p>
    <w:p w:rsidR="00930667" w:rsidRDefault="00930667" w:rsidP="00ED3AEE"/>
    <w:p w:rsidR="00930667" w:rsidRDefault="00930667" w:rsidP="00ED3AEE"/>
    <w:p w:rsidR="00930667" w:rsidRDefault="00930667" w:rsidP="009A3FC6"/>
    <w:p w:rsidR="00930667" w:rsidRDefault="00930667" w:rsidP="00ED3AEE"/>
    <w:p w:rsidR="00930667" w:rsidRDefault="00930667" w:rsidP="00ED3AEE"/>
    <w:p w:rsidR="00930667" w:rsidRPr="00930667" w:rsidRDefault="00930667" w:rsidP="00930667">
      <w:pPr>
        <w:jc w:val="center"/>
        <w:rPr>
          <w:rFonts w:ascii="Footlight MT Light" w:hAnsi="Footlight MT Light"/>
          <w:sz w:val="120"/>
          <w:szCs w:val="120"/>
        </w:rPr>
      </w:pPr>
    </w:p>
    <w:sectPr w:rsidR="00930667" w:rsidRPr="00930667" w:rsidSect="00B74F40">
      <w:footerReference w:type="default" r:id="rId54"/>
      <w:footerReference w:type="first" r:id="rId55"/>
      <w:pgSz w:w="11906" w:h="16838" w:code="9"/>
      <w:pgMar w:top="1418" w:right="1418" w:bottom="1418" w:left="1418" w:header="709"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0740" w:rsidRDefault="007B0740">
      <w:r>
        <w:separator/>
      </w:r>
    </w:p>
  </w:endnote>
  <w:endnote w:type="continuationSeparator" w:id="0">
    <w:p w:rsidR="007B0740" w:rsidRDefault="007B074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OpenSymbol">
    <w:altName w:val="Arial Unicode MS"/>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Footlight MT Light">
    <w:panose1 w:val="0204060206030A020304"/>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684B" w:rsidRDefault="003E22D8">
    <w:pPr>
      <w:pStyle w:val="Stopka"/>
      <w:jc w:val="right"/>
    </w:pPr>
    <w:fldSimple w:instr=" PAGE   \* MERGEFORMAT ">
      <w:r w:rsidR="00A44BCB">
        <w:rPr>
          <w:noProof/>
        </w:rPr>
        <w:t>2</w:t>
      </w:r>
    </w:fldSimple>
  </w:p>
  <w:p w:rsidR="00C5684B" w:rsidRDefault="00C5684B">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5684B" w:rsidRPr="009B2AAB" w:rsidRDefault="00C5684B">
    <w:pPr>
      <w:pStyle w:val="Stopka"/>
      <w:jc w:val="right"/>
    </w:pPr>
  </w:p>
  <w:p w:rsidR="00C5684B" w:rsidRDefault="00C5684B" w:rsidP="009668BD">
    <w:pPr>
      <w:pStyle w:val="Stopka"/>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0740" w:rsidRDefault="007B0740">
      <w:r>
        <w:separator/>
      </w:r>
    </w:p>
  </w:footnote>
  <w:footnote w:type="continuationSeparator" w:id="0">
    <w:p w:rsidR="007B0740" w:rsidRDefault="007B074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0128B002"/>
    <w:lvl w:ilvl="0">
      <w:numFmt w:val="bullet"/>
      <w:lvlText w:val="*"/>
      <w:lvlJc w:val="left"/>
    </w:lvl>
  </w:abstractNum>
  <w:abstractNum w:abstractNumId="1">
    <w:nsid w:val="00000008"/>
    <w:multiLevelType w:val="multilevel"/>
    <w:tmpl w:val="00000008"/>
    <w:name w:val="WW8Num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32D71A3"/>
    <w:multiLevelType w:val="hybridMultilevel"/>
    <w:tmpl w:val="9DDEED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8AE1962"/>
    <w:multiLevelType w:val="multilevel"/>
    <w:tmpl w:val="13C49D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9246462"/>
    <w:multiLevelType w:val="hybridMultilevel"/>
    <w:tmpl w:val="28BAD0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DCC7764"/>
    <w:multiLevelType w:val="hybridMultilevel"/>
    <w:tmpl w:val="0B1469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0FBB35C9"/>
    <w:multiLevelType w:val="hybridMultilevel"/>
    <w:tmpl w:val="5596D3D6"/>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7">
    <w:nsid w:val="11AA6402"/>
    <w:multiLevelType w:val="multilevel"/>
    <w:tmpl w:val="E6D03DF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12A56E9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3560572"/>
    <w:multiLevelType w:val="hybridMultilevel"/>
    <w:tmpl w:val="157A64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81A545A"/>
    <w:multiLevelType w:val="hybridMultilevel"/>
    <w:tmpl w:val="A788A260"/>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1">
    <w:nsid w:val="19405F15"/>
    <w:multiLevelType w:val="hybridMultilevel"/>
    <w:tmpl w:val="F4F4EA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E893456"/>
    <w:multiLevelType w:val="hybridMultilevel"/>
    <w:tmpl w:val="2EA4B0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45C114C"/>
    <w:multiLevelType w:val="multilevel"/>
    <w:tmpl w:val="B0E023A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26721520"/>
    <w:multiLevelType w:val="hybridMultilevel"/>
    <w:tmpl w:val="51F476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527672D"/>
    <w:multiLevelType w:val="hybridMultilevel"/>
    <w:tmpl w:val="D2A6DA9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363E1C59"/>
    <w:multiLevelType w:val="hybridMultilevel"/>
    <w:tmpl w:val="95DE1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DD84F11"/>
    <w:multiLevelType w:val="hybridMultilevel"/>
    <w:tmpl w:val="EEAE2C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F364B37"/>
    <w:multiLevelType w:val="hybridMultilevel"/>
    <w:tmpl w:val="6A56C9F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38C1E82"/>
    <w:multiLevelType w:val="hybridMultilevel"/>
    <w:tmpl w:val="1C02CB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3A6723C"/>
    <w:multiLevelType w:val="multilevel"/>
    <w:tmpl w:val="B53061EA"/>
    <w:lvl w:ilvl="0">
      <w:start w:val="1"/>
      <w:numFmt w:val="decimal"/>
      <w:lvlText w:val="%1."/>
      <w:legacy w:legacy="1" w:legacySpace="120" w:legacyIndent="360"/>
      <w:lvlJc w:val="left"/>
      <w:pPr>
        <w:ind w:left="360" w:hanging="360"/>
      </w:pPr>
      <w:rPr>
        <w:sz w:val="24"/>
        <w:szCs w:val="24"/>
      </w:rPr>
    </w:lvl>
    <w:lvl w:ilvl="1">
      <w:start w:val="1"/>
      <w:numFmt w:val="lowerLetter"/>
      <w:lvlText w:val="%2."/>
      <w:legacy w:legacy="1" w:legacySpace="120" w:legacyIndent="360"/>
      <w:lvlJc w:val="left"/>
      <w:pPr>
        <w:ind w:left="720" w:hanging="360"/>
      </w:p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21">
    <w:nsid w:val="45DD64D9"/>
    <w:multiLevelType w:val="multilevel"/>
    <w:tmpl w:val="1A5A362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46167D08"/>
    <w:multiLevelType w:val="hybridMultilevel"/>
    <w:tmpl w:val="DDB2755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nsid w:val="46F03586"/>
    <w:multiLevelType w:val="multilevel"/>
    <w:tmpl w:val="B93005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7746A96"/>
    <w:multiLevelType w:val="multilevel"/>
    <w:tmpl w:val="AC6E8A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65"/>
        </w:tabs>
        <w:ind w:left="1065" w:hanging="360"/>
      </w:pPr>
      <w:rPr>
        <w:rFonts w:hint="default"/>
      </w:rPr>
    </w:lvl>
    <w:lvl w:ilvl="2">
      <w:start w:val="1"/>
      <w:numFmt w:val="decimal"/>
      <w:lvlText w:val="%1.%2.%3"/>
      <w:lvlJc w:val="left"/>
      <w:pPr>
        <w:tabs>
          <w:tab w:val="num" w:pos="2130"/>
        </w:tabs>
        <w:ind w:left="2130" w:hanging="720"/>
      </w:pPr>
      <w:rPr>
        <w:rFonts w:hint="default"/>
      </w:rPr>
    </w:lvl>
    <w:lvl w:ilvl="3">
      <w:start w:val="1"/>
      <w:numFmt w:val="decimal"/>
      <w:lvlText w:val="%1.%2.%3.%4"/>
      <w:lvlJc w:val="left"/>
      <w:pPr>
        <w:tabs>
          <w:tab w:val="num" w:pos="2835"/>
        </w:tabs>
        <w:ind w:left="2835" w:hanging="720"/>
      </w:pPr>
      <w:rPr>
        <w:rFonts w:hint="default"/>
      </w:rPr>
    </w:lvl>
    <w:lvl w:ilvl="4">
      <w:start w:val="1"/>
      <w:numFmt w:val="decimal"/>
      <w:lvlText w:val="%1.%2.%3.%4.%5"/>
      <w:lvlJc w:val="left"/>
      <w:pPr>
        <w:tabs>
          <w:tab w:val="num" w:pos="3900"/>
        </w:tabs>
        <w:ind w:left="3900" w:hanging="1080"/>
      </w:pPr>
      <w:rPr>
        <w:rFonts w:hint="default"/>
      </w:rPr>
    </w:lvl>
    <w:lvl w:ilvl="5">
      <w:start w:val="1"/>
      <w:numFmt w:val="decimal"/>
      <w:lvlText w:val="%1.%2.%3.%4.%5.%6"/>
      <w:lvlJc w:val="left"/>
      <w:pPr>
        <w:tabs>
          <w:tab w:val="num" w:pos="4605"/>
        </w:tabs>
        <w:ind w:left="4605" w:hanging="1080"/>
      </w:pPr>
      <w:rPr>
        <w:rFonts w:hint="default"/>
      </w:rPr>
    </w:lvl>
    <w:lvl w:ilvl="6">
      <w:start w:val="1"/>
      <w:numFmt w:val="decimal"/>
      <w:lvlText w:val="%1.%2.%3.%4.%5.%6.%7"/>
      <w:lvlJc w:val="left"/>
      <w:pPr>
        <w:tabs>
          <w:tab w:val="num" w:pos="5670"/>
        </w:tabs>
        <w:ind w:left="5670" w:hanging="1440"/>
      </w:pPr>
      <w:rPr>
        <w:rFonts w:hint="default"/>
      </w:rPr>
    </w:lvl>
    <w:lvl w:ilvl="7">
      <w:start w:val="1"/>
      <w:numFmt w:val="decimal"/>
      <w:lvlText w:val="%1.%2.%3.%4.%5.%6.%7.%8"/>
      <w:lvlJc w:val="left"/>
      <w:pPr>
        <w:tabs>
          <w:tab w:val="num" w:pos="6375"/>
        </w:tabs>
        <w:ind w:left="6375" w:hanging="1440"/>
      </w:pPr>
      <w:rPr>
        <w:rFonts w:hint="default"/>
      </w:rPr>
    </w:lvl>
    <w:lvl w:ilvl="8">
      <w:start w:val="1"/>
      <w:numFmt w:val="decimal"/>
      <w:lvlText w:val="%1.%2.%3.%4.%5.%6.%7.%8.%9"/>
      <w:lvlJc w:val="left"/>
      <w:pPr>
        <w:tabs>
          <w:tab w:val="num" w:pos="7440"/>
        </w:tabs>
        <w:ind w:left="7440" w:hanging="1800"/>
      </w:pPr>
      <w:rPr>
        <w:rFonts w:hint="default"/>
      </w:rPr>
    </w:lvl>
  </w:abstractNum>
  <w:abstractNum w:abstractNumId="25">
    <w:nsid w:val="4866348E"/>
    <w:multiLevelType w:val="hybridMultilevel"/>
    <w:tmpl w:val="4EB03FC6"/>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6">
    <w:nsid w:val="496325A4"/>
    <w:multiLevelType w:val="hybridMultilevel"/>
    <w:tmpl w:val="8530F8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49B26919"/>
    <w:multiLevelType w:val="multilevel"/>
    <w:tmpl w:val="319C8072"/>
    <w:lvl w:ilvl="0">
      <w:start w:val="1"/>
      <w:numFmt w:val="decimal"/>
      <w:lvlText w:val="%1."/>
      <w:lvlJc w:val="left"/>
      <w:pPr>
        <w:tabs>
          <w:tab w:val="num" w:pos="432"/>
        </w:tabs>
        <w:ind w:left="432" w:hanging="432"/>
      </w:pPr>
      <w:rPr>
        <w:rFonts w:ascii="Times New Roman" w:hAnsi="Times New Roman" w:hint="default"/>
        <w:b/>
        <w:i w:val="0"/>
        <w:sz w:val="32"/>
        <w:szCs w:val="32"/>
      </w:rPr>
    </w:lvl>
    <w:lvl w:ilvl="1">
      <w:start w:val="1"/>
      <w:numFmt w:val="decimal"/>
      <w:lvlText w:val="%1.%2."/>
      <w:lvlJc w:val="left"/>
      <w:pPr>
        <w:tabs>
          <w:tab w:val="num" w:pos="576"/>
        </w:tabs>
        <w:ind w:left="576" w:hanging="576"/>
      </w:pPr>
      <w:rPr>
        <w:rFonts w:ascii="Times New Roman" w:hAnsi="Times New Roman" w:hint="default"/>
        <w:b/>
        <w:i w:val="0"/>
        <w:sz w:val="28"/>
        <w:szCs w:val="28"/>
      </w:rPr>
    </w:lvl>
    <w:lvl w:ilvl="2">
      <w:start w:val="1"/>
      <w:numFmt w:val="decimal"/>
      <w:lvlText w:val="%1.%2.%3."/>
      <w:lvlJc w:val="left"/>
      <w:pPr>
        <w:tabs>
          <w:tab w:val="num" w:pos="720"/>
        </w:tabs>
        <w:ind w:left="720" w:hanging="720"/>
      </w:pPr>
      <w:rPr>
        <w:rFonts w:ascii="Times New Roman" w:hAnsi="Times New Roman" w:hint="default"/>
        <w:b w:val="0"/>
        <w:i w:val="0"/>
        <w:sz w:val="28"/>
        <w:szCs w:val="28"/>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nsid w:val="4DA75226"/>
    <w:multiLevelType w:val="hybridMultilevel"/>
    <w:tmpl w:val="77E614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4E1C5334"/>
    <w:multiLevelType w:val="hybridMultilevel"/>
    <w:tmpl w:val="76F27E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55E440F5"/>
    <w:multiLevelType w:val="hybridMultilevel"/>
    <w:tmpl w:val="8F6A4A18"/>
    <w:lvl w:ilvl="0" w:tplc="E356F77A">
      <w:numFmt w:val="bullet"/>
      <w:lvlText w:val="-"/>
      <w:lvlJc w:val="left"/>
      <w:pPr>
        <w:tabs>
          <w:tab w:val="num" w:pos="720"/>
        </w:tabs>
        <w:ind w:left="720" w:hanging="360"/>
      </w:pPr>
      <w:rPr>
        <w:rFonts w:ascii="Times New Roman" w:eastAsia="Times New Roman" w:hAnsi="Times New Roman" w:cs="Times New Roman"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1">
    <w:nsid w:val="56152F2A"/>
    <w:multiLevelType w:val="hybridMultilevel"/>
    <w:tmpl w:val="2EF6D8EC"/>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2">
    <w:nsid w:val="57703690"/>
    <w:multiLevelType w:val="hybridMultilevel"/>
    <w:tmpl w:val="E67CE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5B8B3C7A"/>
    <w:multiLevelType w:val="hybridMultilevel"/>
    <w:tmpl w:val="A4AE45A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61B35CF8"/>
    <w:multiLevelType w:val="multilevel"/>
    <w:tmpl w:val="8446DD4A"/>
    <w:lvl w:ilvl="0">
      <w:start w:val="1"/>
      <w:numFmt w:val="decimal"/>
      <w:pStyle w:val="Nagwek1"/>
      <w:lvlText w:val="%1."/>
      <w:lvlJc w:val="left"/>
      <w:pPr>
        <w:ind w:left="567" w:hanging="567"/>
      </w:pPr>
      <w:rPr>
        <w:rFonts w:hint="default"/>
      </w:rPr>
    </w:lvl>
    <w:lvl w:ilvl="1">
      <w:start w:val="1"/>
      <w:numFmt w:val="decimal"/>
      <w:pStyle w:val="Nagwek2"/>
      <w:lvlText w:val="%1.%2."/>
      <w:lvlJc w:val="left"/>
      <w:pPr>
        <w:ind w:left="993" w:hanging="851"/>
      </w:pPr>
      <w:rPr>
        <w:rFonts w:hint="default"/>
      </w:rPr>
    </w:lvl>
    <w:lvl w:ilvl="2">
      <w:start w:val="1"/>
      <w:numFmt w:val="decimal"/>
      <w:pStyle w:val="Nagwek3"/>
      <w:lvlText w:val="%1.%2.%3."/>
      <w:lvlJc w:val="left"/>
      <w:pPr>
        <w:ind w:left="1560" w:hanging="1134"/>
      </w:pPr>
      <w:rPr>
        <w:rFonts w:hint="default"/>
      </w:rPr>
    </w:lvl>
    <w:lvl w:ilvl="3">
      <w:start w:val="1"/>
      <w:numFmt w:val="decimal"/>
      <w:pStyle w:val="Nagwek4"/>
      <w:lvlText w:val="%1.%2.%3.%4."/>
      <w:lvlJc w:val="left"/>
      <w:pPr>
        <w:ind w:left="2127" w:hanging="1134"/>
      </w:pPr>
      <w:rPr>
        <w:rFonts w:hint="default"/>
      </w:rPr>
    </w:lvl>
    <w:lvl w:ilvl="4">
      <w:start w:val="1"/>
      <w:numFmt w:val="decimal"/>
      <w:pStyle w:val="Nagwek5"/>
      <w:lvlText w:val="%1.%2.%3.%4.%5."/>
      <w:lvlJc w:val="left"/>
      <w:pPr>
        <w:ind w:left="1134" w:hanging="1134"/>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35">
    <w:nsid w:val="68531447"/>
    <w:multiLevelType w:val="hybridMultilevel"/>
    <w:tmpl w:val="3BC45D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6C8508BB"/>
    <w:multiLevelType w:val="multilevel"/>
    <w:tmpl w:val="347493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nsid w:val="6FB83CCE"/>
    <w:multiLevelType w:val="hybridMultilevel"/>
    <w:tmpl w:val="EDCA11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nsid w:val="777C1299"/>
    <w:multiLevelType w:val="hybridMultilevel"/>
    <w:tmpl w:val="4D3C4F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8D2633E"/>
    <w:multiLevelType w:val="multilevel"/>
    <w:tmpl w:val="0A1A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B460D1D"/>
    <w:multiLevelType w:val="hybridMultilevel"/>
    <w:tmpl w:val="916449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BE3171B"/>
    <w:multiLevelType w:val="hybridMultilevel"/>
    <w:tmpl w:val="1FF42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30"/>
  </w:num>
  <w:num w:numId="2">
    <w:abstractNumId w:val="0"/>
    <w:lvlOverride w:ilvl="0">
      <w:lvl w:ilvl="0">
        <w:numFmt w:val="bullet"/>
        <w:lvlText w:val="•"/>
        <w:legacy w:legacy="1" w:legacySpace="0" w:legacyIndent="0"/>
        <w:lvlJc w:val="left"/>
        <w:rPr>
          <w:rFonts w:ascii="Times New Roman" w:hAnsi="Times New Roman" w:cs="Times New Roman" w:hint="default"/>
          <w:sz w:val="64"/>
        </w:rPr>
      </w:lvl>
    </w:lvlOverride>
  </w:num>
  <w:num w:numId="3">
    <w:abstractNumId w:val="0"/>
    <w:lvlOverride w:ilvl="0">
      <w:lvl w:ilvl="0">
        <w:numFmt w:val="bullet"/>
        <w:lvlText w:val="-"/>
        <w:legacy w:legacy="1" w:legacySpace="0" w:legacyIndent="0"/>
        <w:lvlJc w:val="left"/>
        <w:rPr>
          <w:rFonts w:ascii="Times New Roman" w:hAnsi="Times New Roman" w:cs="Times New Roman" w:hint="default"/>
          <w:sz w:val="36"/>
        </w:rPr>
      </w:lvl>
    </w:lvlOverride>
  </w:num>
  <w:num w:numId="4">
    <w:abstractNumId w:val="24"/>
  </w:num>
  <w:num w:numId="5">
    <w:abstractNumId w:val="7"/>
  </w:num>
  <w:num w:numId="6">
    <w:abstractNumId w:val="36"/>
  </w:num>
  <w:num w:numId="7">
    <w:abstractNumId w:val="6"/>
  </w:num>
  <w:num w:numId="8">
    <w:abstractNumId w:val="27"/>
  </w:num>
  <w:num w:numId="9">
    <w:abstractNumId w:val="25"/>
  </w:num>
  <w:num w:numId="10">
    <w:abstractNumId w:val="21"/>
  </w:num>
  <w:num w:numId="11">
    <w:abstractNumId w:val="20"/>
  </w:num>
  <w:num w:numId="12">
    <w:abstractNumId w:val="1"/>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num>
  <w:num w:numId="15">
    <w:abstractNumId w:val="3"/>
  </w:num>
  <w:num w:numId="16">
    <w:abstractNumId w:val="3"/>
  </w:num>
  <w:num w:numId="17">
    <w:abstractNumId w:val="34"/>
  </w:num>
  <w:num w:numId="18">
    <w:abstractNumId w:val="13"/>
  </w:num>
  <w:num w:numId="19">
    <w:abstractNumId w:val="8"/>
  </w:num>
  <w:num w:numId="20">
    <w:abstractNumId w:val="32"/>
  </w:num>
  <w:num w:numId="21">
    <w:abstractNumId w:val="31"/>
  </w:num>
  <w:num w:numId="22">
    <w:abstractNumId w:val="41"/>
  </w:num>
  <w:num w:numId="23">
    <w:abstractNumId w:val="11"/>
  </w:num>
  <w:num w:numId="24">
    <w:abstractNumId w:val="38"/>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9"/>
  </w:num>
  <w:num w:numId="28">
    <w:abstractNumId w:val="37"/>
  </w:num>
  <w:num w:numId="29">
    <w:abstractNumId w:val="2"/>
  </w:num>
  <w:num w:numId="30">
    <w:abstractNumId w:val="18"/>
  </w:num>
  <w:num w:numId="31">
    <w:abstractNumId w:val="28"/>
  </w:num>
  <w:num w:numId="32">
    <w:abstractNumId w:val="35"/>
  </w:num>
  <w:num w:numId="33">
    <w:abstractNumId w:val="17"/>
  </w:num>
  <w:num w:numId="34">
    <w:abstractNumId w:val="29"/>
  </w:num>
  <w:num w:numId="35">
    <w:abstractNumId w:val="15"/>
  </w:num>
  <w:num w:numId="36">
    <w:abstractNumId w:val="16"/>
  </w:num>
  <w:num w:numId="37">
    <w:abstractNumId w:val="22"/>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num>
  <w:num w:numId="40">
    <w:abstractNumId w:val="4"/>
  </w:num>
  <w:num w:numId="41">
    <w:abstractNumId w:val="5"/>
  </w:num>
  <w:num w:numId="42">
    <w:abstractNumId w:val="40"/>
  </w:num>
  <w:num w:numId="43">
    <w:abstractNumId w:val="14"/>
  </w:num>
  <w:num w:numId="44">
    <w:abstractNumId w:val="39"/>
  </w:num>
  <w:num w:numId="45">
    <w:abstractNumId w:val="33"/>
  </w:num>
  <w:num w:numId="4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embedSystemFonts/>
  <w:mirrorMargins/>
  <w:proofState w:spelling="clean"/>
  <w:attachedTemplate r:id="rId1"/>
  <w:stylePaneFormatFilter w:val="3F01"/>
  <w:defaultTabStop w:val="708"/>
  <w:autoHyphenation/>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BD200F"/>
    <w:rsid w:val="00000CD0"/>
    <w:rsid w:val="0000101A"/>
    <w:rsid w:val="000011CB"/>
    <w:rsid w:val="00001B12"/>
    <w:rsid w:val="00005E1B"/>
    <w:rsid w:val="00007F94"/>
    <w:rsid w:val="00011098"/>
    <w:rsid w:val="00011A6B"/>
    <w:rsid w:val="00013EE5"/>
    <w:rsid w:val="000144E9"/>
    <w:rsid w:val="0001548B"/>
    <w:rsid w:val="00016352"/>
    <w:rsid w:val="0001690B"/>
    <w:rsid w:val="0001694A"/>
    <w:rsid w:val="00017C6A"/>
    <w:rsid w:val="00021109"/>
    <w:rsid w:val="00021AC2"/>
    <w:rsid w:val="000223EF"/>
    <w:rsid w:val="00023776"/>
    <w:rsid w:val="000276D8"/>
    <w:rsid w:val="00030632"/>
    <w:rsid w:val="00031D16"/>
    <w:rsid w:val="00032205"/>
    <w:rsid w:val="00032E3F"/>
    <w:rsid w:val="00033F51"/>
    <w:rsid w:val="00034DA0"/>
    <w:rsid w:val="0003688A"/>
    <w:rsid w:val="00037492"/>
    <w:rsid w:val="000416A7"/>
    <w:rsid w:val="000424C3"/>
    <w:rsid w:val="000446EF"/>
    <w:rsid w:val="00046FA9"/>
    <w:rsid w:val="000510A1"/>
    <w:rsid w:val="0005113C"/>
    <w:rsid w:val="00053C72"/>
    <w:rsid w:val="000572BB"/>
    <w:rsid w:val="00057436"/>
    <w:rsid w:val="00057BA6"/>
    <w:rsid w:val="000617DC"/>
    <w:rsid w:val="00062E76"/>
    <w:rsid w:val="0006516B"/>
    <w:rsid w:val="0006592D"/>
    <w:rsid w:val="000662FB"/>
    <w:rsid w:val="00066C8E"/>
    <w:rsid w:val="00067177"/>
    <w:rsid w:val="00067B6A"/>
    <w:rsid w:val="0007041E"/>
    <w:rsid w:val="00070D2F"/>
    <w:rsid w:val="000711CD"/>
    <w:rsid w:val="00071E89"/>
    <w:rsid w:val="00072258"/>
    <w:rsid w:val="000735FA"/>
    <w:rsid w:val="0007430E"/>
    <w:rsid w:val="0007431D"/>
    <w:rsid w:val="000756F7"/>
    <w:rsid w:val="000759C1"/>
    <w:rsid w:val="00080383"/>
    <w:rsid w:val="0008234E"/>
    <w:rsid w:val="00083475"/>
    <w:rsid w:val="000840F2"/>
    <w:rsid w:val="0008498D"/>
    <w:rsid w:val="000849F0"/>
    <w:rsid w:val="00086567"/>
    <w:rsid w:val="000867B6"/>
    <w:rsid w:val="00086B4F"/>
    <w:rsid w:val="000874E2"/>
    <w:rsid w:val="00087612"/>
    <w:rsid w:val="00087CF2"/>
    <w:rsid w:val="00091DB9"/>
    <w:rsid w:val="00092FD5"/>
    <w:rsid w:val="00093794"/>
    <w:rsid w:val="00093D1C"/>
    <w:rsid w:val="000950D4"/>
    <w:rsid w:val="000959F9"/>
    <w:rsid w:val="00095E4C"/>
    <w:rsid w:val="000965A6"/>
    <w:rsid w:val="00096BAF"/>
    <w:rsid w:val="00097BFE"/>
    <w:rsid w:val="000A08BC"/>
    <w:rsid w:val="000A18D5"/>
    <w:rsid w:val="000A198E"/>
    <w:rsid w:val="000A26AC"/>
    <w:rsid w:val="000A4A8B"/>
    <w:rsid w:val="000A4F6B"/>
    <w:rsid w:val="000A501E"/>
    <w:rsid w:val="000A5BD8"/>
    <w:rsid w:val="000A645C"/>
    <w:rsid w:val="000A6EEB"/>
    <w:rsid w:val="000A7023"/>
    <w:rsid w:val="000B0596"/>
    <w:rsid w:val="000B06F6"/>
    <w:rsid w:val="000B218E"/>
    <w:rsid w:val="000B25DB"/>
    <w:rsid w:val="000B2BE5"/>
    <w:rsid w:val="000B3477"/>
    <w:rsid w:val="000B4899"/>
    <w:rsid w:val="000B4C7B"/>
    <w:rsid w:val="000B616D"/>
    <w:rsid w:val="000B763D"/>
    <w:rsid w:val="000C0305"/>
    <w:rsid w:val="000C0588"/>
    <w:rsid w:val="000C4FA1"/>
    <w:rsid w:val="000C504C"/>
    <w:rsid w:val="000C5748"/>
    <w:rsid w:val="000C5F0E"/>
    <w:rsid w:val="000C6748"/>
    <w:rsid w:val="000D06FF"/>
    <w:rsid w:val="000D1878"/>
    <w:rsid w:val="000D2E6A"/>
    <w:rsid w:val="000D4BD1"/>
    <w:rsid w:val="000D4EF3"/>
    <w:rsid w:val="000D5ED8"/>
    <w:rsid w:val="000D62E8"/>
    <w:rsid w:val="000D7218"/>
    <w:rsid w:val="000E028E"/>
    <w:rsid w:val="000E1647"/>
    <w:rsid w:val="000E2959"/>
    <w:rsid w:val="000E4952"/>
    <w:rsid w:val="000E500F"/>
    <w:rsid w:val="000E5B2F"/>
    <w:rsid w:val="000E7419"/>
    <w:rsid w:val="000F00A9"/>
    <w:rsid w:val="000F0331"/>
    <w:rsid w:val="000F045A"/>
    <w:rsid w:val="000F04DE"/>
    <w:rsid w:val="000F0F0E"/>
    <w:rsid w:val="000F1280"/>
    <w:rsid w:val="000F217C"/>
    <w:rsid w:val="000F23B0"/>
    <w:rsid w:val="000F263A"/>
    <w:rsid w:val="000F5BCF"/>
    <w:rsid w:val="000F61B1"/>
    <w:rsid w:val="000F6C15"/>
    <w:rsid w:val="000F7C0B"/>
    <w:rsid w:val="00100669"/>
    <w:rsid w:val="0010119E"/>
    <w:rsid w:val="00101BB0"/>
    <w:rsid w:val="00101D5E"/>
    <w:rsid w:val="001054DE"/>
    <w:rsid w:val="00106047"/>
    <w:rsid w:val="00106089"/>
    <w:rsid w:val="00106D44"/>
    <w:rsid w:val="00107F9B"/>
    <w:rsid w:val="0011125E"/>
    <w:rsid w:val="00111481"/>
    <w:rsid w:val="00115498"/>
    <w:rsid w:val="00115C74"/>
    <w:rsid w:val="00120E93"/>
    <w:rsid w:val="00120F79"/>
    <w:rsid w:val="00122D9B"/>
    <w:rsid w:val="00123F4F"/>
    <w:rsid w:val="0012412C"/>
    <w:rsid w:val="00130BE4"/>
    <w:rsid w:val="001312B9"/>
    <w:rsid w:val="00131987"/>
    <w:rsid w:val="00131CEC"/>
    <w:rsid w:val="00132291"/>
    <w:rsid w:val="00133E48"/>
    <w:rsid w:val="001352E8"/>
    <w:rsid w:val="0013613E"/>
    <w:rsid w:val="0013679A"/>
    <w:rsid w:val="00136BD1"/>
    <w:rsid w:val="0013759A"/>
    <w:rsid w:val="00137B57"/>
    <w:rsid w:val="00137DE5"/>
    <w:rsid w:val="00140325"/>
    <w:rsid w:val="00142E4A"/>
    <w:rsid w:val="001434C4"/>
    <w:rsid w:val="00143B69"/>
    <w:rsid w:val="00146D6E"/>
    <w:rsid w:val="00147149"/>
    <w:rsid w:val="001472E8"/>
    <w:rsid w:val="001504D7"/>
    <w:rsid w:val="0015149B"/>
    <w:rsid w:val="00151A84"/>
    <w:rsid w:val="00153C60"/>
    <w:rsid w:val="00154597"/>
    <w:rsid w:val="001557C2"/>
    <w:rsid w:val="00156A97"/>
    <w:rsid w:val="001572D8"/>
    <w:rsid w:val="00157B61"/>
    <w:rsid w:val="00164013"/>
    <w:rsid w:val="001650EC"/>
    <w:rsid w:val="00165EA0"/>
    <w:rsid w:val="00167502"/>
    <w:rsid w:val="00170713"/>
    <w:rsid w:val="001745AA"/>
    <w:rsid w:val="00175BB2"/>
    <w:rsid w:val="0017640B"/>
    <w:rsid w:val="0017768D"/>
    <w:rsid w:val="00180C4F"/>
    <w:rsid w:val="00181060"/>
    <w:rsid w:val="00181C23"/>
    <w:rsid w:val="001830BC"/>
    <w:rsid w:val="00185CE4"/>
    <w:rsid w:val="00187237"/>
    <w:rsid w:val="00187E74"/>
    <w:rsid w:val="00190275"/>
    <w:rsid w:val="001917CF"/>
    <w:rsid w:val="0019265E"/>
    <w:rsid w:val="00193AF0"/>
    <w:rsid w:val="00194E1E"/>
    <w:rsid w:val="001954CE"/>
    <w:rsid w:val="00197269"/>
    <w:rsid w:val="001A1C75"/>
    <w:rsid w:val="001A2E1A"/>
    <w:rsid w:val="001A596F"/>
    <w:rsid w:val="001A6F32"/>
    <w:rsid w:val="001A76A1"/>
    <w:rsid w:val="001B4D22"/>
    <w:rsid w:val="001B66AA"/>
    <w:rsid w:val="001B7546"/>
    <w:rsid w:val="001C18A9"/>
    <w:rsid w:val="001C1C1A"/>
    <w:rsid w:val="001C21CB"/>
    <w:rsid w:val="001C2273"/>
    <w:rsid w:val="001C3311"/>
    <w:rsid w:val="001C3E33"/>
    <w:rsid w:val="001C48B5"/>
    <w:rsid w:val="001C4940"/>
    <w:rsid w:val="001C4CA6"/>
    <w:rsid w:val="001C63CA"/>
    <w:rsid w:val="001C68C0"/>
    <w:rsid w:val="001C6919"/>
    <w:rsid w:val="001C6A6A"/>
    <w:rsid w:val="001C7837"/>
    <w:rsid w:val="001D1022"/>
    <w:rsid w:val="001D392A"/>
    <w:rsid w:val="001D41AE"/>
    <w:rsid w:val="001D5504"/>
    <w:rsid w:val="001D66AA"/>
    <w:rsid w:val="001D725B"/>
    <w:rsid w:val="001E0222"/>
    <w:rsid w:val="001E282E"/>
    <w:rsid w:val="001E5DE3"/>
    <w:rsid w:val="001E6A9C"/>
    <w:rsid w:val="001F037D"/>
    <w:rsid w:val="001F04DC"/>
    <w:rsid w:val="001F072E"/>
    <w:rsid w:val="001F21C4"/>
    <w:rsid w:val="001F264D"/>
    <w:rsid w:val="001F37E1"/>
    <w:rsid w:val="001F3F43"/>
    <w:rsid w:val="001F4158"/>
    <w:rsid w:val="001F4285"/>
    <w:rsid w:val="002007E9"/>
    <w:rsid w:val="002008BE"/>
    <w:rsid w:val="00203B6C"/>
    <w:rsid w:val="00203DBD"/>
    <w:rsid w:val="00205C8B"/>
    <w:rsid w:val="0020640B"/>
    <w:rsid w:val="00206667"/>
    <w:rsid w:val="00207215"/>
    <w:rsid w:val="002128CB"/>
    <w:rsid w:val="00212A50"/>
    <w:rsid w:val="0021338B"/>
    <w:rsid w:val="00213BE1"/>
    <w:rsid w:val="00213D51"/>
    <w:rsid w:val="0021428A"/>
    <w:rsid w:val="0021530D"/>
    <w:rsid w:val="00215436"/>
    <w:rsid w:val="00216391"/>
    <w:rsid w:val="00217143"/>
    <w:rsid w:val="00221A7E"/>
    <w:rsid w:val="0022249E"/>
    <w:rsid w:val="00226C1D"/>
    <w:rsid w:val="00227C74"/>
    <w:rsid w:val="00231249"/>
    <w:rsid w:val="00231526"/>
    <w:rsid w:val="00231CF2"/>
    <w:rsid w:val="00233DC5"/>
    <w:rsid w:val="0023446D"/>
    <w:rsid w:val="002349C6"/>
    <w:rsid w:val="00236A1E"/>
    <w:rsid w:val="00237284"/>
    <w:rsid w:val="00237F8C"/>
    <w:rsid w:val="00240880"/>
    <w:rsid w:val="002439D9"/>
    <w:rsid w:val="002451DB"/>
    <w:rsid w:val="002467F0"/>
    <w:rsid w:val="002516A4"/>
    <w:rsid w:val="00251C8F"/>
    <w:rsid w:val="00252A20"/>
    <w:rsid w:val="00254F6D"/>
    <w:rsid w:val="00257214"/>
    <w:rsid w:val="00257615"/>
    <w:rsid w:val="00257C6C"/>
    <w:rsid w:val="0026003B"/>
    <w:rsid w:val="00260F8B"/>
    <w:rsid w:val="00262388"/>
    <w:rsid w:val="002631B4"/>
    <w:rsid w:val="002642E0"/>
    <w:rsid w:val="00265A48"/>
    <w:rsid w:val="00266278"/>
    <w:rsid w:val="00267B2A"/>
    <w:rsid w:val="00267E83"/>
    <w:rsid w:val="00270BEF"/>
    <w:rsid w:val="00270E3B"/>
    <w:rsid w:val="00271579"/>
    <w:rsid w:val="00271F6F"/>
    <w:rsid w:val="002745DA"/>
    <w:rsid w:val="002748AC"/>
    <w:rsid w:val="00274B4B"/>
    <w:rsid w:val="002756FC"/>
    <w:rsid w:val="00275DEE"/>
    <w:rsid w:val="00276327"/>
    <w:rsid w:val="0028177C"/>
    <w:rsid w:val="00281F23"/>
    <w:rsid w:val="00282A87"/>
    <w:rsid w:val="002837C5"/>
    <w:rsid w:val="00284689"/>
    <w:rsid w:val="002871FE"/>
    <w:rsid w:val="0029103D"/>
    <w:rsid w:val="002942B3"/>
    <w:rsid w:val="00294DEF"/>
    <w:rsid w:val="00295001"/>
    <w:rsid w:val="00295BA9"/>
    <w:rsid w:val="00295E16"/>
    <w:rsid w:val="00296F88"/>
    <w:rsid w:val="002973E6"/>
    <w:rsid w:val="00297817"/>
    <w:rsid w:val="00297BEF"/>
    <w:rsid w:val="002A00D7"/>
    <w:rsid w:val="002A0567"/>
    <w:rsid w:val="002A068D"/>
    <w:rsid w:val="002A0731"/>
    <w:rsid w:val="002A2F0D"/>
    <w:rsid w:val="002A4705"/>
    <w:rsid w:val="002A4D26"/>
    <w:rsid w:val="002B08AF"/>
    <w:rsid w:val="002B3D9F"/>
    <w:rsid w:val="002B43A9"/>
    <w:rsid w:val="002B4B7A"/>
    <w:rsid w:val="002B62BD"/>
    <w:rsid w:val="002B69B3"/>
    <w:rsid w:val="002B75DF"/>
    <w:rsid w:val="002C0490"/>
    <w:rsid w:val="002C05EF"/>
    <w:rsid w:val="002C08AE"/>
    <w:rsid w:val="002C1A79"/>
    <w:rsid w:val="002C5A4E"/>
    <w:rsid w:val="002C6E6D"/>
    <w:rsid w:val="002C6FB7"/>
    <w:rsid w:val="002D075A"/>
    <w:rsid w:val="002D19CB"/>
    <w:rsid w:val="002D2BA8"/>
    <w:rsid w:val="002D31FE"/>
    <w:rsid w:val="002D3D89"/>
    <w:rsid w:val="002D3EF2"/>
    <w:rsid w:val="002E0FDB"/>
    <w:rsid w:val="002E2F02"/>
    <w:rsid w:val="002E584C"/>
    <w:rsid w:val="002E75F2"/>
    <w:rsid w:val="002F0DE3"/>
    <w:rsid w:val="002F1505"/>
    <w:rsid w:val="002F2A0B"/>
    <w:rsid w:val="002F2B55"/>
    <w:rsid w:val="002F2D8C"/>
    <w:rsid w:val="002F2FEB"/>
    <w:rsid w:val="002F3733"/>
    <w:rsid w:val="002F39D5"/>
    <w:rsid w:val="002F4EDE"/>
    <w:rsid w:val="003011ED"/>
    <w:rsid w:val="00301BAD"/>
    <w:rsid w:val="0030204C"/>
    <w:rsid w:val="00303EC4"/>
    <w:rsid w:val="0030571D"/>
    <w:rsid w:val="0030764B"/>
    <w:rsid w:val="00310788"/>
    <w:rsid w:val="00310947"/>
    <w:rsid w:val="00311DD3"/>
    <w:rsid w:val="00312489"/>
    <w:rsid w:val="00313680"/>
    <w:rsid w:val="00313A85"/>
    <w:rsid w:val="00313D74"/>
    <w:rsid w:val="00314377"/>
    <w:rsid w:val="00314933"/>
    <w:rsid w:val="00315348"/>
    <w:rsid w:val="00315410"/>
    <w:rsid w:val="003157D3"/>
    <w:rsid w:val="00321722"/>
    <w:rsid w:val="0032172B"/>
    <w:rsid w:val="00322433"/>
    <w:rsid w:val="00323EB9"/>
    <w:rsid w:val="00324D9E"/>
    <w:rsid w:val="003269DE"/>
    <w:rsid w:val="003274F7"/>
    <w:rsid w:val="0032774C"/>
    <w:rsid w:val="00334199"/>
    <w:rsid w:val="003351DA"/>
    <w:rsid w:val="00335EDD"/>
    <w:rsid w:val="003361C4"/>
    <w:rsid w:val="00336AC5"/>
    <w:rsid w:val="00336B5A"/>
    <w:rsid w:val="003417CE"/>
    <w:rsid w:val="00343129"/>
    <w:rsid w:val="00343E7B"/>
    <w:rsid w:val="003440F4"/>
    <w:rsid w:val="003466D0"/>
    <w:rsid w:val="00346D59"/>
    <w:rsid w:val="0034791D"/>
    <w:rsid w:val="0035099E"/>
    <w:rsid w:val="00350B9E"/>
    <w:rsid w:val="00351706"/>
    <w:rsid w:val="00351D96"/>
    <w:rsid w:val="003523A5"/>
    <w:rsid w:val="00354F29"/>
    <w:rsid w:val="00356822"/>
    <w:rsid w:val="00356ACA"/>
    <w:rsid w:val="00356F58"/>
    <w:rsid w:val="00362DE2"/>
    <w:rsid w:val="00365F85"/>
    <w:rsid w:val="00367358"/>
    <w:rsid w:val="00370A05"/>
    <w:rsid w:val="00370CE5"/>
    <w:rsid w:val="00370F42"/>
    <w:rsid w:val="0037231D"/>
    <w:rsid w:val="0037411A"/>
    <w:rsid w:val="00374153"/>
    <w:rsid w:val="003773A7"/>
    <w:rsid w:val="003846DE"/>
    <w:rsid w:val="00384B6B"/>
    <w:rsid w:val="00385FB7"/>
    <w:rsid w:val="00386BA9"/>
    <w:rsid w:val="00387784"/>
    <w:rsid w:val="00390786"/>
    <w:rsid w:val="003919E7"/>
    <w:rsid w:val="00396210"/>
    <w:rsid w:val="003965D6"/>
    <w:rsid w:val="003A1C3D"/>
    <w:rsid w:val="003A1DA4"/>
    <w:rsid w:val="003A3167"/>
    <w:rsid w:val="003A3F32"/>
    <w:rsid w:val="003A4419"/>
    <w:rsid w:val="003A54B3"/>
    <w:rsid w:val="003A58D2"/>
    <w:rsid w:val="003A63D3"/>
    <w:rsid w:val="003A6D2D"/>
    <w:rsid w:val="003B215C"/>
    <w:rsid w:val="003B2641"/>
    <w:rsid w:val="003B2B3E"/>
    <w:rsid w:val="003B2B81"/>
    <w:rsid w:val="003B2D16"/>
    <w:rsid w:val="003B5D11"/>
    <w:rsid w:val="003B61D6"/>
    <w:rsid w:val="003B76DD"/>
    <w:rsid w:val="003B7878"/>
    <w:rsid w:val="003C2F5A"/>
    <w:rsid w:val="003C334A"/>
    <w:rsid w:val="003C375D"/>
    <w:rsid w:val="003C382E"/>
    <w:rsid w:val="003C386B"/>
    <w:rsid w:val="003C45EE"/>
    <w:rsid w:val="003C6758"/>
    <w:rsid w:val="003C6EE9"/>
    <w:rsid w:val="003D4A15"/>
    <w:rsid w:val="003D51B6"/>
    <w:rsid w:val="003D55F8"/>
    <w:rsid w:val="003D5616"/>
    <w:rsid w:val="003D5F45"/>
    <w:rsid w:val="003D6889"/>
    <w:rsid w:val="003D7F4E"/>
    <w:rsid w:val="003E0E13"/>
    <w:rsid w:val="003E1BB7"/>
    <w:rsid w:val="003E22D8"/>
    <w:rsid w:val="003E2DE8"/>
    <w:rsid w:val="003E3721"/>
    <w:rsid w:val="003E5FF5"/>
    <w:rsid w:val="003E7149"/>
    <w:rsid w:val="003E7CEA"/>
    <w:rsid w:val="003F0576"/>
    <w:rsid w:val="003F0971"/>
    <w:rsid w:val="003F2558"/>
    <w:rsid w:val="003F27A8"/>
    <w:rsid w:val="003F3CB7"/>
    <w:rsid w:val="003F3CF8"/>
    <w:rsid w:val="003F4D37"/>
    <w:rsid w:val="003F6EE2"/>
    <w:rsid w:val="003F7253"/>
    <w:rsid w:val="003F7A91"/>
    <w:rsid w:val="003F7EB0"/>
    <w:rsid w:val="00400D8B"/>
    <w:rsid w:val="00401E7C"/>
    <w:rsid w:val="00401F7B"/>
    <w:rsid w:val="00403DB8"/>
    <w:rsid w:val="004041B7"/>
    <w:rsid w:val="004053A5"/>
    <w:rsid w:val="0040644C"/>
    <w:rsid w:val="00406C23"/>
    <w:rsid w:val="00406F53"/>
    <w:rsid w:val="00407CB3"/>
    <w:rsid w:val="00407D3F"/>
    <w:rsid w:val="00410D8B"/>
    <w:rsid w:val="00410FEE"/>
    <w:rsid w:val="00412078"/>
    <w:rsid w:val="0041278A"/>
    <w:rsid w:val="00412B7E"/>
    <w:rsid w:val="00413725"/>
    <w:rsid w:val="00414D25"/>
    <w:rsid w:val="00416D18"/>
    <w:rsid w:val="00417A1D"/>
    <w:rsid w:val="004247F1"/>
    <w:rsid w:val="00424D59"/>
    <w:rsid w:val="00425C41"/>
    <w:rsid w:val="00425EE4"/>
    <w:rsid w:val="00427FA1"/>
    <w:rsid w:val="0043453B"/>
    <w:rsid w:val="00435480"/>
    <w:rsid w:val="004400F1"/>
    <w:rsid w:val="00440BF1"/>
    <w:rsid w:val="0044155A"/>
    <w:rsid w:val="00441C31"/>
    <w:rsid w:val="004439CF"/>
    <w:rsid w:val="00443E72"/>
    <w:rsid w:val="004441C3"/>
    <w:rsid w:val="00444CA1"/>
    <w:rsid w:val="00444D52"/>
    <w:rsid w:val="00445D86"/>
    <w:rsid w:val="004477BA"/>
    <w:rsid w:val="004505AE"/>
    <w:rsid w:val="004531E4"/>
    <w:rsid w:val="00453F96"/>
    <w:rsid w:val="00454110"/>
    <w:rsid w:val="00454B90"/>
    <w:rsid w:val="0045530B"/>
    <w:rsid w:val="004607F3"/>
    <w:rsid w:val="00460D1F"/>
    <w:rsid w:val="0046132E"/>
    <w:rsid w:val="0046270A"/>
    <w:rsid w:val="00462A08"/>
    <w:rsid w:val="00462F35"/>
    <w:rsid w:val="004653E9"/>
    <w:rsid w:val="00465CB5"/>
    <w:rsid w:val="004676D8"/>
    <w:rsid w:val="0046798B"/>
    <w:rsid w:val="00470440"/>
    <w:rsid w:val="004705B7"/>
    <w:rsid w:val="0047495B"/>
    <w:rsid w:val="00476C7E"/>
    <w:rsid w:val="00476DE2"/>
    <w:rsid w:val="004777EF"/>
    <w:rsid w:val="00480621"/>
    <w:rsid w:val="00481FB8"/>
    <w:rsid w:val="00485995"/>
    <w:rsid w:val="00485C55"/>
    <w:rsid w:val="00485FC7"/>
    <w:rsid w:val="004903D9"/>
    <w:rsid w:val="00493FF4"/>
    <w:rsid w:val="00494F84"/>
    <w:rsid w:val="004962B7"/>
    <w:rsid w:val="00496FB4"/>
    <w:rsid w:val="004A5DB8"/>
    <w:rsid w:val="004A6E36"/>
    <w:rsid w:val="004B0327"/>
    <w:rsid w:val="004B118C"/>
    <w:rsid w:val="004B166E"/>
    <w:rsid w:val="004B2EC6"/>
    <w:rsid w:val="004B359B"/>
    <w:rsid w:val="004B3B5F"/>
    <w:rsid w:val="004B4678"/>
    <w:rsid w:val="004B59E5"/>
    <w:rsid w:val="004B65BF"/>
    <w:rsid w:val="004B6AB9"/>
    <w:rsid w:val="004C2405"/>
    <w:rsid w:val="004C240C"/>
    <w:rsid w:val="004C2D74"/>
    <w:rsid w:val="004C48E4"/>
    <w:rsid w:val="004C4D82"/>
    <w:rsid w:val="004C6EE8"/>
    <w:rsid w:val="004C78FD"/>
    <w:rsid w:val="004C7A33"/>
    <w:rsid w:val="004C7C47"/>
    <w:rsid w:val="004D1249"/>
    <w:rsid w:val="004D2409"/>
    <w:rsid w:val="004D3CA5"/>
    <w:rsid w:val="004D43A8"/>
    <w:rsid w:val="004D6E5D"/>
    <w:rsid w:val="004D7B16"/>
    <w:rsid w:val="004E340F"/>
    <w:rsid w:val="004E5F22"/>
    <w:rsid w:val="004E7878"/>
    <w:rsid w:val="004F0AD4"/>
    <w:rsid w:val="004F33F3"/>
    <w:rsid w:val="004F359F"/>
    <w:rsid w:val="004F5772"/>
    <w:rsid w:val="004F5949"/>
    <w:rsid w:val="004F7763"/>
    <w:rsid w:val="00500681"/>
    <w:rsid w:val="005021D3"/>
    <w:rsid w:val="00504F25"/>
    <w:rsid w:val="00505D52"/>
    <w:rsid w:val="00506081"/>
    <w:rsid w:val="00506980"/>
    <w:rsid w:val="00506A22"/>
    <w:rsid w:val="00507FE6"/>
    <w:rsid w:val="005114B3"/>
    <w:rsid w:val="005118C1"/>
    <w:rsid w:val="00511AE4"/>
    <w:rsid w:val="005128D9"/>
    <w:rsid w:val="00512CE6"/>
    <w:rsid w:val="0052325D"/>
    <w:rsid w:val="00525B9E"/>
    <w:rsid w:val="005268EE"/>
    <w:rsid w:val="00527AC0"/>
    <w:rsid w:val="00527C27"/>
    <w:rsid w:val="00530A44"/>
    <w:rsid w:val="00531DF3"/>
    <w:rsid w:val="005337E7"/>
    <w:rsid w:val="0053441B"/>
    <w:rsid w:val="00534DB1"/>
    <w:rsid w:val="00540C7C"/>
    <w:rsid w:val="00545A13"/>
    <w:rsid w:val="005465B6"/>
    <w:rsid w:val="00546A8D"/>
    <w:rsid w:val="00546DD4"/>
    <w:rsid w:val="005504EE"/>
    <w:rsid w:val="00554189"/>
    <w:rsid w:val="00555A49"/>
    <w:rsid w:val="005568B1"/>
    <w:rsid w:val="00556AD4"/>
    <w:rsid w:val="00557B15"/>
    <w:rsid w:val="005611B3"/>
    <w:rsid w:val="005628C2"/>
    <w:rsid w:val="0056688D"/>
    <w:rsid w:val="00566C5F"/>
    <w:rsid w:val="005670A9"/>
    <w:rsid w:val="0057597A"/>
    <w:rsid w:val="00577C7D"/>
    <w:rsid w:val="00582358"/>
    <w:rsid w:val="00582726"/>
    <w:rsid w:val="00585395"/>
    <w:rsid w:val="00587320"/>
    <w:rsid w:val="00590CDF"/>
    <w:rsid w:val="005912AE"/>
    <w:rsid w:val="00591712"/>
    <w:rsid w:val="00592927"/>
    <w:rsid w:val="00594B32"/>
    <w:rsid w:val="00594E70"/>
    <w:rsid w:val="00595240"/>
    <w:rsid w:val="0059765A"/>
    <w:rsid w:val="005A0B52"/>
    <w:rsid w:val="005A231D"/>
    <w:rsid w:val="005A5AA5"/>
    <w:rsid w:val="005A624C"/>
    <w:rsid w:val="005A74B5"/>
    <w:rsid w:val="005A76EF"/>
    <w:rsid w:val="005A7D0D"/>
    <w:rsid w:val="005A7E53"/>
    <w:rsid w:val="005B0BFB"/>
    <w:rsid w:val="005B1464"/>
    <w:rsid w:val="005B34EA"/>
    <w:rsid w:val="005B5240"/>
    <w:rsid w:val="005B7CDC"/>
    <w:rsid w:val="005B7E70"/>
    <w:rsid w:val="005C0208"/>
    <w:rsid w:val="005C325C"/>
    <w:rsid w:val="005C4F10"/>
    <w:rsid w:val="005C5BFD"/>
    <w:rsid w:val="005C603E"/>
    <w:rsid w:val="005C7FE7"/>
    <w:rsid w:val="005D004E"/>
    <w:rsid w:val="005D2A58"/>
    <w:rsid w:val="005D3051"/>
    <w:rsid w:val="005D313F"/>
    <w:rsid w:val="005D369B"/>
    <w:rsid w:val="005D4B3E"/>
    <w:rsid w:val="005D52B1"/>
    <w:rsid w:val="005D7405"/>
    <w:rsid w:val="005D78CD"/>
    <w:rsid w:val="005E3169"/>
    <w:rsid w:val="005E386B"/>
    <w:rsid w:val="005E726C"/>
    <w:rsid w:val="005F08C6"/>
    <w:rsid w:val="005F1B43"/>
    <w:rsid w:val="005F2352"/>
    <w:rsid w:val="005F336B"/>
    <w:rsid w:val="005F39B6"/>
    <w:rsid w:val="005F5716"/>
    <w:rsid w:val="005F61F5"/>
    <w:rsid w:val="00600106"/>
    <w:rsid w:val="00601FCB"/>
    <w:rsid w:val="006025E0"/>
    <w:rsid w:val="00603810"/>
    <w:rsid w:val="006042A7"/>
    <w:rsid w:val="00604980"/>
    <w:rsid w:val="006049C9"/>
    <w:rsid w:val="00604DF2"/>
    <w:rsid w:val="006056AA"/>
    <w:rsid w:val="00606044"/>
    <w:rsid w:val="00606784"/>
    <w:rsid w:val="00607AE6"/>
    <w:rsid w:val="00610229"/>
    <w:rsid w:val="00610649"/>
    <w:rsid w:val="00611149"/>
    <w:rsid w:val="00611272"/>
    <w:rsid w:val="006112A7"/>
    <w:rsid w:val="00614842"/>
    <w:rsid w:val="00616173"/>
    <w:rsid w:val="0061794B"/>
    <w:rsid w:val="00620F38"/>
    <w:rsid w:val="006238B4"/>
    <w:rsid w:val="0062500A"/>
    <w:rsid w:val="006263C3"/>
    <w:rsid w:val="00626D05"/>
    <w:rsid w:val="00627E21"/>
    <w:rsid w:val="006329C0"/>
    <w:rsid w:val="006348FA"/>
    <w:rsid w:val="0063532D"/>
    <w:rsid w:val="006377A6"/>
    <w:rsid w:val="00644A38"/>
    <w:rsid w:val="00645C70"/>
    <w:rsid w:val="0064719A"/>
    <w:rsid w:val="006522F7"/>
    <w:rsid w:val="006544E7"/>
    <w:rsid w:val="00655670"/>
    <w:rsid w:val="006556D2"/>
    <w:rsid w:val="006560BF"/>
    <w:rsid w:val="006568D4"/>
    <w:rsid w:val="00657AAD"/>
    <w:rsid w:val="00657DDA"/>
    <w:rsid w:val="00657E6F"/>
    <w:rsid w:val="00660AC0"/>
    <w:rsid w:val="00663C9A"/>
    <w:rsid w:val="0066413B"/>
    <w:rsid w:val="00664D63"/>
    <w:rsid w:val="0066615B"/>
    <w:rsid w:val="00667ABF"/>
    <w:rsid w:val="006707EE"/>
    <w:rsid w:val="00670E66"/>
    <w:rsid w:val="00673CC7"/>
    <w:rsid w:val="006755AA"/>
    <w:rsid w:val="00675AF3"/>
    <w:rsid w:val="00675D77"/>
    <w:rsid w:val="00676BD0"/>
    <w:rsid w:val="0067768C"/>
    <w:rsid w:val="006800B4"/>
    <w:rsid w:val="006805DC"/>
    <w:rsid w:val="00684D38"/>
    <w:rsid w:val="00686C48"/>
    <w:rsid w:val="006872F4"/>
    <w:rsid w:val="00687BBC"/>
    <w:rsid w:val="006903D5"/>
    <w:rsid w:val="00692CAD"/>
    <w:rsid w:val="0069555E"/>
    <w:rsid w:val="00697CD6"/>
    <w:rsid w:val="00697E58"/>
    <w:rsid w:val="006A1E31"/>
    <w:rsid w:val="006A2F38"/>
    <w:rsid w:val="006A3844"/>
    <w:rsid w:val="006A7384"/>
    <w:rsid w:val="006B0063"/>
    <w:rsid w:val="006B056E"/>
    <w:rsid w:val="006B0A92"/>
    <w:rsid w:val="006B0ED4"/>
    <w:rsid w:val="006B1387"/>
    <w:rsid w:val="006B30DF"/>
    <w:rsid w:val="006B69B0"/>
    <w:rsid w:val="006B70BB"/>
    <w:rsid w:val="006C0493"/>
    <w:rsid w:val="006C0C2E"/>
    <w:rsid w:val="006C2DA2"/>
    <w:rsid w:val="006C31FE"/>
    <w:rsid w:val="006C6A28"/>
    <w:rsid w:val="006D27CC"/>
    <w:rsid w:val="006D351D"/>
    <w:rsid w:val="006D3C46"/>
    <w:rsid w:val="006D6C36"/>
    <w:rsid w:val="006E00FA"/>
    <w:rsid w:val="006E029E"/>
    <w:rsid w:val="006E049B"/>
    <w:rsid w:val="006E10AB"/>
    <w:rsid w:val="006E1F08"/>
    <w:rsid w:val="006E29C9"/>
    <w:rsid w:val="006E3B4C"/>
    <w:rsid w:val="006F3B32"/>
    <w:rsid w:val="006F3C3E"/>
    <w:rsid w:val="006F3E2F"/>
    <w:rsid w:val="006F5506"/>
    <w:rsid w:val="006F56BE"/>
    <w:rsid w:val="006F743B"/>
    <w:rsid w:val="00702972"/>
    <w:rsid w:val="00703551"/>
    <w:rsid w:val="00703691"/>
    <w:rsid w:val="0070388D"/>
    <w:rsid w:val="00703A8B"/>
    <w:rsid w:val="007055F4"/>
    <w:rsid w:val="0070651B"/>
    <w:rsid w:val="007100B4"/>
    <w:rsid w:val="007101B2"/>
    <w:rsid w:val="0071141F"/>
    <w:rsid w:val="0071404E"/>
    <w:rsid w:val="007155AB"/>
    <w:rsid w:val="007158B1"/>
    <w:rsid w:val="00717BE9"/>
    <w:rsid w:val="00720320"/>
    <w:rsid w:val="00720B8B"/>
    <w:rsid w:val="00721DBB"/>
    <w:rsid w:val="007228D1"/>
    <w:rsid w:val="00723181"/>
    <w:rsid w:val="00723CBB"/>
    <w:rsid w:val="00726C89"/>
    <w:rsid w:val="00730814"/>
    <w:rsid w:val="0073228E"/>
    <w:rsid w:val="007325F9"/>
    <w:rsid w:val="007337C2"/>
    <w:rsid w:val="007348D8"/>
    <w:rsid w:val="00735806"/>
    <w:rsid w:val="007364AF"/>
    <w:rsid w:val="0073653B"/>
    <w:rsid w:val="0073783F"/>
    <w:rsid w:val="007400E5"/>
    <w:rsid w:val="00742FE5"/>
    <w:rsid w:val="00750938"/>
    <w:rsid w:val="00750E47"/>
    <w:rsid w:val="00752B96"/>
    <w:rsid w:val="00752CF5"/>
    <w:rsid w:val="007530D6"/>
    <w:rsid w:val="0075510F"/>
    <w:rsid w:val="0075595E"/>
    <w:rsid w:val="00756535"/>
    <w:rsid w:val="00756B6F"/>
    <w:rsid w:val="00761393"/>
    <w:rsid w:val="00761AF9"/>
    <w:rsid w:val="00762CEA"/>
    <w:rsid w:val="00763655"/>
    <w:rsid w:val="00763CF5"/>
    <w:rsid w:val="00764389"/>
    <w:rsid w:val="0076454B"/>
    <w:rsid w:val="007650FC"/>
    <w:rsid w:val="0076658B"/>
    <w:rsid w:val="00766D19"/>
    <w:rsid w:val="00770F4B"/>
    <w:rsid w:val="007716AB"/>
    <w:rsid w:val="007736D3"/>
    <w:rsid w:val="0077393B"/>
    <w:rsid w:val="007739A4"/>
    <w:rsid w:val="007741D1"/>
    <w:rsid w:val="0077426A"/>
    <w:rsid w:val="0077467C"/>
    <w:rsid w:val="00774DBE"/>
    <w:rsid w:val="0077581B"/>
    <w:rsid w:val="00775D00"/>
    <w:rsid w:val="00780C89"/>
    <w:rsid w:val="00781FA3"/>
    <w:rsid w:val="007849A8"/>
    <w:rsid w:val="00784C46"/>
    <w:rsid w:val="00791E0D"/>
    <w:rsid w:val="00792270"/>
    <w:rsid w:val="0079548C"/>
    <w:rsid w:val="007954DA"/>
    <w:rsid w:val="00796C7B"/>
    <w:rsid w:val="00797861"/>
    <w:rsid w:val="007A0103"/>
    <w:rsid w:val="007A04AE"/>
    <w:rsid w:val="007A1D5F"/>
    <w:rsid w:val="007A29EC"/>
    <w:rsid w:val="007A37E9"/>
    <w:rsid w:val="007A3B94"/>
    <w:rsid w:val="007A3E96"/>
    <w:rsid w:val="007A4B63"/>
    <w:rsid w:val="007B047B"/>
    <w:rsid w:val="007B0740"/>
    <w:rsid w:val="007B2215"/>
    <w:rsid w:val="007B6BD8"/>
    <w:rsid w:val="007B7E62"/>
    <w:rsid w:val="007B7FB8"/>
    <w:rsid w:val="007C07E1"/>
    <w:rsid w:val="007C11D6"/>
    <w:rsid w:val="007C2987"/>
    <w:rsid w:val="007C381B"/>
    <w:rsid w:val="007C3BCF"/>
    <w:rsid w:val="007C4A62"/>
    <w:rsid w:val="007C4D9B"/>
    <w:rsid w:val="007C572D"/>
    <w:rsid w:val="007C64F6"/>
    <w:rsid w:val="007D0050"/>
    <w:rsid w:val="007D1DDA"/>
    <w:rsid w:val="007D4045"/>
    <w:rsid w:val="007D44ED"/>
    <w:rsid w:val="007D669A"/>
    <w:rsid w:val="007D6984"/>
    <w:rsid w:val="007D773F"/>
    <w:rsid w:val="007E08ED"/>
    <w:rsid w:val="007E0A1A"/>
    <w:rsid w:val="007E0D38"/>
    <w:rsid w:val="007E0FC8"/>
    <w:rsid w:val="007E21FE"/>
    <w:rsid w:val="007E2964"/>
    <w:rsid w:val="007E2CCE"/>
    <w:rsid w:val="007E4AF2"/>
    <w:rsid w:val="007E4DBD"/>
    <w:rsid w:val="007E6C35"/>
    <w:rsid w:val="007F0AA2"/>
    <w:rsid w:val="007F0B0E"/>
    <w:rsid w:val="007F2D55"/>
    <w:rsid w:val="007F5002"/>
    <w:rsid w:val="007F7B19"/>
    <w:rsid w:val="00802467"/>
    <w:rsid w:val="00803B89"/>
    <w:rsid w:val="00803CBB"/>
    <w:rsid w:val="00804400"/>
    <w:rsid w:val="0080448E"/>
    <w:rsid w:val="00804884"/>
    <w:rsid w:val="0080637A"/>
    <w:rsid w:val="008063E2"/>
    <w:rsid w:val="008067AB"/>
    <w:rsid w:val="00810019"/>
    <w:rsid w:val="00811877"/>
    <w:rsid w:val="00817438"/>
    <w:rsid w:val="00820825"/>
    <w:rsid w:val="0082273C"/>
    <w:rsid w:val="00823391"/>
    <w:rsid w:val="008259F9"/>
    <w:rsid w:val="00825ABD"/>
    <w:rsid w:val="00826092"/>
    <w:rsid w:val="0082718A"/>
    <w:rsid w:val="00827242"/>
    <w:rsid w:val="00827DF1"/>
    <w:rsid w:val="00827F63"/>
    <w:rsid w:val="008311AF"/>
    <w:rsid w:val="00831A36"/>
    <w:rsid w:val="00831FE3"/>
    <w:rsid w:val="008329AE"/>
    <w:rsid w:val="00834CB7"/>
    <w:rsid w:val="00835729"/>
    <w:rsid w:val="00835F5C"/>
    <w:rsid w:val="00837F20"/>
    <w:rsid w:val="00840268"/>
    <w:rsid w:val="0084027F"/>
    <w:rsid w:val="00841A85"/>
    <w:rsid w:val="00842108"/>
    <w:rsid w:val="00843D81"/>
    <w:rsid w:val="00844F53"/>
    <w:rsid w:val="00847342"/>
    <w:rsid w:val="00847D66"/>
    <w:rsid w:val="00850321"/>
    <w:rsid w:val="008512C2"/>
    <w:rsid w:val="00852F38"/>
    <w:rsid w:val="00853041"/>
    <w:rsid w:val="00853578"/>
    <w:rsid w:val="00855A6B"/>
    <w:rsid w:val="00855AFB"/>
    <w:rsid w:val="00861322"/>
    <w:rsid w:val="00861B02"/>
    <w:rsid w:val="00861E54"/>
    <w:rsid w:val="00862106"/>
    <w:rsid w:val="00864F59"/>
    <w:rsid w:val="00865C93"/>
    <w:rsid w:val="008716C2"/>
    <w:rsid w:val="00871914"/>
    <w:rsid w:val="00872395"/>
    <w:rsid w:val="00872D1E"/>
    <w:rsid w:val="00873ACF"/>
    <w:rsid w:val="00873D7A"/>
    <w:rsid w:val="008754F2"/>
    <w:rsid w:val="00876075"/>
    <w:rsid w:val="0087767C"/>
    <w:rsid w:val="00881547"/>
    <w:rsid w:val="0088170C"/>
    <w:rsid w:val="008822B1"/>
    <w:rsid w:val="008834CC"/>
    <w:rsid w:val="00886A71"/>
    <w:rsid w:val="00890702"/>
    <w:rsid w:val="0089090E"/>
    <w:rsid w:val="0089139F"/>
    <w:rsid w:val="00891EDA"/>
    <w:rsid w:val="00894A15"/>
    <w:rsid w:val="0089517B"/>
    <w:rsid w:val="00896055"/>
    <w:rsid w:val="00896BE0"/>
    <w:rsid w:val="008A0B3D"/>
    <w:rsid w:val="008A0B59"/>
    <w:rsid w:val="008A0C33"/>
    <w:rsid w:val="008A1084"/>
    <w:rsid w:val="008A1D19"/>
    <w:rsid w:val="008A2467"/>
    <w:rsid w:val="008A292F"/>
    <w:rsid w:val="008A40DB"/>
    <w:rsid w:val="008A440A"/>
    <w:rsid w:val="008A50FF"/>
    <w:rsid w:val="008B0232"/>
    <w:rsid w:val="008B095B"/>
    <w:rsid w:val="008B0F8E"/>
    <w:rsid w:val="008B3372"/>
    <w:rsid w:val="008B45C0"/>
    <w:rsid w:val="008B4F22"/>
    <w:rsid w:val="008B5265"/>
    <w:rsid w:val="008C119B"/>
    <w:rsid w:val="008C135F"/>
    <w:rsid w:val="008C2590"/>
    <w:rsid w:val="008C3802"/>
    <w:rsid w:val="008C519C"/>
    <w:rsid w:val="008C533D"/>
    <w:rsid w:val="008C5F5E"/>
    <w:rsid w:val="008C6403"/>
    <w:rsid w:val="008C69FC"/>
    <w:rsid w:val="008D0CC6"/>
    <w:rsid w:val="008D264A"/>
    <w:rsid w:val="008D4744"/>
    <w:rsid w:val="008D4B09"/>
    <w:rsid w:val="008D4DEC"/>
    <w:rsid w:val="008D6A8B"/>
    <w:rsid w:val="008E07A4"/>
    <w:rsid w:val="008E2D0B"/>
    <w:rsid w:val="008E3A77"/>
    <w:rsid w:val="008E4C05"/>
    <w:rsid w:val="008E53F9"/>
    <w:rsid w:val="008E60AE"/>
    <w:rsid w:val="008E62D5"/>
    <w:rsid w:val="008E6984"/>
    <w:rsid w:val="008E733B"/>
    <w:rsid w:val="008F293C"/>
    <w:rsid w:val="008F2C59"/>
    <w:rsid w:val="008F2F94"/>
    <w:rsid w:val="008F3306"/>
    <w:rsid w:val="008F5836"/>
    <w:rsid w:val="008F7128"/>
    <w:rsid w:val="00901ADE"/>
    <w:rsid w:val="00902A79"/>
    <w:rsid w:val="0090328C"/>
    <w:rsid w:val="0090485A"/>
    <w:rsid w:val="0091049B"/>
    <w:rsid w:val="009104FE"/>
    <w:rsid w:val="009106C2"/>
    <w:rsid w:val="00911077"/>
    <w:rsid w:val="00915B4F"/>
    <w:rsid w:val="00915F28"/>
    <w:rsid w:val="00920C3E"/>
    <w:rsid w:val="00922B4D"/>
    <w:rsid w:val="00922FB3"/>
    <w:rsid w:val="009238A7"/>
    <w:rsid w:val="00927FAE"/>
    <w:rsid w:val="00930667"/>
    <w:rsid w:val="00932096"/>
    <w:rsid w:val="009322D2"/>
    <w:rsid w:val="009338F5"/>
    <w:rsid w:val="00933CE1"/>
    <w:rsid w:val="00934607"/>
    <w:rsid w:val="00936469"/>
    <w:rsid w:val="009366BA"/>
    <w:rsid w:val="00936B4D"/>
    <w:rsid w:val="00937F22"/>
    <w:rsid w:val="0094205E"/>
    <w:rsid w:val="0094394D"/>
    <w:rsid w:val="0094444D"/>
    <w:rsid w:val="009449E8"/>
    <w:rsid w:val="00945CB9"/>
    <w:rsid w:val="00945D4B"/>
    <w:rsid w:val="00945D62"/>
    <w:rsid w:val="00946381"/>
    <w:rsid w:val="0094695C"/>
    <w:rsid w:val="00950637"/>
    <w:rsid w:val="00953446"/>
    <w:rsid w:val="009535DC"/>
    <w:rsid w:val="009546A5"/>
    <w:rsid w:val="00955929"/>
    <w:rsid w:val="00956957"/>
    <w:rsid w:val="0095766C"/>
    <w:rsid w:val="0096031C"/>
    <w:rsid w:val="00960BD2"/>
    <w:rsid w:val="00962DFF"/>
    <w:rsid w:val="0096320B"/>
    <w:rsid w:val="009633C9"/>
    <w:rsid w:val="00964BB1"/>
    <w:rsid w:val="00965391"/>
    <w:rsid w:val="00966707"/>
    <w:rsid w:val="009668BD"/>
    <w:rsid w:val="00970622"/>
    <w:rsid w:val="00973169"/>
    <w:rsid w:val="00973702"/>
    <w:rsid w:val="00973CF4"/>
    <w:rsid w:val="00975105"/>
    <w:rsid w:val="00975A82"/>
    <w:rsid w:val="00975F2C"/>
    <w:rsid w:val="009766E5"/>
    <w:rsid w:val="0097798A"/>
    <w:rsid w:val="00980F93"/>
    <w:rsid w:val="00981374"/>
    <w:rsid w:val="009817A7"/>
    <w:rsid w:val="00982DC5"/>
    <w:rsid w:val="009831AA"/>
    <w:rsid w:val="00984335"/>
    <w:rsid w:val="00986DB1"/>
    <w:rsid w:val="00987EF7"/>
    <w:rsid w:val="0099004C"/>
    <w:rsid w:val="0099176C"/>
    <w:rsid w:val="00991D94"/>
    <w:rsid w:val="00992975"/>
    <w:rsid w:val="00993A87"/>
    <w:rsid w:val="00995107"/>
    <w:rsid w:val="00995189"/>
    <w:rsid w:val="00996B1B"/>
    <w:rsid w:val="00996E82"/>
    <w:rsid w:val="00997728"/>
    <w:rsid w:val="009A0D5C"/>
    <w:rsid w:val="009A125B"/>
    <w:rsid w:val="009A26CA"/>
    <w:rsid w:val="009A2935"/>
    <w:rsid w:val="009A2B8F"/>
    <w:rsid w:val="009A3A3B"/>
    <w:rsid w:val="009A3C48"/>
    <w:rsid w:val="009A3FC6"/>
    <w:rsid w:val="009A57B8"/>
    <w:rsid w:val="009A5AF2"/>
    <w:rsid w:val="009A6E0D"/>
    <w:rsid w:val="009A7459"/>
    <w:rsid w:val="009A78BA"/>
    <w:rsid w:val="009A7F86"/>
    <w:rsid w:val="009B2AAB"/>
    <w:rsid w:val="009B2DEE"/>
    <w:rsid w:val="009B51E6"/>
    <w:rsid w:val="009B6E3F"/>
    <w:rsid w:val="009B7E99"/>
    <w:rsid w:val="009C0E5C"/>
    <w:rsid w:val="009C0F35"/>
    <w:rsid w:val="009C3A48"/>
    <w:rsid w:val="009C3C1F"/>
    <w:rsid w:val="009C44E9"/>
    <w:rsid w:val="009C4512"/>
    <w:rsid w:val="009C462A"/>
    <w:rsid w:val="009C46A0"/>
    <w:rsid w:val="009C4B82"/>
    <w:rsid w:val="009C672C"/>
    <w:rsid w:val="009C7019"/>
    <w:rsid w:val="009D20F4"/>
    <w:rsid w:val="009D2C57"/>
    <w:rsid w:val="009D3A5E"/>
    <w:rsid w:val="009D448B"/>
    <w:rsid w:val="009D54A9"/>
    <w:rsid w:val="009D74FC"/>
    <w:rsid w:val="009D77B6"/>
    <w:rsid w:val="009E06BB"/>
    <w:rsid w:val="009E27EF"/>
    <w:rsid w:val="009E69A2"/>
    <w:rsid w:val="009E75EA"/>
    <w:rsid w:val="009F0624"/>
    <w:rsid w:val="009F0ADB"/>
    <w:rsid w:val="009F249A"/>
    <w:rsid w:val="009F430D"/>
    <w:rsid w:val="009F5784"/>
    <w:rsid w:val="009F775F"/>
    <w:rsid w:val="009F7AE7"/>
    <w:rsid w:val="00A021E5"/>
    <w:rsid w:val="00A027F6"/>
    <w:rsid w:val="00A1130F"/>
    <w:rsid w:val="00A11C35"/>
    <w:rsid w:val="00A12C35"/>
    <w:rsid w:val="00A13E48"/>
    <w:rsid w:val="00A175CF"/>
    <w:rsid w:val="00A202DF"/>
    <w:rsid w:val="00A205B3"/>
    <w:rsid w:val="00A233A3"/>
    <w:rsid w:val="00A2450F"/>
    <w:rsid w:val="00A268A1"/>
    <w:rsid w:val="00A274BC"/>
    <w:rsid w:val="00A278ED"/>
    <w:rsid w:val="00A30B0E"/>
    <w:rsid w:val="00A310F7"/>
    <w:rsid w:val="00A32A27"/>
    <w:rsid w:val="00A32D1A"/>
    <w:rsid w:val="00A33115"/>
    <w:rsid w:val="00A33D6C"/>
    <w:rsid w:val="00A34998"/>
    <w:rsid w:val="00A34CB5"/>
    <w:rsid w:val="00A35AED"/>
    <w:rsid w:val="00A420FA"/>
    <w:rsid w:val="00A42820"/>
    <w:rsid w:val="00A42B88"/>
    <w:rsid w:val="00A42C06"/>
    <w:rsid w:val="00A44270"/>
    <w:rsid w:val="00A44BCB"/>
    <w:rsid w:val="00A472AC"/>
    <w:rsid w:val="00A515A2"/>
    <w:rsid w:val="00A51A9E"/>
    <w:rsid w:val="00A54E5E"/>
    <w:rsid w:val="00A55455"/>
    <w:rsid w:val="00A56232"/>
    <w:rsid w:val="00A5694F"/>
    <w:rsid w:val="00A56AD4"/>
    <w:rsid w:val="00A56F30"/>
    <w:rsid w:val="00A579BD"/>
    <w:rsid w:val="00A615F6"/>
    <w:rsid w:val="00A617C8"/>
    <w:rsid w:val="00A6427E"/>
    <w:rsid w:val="00A6540A"/>
    <w:rsid w:val="00A65F02"/>
    <w:rsid w:val="00A66AE9"/>
    <w:rsid w:val="00A66E62"/>
    <w:rsid w:val="00A6778C"/>
    <w:rsid w:val="00A67E2F"/>
    <w:rsid w:val="00A70468"/>
    <w:rsid w:val="00A71745"/>
    <w:rsid w:val="00A719A1"/>
    <w:rsid w:val="00A7218A"/>
    <w:rsid w:val="00A73CF7"/>
    <w:rsid w:val="00A747C0"/>
    <w:rsid w:val="00A74F3D"/>
    <w:rsid w:val="00A75CB1"/>
    <w:rsid w:val="00A7696C"/>
    <w:rsid w:val="00A77428"/>
    <w:rsid w:val="00A80C36"/>
    <w:rsid w:val="00A848AF"/>
    <w:rsid w:val="00A87416"/>
    <w:rsid w:val="00A93219"/>
    <w:rsid w:val="00A9323F"/>
    <w:rsid w:val="00A93FA1"/>
    <w:rsid w:val="00A94C6F"/>
    <w:rsid w:val="00A94DF2"/>
    <w:rsid w:val="00A95468"/>
    <w:rsid w:val="00A95E00"/>
    <w:rsid w:val="00A97F59"/>
    <w:rsid w:val="00AA1CC6"/>
    <w:rsid w:val="00AA217B"/>
    <w:rsid w:val="00AA604E"/>
    <w:rsid w:val="00AA65CA"/>
    <w:rsid w:val="00AA6914"/>
    <w:rsid w:val="00AA6BEE"/>
    <w:rsid w:val="00AB05D7"/>
    <w:rsid w:val="00AB1625"/>
    <w:rsid w:val="00AB18E5"/>
    <w:rsid w:val="00AB1A8A"/>
    <w:rsid w:val="00AB53D7"/>
    <w:rsid w:val="00AB5922"/>
    <w:rsid w:val="00AB5C07"/>
    <w:rsid w:val="00AC0F7D"/>
    <w:rsid w:val="00AC2976"/>
    <w:rsid w:val="00AC2FF0"/>
    <w:rsid w:val="00AC357D"/>
    <w:rsid w:val="00AC373F"/>
    <w:rsid w:val="00AC374F"/>
    <w:rsid w:val="00AC70B8"/>
    <w:rsid w:val="00AC7F29"/>
    <w:rsid w:val="00AD102A"/>
    <w:rsid w:val="00AD1F91"/>
    <w:rsid w:val="00AD349B"/>
    <w:rsid w:val="00AD387B"/>
    <w:rsid w:val="00AD3B24"/>
    <w:rsid w:val="00AD52EF"/>
    <w:rsid w:val="00AD687B"/>
    <w:rsid w:val="00AE2760"/>
    <w:rsid w:val="00AE2A26"/>
    <w:rsid w:val="00AE4215"/>
    <w:rsid w:val="00AE4AF9"/>
    <w:rsid w:val="00AE4E2D"/>
    <w:rsid w:val="00AE677E"/>
    <w:rsid w:val="00AE798E"/>
    <w:rsid w:val="00AF3EA0"/>
    <w:rsid w:val="00AF4699"/>
    <w:rsid w:val="00AF4794"/>
    <w:rsid w:val="00AF7765"/>
    <w:rsid w:val="00B02E2D"/>
    <w:rsid w:val="00B0513E"/>
    <w:rsid w:val="00B05332"/>
    <w:rsid w:val="00B103F9"/>
    <w:rsid w:val="00B1119E"/>
    <w:rsid w:val="00B11B15"/>
    <w:rsid w:val="00B1238B"/>
    <w:rsid w:val="00B1254E"/>
    <w:rsid w:val="00B1268F"/>
    <w:rsid w:val="00B14FFA"/>
    <w:rsid w:val="00B15114"/>
    <w:rsid w:val="00B16CA0"/>
    <w:rsid w:val="00B17E7F"/>
    <w:rsid w:val="00B20BB5"/>
    <w:rsid w:val="00B2100A"/>
    <w:rsid w:val="00B23380"/>
    <w:rsid w:val="00B237CA"/>
    <w:rsid w:val="00B24040"/>
    <w:rsid w:val="00B245B9"/>
    <w:rsid w:val="00B248D2"/>
    <w:rsid w:val="00B253E0"/>
    <w:rsid w:val="00B265E9"/>
    <w:rsid w:val="00B26AB2"/>
    <w:rsid w:val="00B26C77"/>
    <w:rsid w:val="00B3013A"/>
    <w:rsid w:val="00B305AD"/>
    <w:rsid w:val="00B31507"/>
    <w:rsid w:val="00B3255F"/>
    <w:rsid w:val="00B337D3"/>
    <w:rsid w:val="00B34B30"/>
    <w:rsid w:val="00B37482"/>
    <w:rsid w:val="00B37B2A"/>
    <w:rsid w:val="00B400FB"/>
    <w:rsid w:val="00B43A1E"/>
    <w:rsid w:val="00B472D3"/>
    <w:rsid w:val="00B511F7"/>
    <w:rsid w:val="00B5209B"/>
    <w:rsid w:val="00B522D1"/>
    <w:rsid w:val="00B526EF"/>
    <w:rsid w:val="00B5290B"/>
    <w:rsid w:val="00B53B7E"/>
    <w:rsid w:val="00B53E35"/>
    <w:rsid w:val="00B541E8"/>
    <w:rsid w:val="00B57F97"/>
    <w:rsid w:val="00B602EE"/>
    <w:rsid w:val="00B60C13"/>
    <w:rsid w:val="00B61B78"/>
    <w:rsid w:val="00B6283D"/>
    <w:rsid w:val="00B66D16"/>
    <w:rsid w:val="00B70601"/>
    <w:rsid w:val="00B717C0"/>
    <w:rsid w:val="00B71B92"/>
    <w:rsid w:val="00B7302A"/>
    <w:rsid w:val="00B73746"/>
    <w:rsid w:val="00B74F40"/>
    <w:rsid w:val="00B755DC"/>
    <w:rsid w:val="00B767B6"/>
    <w:rsid w:val="00B77DE7"/>
    <w:rsid w:val="00B8028E"/>
    <w:rsid w:val="00B8078D"/>
    <w:rsid w:val="00B81F00"/>
    <w:rsid w:val="00B8481B"/>
    <w:rsid w:val="00B84DF7"/>
    <w:rsid w:val="00B851C3"/>
    <w:rsid w:val="00B8670D"/>
    <w:rsid w:val="00B872C8"/>
    <w:rsid w:val="00B87419"/>
    <w:rsid w:val="00B8743E"/>
    <w:rsid w:val="00B9033F"/>
    <w:rsid w:val="00B9069B"/>
    <w:rsid w:val="00B9167B"/>
    <w:rsid w:val="00B9353D"/>
    <w:rsid w:val="00B93D44"/>
    <w:rsid w:val="00B95E5F"/>
    <w:rsid w:val="00BA1837"/>
    <w:rsid w:val="00BA2570"/>
    <w:rsid w:val="00BA27D8"/>
    <w:rsid w:val="00BA3706"/>
    <w:rsid w:val="00BA3C7F"/>
    <w:rsid w:val="00BA6C45"/>
    <w:rsid w:val="00BA6EC9"/>
    <w:rsid w:val="00BA7693"/>
    <w:rsid w:val="00BB054D"/>
    <w:rsid w:val="00BB103E"/>
    <w:rsid w:val="00BB48AD"/>
    <w:rsid w:val="00BB5272"/>
    <w:rsid w:val="00BB605A"/>
    <w:rsid w:val="00BB6755"/>
    <w:rsid w:val="00BC0693"/>
    <w:rsid w:val="00BC2D9D"/>
    <w:rsid w:val="00BC2E4E"/>
    <w:rsid w:val="00BC4299"/>
    <w:rsid w:val="00BC54A8"/>
    <w:rsid w:val="00BC6B49"/>
    <w:rsid w:val="00BD0CB0"/>
    <w:rsid w:val="00BD0E09"/>
    <w:rsid w:val="00BD200F"/>
    <w:rsid w:val="00BD2016"/>
    <w:rsid w:val="00BD311E"/>
    <w:rsid w:val="00BD3254"/>
    <w:rsid w:val="00BD3504"/>
    <w:rsid w:val="00BD3AA2"/>
    <w:rsid w:val="00BD583A"/>
    <w:rsid w:val="00BD5CFD"/>
    <w:rsid w:val="00BD78A5"/>
    <w:rsid w:val="00BE0F4E"/>
    <w:rsid w:val="00BE2451"/>
    <w:rsid w:val="00BE3578"/>
    <w:rsid w:val="00BE5D57"/>
    <w:rsid w:val="00BE7F6D"/>
    <w:rsid w:val="00BF0C5E"/>
    <w:rsid w:val="00BF0C7A"/>
    <w:rsid w:val="00BF13C2"/>
    <w:rsid w:val="00BF1900"/>
    <w:rsid w:val="00BF405B"/>
    <w:rsid w:val="00BF551C"/>
    <w:rsid w:val="00BF5FC3"/>
    <w:rsid w:val="00BF617A"/>
    <w:rsid w:val="00BF6949"/>
    <w:rsid w:val="00BF6C57"/>
    <w:rsid w:val="00C0005D"/>
    <w:rsid w:val="00C02F54"/>
    <w:rsid w:val="00C0505C"/>
    <w:rsid w:val="00C05A76"/>
    <w:rsid w:val="00C105C3"/>
    <w:rsid w:val="00C11361"/>
    <w:rsid w:val="00C11D8C"/>
    <w:rsid w:val="00C149A5"/>
    <w:rsid w:val="00C14DC6"/>
    <w:rsid w:val="00C155CE"/>
    <w:rsid w:val="00C1777B"/>
    <w:rsid w:val="00C20EEC"/>
    <w:rsid w:val="00C21944"/>
    <w:rsid w:val="00C24E63"/>
    <w:rsid w:val="00C2644B"/>
    <w:rsid w:val="00C30387"/>
    <w:rsid w:val="00C3336E"/>
    <w:rsid w:val="00C34DF5"/>
    <w:rsid w:val="00C3508E"/>
    <w:rsid w:val="00C3556F"/>
    <w:rsid w:val="00C36A24"/>
    <w:rsid w:val="00C37061"/>
    <w:rsid w:val="00C3749F"/>
    <w:rsid w:val="00C37581"/>
    <w:rsid w:val="00C40905"/>
    <w:rsid w:val="00C40EF6"/>
    <w:rsid w:val="00C411CC"/>
    <w:rsid w:val="00C43A93"/>
    <w:rsid w:val="00C442F5"/>
    <w:rsid w:val="00C474B1"/>
    <w:rsid w:val="00C55598"/>
    <w:rsid w:val="00C5684B"/>
    <w:rsid w:val="00C56A5B"/>
    <w:rsid w:val="00C56AAC"/>
    <w:rsid w:val="00C56BD2"/>
    <w:rsid w:val="00C56E7E"/>
    <w:rsid w:val="00C638DB"/>
    <w:rsid w:val="00C63FBD"/>
    <w:rsid w:val="00C651D7"/>
    <w:rsid w:val="00C653B8"/>
    <w:rsid w:val="00C65F7E"/>
    <w:rsid w:val="00C70FA1"/>
    <w:rsid w:val="00C7107F"/>
    <w:rsid w:val="00C71621"/>
    <w:rsid w:val="00C719CF"/>
    <w:rsid w:val="00C73045"/>
    <w:rsid w:val="00C73111"/>
    <w:rsid w:val="00C751A3"/>
    <w:rsid w:val="00C77803"/>
    <w:rsid w:val="00C81BAE"/>
    <w:rsid w:val="00C81F04"/>
    <w:rsid w:val="00C826DC"/>
    <w:rsid w:val="00C827A8"/>
    <w:rsid w:val="00C851C8"/>
    <w:rsid w:val="00C8633C"/>
    <w:rsid w:val="00C869AA"/>
    <w:rsid w:val="00C87B46"/>
    <w:rsid w:val="00C901AE"/>
    <w:rsid w:val="00C90972"/>
    <w:rsid w:val="00C9181B"/>
    <w:rsid w:val="00C92805"/>
    <w:rsid w:val="00CA0979"/>
    <w:rsid w:val="00CA100D"/>
    <w:rsid w:val="00CA421E"/>
    <w:rsid w:val="00CA4B6A"/>
    <w:rsid w:val="00CA52FB"/>
    <w:rsid w:val="00CA78B8"/>
    <w:rsid w:val="00CB066C"/>
    <w:rsid w:val="00CB0958"/>
    <w:rsid w:val="00CB2798"/>
    <w:rsid w:val="00CB32CE"/>
    <w:rsid w:val="00CB36AC"/>
    <w:rsid w:val="00CB7882"/>
    <w:rsid w:val="00CB7984"/>
    <w:rsid w:val="00CC4928"/>
    <w:rsid w:val="00CC54A6"/>
    <w:rsid w:val="00CC5DB6"/>
    <w:rsid w:val="00CC6275"/>
    <w:rsid w:val="00CC6D7D"/>
    <w:rsid w:val="00CC7D24"/>
    <w:rsid w:val="00CD023E"/>
    <w:rsid w:val="00CD0ACA"/>
    <w:rsid w:val="00CD0D6C"/>
    <w:rsid w:val="00CD1491"/>
    <w:rsid w:val="00CD1864"/>
    <w:rsid w:val="00CD2315"/>
    <w:rsid w:val="00CD23E3"/>
    <w:rsid w:val="00CD263A"/>
    <w:rsid w:val="00CD334A"/>
    <w:rsid w:val="00CD35EF"/>
    <w:rsid w:val="00CD43C0"/>
    <w:rsid w:val="00CD49A4"/>
    <w:rsid w:val="00CD62ED"/>
    <w:rsid w:val="00CD72BD"/>
    <w:rsid w:val="00CD7A1B"/>
    <w:rsid w:val="00CD7C02"/>
    <w:rsid w:val="00CE00BA"/>
    <w:rsid w:val="00CE0A8B"/>
    <w:rsid w:val="00CE199F"/>
    <w:rsid w:val="00CE1F80"/>
    <w:rsid w:val="00CE556B"/>
    <w:rsid w:val="00CE5C59"/>
    <w:rsid w:val="00CE60D2"/>
    <w:rsid w:val="00CE6820"/>
    <w:rsid w:val="00CE6A30"/>
    <w:rsid w:val="00CE7A7D"/>
    <w:rsid w:val="00CF082A"/>
    <w:rsid w:val="00CF0E2E"/>
    <w:rsid w:val="00CF28D8"/>
    <w:rsid w:val="00CF357E"/>
    <w:rsid w:val="00CF36F6"/>
    <w:rsid w:val="00CF4D42"/>
    <w:rsid w:val="00CF51D2"/>
    <w:rsid w:val="00CF6596"/>
    <w:rsid w:val="00CF6FE3"/>
    <w:rsid w:val="00CF7387"/>
    <w:rsid w:val="00CF73AB"/>
    <w:rsid w:val="00CF7E8D"/>
    <w:rsid w:val="00CF7E90"/>
    <w:rsid w:val="00D03C04"/>
    <w:rsid w:val="00D06A12"/>
    <w:rsid w:val="00D10C6A"/>
    <w:rsid w:val="00D10EA6"/>
    <w:rsid w:val="00D116E2"/>
    <w:rsid w:val="00D12652"/>
    <w:rsid w:val="00D1324E"/>
    <w:rsid w:val="00D1331F"/>
    <w:rsid w:val="00D13AB8"/>
    <w:rsid w:val="00D13CB0"/>
    <w:rsid w:val="00D14734"/>
    <w:rsid w:val="00D14B29"/>
    <w:rsid w:val="00D14CCD"/>
    <w:rsid w:val="00D14D54"/>
    <w:rsid w:val="00D14FCA"/>
    <w:rsid w:val="00D177EC"/>
    <w:rsid w:val="00D20707"/>
    <w:rsid w:val="00D22186"/>
    <w:rsid w:val="00D224B3"/>
    <w:rsid w:val="00D22933"/>
    <w:rsid w:val="00D25504"/>
    <w:rsid w:val="00D25A6B"/>
    <w:rsid w:val="00D27156"/>
    <w:rsid w:val="00D27640"/>
    <w:rsid w:val="00D2775D"/>
    <w:rsid w:val="00D27CD1"/>
    <w:rsid w:val="00D27FF0"/>
    <w:rsid w:val="00D3001D"/>
    <w:rsid w:val="00D31290"/>
    <w:rsid w:val="00D323F9"/>
    <w:rsid w:val="00D3437B"/>
    <w:rsid w:val="00D3559F"/>
    <w:rsid w:val="00D355C4"/>
    <w:rsid w:val="00D3636F"/>
    <w:rsid w:val="00D36B7A"/>
    <w:rsid w:val="00D36E8B"/>
    <w:rsid w:val="00D3710A"/>
    <w:rsid w:val="00D4040A"/>
    <w:rsid w:val="00D40A5B"/>
    <w:rsid w:val="00D4460C"/>
    <w:rsid w:val="00D44821"/>
    <w:rsid w:val="00D47B3D"/>
    <w:rsid w:val="00D50987"/>
    <w:rsid w:val="00D52F8A"/>
    <w:rsid w:val="00D52F91"/>
    <w:rsid w:val="00D53216"/>
    <w:rsid w:val="00D57FA2"/>
    <w:rsid w:val="00D61900"/>
    <w:rsid w:val="00D64592"/>
    <w:rsid w:val="00D64DE5"/>
    <w:rsid w:val="00D652B1"/>
    <w:rsid w:val="00D6662B"/>
    <w:rsid w:val="00D70262"/>
    <w:rsid w:val="00D73498"/>
    <w:rsid w:val="00D74A77"/>
    <w:rsid w:val="00D759A9"/>
    <w:rsid w:val="00D77A10"/>
    <w:rsid w:val="00D80BF6"/>
    <w:rsid w:val="00D80D0E"/>
    <w:rsid w:val="00D822FE"/>
    <w:rsid w:val="00D833DA"/>
    <w:rsid w:val="00D847AF"/>
    <w:rsid w:val="00D84B1A"/>
    <w:rsid w:val="00D872F7"/>
    <w:rsid w:val="00D87FF6"/>
    <w:rsid w:val="00D915C9"/>
    <w:rsid w:val="00D91827"/>
    <w:rsid w:val="00D92301"/>
    <w:rsid w:val="00D964CD"/>
    <w:rsid w:val="00D9793F"/>
    <w:rsid w:val="00DA0A64"/>
    <w:rsid w:val="00DA1942"/>
    <w:rsid w:val="00DA2124"/>
    <w:rsid w:val="00DA21D9"/>
    <w:rsid w:val="00DA2705"/>
    <w:rsid w:val="00DA2747"/>
    <w:rsid w:val="00DA54DB"/>
    <w:rsid w:val="00DA7437"/>
    <w:rsid w:val="00DB154A"/>
    <w:rsid w:val="00DB2169"/>
    <w:rsid w:val="00DB2EEE"/>
    <w:rsid w:val="00DB39A9"/>
    <w:rsid w:val="00DB4646"/>
    <w:rsid w:val="00DB48FE"/>
    <w:rsid w:val="00DB4AC8"/>
    <w:rsid w:val="00DB5192"/>
    <w:rsid w:val="00DB66D7"/>
    <w:rsid w:val="00DB76A2"/>
    <w:rsid w:val="00DC1D7F"/>
    <w:rsid w:val="00DC2324"/>
    <w:rsid w:val="00DC4464"/>
    <w:rsid w:val="00DC4C53"/>
    <w:rsid w:val="00DC5BE6"/>
    <w:rsid w:val="00DC6F20"/>
    <w:rsid w:val="00DD2D2A"/>
    <w:rsid w:val="00DD3641"/>
    <w:rsid w:val="00DD438A"/>
    <w:rsid w:val="00DD45CF"/>
    <w:rsid w:val="00DD4C80"/>
    <w:rsid w:val="00DE08B6"/>
    <w:rsid w:val="00DE2F41"/>
    <w:rsid w:val="00DE4758"/>
    <w:rsid w:val="00DE4AA6"/>
    <w:rsid w:val="00DE6D29"/>
    <w:rsid w:val="00DF0A20"/>
    <w:rsid w:val="00DF2FF7"/>
    <w:rsid w:val="00DF319C"/>
    <w:rsid w:val="00DF4BBA"/>
    <w:rsid w:val="00DF4CF1"/>
    <w:rsid w:val="00DF50D9"/>
    <w:rsid w:val="00DF668A"/>
    <w:rsid w:val="00DF7510"/>
    <w:rsid w:val="00DF7F16"/>
    <w:rsid w:val="00E00FEC"/>
    <w:rsid w:val="00E03152"/>
    <w:rsid w:val="00E05254"/>
    <w:rsid w:val="00E052A6"/>
    <w:rsid w:val="00E05B05"/>
    <w:rsid w:val="00E05CE5"/>
    <w:rsid w:val="00E06E59"/>
    <w:rsid w:val="00E0752C"/>
    <w:rsid w:val="00E1106A"/>
    <w:rsid w:val="00E12993"/>
    <w:rsid w:val="00E13647"/>
    <w:rsid w:val="00E15754"/>
    <w:rsid w:val="00E15FC1"/>
    <w:rsid w:val="00E16446"/>
    <w:rsid w:val="00E17748"/>
    <w:rsid w:val="00E179F5"/>
    <w:rsid w:val="00E2123A"/>
    <w:rsid w:val="00E21A4A"/>
    <w:rsid w:val="00E21ABB"/>
    <w:rsid w:val="00E21D87"/>
    <w:rsid w:val="00E22228"/>
    <w:rsid w:val="00E22748"/>
    <w:rsid w:val="00E23285"/>
    <w:rsid w:val="00E23304"/>
    <w:rsid w:val="00E30EB2"/>
    <w:rsid w:val="00E31E53"/>
    <w:rsid w:val="00E320E0"/>
    <w:rsid w:val="00E346E3"/>
    <w:rsid w:val="00E346E9"/>
    <w:rsid w:val="00E34792"/>
    <w:rsid w:val="00E34AAB"/>
    <w:rsid w:val="00E34CB9"/>
    <w:rsid w:val="00E360B8"/>
    <w:rsid w:val="00E368CF"/>
    <w:rsid w:val="00E37B91"/>
    <w:rsid w:val="00E42085"/>
    <w:rsid w:val="00E46F20"/>
    <w:rsid w:val="00E47FA7"/>
    <w:rsid w:val="00E5041E"/>
    <w:rsid w:val="00E51488"/>
    <w:rsid w:val="00E51DC0"/>
    <w:rsid w:val="00E52B51"/>
    <w:rsid w:val="00E52BC1"/>
    <w:rsid w:val="00E53F96"/>
    <w:rsid w:val="00E57E16"/>
    <w:rsid w:val="00E6179C"/>
    <w:rsid w:val="00E62D58"/>
    <w:rsid w:val="00E64622"/>
    <w:rsid w:val="00E705A5"/>
    <w:rsid w:val="00E71904"/>
    <w:rsid w:val="00E77DDC"/>
    <w:rsid w:val="00E83EE6"/>
    <w:rsid w:val="00E84EFC"/>
    <w:rsid w:val="00E90D46"/>
    <w:rsid w:val="00E91181"/>
    <w:rsid w:val="00E92202"/>
    <w:rsid w:val="00EA27C0"/>
    <w:rsid w:val="00EA4D60"/>
    <w:rsid w:val="00EA4F58"/>
    <w:rsid w:val="00EA509B"/>
    <w:rsid w:val="00EA5142"/>
    <w:rsid w:val="00EA7826"/>
    <w:rsid w:val="00EB205A"/>
    <w:rsid w:val="00EB390B"/>
    <w:rsid w:val="00EB3DFB"/>
    <w:rsid w:val="00EB5BF4"/>
    <w:rsid w:val="00EB792E"/>
    <w:rsid w:val="00EC021F"/>
    <w:rsid w:val="00EC1068"/>
    <w:rsid w:val="00EC2106"/>
    <w:rsid w:val="00EC276A"/>
    <w:rsid w:val="00EC2808"/>
    <w:rsid w:val="00EC6DE2"/>
    <w:rsid w:val="00ED0980"/>
    <w:rsid w:val="00ED185E"/>
    <w:rsid w:val="00ED1A14"/>
    <w:rsid w:val="00ED1A77"/>
    <w:rsid w:val="00ED3AEE"/>
    <w:rsid w:val="00ED59C1"/>
    <w:rsid w:val="00EE02CB"/>
    <w:rsid w:val="00EE131A"/>
    <w:rsid w:val="00EE317D"/>
    <w:rsid w:val="00EE3D1E"/>
    <w:rsid w:val="00EE4057"/>
    <w:rsid w:val="00EE4D18"/>
    <w:rsid w:val="00EE5199"/>
    <w:rsid w:val="00EE759F"/>
    <w:rsid w:val="00EE7CC5"/>
    <w:rsid w:val="00EF3026"/>
    <w:rsid w:val="00F003F8"/>
    <w:rsid w:val="00F011E5"/>
    <w:rsid w:val="00F02143"/>
    <w:rsid w:val="00F024AE"/>
    <w:rsid w:val="00F02C5A"/>
    <w:rsid w:val="00F03049"/>
    <w:rsid w:val="00F049D2"/>
    <w:rsid w:val="00F05E43"/>
    <w:rsid w:val="00F066CB"/>
    <w:rsid w:val="00F0755A"/>
    <w:rsid w:val="00F1096A"/>
    <w:rsid w:val="00F132EB"/>
    <w:rsid w:val="00F13649"/>
    <w:rsid w:val="00F14AB4"/>
    <w:rsid w:val="00F14EA5"/>
    <w:rsid w:val="00F15F4D"/>
    <w:rsid w:val="00F17C7B"/>
    <w:rsid w:val="00F17EB3"/>
    <w:rsid w:val="00F20593"/>
    <w:rsid w:val="00F2075F"/>
    <w:rsid w:val="00F23272"/>
    <w:rsid w:val="00F23AB7"/>
    <w:rsid w:val="00F23F38"/>
    <w:rsid w:val="00F248ED"/>
    <w:rsid w:val="00F250C8"/>
    <w:rsid w:val="00F25453"/>
    <w:rsid w:val="00F26DE8"/>
    <w:rsid w:val="00F30181"/>
    <w:rsid w:val="00F3040B"/>
    <w:rsid w:val="00F30842"/>
    <w:rsid w:val="00F31237"/>
    <w:rsid w:val="00F31B15"/>
    <w:rsid w:val="00F335E5"/>
    <w:rsid w:val="00F344F6"/>
    <w:rsid w:val="00F3547E"/>
    <w:rsid w:val="00F35C0C"/>
    <w:rsid w:val="00F37A10"/>
    <w:rsid w:val="00F37A3F"/>
    <w:rsid w:val="00F4002F"/>
    <w:rsid w:val="00F41BDB"/>
    <w:rsid w:val="00F439A3"/>
    <w:rsid w:val="00F43B1F"/>
    <w:rsid w:val="00F4436A"/>
    <w:rsid w:val="00F45B1F"/>
    <w:rsid w:val="00F46193"/>
    <w:rsid w:val="00F47833"/>
    <w:rsid w:val="00F5001E"/>
    <w:rsid w:val="00F5101F"/>
    <w:rsid w:val="00F5156C"/>
    <w:rsid w:val="00F524C0"/>
    <w:rsid w:val="00F52A57"/>
    <w:rsid w:val="00F53442"/>
    <w:rsid w:val="00F53D52"/>
    <w:rsid w:val="00F56801"/>
    <w:rsid w:val="00F6074B"/>
    <w:rsid w:val="00F6174A"/>
    <w:rsid w:val="00F61A8E"/>
    <w:rsid w:val="00F62ED0"/>
    <w:rsid w:val="00F638A2"/>
    <w:rsid w:val="00F63922"/>
    <w:rsid w:val="00F63E46"/>
    <w:rsid w:val="00F6550A"/>
    <w:rsid w:val="00F66E54"/>
    <w:rsid w:val="00F66F54"/>
    <w:rsid w:val="00F71F98"/>
    <w:rsid w:val="00F73E98"/>
    <w:rsid w:val="00F74454"/>
    <w:rsid w:val="00F7475B"/>
    <w:rsid w:val="00F759B8"/>
    <w:rsid w:val="00F75FD6"/>
    <w:rsid w:val="00F80EBB"/>
    <w:rsid w:val="00F82A84"/>
    <w:rsid w:val="00F82BB9"/>
    <w:rsid w:val="00F82EBC"/>
    <w:rsid w:val="00F8306E"/>
    <w:rsid w:val="00F850C8"/>
    <w:rsid w:val="00F86BEE"/>
    <w:rsid w:val="00F877E8"/>
    <w:rsid w:val="00F9150F"/>
    <w:rsid w:val="00F9187D"/>
    <w:rsid w:val="00F96615"/>
    <w:rsid w:val="00F96A93"/>
    <w:rsid w:val="00F97737"/>
    <w:rsid w:val="00FA07DF"/>
    <w:rsid w:val="00FA094D"/>
    <w:rsid w:val="00FA107B"/>
    <w:rsid w:val="00FA3288"/>
    <w:rsid w:val="00FA3800"/>
    <w:rsid w:val="00FA3A41"/>
    <w:rsid w:val="00FA48E6"/>
    <w:rsid w:val="00FA4B4A"/>
    <w:rsid w:val="00FA5BEB"/>
    <w:rsid w:val="00FA6B19"/>
    <w:rsid w:val="00FA7B5E"/>
    <w:rsid w:val="00FB182A"/>
    <w:rsid w:val="00FB1D42"/>
    <w:rsid w:val="00FB1F44"/>
    <w:rsid w:val="00FB477F"/>
    <w:rsid w:val="00FB4C51"/>
    <w:rsid w:val="00FB6E5A"/>
    <w:rsid w:val="00FC102D"/>
    <w:rsid w:val="00FC159B"/>
    <w:rsid w:val="00FC213E"/>
    <w:rsid w:val="00FC3BE4"/>
    <w:rsid w:val="00FC41D7"/>
    <w:rsid w:val="00FC577F"/>
    <w:rsid w:val="00FD19DD"/>
    <w:rsid w:val="00FD4758"/>
    <w:rsid w:val="00FD6A72"/>
    <w:rsid w:val="00FD6B57"/>
    <w:rsid w:val="00FD6E62"/>
    <w:rsid w:val="00FD7154"/>
    <w:rsid w:val="00FE08BB"/>
    <w:rsid w:val="00FE09E9"/>
    <w:rsid w:val="00FE0DBF"/>
    <w:rsid w:val="00FE12E0"/>
    <w:rsid w:val="00FE1726"/>
    <w:rsid w:val="00FE3BB4"/>
    <w:rsid w:val="00FE3DEE"/>
    <w:rsid w:val="00FE41EE"/>
    <w:rsid w:val="00FE4954"/>
    <w:rsid w:val="00FE6CC6"/>
    <w:rsid w:val="00FE767B"/>
    <w:rsid w:val="00FE7ECD"/>
    <w:rsid w:val="00FF1B97"/>
    <w:rsid w:val="00FF1FEF"/>
    <w:rsid w:val="00FF2BC2"/>
    <w:rsid w:val="00FF3628"/>
    <w:rsid w:val="00FF3A92"/>
    <w:rsid w:val="00FF41DE"/>
    <w:rsid w:val="00FF6E9D"/>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57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E-mail Signature"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uiPriority="99"/>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ny">
    <w:name w:val="Normal"/>
    <w:qFormat/>
    <w:rsid w:val="007C2987"/>
    <w:pPr>
      <w:spacing w:line="276" w:lineRule="auto"/>
      <w:jc w:val="both"/>
    </w:pPr>
    <w:rPr>
      <w:sz w:val="24"/>
      <w:szCs w:val="24"/>
    </w:rPr>
  </w:style>
  <w:style w:type="paragraph" w:styleId="Nagwek1">
    <w:name w:val="heading 1"/>
    <w:basedOn w:val="Normalny"/>
    <w:next w:val="Normalny"/>
    <w:link w:val="Nagwek1Znak"/>
    <w:uiPriority w:val="9"/>
    <w:qFormat/>
    <w:rsid w:val="005912AE"/>
    <w:pPr>
      <w:keepNext/>
      <w:numPr>
        <w:numId w:val="17"/>
      </w:numPr>
      <w:outlineLvl w:val="0"/>
    </w:pPr>
    <w:rPr>
      <w:b/>
      <w:bCs/>
      <w:kern w:val="32"/>
      <w:sz w:val="32"/>
      <w:szCs w:val="32"/>
    </w:rPr>
  </w:style>
  <w:style w:type="paragraph" w:styleId="Nagwek2">
    <w:name w:val="heading 2"/>
    <w:basedOn w:val="Normalny"/>
    <w:next w:val="Normalny"/>
    <w:link w:val="Nagwek2Znak"/>
    <w:qFormat/>
    <w:rsid w:val="00D40A5B"/>
    <w:pPr>
      <w:numPr>
        <w:ilvl w:val="1"/>
        <w:numId w:val="17"/>
      </w:numPr>
      <w:tabs>
        <w:tab w:val="left" w:pos="709"/>
      </w:tabs>
      <w:ind w:left="851"/>
      <w:outlineLvl w:val="1"/>
    </w:pPr>
    <w:rPr>
      <w:b/>
      <w:sz w:val="28"/>
      <w:szCs w:val="28"/>
    </w:rPr>
  </w:style>
  <w:style w:type="paragraph" w:styleId="Nagwek3">
    <w:name w:val="heading 3"/>
    <w:basedOn w:val="Normalny"/>
    <w:next w:val="Normalny"/>
    <w:qFormat/>
    <w:rsid w:val="006D3C46"/>
    <w:pPr>
      <w:keepNext/>
      <w:numPr>
        <w:ilvl w:val="2"/>
        <w:numId w:val="17"/>
      </w:numPr>
      <w:spacing w:before="240" w:after="60"/>
      <w:outlineLvl w:val="2"/>
    </w:pPr>
    <w:rPr>
      <w:rFonts w:cs="Arial"/>
      <w:b/>
      <w:bCs/>
      <w:sz w:val="26"/>
      <w:szCs w:val="26"/>
    </w:rPr>
  </w:style>
  <w:style w:type="paragraph" w:styleId="Nagwek4">
    <w:name w:val="heading 4"/>
    <w:basedOn w:val="Normalny"/>
    <w:next w:val="Normalny"/>
    <w:unhideWhenUsed/>
    <w:qFormat/>
    <w:rsid w:val="0089517B"/>
    <w:pPr>
      <w:keepNext/>
      <w:numPr>
        <w:ilvl w:val="3"/>
        <w:numId w:val="17"/>
      </w:numPr>
      <w:spacing w:before="240" w:after="60"/>
      <w:ind w:left="1134"/>
      <w:outlineLvl w:val="3"/>
    </w:pPr>
    <w:rPr>
      <w:b/>
      <w:bCs/>
      <w:szCs w:val="28"/>
    </w:rPr>
  </w:style>
  <w:style w:type="paragraph" w:styleId="Nagwek5">
    <w:name w:val="heading 5"/>
    <w:basedOn w:val="Normalny"/>
    <w:next w:val="Normalny"/>
    <w:semiHidden/>
    <w:unhideWhenUsed/>
    <w:qFormat/>
    <w:rsid w:val="0017768D"/>
    <w:pPr>
      <w:numPr>
        <w:ilvl w:val="4"/>
        <w:numId w:val="17"/>
      </w:numPr>
      <w:spacing w:before="240" w:after="60"/>
      <w:outlineLvl w:val="4"/>
    </w:pPr>
    <w:rPr>
      <w:b/>
      <w:bCs/>
      <w:i/>
      <w:iCs/>
      <w:sz w:val="26"/>
      <w:szCs w:val="26"/>
    </w:rPr>
  </w:style>
  <w:style w:type="paragraph" w:styleId="Nagwek6">
    <w:name w:val="heading 6"/>
    <w:basedOn w:val="Normalny"/>
    <w:next w:val="Normalny"/>
    <w:semiHidden/>
    <w:unhideWhenUsed/>
    <w:qFormat/>
    <w:rsid w:val="0017768D"/>
    <w:pPr>
      <w:numPr>
        <w:ilvl w:val="5"/>
        <w:numId w:val="17"/>
      </w:numPr>
      <w:spacing w:before="240" w:after="60"/>
      <w:outlineLvl w:val="5"/>
    </w:pPr>
    <w:rPr>
      <w:b/>
      <w:bCs/>
      <w:sz w:val="22"/>
      <w:szCs w:val="22"/>
    </w:rPr>
  </w:style>
  <w:style w:type="paragraph" w:styleId="Nagwek7">
    <w:name w:val="heading 7"/>
    <w:basedOn w:val="Normalny"/>
    <w:next w:val="Normalny"/>
    <w:semiHidden/>
    <w:unhideWhenUsed/>
    <w:qFormat/>
    <w:rsid w:val="0017768D"/>
    <w:pPr>
      <w:numPr>
        <w:ilvl w:val="6"/>
        <w:numId w:val="17"/>
      </w:numPr>
      <w:spacing w:before="240" w:after="60"/>
      <w:outlineLvl w:val="6"/>
    </w:pPr>
  </w:style>
  <w:style w:type="paragraph" w:styleId="Nagwek8">
    <w:name w:val="heading 8"/>
    <w:basedOn w:val="Normalny"/>
    <w:next w:val="Normalny"/>
    <w:semiHidden/>
    <w:unhideWhenUsed/>
    <w:qFormat/>
    <w:rsid w:val="0017768D"/>
    <w:pPr>
      <w:numPr>
        <w:ilvl w:val="7"/>
        <w:numId w:val="17"/>
      </w:numPr>
      <w:spacing w:before="240" w:after="60"/>
      <w:outlineLvl w:val="7"/>
    </w:pPr>
    <w:rPr>
      <w:i/>
      <w:iCs/>
    </w:rPr>
  </w:style>
  <w:style w:type="paragraph" w:styleId="Nagwek9">
    <w:name w:val="heading 9"/>
    <w:basedOn w:val="Normalny"/>
    <w:next w:val="Normalny"/>
    <w:semiHidden/>
    <w:unhideWhenUsed/>
    <w:qFormat/>
    <w:rsid w:val="0017768D"/>
    <w:pPr>
      <w:numPr>
        <w:ilvl w:val="8"/>
        <w:numId w:val="17"/>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topka">
    <w:name w:val="footer"/>
    <w:basedOn w:val="Normalny"/>
    <w:link w:val="StopkaZnak"/>
    <w:uiPriority w:val="99"/>
    <w:rsid w:val="00E705A5"/>
    <w:pPr>
      <w:tabs>
        <w:tab w:val="center" w:pos="4536"/>
        <w:tab w:val="right" w:pos="9072"/>
      </w:tabs>
    </w:pPr>
  </w:style>
  <w:style w:type="character" w:styleId="Numerstrony">
    <w:name w:val="page number"/>
    <w:basedOn w:val="Domylnaczcionkaakapitu"/>
    <w:rsid w:val="00E705A5"/>
  </w:style>
  <w:style w:type="paragraph" w:styleId="Spistreci1">
    <w:name w:val="toc 1"/>
    <w:basedOn w:val="Normalny"/>
    <w:next w:val="Normalny"/>
    <w:autoRedefine/>
    <w:uiPriority w:val="39"/>
    <w:rsid w:val="00C0505C"/>
    <w:pPr>
      <w:tabs>
        <w:tab w:val="left" w:pos="360"/>
        <w:tab w:val="right" w:leader="dot" w:pos="8679"/>
      </w:tabs>
      <w:spacing w:before="120" w:after="120"/>
    </w:pPr>
    <w:rPr>
      <w:b/>
      <w:bCs/>
      <w:smallCaps/>
      <w:szCs w:val="20"/>
    </w:rPr>
  </w:style>
  <w:style w:type="paragraph" w:styleId="Spistreci2">
    <w:name w:val="toc 2"/>
    <w:basedOn w:val="Normalny"/>
    <w:next w:val="Normalny"/>
    <w:autoRedefine/>
    <w:uiPriority w:val="39"/>
    <w:rsid w:val="00F71F98"/>
    <w:pPr>
      <w:tabs>
        <w:tab w:val="left" w:pos="720"/>
        <w:tab w:val="right" w:leader="dot" w:pos="8679"/>
      </w:tabs>
      <w:spacing w:line="360" w:lineRule="auto"/>
      <w:ind w:left="240"/>
    </w:pPr>
    <w:rPr>
      <w:b/>
      <w:noProof/>
      <w:szCs w:val="20"/>
    </w:rPr>
  </w:style>
  <w:style w:type="character" w:styleId="Hipercze">
    <w:name w:val="Hyperlink"/>
    <w:uiPriority w:val="99"/>
    <w:rsid w:val="00AE798E"/>
    <w:rPr>
      <w:color w:val="0000FF"/>
      <w:u w:val="single"/>
    </w:rPr>
  </w:style>
  <w:style w:type="paragraph" w:styleId="Spistreci3">
    <w:name w:val="toc 3"/>
    <w:basedOn w:val="Normalny"/>
    <w:next w:val="Normalny"/>
    <w:autoRedefine/>
    <w:uiPriority w:val="39"/>
    <w:rsid w:val="00B26AB2"/>
    <w:pPr>
      <w:tabs>
        <w:tab w:val="left" w:pos="1080"/>
        <w:tab w:val="right" w:leader="dot" w:pos="8679"/>
      </w:tabs>
      <w:ind w:left="480"/>
    </w:pPr>
    <w:rPr>
      <w:i/>
      <w:iCs/>
      <w:sz w:val="20"/>
      <w:szCs w:val="20"/>
    </w:rPr>
  </w:style>
  <w:style w:type="paragraph" w:styleId="Spistreci4">
    <w:name w:val="toc 4"/>
    <w:basedOn w:val="Normalny"/>
    <w:next w:val="Normalny"/>
    <w:autoRedefine/>
    <w:uiPriority w:val="39"/>
    <w:rsid w:val="001B7546"/>
    <w:pPr>
      <w:ind w:left="720"/>
    </w:pPr>
    <w:rPr>
      <w:sz w:val="18"/>
      <w:szCs w:val="18"/>
    </w:rPr>
  </w:style>
  <w:style w:type="paragraph" w:styleId="Spistreci5">
    <w:name w:val="toc 5"/>
    <w:basedOn w:val="Normalny"/>
    <w:next w:val="Normalny"/>
    <w:autoRedefine/>
    <w:uiPriority w:val="39"/>
    <w:rsid w:val="001B7546"/>
    <w:pPr>
      <w:ind w:left="960"/>
    </w:pPr>
    <w:rPr>
      <w:sz w:val="18"/>
      <w:szCs w:val="18"/>
    </w:rPr>
  </w:style>
  <w:style w:type="paragraph" w:styleId="Spistreci6">
    <w:name w:val="toc 6"/>
    <w:basedOn w:val="Normalny"/>
    <w:next w:val="Normalny"/>
    <w:autoRedefine/>
    <w:uiPriority w:val="39"/>
    <w:rsid w:val="001B7546"/>
    <w:pPr>
      <w:ind w:left="1200"/>
    </w:pPr>
    <w:rPr>
      <w:sz w:val="18"/>
      <w:szCs w:val="18"/>
    </w:rPr>
  </w:style>
  <w:style w:type="paragraph" w:styleId="Spistreci7">
    <w:name w:val="toc 7"/>
    <w:basedOn w:val="Normalny"/>
    <w:next w:val="Normalny"/>
    <w:autoRedefine/>
    <w:uiPriority w:val="39"/>
    <w:rsid w:val="001B7546"/>
    <w:pPr>
      <w:ind w:left="1440"/>
    </w:pPr>
    <w:rPr>
      <w:sz w:val="18"/>
      <w:szCs w:val="18"/>
    </w:rPr>
  </w:style>
  <w:style w:type="paragraph" w:styleId="Spistreci8">
    <w:name w:val="toc 8"/>
    <w:basedOn w:val="Normalny"/>
    <w:next w:val="Normalny"/>
    <w:autoRedefine/>
    <w:uiPriority w:val="39"/>
    <w:rsid w:val="001B7546"/>
    <w:pPr>
      <w:ind w:left="1680"/>
    </w:pPr>
    <w:rPr>
      <w:sz w:val="18"/>
      <w:szCs w:val="18"/>
    </w:rPr>
  </w:style>
  <w:style w:type="paragraph" w:styleId="Spistreci9">
    <w:name w:val="toc 9"/>
    <w:basedOn w:val="Normalny"/>
    <w:next w:val="Normalny"/>
    <w:autoRedefine/>
    <w:uiPriority w:val="39"/>
    <w:rsid w:val="001B7546"/>
    <w:pPr>
      <w:ind w:left="1920"/>
    </w:pPr>
    <w:rPr>
      <w:sz w:val="18"/>
      <w:szCs w:val="18"/>
    </w:rPr>
  </w:style>
  <w:style w:type="paragraph" w:styleId="Legenda">
    <w:name w:val="caption"/>
    <w:basedOn w:val="Normalny"/>
    <w:next w:val="Normalny"/>
    <w:unhideWhenUsed/>
    <w:rsid w:val="0017768D"/>
    <w:rPr>
      <w:b/>
      <w:bCs/>
      <w:sz w:val="20"/>
      <w:szCs w:val="20"/>
    </w:rPr>
  </w:style>
  <w:style w:type="paragraph" w:styleId="Nagwek">
    <w:name w:val="header"/>
    <w:basedOn w:val="Normalny"/>
    <w:link w:val="NagwekZnak"/>
    <w:uiPriority w:val="99"/>
    <w:rsid w:val="00401E7C"/>
    <w:pPr>
      <w:tabs>
        <w:tab w:val="center" w:pos="4536"/>
        <w:tab w:val="right" w:pos="9072"/>
      </w:tabs>
    </w:pPr>
  </w:style>
  <w:style w:type="paragraph" w:styleId="Tekstdymka">
    <w:name w:val="Balloon Text"/>
    <w:basedOn w:val="Normalny"/>
    <w:link w:val="TekstdymkaZnak"/>
    <w:semiHidden/>
    <w:unhideWhenUsed/>
    <w:rsid w:val="00083475"/>
    <w:rPr>
      <w:rFonts w:ascii="Tahoma" w:hAnsi="Tahoma"/>
      <w:sz w:val="16"/>
      <w:szCs w:val="16"/>
    </w:rPr>
  </w:style>
  <w:style w:type="character" w:customStyle="1" w:styleId="TekstdymkaZnak">
    <w:name w:val="Tekst dymka Znak"/>
    <w:link w:val="Tekstdymka"/>
    <w:semiHidden/>
    <w:rsid w:val="007C2987"/>
    <w:rPr>
      <w:rFonts w:ascii="Tahoma" w:hAnsi="Tahoma" w:cs="Tahoma"/>
      <w:sz w:val="16"/>
      <w:szCs w:val="16"/>
    </w:rPr>
  </w:style>
  <w:style w:type="paragraph" w:styleId="Tekstpodstawowy">
    <w:name w:val="Body Text"/>
    <w:basedOn w:val="Normalny"/>
    <w:link w:val="TekstpodstawowyZnak"/>
    <w:unhideWhenUsed/>
    <w:rsid w:val="00A719A1"/>
    <w:pPr>
      <w:tabs>
        <w:tab w:val="left" w:pos="-720"/>
      </w:tabs>
      <w:suppressAutoHyphens/>
      <w:overflowPunct w:val="0"/>
      <w:autoSpaceDE w:val="0"/>
      <w:autoSpaceDN w:val="0"/>
      <w:adjustRightInd w:val="0"/>
      <w:spacing w:line="360" w:lineRule="auto"/>
      <w:textAlignment w:val="baseline"/>
    </w:pPr>
    <w:rPr>
      <w:b/>
      <w:sz w:val="28"/>
      <w:szCs w:val="20"/>
    </w:rPr>
  </w:style>
  <w:style w:type="character" w:customStyle="1" w:styleId="TekstpodstawowyZnak">
    <w:name w:val="Tekst podstawowy Znak"/>
    <w:link w:val="Tekstpodstawowy"/>
    <w:rsid w:val="007C2987"/>
    <w:rPr>
      <w:b/>
      <w:sz w:val="28"/>
    </w:rPr>
  </w:style>
  <w:style w:type="table" w:styleId="Tabela-Siatka">
    <w:name w:val="Table Grid"/>
    <w:basedOn w:val="Standardowy"/>
    <w:uiPriority w:val="59"/>
    <w:rsid w:val="00657DD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kapitzlist">
    <w:name w:val="List Paragraph"/>
    <w:basedOn w:val="Normalny"/>
    <w:uiPriority w:val="34"/>
    <w:qFormat/>
    <w:rsid w:val="006B30DF"/>
    <w:pPr>
      <w:ind w:left="720"/>
    </w:pPr>
    <w:rPr>
      <w:rFonts w:ascii="Calibri" w:eastAsia="Calibri" w:hAnsi="Calibri"/>
      <w:sz w:val="22"/>
      <w:szCs w:val="22"/>
    </w:rPr>
  </w:style>
  <w:style w:type="character" w:customStyle="1" w:styleId="StopkaZnak">
    <w:name w:val="Stopka Znak"/>
    <w:link w:val="Stopka"/>
    <w:uiPriority w:val="99"/>
    <w:rsid w:val="009668BD"/>
    <w:rPr>
      <w:sz w:val="24"/>
      <w:szCs w:val="24"/>
    </w:rPr>
  </w:style>
  <w:style w:type="character" w:customStyle="1" w:styleId="NagwekZnak">
    <w:name w:val="Nagłówek Znak"/>
    <w:link w:val="Nagwek"/>
    <w:uiPriority w:val="99"/>
    <w:rsid w:val="000D7218"/>
    <w:rPr>
      <w:sz w:val="24"/>
      <w:szCs w:val="24"/>
    </w:rPr>
  </w:style>
  <w:style w:type="paragraph" w:styleId="Tekstprzypisukocowego">
    <w:name w:val="endnote text"/>
    <w:basedOn w:val="Normalny"/>
    <w:link w:val="TekstprzypisukocowegoZnak"/>
    <w:semiHidden/>
    <w:unhideWhenUsed/>
    <w:rsid w:val="00655670"/>
    <w:rPr>
      <w:sz w:val="20"/>
      <w:szCs w:val="20"/>
    </w:rPr>
  </w:style>
  <w:style w:type="character" w:customStyle="1" w:styleId="TekstprzypisukocowegoZnak">
    <w:name w:val="Tekst przypisu końcowego Znak"/>
    <w:basedOn w:val="Domylnaczcionkaakapitu"/>
    <w:link w:val="Tekstprzypisukocowego"/>
    <w:semiHidden/>
    <w:rsid w:val="007C2987"/>
  </w:style>
  <w:style w:type="character" w:styleId="Odwoanieprzypisukocowego">
    <w:name w:val="endnote reference"/>
    <w:semiHidden/>
    <w:unhideWhenUsed/>
    <w:rsid w:val="00655670"/>
    <w:rPr>
      <w:vertAlign w:val="superscript"/>
    </w:rPr>
  </w:style>
  <w:style w:type="paragraph" w:styleId="HTML-wstpniesformatowany">
    <w:name w:val="HTML Preformatted"/>
    <w:basedOn w:val="Normalny"/>
    <w:link w:val="HTML-wstpniesformatowanyZnak"/>
    <w:uiPriority w:val="99"/>
    <w:unhideWhenUsed/>
    <w:rsid w:val="00655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wstpniesformatowanyZnak">
    <w:name w:val="HTML - wstępnie sformatowany Znak"/>
    <w:link w:val="HTML-wstpniesformatowany"/>
    <w:uiPriority w:val="99"/>
    <w:rsid w:val="00655670"/>
    <w:rPr>
      <w:rFonts w:ascii="Courier New" w:hAnsi="Courier New" w:cs="Courier New"/>
    </w:rPr>
  </w:style>
  <w:style w:type="paragraph" w:styleId="Nagwekspisutreci">
    <w:name w:val="TOC Heading"/>
    <w:basedOn w:val="Nagwek1"/>
    <w:next w:val="Normalny"/>
    <w:uiPriority w:val="39"/>
    <w:unhideWhenUsed/>
    <w:qFormat/>
    <w:rsid w:val="007A29EC"/>
    <w:pPr>
      <w:keepLines/>
      <w:numPr>
        <w:numId w:val="0"/>
      </w:numPr>
      <w:spacing w:before="480"/>
      <w:outlineLvl w:val="9"/>
    </w:pPr>
    <w:rPr>
      <w:rFonts w:ascii="Cambria" w:hAnsi="Cambria"/>
      <w:color w:val="365F91"/>
      <w:kern w:val="0"/>
      <w:sz w:val="28"/>
      <w:szCs w:val="28"/>
      <w:lang w:eastAsia="en-US"/>
    </w:rPr>
  </w:style>
  <w:style w:type="paragraph" w:customStyle="1" w:styleId="Nagwek1beznumeracji">
    <w:name w:val="Nagłówek 1 bez numeracji"/>
    <w:basedOn w:val="Nagwek1"/>
    <w:next w:val="Normalny"/>
    <w:qFormat/>
    <w:rsid w:val="004439CF"/>
    <w:pPr>
      <w:keepNext w:val="0"/>
      <w:numPr>
        <w:numId w:val="0"/>
      </w:numPr>
    </w:pPr>
  </w:style>
  <w:style w:type="character" w:customStyle="1" w:styleId="apple-converted-space">
    <w:name w:val="apple-converted-space"/>
    <w:basedOn w:val="Domylnaczcionkaakapitu"/>
    <w:rsid w:val="000B616D"/>
  </w:style>
  <w:style w:type="paragraph" w:customStyle="1" w:styleId="content">
    <w:name w:val="content"/>
    <w:basedOn w:val="Normalny"/>
    <w:rsid w:val="00DD2D2A"/>
    <w:pPr>
      <w:spacing w:before="100" w:beforeAutospacing="1" w:after="100" w:afterAutospacing="1" w:line="240" w:lineRule="auto"/>
      <w:jc w:val="left"/>
    </w:pPr>
    <w:rPr>
      <w:lang w:val="en-US" w:eastAsia="en-US"/>
    </w:rPr>
  </w:style>
  <w:style w:type="paragraph" w:styleId="Plandokumentu">
    <w:name w:val="Document Map"/>
    <w:basedOn w:val="Normalny"/>
    <w:link w:val="PlandokumentuZnak"/>
    <w:semiHidden/>
    <w:unhideWhenUsed/>
    <w:rsid w:val="00FA3A41"/>
    <w:rPr>
      <w:rFonts w:ascii="Tahoma" w:hAnsi="Tahoma" w:cs="Tahoma"/>
      <w:sz w:val="16"/>
      <w:szCs w:val="16"/>
    </w:rPr>
  </w:style>
  <w:style w:type="character" w:customStyle="1" w:styleId="PlandokumentuZnak">
    <w:name w:val="Plan dokumentu Znak"/>
    <w:basedOn w:val="Domylnaczcionkaakapitu"/>
    <w:link w:val="Plandokumentu"/>
    <w:semiHidden/>
    <w:rsid w:val="00FA3A41"/>
    <w:rPr>
      <w:rFonts w:ascii="Tahoma" w:hAnsi="Tahoma" w:cs="Tahoma"/>
      <w:sz w:val="16"/>
      <w:szCs w:val="16"/>
    </w:rPr>
  </w:style>
  <w:style w:type="character" w:customStyle="1" w:styleId="Nagwek2Znak">
    <w:name w:val="Nagłówek 2 Znak"/>
    <w:basedOn w:val="Domylnaczcionkaakapitu"/>
    <w:link w:val="Nagwek2"/>
    <w:rsid w:val="001830BC"/>
    <w:rPr>
      <w:b/>
      <w:sz w:val="28"/>
      <w:szCs w:val="28"/>
    </w:rPr>
  </w:style>
  <w:style w:type="character" w:customStyle="1" w:styleId="Nagwek1Znak">
    <w:name w:val="Nagłówek 1 Znak"/>
    <w:basedOn w:val="Domylnaczcionkaakapitu"/>
    <w:link w:val="Nagwek1"/>
    <w:uiPriority w:val="9"/>
    <w:rsid w:val="005C4F10"/>
    <w:rPr>
      <w:b/>
      <w:bCs/>
      <w:kern w:val="32"/>
      <w:sz w:val="32"/>
      <w:szCs w:val="32"/>
    </w:rPr>
  </w:style>
  <w:style w:type="paragraph" w:styleId="Bibliografia">
    <w:name w:val="Bibliography"/>
    <w:basedOn w:val="Normalny"/>
    <w:next w:val="Normalny"/>
    <w:uiPriority w:val="37"/>
    <w:unhideWhenUsed/>
    <w:rsid w:val="005C4F10"/>
  </w:style>
  <w:style w:type="character" w:styleId="Tekstzastpczy">
    <w:name w:val="Placeholder Text"/>
    <w:basedOn w:val="Domylnaczcionkaakapitu"/>
    <w:uiPriority w:val="99"/>
    <w:semiHidden/>
    <w:rsid w:val="000A645C"/>
    <w:rPr>
      <w:color w:val="808080"/>
    </w:rPr>
  </w:style>
  <w:style w:type="character" w:styleId="HTML-cytat">
    <w:name w:val="HTML Cite"/>
    <w:basedOn w:val="Domylnaczcionkaakapitu"/>
    <w:uiPriority w:val="99"/>
    <w:semiHidden/>
    <w:unhideWhenUsed/>
    <w:rsid w:val="009322D2"/>
    <w:rPr>
      <w:i/>
      <w:iCs/>
    </w:rPr>
  </w:style>
  <w:style w:type="paragraph" w:styleId="Spisilustracji">
    <w:name w:val="table of figures"/>
    <w:basedOn w:val="Normalny"/>
    <w:next w:val="Normalny"/>
    <w:uiPriority w:val="99"/>
    <w:unhideWhenUsed/>
    <w:rsid w:val="00485C55"/>
  </w:style>
  <w:style w:type="character" w:styleId="Odwoaniedokomentarza">
    <w:name w:val="annotation reference"/>
    <w:basedOn w:val="Domylnaczcionkaakapitu"/>
    <w:semiHidden/>
    <w:unhideWhenUsed/>
    <w:rsid w:val="00B526EF"/>
    <w:rPr>
      <w:sz w:val="16"/>
      <w:szCs w:val="16"/>
    </w:rPr>
  </w:style>
  <w:style w:type="paragraph" w:styleId="Tekstkomentarza">
    <w:name w:val="annotation text"/>
    <w:basedOn w:val="Normalny"/>
    <w:link w:val="TekstkomentarzaZnak"/>
    <w:semiHidden/>
    <w:unhideWhenUsed/>
    <w:rsid w:val="00B526EF"/>
    <w:pPr>
      <w:spacing w:line="240" w:lineRule="auto"/>
    </w:pPr>
    <w:rPr>
      <w:sz w:val="20"/>
      <w:szCs w:val="20"/>
    </w:rPr>
  </w:style>
  <w:style w:type="character" w:customStyle="1" w:styleId="TekstkomentarzaZnak">
    <w:name w:val="Tekst komentarza Znak"/>
    <w:basedOn w:val="Domylnaczcionkaakapitu"/>
    <w:link w:val="Tekstkomentarza"/>
    <w:semiHidden/>
    <w:rsid w:val="00B526EF"/>
  </w:style>
  <w:style w:type="paragraph" w:styleId="Tematkomentarza">
    <w:name w:val="annotation subject"/>
    <w:basedOn w:val="Tekstkomentarza"/>
    <w:next w:val="Tekstkomentarza"/>
    <w:link w:val="TematkomentarzaZnak"/>
    <w:semiHidden/>
    <w:unhideWhenUsed/>
    <w:rsid w:val="00B526EF"/>
    <w:rPr>
      <w:b/>
      <w:bCs/>
    </w:rPr>
  </w:style>
  <w:style w:type="character" w:customStyle="1" w:styleId="TematkomentarzaZnak">
    <w:name w:val="Temat komentarza Znak"/>
    <w:basedOn w:val="TekstkomentarzaZnak"/>
    <w:link w:val="Tematkomentarza"/>
    <w:semiHidden/>
    <w:rsid w:val="00B526EF"/>
    <w:rPr>
      <w:b/>
      <w:bCs/>
    </w:rPr>
  </w:style>
</w:styles>
</file>

<file path=word/webSettings.xml><?xml version="1.0" encoding="utf-8"?>
<w:webSettings xmlns:r="http://schemas.openxmlformats.org/officeDocument/2006/relationships" xmlns:w="http://schemas.openxmlformats.org/wordprocessingml/2006/main">
  <w:divs>
    <w:div w:id="48070433">
      <w:bodyDiv w:val="1"/>
      <w:marLeft w:val="0"/>
      <w:marRight w:val="0"/>
      <w:marTop w:val="0"/>
      <w:marBottom w:val="0"/>
      <w:divBdr>
        <w:top w:val="none" w:sz="0" w:space="0" w:color="auto"/>
        <w:left w:val="none" w:sz="0" w:space="0" w:color="auto"/>
        <w:bottom w:val="none" w:sz="0" w:space="0" w:color="auto"/>
        <w:right w:val="none" w:sz="0" w:space="0" w:color="auto"/>
      </w:divBdr>
    </w:div>
    <w:div w:id="159468919">
      <w:bodyDiv w:val="1"/>
      <w:marLeft w:val="0"/>
      <w:marRight w:val="0"/>
      <w:marTop w:val="0"/>
      <w:marBottom w:val="0"/>
      <w:divBdr>
        <w:top w:val="none" w:sz="0" w:space="0" w:color="auto"/>
        <w:left w:val="none" w:sz="0" w:space="0" w:color="auto"/>
        <w:bottom w:val="none" w:sz="0" w:space="0" w:color="auto"/>
        <w:right w:val="none" w:sz="0" w:space="0" w:color="auto"/>
      </w:divBdr>
    </w:div>
    <w:div w:id="201525731">
      <w:bodyDiv w:val="1"/>
      <w:marLeft w:val="0"/>
      <w:marRight w:val="0"/>
      <w:marTop w:val="0"/>
      <w:marBottom w:val="0"/>
      <w:divBdr>
        <w:top w:val="none" w:sz="0" w:space="0" w:color="auto"/>
        <w:left w:val="none" w:sz="0" w:space="0" w:color="auto"/>
        <w:bottom w:val="none" w:sz="0" w:space="0" w:color="auto"/>
        <w:right w:val="none" w:sz="0" w:space="0" w:color="auto"/>
      </w:divBdr>
    </w:div>
    <w:div w:id="722485093">
      <w:bodyDiv w:val="1"/>
      <w:marLeft w:val="0"/>
      <w:marRight w:val="0"/>
      <w:marTop w:val="0"/>
      <w:marBottom w:val="0"/>
      <w:divBdr>
        <w:top w:val="none" w:sz="0" w:space="0" w:color="auto"/>
        <w:left w:val="none" w:sz="0" w:space="0" w:color="auto"/>
        <w:bottom w:val="none" w:sz="0" w:space="0" w:color="auto"/>
        <w:right w:val="none" w:sz="0" w:space="0" w:color="auto"/>
      </w:divBdr>
    </w:div>
    <w:div w:id="755635674">
      <w:bodyDiv w:val="1"/>
      <w:marLeft w:val="0"/>
      <w:marRight w:val="0"/>
      <w:marTop w:val="0"/>
      <w:marBottom w:val="0"/>
      <w:divBdr>
        <w:top w:val="none" w:sz="0" w:space="0" w:color="auto"/>
        <w:left w:val="none" w:sz="0" w:space="0" w:color="auto"/>
        <w:bottom w:val="none" w:sz="0" w:space="0" w:color="auto"/>
        <w:right w:val="none" w:sz="0" w:space="0" w:color="auto"/>
      </w:divBdr>
    </w:div>
    <w:div w:id="772936093">
      <w:bodyDiv w:val="1"/>
      <w:marLeft w:val="0"/>
      <w:marRight w:val="0"/>
      <w:marTop w:val="0"/>
      <w:marBottom w:val="0"/>
      <w:divBdr>
        <w:top w:val="none" w:sz="0" w:space="0" w:color="auto"/>
        <w:left w:val="none" w:sz="0" w:space="0" w:color="auto"/>
        <w:bottom w:val="none" w:sz="0" w:space="0" w:color="auto"/>
        <w:right w:val="none" w:sz="0" w:space="0" w:color="auto"/>
      </w:divBdr>
    </w:div>
    <w:div w:id="946426580">
      <w:bodyDiv w:val="1"/>
      <w:marLeft w:val="0"/>
      <w:marRight w:val="0"/>
      <w:marTop w:val="0"/>
      <w:marBottom w:val="0"/>
      <w:divBdr>
        <w:top w:val="none" w:sz="0" w:space="0" w:color="auto"/>
        <w:left w:val="none" w:sz="0" w:space="0" w:color="auto"/>
        <w:bottom w:val="none" w:sz="0" w:space="0" w:color="auto"/>
        <w:right w:val="none" w:sz="0" w:space="0" w:color="auto"/>
      </w:divBdr>
    </w:div>
    <w:div w:id="1503819559">
      <w:bodyDiv w:val="1"/>
      <w:marLeft w:val="0"/>
      <w:marRight w:val="0"/>
      <w:marTop w:val="0"/>
      <w:marBottom w:val="0"/>
      <w:divBdr>
        <w:top w:val="none" w:sz="0" w:space="0" w:color="auto"/>
        <w:left w:val="none" w:sz="0" w:space="0" w:color="auto"/>
        <w:bottom w:val="none" w:sz="0" w:space="0" w:color="auto"/>
        <w:right w:val="none" w:sz="0" w:space="0" w:color="auto"/>
      </w:divBdr>
    </w:div>
    <w:div w:id="1700398357">
      <w:bodyDiv w:val="1"/>
      <w:marLeft w:val="0"/>
      <w:marRight w:val="0"/>
      <w:marTop w:val="0"/>
      <w:marBottom w:val="0"/>
      <w:divBdr>
        <w:top w:val="none" w:sz="0" w:space="0" w:color="auto"/>
        <w:left w:val="none" w:sz="0" w:space="0" w:color="auto"/>
        <w:bottom w:val="none" w:sz="0" w:space="0" w:color="auto"/>
        <w:right w:val="none" w:sz="0" w:space="0" w:color="auto"/>
      </w:divBdr>
    </w:div>
    <w:div w:id="1967929619">
      <w:bodyDiv w:val="1"/>
      <w:marLeft w:val="0"/>
      <w:marRight w:val="0"/>
      <w:marTop w:val="0"/>
      <w:marBottom w:val="0"/>
      <w:divBdr>
        <w:top w:val="none" w:sz="0" w:space="0" w:color="auto"/>
        <w:left w:val="none" w:sz="0" w:space="0" w:color="auto"/>
        <w:bottom w:val="none" w:sz="0" w:space="0" w:color="auto"/>
        <w:right w:val="none" w:sz="0" w:space="0" w:color="auto"/>
      </w:divBdr>
    </w:div>
    <w:div w:id="2130541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Dokument_programu_Microsoft_Office_Word_97_20032.doc"/><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oleObject" Target="embeddings/Dokument_programu_Microsoft_Office_Word_97_20031.doc"/><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usz\Desktop\Praca%20dyplomowa%20w%20ZNE%20wz&#243;r%2007-02-2011.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Fal13</b:Tag>
    <b:SourceType>DocumentFromInternetSite</b:SourceType>
    <b:Guid>{6FDA1BA7-797E-4F76-857A-3FCF3E5379AB}</b:Guid>
    <b:LCID>0</b:LCID>
    <b:Author>
      <b:Author>
        <b:NameList>
          <b:Person>
            <b:Last>Falkner</b:Last>
            <b:First>James</b:First>
          </b:Person>
        </b:NameList>
      </b:Author>
    </b:Author>
    <b:Title>Asynchronous Web Programming with HTML5 WebSockets and Java</b:Title>
    <b:InternetSiteTitle>SlideShare</b:InternetSiteTitle>
    <b:Year>2013</b:Year>
    <b:Month>05</b:Month>
    <b:Day>08</b:Day>
    <b:URL>http://www.slideshare.net/schtool/asynchronous-web-programming-with-html5-websockets-and-java</b:URL>
    <b:RefOrder>1</b:RefOrder>
  </b:Source>
  <b:Source>
    <b:Tag>Ily13</b:Tag>
    <b:SourceType>Book</b:SourceType>
    <b:Guid>{89308AF1-A1FB-4B73-A9CC-A574F462E8A3}</b:Guid>
    <b:LCID>0</b:LCID>
    <b:Author>
      <b:Author>
        <b:NameList>
          <b:Person>
            <b:Last>Ilya</b:Last>
            <b:First>Gregorik</b:First>
          </b:Person>
        </b:NameList>
      </b:Author>
    </b:Author>
    <b:Title>High Performance Browser Networking</b:Title>
    <b:Year>2013</b:Year>
    <b:Publisher>O'Reilly Media</b:Publisher>
    <b:City>Sebastopol</b:City>
    <b:CountryRegion>USA</b:CountryRegion>
    <b:RefOrder>2</b:RefOrder>
  </b:Source>
  <b:Source>
    <b:Tag>Izd</b:Tag>
    <b:SourceType>DocumentFromInternetSite</b:SourceType>
    <b:Guid>{F2465890-7DCF-4A92-BA03-496FB59EDB00}</b:Guid>
    <b:LCID>0</b:LCID>
    <b:Author>
      <b:Author>
        <b:NameList>
          <b:Person>
            <b:Last>Izdebski</b:Last>
            <b:First>Waldemar</b:First>
          </b:Person>
        </b:NameList>
      </b:Author>
    </b:Author>
    <b:Title>Numeryczny Model Terenu</b:Title>
    <b:InternetSiteTitle>http://gisplay.pl/</b:InternetSiteTitle>
    <b:URL>http://gisplay.pl/gis/numeryczny-model-terenu.html</b:URL>
    <b:RefOrder>3</b:RefOrder>
  </b:Source>
  <b:Source>
    <b:Tag>Jęd16</b:Tag>
    <b:SourceType>DocumentFromInternetSite</b:SourceType>
    <b:Guid>{A0B22D71-415E-4889-AC55-4ACD46A8B439}</b:Guid>
    <b:LCID>0</b:LCID>
    <b:Author>
      <b:Author>
        <b:NameList>
          <b:Person>
            <b:Last>Jędrzejewski</b:Last>
            <b:First>Adam</b:First>
          </b:Person>
        </b:NameList>
      </b:Author>
    </b:Author>
    <b:Title>JSON - lekka alternatywa dla XML</b:Title>
    <b:InternetSiteTitle>DAJP Programmers Group</b:InternetSiteTitle>
    <b:Year>2016</b:Year>
    <b:Month>10</b:Month>
    <b:Day>10</b:Day>
    <b:URL>http://www.dajp.org/blog/3-dajp/9-json.html</b:URL>
    <b:RefOrder>4</b:RefOrder>
  </b:Source>
  <b:Source>
    <b:Tag>Edw13</b:Tag>
    <b:SourceType>InternetSite</b:SourceType>
    <b:Guid>{382FE8A0-732D-4EA2-BB51-8CF529E5E41E}</b:Guid>
    <b:LCID>0</b:LCID>
    <b:Author>
      <b:Author>
        <b:NameList>
          <b:Person>
            <b:Last>Krzywy</b:Last>
            <b:First>Edward</b:First>
          </b:Person>
        </b:NameList>
      </b:Author>
    </b:Author>
    <b:Title>Protokół WebSocket - Internet w czasie rzeczywistym</b:Title>
    <b:Year>2013</b:Year>
    <b:JournalName>CHIP.pl</b:JournalName>
    <b:InternetSiteTitle>CHIP.pl</b:InternetSiteTitle>
    <b:Month>01</b:Month>
    <b:Day>03</b:Day>
    <b:URL>http://www.chip.pl/artykuly/technika/2013/01/protokol-websocket-internet-w-czasie-rzeczywistym</b:URL>
    <b:RefOrder>5</b:RefOrder>
  </b:Source>
  <b:Source>
    <b:Tag>Pav13</b:Tag>
    <b:SourceType>DocumentFromInternetSite</b:SourceType>
    <b:Guid>{2B6240B3-7F7E-44F8-A88F-DC8725DF9DFF}</b:Guid>
    <b:LCID>0</b:LCID>
    <b:Author>
      <b:Author>
        <b:NameList>
          <b:Person>
            <b:Last>Podila</b:Last>
            <b:First>Pavan</b:First>
          </b:Person>
        </b:NameList>
      </b:Author>
    </b:Author>
    <b:Title>HTTP: The Protocol Every Web Developer Must Know - Part 1</b:Title>
    <b:InternetSiteTitle>Envato Tuts+</b:InternetSiteTitle>
    <b:Year>2013</b:Year>
    <b:Month>04</b:Month>
    <b:Day>08</b:Day>
    <b:URL>http://code.tutsplus.com/tutorials/http-the-protocol-every-web-developer-must-know-part-1--net-31177</b:URL>
    <b:RefOrder>6</b:RefOrder>
  </b:Source>
  <b:Source>
    <b:Tag>Yar11</b:Tag>
    <b:SourceType>DocumentFromInternetSite</b:SourceType>
    <b:Guid>{49537E78-6D1B-47DC-8F91-3F560E3D33BE}</b:Guid>
    <b:LCID>0</b:LCID>
    <b:Author>
      <b:Author>
        <b:NameList>
          <b:Person>
            <b:Last>Yarpo</b:Last>
            <b:First>Patryk</b:First>
          </b:Person>
        </b:NameList>
      </b:Author>
    </b:Author>
    <b:Title>JSON - format wymiany danych</b:Title>
    <b:Year>2011</b:Year>
    <b:InternetSiteTitle>Blog Webdeveloperski Patryk Yarpo</b:InternetSiteTitle>
    <b:Month>03</b:Month>
    <b:Day>06</b:Day>
    <b:URL>http://www.yarpo.pl/2011/03/06/json-jako-format-wymiany-danych/</b:URL>
    <b:RefOrder>7</b:RefOrder>
  </b:Source>
  <b:Source>
    <b:Tag>Shu</b:Tag>
    <b:SourceType>InternetSite</b:SourceType>
    <b:Guid>{1E083B95-836D-41F6-B4AB-509B1193F867}</b:Guid>
    <b:LCID>0</b:LCID>
    <b:Title>Shuttle Radar Topography mission</b:Title>
    <b:InternetSiteTitle>Wikipedia</b:InternetSiteTitle>
    <b:URL>https://pl.wikipedia.org/wiki/Shuttle_Radar_Topography_Mission</b:URL>
    <b:RefOrder>8</b:RefOrder>
  </b:Source>
  <b:Source>
    <b:Tag>Sto</b:Tag>
    <b:SourceType>InternetSite</b:SourceType>
    <b:Guid>{56C55E3D-863E-4A3B-97D7-C3477B57710F}</b:Guid>
    <b:LCID>0</b:LCID>
    <b:Author>
      <b:Author>
        <b:Corporate>Stowarzyszenie OpenStreetMap</b:Corporate>
      </b:Author>
    </b:Author>
    <b:Title>Portal polskiej społeczności OpenStreetMap</b:Title>
    <b:InternetSiteTitle>OpenStreetMap Polska</b:InternetSiteTitle>
    <b:URL>http://openstreetmap.org.pl/</b:URL>
    <b:RefOrder>9</b:RefOrder>
  </b:Source>
  <b:Source>
    <b:Tag>Num</b:Tag>
    <b:SourceType>InternetSite</b:SourceType>
    <b:Guid>{F42B16CD-162B-49AF-BCA1-B3339323B22D}</b:Guid>
    <b:LCID>0</b:LCID>
    <b:Title>Numeryczny model terenu</b:Title>
    <b:InternetSiteTitle>Wikipedia</b:InternetSiteTitle>
    <b:URL>https://pl.wikipedia.org/wiki/Numeryczny_model_terenu</b:URL>
    <b:RefOrder>10</b:RefOrder>
  </b:Source>
  <b:Source>
    <b:Tag>Wik</b:Tag>
    <b:SourceType>InternetSite</b:SourceType>
    <b:Guid>{F0E81936-39E3-40A1-A0A1-803C81886ECB}</b:Guid>
    <b:LCID>0</b:LCID>
    <b:Title>WikiProject</b:Title>
    <b:URL>http://wiki.openstreetmap.org/wiki/Comparision_Google_services_-_OSM</b:URL>
    <b:RefOrder>11</b:RefOrder>
  </b:Source>
  <b:Source>
    <b:Tag>Lin13</b:Tag>
    <b:SourceType>DocumentFromInternetSite</b:SourceType>
    <b:Guid>{0212ED90-39FF-4BA6-B389-20E01413F00C}</b:Guid>
    <b:LCID>0</b:LCID>
    <b:Author>
      <b:Author>
        <b:NameList>
          <b:Person>
            <b:Last>Lindo</b:Last>
            <b:First>Sean</b:First>
          </b:Person>
        </b:NameList>
      </b:Author>
    </b:Author>
    <b:Title>XML vs. JSON - A Primer</b:Title>
    <b:Year>2013</b:Year>
    <b:InternetSiteTitle>ProgrammableWeb</b:InternetSiteTitle>
    <b:Month>11</b:Month>
    <b:Day>07</b:Day>
    <b:URL>http://www.programmableweb.com/news/xml-vs.-json-primer/how-to/2013/11/07</b:URL>
    <b:RefOrder>12</b:RefOrder>
  </b:Source>
  <b:Source>
    <b:Tag>SOI</b:Tag>
    <b:SourceType>DocumentFromInternetSite</b:SourceType>
    <b:Guid>{E2C69F7D-2E01-4168-9EB5-058E695F399F}</b:Guid>
    <b:LCID>0</b:LCID>
    <b:Author>
      <b:Author>
        <b:Corporate>SOISK</b:Corporate>
      </b:Author>
    </b:Author>
    <b:Title>Model ISO/OSI i TCP/IP</b:Title>
    <b:InternetSiteTitle>Systemy operacyjne i sieci komputerowe</b:InternetSiteTitle>
    <b:URL>http://www.soisk-me.pl/klasa-iv-sieci/model-iso-osi-i-tcp-ip?showall=&amp;limitstart=</b:URL>
    <b:RefOrder>13</b:RefOrder>
  </b:Source>
  <b:Source>
    <b:Tag>Got07</b:Tag>
    <b:SourceType>Book</b:SourceType>
    <b:Guid>{44F83D9A-0E51-488D-AAAD-CC517B7C21F9}</b:Guid>
    <b:LCID>0</b:LCID>
    <b:Author>
      <b:Author>
        <b:NameList>
          <b:Person>
            <b:Last>Gotlib</b:Last>
            <b:First>Dariusz</b:First>
          </b:Person>
          <b:Person>
            <b:Last>Iwaniak</b:Last>
            <b:First>Adam</b:First>
          </b:Person>
          <b:Person>
            <b:Last>Olszewski</b:Last>
            <b:First>Robert</b:First>
          </b:Person>
        </b:NameList>
      </b:Author>
    </b:Author>
    <b:Title>GIS - Obszary zastosowań</b:Title>
    <b:Year>2007</b:Year>
    <b:Publisher>Wydawnictwo Naukowe PWN</b:Publisher>
    <b:City>Warszawa</b:City>
    <b:RefOrder>14</b:RefOrder>
  </b:Source>
  <b:Source>
    <b:Tag>Kni09</b:Tag>
    <b:SourceType>DocumentFromInternetSite</b:SourceType>
    <b:Guid>{F7C1586E-4574-4DE6-ADB7-1F806137E570}</b:Guid>
    <b:LCID>0</b:LCID>
    <b:Author>
      <b:Author>
        <b:NameList>
          <b:Person>
            <b:Last>Knippers</b:Last>
            <b:First>Richard</b:First>
          </b:Person>
        </b:NameList>
      </b:Author>
    </b:Author>
    <b:Title>Reference surfaces for mapping</b:Title>
    <b:InternetSiteTitle>kartoweb</b:InternetSiteTitle>
    <b:Year>2009</b:Year>
    <b:Month>08</b:Month>
    <b:URL>http://kartoweb.itc.nl/geometrics/Reference%20surfaces/refsurf.html</b:URL>
    <b:RefOrder>15</b:RefOrder>
  </b:Source>
  <b:Source>
    <b:Tag>Uri</b:Tag>
    <b:SourceType>DocumentFromInternetSite</b:SourceType>
    <b:Guid>{01406D4B-A134-4BDB-A42D-CC31BA453B9D}</b:Guid>
    <b:LCID>0</b:LCID>
    <b:Author>
      <b:Author>
        <b:NameList>
          <b:Person>
            <b:Last>Uriasz</b:Last>
            <b:First>Janusz</b:First>
          </b:Person>
        </b:NameList>
      </b:Author>
    </b:Author>
    <b:Title>Powierzchnie odniesienia</b:Title>
    <b:InternetSiteTitle>uriasz.am</b:InternetSiteTitle>
    <b:URL>http://uriasz.am.szczecin.pl/naw_bezp/Powierzchnie.html</b:URL>
    <b:RefOrder>16</b:RefOrder>
  </b:Source>
  <b:Source>
    <b:Tag>Śle</b:Tag>
    <b:SourceType>DocumentFromInternetSite</b:SourceType>
    <b:Guid>{C792E643-0321-4201-8866-B24074032F62}</b:Guid>
    <b:LCID>0</b:LCID>
    <b:Author>
      <b:Author>
        <b:NameList>
          <b:Person>
            <b:Last>Janusz</b:Last>
            <b:First>Śledziński</b:First>
          </b:Person>
        </b:NameList>
      </b:Author>
    </b:Author>
    <b:Title>Niwelacja GPS</b:Title>
    <b:InternetSiteTitle>Geoforum.pl</b:InternetSiteTitle>
    <b:URL>http://geoforum.pl/?menu=46813,46833,46921&amp;link=gnss-krotki-wyklad-alfabet-gps-niwelacja-gps</b:URL>
    <b:RefOrder>17</b:RefOrder>
  </b:Source>
  <b:Source>
    <b:Tag>Fra13</b:Tag>
    <b:SourceType>DocumentFromInternetSite</b:SourceType>
    <b:Guid>{5BD0D165-05FC-439C-9E01-E1D7DD29875D}</b:Guid>
    <b:LCID>0</b:LCID>
    <b:Author>
      <b:Author>
        <b:NameList>
          <b:Person>
            <b:Last>Witold</b:Last>
            <b:First>Fraczek</b:First>
          </b:Person>
        </b:NameList>
      </b:Author>
    </b:Author>
    <b:Title>Mean Sea Level, GPS and the Geoid</b:Title>
    <b:InternetSiteTitle>esri</b:InternetSiteTitle>
    <b:Year>2013</b:Year>
    <b:URL>http://www.esri.com/news/arcuser/0703/geoid1of3.html</b:URL>
    <b:RefOrder>18</b:RefOrder>
  </b:Source>
  <b:Source>
    <b:Tag>UNA14</b:Tag>
    <b:SourceType>DocumentFromInternetSite</b:SourceType>
    <b:Guid>{4E427C70-96AC-4AAA-93A9-59A7FD7DBFBD}</b:Guid>
    <b:LCID>0</b:LCID>
    <b:Author>
      <b:Author>
        <b:Corporate>UNAVCO</b:Corporate>
      </b:Author>
    </b:Author>
    <b:Title>The Geoid and Receiver Measurements</b:Title>
    <b:InternetSiteTitle>UNAVCO</b:InternetSiteTitle>
    <b:Year>2014</b:Year>
    <b:Month>12</b:Month>
    <b:Day>10</b:Day>
    <b:URL>https://www.unavco.org/education/resources/educational-resources/tutorial/geoid-gps-receivers.html</b:URL>
    <b:RefOrder>19</b:RefOrder>
  </b:Source>
  <b:Source>
    <b:Tag>Wys13</b:Tag>
    <b:SourceType>DocumentFromInternetSite</b:SourceType>
    <b:Guid>{854F90DE-FC8C-4182-AAC8-9AE6E64083AB}</b:Guid>
    <b:LCID>0</b:LCID>
    <b:Title>Wysokościomeirz barometryczny</b:Title>
    <b:InternetSiteTitle>Aircraft</b:InternetSiteTitle>
    <b:Year>2013</b:Year>
    <b:Month>02</b:Month>
    <b:Day>18</b:Day>
    <b:URL>http://aircraft.cba.pl/?p=366</b:URL>
    <b:RefOrder>20</b:RefOrder>
  </b:Source>
  <b:Source>
    <b:Tag>Wój</b:Tag>
    <b:SourceType>DocumentFromInternetSite</b:SourceType>
    <b:Guid>{E39A61D8-7021-4D48-AED8-3BF7FFADA3FB}</b:Guid>
    <b:LCID>0</b:LCID>
    <b:Author>
      <b:Author>
        <b:NameList>
          <b:Person>
            <b:Last>Wójcik</b:Last>
            <b:First>Krystian</b:First>
          </b:Person>
        </b:NameList>
      </b:Author>
    </b:Author>
    <b:Title>Działanie GPS</b:Title>
    <b:InternetSiteTitle>TechnologiaGPS</b:InternetSiteTitle>
    <b:URL>http://www.technologiagps.org.pl/dzialanie-gps.htm</b:URL>
    <b:RefOrder>21</b:RefOrder>
  </b:Source>
  <b:Source>
    <b:Tag>MFA</b:Tag>
    <b:SourceType>DocumentFromInternetSite</b:SourceType>
    <b:Guid>{DBA8C275-E80A-48D3-AC98-77351E0323B7}</b:Guid>
    <b:LCID>0</b:LCID>
    <b:Author>
      <b:Author>
        <b:Corporate>MF Avionics</b:Corporate>
      </b:Author>
    </b:Author>
    <b:Title>Nawigacja w lotnictwie - metody i przykłady</b:Title>
    <b:InternetSiteTitle>MF Avionics</b:InternetSiteTitle>
    <b:URL>http://mfavionics.blogspot.com/2012/07/nawigacja-w-lotnictwie-metody-i-przykady.html</b:URL>
    <b:RefOrder>22</b:RefOrder>
  </b:Source>
  <b:Source>
    <b:Tag>iwi06</b:Tag>
    <b:SourceType>DocumentFromInternetSite</b:SourceType>
    <b:Guid>{AEFBFDB1-D7D1-4292-A2CC-AB36D6606DCC}</b:Guid>
    <b:LCID>0</b:LCID>
    <b:Author>
      <b:Author>
        <b:Corporate>iwierdza.net</b:Corporate>
      </b:Author>
    </b:Author>
    <b:Title>Sztuczne satelity i prędkość kosmiczna</b:Title>
    <b:InternetSiteTitle>iwierdza</b:InternetSiteTitle>
    <b:Year>2006</b:Year>
    <b:URL>http://www.iwiedza.net/materialy/astr_m029.html</b:URL>
    <b:RefOrder>23</b:RefOrder>
  </b:Source>
  <b:Source>
    <b:Tag>Kąc</b:Tag>
    <b:SourceType>DocumentFromInternetSite</b:SourceType>
    <b:Guid>{5C98C656-5EF3-4B61-90D3-E6FA89FE2F1D}</b:Guid>
    <b:LCID>0</b:LCID>
    <b:Author>
      <b:Author>
        <b:NameList>
          <b:Person>
            <b:Last>Kąciecki</b:Last>
            <b:First>Dominik</b:First>
          </b:Person>
        </b:NameList>
      </b:Author>
    </b:Author>
    <b:Title>Bezzałogowe Statki Powierzne Drony</b:Title>
    <b:InternetSiteTitle>Witryna Wyższej Szkoły Społeczno-Ekonomicznej</b:InternetSiteTitle>
    <b:URL>http://www.wsse-uczelnia.edu.pl/bezzalogowe-statki-powietrzne-drony</b:URL>
    <b:RefOrder>24</b:RefOrder>
  </b:Source>
  <b:Source>
    <b:Tag>3</b:Tag>
    <b:SourceType>Book</b:SourceType>
    <b:Guid>{37A1FB6C-FCFB-4543-B678-30F3BDF21B84}</b:Guid>
    <b:LCID>0</b:LCID>
    <b:Author>
      <b:Author>
        <b:NameList>
          <b:Person>
            <b:Last>Ćmil</b:Last>
            <b:First>Michał</b:First>
          </b:Person>
          <b:Person>
            <b:Last>Matłoka</b:Last>
            <b:First>Michał</b:First>
          </b:Person>
          <b:Person>
            <b:Last>Marchioni</b:Last>
            <b:First>Francesco</b:First>
          </b:Person>
        </b:NameList>
      </b:Author>
    </b:Author>
    <b:Title>Java EE 7 Development with WildFly</b:Title>
    <b:Year>2014</b:Year>
    <b:Publisher>PACKT</b:Publisher>
    <b:City>Birmingham</b:City>
    <b:RefOrder>25</b:RefOrder>
  </b:Source>
  <b:Source>
    <b:Tag>a</b:Tag>
    <b:SourceType>JournalArticle</b:SourceType>
    <b:Guid>{382F36E4-EFBA-4C7D-BC32-04CC5CD87043}</b:Guid>
    <b:LCID>0</b:LCID>
    <b:Author>
      <b:Author>
        <b:NameList>
          <b:Person>
            <b:Last>Farr</b:Last>
            <b:First>Tom</b:First>
          </b:Person>
          <b:Person>
            <b:Last>Rosen</b:Last>
            <b:First>Paul</b:First>
          </b:Person>
          <b:Person>
            <b:Last>Caro</b:Last>
            <b:First>Edward</b:First>
          </b:Person>
          <b:Person>
            <b:Last>Cripper</b:Last>
            <b:First>Robert</b:First>
          </b:Person>
          <b:Person>
            <b:Last>Duren</b:Last>
            <b:First>Riley</b:First>
          </b:Person>
          <b:Person>
            <b:Last>Hensley</b:Last>
            <b:First>Scott</b:First>
          </b:Person>
          <b:Person>
            <b:Last>Kobrick</b:Last>
            <b:First>Michael</b:First>
          </b:Person>
          <b:Person>
            <b:Last>Paller</b:Last>
            <b:First>Mimi</b:First>
          </b:Person>
          <b:Person>
            <b:Last>Rodriguez</b:Last>
            <b:First>Ernesto</b:First>
          </b:Person>
          <b:Person>
            <b:Last>Roth</b:Last>
            <b:First>Ladislav</b:First>
          </b:Person>
          <b:Person>
            <b:Last>Seal</b:Last>
            <b:First>David</b:First>
          </b:Person>
          <b:Person>
            <b:Last>Shaffer</b:Last>
            <b:First>Scott</b:First>
          </b:Person>
          <b:Person>
            <b:Last>Shimada</b:Last>
            <b:First>Joanne</b:First>
          </b:Person>
          <b:Person>
            <b:Last>Umland</b:Last>
            <b:First>Jeffrey</b:First>
          </b:Person>
          <b:Person>
            <b:Last>Werner</b:Last>
            <b:First>Marian</b:First>
          </b:Person>
          <b:Person>
            <b:Last>Oskin</b:Last>
            <b:First>Michael</b:First>
          </b:Person>
          <b:Person>
            <b:Last>Burbank</b:Last>
            <b:First>Douglas</b:First>
          </b:Person>
          <b:Person>
            <b:Last>Alsdorf</b:Last>
            <b:First>Douglas</b:First>
          </b:Person>
        </b:NameList>
      </b:Author>
    </b:Author>
    <b:Title>The Shuttle Radar Topography Mission</b:Title>
    <b:Year>2007</b:Year>
    <b:JournalName>Reviews of Geophysics - AN AGU JOURNAL</b:JournalName>
    <b:Volume>45</b:Volume>
    <b:Issue>2</b:Issue>
    <b:RefOrder>26</b:RefOrder>
  </b:Source>
  <b:Source>
    <b:Tag>b</b:Tag>
    <b:SourceType>DocumentFromInternetSite</b:SourceType>
    <b:Guid>{B4C686CC-4468-4375-8BAD-89AD1BF61F0A}</b:Guid>
    <b:LCID>0</b:LCID>
    <b:Author>
      <b:Author>
        <b:NameList>
          <b:Person>
            <b:Last>Banachowicz</b:Last>
            <b:First>Andrzej</b:First>
          </b:Person>
        </b:NameList>
      </b:Author>
    </b:Author>
    <b:Title>Elementy Geometryczne Elipsoidy Ziemskiej W Prace Wydziału Nawigacyjnego Akademii Morskiej w Gdyni</b:Title>
    <b:InternetSiteTitle>am.gdynia.pl</b:InternetSiteTitle>
    <b:Year>2006</b:Year>
    <b:URL>http://wn.am.gdynia.pl/pw/static/pdf.php?id_referat=277</b:URL>
    <b:Comments>s. 17</b:Comments>
    <b:RefOrder>27</b:RefOrder>
  </b:Source>
  <b:Source>
    <b:Tag>Gór03</b:Tag>
    <b:SourceType>DocumentFromInternetSite</b:SourceType>
    <b:Guid>{E6DE7A35-C1B4-45DF-821A-7C249D3BD599}</b:Guid>
    <b:LCID>0</b:LCID>
    <b:Author>
      <b:Author>
        <b:NameList>
          <b:Person>
            <b:Last>Górka</b:Last>
            <b:First>Michał</b:First>
          </b:Person>
        </b:NameList>
      </b:Author>
    </b:Author>
    <b:Title>Technika satelitarna w geofizyce</b:Title>
    <b:Year>2003</b:Year>
    <b:URL>http://zasoby1.open.agh.edu.pl/dydaktyka/inzynieria_srodowiska/c_technika_satelitarna/gps.html</b:URL>
    <b:RefOrder>28</b:RefOrder>
  </b:Source>
  <b:Source>
    <b:Tag>Krz</b:Tag>
    <b:SourceType>DocumentFromInternetSite</b:SourceType>
    <b:Guid>{AA49A931-336D-47F2-922F-25F24C1A437D}</b:Guid>
    <b:LCID>0</b:LCID>
    <b:Author>
      <b:Author>
        <b:Corporate>Krzaczyńska Maja</b:Corporate>
      </b:Author>
    </b:Author>
    <b:Title>Aplikacja mobilna, webowa, czy desktopowa? Co Wybrać?</b:Title>
    <b:InternetSiteTitle>EXACO Blog</b:InternetSiteTitle>
    <b:URL>https://blog.exaco.pl/aplikacja-mobilna-webowa-czy-desktopowa-co-wybrac/</b:URL>
    <b:RefOrder>29</b:RefOrder>
  </b:Source>
  <b:Source>
    <b:Tag>Nab</b:Tag>
    <b:SourceType>DocumentFromInternetSite</b:SourceType>
    <b:Guid>{A4889721-4509-4D62-B65C-82CE09DF17B0}</b:Guid>
    <b:LCID>0</b:LCID>
    <b:Author>
      <b:Author>
        <b:Corporate>Nabożny Maciej</b:Corporate>
      </b:Author>
    </b:Author>
    <b:Title>Wstęp do Androida (SDK i NDK)</b:Title>
    <b:InternetSiteTitle>Maciej[CC]</b:InternetSiteTitle>
    <b:URL>http://www.mnabozny.pl/blog/wstep-do-androida-sdk-i-ndk/</b:URL>
    <b:RefOrder>30</b:RefOrder>
  </b:Source>
  <b:Source>
    <b:Tag>And</b:Tag>
    <b:SourceType>DocumentFromInternetSite</b:SourceType>
    <b:Guid>{4231C3ED-1564-4E54-A9EA-215EB8447171}</b:Guid>
    <b:LCID>0</b:LCID>
    <b:Title>Android NDK</b:Title>
    <b:InternetSiteTitle>Android Developers</b:InternetSiteTitle>
    <b:URL>http://developer.android.com/intl/ru/tools/sdk/ndk/index.html</b:URL>
    <b:RefOrder>31</b:RefOrder>
  </b:Source>
  <b:Source>
    <b:Tag>App</b:Tag>
    <b:SourceType>InternetSite</b:SourceType>
    <b:Guid>{94ED4870-93CC-4D18-B440-C0D0CF786F42}</b:Guid>
    <b:LCID>0</b:LCID>
    <b:InternetSiteTitle>Apple Developer</b:InternetSiteTitle>
    <b:URL>https://developer.apple.com</b:URL>
    <b:RefOrder>32</b:RefOrder>
  </b:Source>
  <b:Source>
    <b:Tag>Win</b:Tag>
    <b:SourceType>InternetSite</b:SourceType>
    <b:Guid>{1A52E0D1-FBE4-4763-94C8-DA59C0D8E0BD}</b:Guid>
    <b:LCID>0</b:LCID>
    <b:InternetSiteTitle>Windows Mobile Developer</b:InternetSiteTitle>
    <b:URL>https://dev.windows.com</b:URL>
    <b:RefOrder>33</b:RefOrder>
  </b:Source>
  <b:Source>
    <b:Tag>Xam</b:Tag>
    <b:SourceType>InternetSite</b:SourceType>
    <b:Guid>{663D3C79-F720-49E6-BA69-398915295E72}</b:Guid>
    <b:LCID>0</b:LCID>
    <b:InternetSiteTitle>Xamarin</b:InternetSiteTitle>
    <b:URL>https://xamarin.com/</b:URL>
    <b:RefOrder>34</b:RefOrder>
  </b:Source>
  <b:Source>
    <b:Tag>Krz1</b:Tag>
    <b:SourceType>DocumentFromInternetSite</b:SourceType>
    <b:Guid>{91BB77A3-A0E1-4567-8A1D-2923C59B8A93}</b:Guid>
    <b:LCID>0</b:LCID>
    <b:Author>
      <b:Author>
        <b:NameList>
          <b:Person>
            <b:Last>Marcin</b:Last>
            <b:First>Krzych</b:First>
          </b:Person>
        </b:NameList>
      </b:Author>
    </b:Author>
    <b:Title>Tworzenie Aplikacji Mobilnych - 3 możliwości: HTML5, natywna, czy hybryda?</b:Title>
    <b:InternetSiteTitle>KRZYMAR.NET</b:InternetSiteTitle>
    <b:URL>http://krzymar.net/index.php/2014/06/24/tworzenie-aplikacji-mobilnych-3-mozliwosci-html5-natywna-hybryda/</b:URL>
    <b:RefOrder>35</b:RefOrder>
  </b:Source>
  <b:Source>
    <b:Tag>Wnu11</b:Tag>
    <b:SourceType>Book</b:SourceType>
    <b:Guid>{704A01B7-94B9-4F9A-9C46-3EB0F0C8FBC8}</b:Guid>
    <b:LCID>0</b:LCID>
    <b:Author>
      <b:Author>
        <b:NameList>
          <b:Person>
            <b:Last>Wnuk</b:Last>
            <b:First>Paweł</b:First>
          </b:Person>
        </b:NameList>
      </b:Author>
    </b:Author>
    <b:Title>Inzynieria Oprogramowania Preskrypt</b:Title>
    <b:Year>2011</b:Year>
    <b:Publisher>Politechnika Warszawska</b:Publisher>
    <b:City>Warszawa</b:City>
    <b:RefOrder>36</b:RefOrder>
  </b:Source>
  <b:Source>
    <b:Tag>Mus</b:Tag>
    <b:SourceType>DocumentFromInternetSite</b:SourceType>
    <b:Guid>{9FFED52D-3805-467F-B722-DB8CA6F8F9DF}</b:Guid>
    <b:LCID>0</b:LCID>
    <b:Author>
      <b:Author>
        <b:Corporate>Muszyńska Karolina</b:Corporate>
      </b:Author>
    </b:Author>
    <b:Title>Wprowadzenie do analizy systemów informacyjnych</b:Title>
    <b:URL>iiwz.wneiz.pl/karolina/Pliki/wstepA.doc</b:URL>
    <b:RefOrder>37</b:RefOrder>
  </b:Source>
  <b:Source>
    <b:Tag>Dia</b:Tag>
    <b:SourceType>InternetSite</b:SourceType>
    <b:Guid>{DE87BA1B-5014-45AD-8220-5DC05D3993B6}</b:Guid>
    <b:LCID>0</b:LCID>
    <b:Title>Diagram komponentów</b:Title>
    <b:InternetSiteTitle>Projektowanie Systemów Komputerowych notatki w internecie AGH</b:InternetSiteTitle>
    <b:URL>http://brasil.cel.agh.edu.pl/~09sbfraczek/diagram-komponentow,1,17.html</b:URL>
    <b:RefOrder>38</b:RefOrder>
  </b:Source>
  <b:Source>
    <b:Tag>Sys</b:Tag>
    <b:SourceType>DocumentFromInternetSite</b:SourceType>
    <b:Guid>{E8A28753-5481-4D1F-99B8-43BE25D4132B}</b:Guid>
    <b:LCID>0</b:LCID>
    <b:Title>System wizyjny</b:Title>
    <b:InternetSiteTitle>Wikipedia</b:InternetSiteTitle>
    <b:URL>https://pl.wikipedia.org/wiki/System_wizyjny</b:URL>
    <b:RefOrder>39</b:RefOrder>
  </b:Source>
  <b:Source>
    <b:Tag>Geo</b:Tag>
    <b:SourceType>DocumentFromInternetSite</b:SourceType>
    <b:Guid>{F588805F-998B-4F08-AA26-276D90F47A38}</b:Guid>
    <b:LCID>0</b:LCID>
    <b:Title>Geolokalizacja</b:Title>
    <b:InternetSiteTitle>Wikipedia</b:InternetSiteTitle>
    <b:URL>https://pl.wikipedia.org/wiki/Geolokalizacja</b:URL>
    <b:RefOrder>40</b:RefOrder>
  </b:Source>
  <b:Source>
    <b:Tag>Ait11</b:Tag>
    <b:SourceType>DocumentFromInternetSite</b:SourceType>
    <b:Guid>{F0D207FE-A16E-4FCC-8E82-B0BADF3A26DC}</b:Guid>
    <b:LCID>0</b:LCID>
    <b:Author>
      <b:Author>
        <b:NameList>
          <b:Person>
            <b:Last>Aitchison</b:Last>
            <b:First>Alastair</b:First>
          </b:Person>
        </b:NameList>
      </b:Author>
    </b:Author>
    <b:Title>Alpha Shapes and Concave Hulls</b:Title>
    <b:Year>2011</b:Year>
    <b:URL>https://alastaira.wordpress.com/2011/03/22/alpha-shapes-and-concave-hulls/</b:URL>
    <b:RefOrder>41</b:RefOrder>
  </b:Source>
  <b:Source>
    <b:Tag>Gro</b:Tag>
    <b:SourceType>DocumentFromInternetSite</b:SourceType>
    <b:Guid>{B0A58445-D93A-433B-987A-9A17FDFBC3BE}</b:Guid>
    <b:LCID>0</b:LCID>
    <b:Author>
      <b:Author>
        <b:NameList>
          <b:Person>
            <b:Last>Grosso</b:Last>
            <b:First>Eric</b:First>
          </b:Person>
        </b:NameList>
      </b:Author>
    </b:Author>
    <b:Title>Concave hull based on JTS</b:Title>
    <b:URL>http://www.rotefabrik.free.fr/concave_hull/</b:URL>
    <b:RefOrder>42</b:RefOrder>
  </b:Source>
  <b:Source>
    <b:Tag>Sza</b:Tag>
    <b:SourceType>DocumentFromInternetSite</b:SourceType>
    <b:Guid>{62900FA8-45C7-4D01-836D-E85263142F1F}</b:Guid>
    <b:LCID>0</b:LCID>
    <b:Author>
      <b:Author>
        <b:NameList>
          <b:Person>
            <b:Last>Szawdyński</b:Last>
            <b:First>Piotr</b:First>
          </b:Person>
        </b:NameList>
      </b:Author>
    </b:Author>
    <b:Title>Klasy problemów NP</b:Title>
    <b:InternetSiteTitle>Serwis programistyczny C/C++</b:InternetSiteTitle>
    <b:URL>http://cpp0x.pl/kursy/Teoria-w-Informatyce/Zlozonosc-obliczeniowa/Klasy-problemow-NP/430</b:URL>
    <b:RefOrder>43</b:RefOrder>
  </b:Source>
  <b:Source>
    <b:Tag>Asa</b:Tag>
    <b:SourceType>DocumentFromInternetSite</b:SourceType>
    <b:Guid>{9EEA4144-8845-4520-BB6D-4A057B462B1C}</b:Guid>
    <b:LCID>0</b:LCID>
    <b:Author>
      <b:Author>
        <b:NameList>
          <b:Person>
            <b:Last>Asaeedi</b:Last>
            <b:First>Saeed</b:First>
          </b:Person>
          <b:Person>
            <b:Last>Didehvar</b:Last>
            <b:First>Farzad</b:First>
          </b:Person>
          <b:Person>
            <b:Last>Mohades</b:Last>
            <b:First>Ali</b:First>
          </b:Person>
        </b:NameList>
      </b:Author>
    </b:Author>
    <b:Title>Alpha-Concave Hull, a Generalization of Convex Hull</b:Title>
    <b:InternetSiteTitle>Cornell University Library</b:InternetSiteTitle>
    <b:URL>https://arxiv.org/ftp/arxiv/papers/1309/1309.7829.pdf</b:URL>
    <b:RefOrder>44</b:RefOrder>
  </b:Source>
  <b:Source>
    <b:Tag>Gal06</b:Tag>
    <b:SourceType>ArticleInAPeriodical</b:SourceType>
    <b:Guid>{CCC9502F-33C5-4345-BC68-22CB4B3FA276}</b:Guid>
    <b:LCID>0</b:LCID>
    <b:Author>
      <b:Author>
        <b:NameList>
          <b:Person>
            <b:Last>Galton</b:Last>
            <b:First>Antony</b:First>
          </b:Person>
          <b:Person>
            <b:Last>Duckham</b:Last>
            <b:First>Matt</b:First>
          </b:Person>
        </b:NameList>
      </b:Author>
    </b:Author>
    <b:Title>What is the region occupied by a set of points?</b:Title>
    <b:Year>2006</b:Year>
    <b:Volume>Springer</b:Volume>
    <b:PeriodicalTitle>Geographic Information Science</b:PeriodicalTitle>
    <b:Pages>81-98</b:Pages>
    <b:RefOrder>45</b:RefOrder>
  </b:Source>
  <b:Source>
    <b:Tag>Mor07</b:Tag>
    <b:SourceType>Book</b:SourceType>
    <b:Guid>{1A19A2DC-D543-4247-B135-9CADC51E6A06}</b:Guid>
    <b:LCID>0</b:LCID>
    <b:Author>
      <b:Author>
        <b:NameList>
          <b:Person>
            <b:Last>Moreira</b:Last>
            <b:First>Adriano</b:First>
          </b:Person>
          <b:Person>
            <b:Last>Yasmina Santos</b:Last>
            <b:First>Maribel</b:First>
          </b:Person>
        </b:NameList>
      </b:Author>
    </b:Author>
    <b:Title>Concave hull: A k-nearest neighbours approach for the computation of the region occupied by a set of points</b:Title>
    <b:Year>2007</b:Year>
    <b:RefOrder>46</b:RefOrder>
  </b:Source>
  <b:Source>
    <b:Tag>Mar</b:Tag>
    <b:SourceType>DocumentFromInternetSite</b:SourceType>
    <b:Guid>{E443C6B4-6A7E-4A7C-A35A-65FDBC58B1FE}</b:Guid>
    <b:LCID>0</b:LCID>
    <b:Author>
      <b:Author>
        <b:NameList>
          <b:Person>
            <b:Last>Marjan</b:Last>
            <b:First>Celikik</b:First>
          </b:Person>
        </b:NameList>
      </b:Author>
    </b:Author>
    <b:Title>Aplha shapes</b:Title>
    <b:InternetSiteTitle>Max Planck Institute for Informatics</b:InternetSiteTitle>
    <b:URL>http://people.mpi-inf.mpg.de/~jgiesen/tch/sem06/Celikik.pdf</b:URL>
    <b:RefOrder>47</b:RefOrder>
  </b:Source>
  <b:Source>
    <b:Tag>Cze</b:Tag>
    <b:SourceType>DocumentFromInternetSite</b:SourceType>
    <b:Guid>{373F3A57-D9E8-4102-A9CD-D7EFFD3286A5}</b:Guid>
    <b:LCID>0</b:LCID>
    <b:Author>
      <b:Author>
        <b:NameList>
          <b:Person>
            <b:Last>Czekaj</b:Last>
            <b:First>Wiesław</b:First>
          </b:Person>
          <b:Person>
            <b:Last>Idus</b:Last>
            <b:First>Tomasz</b:First>
          </b:Person>
          <b:Person>
            <b:Last>Bogacz</b:Last>
            <b:First>Marcin</b:First>
          </b:Person>
        </b:NameList>
      </b:Author>
    </b:Author>
    <b:Title>Geometria obliczeniowa</b:Title>
    <b:InternetSiteTitle>riad.pl.edu.pl</b:InternetSiteTitle>
    <b:URL>http://riad.pk.edu.pl/~zk/GO_LAB_00/triangulacja/ram_v.htm</b:URL>
    <b:RefOrder>48</b:RefOrder>
  </b:Source>
</b:Sources>
</file>

<file path=customXml/itemProps1.xml><?xml version="1.0" encoding="utf-8"?>
<ds:datastoreItem xmlns:ds="http://schemas.openxmlformats.org/officeDocument/2006/customXml" ds:itemID="{9166BB76-A7E1-4742-85F8-871FCEF6A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Praca dyplomowa w ZNE wzór 07-02-2011</Template>
  <TotalTime>2884</TotalTime>
  <Pages>90</Pages>
  <Words>16193</Words>
  <Characters>97162</Characters>
  <Application>Microsoft Office Word</Application>
  <DocSecurity>0</DocSecurity>
  <Lines>809</Lines>
  <Paragraphs>226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POLITECHNIKA WARSZAWSKA</vt:lpstr>
      <vt:lpstr>POLITECHNIKA WARSZAWSKA</vt:lpstr>
    </vt:vector>
  </TitlesOfParts>
  <Company>ZNE</Company>
  <LinksUpToDate>false</LinksUpToDate>
  <CharactersWithSpaces>113129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WARSZAWSKA</dc:title>
  <dc:creator>Janusz Wiśniewski</dc:creator>
  <cp:lastModifiedBy>Miix</cp:lastModifiedBy>
  <cp:revision>264</cp:revision>
  <cp:lastPrinted>2016-04-24T13:32:00Z</cp:lastPrinted>
  <dcterms:created xsi:type="dcterms:W3CDTF">2016-03-28T18:07:00Z</dcterms:created>
  <dcterms:modified xsi:type="dcterms:W3CDTF">2016-04-25T18:57:00Z</dcterms:modified>
</cp:coreProperties>
</file>