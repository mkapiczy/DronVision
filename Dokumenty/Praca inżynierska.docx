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Pr="0022249E" w:rsidRDefault="00B37482" w:rsidP="007650FC">
      <w:pPr>
        <w:pStyle w:val="Tekstpodstawowy"/>
        <w:jc w:val="center"/>
        <w:rPr>
          <w:b w:val="0"/>
          <w:sz w:val="40"/>
          <w:szCs w:val="40"/>
        </w:rPr>
      </w:pPr>
      <w:r w:rsidRPr="0022249E">
        <w:rPr>
          <w:b w:val="0"/>
          <w:sz w:val="40"/>
          <w:szCs w:val="40"/>
        </w:rPr>
        <w:t>Analiza możliwości wykorzystania darmowych map do utworzenia prostego programu do śledzenia położenia obiektów wraz z wizualizacją obszaru przeszukanego</w:t>
      </w:r>
    </w:p>
    <w:p w:rsidR="00B37482" w:rsidRDefault="00B37482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804400" w:rsidRDefault="00023776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023776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023776">
        <w:rPr>
          <w:b w:val="0"/>
          <w:bCs w:val="0"/>
          <w:smallCaps w:val="0"/>
          <w:sz w:val="20"/>
        </w:rPr>
        <w:fldChar w:fldCharType="separate"/>
      </w:r>
      <w:hyperlink w:anchor="_Toc448683357" w:history="1">
        <w:r w:rsidR="00804400" w:rsidRPr="0011195C">
          <w:rPr>
            <w:rStyle w:val="Hipercze"/>
            <w:noProof/>
          </w:rPr>
          <w:t>1.</w:t>
        </w:r>
        <w:r w:rsidR="00804400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804400" w:rsidRPr="0011195C">
          <w:rPr>
            <w:rStyle w:val="Hipercze"/>
            <w:noProof/>
          </w:rPr>
          <w:t>Wstęp</w:t>
        </w:r>
        <w:r w:rsidR="00804400">
          <w:rPr>
            <w:noProof/>
            <w:webHidden/>
          </w:rPr>
          <w:tab/>
        </w:r>
        <w:r w:rsidR="00804400">
          <w:rPr>
            <w:noProof/>
            <w:webHidden/>
          </w:rPr>
          <w:fldChar w:fldCharType="begin"/>
        </w:r>
        <w:r w:rsidR="00804400">
          <w:rPr>
            <w:noProof/>
            <w:webHidden/>
          </w:rPr>
          <w:instrText xml:space="preserve"> PAGEREF _Toc448683357 \h </w:instrText>
        </w:r>
        <w:r w:rsidR="00804400">
          <w:rPr>
            <w:noProof/>
            <w:webHidden/>
          </w:rPr>
        </w:r>
        <w:r w:rsidR="00804400">
          <w:rPr>
            <w:noProof/>
            <w:webHidden/>
          </w:rPr>
          <w:fldChar w:fldCharType="separate"/>
        </w:r>
        <w:r w:rsidR="00804400">
          <w:rPr>
            <w:noProof/>
            <w:webHidden/>
          </w:rPr>
          <w:t>5</w:t>
        </w:r>
        <w:r w:rsidR="00804400"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58" w:history="1">
        <w:r w:rsidRPr="0011195C">
          <w:rPr>
            <w:rStyle w:val="Hipercze"/>
          </w:rPr>
          <w:t>1.1.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Wprowadzenie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359" w:history="1">
        <w:r w:rsidRPr="0011195C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Dziedzina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60" w:history="1">
        <w:r w:rsidRPr="0011195C">
          <w:rPr>
            <w:rStyle w:val="Hipercze"/>
          </w:rPr>
          <w:t>2.1.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Najważniejsze pojęcia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61" w:history="1">
        <w:r w:rsidRPr="0011195C">
          <w:rPr>
            <w:rStyle w:val="Hipercze"/>
          </w:rPr>
          <w:t>2.2.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Geodezyjne powierzchnie odniesienia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2" w:history="1">
        <w:r w:rsidRPr="0011195C">
          <w:rPr>
            <w:rStyle w:val="Hipercze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Geoida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3" w:history="1">
        <w:r w:rsidRPr="0011195C">
          <w:rPr>
            <w:rStyle w:val="Hipercze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Elipsoida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4" w:history="1">
        <w:r w:rsidRPr="0011195C">
          <w:rPr>
            <w:rStyle w:val="Hipercze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Porównanie modeli WGS84 oraz EGM96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65" w:history="1">
        <w:r w:rsidRPr="0011195C">
          <w:rPr>
            <w:rStyle w:val="Hipercze"/>
          </w:rPr>
          <w:t>2.3.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Numeryczny Model Terenu NMT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6" w:history="1">
        <w:r w:rsidRPr="0011195C">
          <w:rPr>
            <w:rStyle w:val="Hipercze"/>
            <w:noProof/>
          </w:rPr>
          <w:t>2.3.1.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Ogólnie o NMT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7" w:history="1">
        <w:r w:rsidRPr="0011195C">
          <w:rPr>
            <w:rStyle w:val="Hipercze"/>
            <w:noProof/>
          </w:rPr>
          <w:t>2.3.2.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Misja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68" w:history="1">
        <w:r w:rsidRPr="0011195C">
          <w:rPr>
            <w:rStyle w:val="Hipercze"/>
          </w:rPr>
          <w:t>2.4.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System GPS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69" w:history="1">
        <w:r w:rsidRPr="0011195C">
          <w:rPr>
            <w:rStyle w:val="Hipercze"/>
            <w:noProof/>
          </w:rPr>
          <w:t>2.4.1.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Ogólny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0" w:history="1">
        <w:r w:rsidRPr="0011195C">
          <w:rPr>
            <w:rStyle w:val="Hipercze"/>
            <w:noProof/>
          </w:rPr>
          <w:t>2.4.2.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Zasada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1" w:history="1">
        <w:r w:rsidRPr="0011195C">
          <w:rPr>
            <w:rStyle w:val="Hipercze"/>
            <w:noProof/>
          </w:rPr>
          <w:t>2.4.3.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Dokładność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2" w:history="1">
        <w:r w:rsidRPr="0011195C">
          <w:rPr>
            <w:rStyle w:val="Hipercze"/>
            <w:noProof/>
          </w:rPr>
          <w:t>2.4.4.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Określanie wysokości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373" w:history="1">
        <w:r w:rsidRPr="0011195C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Technologie dostępne na rynku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74" w:history="1">
        <w:r w:rsidRPr="0011195C">
          <w:rPr>
            <w:rStyle w:val="Hipercze"/>
          </w:rPr>
          <w:t>3.1.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Wybór rodzaju aplikacji klienckiej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_Toc448683374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5" w:history="1">
        <w:r w:rsidRPr="0011195C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Aplikacja desktopowa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6" w:history="1">
        <w:r w:rsidRPr="0011195C">
          <w:rPr>
            <w:rStyle w:val="Hipercze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7" w:history="1">
        <w:r w:rsidRPr="0011195C">
          <w:rPr>
            <w:rStyle w:val="Hipercze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Aplikacja mobilna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78" w:history="1">
        <w:r w:rsidRPr="0011195C">
          <w:rPr>
            <w:rStyle w:val="Hipercze"/>
            <w:noProof/>
          </w:rPr>
          <w:t>3.1.4.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79" w:history="1">
        <w:r w:rsidRPr="0011195C">
          <w:rPr>
            <w:rStyle w:val="Hipercze"/>
          </w:rPr>
          <w:t>3.2.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Wybór platformy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0" w:history="1">
        <w:r w:rsidRPr="0011195C">
          <w:rPr>
            <w:rStyle w:val="Hipercze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1" w:history="1">
        <w:r w:rsidRPr="0011195C">
          <w:rPr>
            <w:rStyle w:val="Hipercze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2" w:history="1">
        <w:r w:rsidRPr="0011195C">
          <w:rPr>
            <w:rStyle w:val="Hipercze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Windows 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3" w:history="1">
        <w:r w:rsidRPr="0011195C">
          <w:rPr>
            <w:rStyle w:val="Hipercze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84" w:history="1">
        <w:r w:rsidRPr="0011195C">
          <w:rPr>
            <w:rStyle w:val="Hipercze"/>
          </w:rPr>
          <w:t>3.3.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Wybór narzędzia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5" w:history="1">
        <w:r w:rsidRPr="0011195C">
          <w:rPr>
            <w:rStyle w:val="Hipercze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6" w:history="1">
        <w:r w:rsidRPr="0011195C">
          <w:rPr>
            <w:rStyle w:val="Hipercze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NDK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7" w:history="1">
        <w:r w:rsidRPr="0011195C">
          <w:rPr>
            <w:rStyle w:val="Hipercze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Xamarin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8" w:history="1">
        <w:r w:rsidRPr="0011195C">
          <w:rPr>
            <w:rStyle w:val="Hipercze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89" w:history="1">
        <w:r w:rsidRPr="0011195C">
          <w:rPr>
            <w:rStyle w:val="Hipercze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90" w:history="1">
        <w:r w:rsidRPr="0011195C">
          <w:rPr>
            <w:rStyle w:val="Hipercze"/>
          </w:rPr>
          <w:t>3.4.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Wybór sposobu komunikacji między serwerem, a aplikacją kliencką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1" w:history="1">
        <w:r w:rsidRPr="0011195C">
          <w:rPr>
            <w:rStyle w:val="Hipercze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Model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2" w:history="1">
        <w:r w:rsidRPr="0011195C">
          <w:rPr>
            <w:rStyle w:val="Hipercze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3" w:history="1">
        <w:r w:rsidRPr="0011195C">
          <w:rPr>
            <w:rStyle w:val="Hipercze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4" w:history="1">
        <w:r w:rsidRPr="0011195C">
          <w:rPr>
            <w:rStyle w:val="Hipercze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95" w:history="1">
        <w:r w:rsidRPr="0011195C">
          <w:rPr>
            <w:rStyle w:val="Hipercze"/>
          </w:rPr>
          <w:t>3.5.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Wybór formatu przesyłanych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6" w:history="1">
        <w:r w:rsidRPr="0011195C">
          <w:rPr>
            <w:rStyle w:val="Hipercze"/>
            <w:noProof/>
          </w:rPr>
          <w:t>3.5.1.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7" w:history="1">
        <w:r w:rsidRPr="0011195C">
          <w:rPr>
            <w:rStyle w:val="Hipercze"/>
            <w:noProof/>
          </w:rPr>
          <w:t>3.5.2.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398" w:history="1">
        <w:r w:rsidRPr="0011195C">
          <w:rPr>
            <w:rStyle w:val="Hipercze"/>
            <w:noProof/>
          </w:rPr>
          <w:t>3.5.3.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399" w:history="1">
        <w:r w:rsidRPr="0011195C">
          <w:rPr>
            <w:rStyle w:val="Hipercze"/>
          </w:rPr>
          <w:t>3.6.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Opis API OpenStreetMap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00" w:history="1">
        <w:r w:rsidRPr="0011195C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Analiza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01" w:history="1">
        <w:r w:rsidRPr="0011195C">
          <w:rPr>
            <w:rStyle w:val="Hipercze"/>
          </w:rPr>
          <w:t>4.1.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Opis systemu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02" w:history="1">
        <w:r w:rsidRPr="0011195C">
          <w:rPr>
            <w:rStyle w:val="Hipercze"/>
          </w:rPr>
          <w:t>4.2.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Identyfikacja aktorów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3" w:history="1">
        <w:r w:rsidRPr="0011195C">
          <w:rPr>
            <w:rStyle w:val="Hipercze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Użytkownik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4" w:history="1">
        <w:r w:rsidRPr="0011195C">
          <w:rPr>
            <w:rStyle w:val="Hipercze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5" w:history="1">
        <w:r w:rsidRPr="0011195C">
          <w:rPr>
            <w:rStyle w:val="Hipercze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6" w:history="1">
        <w:r w:rsidRPr="0011195C">
          <w:rPr>
            <w:rStyle w:val="Hipercze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07" w:history="1">
        <w:r w:rsidRPr="0011195C">
          <w:rPr>
            <w:rStyle w:val="Hipercze"/>
          </w:rPr>
          <w:t>4.3.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Przypadki użycia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8" w:history="1">
        <w:r w:rsidRPr="0011195C">
          <w:rPr>
            <w:rStyle w:val="Hipercze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Przypadki użycia - 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09" w:history="1">
        <w:r w:rsidRPr="0011195C">
          <w:rPr>
            <w:rStyle w:val="Hipercze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Przypadki użycia - 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0" w:history="1">
        <w:r w:rsidRPr="0011195C">
          <w:rPr>
            <w:rStyle w:val="Hipercze"/>
            <w:noProof/>
          </w:rPr>
          <w:t>4.3.2.1.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11" w:history="1">
        <w:r w:rsidRPr="0011195C">
          <w:rPr>
            <w:rStyle w:val="Hipercze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Przypadki użycia - 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2" w:history="1">
        <w:r w:rsidRPr="0011195C">
          <w:rPr>
            <w:rStyle w:val="Hipercze"/>
            <w:noProof/>
          </w:rPr>
          <w:t>4.3.3.1.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Załóż konto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3" w:history="1">
        <w:r w:rsidRPr="0011195C">
          <w:rPr>
            <w:rStyle w:val="Hipercze"/>
            <w:noProof/>
          </w:rPr>
          <w:t>4.3.3.2.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4" w:history="1">
        <w:r w:rsidRPr="0011195C">
          <w:rPr>
            <w:rStyle w:val="Hipercze"/>
            <w:noProof/>
          </w:rPr>
          <w:t>4.3.3.3.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5" w:history="1">
        <w:r w:rsidRPr="0011195C">
          <w:rPr>
            <w:rStyle w:val="Hipercze"/>
            <w:noProof/>
          </w:rPr>
          <w:t>4.3.3.4.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Edytuj preferencje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6" w:history="1">
        <w:r w:rsidRPr="0011195C">
          <w:rPr>
            <w:rStyle w:val="Hipercze"/>
            <w:noProof/>
          </w:rPr>
          <w:t>4.3.3.5.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17" w:history="1">
        <w:r w:rsidRPr="0011195C">
          <w:rPr>
            <w:rStyle w:val="Hipercze"/>
            <w:noProof/>
          </w:rPr>
          <w:t>4.3.3.6.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Scenariusz przypadku użycia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18" w:history="1">
        <w:r w:rsidRPr="0011195C">
          <w:rPr>
            <w:rStyle w:val="Hipercz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Projekt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19" w:history="1">
        <w:r w:rsidRPr="0011195C">
          <w:rPr>
            <w:rStyle w:val="Hipercze"/>
          </w:rPr>
          <w:t>5.1.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Diagram komponentów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20" w:history="1">
        <w:r w:rsidRPr="0011195C">
          <w:rPr>
            <w:rStyle w:val="Hipercze"/>
          </w:rPr>
          <w:t>5.2.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Diagramy klas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1" w:history="1">
        <w:r w:rsidRPr="0011195C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klas części serwerowej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2" w:history="1">
        <w:r w:rsidRPr="0011195C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klas aplikacji klienckiej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23" w:history="1">
        <w:r w:rsidRPr="0011195C">
          <w:rPr>
            <w:rStyle w:val="Hipercze"/>
          </w:rPr>
          <w:t>5.3.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Diagram związków 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24" w:history="1">
        <w:r w:rsidRPr="0011195C">
          <w:rPr>
            <w:rStyle w:val="Hipercze"/>
          </w:rPr>
          <w:t>5.4.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Diagramy aktywności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5" w:history="1">
        <w:r w:rsidRPr="0011195C">
          <w:rPr>
            <w:rStyle w:val="Hipercze"/>
            <w:noProof/>
          </w:rPr>
          <w:t>5.4.1.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aktywności - Dron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6" w:history="1">
        <w:r w:rsidRPr="0011195C">
          <w:rPr>
            <w:rStyle w:val="Hipercze"/>
            <w:noProof/>
          </w:rPr>
          <w:t>5.4.2.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aktywności - Użytkownik aplikacji wizualizującej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7" w:history="1">
        <w:r w:rsidRPr="0011195C">
          <w:rPr>
            <w:rStyle w:val="Hipercze"/>
            <w:noProof/>
          </w:rPr>
          <w:t>5.4.3.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aktywności - Użytkownik aplikacji wizualizującej - Edytuj preferencje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8" w:history="1">
        <w:r w:rsidRPr="0011195C">
          <w:rPr>
            <w:rStyle w:val="Hipercze"/>
            <w:noProof/>
          </w:rPr>
          <w:t>5.4.4.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aktywności - Użytkownik aplikacji wizualizującej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29" w:history="1">
        <w:r w:rsidRPr="0011195C">
          <w:rPr>
            <w:rStyle w:val="Hipercze"/>
            <w:noProof/>
          </w:rPr>
          <w:t>5.4.5.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aktywności - Użytkownik aplikacji wizualizującej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30" w:history="1">
        <w:r w:rsidRPr="0011195C">
          <w:rPr>
            <w:rStyle w:val="Hipercze"/>
          </w:rPr>
          <w:t>5.5.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Diagramy sekwencji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31" w:history="1">
        <w:r w:rsidRPr="0011195C">
          <w:rPr>
            <w:rStyle w:val="Hipercze"/>
            <w:noProof/>
          </w:rPr>
          <w:t>5.5.1.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sekwencji - DronTracker - Zmiana położenia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32" w:history="1">
        <w:r w:rsidRPr="0011195C">
          <w:rPr>
            <w:rStyle w:val="Hipercze"/>
            <w:noProof/>
          </w:rPr>
          <w:t>5.5.2.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sekwencji - Dron-serwer - Nowa wiadomość od DronTracker'a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33" w:history="1">
        <w:r w:rsidRPr="0011195C">
          <w:rPr>
            <w:rStyle w:val="Hipercze"/>
            <w:noProof/>
          </w:rPr>
          <w:t>5.5.3.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Diagram sekwencji - DronVision - Nowa wiadomość wizualizacyjna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34" w:history="1">
        <w:r w:rsidRPr="0011195C">
          <w:rPr>
            <w:rStyle w:val="Hipercze"/>
          </w:rPr>
          <w:t>5.6.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Projekt interfejsu graficznego (GUI)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35" w:history="1">
        <w:r w:rsidRPr="0011195C">
          <w:rPr>
            <w:rStyle w:val="Hipercze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Algorytm obliczania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36" w:history="1">
        <w:r w:rsidRPr="0011195C">
          <w:rPr>
            <w:rStyle w:val="Hipercze"/>
          </w:rPr>
          <w:t>6.1.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Założenia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37" w:history="1">
        <w:r w:rsidRPr="0011195C">
          <w:rPr>
            <w:rStyle w:val="Hipercze"/>
          </w:rPr>
          <w:t>6.2.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Implementacja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38" w:history="1">
        <w:r w:rsidRPr="0011195C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Dane wejściowe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39" w:history="1">
        <w:r w:rsidRPr="0011195C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Algorytm wyznaczania otoczki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40" w:history="1">
        <w:r w:rsidRPr="0011195C">
          <w:rPr>
            <w:rStyle w:val="Hipercze"/>
            <w:noProof/>
          </w:rPr>
          <w:t>6.2.3.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Algorytm wyznaczania obszarów wewnątrz otoczki, niezarejestrowanych przez kamerę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41" w:history="1">
        <w:r w:rsidRPr="0011195C">
          <w:rPr>
            <w:rStyle w:val="Hipercze"/>
            <w:noProof/>
          </w:rPr>
          <w:t>6.2.4.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Algorytm łączenia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42" w:history="1">
        <w:r w:rsidRPr="0011195C">
          <w:rPr>
            <w:rStyle w:val="Hipercze"/>
            <w:noProof/>
          </w:rPr>
          <w:t>6.2.4.1.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Definicja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43" w:history="1">
        <w:r w:rsidRPr="0011195C">
          <w:rPr>
            <w:rStyle w:val="Hipercze"/>
            <w:noProof/>
          </w:rPr>
          <w:t>6.2.4.2.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Wyznaczanie otoczki wklęsłej - kształt 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83444" w:history="1">
        <w:r w:rsidRPr="0011195C">
          <w:rPr>
            <w:rStyle w:val="Hipercze"/>
            <w:noProof/>
          </w:rPr>
          <w:t>6.2.4.3.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Łączenie obszarów, a części zasłonięte wewnątrz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45" w:history="1">
        <w:r w:rsidRPr="0011195C">
          <w:rPr>
            <w:rStyle w:val="Hipercze"/>
            <w:noProof/>
          </w:rPr>
          <w:t>6.2.5.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46" w:history="1">
        <w:r w:rsidRPr="0011195C">
          <w:rPr>
            <w:rStyle w:val="Hipercze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Prezentacja rozwiązania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47" w:history="1">
        <w:r w:rsidRPr="0011195C">
          <w:rPr>
            <w:rStyle w:val="Hipercze"/>
          </w:rPr>
          <w:t>7.1.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Opis aplikacji DronTracker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48" w:history="1">
        <w:r w:rsidRPr="0011195C">
          <w:rPr>
            <w:rStyle w:val="Hipercze"/>
          </w:rPr>
          <w:t>7.2.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Opis aplikacji Dron-serwer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49" w:history="1">
        <w:r w:rsidRPr="0011195C">
          <w:rPr>
            <w:rStyle w:val="Hipercze"/>
          </w:rPr>
          <w:t>7.3.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Opis aplikacji DronVision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0" w:history="1">
        <w:r w:rsidRPr="0011195C">
          <w:rPr>
            <w:rStyle w:val="Hipercze"/>
            <w:noProof/>
          </w:rPr>
          <w:t>7.3.1.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1" w:history="1">
        <w:r w:rsidRPr="0011195C">
          <w:rPr>
            <w:rStyle w:val="Hipercze"/>
            <w:noProof/>
          </w:rPr>
          <w:t>7.3.2.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2" w:history="1">
        <w:r w:rsidRPr="0011195C">
          <w:rPr>
            <w:rStyle w:val="Hipercze"/>
            <w:noProof/>
          </w:rPr>
          <w:t>7.3.3.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Panel nawigacyjny -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3" w:history="1">
        <w:r w:rsidRPr="0011195C">
          <w:rPr>
            <w:rStyle w:val="Hipercze"/>
            <w:noProof/>
          </w:rPr>
          <w:t>7.3.4.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4" w:history="1">
        <w:r w:rsidRPr="0011195C">
          <w:rPr>
            <w:rStyle w:val="Hipercze"/>
            <w:noProof/>
          </w:rPr>
          <w:t>7.3.5.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 ustawień preferencji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5" w:history="1">
        <w:r w:rsidRPr="0011195C">
          <w:rPr>
            <w:rStyle w:val="Hipercze"/>
            <w:noProof/>
          </w:rPr>
          <w:t>7.3.6.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historii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6" w:history="1">
        <w:r w:rsidRPr="0011195C">
          <w:rPr>
            <w:rStyle w:val="Hipercze"/>
            <w:noProof/>
          </w:rPr>
          <w:t>7.3.7.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symulacji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83457" w:history="1">
        <w:r w:rsidRPr="0011195C">
          <w:rPr>
            <w:rStyle w:val="Hipercze"/>
            <w:noProof/>
          </w:rPr>
          <w:t>7.3.8.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Widoki dodatkowe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83458" w:history="1">
        <w:r w:rsidRPr="0011195C">
          <w:rPr>
            <w:rStyle w:val="Hipercze"/>
          </w:rPr>
          <w:t>7.4.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11195C">
          <w:rPr>
            <w:rStyle w:val="Hipercze"/>
          </w:rPr>
          <w:t>Testy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_Toc448683458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82</w:t>
        </w:r>
        <w:r>
          <w:rPr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59" w:history="1">
        <w:r w:rsidRPr="0011195C">
          <w:rPr>
            <w:rStyle w:val="Hipercze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60" w:history="1">
        <w:r w:rsidRPr="0011195C">
          <w:rPr>
            <w:rStyle w:val="Hipercze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804400" w:rsidRDefault="00804400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83461" w:history="1">
        <w:r w:rsidRPr="0011195C">
          <w:rPr>
            <w:rStyle w:val="Hipercze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11195C">
          <w:rPr>
            <w:rStyle w:val="Hipercze"/>
            <w:noProof/>
          </w:rPr>
          <w:t>Lista załączników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_Toc448683461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:rsidR="00157B61" w:rsidRDefault="00023776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8683357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8683358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bezzałogowych statków latających, czy jak są one powszechnie nazywane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>
        <w:t>znajdują</w:t>
      </w:r>
      <w:r w:rsidR="00D27640">
        <w:t xml:space="preserve"> </w:t>
      </w:r>
      <w:r>
        <w:t xml:space="preserve">zastosowanie w coraz </w:t>
      </w:r>
      <w:r w:rsidR="009E75EA">
        <w:t xml:space="preserve">szerszym obszarze </w:t>
      </w:r>
      <w:r w:rsidR="00C653B8">
        <w:t xml:space="preserve">usług i </w:t>
      </w:r>
      <w:r>
        <w:t>przemysłu</w:t>
      </w:r>
      <w:r w:rsidR="00C653B8">
        <w:t xml:space="preserve"> sektora cywilnego</w:t>
      </w:r>
      <w:r>
        <w:t xml:space="preserve">. Są wykorzystywane chociażby </w:t>
      </w:r>
      <w:r w:rsidR="006B0A92">
        <w:t>przez służby ratunkowe do p</w:t>
      </w:r>
      <w:r w:rsidR="006B0A92">
        <w:t>o</w:t>
      </w:r>
      <w:r w:rsidR="006B0A92">
        <w:t xml:space="preserve">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zakażonych, bądź </w:t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6B0A92" w:rsidRDefault="00D27640" w:rsidP="007650FC">
      <w:pPr>
        <w:spacing w:line="360" w:lineRule="auto"/>
        <w:ind w:firstLine="709"/>
      </w:pPr>
      <w:r>
        <w:t xml:space="preserve">Jednoczesne wykorzystanie dronów wraz z </w:t>
      </w:r>
      <w:r w:rsidR="0011125E">
        <w:t xml:space="preserve">zaawansowanymi </w:t>
      </w:r>
      <w:r w:rsidR="002349C6">
        <w:t>systemami wizyjnymi</w:t>
      </w:r>
      <w:r>
        <w:t xml:space="preserve"> oraz postępujący rozwój syst</w:t>
      </w:r>
      <w:r w:rsidR="006B0A92">
        <w:t xml:space="preserve">emów informacji geograficznych </w:t>
      </w:r>
      <w:r w:rsidR="0011125E">
        <w:t xml:space="preserve">GIS </w:t>
      </w:r>
      <w:r>
        <w:t>wraz z szeroką dostępn</w:t>
      </w:r>
      <w:r>
        <w:t>o</w:t>
      </w:r>
      <w:r>
        <w:t xml:space="preserve">ścią systemów nawigacji satelitarnej </w:t>
      </w:r>
      <w:r w:rsidR="00213BE1">
        <w:t>oraz łatwością</w:t>
      </w:r>
      <w:r w:rsidR="00811877">
        <w:t xml:space="preserve"> integracji z </w:t>
      </w:r>
      <w:r w:rsidR="00D13CB0">
        <w:t xml:space="preserve">powszechnie </w:t>
      </w:r>
      <w:r w:rsidR="0011125E">
        <w:t>stosowanymi</w:t>
      </w:r>
      <w:r w:rsidR="00811877">
        <w:t xml:space="preserve"> urządzeniami mobilnymi </w:t>
      </w:r>
      <w:r w:rsidR="00213BE1">
        <w:t>stwarzają</w:t>
      </w:r>
      <w:r w:rsidR="00D13CB0">
        <w:t xml:space="preserve"> </w:t>
      </w:r>
      <w:r w:rsidR="00413725">
        <w:t>coraz to szersze</w:t>
      </w:r>
      <w:r w:rsidR="0011125E">
        <w:t xml:space="preserve"> </w:t>
      </w:r>
      <w:r w:rsidR="00D13CB0">
        <w:t xml:space="preserve">możliwości </w:t>
      </w:r>
      <w:r w:rsidR="006B0A92">
        <w:t xml:space="preserve">na tworzenie </w:t>
      </w:r>
      <w:r w:rsidR="00413725">
        <w:t xml:space="preserve">nowych </w:t>
      </w:r>
      <w:r w:rsidR="00811877">
        <w:t>rozwi</w:t>
      </w:r>
      <w:r w:rsidR="00811877">
        <w:t>ą</w:t>
      </w:r>
      <w:r w:rsidR="00811877">
        <w:t xml:space="preserve">zań wspomagających </w:t>
      </w:r>
      <w:r w:rsidR="0011125E">
        <w:t>wykorzystanie bezzałogowymi statków</w:t>
      </w:r>
      <w:r w:rsidR="00811877">
        <w:t xml:space="preserve"> latający</w:t>
      </w:r>
      <w:r w:rsidR="0011125E">
        <w:t>ch</w:t>
      </w:r>
      <w:r w:rsidR="00811877">
        <w:t>.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opracowaniu </w:t>
      </w:r>
      <w:r w:rsidR="00413725">
        <w:t>takiego rozwiązania</w:t>
      </w:r>
      <w:r>
        <w:t>, cz</w:t>
      </w:r>
      <w:r>
        <w:t>y</w:t>
      </w:r>
      <w:r>
        <w:t>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 xml:space="preserve">obszaru </w:t>
      </w:r>
      <w:r w:rsidR="00D13CB0">
        <w:t>zarej</w:t>
      </w:r>
      <w:r w:rsidR="00D13CB0">
        <w:t>e</w:t>
      </w:r>
      <w:r w:rsidR="00D13CB0">
        <w:t xml:space="preserve">strowanego </w:t>
      </w:r>
      <w:r>
        <w:t xml:space="preserve">przez </w:t>
      </w:r>
      <w:r w:rsidR="00D13CB0">
        <w:t>kamery zamontowane w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 umożliwiającego wizualizację o</w:t>
      </w:r>
      <w:r>
        <w:t>b</w:t>
      </w:r>
      <w:r>
        <w:t>szaru przeszukanego przez bezzałogowe statki powietrzne,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zaprojektowanie i impl</w:t>
      </w:r>
      <w:r>
        <w:t>e</w:t>
      </w:r>
      <w:r>
        <w:t>mentacja systemu informatycznego, umożliwiającego określanie położeń geograficznych p</w:t>
      </w:r>
      <w:r>
        <w:t>o</w:t>
      </w:r>
      <w:r>
        <w:t xml:space="preserve">jazdów w czasie rzeczywistym oraz ich wizualizację na urządzeniach mobilnych wraz z </w:t>
      </w:r>
      <w:r w:rsidR="00185CE4">
        <w:t>an</w:t>
      </w:r>
      <w:r w:rsidR="00185CE4">
        <w:t>a</w:t>
      </w:r>
      <w:r w:rsidR="00185CE4">
        <w:t>lizą</w:t>
      </w:r>
      <w:r>
        <w:t xml:space="preserve"> możliwości wykorzystania API OpenStreetMap.</w:t>
      </w:r>
    </w:p>
    <w:p w:rsidR="00F41BDB" w:rsidRDefault="00271F6F" w:rsidP="007650FC">
      <w:pPr>
        <w:spacing w:line="360" w:lineRule="auto"/>
        <w:ind w:firstLine="709"/>
      </w:pPr>
      <w:r>
        <w:t xml:space="preserve"> Na system ten składają się aplikacja mobilna do zbierania danych</w:t>
      </w:r>
      <w:r w:rsidR="002C05EF">
        <w:t xml:space="preserve"> satelitarnych</w:t>
      </w:r>
      <w:r>
        <w:t>, pe</w:t>
      </w:r>
      <w:r>
        <w:t>ł</w:t>
      </w:r>
      <w:r>
        <w:t xml:space="preserve">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</w:t>
      </w:r>
      <w:r w:rsidR="00A54E5E">
        <w:t>u</w:t>
      </w:r>
      <w:r w:rsidR="00A54E5E">
        <w:lastRenderedPageBreak/>
        <w:t>nikująca się z innymi elementami systemu i zajmująca się analizą zebranych danych</w:t>
      </w:r>
      <w:r w:rsidR="00B77DE7">
        <w:t>,</w:t>
      </w:r>
      <w:r>
        <w:t xml:space="preserve"> </w:t>
      </w:r>
      <w:r w:rsidR="00511AE4">
        <w:t>wraz z wyznaczaniem obszaru przeszukanego na podstawie opracowanego w trakcie tworzenia tej pracy algorytmu</w:t>
      </w:r>
      <w:r w:rsidR="00E21D87">
        <w:t xml:space="preserve">, aplikacja administracyjna do zarządzania </w:t>
      </w:r>
      <w:proofErr w:type="spellStart"/>
      <w:r w:rsidR="00E21D87">
        <w:t>dronami</w:t>
      </w:r>
      <w:proofErr w:type="spellEnd"/>
      <w:r w:rsidR="00E21D87">
        <w:t>, użytkownikami 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danych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>tak samo wiele, ile jest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</w:t>
      </w:r>
      <w:r w:rsidR="00460D1F">
        <w:t>ż</w:t>
      </w:r>
      <w:r w:rsidR="00460D1F">
        <w:t xml:space="preserve">liwiających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</w:t>
      </w:r>
      <w:r w:rsidR="00193AF0">
        <w:t>,</w:t>
      </w:r>
      <w:r w:rsidR="00185CE4">
        <w:t xml:space="preserve">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460D1F">
        <w:t>,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 xml:space="preserve">system </w:t>
      </w:r>
      <w:r w:rsidR="00213BE1">
        <w:t xml:space="preserve">został opracowany z myślą o zadaniach związanych z nadzorem i kontrolą dużych obszarów </w:t>
      </w:r>
      <w:r w:rsidR="00460D1F">
        <w:t>terytorialnych, takich jak obszary przemysło</w:t>
      </w:r>
      <w:r w:rsidR="003E3721">
        <w:t>we lub</w:t>
      </w:r>
      <w:r w:rsidR="00460D1F">
        <w:t xml:space="preserve"> rolnicze </w:t>
      </w:r>
      <w:r w:rsidR="00213BE1">
        <w:t xml:space="preserve">przez bezzałogowe statki </w:t>
      </w:r>
      <w:r w:rsidR="00B77DE7">
        <w:t>powietrzne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Pr="008A440A" w:rsidRDefault="008A440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8683359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>jest sp</w:t>
      </w:r>
      <w:r w:rsidR="00137DE5">
        <w:t>o</w:t>
      </w:r>
      <w:r w:rsidR="00137DE5">
        <w:t>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w stanie odnieść dane geolokalizacyjne </w:t>
      </w:r>
      <w:proofErr w:type="spellStart"/>
      <w:r w:rsidR="00137DE5">
        <w:t>drona</w:t>
      </w:r>
      <w:proofErr w:type="spellEnd"/>
      <w:r w:rsidR="00137DE5">
        <w:t xml:space="preserve"> </w:t>
      </w:r>
      <w:r w:rsidR="008B5265">
        <w:t xml:space="preserve">uzyskane z pomiarów </w:t>
      </w:r>
      <w:r w:rsidR="00137DE5">
        <w:t xml:space="preserve">do rzeczywistej powierzchni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8683360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>
        <w:t xml:space="preserve"> BSP </w:t>
      </w:r>
      <w:r w:rsidR="001830BC">
        <w:t xml:space="preserve"> - </w:t>
      </w:r>
      <w:r>
        <w:t xml:space="preserve">(UAV – </w:t>
      </w:r>
      <w:proofErr w:type="spellStart"/>
      <w:r>
        <w:t>Unmanned</w:t>
      </w:r>
      <w:proofErr w:type="spellEnd"/>
      <w:r>
        <w:t xml:space="preserve"> </w:t>
      </w:r>
      <w:proofErr w:type="spellStart"/>
      <w:r>
        <w:t>Aircraft</w:t>
      </w:r>
      <w:proofErr w:type="spellEnd"/>
      <w:r>
        <w:t xml:space="preserve"> </w:t>
      </w:r>
      <w:proofErr w:type="spellStart"/>
      <w:r>
        <w:t>Vehicle</w:t>
      </w:r>
      <w:proofErr w:type="spellEnd"/>
      <w:r>
        <w:t>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na celu zebranie najbardziej kompleksowego i dokładnego numerycznego modelu terenu (NMT) Ziemi.</w:t>
      </w:r>
      <w:r w:rsidR="003773A7">
        <w:t xml:space="preserve"> [</w:t>
      </w:r>
      <w:r w:rsidR="001472E8">
        <w:t>1</w:t>
      </w:r>
      <w:r w:rsidR="003773A7">
        <w:t>]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p</w:t>
      </w:r>
      <w:r>
        <w:t>o</w:t>
      </w:r>
      <w:r>
        <w:t>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 xml:space="preserve">Wysokość </w:t>
      </w:r>
      <w:proofErr w:type="spellStart"/>
      <w:r w:rsidRPr="005C5BFD">
        <w:rPr>
          <w:b/>
        </w:rPr>
        <w:t>ortometryczna</w:t>
      </w:r>
      <w:proofErr w:type="spellEnd"/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>do geoidy, wzdłuż linii pionu 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opracowany w stosunku do elipsoidy WGS84,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>
        <w:t>dy EGM96,</w:t>
      </w:r>
    </w:p>
    <w:p w:rsidR="00827F63" w:rsidRPr="007B6BD8" w:rsidRDefault="00827F63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8683361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proofErr w:type="spellStart"/>
      <w:r w:rsidR="003E3721">
        <w:t>Geolokalizacja</w:t>
      </w:r>
      <w:proofErr w:type="spellEnd"/>
      <w:r w:rsidR="003E3721">
        <w:t xml:space="preserve">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f</w:t>
      </w:r>
      <w:r w:rsidR="00DA21D9">
        <w:t>i</w:t>
      </w:r>
      <w:r w:rsidR="003E1BB7">
        <w:t xml:space="preserve">zyczne litosfery i </w:t>
      </w:r>
      <w:r w:rsidR="00DA21D9">
        <w:t>hydrosfery i wiele innych.</w:t>
      </w:r>
      <w:r w:rsidR="00100669">
        <w:t xml:space="preserve"> </w:t>
      </w:r>
      <w:r w:rsidR="00100669" w:rsidRPr="00100669">
        <w:rPr>
          <w:b/>
        </w:rPr>
        <w:t>[10]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>w rzeczywistości w</w:t>
      </w:r>
      <w:r w:rsidR="00EC2106">
        <w:t>y</w:t>
      </w:r>
      <w:r w:rsidR="00EC2106">
        <w:lastRenderedPageBreak/>
        <w:t>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8683362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>Jeśli wyobrazimy sobie, że powierzchnia ziemska jest w pełni pokryta wodą oraz z</w:t>
      </w:r>
      <w:r>
        <w:t>i</w:t>
      </w:r>
      <w:r>
        <w:t xml:space="preserve">gnorujemy wpływy </w:t>
      </w:r>
      <w:proofErr w:type="spellStart"/>
      <w:r>
        <w:t>falowań</w:t>
      </w:r>
      <w:proofErr w:type="spellEnd"/>
      <w:r>
        <w:t xml:space="preserve"> oraz prądów morskich, na cząsteczki wody powstałego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 ponieważ jej kształt będzie zależny od ni</w:t>
      </w:r>
      <w:r>
        <w:t>e</w:t>
      </w:r>
      <w:r>
        <w:t>regularnego rozmieszczenia masy wewnątrz planety, wpływającego na kierunki działania siły grawitacji dla każdego punktu powierzchni. W rzeczywistości 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oceanów przy pełnej ró</w:t>
      </w:r>
      <w:r w:rsidR="00FF1B97">
        <w:t>w</w:t>
      </w:r>
      <w:r w:rsidR="00FF1B97">
        <w:t>nowadze znajdujących się w nich mas wody i jest</w:t>
      </w:r>
      <w:r>
        <w:t xml:space="preserve"> w każdym swym punkcie prostopadła do kierunku siły ciężkości. </w:t>
      </w:r>
      <w:r w:rsidR="00A617C8">
        <w:t>[</w:t>
      </w:r>
      <w:r w:rsidR="00100669">
        <w:t>6</w:t>
      </w:r>
      <w:r w:rsidR="00A617C8">
        <w:t>]</w:t>
      </w:r>
    </w:p>
    <w:p w:rsidR="00DA21D9" w:rsidRDefault="00DA21D9" w:rsidP="007650FC">
      <w:pPr>
        <w:spacing w:line="360" w:lineRule="auto"/>
      </w:pPr>
      <w:r>
        <w:tab/>
        <w:t>Ze względów praktycznych geoida często jest utożsamiana ze średnim poziomem m</w:t>
      </w:r>
      <w:r>
        <w:t>o</w:t>
      </w:r>
      <w:r>
        <w:t xml:space="preserve">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bookmarkStart w:id="10" w:name="_Toc448663253"/>
      <w:r>
        <w:t xml:space="preserve">Rys. </w:t>
      </w:r>
      <w:fldSimple w:instr=" STYLEREF 1 \s ">
        <w:r w:rsidR="00E77DDC">
          <w:rPr>
            <w:noProof/>
          </w:rPr>
          <w:t>2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  <w:bookmarkEnd w:id="10"/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1" w:name="_Toc448683363"/>
      <w:r>
        <w:lastRenderedPageBreak/>
        <w:t>Elipsoida</w:t>
      </w:r>
      <w:bookmarkEnd w:id="11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>Elipsoida jest powierzchnią powstałą na skutek obrotu elipsy wokół jej osi symetrii. W przypadku Ziemi osią tą jest mała oś elipsy, odpowiadająca osi ziemskiej.</w:t>
      </w:r>
      <w:r w:rsidR="00796C7B">
        <w:t xml:space="preserve"> </w:t>
      </w:r>
      <w:r w:rsidR="00E346E9">
        <w:t>Elipsoidą ziemską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>. Współcześnie parametry elipsoidy wyznaczane są 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>o odległość euklidesowa pomiędzy punktem obserwatora, a jego rzutem wzdłuż normalnej na elipsoidzie.</w:t>
      </w:r>
      <w:r w:rsidR="00100669">
        <w:t xml:space="preserve"> [2]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bookmarkStart w:id="12" w:name="_Toc448663254"/>
      <w:r>
        <w:t xml:space="preserve">Rys. </w:t>
      </w:r>
      <w:fldSimple w:instr=" STYLEREF 1 \s ">
        <w:r w:rsidR="00E77DDC">
          <w:rPr>
            <w:noProof/>
          </w:rPr>
          <w:t>2</w:t>
        </w:r>
      </w:fldSimple>
      <w:r w:rsidR="00600106">
        <w:t>.</w:t>
      </w:r>
      <w:fldSimple w:instr=" SEQ Rys. \* ARABIC \s 1 ">
        <w:r w:rsidR="00E77DDC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  <w:bookmarkEnd w:id="12"/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4C6EE8">
        <w:t>tryczny układ odniesienia.</w:t>
      </w:r>
      <w:r w:rsidR="00F1096A">
        <w:t xml:space="preserve"> [</w:t>
      </w:r>
      <w:r w:rsidR="00100669">
        <w:t>2</w:t>
      </w:r>
      <w:r w:rsidR="00F1096A">
        <w:t>]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wartości wahają się od -110m do +84m.</w:t>
      </w:r>
      <w:r w:rsidR="00100669">
        <w:t xml:space="preserve"> [15]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bookmarkStart w:id="13" w:name="_Toc448663255"/>
      <w:r>
        <w:t xml:space="preserve">Rys. </w:t>
      </w:r>
      <w:fldSimple w:instr=" STYLEREF 1 \s ">
        <w:r w:rsidR="00E77DDC">
          <w:rPr>
            <w:noProof/>
          </w:rPr>
          <w:t>2</w:t>
        </w:r>
      </w:fldSimple>
      <w:r w:rsidR="00600106">
        <w:t>.</w:t>
      </w:r>
      <w:fldSimple w:instr=" SEQ Rys. \* ARABIC \s 1 ">
        <w:r w:rsidR="00E77DDC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  <w:bookmarkEnd w:id="13"/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4" w:name="_Toc448683364"/>
      <w:r>
        <w:t>Porównanie modeli WGS84 oraz EGM96</w:t>
      </w:r>
      <w:bookmarkEnd w:id="14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międzynarodowej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960BD2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960BD2">
        <w:t xml:space="preserve"> </w:t>
      </w:r>
    </w:p>
    <w:p w:rsidR="00CB0958" w:rsidRDefault="005E726C" w:rsidP="007650FC">
      <w:pPr>
        <w:spacing w:line="360" w:lineRule="auto"/>
      </w:pPr>
      <w:r>
        <w:t xml:space="preserve">EGM96 jest modelem znacznie bardziej </w:t>
      </w:r>
      <w:r w:rsidR="000C4FA1">
        <w:t xml:space="preserve">złożonym i </w:t>
      </w:r>
      <w:r>
        <w:t xml:space="preserve">dokładnym, opartym na </w:t>
      </w:r>
      <w:r w:rsidR="000C4FA1">
        <w:t>szczegółowej</w:t>
      </w:r>
      <w:r>
        <w:t xml:space="preserve"> analizie ziemskiej siły grawitacyjnej</w:t>
      </w:r>
      <w:r w:rsidR="000B218E">
        <w:t>, jednak jego użycie wymaga znacznie większych nakł</w:t>
      </w:r>
      <w:r w:rsidR="000B218E">
        <w:t>a</w:t>
      </w:r>
      <w:r w:rsidR="000B218E">
        <w:t>dów obliczeniowych</w:t>
      </w:r>
      <w:r>
        <w:t>. WGS84 określa</w:t>
      </w:r>
      <w:r w:rsidR="000B218E">
        <w:t xml:space="preserve"> elipsoidę najbardziej pasującą do geoidy EGM96</w:t>
      </w:r>
      <w:r w:rsidR="000C4FA1">
        <w:t>. M</w:t>
      </w:r>
      <w:r>
        <w:t>o</w:t>
      </w:r>
      <w:r>
        <w:t>del ten</w:t>
      </w:r>
      <w:r w:rsidR="000B218E">
        <w:t xml:space="preserve"> został utworzony w</w:t>
      </w:r>
      <w:r>
        <w:t xml:space="preserve"> 1984 roku, </w:t>
      </w:r>
      <w:r w:rsidR="000B218E">
        <w:t xml:space="preserve">jednak </w:t>
      </w:r>
      <w:r>
        <w:t>na przestrzeni lat był aktualizowany wraz z coraz to dokładniejszymi pomiarami geoidy. WGS84 nie jest modelem przestarzałym, jest po prostu znacznie uproszczonym modelem matematyczny</w:t>
      </w:r>
      <w:r w:rsidR="000C4FA1">
        <w:t>m</w:t>
      </w:r>
      <w:r>
        <w:t xml:space="preserve">, który mimo mniejszej dokładności wciąż jest często wykorzystywany ze względu na </w:t>
      </w:r>
      <w:r w:rsidR="00CB0958">
        <w:t>łatwość</w:t>
      </w:r>
      <w:r>
        <w:t xml:space="preserve"> wykorzystania w analizie matem</w:t>
      </w:r>
      <w:r>
        <w:t>a</w:t>
      </w:r>
      <w:r>
        <w:t>tycznej.</w:t>
      </w:r>
      <w:r w:rsidRPr="005E726C">
        <w:t xml:space="preserve"> </w:t>
      </w:r>
      <w:r>
        <w:t>Model ten dla większości zastosowań jest wystarczająco dokładny. Jego niedokła</w:t>
      </w:r>
      <w:r>
        <w:t>d</w:t>
      </w:r>
      <w:r>
        <w:t>ność osiąga maksymalnie wartość 110m ze średnim błędem na poziomie 20-30m.</w:t>
      </w:r>
      <w:r w:rsidR="009C44E9">
        <w:t xml:space="preserve"> Istnieje możliwość zredukowania tego błędu poprzez </w:t>
      </w:r>
      <w:r w:rsidR="00B77DE7">
        <w:t>wprowadzenie korekty na podstawie znajomości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5" w:name="_Toc448683365"/>
      <w:r w:rsidRPr="006D3C46">
        <w:lastRenderedPageBreak/>
        <w:t>Numeryczny Model Terenu NMT</w:t>
      </w:r>
      <w:bookmarkEnd w:id="15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6" w:name="_Toc448683366"/>
      <w:r w:rsidRPr="006D3C46">
        <w:rPr>
          <w:rFonts w:cs="Times New Roman"/>
        </w:rPr>
        <w:t>Ogólnie o NMT</w:t>
      </w:r>
      <w:bookmarkEnd w:id="16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>Zawiera informacje na temat</w:t>
      </w:r>
      <w:r w:rsidR="00334199">
        <w:t xml:space="preserve"> wysokości poszczególnych punktów powierzchni terenu ponad ustalonym poziomem odniesienia np. nad poziomem morza.</w:t>
      </w:r>
      <w:r w:rsidR="00AB1625">
        <w:t xml:space="preserve"> [</w:t>
      </w:r>
      <w:r w:rsidR="00960BD2">
        <w:t>3</w:t>
      </w:r>
      <w:r w:rsidR="00AB1625">
        <w:t>]</w:t>
      </w:r>
    </w:p>
    <w:p w:rsidR="00F30181" w:rsidRDefault="00F30181" w:rsidP="007650FC">
      <w:pPr>
        <w:spacing w:line="360" w:lineRule="auto"/>
      </w:pPr>
      <w:r>
        <w:tab/>
        <w:t>Numeryczny model terenu można opracować na podstawie dowolnego zestawu d</w:t>
      </w:r>
      <w:r>
        <w:t>a</w:t>
      </w:r>
      <w:r>
        <w:t>nych mających charakter pola skalarnego, tzn. zawierających informacje o położeniu (wspó</w:t>
      </w:r>
      <w:r>
        <w:t>ł</w:t>
      </w:r>
      <w:r>
        <w:t>rzędne x i y w układzie współrzędnych) oraz wielkości skalara (współrzędna z).</w:t>
      </w:r>
      <w:r w:rsidR="00AB1625">
        <w:t xml:space="preserve"> [</w:t>
      </w:r>
      <w:r w:rsidR="00960BD2">
        <w:t>3</w:t>
      </w:r>
      <w:r w:rsidR="00AB1625">
        <w:t>]</w:t>
      </w:r>
    </w:p>
    <w:p w:rsidR="00EE131A" w:rsidRDefault="00EE131A" w:rsidP="007650FC">
      <w:pPr>
        <w:spacing w:line="360" w:lineRule="auto"/>
      </w:pPr>
      <w:r>
        <w:tab/>
        <w:t>Skonstruowanie prawidłowego modelu rzeźby terenu jest jednym z kluczowych w</w:t>
      </w:r>
      <w:r>
        <w:t>y</w:t>
      </w:r>
      <w:r>
        <w:t>zwań współczesnej geomatyki. Znajomość Numerycznego Modelu Terenu o wysokiej d</w:t>
      </w:r>
      <w:r>
        <w:t>o</w:t>
      </w:r>
      <w:r>
        <w:t>kładności jest bardzo ważna z punktu widzenia wielu zastosowań praktycznych. Modele w</w:t>
      </w:r>
      <w:r>
        <w:t>y</w:t>
      </w:r>
      <w:r>
        <w:t>sokości, w formie map topograficznych umożliwiają projektowanie przebiegu tras komunik</w:t>
      </w:r>
      <w:r>
        <w:t>a</w:t>
      </w:r>
      <w:r>
        <w:t>cyjnych, wyznaczanie optymalnych lokalizacji masztów telefonii komórkowej, czy też w</w:t>
      </w:r>
      <w:r>
        <w:t>y</w:t>
      </w:r>
      <w:r>
        <w:t>znaczanie stref zalewowych. Dane reprezentujące NMT są niezbędne do prawidłowego fun</w:t>
      </w:r>
      <w:r>
        <w:t>k</w:t>
      </w:r>
      <w:r>
        <w:t>cjonowania powietrznych systemów nawigacyjnych oraz powszechnie wykorzystywane w licznych Systemach Informacji Geograficznej</w:t>
      </w:r>
      <w:r w:rsidR="00B77DE7">
        <w:t>.</w:t>
      </w:r>
      <w:r w:rsidR="00960BD2">
        <w:t xml:space="preserve"> [3]</w:t>
      </w:r>
    </w:p>
    <w:p w:rsidR="00891EDA" w:rsidRDefault="00F30181" w:rsidP="007650FC">
      <w:pPr>
        <w:spacing w:line="360" w:lineRule="auto"/>
      </w:pPr>
      <w:r>
        <w:tab/>
        <w:t>Dane do opracowania NMT mogą być pozyskiwane na wiele sposobów takich jak: bezpośrednie pomiary terenowe, zdjęcia lotnicze i ich opracowania fotogrametryczne, mapy topograficzne, interferometria satelitarna, czy lotniczy skaning laserowy.</w:t>
      </w:r>
      <w:r w:rsidR="00B77DE7">
        <w:t xml:space="preserve"> </w:t>
      </w:r>
      <w:r w:rsidR="00891EDA">
        <w:t>Najczęściej stos</w:t>
      </w:r>
      <w:r w:rsidR="00891EDA">
        <w:t>o</w:t>
      </w:r>
      <w:r w:rsidR="00891EDA">
        <w:t>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>a podstawie odp</w:t>
      </w:r>
      <w:r w:rsidR="00891EDA">
        <w:t>o</w:t>
      </w:r>
      <w:r w:rsidR="00891EDA">
        <w:t xml:space="preserve">wiednich zdjęć lotniczych </w:t>
      </w:r>
      <w:r w:rsidR="00EE131A">
        <w:t xml:space="preserve">(tzw. fotogramów) </w:t>
      </w:r>
      <w:r w:rsidR="00891EDA">
        <w:t>budowany jest model stereoskopowy, na kt</w:t>
      </w:r>
      <w:r w:rsidR="00891EDA">
        <w:t>ó</w:t>
      </w:r>
      <w:r w:rsidR="00891EDA">
        <w:t>rym wykonuje się następnie stereodigitalizację powierzchni terenu</w:t>
      </w:r>
      <w:r w:rsidR="00EE131A">
        <w:t>, co w efekcie umożliwia odtwarzanie kształtów, rozmiarów i wzajemnego położenia obiektów w terenie</w:t>
      </w:r>
      <w:r w:rsidR="00891EDA">
        <w:t>.</w:t>
      </w:r>
      <w:r w:rsidR="001830BC">
        <w:t xml:space="preserve"> </w:t>
      </w:r>
      <w:r w:rsidR="00891EDA">
        <w:t>Tworzenie NMT na obszarach silnie zalesionych, bądź zurbanizowanych jest możliwe za pomocą tec</w:t>
      </w:r>
      <w:r w:rsidR="00891EDA">
        <w:t>h</w:t>
      </w:r>
      <w:r w:rsidR="00891EDA">
        <w:t>nologii kartograficznej, polegającej na wektoryzacji warstwic na podstawie zeskanowanych diapozytywów map topograficznych.</w:t>
      </w:r>
      <w:r w:rsidR="001830BC">
        <w:t xml:space="preserve"> </w:t>
      </w:r>
      <w:r w:rsidR="00891EDA">
        <w:t>Do szybkiej budowy NMT o dużej dokładności jest st</w:t>
      </w:r>
      <w:r w:rsidR="00891EDA">
        <w:t>o</w:t>
      </w:r>
      <w:r w:rsidR="00891EDA">
        <w:t>sowany skan</w:t>
      </w:r>
      <w:r w:rsidR="00EE131A">
        <w:t>ing laserowy, który jest niezależ</w:t>
      </w:r>
      <w:r w:rsidR="00891EDA">
        <w:t>ny od warunków oświetlenia i pozwala na uz</w:t>
      </w:r>
      <w:r w:rsidR="00891EDA">
        <w:t>y</w:t>
      </w:r>
      <w:r w:rsidR="00891EDA">
        <w:lastRenderedPageBreak/>
        <w:t>skanie precyzyjnego modelu rzeźby terenu</w:t>
      </w:r>
      <w:r w:rsidR="00E62D58">
        <w:t>,</w:t>
      </w:r>
      <w:r w:rsidR="00891EDA">
        <w:t xml:space="preserve"> także dla obszarów o zwartej pokrywie roślinnej, czy w terenach zabudowy miejskiej.</w:t>
      </w:r>
      <w:r w:rsidR="00AB1625">
        <w:t xml:space="preserve"> [</w:t>
      </w:r>
      <w:r w:rsidR="00960BD2">
        <w:t>3]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topograficznych o wysokiej dokładności.</w:t>
      </w:r>
      <w:r w:rsidR="00AB1625">
        <w:t xml:space="preserve"> [</w:t>
      </w:r>
      <w:r w:rsidR="001472E8">
        <w:t>1</w:t>
      </w:r>
      <w:r w:rsidR="00AB1625">
        <w:t>]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7" w:name="_Toc448683367"/>
      <w:r>
        <w:t>Misja SRTM</w:t>
      </w:r>
      <w:bookmarkEnd w:id="17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>jest międzynarodową misją k</w:t>
      </w:r>
      <w:r>
        <w:t>o</w:t>
      </w:r>
      <w:r>
        <w:t>smiczną mającą na celu zebranie najbardziej kompleksowego i dokładnego numerycznego modelu terenu (NMT) Ziemi.</w:t>
      </w:r>
      <w:r w:rsidR="00086567">
        <w:t xml:space="preserve"> [</w:t>
      </w:r>
      <w:r w:rsidR="001472E8">
        <w:t>1</w:t>
      </w:r>
      <w:r w:rsidR="00086567">
        <w:t>]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>wspólnie przez trzy agencje kosmiczne: Narodową Agencję Aeronautyki i Prz</w:t>
      </w:r>
      <w:r>
        <w:t>e</w:t>
      </w:r>
      <w:r>
        <w:t>strzeni Kosmicznej Stanów Zjednoczonych NASA, Niemiecką Agencję Kosmiczną DRL oraz Włoską Agencję Kosmiczną ASI.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wys</w:t>
      </w:r>
      <w:r w:rsidR="00525B9E">
        <w:t>o</w:t>
      </w:r>
      <w:r w:rsidR="00525B9E">
        <w:t xml:space="preserve">kości </w:t>
      </w:r>
      <w:r w:rsidR="00E52BC1">
        <w:t>względnej na poziomie ufności równemu 90%.</w:t>
      </w:r>
      <w:r w:rsidR="00AB1625">
        <w:t xml:space="preserve"> [</w:t>
      </w:r>
      <w:r w:rsidR="002A0731">
        <w:t>1</w:t>
      </w:r>
      <w:r w:rsidR="00AB1625">
        <w:t>]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>
        <w:t>nternecie.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 xml:space="preserve">ści od kontynentu, ale wszędzie mieszczą się w założonej dokładności +/- 16m. </w:t>
      </w:r>
      <w:r w:rsidR="00086567">
        <w:t xml:space="preserve"> 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>
        <w:t xml:space="preserve"> danych na tego typu obszarach.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r</w:t>
      </w:r>
      <w:r>
        <w:t>e</w:t>
      </w:r>
      <w:r>
        <w:t>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</w:t>
      </w:r>
      <w:proofErr w:type="spellStart"/>
      <w:r>
        <w:t>geomorfome</w:t>
      </w:r>
      <w:r w:rsidR="002C05EF">
        <w:t>tryczna</w:t>
      </w:r>
      <w:proofErr w:type="spellEnd"/>
      <w:r>
        <w:t>, czy analiz hydrologicznych. Są również podstawowym źródłem danych wysokościowych dla wi</w:t>
      </w:r>
      <w:r>
        <w:t>e</w:t>
      </w:r>
      <w:r>
        <w:t xml:space="preserve">lu aplikacji takich jak Google </w:t>
      </w:r>
      <w:proofErr w:type="spellStart"/>
      <w:r>
        <w:t>Earth</w:t>
      </w:r>
      <w:proofErr w:type="spellEnd"/>
      <w:r>
        <w:t xml:space="preserve">,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Wind, Google </w:t>
      </w:r>
      <w:proofErr w:type="spellStart"/>
      <w:r>
        <w:t>Maps</w:t>
      </w:r>
      <w:proofErr w:type="spellEnd"/>
      <w:r>
        <w:t xml:space="preserve">, Yahoo </w:t>
      </w:r>
      <w:proofErr w:type="spellStart"/>
      <w:r>
        <w:t>Maps</w:t>
      </w:r>
      <w:proofErr w:type="spellEnd"/>
      <w:r>
        <w:t xml:space="preserve">, czy OpenStreetMap. </w:t>
      </w:r>
      <w:r w:rsidR="00086567">
        <w:t>[</w:t>
      </w:r>
      <w:r w:rsidR="00F02C5A">
        <w:t>7</w:t>
      </w:r>
      <w:r w:rsidR="00086567">
        <w:t>]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</w:t>
      </w:r>
      <w:proofErr w:type="spellStart"/>
      <w:r w:rsidR="00203B6C">
        <w:t>SRTM-C</w:t>
      </w:r>
      <w:proofErr w:type="spellEnd"/>
      <w:r w:rsidR="00203B6C">
        <w:t xml:space="preserve"> odniesione są do geoidy EGM-96, natomiast położ</w:t>
      </w:r>
      <w:r w:rsidR="00203B6C">
        <w:t>e</w:t>
      </w:r>
      <w:r w:rsidR="00203B6C">
        <w:t xml:space="preserve">nia pikseli są przedstawione względem elipsoidy WGS 84. 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8" w:name="_Toc448683368"/>
      <w:r>
        <w:t>System GPS</w:t>
      </w:r>
      <w:bookmarkEnd w:id="18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 xml:space="preserve">, </w:t>
      </w:r>
      <w:proofErr w:type="spellStart"/>
      <w:r w:rsidR="009F430D">
        <w:t>geolokalizacja</w:t>
      </w:r>
      <w:proofErr w:type="spellEnd"/>
      <w:r w:rsidR="009F430D">
        <w:t xml:space="preserve">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</w:t>
      </w:r>
      <w:proofErr w:type="spellStart"/>
      <w:r w:rsidR="009F430D">
        <w:t>geolok</w:t>
      </w:r>
      <w:r w:rsidR="009F430D">
        <w:t>a</w:t>
      </w:r>
      <w:r w:rsidR="009F430D">
        <w:t>lizacja</w:t>
      </w:r>
      <w:proofErr w:type="spellEnd"/>
      <w:r w:rsidR="009F430D">
        <w:t xml:space="preserve"> IP, czyli określanie położenia na podstawie adresu IP urządzenia i bazy adresów. Je</w:t>
      </w:r>
      <w:r w:rsidR="009F430D">
        <w:t>d</w:t>
      </w:r>
      <w:r w:rsidR="009F430D">
        <w:t>nak najczęściej wykorzystywanym systemem określania położenia jest system GPS.</w:t>
      </w:r>
      <w:r w:rsidR="002A0731">
        <w:t xml:space="preserve"> [</w:t>
      </w:r>
      <w:r w:rsidR="00F02C5A">
        <w:t>40</w:t>
      </w:r>
      <w:r w:rsidR="002A0731">
        <w:t>]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9" w:name="_Toc448683369"/>
      <w:r>
        <w:lastRenderedPageBreak/>
        <w:t>Ogólny opis</w:t>
      </w:r>
      <w:bookmarkEnd w:id="19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</w:t>
      </w:r>
      <w:proofErr w:type="spellStart"/>
      <w:r w:rsidR="001C1C1A">
        <w:t>Positioning</w:t>
      </w:r>
      <w:proofErr w:type="spellEnd"/>
      <w:r w:rsidR="001C1C1A">
        <w:t xml:space="preserve">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0" w:name="_Toc448683370"/>
      <w:r>
        <w:t>Zasada działania</w:t>
      </w:r>
      <w:bookmarkEnd w:id="20"/>
    </w:p>
    <w:p w:rsidR="008C119B" w:rsidRPr="008C119B" w:rsidRDefault="008C119B" w:rsidP="007650FC">
      <w:pPr>
        <w:spacing w:line="360" w:lineRule="auto"/>
      </w:pPr>
    </w:p>
    <w:p w:rsidR="008D6A8B" w:rsidRDefault="008D6A8B" w:rsidP="007650FC">
      <w:pPr>
        <w:spacing w:line="360" w:lineRule="auto"/>
      </w:pPr>
      <w:r>
        <w:tab/>
        <w:t>Zasada działania systemu opiera się na pomiarze odległości pomiędzy odbiornikiem sygnału GPS, a sztucznym satelitą, nadającym ten sygnał. Satelita jest ciałem niebieskim o względnie małej masie, obiegającym inne ciało o większej masie.</w:t>
      </w:r>
      <w:r w:rsidR="00356ACA">
        <w:t xml:space="preserve"> </w:t>
      </w:r>
      <w:r w:rsidR="009546A5">
        <w:t>Tor ruchu satelitów naz</w:t>
      </w:r>
      <w:r w:rsidR="009546A5">
        <w:t>y</w:t>
      </w:r>
      <w:r w:rsidR="009546A5">
        <w:t xml:space="preserve">wany jest orbitom,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>onym przez człowieka na orb</w:t>
      </w:r>
      <w:r w:rsidR="00356ACA">
        <w:t>i</w:t>
      </w:r>
      <w:r w:rsidR="00356ACA">
        <w:t xml:space="preserve">tę </w:t>
      </w:r>
      <w:r>
        <w:t xml:space="preserve">wokół planety. </w:t>
      </w:r>
      <w:r w:rsidR="00356ACA">
        <w:t>[</w:t>
      </w:r>
      <w:r w:rsidR="002A0731">
        <w:t>14</w:t>
      </w:r>
      <w:r w:rsidR="0073653B">
        <w:t>]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>satelitów, krąż</w:t>
      </w:r>
      <w:r w:rsidR="008C119B">
        <w:t>ą</w:t>
      </w:r>
      <w:r w:rsidR="008C119B">
        <w:t xml:space="preserve">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</w:t>
      </w:r>
      <w:proofErr w:type="spellStart"/>
      <w:r w:rsidR="004247F1" w:rsidRPr="004247F1">
        <w:t>MHz</w:t>
      </w:r>
      <w:proofErr w:type="spellEnd"/>
      <w:r w:rsidR="004247F1" w:rsidRPr="004247F1">
        <w:t>) i L2 (1227,60MHz). Sygnał L1 jest przetwarzany dwoma pseudo-przypadkowymi sygnałami zagłuszającymi: chronionym kodem P i kodem C/A (</w:t>
      </w:r>
      <w:proofErr w:type="spellStart"/>
      <w:r w:rsidR="004247F1" w:rsidRPr="004247F1">
        <w:t>Course</w:t>
      </w:r>
      <w:proofErr w:type="spellEnd"/>
      <w:r w:rsidR="004247F1" w:rsidRPr="004247F1">
        <w:t xml:space="preserve"> </w:t>
      </w:r>
      <w:proofErr w:type="spellStart"/>
      <w:r w:rsidR="004247F1" w:rsidRPr="004247F1">
        <w:t>Aquisition</w:t>
      </w:r>
      <w:proofErr w:type="spellEnd"/>
      <w:r w:rsidR="004247F1" w:rsidRPr="004247F1">
        <w:t xml:space="preserve"> - pseudolosowa sekwencja bitów, powtarzająca się c</w:t>
      </w:r>
      <w:r w:rsidR="004247F1" w:rsidRPr="004247F1">
        <w:t>y</w:t>
      </w:r>
      <w:r w:rsidR="004247F1" w:rsidRPr="004247F1">
        <w:t>klicznie co 1ms). Sygnał L2 zawiera jedynie kod P. Każdy satelita wysyła inny sygnał, co ułatwia odbiornikom rozpoznanie, z którego satelity pochodzi dany sygnał.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>tów emitujących bardzo słabe sygnały (o mocy zbliżonej do szumu tła) dokonuje się pomiaru opóźnienia sygnału odebranego z poszczególnych satelitów. Odbiornik GPS dysponuje je</w:t>
      </w:r>
      <w:r w:rsidR="00664D63">
        <w:t>d</w:t>
      </w:r>
      <w:r w:rsidR="00664D63">
        <w:t>nak tylko własnym zegarem kwarcowym. Wyznaczanie godziny z dokładnością do nanos</w:t>
      </w:r>
      <w:r w:rsidR="00664D63">
        <w:t>e</w:t>
      </w:r>
      <w:r w:rsidR="00664D63">
        <w:lastRenderedPageBreak/>
        <w:t>kund odbywa się poprzez odbieranie sygnału nie od trze</w:t>
      </w:r>
      <w:r w:rsidR="001830BC">
        <w:t>ch, a od czterech satelitów. Moż</w:t>
      </w:r>
      <w:r w:rsidR="00664D63">
        <w:t>na wówczas wyliczyć zarówno rzeczywisty czas,  jak i położenie.</w:t>
      </w:r>
      <w:r w:rsidR="0073653B">
        <w:t xml:space="preserve"> [</w:t>
      </w:r>
      <w:r w:rsidR="007C11D6">
        <w:t>17</w:t>
      </w:r>
      <w:r w:rsidR="0073653B">
        <w:t>]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1" w:name="_Toc448683371"/>
      <w:r>
        <w:t>Dokładność</w:t>
      </w:r>
      <w:bookmarkEnd w:id="21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dokładność na poziomie kilku metrów.</w:t>
      </w:r>
      <w:r w:rsidR="007C11D6">
        <w:t xml:space="preserve"> [17]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p</w:t>
      </w:r>
      <w:r>
        <w:t>o</w:t>
      </w:r>
      <w:r>
        <w:t xml:space="preserve">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>, na orbitach</w:t>
      </w:r>
      <w:r w:rsidR="004777EF">
        <w:t>. W celu uzyskania jak najbardziej dokładnej wysokości, należy używać satelitów zlokalizowanych jak najdalej od siebie, ale niezbyt nisko nad horyzontem oraz jednego d</w:t>
      </w:r>
      <w:r w:rsidR="004777EF">
        <w:t>o</w:t>
      </w:r>
      <w:r w:rsidR="004777EF">
        <w:t xml:space="preserve">kładnie nad głową.  Z reguły jednak odbiornik częściej wybiera satelity bliższe linii horyzontu w celu uzyskania bardziej dokładnej pozycji </w:t>
      </w:r>
      <w:r w:rsidR="007B6BD8">
        <w:t>poziomej</w:t>
      </w:r>
      <w:r w:rsidR="004777EF">
        <w:t>, na której zależy większości użytko</w:t>
      </w:r>
      <w:r w:rsidR="004777EF">
        <w:t>w</w:t>
      </w:r>
      <w:r w:rsidR="004777EF">
        <w:t>ników odbiorników GPS. Powoduje to duże różnice wartości wysokości w danym punkcie.</w:t>
      </w:r>
      <w:r w:rsidR="007C11D6">
        <w:t xml:space="preserve"> </w:t>
      </w:r>
      <w:r w:rsidR="0073653B">
        <w:t>[</w:t>
      </w:r>
      <w:r w:rsidR="007C11D6">
        <w:t>17</w:t>
      </w:r>
      <w:r w:rsidR="0073653B">
        <w:t>]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22" w:name="_Toc448683372"/>
      <w:r>
        <w:t>Określanie wysokości</w:t>
      </w:r>
      <w:bookmarkEnd w:id="22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X, Y, Z</w:t>
      </w:r>
      <w:r>
        <w:t xml:space="preserve"> pozycji anten odbiorników, które mogą następnie zostać przeliczone na współrzędne ge</w:t>
      </w:r>
      <w:r>
        <w:t>o</w:t>
      </w:r>
      <w:r>
        <w:t xml:space="preserve">dezyjne B, L, H odniesione do układu </w:t>
      </w:r>
      <w:r w:rsidR="0094444D">
        <w:t>WGS84, czyli do elipsoidy WGS84</w:t>
      </w:r>
      <w:r>
        <w:t>, gdzie B i L to dł</w:t>
      </w:r>
      <w:r>
        <w:t>u</w:t>
      </w:r>
      <w:r>
        <w:t>gość i szerokość geograficzna, a H to wysokość elipsoidalna.</w:t>
      </w:r>
      <w:r w:rsidR="0073653B">
        <w:t xml:space="preserve"> [</w:t>
      </w:r>
      <w:r w:rsidR="007C11D6">
        <w:t>15</w:t>
      </w:r>
      <w:r w:rsidR="0073653B">
        <w:t>]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o</w:t>
      </w:r>
      <w:r>
        <w:t>d</w:t>
      </w:r>
      <w:r>
        <w:t>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0910" cy="1743710"/>
            <wp:effectExtent l="19050" t="0" r="8890" b="0"/>
            <wp:docPr id="4" name="Obraz 4" descr="11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19_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B" w:rsidRDefault="00E57E16" w:rsidP="007650FC">
      <w:pPr>
        <w:pStyle w:val="Legenda"/>
        <w:spacing w:line="360" w:lineRule="auto"/>
        <w:jc w:val="center"/>
      </w:pPr>
      <w:bookmarkStart w:id="23" w:name="_Toc448663256"/>
      <w:r>
        <w:t xml:space="preserve">Rys. </w:t>
      </w:r>
      <w:fldSimple w:instr=" STYLEREF 1 \s ">
        <w:r w:rsidR="00E77DDC">
          <w:rPr>
            <w:noProof/>
          </w:rPr>
          <w:t>2</w:t>
        </w:r>
      </w:fldSimple>
      <w:r w:rsidR="00600106">
        <w:t>.</w:t>
      </w:r>
      <w:fldSimple w:instr=" SEQ Rys. \* ARABIC \s 1 ">
        <w:r w:rsidR="00E77DDC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  <w:bookmarkEnd w:id="23"/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</w:t>
      </w:r>
      <w:proofErr w:type="spellStart"/>
      <w:r>
        <w:t>ortometryczną</w:t>
      </w:r>
      <w:proofErr w:type="spellEnd"/>
      <w:r>
        <w:t xml:space="preserve"> i otrzymujemy ją odejmując od wysokości elipsoidalnej, otrzymanej z pomiarów GPS, wys</w:t>
      </w:r>
      <w:r>
        <w:t>o</w:t>
      </w:r>
      <w:r>
        <w:t>kość geoidy N, czyli odstępu między geoidą, a elipsoidą. Wartości odstępów geoidy od eli</w:t>
      </w:r>
      <w:r>
        <w:t>p</w:t>
      </w:r>
      <w:r>
        <w:t xml:space="preserve">soidy są nazywane undulacjami geoidy i wahają się od -110m do +84m. </w:t>
      </w:r>
      <w:r w:rsidR="005D7405">
        <w:t xml:space="preserve"> W Europie elipsoida WGS84 jest średnio o około 30m wyżej niż rzeczywisty poziom morza.</w:t>
      </w:r>
      <w:r w:rsidR="007C11D6">
        <w:t xml:space="preserve"> [15]</w:t>
      </w:r>
      <w:r>
        <w:t xml:space="preserve"> Część nowocz</w:t>
      </w:r>
      <w:r>
        <w:t>e</w:t>
      </w:r>
      <w:r>
        <w:t xml:space="preserve">snych odbiorników GPS posiada wbudowaną możliwość konwersji wysokości, jednak </w:t>
      </w:r>
      <w:r w:rsidR="005D7405">
        <w:t>wię</w:t>
      </w:r>
      <w:r w:rsidR="005D7405">
        <w:t>k</w:t>
      </w:r>
      <w:r w:rsidR="005D7405">
        <w:t>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poziomem morza należy </w:t>
      </w:r>
      <w:r w:rsidR="005D7405">
        <w:t xml:space="preserve">wówczas </w:t>
      </w:r>
      <w:r>
        <w:t>wprowadzić własne poprawki na podstawie znajom</w:t>
      </w:r>
      <w:r>
        <w:t>o</w:t>
      </w:r>
      <w:r>
        <w:t>ści lokalnych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>pomiary ró</w:t>
      </w:r>
      <w:r w:rsidR="009546A5">
        <w:t>ż</w:t>
      </w:r>
      <w:r w:rsidR="009546A5">
        <w:t xml:space="preserve">nicowe. Przykładem takiego pomiaru jest pomiar, wykorzystujący </w:t>
      </w:r>
      <w:r>
        <w:t>wysokościomie</w:t>
      </w:r>
      <w:r w:rsidR="009546A5">
        <w:t>rz barom</w:t>
      </w:r>
      <w:r w:rsidR="009546A5">
        <w:t>e</w:t>
      </w:r>
      <w:r w:rsidR="009546A5">
        <w:t>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atmosf</w:t>
      </w:r>
      <w:r>
        <w:t>e</w:t>
      </w:r>
      <w:r>
        <w:t>ryczne</w:t>
      </w:r>
      <w:r w:rsidR="00B400FB">
        <w:t>go, a zmianą</w:t>
      </w:r>
      <w:r>
        <w:t xml:space="preserve"> wysokości.</w:t>
      </w:r>
      <w:r w:rsidR="0073653B">
        <w:t xml:space="preserve"> [</w:t>
      </w:r>
      <w:r w:rsidR="007C11D6">
        <w:t>13</w:t>
      </w:r>
      <w:r w:rsidR="0073653B">
        <w:t>]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barometrycznych w większości urządzeń mobilnych dostępnych na rynku</w:t>
      </w:r>
      <w:r w:rsidR="00B400FB">
        <w:t>,</w:t>
      </w:r>
      <w:r>
        <w:t xml:space="preserve"> w pracy zostanie wykorzystany p</w:t>
      </w:r>
      <w:r>
        <w:t>o</w:t>
      </w:r>
      <w:r>
        <w:t xml:space="preserve">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4" w:name="_Toc448683373"/>
      <w:r>
        <w:lastRenderedPageBreak/>
        <w:t>Technologie dostępne na rynku</w:t>
      </w:r>
      <w:bookmarkEnd w:id="24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 xml:space="preserve">technologia, konkretnie przypisana do danego zastosowania. 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>nie dostępnych na rynku technologii związanych z głównymi aspektami projektowanego sy</w:t>
      </w:r>
      <w:r>
        <w:t>s</w:t>
      </w:r>
      <w:r>
        <w:t xml:space="preserve">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175BB2" w:rsidP="007650FC">
      <w:pPr>
        <w:numPr>
          <w:ilvl w:val="0"/>
          <w:numId w:val="26"/>
        </w:numPr>
        <w:spacing w:line="360" w:lineRule="auto"/>
      </w:pPr>
      <w:r>
        <w:t>Część serwerowa - zapewniająca komunikację między pozostałymi elementami sy</w:t>
      </w:r>
      <w:r>
        <w:t>s</w:t>
      </w:r>
      <w:r>
        <w:t>temu oraz odpowiadająca za przeprowadzanie skomplikowanym obliczeń,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</w:t>
      </w:r>
      <w:proofErr w:type="spellStart"/>
      <w:r>
        <w:t>ge</w:t>
      </w:r>
      <w:r w:rsidR="00175BB2">
        <w:t>olokalizacyjna</w:t>
      </w:r>
      <w:proofErr w:type="spellEnd"/>
      <w:r w:rsidR="00175BB2">
        <w:t xml:space="preserve"> - </w:t>
      </w:r>
      <w:proofErr w:type="spellStart"/>
      <w:r w:rsidR="00175BB2">
        <w:t>geolokalizator</w:t>
      </w:r>
      <w:proofErr w:type="spellEnd"/>
      <w:r w:rsidR="00175BB2">
        <w:t xml:space="preserve"> - prosta aplikacja do zbierania </w:t>
      </w:r>
      <w:r w:rsidR="00EF3026">
        <w:t>danych geolokalizacyjnych,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>Część administ</w:t>
      </w:r>
      <w:r w:rsidR="00175BB2">
        <w:t xml:space="preserve">racyjna - panel administracyjny do zarządzania </w:t>
      </w:r>
      <w:proofErr w:type="spellStart"/>
      <w:r w:rsidR="00175BB2">
        <w:t>dronami</w:t>
      </w:r>
      <w:proofErr w:type="spellEnd"/>
      <w:r w:rsidR="00175BB2">
        <w:t>, użytkown</w:t>
      </w:r>
      <w:r w:rsidR="00175BB2">
        <w:t>i</w:t>
      </w:r>
      <w:r w:rsidR="00175BB2">
        <w:t>kami i ich uprawnieniami,</w:t>
      </w:r>
    </w:p>
    <w:p w:rsidR="00582726" w:rsidRPr="00C56BD2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kliencka - aplikacja </w:t>
      </w:r>
      <w:r w:rsidR="00175BB2">
        <w:t>służąca do wizualizacji położeń i obszaru przeszukan</w:t>
      </w:r>
      <w:r w:rsidR="00175BB2">
        <w:t>e</w:t>
      </w:r>
      <w:r w:rsidR="00175BB2">
        <w:t>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5" w:name="_Toc448683374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5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>Wybór ten zależy w głównej mierze od przeznaczenia systemu i grupy d</w:t>
      </w:r>
      <w:r>
        <w:t>o</w:t>
      </w:r>
      <w:r>
        <w:t>celowej jego użytkowników.</w:t>
      </w:r>
      <w:r w:rsidR="00EF3026">
        <w:t xml:space="preserve"> </w:t>
      </w:r>
      <w:r w:rsidR="006F743B">
        <w:t>Dokonano porównania trzech rodzajów aplikacji: aplikacji des</w:t>
      </w:r>
      <w:r w:rsidR="006F743B">
        <w:t>k</w:t>
      </w:r>
      <w:r w:rsidR="006F743B">
        <w:t>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6" w:name="_Toc448683375"/>
      <w:r>
        <w:lastRenderedPageBreak/>
        <w:t>Aplikacja</w:t>
      </w:r>
      <w:r w:rsidR="00032E3F">
        <w:t xml:space="preserve"> desktopowa</w:t>
      </w:r>
      <w:bookmarkEnd w:id="26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>Aplikacja desktopowa tworzona jest dla użytkowników laptopów i komputerów st</w:t>
      </w:r>
      <w:r>
        <w:t>a</w:t>
      </w:r>
      <w:r>
        <w:t>cjonarnych. Wymaga zainstalowania na urządzeniu i jest zależna od systemu operacyjnego i parametrów sprzętowych urządzenia.</w:t>
      </w:r>
      <w:r w:rsidR="001D66AA">
        <w:t xml:space="preserve"> Z założenia do działania nie wymaga połączenia z I</w:t>
      </w:r>
      <w:r w:rsidR="001D66AA">
        <w:t>n</w:t>
      </w:r>
      <w:r w:rsidR="001D66AA">
        <w:t>ternetem, jednak w zależności od konkretnego zastosowania brak łączn</w:t>
      </w:r>
      <w:r w:rsidR="00C56BD2">
        <w:t>ości może znacznie ograniczy</w:t>
      </w:r>
      <w:r w:rsidR="001D66AA">
        <w:t>ć jej funkcjonalność. W przypadku konieczności aktualizacji takiej aplikacji, uży</w:t>
      </w:r>
      <w:r w:rsidR="001D66AA">
        <w:t>t</w:t>
      </w:r>
      <w:r w:rsidR="001D66AA">
        <w:t>kownik jest zmuszony do ręcznego instalowania nowych komponentów na każdym urządz</w:t>
      </w:r>
      <w:r w:rsidR="001D66AA">
        <w:t>e</w:t>
      </w:r>
      <w:r w:rsidR="001D66AA">
        <w:t>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8683376"/>
      <w:r>
        <w:t>Aplikacja webowa</w:t>
      </w:r>
      <w:bookmarkEnd w:id="27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>glądarki internetowej. Aplikacja webowa umożliwia pracę z różnych urządzeń, niezależnie od lokalizacji, a jedynym jej ograniczeniem jest dostęp do Internetu. Aktualizacja aplikacji o</w:t>
      </w:r>
      <w:r>
        <w:t>d</w:t>
      </w:r>
      <w:r>
        <w:t xml:space="preserve">bywa się w większości przypadków bez udziału użytkownika. Stworzenie aplikacji webowej, która sprawnie działa na małych wyświetlaczach urządzeń mobilnych </w:t>
      </w:r>
      <w:r w:rsidR="00C56BD2">
        <w:t xml:space="preserve">i jest niezależna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8683377"/>
      <w:r>
        <w:t>Aplikacja mobilna</w:t>
      </w:r>
      <w:bookmarkEnd w:id="28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 xml:space="preserve">Jest to rodzaj oprogramowania dedykowanego dla urządzeń przenośnych takich jak </w:t>
      </w:r>
      <w:proofErr w:type="spellStart"/>
      <w:r>
        <w:t>smartfon</w:t>
      </w:r>
      <w:proofErr w:type="spellEnd"/>
      <w:r>
        <w:t xml:space="preserve"> lub tablet. Aplikacje te są zależne od systemów operacyjnych (np. Android, </w:t>
      </w:r>
      <w:proofErr w:type="spellStart"/>
      <w:r>
        <w:t>iOS</w:t>
      </w:r>
      <w:proofErr w:type="spellEnd"/>
      <w:r>
        <w:t xml:space="preserve">, Windows </w:t>
      </w:r>
      <w:proofErr w:type="spellStart"/>
      <w:r>
        <w:t>Phone</w:t>
      </w:r>
      <w:proofErr w:type="spellEnd"/>
      <w:r>
        <w:t>)</w:t>
      </w:r>
      <w:r w:rsidR="00C56BD2">
        <w:t xml:space="preserve"> i pozwalają użytkownikow</w:t>
      </w:r>
      <w:r w:rsidR="00270BEF">
        <w:t>i aplikacji na pełną mobilność. Podobnie do apl</w:t>
      </w:r>
      <w:r w:rsidR="00270BEF">
        <w:t>i</w:t>
      </w:r>
      <w:r w:rsidR="00270BEF">
        <w:t>kacji desktopowych do działania nie potrzebują połączenia z Internetem jednak jest ono cz</w:t>
      </w:r>
      <w:r w:rsidR="00270BEF">
        <w:t>ę</w:t>
      </w:r>
      <w:r w:rsidR="00270BEF">
        <w:t>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9" w:name="_Toc448683378"/>
      <w:r>
        <w:lastRenderedPageBreak/>
        <w:t>Podsumowanie</w:t>
      </w:r>
      <w:r w:rsidR="00B74F40">
        <w:t xml:space="preserve"> wyboru</w:t>
      </w:r>
      <w:bookmarkEnd w:id="29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</w:t>
      </w:r>
      <w:r w:rsidR="00EF3026">
        <w:t>ą</w:t>
      </w:r>
      <w:r w:rsidR="00EF3026">
        <w:t>zane z mobilnością użytkownika</w:t>
      </w:r>
      <w:r w:rsidR="00EF3026" w:rsidRPr="00EF3026">
        <w:t xml:space="preserve"> </w:t>
      </w:r>
      <w:r w:rsidR="00EF3026">
        <w:t xml:space="preserve">aplikacji przy pracy z </w:t>
      </w:r>
      <w:proofErr w:type="spellStart"/>
      <w:r w:rsidR="00EF3026">
        <w:t>dronami</w:t>
      </w:r>
      <w:proofErr w:type="spellEnd"/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0" w:name="_Toc448683379"/>
      <w:r>
        <w:t>Wybór platformy</w:t>
      </w:r>
      <w:bookmarkEnd w:id="30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>Jak zostało to już wcześniej napisane aplikacje mobilne są zależne od systemu oper</w:t>
      </w:r>
      <w:r>
        <w:t>a</w:t>
      </w:r>
      <w:r>
        <w:t>cyjnego urządzenia, na którym mają funkcjonować. Stworzenie aplikacji na wszystkie d</w:t>
      </w:r>
      <w:r>
        <w:t>o</w:t>
      </w:r>
      <w:r>
        <w:t>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>. W związku z tym decydując się na stworzenie aplikacji mobilnej należy wybrać platformę doc</w:t>
      </w:r>
      <w:r>
        <w:t>e</w:t>
      </w:r>
      <w:r>
        <w:t>lową, na jakiej ma działać aplikacja.</w:t>
      </w:r>
      <w:r w:rsidR="00506980">
        <w:t xml:space="preserve"> Do najbardziej znanych systemów mobilnych należą: Android, </w:t>
      </w:r>
      <w:proofErr w:type="spellStart"/>
      <w:r w:rsidR="00506980">
        <w:t>iOS</w:t>
      </w:r>
      <w:proofErr w:type="spellEnd"/>
      <w:r w:rsidR="00506980">
        <w:t xml:space="preserve"> oraz Windows </w:t>
      </w:r>
      <w:proofErr w:type="spellStart"/>
      <w:r w:rsidR="00506980">
        <w:t>Phone</w:t>
      </w:r>
      <w:proofErr w:type="spellEnd"/>
      <w:r w:rsidR="00506980">
        <w:t>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1" w:name="_Toc448683380"/>
      <w:r>
        <w:t>Android</w:t>
      </w:r>
      <w:bookmarkEnd w:id="31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</w:t>
      </w:r>
      <w:proofErr w:type="spellStart"/>
      <w:r w:rsidR="00611272">
        <w:t>Linuks</w:t>
      </w:r>
      <w:proofErr w:type="spellEnd"/>
      <w:r w:rsidR="00611272">
        <w:t xml:space="preserve"> OS, tworzony</w:t>
      </w:r>
      <w:r w:rsidR="001C2273">
        <w:t>m</w:t>
      </w:r>
      <w:r w:rsidR="00611272">
        <w:t xml:space="preserve"> przez organizację </w:t>
      </w:r>
      <w:proofErr w:type="spellStart"/>
      <w:r w:rsidR="00611272">
        <w:t>Open</w:t>
      </w:r>
      <w:proofErr w:type="spellEnd"/>
      <w:r w:rsidR="00611272">
        <w:t xml:space="preserve"> </w:t>
      </w:r>
      <w:proofErr w:type="spellStart"/>
      <w:r w:rsidR="00611272">
        <w:t>Handset</w:t>
      </w:r>
      <w:proofErr w:type="spellEnd"/>
      <w:r w:rsidR="00611272">
        <w:t xml:space="preserve">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>kowników. Za główną wadę systemu można uznać najgorszą stabilność w porównaniu do konkurentów.</w:t>
      </w:r>
      <w:r w:rsidR="008E2D0B">
        <w:t xml:space="preserve"> W celu publikacji aplikacji w sklepie Google Play należy zarejestrować konto developerskie oraz uiścić roczną opłatę w wysokości 25</w:t>
      </w:r>
      <w:r w:rsidR="00506980">
        <w:t>$</w:t>
      </w:r>
      <w:r w:rsidR="008E2D0B">
        <w:t xml:space="preserve"> USD.</w:t>
      </w:r>
      <w:r w:rsidR="003B61D6">
        <w:t xml:space="preserve"> [20]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8683381"/>
      <w:proofErr w:type="spellStart"/>
      <w:r>
        <w:lastRenderedPageBreak/>
        <w:t>iOS</w:t>
      </w:r>
      <w:bookmarkEnd w:id="32"/>
      <w:proofErr w:type="spellEnd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</w:t>
      </w:r>
      <w:proofErr w:type="spellStart"/>
      <w:r>
        <w:t>Inc</w:t>
      </w:r>
      <w:proofErr w:type="spellEnd"/>
      <w:r>
        <w:t xml:space="preserve">. dla urządzeń mobilnych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iPod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oraz </w:t>
      </w:r>
      <w:proofErr w:type="spellStart"/>
      <w:r>
        <w:t>iPad</w:t>
      </w:r>
      <w:proofErr w:type="spellEnd"/>
      <w:r>
        <w:t xml:space="preserve">, bazujący na systemie operacyjnym Max OS X 10,5 i tym samym jądrze Darwin. </w:t>
      </w:r>
      <w:proofErr w:type="spellStart"/>
      <w:r w:rsidR="00F024AE">
        <w:t>iOS</w:t>
      </w:r>
      <w:proofErr w:type="spellEnd"/>
      <w:r w:rsidR="00F024AE">
        <w:t xml:space="preserve"> kontr</w:t>
      </w:r>
      <w:r w:rsidR="00F024AE">
        <w:t>o</w:t>
      </w:r>
      <w:r w:rsidR="00F024AE">
        <w:t>luje b</w:t>
      </w:r>
      <w:r>
        <w:t>lisko 16% urzą</w:t>
      </w:r>
      <w:r w:rsidR="00F024AE">
        <w:t>dzeń mobilnych</w:t>
      </w:r>
      <w:r>
        <w:t xml:space="preserve">. Z punktu widzenia developerskiego ważną kwestią jest łatwa dostępność narzędzi SDK oraz konieczność uiszczenia rocznej opłaty członkowskiej w wysokości 99$ USD w przypadku chęci publikowania aplikacji. </w:t>
      </w:r>
      <w:r w:rsidR="00FE7ECD">
        <w:t xml:space="preserve">[21] </w:t>
      </w:r>
      <w:r>
        <w:t>Aplikacje przed trafi</w:t>
      </w:r>
      <w:r>
        <w:t>e</w:t>
      </w:r>
      <w:r>
        <w:t xml:space="preserve">niem do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podlegają znacznie bardziej rygorystycz</w:t>
      </w:r>
      <w:r w:rsidR="003F4D37">
        <w:t xml:space="preserve">nej kontroli </w:t>
      </w:r>
      <w:r>
        <w:t xml:space="preserve">niż ma to miejsce w przypadku systemu </w:t>
      </w:r>
      <w:proofErr w:type="spellStart"/>
      <w:r>
        <w:t>Google'a</w:t>
      </w:r>
      <w:proofErr w:type="spellEnd"/>
      <w:r>
        <w:t>.</w:t>
      </w:r>
      <w:r w:rsidR="00F024AE">
        <w:t xml:space="preserve"> </w:t>
      </w:r>
      <w:proofErr w:type="spellStart"/>
      <w:r w:rsidR="00F024AE">
        <w:t>iOS</w:t>
      </w:r>
      <w:proofErr w:type="spellEnd"/>
      <w:r w:rsidR="00F024AE">
        <w:t xml:space="preserve"> cechuje się dobrą stabilnością i wygodą pracy, jednak ze względu na wysokie ceny urządzeń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8683382"/>
      <w:r>
        <w:t xml:space="preserve">Windows </w:t>
      </w:r>
      <w:proofErr w:type="spellStart"/>
      <w:r>
        <w:t>Phone</w:t>
      </w:r>
      <w:bookmarkEnd w:id="33"/>
      <w:proofErr w:type="spellEnd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>crosoft. To co go wyróżnia to pł</w:t>
      </w:r>
      <w:r>
        <w:t xml:space="preserve">ynność i niezawodność porównywalna do systemu </w:t>
      </w:r>
      <w:proofErr w:type="spellStart"/>
      <w:r>
        <w:t>iOS</w:t>
      </w:r>
      <w:proofErr w:type="spellEnd"/>
      <w:r>
        <w:t xml:space="preserve"> przy jednoczesnym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</w:t>
      </w:r>
      <w:r w:rsidR="00506980">
        <w:t>i</w:t>
      </w:r>
      <w:r w:rsidR="00506980">
        <w:t>kowanie aplikacji wynosi 19$ USD.</w:t>
      </w:r>
      <w:r w:rsidR="00FE7ECD">
        <w:t xml:space="preserve"> [22]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4" w:name="_Toc448683383"/>
      <w:r>
        <w:t>Podsumowanie</w:t>
      </w:r>
      <w:r w:rsidR="00B74F40">
        <w:t xml:space="preserve"> wyboru</w:t>
      </w:r>
      <w:bookmarkEnd w:id="34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 xml:space="preserve">System </w:t>
      </w:r>
      <w:proofErr w:type="spellStart"/>
      <w:r w:rsidR="00506980">
        <w:t>iOS</w:t>
      </w:r>
      <w:proofErr w:type="spellEnd"/>
      <w:r w:rsidR="00506980">
        <w:t xml:space="preserve">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</w:t>
      </w:r>
      <w:proofErr w:type="spellStart"/>
      <w:r w:rsidR="00506980">
        <w:t>Phone</w:t>
      </w:r>
      <w:proofErr w:type="spellEnd"/>
      <w:r w:rsidR="00506980">
        <w:t xml:space="preserve"> został odrzucony ze względu na bardzo mały udział w rynku urządzeń mobilnych, a co za tym idzie mniejszą grupę potencjalnych klientów. </w:t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największą popularność na rynku urządzeń mobil</w:t>
      </w:r>
      <w:r w:rsidR="00F335E5">
        <w:t>nych oraz na najszerszą ofertę narzędzi programistyc</w:t>
      </w:r>
      <w:r w:rsidR="00F335E5">
        <w:t>z</w:t>
      </w:r>
      <w:r w:rsidR="00F335E5">
        <w:t>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5" w:name="_Toc448683384"/>
      <w:r>
        <w:lastRenderedPageBreak/>
        <w:t>Wybór narzędzia</w:t>
      </w:r>
      <w:bookmarkEnd w:id="35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</w:t>
      </w:r>
      <w:proofErr w:type="spellStart"/>
      <w:r w:rsidR="00EC1068">
        <w:t>Xamarin</w:t>
      </w:r>
      <w:proofErr w:type="spellEnd"/>
      <w:r w:rsidR="00EC1068">
        <w:t xml:space="preserve">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6" w:name="_Toc448683385"/>
      <w:r>
        <w:t>SDK</w:t>
      </w:r>
      <w:bookmarkEnd w:id="36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</w:t>
      </w:r>
      <w:proofErr w:type="spellStart"/>
      <w:r>
        <w:t>Source</w:t>
      </w:r>
      <w:proofErr w:type="spellEnd"/>
      <w:r>
        <w:t xml:space="preserve"> Development Kit) jest to zestaw narzędzi dla programistów przeznaczony do tworzenia aplikacji na platformę Android w języku Java. W jego skład wchodzą wymagane biblioteki, </w:t>
      </w:r>
      <w:proofErr w:type="spellStart"/>
      <w:r>
        <w:t>debugger</w:t>
      </w:r>
      <w:proofErr w:type="spellEnd"/>
      <w:r>
        <w:t xml:space="preserve">, emulator, dokumentacja, przykładowe programy oraz samouczki. Składa się z dwóch części SDK </w:t>
      </w:r>
      <w:proofErr w:type="spellStart"/>
      <w:r>
        <w:t>Tools</w:t>
      </w:r>
      <w:proofErr w:type="spellEnd"/>
      <w:r>
        <w:t xml:space="preserve">, wymaganej do tworzenia aplikacji niezależnie od wersji Androida oraz Platform </w:t>
      </w:r>
      <w:proofErr w:type="spellStart"/>
      <w:r>
        <w:t>Tools</w:t>
      </w:r>
      <w:proofErr w:type="spellEnd"/>
      <w:r>
        <w:t>, czyli narzędzi zmodyfikowanych 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 aplikacji na platformę Android.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7" w:name="_Toc448683386"/>
      <w:r>
        <w:t>NDK</w:t>
      </w:r>
      <w:bookmarkEnd w:id="37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>Android NDK (Native Development Kit) jest zestawem narzędzi, pozwalającym na tworzenie aplikacji na platformę Android z wykorzystaniem języka C lub C++. Aplikacje takie można uruchomić jako proces systemu Linux, bez konieczności uruchamiania ich w</w:t>
      </w:r>
      <w:r>
        <w:t>e</w:t>
      </w:r>
      <w:r>
        <w:t>wnątrz maszyny wirtualnej. Wykorzystanie NDK daje programiście większy dostęp do skła</w:t>
      </w:r>
      <w:r>
        <w:t>d</w:t>
      </w:r>
      <w:r>
        <w:t>ników systemu, jednak wymaga od niego większej wiedzy i stwarza niebezpieczeństwo uszkodzenia systemu lub urządzenia w przypadku złego wykorzystania. Najczęściej wykorz</w:t>
      </w:r>
      <w:r>
        <w:t>y</w:t>
      </w:r>
      <w:r>
        <w:t>stywane jest przy programach wymagających wysokiej wydajności takich jak aplikacje o w</w:t>
      </w:r>
      <w:r>
        <w:t>y</w:t>
      </w:r>
      <w:r>
        <w:t>sokiej mocy obliczeniowej jak gry lub symu</w:t>
      </w:r>
      <w:r w:rsidR="00EC1068">
        <w:t>latory.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8" w:name="_Toc448683387"/>
      <w:proofErr w:type="spellStart"/>
      <w:r>
        <w:lastRenderedPageBreak/>
        <w:t>Xamarin</w:t>
      </w:r>
      <w:bookmarkEnd w:id="38"/>
      <w:proofErr w:type="spellEnd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proofErr w:type="spellStart"/>
      <w:r w:rsidR="00401F7B">
        <w:t>Xamarin</w:t>
      </w:r>
      <w:proofErr w:type="spellEnd"/>
      <w:r w:rsidR="00401F7B">
        <w:t xml:space="preserve"> to narzędzie programistyczne, wspierane przez Microsoft, umożliwiające pisanie wieloplatformowych, natywnych aplikacji mobilnych na platformy Android, </w:t>
      </w:r>
      <w:proofErr w:type="spellStart"/>
      <w:r w:rsidR="00401F7B">
        <w:t>iOS</w:t>
      </w:r>
      <w:proofErr w:type="spellEnd"/>
      <w:r w:rsidR="00401F7B">
        <w:t xml:space="preserve"> oraz Windows </w:t>
      </w:r>
      <w:proofErr w:type="spellStart"/>
      <w:r w:rsidR="00401F7B">
        <w:t>Phone</w:t>
      </w:r>
      <w:proofErr w:type="spellEnd"/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Korz</w:t>
      </w:r>
      <w:r w:rsidR="003F4D37">
        <w:t>y</w:t>
      </w:r>
      <w:r w:rsidR="003F4D37">
        <w:t xml:space="preserve">stanie z pełnej funkcjonalności </w:t>
      </w:r>
      <w:proofErr w:type="spellStart"/>
      <w:r w:rsidR="003F4D37">
        <w:t>Xamarina</w:t>
      </w:r>
      <w:proofErr w:type="spellEnd"/>
      <w:r w:rsidR="003F4D37">
        <w:t xml:space="preserve"> jest płatne, a koszt licencji</w:t>
      </w:r>
      <w:r w:rsidR="004505AE">
        <w:t xml:space="preserve"> biznesowej</w:t>
      </w:r>
      <w:r w:rsidR="003F4D37">
        <w:t xml:space="preserve"> to 999$ rocznie. Wersja bez</w:t>
      </w:r>
      <w:r w:rsidR="00F14EA5">
        <w:t xml:space="preserve">płatna jest bardzo ograniczona i </w:t>
      </w:r>
      <w:r w:rsidR="003F4D37">
        <w:t>pozwala jedynie na tworzenie małych aplikacji</w:t>
      </w:r>
      <w:r w:rsidR="00F14EA5">
        <w:t>, zawierających nie więcej niż 128Kb skompilowanego kodu, bez możliwości korz</w:t>
      </w:r>
      <w:r w:rsidR="00F14EA5">
        <w:t>y</w:t>
      </w:r>
      <w:r w:rsidR="00F14EA5">
        <w:t>stania z natywnych bibliotek języków takich jak C, C++, czy Java.</w:t>
      </w:r>
      <w:r w:rsidR="00FE7ECD">
        <w:t xml:space="preserve"> [23]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9" w:name="_Toc448683388"/>
      <w:r>
        <w:t>HTML5</w:t>
      </w:r>
      <w:bookmarkEnd w:id="39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</w:t>
      </w:r>
      <w:proofErr w:type="spellStart"/>
      <w:r>
        <w:t>Javascript</w:t>
      </w:r>
      <w:proofErr w:type="spellEnd"/>
      <w:r>
        <w:t xml:space="preserve">. Aplikacja stworzona w ten sposób jest osadzana w natywnym kontenerze, pozwalającym na dystrybucję w </w:t>
      </w:r>
      <w:proofErr w:type="spellStart"/>
      <w:r>
        <w:t>AppStore</w:t>
      </w:r>
      <w:proofErr w:type="spellEnd"/>
      <w:r>
        <w:t xml:space="preserve">, czy </w:t>
      </w:r>
      <w:proofErr w:type="spellStart"/>
      <w:r>
        <w:t>Go</w:t>
      </w:r>
      <w:r>
        <w:t>o</w:t>
      </w:r>
      <w:r>
        <w:t>glePlay</w:t>
      </w:r>
      <w:proofErr w:type="spellEnd"/>
      <w:r>
        <w:t>. Rozwiązanie takie cechuje się stosunkowo prostą implementacją, umożliwia tworz</w:t>
      </w:r>
      <w:r>
        <w:t>e</w:t>
      </w:r>
      <w:r w:rsidR="00153C60">
        <w:t>nie</w:t>
      </w:r>
      <w:r>
        <w:t xml:space="preserve"> aplikacji wieloplatformowych, a raz napisany kod może zostać również wykorzystany do stworze</w:t>
      </w:r>
      <w:r w:rsidR="00153C60">
        <w:t xml:space="preserve">nia zwykłej aplikacji webowej. </w:t>
      </w:r>
      <w:r>
        <w:t>Aplikacje napisane przy użyciu HTML5 nie posiadają bezpośredniej integracji ze sprzętem i takimi składnikami jak system plików, aparat, akcel</w:t>
      </w:r>
      <w:r>
        <w:t>e</w:t>
      </w:r>
      <w:r>
        <w:t xml:space="preserve">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 nakładu pracy na implementacje, ni</w:t>
      </w:r>
      <w:r w:rsidR="004041B7">
        <w:t>e</w:t>
      </w:r>
      <w:r w:rsidR="004041B7">
        <w:t xml:space="preserve">których elementów powszechnie dostępnych w technologiach natywnych. </w:t>
      </w:r>
      <w:r w:rsidR="00FE7ECD">
        <w:t>[24]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40" w:name="_Toc448683389"/>
      <w:r>
        <w:t>Podsumowanie</w:t>
      </w:r>
      <w:r w:rsidR="00B74F40">
        <w:t xml:space="preserve"> wyboru</w:t>
      </w:r>
      <w:bookmarkEnd w:id="40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>du na brak konieczności dostępu do niskopoziomowych elementów systemu oraz ze względu na brak zaawansowanych silników graficznych lub obliczeniowych w aplikacji, byłoby ni</w:t>
      </w:r>
      <w:r w:rsidR="00153C60">
        <w:t>e</w:t>
      </w:r>
      <w:r w:rsidR="00153C60">
        <w:t xml:space="preserve">efektywne. Technologia </w:t>
      </w:r>
      <w:proofErr w:type="spellStart"/>
      <w:r w:rsidR="00153C60">
        <w:t>Xamarin</w:t>
      </w:r>
      <w:proofErr w:type="spellEnd"/>
      <w:r w:rsidR="00153C60">
        <w:t xml:space="preserve"> została odrzucona ze względu na wysoki koszt licencji, a z </w:t>
      </w:r>
      <w:r w:rsidR="00153C60">
        <w:lastRenderedPageBreak/>
        <w:t>technologii webowych zrezygnowano ze względu na gorszą wydajność od aplikacji naty</w:t>
      </w:r>
      <w:r w:rsidR="00153C60">
        <w:t>w</w:t>
      </w:r>
      <w:r w:rsidR="00153C60">
        <w:t xml:space="preserve">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>jako narzędzie wykorzystane do stworzenia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41" w:name="_Toc448683390"/>
      <w:r>
        <w:t>Wybór sposobu komunikacji między serwerem, a aplikacją kliencką</w:t>
      </w:r>
      <w:bookmarkEnd w:id="41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 xml:space="preserve">Aplikacja </w:t>
      </w:r>
      <w:proofErr w:type="spellStart"/>
      <w:r>
        <w:t>geolokalizacyjna</w:t>
      </w:r>
      <w:proofErr w:type="spellEnd"/>
      <w:r>
        <w:t xml:space="preserve"> ma za zadanie zbieranie danych określających położenie obiektów i przesyłanie ich do serwera. Część serwerowa odpowiada za przetworzenie otrz</w:t>
      </w:r>
      <w:r>
        <w:t>y</w:t>
      </w:r>
      <w:r>
        <w:t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op</w:t>
      </w:r>
      <w:r>
        <w:t>i</w:t>
      </w:r>
      <w:r>
        <w:t>sane dwa najpowszechniej wykorzystywane sposoby komunikacji sieciowej: z wykorzyst</w:t>
      </w:r>
      <w:r>
        <w:t>a</w:t>
      </w:r>
      <w:r>
        <w:t xml:space="preserve">niem protokołu HTTP oraz </w:t>
      </w:r>
      <w:proofErr w:type="spellStart"/>
      <w:r>
        <w:t>WebSocket</w:t>
      </w:r>
      <w:proofErr w:type="spellEnd"/>
      <w:r>
        <w:t>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42" w:name="_Toc448683391"/>
      <w:r>
        <w:t>Model TCP/IP</w:t>
      </w:r>
      <w:bookmarkEnd w:id="42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9B7E99">
        <w:t xml:space="preserve">Model komunikacji sieciowej oparty na tych protokołach nazywany jest modelem TCP/IP i jest </w:t>
      </w:r>
      <w:r>
        <w:t>te</w:t>
      </w:r>
      <w:r>
        <w:t>o</w:t>
      </w:r>
      <w:r>
        <w:t xml:space="preserve">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bezbłędne przesyłanie danych między nimi. Jednak przesłane informacje wymagają nie tylko przetransportowania, za co odpowiada warstwa transportowa TCP, ale również zrozumienia. Dlatego ponad wa</w:t>
      </w:r>
      <w:r>
        <w:t>r</w:t>
      </w:r>
      <w:r>
        <w:t>stwą TCP działa dodatkowo protokół aplikacji.</w:t>
      </w:r>
      <w:r w:rsidR="00FE7ECD">
        <w:t xml:space="preserve"> [30]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3" w:name="_Toc448683392"/>
      <w:r>
        <w:lastRenderedPageBreak/>
        <w:t>HTTP</w:t>
      </w:r>
      <w:bookmarkEnd w:id="43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 xml:space="preserve">HTTP to skrót od </w:t>
      </w:r>
      <w:proofErr w:type="spellStart"/>
      <w:r w:rsidR="0012412C">
        <w:t>Hypertext</w:t>
      </w:r>
      <w:proofErr w:type="spellEnd"/>
      <w:r w:rsidR="0012412C">
        <w:t xml:space="preserve"> Transfer </w:t>
      </w:r>
      <w:proofErr w:type="spellStart"/>
      <w:r w:rsidR="0012412C">
        <w:t>Protocol</w:t>
      </w:r>
      <w:proofErr w:type="spellEnd"/>
      <w:r w:rsidR="0012412C">
        <w:t>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 żadnych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 xml:space="preserve">licony format adresowania zasobów URL (ang. Uniform </w:t>
      </w:r>
      <w:proofErr w:type="spellStart"/>
      <w:r w:rsidR="00E37B91">
        <w:t>Resource</w:t>
      </w:r>
      <w:proofErr w:type="spellEnd"/>
      <w:r w:rsidR="00E37B91">
        <w:t xml:space="preserve"> </w:t>
      </w:r>
      <w:proofErr w:type="spellStart"/>
      <w:r w:rsidR="00E37B91">
        <w:t>Location</w:t>
      </w:r>
      <w:proofErr w:type="spellEnd"/>
      <w:r w:rsidR="00E37B91">
        <w:t>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>W odpowiedzi na zapytanie klienta serwer wraz z wiadomością zwrotną przesyła kod statusu zapytania. Kod statusu zapytania mówi klientowi jak interpretować odpowiedź serw</w:t>
      </w:r>
      <w:r w:rsidR="00444CA1">
        <w:t>e</w:t>
      </w:r>
      <w:r w:rsidR="00444CA1">
        <w:t>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 xml:space="preserve">3xx - </w:t>
      </w:r>
      <w:proofErr w:type="spellStart"/>
      <w:r>
        <w:t>Przekierowanie</w:t>
      </w:r>
      <w:proofErr w:type="spellEnd"/>
      <w:r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bookmarkStart w:id="44" w:name="_Toc448663257"/>
      <w:r>
        <w:t xml:space="preserve">Rys. </w:t>
      </w:r>
      <w:fldSimple w:instr=" STYLEREF 1 \s ">
        <w:r w:rsidR="00E77DDC">
          <w:rPr>
            <w:noProof/>
          </w:rPr>
          <w:t>3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  <w:bookmarkEnd w:id="44"/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</w:t>
      </w:r>
      <w:proofErr w:type="spellStart"/>
      <w:r>
        <w:t>pollingiem</w:t>
      </w:r>
      <w:proofErr w:type="spellEnd"/>
      <w:r>
        <w:t>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 xml:space="preserve">nia jest tzw. "Long </w:t>
      </w:r>
      <w:proofErr w:type="spellStart"/>
      <w:r>
        <w:t>polling</w:t>
      </w:r>
      <w:proofErr w:type="spellEnd"/>
      <w:r>
        <w:t xml:space="preserve">", który różni się od tradycyjnego </w:t>
      </w:r>
      <w:proofErr w:type="spellStart"/>
      <w:r>
        <w:t>pollingu</w:t>
      </w:r>
      <w:proofErr w:type="spellEnd"/>
      <w:r>
        <w:t xml:space="preserve">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 jak i część serwerową systemu niezależnie od tego, czy dany zasób jest dostępny, czy nie.</w:t>
      </w:r>
      <w:r w:rsidR="00FE7ECD">
        <w:t xml:space="preserve"> [2</w:t>
      </w:r>
      <w:r w:rsidR="000A08BC">
        <w:t>9</w:t>
      </w:r>
      <w:r w:rsidR="00FE7ECD">
        <w:t>]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5" w:name="_Toc448683393"/>
      <w:proofErr w:type="spellStart"/>
      <w:r>
        <w:t>WebSocket</w:t>
      </w:r>
      <w:bookmarkEnd w:id="45"/>
      <w:proofErr w:type="spellEnd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 xml:space="preserve">Technologia </w:t>
      </w:r>
      <w:proofErr w:type="spellStart"/>
      <w:r>
        <w:t>WebSocket</w:t>
      </w:r>
      <w:proofErr w:type="spellEnd"/>
      <w:r>
        <w:t xml:space="preserve"> umożliwia utworzenie trwałego, dwustronnego połączenie między klientem, a serwerem. </w:t>
      </w:r>
      <w:proofErr w:type="spellStart"/>
      <w:r>
        <w:t>WebSocket</w:t>
      </w:r>
      <w:proofErr w:type="spellEnd"/>
      <w:r>
        <w:t xml:space="preserve">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</w:t>
      </w:r>
      <w:proofErr w:type="spellStart"/>
      <w:r>
        <w:t>WebSocket</w:t>
      </w:r>
      <w:proofErr w:type="spellEnd"/>
      <w:r>
        <w:t xml:space="preserve">. Jeśli serwer obsługuje </w:t>
      </w:r>
      <w:proofErr w:type="spellStart"/>
      <w:r w:rsidR="005F336B">
        <w:t>protokól</w:t>
      </w:r>
      <w:proofErr w:type="spellEnd"/>
      <w:r w:rsidR="005F336B">
        <w:t xml:space="preserve"> </w:t>
      </w:r>
      <w:proofErr w:type="spellStart"/>
      <w:r w:rsidR="005F336B">
        <w:t>WebSocket</w:t>
      </w:r>
      <w:proofErr w:type="spellEnd"/>
      <w:r w:rsidR="005F336B">
        <w:t xml:space="preserve">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</w:t>
      </w:r>
      <w:proofErr w:type="spellStart"/>
      <w:r w:rsidR="005F336B">
        <w:t>WebSocket</w:t>
      </w:r>
      <w:proofErr w:type="spellEnd"/>
      <w:r w:rsidR="005F336B">
        <w:t>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3C2F5A">
        <w:t>.</w:t>
      </w:r>
      <w:r w:rsidR="004505AE">
        <w:t xml:space="preserve"> [</w:t>
      </w:r>
      <w:r w:rsidR="000A08BC">
        <w:t>28]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</w:t>
      </w:r>
      <w:proofErr w:type="spellStart"/>
      <w:r>
        <w:t>WebSocket</w:t>
      </w:r>
      <w:proofErr w:type="spellEnd"/>
      <w:r>
        <w:t>, w przeciwieństwie 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</w:t>
      </w:r>
      <w:proofErr w:type="spellStart"/>
      <w:r>
        <w:t>WebSocket</w:t>
      </w:r>
      <w:proofErr w:type="spellEnd"/>
      <w:r>
        <w:t xml:space="preserve">, podobnie jak HTTP, wykorzystują standardowe porty: 80, gdy nie są szyfrowane i 443, w przeciwnym wypadku. </w:t>
      </w:r>
      <w:proofErr w:type="spellStart"/>
      <w:r>
        <w:t>Websocket</w:t>
      </w:r>
      <w:proofErr w:type="spellEnd"/>
      <w:r>
        <w:t xml:space="preserve"> posiada analogiczny </w:t>
      </w:r>
      <w:r w:rsidR="001A6F32">
        <w:t>format adresowania</w:t>
      </w:r>
      <w:r>
        <w:t xml:space="preserve"> do </w:t>
      </w:r>
      <w:r>
        <w:lastRenderedPageBreak/>
        <w:t xml:space="preserve">HTTP: </w:t>
      </w:r>
      <w:proofErr w:type="spellStart"/>
      <w:r>
        <w:t>ws</w:t>
      </w:r>
      <w:proofErr w:type="spellEnd"/>
      <w:r>
        <w:t xml:space="preserve"> (Web </w:t>
      </w:r>
      <w:proofErr w:type="spellStart"/>
      <w:r>
        <w:t>Servieces</w:t>
      </w:r>
      <w:proofErr w:type="spellEnd"/>
      <w:r>
        <w:t xml:space="preserve">) dla połączeń nieszyfrowanych oraz </w:t>
      </w:r>
      <w:proofErr w:type="spellStart"/>
      <w:r>
        <w:t>wss</w:t>
      </w:r>
      <w:proofErr w:type="spellEnd"/>
      <w:r>
        <w:t xml:space="preserve"> (Web </w:t>
      </w:r>
      <w:proofErr w:type="spellStart"/>
      <w:r>
        <w:t>Secure</w:t>
      </w:r>
      <w:proofErr w:type="spellEnd"/>
      <w:r>
        <w:t xml:space="preserve"> Services) dla połączeń szyfrowanych.</w:t>
      </w:r>
      <w:r w:rsidR="000A08BC" w:rsidRPr="000A08BC">
        <w:t xml:space="preserve"> </w:t>
      </w:r>
      <w:r w:rsidR="000A08BC">
        <w:t>[28]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bookmarkStart w:id="46" w:name="_Toc448663258"/>
      <w:r>
        <w:t xml:space="preserve">Rys. </w:t>
      </w:r>
      <w:fldSimple w:instr=" STYLEREF 1 \s ">
        <w:r w:rsidR="00E77DDC">
          <w:rPr>
            <w:noProof/>
          </w:rPr>
          <w:t>3</w:t>
        </w:r>
      </w:fldSimple>
      <w:r w:rsidR="00600106">
        <w:t>.</w:t>
      </w:r>
      <w:fldSimple w:instr=" SEQ Rys. \* ARABIC \s 1 ">
        <w:r w:rsidR="00E77DDC">
          <w:rPr>
            <w:noProof/>
          </w:rPr>
          <w:t>2</w:t>
        </w:r>
      </w:fldSimple>
      <w:r>
        <w:t xml:space="preserve"> Schemat działania połączenia, między klientem, a serwerem przy wykorzystaniu protokołu </w:t>
      </w:r>
      <w:proofErr w:type="spellStart"/>
      <w:r>
        <w:t>We</w:t>
      </w:r>
      <w:r>
        <w:t>b</w:t>
      </w:r>
      <w:r>
        <w:t>Socket</w:t>
      </w:r>
      <w:proofErr w:type="spellEnd"/>
      <w:r w:rsidR="004505AE">
        <w:t xml:space="preserve"> [</w:t>
      </w:r>
      <w:r w:rsidR="000A08BC">
        <w:t>29</w:t>
      </w:r>
      <w:r w:rsidR="004505AE">
        <w:t>]</w:t>
      </w:r>
      <w:bookmarkEnd w:id="46"/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bookmarkStart w:id="47" w:name="_Toc448663259"/>
      <w:r>
        <w:t xml:space="preserve">Rys. </w:t>
      </w:r>
      <w:fldSimple w:instr=" STYLEREF 1 \s ">
        <w:r w:rsidR="00E77DDC">
          <w:rPr>
            <w:noProof/>
          </w:rPr>
          <w:t>3</w:t>
        </w:r>
      </w:fldSimple>
      <w:r w:rsidR="00600106">
        <w:t>.</w:t>
      </w:r>
      <w:fldSimple w:instr=" SEQ Rys. \* ARABIC \s 1 ">
        <w:r w:rsidR="00E77DDC">
          <w:rPr>
            <w:noProof/>
          </w:rPr>
          <w:t>3</w:t>
        </w:r>
      </w:fldSimple>
      <w:r>
        <w:t xml:space="preserve"> Struktura ramki danych dla protokołu </w:t>
      </w:r>
      <w:proofErr w:type="spellStart"/>
      <w:r>
        <w:t>WebSocket</w:t>
      </w:r>
      <w:proofErr w:type="spellEnd"/>
      <w:r w:rsidR="004505AE">
        <w:t xml:space="preserve"> </w:t>
      </w:r>
      <w:r w:rsidR="000A08BC">
        <w:t>[27]</w:t>
      </w:r>
      <w:bookmarkEnd w:id="47"/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>taką, 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proofErr w:type="spellStart"/>
      <w:r>
        <w:t>Payload</w:t>
      </w:r>
      <w:proofErr w:type="spellEnd"/>
      <w:r>
        <w:t xml:space="preserve">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126 - kolejne 2 bajty reprezentują 16-bitową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127 - kolejne 8 bajtów reprezentują 64-bitową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r>
        <w:t>e</w:t>
      </w:r>
      <w:r>
        <w:t>ger</w:t>
      </w:r>
      <w:proofErr w:type="spellEnd"/>
      <w:r>
        <w:t>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Masking-key</w:t>
      </w:r>
      <w:proofErr w:type="spellEnd"/>
      <w:r>
        <w:t xml:space="preserve"> - zawiera 32-bitową wartość, używaną do maskowania danych (jeśli MASK 1)</w:t>
      </w:r>
    </w:p>
    <w:p w:rsidR="004505AE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Payload</w:t>
      </w:r>
      <w:proofErr w:type="spellEnd"/>
      <w:r>
        <w:t xml:space="preserve"> Data - Zawiera przesyłane dane i dane dotyczące niestandardowych rozsz</w:t>
      </w:r>
      <w:r>
        <w:t>e</w:t>
      </w:r>
      <w:r>
        <w:t xml:space="preserve">rzeń, takich jak: sprecyzowany format wysyłania danych, czy wymogi semantyczne narzucone przez konkretną implementację </w:t>
      </w:r>
      <w:proofErr w:type="spellStart"/>
      <w:r>
        <w:t>protokołujeśli</w:t>
      </w:r>
      <w:proofErr w:type="spellEnd"/>
      <w:r>
        <w:t xml:space="preserve"> zostały one ustalone podczas nawiązywania połączenia</w:t>
      </w:r>
    </w:p>
    <w:p w:rsidR="004505AE" w:rsidRDefault="004505AE" w:rsidP="007650FC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8" w:name="_Toc448683394"/>
      <w:r>
        <w:t>Podsumowanie wyboru</w:t>
      </w:r>
      <w:bookmarkEnd w:id="48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>W tworzonym systemie założono wykorzystanie obu standardów. Komunikacja z w</w:t>
      </w:r>
      <w:r>
        <w:t>y</w:t>
      </w:r>
      <w:r>
        <w:t>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wykorzystana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 xml:space="preserve">rotokół </w:t>
      </w:r>
      <w:proofErr w:type="spellStart"/>
      <w:r w:rsidR="007E2964">
        <w:t>WebSocket</w:t>
      </w:r>
      <w:proofErr w:type="spellEnd"/>
      <w:r w:rsidR="003C2F5A">
        <w:t xml:space="preserve"> zostanie użyty do przesyłania danych związanych z aktualizacją położenia oraz obszaru przeszukanego. Ro</w:t>
      </w:r>
      <w:r w:rsidR="003C2F5A">
        <w:t>z</w:t>
      </w:r>
      <w:r w:rsidR="003C2F5A">
        <w:t xml:space="preserve">różnienie takie wynika z konieczności wysyłania wiadomości typu PUSH od serwera do klienta, zawsze wtedy, gdy zmianie ulegnie położenie </w:t>
      </w:r>
      <w:proofErr w:type="spellStart"/>
      <w:r w:rsidR="003C2F5A">
        <w:t>drona</w:t>
      </w:r>
      <w:proofErr w:type="spellEnd"/>
      <w:r w:rsidR="003C2F5A">
        <w:t>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9" w:name="_Toc448683395"/>
      <w:r>
        <w:t>Wybór formatu przesyłanych</w:t>
      </w:r>
      <w:r w:rsidR="00E57E16">
        <w:t xml:space="preserve"> danych</w:t>
      </w:r>
      <w:bookmarkEnd w:id="49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>danych, tak aby o</w:t>
      </w:r>
      <w:r>
        <w:t>d</w:t>
      </w:r>
      <w:r>
        <w:t>biorca był w stanie wykorzystać to, co otrzyma od nadawcy wiadomości. Najprostszym fo</w:t>
      </w:r>
      <w:r>
        <w:t>r</w:t>
      </w:r>
      <w:r>
        <w:lastRenderedPageBreak/>
        <w:t xml:space="preserve">matem, zrozumiałym dla człowieka jest format tekstowy, a dwoma </w:t>
      </w:r>
      <w:r w:rsidR="000A08BC">
        <w:t xml:space="preserve">najpopularniejszymi </w:t>
      </w:r>
      <w:r>
        <w:t>fo</w:t>
      </w:r>
      <w:r>
        <w:t>r</w:t>
      </w:r>
      <w:r>
        <w:t>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50" w:name="_Toc448683396"/>
      <w:r>
        <w:t>XML</w:t>
      </w:r>
      <w:bookmarkEnd w:id="50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</w:t>
      </w:r>
      <w:proofErr w:type="spellStart"/>
      <w:r w:rsidR="00792270">
        <w:t>Extensible</w:t>
      </w:r>
      <w:proofErr w:type="spellEnd"/>
      <w:r w:rsidR="00792270">
        <w:t xml:space="preserve"> </w:t>
      </w:r>
      <w:proofErr w:type="spellStart"/>
      <w:r w:rsidR="00792270">
        <w:t>Markup</w:t>
      </w:r>
      <w:proofErr w:type="spellEnd"/>
      <w:r w:rsidR="00792270">
        <w:t xml:space="preserve"> </w:t>
      </w:r>
      <w:proofErr w:type="spellStart"/>
      <w:r w:rsidR="00792270">
        <w:t>Language</w:t>
      </w:r>
      <w:proofErr w:type="spellEnd"/>
      <w:r w:rsidR="00792270">
        <w:t xml:space="preserve">), czyli uniwersalny język znaczników, jest otwartym standardem opracowanym przez </w:t>
      </w:r>
      <w:r w:rsidR="00F66E54">
        <w:t xml:space="preserve"> </w:t>
      </w:r>
      <w:proofErr w:type="spellStart"/>
      <w:r w:rsidR="00F66E54">
        <w:t>World</w:t>
      </w:r>
      <w:proofErr w:type="spellEnd"/>
      <w:r w:rsidR="00F66E54">
        <w:t xml:space="preserve"> </w:t>
      </w:r>
      <w:proofErr w:type="spellStart"/>
      <w:r w:rsidR="00F66E54">
        <w:t>Wide</w:t>
      </w:r>
      <w:proofErr w:type="spellEnd"/>
      <w:r w:rsidR="00F66E54">
        <w:t xml:space="preserve"> Web </w:t>
      </w:r>
      <w:proofErr w:type="spellStart"/>
      <w:r w:rsidR="00F66E54">
        <w:t>Consortium</w:t>
      </w:r>
      <w:proofErr w:type="spellEnd"/>
      <w:r w:rsidR="00F66E54">
        <w:t xml:space="preserve">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>jącym reprezentację danych w ustrukturyzowany sposób. XML jest językiem opisującym d</w:t>
      </w:r>
      <w:r w:rsidR="00792270">
        <w:t>a</w:t>
      </w:r>
      <w:r w:rsidR="00792270">
        <w:t xml:space="preserve">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</w:t>
      </w:r>
      <w:r w:rsidR="00763655">
        <w:t>o</w:t>
      </w:r>
      <w:r w:rsidR="00763655">
        <w:t>rzystanie.</w:t>
      </w:r>
      <w:r w:rsidR="006042A7">
        <w:t xml:space="preserve"> [33]</w:t>
      </w:r>
    </w:p>
    <w:p w:rsidR="00763655" w:rsidRDefault="00763655" w:rsidP="007650FC">
      <w:pPr>
        <w:spacing w:line="360" w:lineRule="auto"/>
      </w:pPr>
    </w:p>
    <w:bookmarkStart w:id="51" w:name="_MON_1519667199"/>
    <w:bookmarkEnd w:id="51"/>
    <w:p w:rsidR="00763655" w:rsidRDefault="00763655" w:rsidP="007650FC">
      <w:pPr>
        <w:keepNext/>
        <w:spacing w:line="360" w:lineRule="auto"/>
        <w:jc w:val="center"/>
      </w:pPr>
      <w:r>
        <w:object w:dxaOrig="9072" w:dyaOrig="29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1pt;height:148pt" o:ole="">
            <v:imagedata r:id="rId15" o:title=""/>
          </v:shape>
          <o:OLEObject Type="Embed" ProgID="Word.Document.8" ShapeID="_x0000_i1030" DrawAspect="Content" ObjectID="_1522425403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bookmarkStart w:id="52" w:name="_Toc448663260"/>
      <w:r>
        <w:t xml:space="preserve">Rys. </w:t>
      </w:r>
      <w:fldSimple w:instr=" STYLEREF 1 \s ">
        <w:r w:rsidR="00E77DDC">
          <w:rPr>
            <w:noProof/>
          </w:rPr>
          <w:t>3</w:t>
        </w:r>
      </w:fldSimple>
      <w:r w:rsidR="00600106">
        <w:t>.</w:t>
      </w:r>
      <w:fldSimple w:instr=" SEQ Rys. \* ARABIC \s 1 ">
        <w:r w:rsidR="00E77DDC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  <w:bookmarkEnd w:id="52"/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53" w:name="_Toc448683397"/>
      <w:r>
        <w:t>JSON</w:t>
      </w:r>
      <w:bookmarkEnd w:id="53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jest tekstowym formatem wymiany danych opartym o literał obiektowy. Został stworzony jako lżejsza alternatywa dla XML. Wszystko co można opisać za pomocą </w:t>
      </w:r>
      <w:proofErr w:type="spellStart"/>
      <w:r>
        <w:t>XML'a</w:t>
      </w:r>
      <w:proofErr w:type="spellEnd"/>
      <w:r>
        <w:t xml:space="preserve"> jest również możliwe do opisu z użyciem </w:t>
      </w:r>
      <w:proofErr w:type="spellStart"/>
      <w:r>
        <w:t>JSON'a</w:t>
      </w:r>
      <w:proofErr w:type="spellEnd"/>
      <w:r>
        <w:t xml:space="preserve">. </w:t>
      </w:r>
      <w:r w:rsidR="000A4F6B">
        <w:t>Po</w:t>
      </w:r>
      <w:r w:rsidR="000A4F6B">
        <w:t>d</w:t>
      </w:r>
      <w:r w:rsidR="000A4F6B">
        <w:t>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</w:t>
      </w:r>
      <w:r w:rsidR="00F66E54">
        <w:t>e</w:t>
      </w:r>
      <w:r w:rsidR="00F66E54">
        <w:t>kształcone na obiekty</w:t>
      </w:r>
      <w:r>
        <w:t xml:space="preserve">, z użyciem </w:t>
      </w:r>
      <w:proofErr w:type="spellStart"/>
      <w:r>
        <w:t>JSON'a</w:t>
      </w:r>
      <w:proofErr w:type="spellEnd"/>
      <w:r>
        <w:t xml:space="preserve"> dane są od razu zakodowane jako obiekt </w:t>
      </w:r>
      <w:proofErr w:type="spellStart"/>
      <w:r>
        <w:t>JavaScri</w:t>
      </w:r>
      <w:r>
        <w:t>p</w:t>
      </w:r>
      <w:r>
        <w:t>towy</w:t>
      </w:r>
      <w:proofErr w:type="spellEnd"/>
      <w:r>
        <w:t xml:space="preserve">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dla człowieka, jednak ze względu na brak znaczników jest bardziej wydajnym standardem jeśli chodzi o transportowanie oraz </w:t>
      </w:r>
      <w:proofErr w:type="spellStart"/>
      <w:r w:rsidR="000A4F6B">
        <w:t>serializację</w:t>
      </w:r>
      <w:proofErr w:type="spellEnd"/>
      <w:r w:rsidR="000A4F6B">
        <w:t xml:space="preserve"> i </w:t>
      </w:r>
      <w:proofErr w:type="spellStart"/>
      <w:r w:rsidR="000A4F6B">
        <w:t>deserializację</w:t>
      </w:r>
      <w:proofErr w:type="spellEnd"/>
      <w:r w:rsidR="000A4F6B">
        <w:t xml:space="preserve"> danych.</w:t>
      </w:r>
      <w:r w:rsidR="006042A7">
        <w:t xml:space="preserve"> [32] [33]</w:t>
      </w:r>
    </w:p>
    <w:p w:rsidR="000A4F6B" w:rsidRDefault="000A4F6B" w:rsidP="007650FC">
      <w:pPr>
        <w:spacing w:line="360" w:lineRule="auto"/>
      </w:pPr>
    </w:p>
    <w:bookmarkStart w:id="54" w:name="_MON_1519667834"/>
    <w:bookmarkEnd w:id="54"/>
    <w:p w:rsidR="000A4F6B" w:rsidRDefault="000A4F6B" w:rsidP="007650FC">
      <w:pPr>
        <w:keepNext/>
        <w:spacing w:line="360" w:lineRule="auto"/>
        <w:jc w:val="center"/>
      </w:pPr>
      <w:r>
        <w:object w:dxaOrig="9072" w:dyaOrig="3410">
          <v:shape id="_x0000_i1031" type="#_x0000_t75" style="width:451pt;height:173pt" o:ole="">
            <v:imagedata r:id="rId17" o:title=""/>
          </v:shape>
          <o:OLEObject Type="Embed" ProgID="Word.Document.8" ShapeID="_x0000_i1031" DrawAspect="Content" ObjectID="_1522425404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bookmarkStart w:id="55" w:name="_Toc448663261"/>
      <w:r>
        <w:t xml:space="preserve">Rys. </w:t>
      </w:r>
      <w:fldSimple w:instr=" STYLEREF 1 \s ">
        <w:r w:rsidR="00E77DDC">
          <w:rPr>
            <w:noProof/>
          </w:rPr>
          <w:t>3</w:t>
        </w:r>
      </w:fldSimple>
      <w:r w:rsidR="00600106">
        <w:t>.</w:t>
      </w:r>
      <w:fldSimple w:instr=" SEQ Rys. \* ARABIC \s 1 ">
        <w:r w:rsidR="00E77DDC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  <w:bookmarkEnd w:id="55"/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56" w:name="_Toc448683398"/>
      <w:r>
        <w:t>Podsumowanie wyboru</w:t>
      </w:r>
      <w:bookmarkEnd w:id="56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</w:t>
      </w:r>
      <w:proofErr w:type="spellStart"/>
      <w:r>
        <w:t>serializacji</w:t>
      </w:r>
      <w:proofErr w:type="spellEnd"/>
      <w:r>
        <w:t xml:space="preserve"> i </w:t>
      </w:r>
      <w:proofErr w:type="spellStart"/>
      <w:r>
        <w:t>deserializacji</w:t>
      </w:r>
      <w:proofErr w:type="spellEnd"/>
      <w:r>
        <w:t xml:space="preserve">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57" w:name="_Toc448683399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57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>to globalny projekt, mający na celu stworzenie darmowej oraz swobodnie dostępnej mapy świata. Wszelkie dane zawarte w projekcie udostępniane są na otwartej licenc</w:t>
      </w:r>
      <w:r w:rsidR="00AE677E">
        <w:t xml:space="preserve">ji </w:t>
      </w:r>
      <w:proofErr w:type="spellStart"/>
      <w:r w:rsidR="00AE677E">
        <w:t>Open</w:t>
      </w:r>
      <w:proofErr w:type="spellEnd"/>
      <w:r w:rsidR="00AE677E">
        <w:t xml:space="preserve"> </w:t>
      </w:r>
      <w:proofErr w:type="spellStart"/>
      <w:r w:rsidR="00AE677E">
        <w:t>Database</w:t>
      </w:r>
      <w:proofErr w:type="spellEnd"/>
      <w:r w:rsidR="00AE677E">
        <w:t xml:space="preserve"> </w:t>
      </w:r>
      <w:proofErr w:type="spellStart"/>
      <w:r w:rsidR="00AE677E">
        <w:t>License</w:t>
      </w:r>
      <w:proofErr w:type="spellEnd"/>
      <w:r w:rsidR="00AE677E">
        <w:t xml:space="preserve"> (</w:t>
      </w:r>
      <w:proofErr w:type="spellStart"/>
      <w:r w:rsidR="00AE677E">
        <w:t>ODbL</w:t>
      </w:r>
      <w:proofErr w:type="spellEnd"/>
      <w:r w:rsidR="00AE677E">
        <w:t>). U</w:t>
      </w:r>
      <w:r w:rsidR="00E91181">
        <w:t xml:space="preserve">możliwia </w:t>
      </w:r>
      <w:r w:rsidR="00AE677E">
        <w:t xml:space="preserve">to </w:t>
      </w:r>
      <w:r w:rsidR="00E91181">
        <w:t>ich wykorzystanie praktyc</w:t>
      </w:r>
      <w:r w:rsidR="00E91181">
        <w:t>z</w:t>
      </w:r>
      <w:r w:rsidR="00E91181">
        <w:t>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 xml:space="preserve">owym odpowiednikiem </w:t>
      </w:r>
      <w:proofErr w:type="spellStart"/>
      <w:r w:rsidR="00823391">
        <w:t>Wik</w:t>
      </w:r>
      <w:r w:rsidR="00823391">
        <w:t>i</w:t>
      </w:r>
      <w:r w:rsidR="00823391">
        <w:t>pedii</w:t>
      </w:r>
      <w:proofErr w:type="spellEnd"/>
      <w:r w:rsidR="00823391">
        <w:t xml:space="preserve"> i</w:t>
      </w:r>
      <w:r w:rsidR="00AE677E">
        <w:t xml:space="preserve"> jest dar</w:t>
      </w:r>
      <w:r w:rsidR="00823391">
        <w:t>m</w:t>
      </w:r>
      <w:r w:rsidR="00AE677E">
        <w:t>ową alternatywą dla map komercyjnych.</w:t>
      </w:r>
      <w:r w:rsidR="006042A7">
        <w:t xml:space="preserve"> [34]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</w:t>
      </w:r>
      <w:proofErr w:type="spellStart"/>
      <w:r w:rsidR="00823391">
        <w:t>GoogleMaps</w:t>
      </w:r>
      <w:proofErr w:type="spellEnd"/>
      <w:r w:rsidR="00823391">
        <w:t xml:space="preserve"> tym, że udostępnia jedynie usługi do odczytu i zapisu danych w surowej formie wektorowej, podczas gdy </w:t>
      </w:r>
      <w:proofErr w:type="spellStart"/>
      <w:r w:rsidR="00823391">
        <w:t>GoogleMaps</w:t>
      </w:r>
      <w:proofErr w:type="spellEnd"/>
      <w:r w:rsidR="00823391">
        <w:t xml:space="preserve"> udostępnia użytkownikom konkretne usługi do rysowania i edycji map. Jednak w związku otwartością projektu OSM istnieje wiele zewnętrznych bibliotek, które sumarycznie udostępniają praktycznie każdą funkcję, którą można znaleźć w mapach kome</w:t>
      </w:r>
      <w:r w:rsidR="00823391">
        <w:t>r</w:t>
      </w:r>
      <w:r w:rsidR="00823391">
        <w:t>cyjnych. Ponadto dostępność do surowych danych w postaci pojedynczego pliku, 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są aktualizowane co tydzień i możliwe do pobrania również w mniejszych paczkach dla konkretnych kontyne</w:t>
      </w:r>
      <w:r w:rsidR="00823391">
        <w:t>n</w:t>
      </w:r>
      <w:r w:rsidR="00823391">
        <w:t>tów, czy państw</w:t>
      </w:r>
      <w:r w:rsidR="00F66E54">
        <w:t>.</w:t>
      </w:r>
      <w:r w:rsidR="006042A7">
        <w:t xml:space="preserve">  [35]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 xml:space="preserve">, podobnie jak mapy </w:t>
      </w:r>
      <w:proofErr w:type="spellStart"/>
      <w:r w:rsidR="00823391" w:rsidRPr="0006516B">
        <w:t>GoogleMaps</w:t>
      </w:r>
      <w:proofErr w:type="spellEnd"/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zewnętrznych usługodawców</w:t>
      </w:r>
      <w:r w:rsidR="00AE677E" w:rsidRPr="0006516B">
        <w:t xml:space="preserve">. Użytkownicy OSM mają również możliwość zaimplementowania własnego sposobu </w:t>
      </w:r>
      <w:proofErr w:type="spellStart"/>
      <w:r w:rsidR="00AE677E" w:rsidRPr="0006516B">
        <w:t>renderowania</w:t>
      </w:r>
      <w:proofErr w:type="spellEnd"/>
      <w:r w:rsidR="00AE677E" w:rsidRPr="0006516B">
        <w:t xml:space="preserve"> map</w:t>
      </w:r>
      <w:r w:rsidR="005D2A58" w:rsidRPr="0006516B">
        <w:t>, co znacznie rozszerza możliwości programistyczne w porówn</w:t>
      </w:r>
      <w:r w:rsidR="005D2A58" w:rsidRPr="0006516B">
        <w:t>a</w:t>
      </w:r>
      <w:r w:rsidR="005D2A58" w:rsidRPr="0006516B">
        <w:t xml:space="preserve">niu do </w:t>
      </w:r>
      <w:proofErr w:type="spellStart"/>
      <w:r w:rsidR="005D2A58" w:rsidRPr="0006516B">
        <w:t>GoogleMaps</w:t>
      </w:r>
      <w:proofErr w:type="spellEnd"/>
      <w:r w:rsidR="005D2A58" w:rsidRPr="0006516B">
        <w:t>.</w:t>
      </w:r>
      <w:r w:rsidR="006042A7" w:rsidRPr="0006516B">
        <w:t xml:space="preserve"> [35]</w:t>
      </w:r>
    </w:p>
    <w:p w:rsidR="00F66E54" w:rsidRPr="0006516B" w:rsidRDefault="005D2A58" w:rsidP="0006516B">
      <w:pPr>
        <w:spacing w:line="360" w:lineRule="auto"/>
      </w:pPr>
      <w:r w:rsidRPr="0006516B">
        <w:tab/>
        <w:t>W przypadku tworzenia oprogramowania na platformę Android istnieje możliwość wykorzystania zewnętrznej bi</w:t>
      </w:r>
      <w:r w:rsidR="0037411A" w:rsidRPr="0006516B">
        <w:t xml:space="preserve">blioteki </w:t>
      </w:r>
      <w:proofErr w:type="spellStart"/>
      <w:r w:rsidR="0037411A" w:rsidRPr="0006516B">
        <w:t>Osmdroid</w:t>
      </w:r>
      <w:proofErr w:type="spellEnd"/>
      <w:r w:rsidR="0037411A" w:rsidRPr="0006516B">
        <w:t xml:space="preserve"> zapewniającej</w:t>
      </w:r>
      <w:r w:rsidRPr="0006516B">
        <w:t xml:space="preserve"> wiele przydatnych funkcji takich jak rysowanie map</w:t>
      </w:r>
      <w:r w:rsidR="00F66E54" w:rsidRPr="0006516B">
        <w:t>,</w:t>
      </w:r>
      <w:r w:rsidRPr="0006516B">
        <w:t xml:space="preserve"> ich edycja, rysowanie śladów, </w:t>
      </w:r>
      <w:r w:rsidR="0037411A" w:rsidRPr="0006516B">
        <w:t>znaczników i wiele</w:t>
      </w:r>
      <w:r w:rsidRPr="0006516B">
        <w:t xml:space="preserve"> innych.</w:t>
      </w:r>
    </w:p>
    <w:p w:rsidR="00CF36F6" w:rsidRPr="0006516B" w:rsidRDefault="00CF36F6" w:rsidP="0006516B">
      <w:pPr>
        <w:spacing w:line="360" w:lineRule="auto"/>
      </w:pPr>
    </w:p>
    <w:p w:rsidR="00F20593" w:rsidRPr="0006516B" w:rsidRDefault="00F20593" w:rsidP="0006516B">
      <w:pPr>
        <w:spacing w:line="360" w:lineRule="auto"/>
      </w:pPr>
    </w:p>
    <w:p w:rsidR="00CF36F6" w:rsidRPr="0006516B" w:rsidRDefault="00CF36F6" w:rsidP="0006516B">
      <w:pPr>
        <w:spacing w:line="360" w:lineRule="auto"/>
      </w:pPr>
      <w:r w:rsidRPr="0006516B">
        <w:tab/>
      </w:r>
      <w:r w:rsidR="00F20593" w:rsidRPr="0006516B">
        <w:t>Na tym zostaną na ten moment zakończone rozważania związane z technologiami w</w:t>
      </w:r>
      <w:r w:rsidR="00F20593" w:rsidRPr="0006516B">
        <w:t>y</w:t>
      </w:r>
      <w:r w:rsidR="00F20593" w:rsidRPr="0006516B">
        <w:t xml:space="preserve">korzystanymi przy tworzeniu systemu. </w:t>
      </w:r>
      <w:r w:rsidRPr="0006516B">
        <w:t>Oczywiście nie są to wszystkie aspekty technologic</w:t>
      </w:r>
      <w:r w:rsidRPr="0006516B">
        <w:t>z</w:t>
      </w:r>
      <w:r w:rsidRPr="0006516B">
        <w:t xml:space="preserve">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>. W rzeczywistości należałoby dokonać analizy ro</w:t>
      </w:r>
      <w:r w:rsidRPr="0006516B">
        <w:t>z</w:t>
      </w:r>
      <w:r w:rsidRPr="0006516B">
        <w:t>wiązań dla wszystkich komponentów systemu np. sposobu realizacji części serwerowej, sp</w:t>
      </w:r>
      <w:r w:rsidRPr="0006516B">
        <w:t>o</w:t>
      </w:r>
      <w:r w:rsidRPr="0006516B">
        <w:t>sobu przechowywania danych trwałych, czy wyboru silnika bazodanowego. Jednak nie jest to praca o tematyce stricte informatycznej, a prezentowany system jest jedynie jej częścią dlat</w:t>
      </w:r>
      <w:r w:rsidRPr="0006516B">
        <w:t>e</w:t>
      </w:r>
      <w:r w:rsidRPr="0006516B">
        <w:t>go w powyższym rozdziale ograniczono się do kwestii uznanych za najważniejsze z punktu widzenia</w:t>
      </w:r>
      <w:r w:rsidR="00F20593" w:rsidRPr="0006516B">
        <w:t xml:space="preserve"> integracji z API OpenStreetMap oraz wizualizacji obszaru przeszukanego.</w:t>
      </w:r>
      <w:r w:rsidR="00453F96" w:rsidRPr="0006516B">
        <w:t xml:space="preserve"> Więcej na temat realizacji poszczególnych części systemu zostanie napisane w rozdziale "Projekt systemu".</w:t>
      </w: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9238A7" w:rsidRPr="00E91181" w:rsidRDefault="009238A7" w:rsidP="007650FC">
      <w:pPr>
        <w:spacing w:line="360" w:lineRule="auto"/>
      </w:pPr>
    </w:p>
    <w:p w:rsidR="00E91181" w:rsidRDefault="00E91181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58" w:name="_Toc448683400"/>
      <w:r>
        <w:lastRenderedPageBreak/>
        <w:t xml:space="preserve">Analiza </w:t>
      </w:r>
      <w:r w:rsidR="00CF36F6">
        <w:t>systemu</w:t>
      </w:r>
      <w:bookmarkEnd w:id="58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>, lecz wszystkie spr</w:t>
      </w:r>
      <w:r w:rsidRPr="00B602EE">
        <w:t>o</w:t>
      </w:r>
      <w:r w:rsidRPr="00B602EE">
        <w:t>wadzają się mniej więcej do jednego przybliżenia, zgodnie z którym można wyróżnić po</w:t>
      </w:r>
      <w:r w:rsidRPr="00B602EE">
        <w:t>d</w:t>
      </w:r>
      <w:r w:rsidRPr="00B602EE">
        <w:t>stawowe czynności związane z tworzeniem systemu oprogramowania:</w:t>
      </w:r>
      <w:r w:rsidR="007337C2">
        <w:t xml:space="preserve"> [36]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>tanie dokonana analiza systemu, na którą składają się te fazy ro</w:t>
      </w:r>
      <w:r w:rsidRPr="00B602EE">
        <w:t>z</w:t>
      </w:r>
      <w:r w:rsidRPr="00B602EE">
        <w:t>woju projektu, które głównie koncentrują się na problemie biznesowym, niezależnie od j</w:t>
      </w:r>
      <w:r w:rsidRPr="00B602EE">
        <w:t>a</w:t>
      </w:r>
      <w:r w:rsidRPr="00B602EE">
        <w:t>kiejkolwiek technologii, która mogłaby zostać użyta do zaimplementowania rozwiązania tego problemu. Podczas analizy ustala się co system ma robić, aby zaspokoić wymagania uży</w:t>
      </w:r>
      <w:r w:rsidRPr="00B602EE">
        <w:t>t</w:t>
      </w:r>
      <w:r w:rsidRPr="00B602EE">
        <w:t>kownika, a jej wynikiem jest logiczny model systemu, opisujący sposób realizacji przez sy</w:t>
      </w:r>
      <w:r w:rsidRPr="00B602EE">
        <w:t>s</w:t>
      </w:r>
      <w:r w:rsidRPr="00B602EE">
        <w:t>tem postawionych wymagań, lecz abstrahujący od szczegółów implementacyjnych.</w:t>
      </w:r>
      <w:r>
        <w:t xml:space="preserve"> [37]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9" w:name="_Toc448683401"/>
      <w:r>
        <w:t>Opis systemu</w:t>
      </w:r>
      <w:bookmarkEnd w:id="59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</w:t>
      </w:r>
      <w:proofErr w:type="spellStart"/>
      <w:r w:rsidR="00A420FA">
        <w:t>DronVision</w:t>
      </w:r>
      <w:proofErr w:type="spellEnd"/>
      <w:r w:rsidR="00A420FA">
        <w:t>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wiz</w:t>
      </w:r>
      <w:r>
        <w:t>u</w:t>
      </w:r>
      <w:r>
        <w:t>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>ć zbieranie danych geolokalizacyjnych dronów w czasie rzeczywistym, anal</w:t>
      </w:r>
      <w:r>
        <w:t>i</w:t>
      </w:r>
      <w:r>
        <w:t>zo</w:t>
      </w:r>
      <w:r w:rsidR="00170713">
        <w:t>wanie tych danych</w:t>
      </w:r>
      <w:r>
        <w:t xml:space="preserve"> zgodnie z opracowanym algorytmem oraz ich wizualizację na urzą</w:t>
      </w:r>
      <w:r w:rsidR="00170713">
        <w:t>dz</w:t>
      </w:r>
      <w:r w:rsidR="00170713">
        <w:t>e</w:t>
      </w:r>
      <w:r w:rsidR="00170713">
        <w:t>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proofErr w:type="spellStart"/>
      <w:r w:rsidR="006F3E2F">
        <w:t>drona</w:t>
      </w:r>
      <w:proofErr w:type="spellEnd"/>
      <w:r w:rsidR="006F3E2F">
        <w:t xml:space="preserve"> </w:t>
      </w:r>
      <w:r w:rsidR="00A420FA">
        <w:t>za którym widok mapy 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>jako znaczniki określające położenie poja</w:t>
      </w:r>
      <w:r>
        <w:t>z</w:t>
      </w:r>
      <w:r>
        <w:t>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170713">
        <w:t xml:space="preserve">oraz przeglądanie historii zarchiwizowanych wizualizacji. </w:t>
      </w:r>
      <w:r>
        <w:t>Ponadto należy udostępnić panel adm</w:t>
      </w:r>
      <w:r>
        <w:t>i</w:t>
      </w:r>
      <w:r>
        <w:t xml:space="preserve">nistracyjny, umożliwiający zarządzanie użytkownikami systemu, </w:t>
      </w:r>
      <w:r w:rsidR="00170713">
        <w:t>pojazdami oraz</w:t>
      </w:r>
      <w:r>
        <w:t xml:space="preserve"> uprawni</w:t>
      </w:r>
      <w:r>
        <w:t>e</w:t>
      </w:r>
      <w:r>
        <w:t xml:space="preserve">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60" w:name="_Toc448683402"/>
      <w:r>
        <w:t>Identyfikacja aktorów</w:t>
      </w:r>
      <w:bookmarkEnd w:id="60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>ani dla analizowanego syst</w:t>
      </w:r>
      <w:r w:rsidR="008067AB">
        <w:t>e</w:t>
      </w:r>
      <w:r w:rsidR="008067AB">
        <w:t xml:space="preserve">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bookmarkStart w:id="61" w:name="_Toc448663262"/>
      <w:r>
        <w:t xml:space="preserve">Rys. </w:t>
      </w:r>
      <w:fldSimple w:instr=" STYLEREF 1 \s ">
        <w:r w:rsidR="00E77DDC">
          <w:rPr>
            <w:noProof/>
          </w:rPr>
          <w:t>4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  <w:bookmarkEnd w:id="61"/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 z bytów.</w:t>
      </w:r>
    </w:p>
    <w:p w:rsidR="004C7A33" w:rsidRDefault="004C7A33" w:rsidP="0006516B">
      <w:pPr>
        <w:pStyle w:val="Nagwek3"/>
        <w:spacing w:line="360" w:lineRule="auto"/>
      </w:pPr>
      <w:bookmarkStart w:id="62" w:name="_Toc448683403"/>
      <w:r>
        <w:lastRenderedPageBreak/>
        <w:t>Użytkownik systemu</w:t>
      </w:r>
      <w:bookmarkEnd w:id="6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63" w:name="_Toc448683404"/>
      <w:r>
        <w:t>Administrator systemu</w:t>
      </w:r>
      <w:bookmarkEnd w:id="6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>
        <w:t>sy</w:t>
      </w:r>
      <w:r>
        <w:t>s</w:t>
      </w:r>
      <w:r>
        <w:t xml:space="preserve">temu. Administrator ma możliwość zarządzania użytkownikami systemu, </w:t>
      </w:r>
      <w:r w:rsidR="00B5209B">
        <w:t>zarządzania poja</w:t>
      </w:r>
      <w:r w:rsidR="00B5209B">
        <w:t>z</w:t>
      </w:r>
      <w:r w:rsidR="00B5209B">
        <w:t>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64" w:name="_Toc448683405"/>
      <w:r>
        <w:t>Użytkownik aplikacji wizualizującej</w:t>
      </w:r>
      <w:bookmarkEnd w:id="6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>konto aktywowane przez admin</w:t>
      </w:r>
      <w:r w:rsidR="00B5209B">
        <w:t>i</w:t>
      </w:r>
      <w:r w:rsidR="00B5209B">
        <w:t>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65" w:name="_Toc448683406"/>
      <w:r>
        <w:t>Dron</w:t>
      </w:r>
      <w:bookmarkEnd w:id="6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</w:t>
      </w:r>
      <w:proofErr w:type="spellStart"/>
      <w:r>
        <w:t>geolokalizator</w:t>
      </w:r>
      <w:proofErr w:type="spellEnd"/>
      <w:r>
        <w:t xml:space="preserve"> z oprogr</w:t>
      </w:r>
      <w:r>
        <w:t>a</w:t>
      </w:r>
      <w:r>
        <w:t xml:space="preserve">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66" w:name="_Toc448683407"/>
      <w:r>
        <w:t>Przypadki użycia</w:t>
      </w:r>
      <w:bookmarkEnd w:id="6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>, przedstawi</w:t>
      </w:r>
      <w:r w:rsidR="00D6662B">
        <w:t>a</w:t>
      </w:r>
      <w:r w:rsidR="00D6662B">
        <w:t>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67" w:name="_Toc448683408"/>
      <w:r>
        <w:t>Przypadki użycia - administrator systemu</w:t>
      </w:r>
      <w:bookmarkEnd w:id="6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55987" cy="6625087"/>
            <wp:effectExtent l="19050" t="0" r="6513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45" cy="66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bookmarkStart w:id="68" w:name="_Toc448663263"/>
      <w:r>
        <w:t xml:space="preserve">Rys. </w:t>
      </w:r>
      <w:fldSimple w:instr=" STYLEREF 1 \s ">
        <w:r w:rsidR="00E77DDC">
          <w:rPr>
            <w:noProof/>
          </w:rPr>
          <w:t>4</w:t>
        </w:r>
      </w:fldSimple>
      <w:r w:rsidR="00600106">
        <w:t>.</w:t>
      </w:r>
      <w:fldSimple w:instr=" SEQ Rys. \* ARABIC \s 1 ">
        <w:r w:rsidR="00E77DDC">
          <w:rPr>
            <w:noProof/>
          </w:rPr>
          <w:t>2</w:t>
        </w:r>
      </w:fldSimple>
      <w:r>
        <w:t xml:space="preserve"> Przypadki użycia - administrator systemu</w:t>
      </w:r>
      <w:bookmarkEnd w:id="68"/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69" w:name="_Toc448683409"/>
      <w:r>
        <w:lastRenderedPageBreak/>
        <w:t>Przypadki użycia - dron</w:t>
      </w:r>
      <w:bookmarkEnd w:id="69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2879425" cy="2285187"/>
            <wp:effectExtent l="19050" t="0" r="0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02" cy="228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bookmarkStart w:id="70" w:name="_Toc448663264"/>
      <w:r>
        <w:t xml:space="preserve">Rys. </w:t>
      </w:r>
      <w:fldSimple w:instr=" STYLEREF 1 \s ">
        <w:r w:rsidR="00E77DDC">
          <w:rPr>
            <w:noProof/>
          </w:rPr>
          <w:t>4</w:t>
        </w:r>
      </w:fldSimple>
      <w:r w:rsidR="00600106">
        <w:t>.</w:t>
      </w:r>
      <w:fldSimple w:instr=" SEQ Rys. \* ARABIC \s 1 ">
        <w:r w:rsidR="00E77DDC">
          <w:rPr>
            <w:noProof/>
          </w:rPr>
          <w:t>3</w:t>
        </w:r>
      </w:fldSimple>
      <w:r>
        <w:t xml:space="preserve"> Przypadki użycia - dron</w:t>
      </w:r>
      <w:bookmarkEnd w:id="70"/>
    </w:p>
    <w:p w:rsidR="00894A15" w:rsidRDefault="00894A15" w:rsidP="005128D9"/>
    <w:p w:rsidR="00894A15" w:rsidRDefault="00531DF3" w:rsidP="003E5FF5">
      <w:pPr>
        <w:pStyle w:val="Nagwek4"/>
      </w:pPr>
      <w:bookmarkStart w:id="71" w:name="_Toc448683410"/>
      <w:r>
        <w:t>Scenariusz przypadku użycia - Z</w:t>
      </w:r>
      <w:r w:rsidR="00E23304">
        <w:t>mień położenie</w:t>
      </w:r>
      <w:bookmarkEnd w:id="71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  <w:r>
              <w:rPr>
                <w:szCs w:val="20"/>
              </w:rPr>
              <w:t>Zmień położenie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Dron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1. </w:t>
            </w:r>
            <w:r>
              <w:rPr>
                <w:szCs w:val="20"/>
              </w:rPr>
              <w:t>Dron zmienia swoje położ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nie</w:t>
            </w: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3E5FF5" w:rsidRPr="00E40251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</w:t>
            </w:r>
            <w:r>
              <w:rPr>
                <w:szCs w:val="20"/>
              </w:rPr>
              <w:t xml:space="preserve"> System rejestruje zmianę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Default="003E5FF5" w:rsidP="003E5FF5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>
              <w:rPr>
                <w:szCs w:val="20"/>
              </w:rPr>
              <w:t xml:space="preserve">3. System analizuje nowe dane geolokalizacyjne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Pr="00E40251" w:rsidRDefault="003E5FF5" w:rsidP="003E5FF5">
            <w:pPr>
              <w:rPr>
                <w:szCs w:val="20"/>
              </w:rPr>
            </w:pP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</w:t>
            </w:r>
            <w:r>
              <w:rPr>
                <w:szCs w:val="20"/>
              </w:rPr>
              <w:t xml:space="preserve">Aplikacja </w:t>
            </w:r>
            <w:proofErr w:type="spellStart"/>
            <w:r>
              <w:rPr>
                <w:szCs w:val="20"/>
              </w:rPr>
              <w:t>geolokalizująca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została aktywowana przez administratora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</w:tr>
      <w:tr w:rsidR="003E5FF5" w:rsidTr="003E5FF5">
        <w:trPr>
          <w:trHeight w:val="127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rPr>
                <w:szCs w:val="20"/>
              </w:rPr>
            </w:pPr>
          </w:p>
          <w:p w:rsidR="003E5FF5" w:rsidRP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Dane dotyczącej nowego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zostały zarej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strowane w systemie</w:t>
            </w:r>
          </w:p>
        </w:tc>
      </w:tr>
      <w:tr w:rsidR="003E5FF5" w:rsidTr="00890702">
        <w:trPr>
          <w:trHeight w:val="384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  <w:p w:rsid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System powinien rejestrować zmiany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 dokładnością do 2m</w:t>
            </w:r>
          </w:p>
          <w:p w:rsidR="003E5FF5" w:rsidRPr="0086680C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5128D9" w:rsidRDefault="005128D9" w:rsidP="005128D9">
      <w:pPr>
        <w:pStyle w:val="Nagwek3"/>
      </w:pPr>
      <w:bookmarkStart w:id="72" w:name="_Toc448683411"/>
      <w:r>
        <w:lastRenderedPageBreak/>
        <w:t>Przypadki użycia - użytkownik aplikacji wizualizującej</w:t>
      </w:r>
      <w:bookmarkEnd w:id="72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bookmarkStart w:id="73" w:name="_Toc448663265"/>
      <w:r>
        <w:t xml:space="preserve">Rys. </w:t>
      </w:r>
      <w:fldSimple w:instr=" STYLEREF 1 \s ">
        <w:r w:rsidR="00E77DDC">
          <w:rPr>
            <w:noProof/>
          </w:rPr>
          <w:t>4</w:t>
        </w:r>
      </w:fldSimple>
      <w:r w:rsidR="00600106">
        <w:t>.</w:t>
      </w:r>
      <w:fldSimple w:instr=" SEQ Rys. \* ARABIC \s 1 ">
        <w:r w:rsidR="00E77DDC">
          <w:rPr>
            <w:noProof/>
          </w:rPr>
          <w:t>4</w:t>
        </w:r>
      </w:fldSimple>
      <w:r>
        <w:t xml:space="preserve"> Przypadki użycia - użytkownik aplikacji wizualizującej</w:t>
      </w:r>
      <w:bookmarkEnd w:id="73"/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74" w:name="_Toc448683412"/>
      <w:r>
        <w:lastRenderedPageBreak/>
        <w:t xml:space="preserve">Scenariusz przypadku użycia </w:t>
      </w:r>
      <w:r w:rsidR="00894A15">
        <w:t>- Załóż konto</w:t>
      </w:r>
      <w:bookmarkEnd w:id="74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Zarejestruj się w systemie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</w:t>
            </w:r>
          </w:p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Administrator systemu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1. Użytkownik aplikacji wizualizuj</w:t>
            </w:r>
            <w:r w:rsidRPr="00D1331F">
              <w:rPr>
                <w:sz w:val="22"/>
                <w:szCs w:val="22"/>
              </w:rPr>
              <w:t>ą</w:t>
            </w:r>
            <w:r w:rsidRPr="00D1331F">
              <w:rPr>
                <w:sz w:val="22"/>
                <w:szCs w:val="22"/>
              </w:rPr>
              <w:t>cej aktywuje funkcję "Zarejestruj się w systemie" w swoim panelu aplik</w:t>
            </w:r>
            <w:r w:rsidRPr="00D1331F">
              <w:rPr>
                <w:sz w:val="22"/>
                <w:szCs w:val="22"/>
              </w:rPr>
              <w:t>a</w:t>
            </w:r>
            <w:r w:rsidRPr="00D1331F">
              <w:rPr>
                <w:sz w:val="22"/>
                <w:szCs w:val="22"/>
              </w:rPr>
              <w:t>cji.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 xml:space="preserve">  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3. Użytkownik wypełnia formularz uzupełniając wszystkie wymagane dane i wysyła wypełniony formularz do systemu.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D1331F" w:rsidRPr="00D1331F" w:rsidRDefault="00D1331F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6. Administrator systemu analizuje informacje zawarte w formularzy po czym zatwierdza lub odrzuca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2. System wyświetla w odpowiedzi stosowny fo</w:t>
            </w:r>
            <w:r w:rsidRPr="00D1331F">
              <w:rPr>
                <w:sz w:val="22"/>
                <w:szCs w:val="22"/>
              </w:rPr>
              <w:t>r</w:t>
            </w:r>
            <w:r w:rsidRPr="00D1331F">
              <w:rPr>
                <w:sz w:val="22"/>
                <w:szCs w:val="22"/>
              </w:rPr>
              <w:t>mularz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4.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kowniku o przyjęciu zgł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szenia rejestracji i inform</w:t>
            </w:r>
            <w:r w:rsidRPr="00D1331F">
              <w:rPr>
                <w:sz w:val="22"/>
                <w:szCs w:val="22"/>
              </w:rPr>
              <w:t>u</w:t>
            </w:r>
            <w:r w:rsidRPr="00D1331F">
              <w:rPr>
                <w:sz w:val="22"/>
                <w:szCs w:val="22"/>
              </w:rPr>
              <w:t>je, że konto oczekuje na zatwierdzenie przez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5. System informuje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 o nowym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sku rejestracyjnym.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7.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kownika aplikacji wizual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zującej mailowo o pow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dzeniu lub niepowodzeniu rejestracji.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Administrator systemu jest zalogowany do aplikacji administracy</w:t>
            </w:r>
            <w:r w:rsidRPr="00D1331F">
              <w:rPr>
                <w:sz w:val="22"/>
                <w:szCs w:val="22"/>
              </w:rPr>
              <w:t>j</w:t>
            </w:r>
            <w:r w:rsidRPr="00D1331F">
              <w:rPr>
                <w:sz w:val="22"/>
                <w:szCs w:val="22"/>
              </w:rPr>
              <w:t>nej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potwierdz</w:t>
            </w:r>
            <w:r w:rsidRPr="00D1331F">
              <w:rPr>
                <w:rFonts w:ascii="Times New Roman" w:hAnsi="Times New Roman"/>
              </w:rPr>
              <w:t>e</w:t>
            </w:r>
            <w:r w:rsidRPr="00D1331F">
              <w:rPr>
                <w:rFonts w:ascii="Times New Roman" w:hAnsi="Times New Roman"/>
              </w:rPr>
              <w:t>nie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lub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informację o niepowodzeniu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jc w:val="center"/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-</w:t>
            </w:r>
          </w:p>
        </w:tc>
      </w:tr>
    </w:tbl>
    <w:p w:rsidR="00894A15" w:rsidRDefault="00531DF3" w:rsidP="00894A15">
      <w:pPr>
        <w:pStyle w:val="Nagwek4"/>
      </w:pPr>
      <w:bookmarkStart w:id="75" w:name="_Toc448683413"/>
      <w:r>
        <w:lastRenderedPageBreak/>
        <w:t xml:space="preserve">Scenariusz przypadku użycia </w:t>
      </w:r>
      <w:r w:rsidR="00894A15">
        <w:t>- Zaloguj się</w:t>
      </w:r>
      <w:bookmarkEnd w:id="75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Zaloguj się w systemie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wprowadza w wyznaczone miejsca dane uwierzytelniające w postaci </w:t>
            </w:r>
            <w:proofErr w:type="spellStart"/>
            <w:r w:rsidRPr="0086680C">
              <w:rPr>
                <w:szCs w:val="20"/>
              </w:rPr>
              <w:t>loginu</w:t>
            </w:r>
            <w:proofErr w:type="spellEnd"/>
            <w:r w:rsidRPr="0086680C">
              <w:rPr>
                <w:szCs w:val="20"/>
              </w:rPr>
              <w:t xml:space="preserve"> i hasła.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Default="000A18D5" w:rsidP="009A125B">
            <w:pPr>
              <w:rPr>
                <w:szCs w:val="20"/>
              </w:rPr>
            </w:pPr>
          </w:p>
          <w:p w:rsidR="009A125B" w:rsidRDefault="009A125B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sprawdza p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prawność wprowadzonych danych oraz czy dane ko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to jest aktywne. W prz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padku powodzenia oper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 przenosi użytkownika do głównego widoku. W przypadku niepowodzenia informuje o tym użytko</w:t>
            </w:r>
            <w:r>
              <w:rPr>
                <w:szCs w:val="20"/>
              </w:rPr>
              <w:t>w</w:t>
            </w:r>
            <w:r>
              <w:rPr>
                <w:szCs w:val="20"/>
              </w:rPr>
              <w:t>nika poprzez odpowiedni komunikat.</w:t>
            </w:r>
          </w:p>
          <w:p w:rsidR="000A18D5" w:rsidRPr="00E40251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Użytkownik aplikacji wizualizującej jest zarejestrowany w systemie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Konto użytkownika zostało aktywowane przez administr</w:t>
            </w:r>
            <w:r w:rsidRPr="0086680C">
              <w:rPr>
                <w:szCs w:val="20"/>
              </w:rPr>
              <w:t>a</w:t>
            </w:r>
            <w:r w:rsidRPr="0086680C">
              <w:rPr>
                <w:szCs w:val="20"/>
              </w:rPr>
              <w:t>tora systemu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został uwierzytelniony i przeniesiony do widoku głównego aplikacji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  <w:r w:rsidRPr="0086680C">
              <w:rPr>
                <w:szCs w:val="20"/>
              </w:rPr>
              <w:t>lub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otrzymał informację o niepowodzeniu operacji logowania.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Komunikat o niepowodzeniu operacji logowania zawiera dane dotyczące powodu niepowodzenia: złe dane uwi</w:t>
            </w:r>
            <w:r w:rsidRPr="0086680C">
              <w:rPr>
                <w:szCs w:val="20"/>
              </w:rPr>
              <w:t>e</w:t>
            </w:r>
            <w:r w:rsidRPr="0086680C">
              <w:rPr>
                <w:szCs w:val="20"/>
              </w:rPr>
              <w:t xml:space="preserve">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76" w:name="_Toc448683414"/>
      <w:r>
        <w:lastRenderedPageBreak/>
        <w:t xml:space="preserve">Scenariusz przypadku użycia </w:t>
      </w:r>
      <w:r w:rsidR="00894A15">
        <w:t>- Oglądaj wizualizację</w:t>
      </w:r>
      <w:bookmarkEnd w:id="76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wizualizacja.</w:t>
            </w: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na ekranie widok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EE4D18">
            <w:pPr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</w:t>
            </w:r>
            <w:r>
              <w:rPr>
                <w:szCs w:val="20"/>
              </w:rPr>
              <w:t>plikacji wizualizującej został przeniesiony do widoku wizualizacji</w:t>
            </w:r>
          </w:p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77" w:name="_Toc448683415"/>
      <w:r>
        <w:lastRenderedPageBreak/>
        <w:t xml:space="preserve">Scenariusz przypadku użycia </w:t>
      </w:r>
      <w:r w:rsidR="00894A15">
        <w:t>- Edytuj preferencje wizualizacji</w:t>
      </w:r>
      <w:bookmarkEnd w:id="77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Wprowadzone przez użytkownika zmiany dot. preferencji wizualizacji zostały zapisane w systemie</w:t>
            </w:r>
          </w:p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System powinien umożliwić zmianę preferencji dotycz</w:t>
            </w:r>
            <w:r>
              <w:rPr>
                <w:szCs w:val="20"/>
              </w:rPr>
              <w:t>ą</w:t>
            </w:r>
            <w:r>
              <w:rPr>
                <w:szCs w:val="20"/>
              </w:rPr>
              <w:t>cych: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śledzonego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pokazanych na mapie,</w:t>
            </w:r>
          </w:p>
          <w:p w:rsidR="00C3749F" w:rsidRPr="0086680C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do wizualizacji obszaru przeszukanego </w:t>
            </w: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78" w:name="_Toc448683416"/>
      <w:r>
        <w:lastRenderedPageBreak/>
        <w:t xml:space="preserve">Scenariusz przypadku użycia </w:t>
      </w:r>
      <w:r w:rsidR="00894A15">
        <w:t>- Oglądaj symulację</w:t>
      </w:r>
      <w:bookmarkEnd w:id="78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86680C" w:rsidRDefault="00C3749F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Pr="0086680C" w:rsidRDefault="00C3749F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"Symulacja".</w:t>
            </w:r>
            <w:r w:rsidRPr="0086680C">
              <w:rPr>
                <w:szCs w:val="20"/>
              </w:rPr>
              <w:t xml:space="preserve">  </w:t>
            </w:r>
          </w:p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3. Użytkownik uruchamia s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mulację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4. Użytkownik ogląda symul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Po zakończeniu symulacji użytkownik wyłącza tryb sym</w:t>
            </w:r>
            <w:r>
              <w:rPr>
                <w:szCs w:val="20"/>
              </w:rPr>
              <w:t>u</w:t>
            </w:r>
            <w:r>
              <w:rPr>
                <w:szCs w:val="20"/>
              </w:rPr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"Symulacja"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4. System rozpoczyna symulację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"Symulacja"</w:t>
            </w:r>
          </w:p>
          <w:p w:rsidR="00C3749F" w:rsidRPr="00E40251" w:rsidRDefault="00C3749F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Użytkownik powinien dodatkowo mieć możliwość prz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rwania i wznowienia symulacji w dowolnym momencie oraz jej zrestartowania po zakończeniu</w:t>
            </w:r>
            <w:r w:rsidR="00EE4D18" w:rsidRPr="0086680C">
              <w:rPr>
                <w:szCs w:val="20"/>
              </w:rPr>
              <w:t xml:space="preserve"> </w:t>
            </w: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79" w:name="_Toc448683417"/>
      <w:r>
        <w:lastRenderedPageBreak/>
        <w:t xml:space="preserve">Scenariusz przypadku użycia </w:t>
      </w:r>
      <w:r w:rsidR="00D6662B">
        <w:t>- Przeglądaj historię wizualizacji</w:t>
      </w:r>
      <w:bookmarkEnd w:id="79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3. Użytkownik wybiera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D6662B" w:rsidRPr="0086680C" w:rsidRDefault="00890702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Lista dostępnych sesji powinna zawierać informacje o tym kiedy sesja została rozpoczęta i kiedy się zakończyła</w:t>
            </w:r>
            <w:r w:rsidR="00D6662B" w:rsidRPr="0086680C">
              <w:rPr>
                <w:szCs w:val="20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80" w:name="_Toc448683418"/>
      <w:r>
        <w:lastRenderedPageBreak/>
        <w:t>Projekt systemu</w:t>
      </w:r>
      <w:bookmarkEnd w:id="80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>Kolejną fazą po analizie 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</w:t>
      </w:r>
      <w:r w:rsidRPr="0035099E">
        <w:t>ł</w:t>
      </w:r>
      <w:r w:rsidRPr="0035099E">
        <w:t>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</w:t>
      </w:r>
      <w:r w:rsidRPr="0035099E">
        <w:t>u</w:t>
      </w:r>
      <w:r w:rsidRPr="0035099E">
        <w:t>racji sprzętow</w:t>
      </w:r>
      <w:r w:rsidR="00D10EA6" w:rsidRPr="0035099E">
        <w:t>ej oraz sposobach jego realizacji. W efekcie w trakcie tego etapu powstają: m</w:t>
      </w:r>
      <w:r w:rsidR="00D10EA6" w:rsidRPr="0035099E">
        <w:t>o</w:t>
      </w:r>
      <w:r w:rsidR="00D10EA6" w:rsidRPr="0035099E">
        <w:t xml:space="preserve">dele struktury, opisujące statyczną budowę systemu oraz modele zachowania,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FE6CC6" w:rsidRDefault="00FE6CC6" w:rsidP="00FE6CC6">
      <w:pPr>
        <w:spacing w:line="360" w:lineRule="auto"/>
      </w:pPr>
    </w:p>
    <w:p w:rsidR="00FE6CC6" w:rsidRPr="00FE6CC6" w:rsidRDefault="00FE6CC6" w:rsidP="00FE6CC6">
      <w:pPr>
        <w:spacing w:line="360" w:lineRule="auto"/>
      </w:pPr>
      <w:r>
        <w:tab/>
        <w:t>Wszystkie diagramy zawarte w tym rozdziale zostały dodatkowo dołączone jako z</w:t>
      </w:r>
      <w:r>
        <w:t>a</w:t>
      </w:r>
      <w:r>
        <w:t>łączniki o lepszej czytelności.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81" w:name="_Toc448683419"/>
      <w:r>
        <w:lastRenderedPageBreak/>
        <w:t>Diagram komponentów</w:t>
      </w:r>
      <w:bookmarkEnd w:id="81"/>
    </w:p>
    <w:p w:rsidR="00410D8B" w:rsidRDefault="00410D8B" w:rsidP="00410D8B">
      <w:r>
        <w:tab/>
      </w:r>
    </w:p>
    <w:p w:rsidR="00410D8B" w:rsidRP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 szczegółami implementacyjnymi.  [38]</w:t>
      </w:r>
    </w:p>
    <w:p w:rsidR="00412078" w:rsidRDefault="00412078" w:rsidP="0041207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143764" cy="4994694"/>
            <wp:effectExtent l="19050" t="0" r="9386" b="0"/>
            <wp:docPr id="1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64" cy="499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156" w:rsidRDefault="00412078" w:rsidP="00412078">
      <w:pPr>
        <w:pStyle w:val="Legenda"/>
        <w:jc w:val="center"/>
      </w:pPr>
      <w:bookmarkStart w:id="82" w:name="_Toc448663266"/>
      <w:r>
        <w:t xml:space="preserve">Rys. </w:t>
      </w:r>
      <w:fldSimple w:instr=" STYLEREF 1 \s ">
        <w:r w:rsidR="00E77DDC">
          <w:rPr>
            <w:noProof/>
          </w:rPr>
          <w:t>5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>
        <w:t xml:space="preserve"> Diagram komponentów</w:t>
      </w:r>
      <w:bookmarkEnd w:id="82"/>
    </w:p>
    <w:p w:rsidR="00481FB8" w:rsidRDefault="00481FB8" w:rsidP="008A1084">
      <w:pPr>
        <w:spacing w:line="360" w:lineRule="auto"/>
      </w:pPr>
    </w:p>
    <w:p w:rsidR="00FE6CC6" w:rsidRPr="008A1084" w:rsidRDefault="00FE6CC6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</w:t>
      </w:r>
      <w:r w:rsidR="00873D7A" w:rsidRPr="00A30B0E">
        <w:rPr>
          <w:rFonts w:ascii="Times New Roman" w:hAnsi="Times New Roman"/>
          <w:b/>
          <w:sz w:val="24"/>
          <w:szCs w:val="24"/>
        </w:rPr>
        <w:t>ron-serwer</w:t>
      </w:r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873D7A" w:rsidRPr="008A1084">
        <w:rPr>
          <w:rFonts w:ascii="Times New Roman" w:hAnsi="Times New Roman"/>
          <w:sz w:val="24"/>
          <w:szCs w:val="24"/>
        </w:rPr>
        <w:t xml:space="preserve"> - Aplikacja zbierająca dane geolokalizacyjne i wysyłające je do serwera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</w:t>
      </w:r>
      <w:proofErr w:type="spellStart"/>
      <w:r w:rsidRPr="008A1084">
        <w:rPr>
          <w:rFonts w:ascii="Times New Roman" w:hAnsi="Times New Roman"/>
          <w:sz w:val="24"/>
          <w:szCs w:val="24"/>
        </w:rPr>
        <w:t>przeszukn</w:t>
      </w:r>
      <w:r w:rsidRPr="008A1084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ego</w:t>
      </w:r>
      <w:proofErr w:type="spellEnd"/>
    </w:p>
    <w:p w:rsidR="00873D7A" w:rsidRDefault="00873D7A" w:rsidP="007650FC">
      <w:pPr>
        <w:spacing w:line="360" w:lineRule="auto"/>
      </w:pPr>
    </w:p>
    <w:p w:rsidR="00481FB8" w:rsidRDefault="00873D7A" w:rsidP="00873D7A">
      <w:pPr>
        <w:pStyle w:val="Nagwek2"/>
      </w:pPr>
      <w:bookmarkStart w:id="83" w:name="_Toc448683420"/>
      <w:r>
        <w:lastRenderedPageBreak/>
        <w:t>Diagramy klas</w:t>
      </w:r>
      <w:bookmarkEnd w:id="83"/>
    </w:p>
    <w:p w:rsidR="00481FB8" w:rsidRDefault="00481FB8" w:rsidP="007650FC">
      <w:pPr>
        <w:spacing w:line="360" w:lineRule="auto"/>
      </w:pPr>
    </w:p>
    <w:p w:rsidR="00266278" w:rsidRDefault="00266278" w:rsidP="007650FC">
      <w:pPr>
        <w:spacing w:line="360" w:lineRule="auto"/>
      </w:pPr>
      <w:r>
        <w:tab/>
        <w:t>Diagram klas jest statycznym diagramem strukturalnym. Przedstawia strukturę syst</w:t>
      </w:r>
      <w:r>
        <w:t>e</w:t>
      </w:r>
      <w:r>
        <w:t xml:space="preserve">mu w modelu obiektowym przez ilustrację struktury klas i zależności między nimi. </w:t>
      </w:r>
    </w:p>
    <w:p w:rsidR="00266278" w:rsidRPr="0088170C" w:rsidRDefault="00266278" w:rsidP="007650FC">
      <w:pPr>
        <w:spacing w:line="360" w:lineRule="auto"/>
        <w:rPr>
          <w:vertAlign w:val="subscript"/>
        </w:rPr>
      </w:pPr>
      <w:r>
        <w:tab/>
        <w:t>Ze względu na skomplikowaną budowę systemu diagramy klas, dołączone do pracy, zostały ograniczone do przedstawienia zależności między klasami, bez opisu ich wewnętrznej struktury takiej jak lista atrybutów, czy metod. Dodatkowo</w:t>
      </w:r>
      <w:r w:rsidR="0088170C">
        <w:t>, w celu poprawienia czytelności diagramów,</w:t>
      </w:r>
      <w:r>
        <w:t xml:space="preserve"> klasy zostały podzielone na mniejsze logiczne </w:t>
      </w:r>
      <w:r w:rsidR="0088170C">
        <w:t>grupy</w:t>
      </w:r>
      <w:r>
        <w:t xml:space="preserve">, </w:t>
      </w:r>
      <w:r w:rsidR="0088170C">
        <w:t>takie jak klasy odpowiad</w:t>
      </w:r>
      <w:r w:rsidR="0088170C">
        <w:t>a</w:t>
      </w:r>
      <w:r w:rsidR="0088170C">
        <w:t>jących</w:t>
      </w:r>
      <w:r>
        <w:t xml:space="preserve"> za logikę biznesową, czy klasy reprezentujące obiekty bazoda</w:t>
      </w:r>
      <w:r w:rsidR="0088170C">
        <w:t>nowe, a powiązanie mi</w:t>
      </w:r>
      <w:r w:rsidR="0088170C">
        <w:t>ę</w:t>
      </w:r>
      <w:r w:rsidR="0088170C">
        <w:t>dzy klasami z różnych grup zostało przedstawione jako powiązanie między całymi grupami tzn. "Klasy logiki biznesowej wykorzystują klasy z modelu domenowego oraz z modelu b</w:t>
      </w:r>
      <w:r w:rsidR="0088170C">
        <w:t>a</w:t>
      </w:r>
      <w:r w:rsidR="0088170C">
        <w:t>zodanowego".</w:t>
      </w:r>
    </w:p>
    <w:p w:rsidR="00266278" w:rsidRDefault="0026627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84" w:name="_Toc448683421"/>
      <w:r>
        <w:t>Diagram klas części serwerowej</w:t>
      </w:r>
      <w:bookmarkEnd w:id="84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 xml:space="preserve">Diagram klas części serwerowej ze względu na </w:t>
      </w:r>
      <w:r w:rsidR="0088170C">
        <w:t>duży</w:t>
      </w:r>
      <w:r w:rsidR="00D13AB8">
        <w:t xml:space="preserve"> rozmia</w:t>
      </w:r>
      <w:r w:rsidR="0088170C">
        <w:t xml:space="preserve">r </w:t>
      </w:r>
      <w:r w:rsidR="00D13AB8">
        <w:t>został dołączony do pr</w:t>
      </w:r>
      <w:r w:rsidR="00D13AB8">
        <w:t>a</w:t>
      </w:r>
      <w:r w:rsidR="00D13AB8">
        <w:t>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85" w:name="_Toc448683422"/>
      <w:r>
        <w:t>Diagram klas aplikacji klienckiej</w:t>
      </w:r>
      <w:bookmarkEnd w:id="85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</w:t>
      </w:r>
      <w:r w:rsidR="0088170C">
        <w:t>duży rozmiar</w:t>
      </w:r>
      <w:r w:rsidR="00D13AB8">
        <w:t xml:space="preserve"> został dołączony do pracy jako załącznik nr 2.</w:t>
      </w:r>
    </w:p>
    <w:p w:rsidR="00E57E16" w:rsidRDefault="00E57E16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88170C" w:rsidP="003E7149">
      <w:pPr>
        <w:pStyle w:val="Nagwek2"/>
        <w:spacing w:line="360" w:lineRule="auto"/>
      </w:pPr>
      <w:bookmarkStart w:id="86" w:name="_Toc448683423"/>
      <w:r>
        <w:lastRenderedPageBreak/>
        <w:t>Diagram związków encji</w:t>
      </w:r>
      <w:bookmarkEnd w:id="86"/>
    </w:p>
    <w:p w:rsidR="0088170C" w:rsidRDefault="0088170C" w:rsidP="0088170C"/>
    <w:p w:rsidR="00CD0ACA" w:rsidRDefault="0088170C" w:rsidP="00CD0ACA">
      <w:r>
        <w:tab/>
        <w:t>Jest to rodzaj diagramu, przedstawiającego związki pomiędzy encjami, opisujący ko</w:t>
      </w:r>
      <w:r>
        <w:t>n</w:t>
      </w:r>
      <w:r>
        <w:t>ceptualny model danych używanych w systemie informatycznym.</w:t>
      </w:r>
    </w:p>
    <w:p w:rsidR="0088170C" w:rsidRPr="00CD0ACA" w:rsidRDefault="0088170C" w:rsidP="00CD0ACA"/>
    <w:p w:rsidR="00FE09E9" w:rsidRDefault="00023776" w:rsidP="00CD0ACA">
      <w:pPr>
        <w:jc w:val="center"/>
      </w:pPr>
      <w:r>
        <w:pict>
          <v:group id="_x0000_s1100" editas="canvas" style="width:453.95pt;height:595.3pt;mso-position-horizontal-relative:char;mso-position-vertical-relative:line" coordsize="9079,11906">
            <o:lock v:ext="edit" aspectratio="t"/>
            <v:shape id="_x0000_s1099" type="#_x0000_t75" style="position:absolute;width:9079;height:11906" o:preferrelative="f">
              <v:fill o:detectmouseclick="t"/>
              <v:path o:extrusionok="t" o:connecttype="none"/>
              <o:lock v:ext="edit" text="t"/>
            </v:shape>
            <v:shape id="_x0000_s1101" type="#_x0000_t75" style="position:absolute;width:8203;height:11906">
              <v:imagedata r:id="rId24" o:title=""/>
            </v:shape>
            <w10:wrap type="none"/>
            <w10:anchorlock/>
          </v:group>
        </w:pict>
      </w:r>
    </w:p>
    <w:p w:rsidR="0088170C" w:rsidRDefault="0088170C" w:rsidP="00CD0ACA">
      <w:pPr>
        <w:jc w:val="center"/>
      </w:pPr>
    </w:p>
    <w:p w:rsidR="00E57E16" w:rsidRDefault="00E57E16" w:rsidP="007650FC">
      <w:pPr>
        <w:pStyle w:val="Nagwek2"/>
        <w:spacing w:line="360" w:lineRule="auto"/>
      </w:pPr>
      <w:bookmarkStart w:id="87" w:name="_Toc448683424"/>
      <w:r>
        <w:lastRenderedPageBreak/>
        <w:t>Diagramy aktywności</w:t>
      </w:r>
      <w:bookmarkEnd w:id="87"/>
    </w:p>
    <w:p w:rsidR="00FE6CC6" w:rsidRDefault="00FE6CC6" w:rsidP="007C381B"/>
    <w:p w:rsidR="007C381B" w:rsidRPr="008B0F8E" w:rsidRDefault="007C381B" w:rsidP="007C381B">
      <w:pPr>
        <w:pStyle w:val="Nagwek3"/>
      </w:pPr>
      <w:bookmarkStart w:id="88" w:name="_Toc448683425"/>
      <w:r>
        <w:t>Diagram aktywności - Dron - Zmień położenie</w:t>
      </w:r>
      <w:bookmarkEnd w:id="88"/>
    </w:p>
    <w:p w:rsidR="00AA6BEE" w:rsidRDefault="00AA6BEE" w:rsidP="007C381B">
      <w:pPr>
        <w:rPr>
          <w:b/>
          <w:noProof/>
        </w:rPr>
      </w:pPr>
    </w:p>
    <w:p w:rsidR="00AA6BEE" w:rsidRDefault="00023776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505.3pt;height:566.95pt;mso-position-horizontal-relative:char;mso-position-vertical-relative:line" coordsize="10106,11339">
            <o:lock v:ext="edit" aspectratio="t"/>
            <v:shape id="_x0000_s1029" type="#_x0000_t75" style="position:absolute;width:10106;height:11339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10106;height:11339">
              <v:imagedata r:id="rId25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7C381B" w:rsidRDefault="007C381B" w:rsidP="007C381B">
      <w:pPr>
        <w:pStyle w:val="Nagwek3"/>
      </w:pPr>
      <w:bookmarkStart w:id="89" w:name="_Toc448683426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89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264880" cy="6840000"/>
            <wp:effectExtent l="19050" t="0" r="2570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88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90" w:name="_Toc448683427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90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91" w:name="_Toc448683428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91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410645" cy="6840000"/>
            <wp:effectExtent l="19050" t="0" r="9205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45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92" w:name="_Toc448683429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92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93" w:name="_Toc448683430"/>
      <w:r>
        <w:lastRenderedPageBreak/>
        <w:t>Diagramy sekwencji</w:t>
      </w:r>
      <w:bookmarkEnd w:id="93"/>
    </w:p>
    <w:p w:rsidR="00E15754" w:rsidRPr="00E15754" w:rsidRDefault="00E15754" w:rsidP="00E15754"/>
    <w:p w:rsidR="00CD0ACA" w:rsidRDefault="00B60C13" w:rsidP="00B60C13">
      <w:pPr>
        <w:pStyle w:val="Nagwek3"/>
      </w:pPr>
      <w:bookmarkStart w:id="94" w:name="_Toc448683431"/>
      <w:r>
        <w:t xml:space="preserve">Diagram sekwencji - </w:t>
      </w:r>
      <w:proofErr w:type="spellStart"/>
      <w:r w:rsidR="00DF4CF1">
        <w:t>Dron</w:t>
      </w:r>
      <w:r>
        <w:t>Tracker</w:t>
      </w:r>
      <w:proofErr w:type="spellEnd"/>
      <w:r>
        <w:t xml:space="preserve"> - Zmiana położenia</w:t>
      </w:r>
      <w:bookmarkEnd w:id="94"/>
    </w:p>
    <w:p w:rsidR="00C11D8C" w:rsidRPr="00C11D8C" w:rsidRDefault="00C11D8C" w:rsidP="00C11D8C"/>
    <w:p w:rsidR="00C11D8C" w:rsidRDefault="00023776" w:rsidP="00C11D8C">
      <w:pPr>
        <w:jc w:val="center"/>
      </w:pPr>
      <w:r>
        <w:pict>
          <v:group id="_x0000_s1090" editas="canvas" style="width:500.35pt;height:566.95pt;mso-position-horizontal-relative:char;mso-position-vertical-relative:line" coordsize="10007,11339">
            <o:lock v:ext="edit" aspectratio="t"/>
            <v:shape id="_x0000_s1089" type="#_x0000_t75" style="position:absolute;width:10007;height:11339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10007;height:11339">
              <v:imagedata r:id="rId30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D87FF6" w:rsidRDefault="00B60C13" w:rsidP="00D87FF6">
      <w:pPr>
        <w:pStyle w:val="Nagwek3"/>
      </w:pPr>
      <w:bookmarkStart w:id="95" w:name="_Toc448683432"/>
      <w:r>
        <w:lastRenderedPageBreak/>
        <w:t xml:space="preserve">Diagram sekwencji - Dron-serwer - Nowa wiadomość od </w:t>
      </w:r>
      <w:proofErr w:type="spellStart"/>
      <w:r w:rsidR="00DF4CF1">
        <w:t>Dro</w:t>
      </w:r>
      <w:r w:rsidR="00DF4CF1">
        <w:t>n</w:t>
      </w:r>
      <w:r>
        <w:t>Tracker'a</w:t>
      </w:r>
      <w:bookmarkEnd w:id="95"/>
      <w:proofErr w:type="spellEnd"/>
    </w:p>
    <w:p w:rsidR="000424C3" w:rsidRPr="000424C3" w:rsidRDefault="000424C3" w:rsidP="000424C3"/>
    <w:p w:rsidR="000424C3" w:rsidRPr="00D87FF6" w:rsidRDefault="00023776" w:rsidP="00D87FF6">
      <w:r>
        <w:pict>
          <v:group id="_x0000_s1094" editas="canvas" style="width:453.35pt;height:639.45pt;mso-position-horizontal-relative:char;mso-position-vertical-relative:line" coordsize="9067,12789">
            <o:lock v:ext="edit" aspectratio="t"/>
            <v:shape id="_x0000_s1093" type="#_x0000_t75" style="position:absolute;width:9067;height:12789" o:preferrelative="f">
              <v:fill o:detectmouseclick="t"/>
              <v:path o:extrusionok="t" o:connecttype="none"/>
              <o:lock v:ext="edit" text="t"/>
            </v:shape>
            <v:shape id="_x0000_s1095" type="#_x0000_t75" style="position:absolute;width:9076;height:12798">
              <v:imagedata r:id="rId31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96" w:name="_Toc448683433"/>
      <w:r>
        <w:lastRenderedPageBreak/>
        <w:t xml:space="preserve">Diagram sekwencji - </w:t>
      </w:r>
      <w:proofErr w:type="spellStart"/>
      <w:r>
        <w:t>DronVision</w:t>
      </w:r>
      <w:proofErr w:type="spellEnd"/>
      <w:r>
        <w:t xml:space="preserve"> - Nowa wiadomość wizualizacyjna</w:t>
      </w:r>
      <w:bookmarkEnd w:id="96"/>
    </w:p>
    <w:p w:rsidR="00D87FF6" w:rsidRPr="00D87FF6" w:rsidRDefault="00D87FF6" w:rsidP="00D87FF6"/>
    <w:p w:rsidR="00C11D8C" w:rsidRDefault="00023776" w:rsidP="00FE6CC6">
      <w:r>
        <w:pict>
          <v:group id="_x0000_s1086" editas="canvas" style="width:463.65pt;height:651.95pt;mso-position-horizontal-relative:char;mso-position-vertical-relative:line" coordsize="9273,13039">
            <o:lock v:ext="edit" aspectratio="t"/>
            <v:shape id="_x0000_s1085" type="#_x0000_t75" style="position:absolute;width:9273;height:13039" o:preferrelative="f">
              <v:fill o:detectmouseclick="t"/>
              <v:path o:extrusionok="t" o:connecttype="none"/>
              <o:lock v:ext="edit" text="t"/>
            </v:shape>
            <v:shape id="_x0000_s1087" type="#_x0000_t75" style="position:absolute;width:9273;height:13039">
              <v:imagedata r:id="rId32" o:title=""/>
            </v:shape>
            <w10:wrap type="none"/>
            <w10:anchorlock/>
          </v:group>
        </w:pict>
      </w:r>
    </w:p>
    <w:p w:rsidR="00FE6CC6" w:rsidRDefault="00FE6CC6" w:rsidP="00FE6CC6"/>
    <w:p w:rsidR="00E57E16" w:rsidRDefault="00E57E16" w:rsidP="007650FC">
      <w:pPr>
        <w:pStyle w:val="Nagwek2"/>
        <w:spacing w:line="360" w:lineRule="auto"/>
      </w:pPr>
      <w:bookmarkStart w:id="97" w:name="_Toc448683434"/>
      <w:r>
        <w:t>Projekt interfejsu graficznego</w:t>
      </w:r>
      <w:r w:rsidR="00D13AB8">
        <w:t xml:space="preserve"> (GUI)</w:t>
      </w:r>
      <w:bookmarkEnd w:id="97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>Projektu interfejsu graficznego, ze względu na duże rozmiary został dołączony do pr</w:t>
      </w:r>
      <w:r w:rsidR="00D13AB8">
        <w:t>a</w:t>
      </w:r>
      <w:r w:rsidR="00D13AB8">
        <w:t>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E57E16" w:rsidRDefault="00E57E16" w:rsidP="00E17748">
      <w:pPr>
        <w:pStyle w:val="Nagwek1"/>
        <w:spacing w:line="360" w:lineRule="auto"/>
      </w:pPr>
      <w:bookmarkStart w:id="98" w:name="_Toc448683435"/>
      <w:r>
        <w:lastRenderedPageBreak/>
        <w:t>Algorytm obliczania obszaru przeszukanego</w:t>
      </w:r>
      <w:bookmarkEnd w:id="98"/>
    </w:p>
    <w:p w:rsidR="00770F4B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>
        <w:tab/>
        <w:t xml:space="preserve">Po zaprojektowaniu systemu pora na omówienie kolejnej kluczowej kwestii, czyli algorytmu, służącego do obliczaniu obszaru przeszukanego przez </w:t>
      </w:r>
      <w:proofErr w:type="spellStart"/>
      <w:r>
        <w:t>drony</w:t>
      </w:r>
      <w:proofErr w:type="spellEnd"/>
      <w:r>
        <w:t xml:space="preserve">. </w:t>
      </w:r>
    </w:p>
    <w:p w:rsidR="00770F4B" w:rsidRPr="00770F4B" w:rsidRDefault="00770F4B" w:rsidP="00E17748">
      <w:pPr>
        <w:spacing w:line="360" w:lineRule="auto"/>
      </w:pPr>
      <w:r>
        <w:tab/>
        <w:t xml:space="preserve">Obszar przeszukany jest </w:t>
      </w:r>
      <w:r w:rsidR="00A80C36">
        <w:t>rozumiany jako reprezentacja</w:t>
      </w:r>
      <w:r>
        <w:t xml:space="preserve"> terenu zarejestrowanego przez kamerę zamontowaną na dronie. Jego poprawne obliczenie jest kluczowe </w:t>
      </w:r>
      <w:r w:rsidR="00A80C36">
        <w:t xml:space="preserve">z punktu widzenia </w:t>
      </w:r>
      <w:r w:rsidR="002C0490">
        <w:t>funkcjonowania</w:t>
      </w:r>
      <w:r w:rsidR="00A80C36">
        <w:t xml:space="preserve"> systemu, biorąc pod uwagę, iż jego podsta</w:t>
      </w:r>
      <w:r w:rsidR="002C0490">
        <w:t xml:space="preserve">wowym zadaniem </w:t>
      </w:r>
      <w:r w:rsidR="00CD334A">
        <w:t>jest właś</w:t>
      </w:r>
      <w:r w:rsidR="00A80C36">
        <w:t xml:space="preserve">nie wizualizacja tego obszaru. </w:t>
      </w:r>
    </w:p>
    <w:p w:rsidR="00314377" w:rsidRPr="00314377" w:rsidRDefault="00314377" w:rsidP="00E17748">
      <w:pPr>
        <w:spacing w:line="360" w:lineRule="auto"/>
      </w:pPr>
    </w:p>
    <w:p w:rsidR="00E57E16" w:rsidRDefault="00E57E16" w:rsidP="00E17748">
      <w:pPr>
        <w:pStyle w:val="Nagwek2"/>
        <w:spacing w:line="360" w:lineRule="auto"/>
      </w:pPr>
      <w:bookmarkStart w:id="99" w:name="_Toc448683436"/>
      <w:r>
        <w:t>Założenia</w:t>
      </w:r>
      <w:bookmarkEnd w:id="99"/>
    </w:p>
    <w:p w:rsidR="00770F4B" w:rsidRPr="0021428A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 w:rsidRPr="0021428A">
        <w:tab/>
        <w:t>W pracy przyjęto pewne założenia dotyczące wymagań dla opracowywanego alg</w:t>
      </w:r>
      <w:r w:rsidRPr="0021428A">
        <w:t>o</w:t>
      </w:r>
      <w:r w:rsidRPr="0021428A">
        <w:t>rytmu:</w:t>
      </w:r>
    </w:p>
    <w:p w:rsidR="0021428A" w:rsidRPr="0021428A" w:rsidRDefault="0021428A" w:rsidP="00E17748">
      <w:pPr>
        <w:spacing w:line="360" w:lineRule="auto"/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</w:t>
      </w:r>
      <w:proofErr w:type="spellStart"/>
      <w:r w:rsidRPr="0021428A">
        <w:rPr>
          <w:rFonts w:ascii="Times New Roman" w:hAnsi="Times New Roman"/>
          <w:sz w:val="24"/>
          <w:szCs w:val="24"/>
        </w:rPr>
        <w:t>drona</w:t>
      </w:r>
      <w:proofErr w:type="spellEnd"/>
      <w:r w:rsidRPr="0021428A">
        <w:rPr>
          <w:rFonts w:ascii="Times New Roman" w:hAnsi="Times New Roman"/>
          <w:sz w:val="24"/>
          <w:szCs w:val="24"/>
        </w:rPr>
        <w:t xml:space="preserve"> oraz kąt widzenia kamery zamontowanej na dronie,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Default="0021428A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F97737" w:rsidRDefault="00F97737" w:rsidP="00F9773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Pr="00F97737" w:rsidRDefault="00F97737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</w:t>
      </w:r>
      <w:r w:rsidR="00506A22">
        <w:rPr>
          <w:rFonts w:ascii="Times New Roman" w:hAnsi="Times New Roman"/>
          <w:sz w:val="24"/>
          <w:szCs w:val="24"/>
        </w:rPr>
        <w:t>kamera rejestruje obraz o p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wierzchni kołowej, podczas, gdy w rzeczywistości matryce kamer mają kształt prost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kątny.</w:t>
      </w: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506A22" w:rsidRDefault="00506A22" w:rsidP="00E17748">
      <w:pPr>
        <w:spacing w:line="360" w:lineRule="auto"/>
      </w:pPr>
    </w:p>
    <w:p w:rsidR="00CD334A" w:rsidRPr="00314377" w:rsidRDefault="00CD334A" w:rsidP="00E17748">
      <w:pPr>
        <w:spacing w:line="360" w:lineRule="auto"/>
      </w:pPr>
    </w:p>
    <w:p w:rsidR="00CF0E2E" w:rsidRDefault="00E51DC0" w:rsidP="00E17748">
      <w:pPr>
        <w:pStyle w:val="Nagwek2"/>
        <w:spacing w:line="360" w:lineRule="auto"/>
      </w:pPr>
      <w:bookmarkStart w:id="100" w:name="_Toc448683437"/>
      <w:r>
        <w:lastRenderedPageBreak/>
        <w:t>Implementacja</w:t>
      </w:r>
      <w:bookmarkEnd w:id="100"/>
    </w:p>
    <w:p w:rsidR="002C0490" w:rsidRPr="002C0490" w:rsidRDefault="002C0490" w:rsidP="002C0490"/>
    <w:p w:rsidR="00764389" w:rsidRDefault="008716C2" w:rsidP="00E17748">
      <w:pPr>
        <w:pStyle w:val="Nagwek3"/>
        <w:spacing w:line="360" w:lineRule="auto"/>
      </w:pPr>
      <w:bookmarkStart w:id="101" w:name="_Toc448683438"/>
      <w:r>
        <w:t>Dane wejściowe</w:t>
      </w:r>
      <w:bookmarkEnd w:id="101"/>
    </w:p>
    <w:p w:rsidR="00764389" w:rsidRPr="00764389" w:rsidRDefault="00764389" w:rsidP="00E17748">
      <w:pPr>
        <w:spacing w:line="360" w:lineRule="auto"/>
      </w:pPr>
    </w:p>
    <w:p w:rsidR="00314377" w:rsidRDefault="00B9167B" w:rsidP="002C0490">
      <w:pPr>
        <w:spacing w:line="360" w:lineRule="auto"/>
      </w:pPr>
      <w:r>
        <w:tab/>
        <w:t>Do pobierania danych geolokalizacyjnych wykorzystano system nawigacji satelitarnej GPS. Zatem dane otrzymane z odbiornika</w:t>
      </w:r>
      <w:r w:rsidR="00E360B8">
        <w:t>, jak zostało to opisane w rozdziale "Dziedzina pr</w:t>
      </w:r>
      <w:r w:rsidR="00E360B8">
        <w:t>o</w:t>
      </w:r>
      <w:r w:rsidR="00E360B8">
        <w:t>blemu"</w:t>
      </w:r>
      <w:r>
        <w:t xml:space="preserve"> to szerokość i długość geograficzna odniesione do elipsoidy WGS84 oraz wysokość elipsoidalna. </w:t>
      </w:r>
    </w:p>
    <w:p w:rsidR="00B9167B" w:rsidRDefault="00B9167B" w:rsidP="002C0490">
      <w:pPr>
        <w:spacing w:line="360" w:lineRule="auto"/>
      </w:pPr>
      <w:r>
        <w:tab/>
        <w:t xml:space="preserve">Jako dane modelowe wykorzystano dane z misji SRTM, które są w postaci szerokości i długości geograficznej odniesionych do elipsoidy WGS84 oraz wysokości </w:t>
      </w:r>
      <w:proofErr w:type="spellStart"/>
      <w:r>
        <w:t>ortometrycznej</w:t>
      </w:r>
      <w:proofErr w:type="spellEnd"/>
      <w:r>
        <w:t xml:space="preserve"> odniesionej do geoidy EGM96.</w:t>
      </w:r>
    </w:p>
    <w:p w:rsidR="00B9167B" w:rsidRDefault="00B9167B" w:rsidP="002C0490">
      <w:pPr>
        <w:spacing w:line="360" w:lineRule="auto"/>
      </w:pPr>
      <w:r>
        <w:tab/>
        <w:t>Współrzędne określające szerokość i długość geograficzną z danych SRTM oraz z systemu GPS są zatem odniesione do tego samego układu odniesienia, jednak układy odni</w:t>
      </w:r>
      <w:r>
        <w:t>e</w:t>
      </w:r>
      <w:r>
        <w:t xml:space="preserve">sienia dla wysokości są różne i w celu ich </w:t>
      </w:r>
      <w:r w:rsidR="00E360B8">
        <w:t>porównania</w:t>
      </w:r>
      <w:r>
        <w:t xml:space="preserve"> należy wprowadzić</w:t>
      </w:r>
      <w:r w:rsidR="00E360B8">
        <w:t xml:space="preserve"> odpowiednie </w:t>
      </w:r>
      <w:r>
        <w:t>p</w:t>
      </w:r>
      <w:r>
        <w:t>o</w:t>
      </w:r>
      <w:r>
        <w:t>prawki.</w:t>
      </w:r>
    </w:p>
    <w:p w:rsidR="00AD102A" w:rsidRDefault="00AD102A" w:rsidP="002C0490">
      <w:pPr>
        <w:spacing w:line="360" w:lineRule="auto"/>
      </w:pPr>
      <w:r>
        <w:tab/>
      </w:r>
      <w:r w:rsidR="00E360B8">
        <w:t xml:space="preserve">W tym celu przeprowadzono eksperyment, którego głównym założeniem było </w:t>
      </w:r>
      <w:r>
        <w:t>wyzn</w:t>
      </w:r>
      <w:r>
        <w:t>a</w:t>
      </w:r>
      <w:r>
        <w:t>czenie wartości średniej undulacji dla lokalnego terenu, na</w:t>
      </w:r>
      <w:r w:rsidR="00A55455">
        <w:t xml:space="preserve"> którym był testowany system. D</w:t>
      </w:r>
      <w:r>
        <w:t>o</w:t>
      </w:r>
      <w:r>
        <w:t>konano porównania danych wysokościowych pobranych z GPS i tych z modelu SRTM</w:t>
      </w:r>
      <w:r w:rsidR="00E360B8">
        <w:t xml:space="preserve"> (</w:t>
      </w:r>
      <w:r w:rsidR="00A55455">
        <w:t xml:space="preserve">dla </w:t>
      </w:r>
      <w:r w:rsidR="00E360B8">
        <w:t>około 500 próbek)</w:t>
      </w:r>
      <w:r>
        <w:t>, a następnie obliczono średnią, maksymalną i minimalną wartość undul</w:t>
      </w:r>
      <w:r>
        <w:t>a</w:t>
      </w:r>
      <w:r>
        <w:t>cji. Wyniki obliczeń przedstawiono w tabeli.</w:t>
      </w:r>
    </w:p>
    <w:p w:rsidR="0008498D" w:rsidRDefault="0008498D" w:rsidP="0008498D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6,6m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55455" w:rsidP="00046FA9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="00AD102A"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18,2m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</w:t>
            </w:r>
            <w:r w:rsidR="003A1C3D" w:rsidRPr="00284689">
              <w:rPr>
                <w:b/>
              </w:rPr>
              <w:t>a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046FA9" w:rsidRDefault="00046FA9" w:rsidP="00046FA9">
      <w:pPr>
        <w:pStyle w:val="Legenda"/>
        <w:jc w:val="center"/>
      </w:pPr>
      <w:bookmarkStart w:id="102" w:name="_Toc448663267"/>
      <w:r>
        <w:t xml:space="preserve">Tabela </w:t>
      </w:r>
      <w:fldSimple w:instr=" SEQ Tabela \* ARABIC ">
        <w:r w:rsidR="00E77DDC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  <w:bookmarkEnd w:id="102"/>
    </w:p>
    <w:p w:rsidR="00046FA9" w:rsidRPr="00046FA9" w:rsidRDefault="00046FA9" w:rsidP="00046FA9"/>
    <w:p w:rsidR="00B9167B" w:rsidRDefault="003A1C3D" w:rsidP="00E17748">
      <w:pPr>
        <w:spacing w:line="360" w:lineRule="auto"/>
      </w:pPr>
      <w:r>
        <w:tab/>
      </w:r>
      <w:r w:rsidR="00AD102A">
        <w:t xml:space="preserve">Na podstawie tych danych wywnioskowano, iż średnio wysokości z misji SRTM są większe od wysokości GPS o 6,6m, przy czym </w:t>
      </w:r>
      <w:r w:rsidR="00764389">
        <w:t>mak</w:t>
      </w:r>
      <w:r w:rsidR="00AD102A">
        <w:t>symalny błąd dodatni to 18,2m, a maks</w:t>
      </w:r>
      <w:r w:rsidR="00AD102A">
        <w:t>y</w:t>
      </w:r>
      <w:r w:rsidR="00AD102A">
        <w:t>malny błąd ujemny to -17,2m.</w:t>
      </w:r>
    </w:p>
    <w:p w:rsidR="00AD102A" w:rsidRDefault="00AD102A" w:rsidP="00E17748">
      <w:pPr>
        <w:spacing w:line="360" w:lineRule="auto"/>
      </w:pPr>
    </w:p>
    <w:p w:rsidR="00AD102A" w:rsidRDefault="00AD102A" w:rsidP="00E17748">
      <w:pPr>
        <w:spacing w:line="360" w:lineRule="auto"/>
      </w:pPr>
      <w:r>
        <w:tab/>
        <w:t xml:space="preserve">W celu poprawy tych parametrów do danych </w:t>
      </w:r>
      <w:proofErr w:type="spellStart"/>
      <w:r>
        <w:t>GPS'owych</w:t>
      </w:r>
      <w:proofErr w:type="spellEnd"/>
      <w:r>
        <w:t xml:space="preserve"> wprowadzono korektę p</w:t>
      </w:r>
      <w:r>
        <w:t>o</w:t>
      </w:r>
      <w:r>
        <w:t xml:space="preserve">przez dodanie do wartości wysokości </w:t>
      </w:r>
      <w:r w:rsidR="003A1C3D">
        <w:t xml:space="preserve">GPS </w:t>
      </w:r>
      <w:r>
        <w:t>wartość średniej undulacji. Wyniki po korekcie przedstawiono w tabeli.</w:t>
      </w: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D102A" w:rsidRPr="00AD102A" w:rsidRDefault="00AD102A" w:rsidP="00E17748">
            <w:pPr>
              <w:spacing w:line="360" w:lineRule="auto"/>
            </w:pPr>
            <w:r>
              <w:t>-1,2*10</w:t>
            </w:r>
            <w:r>
              <w:rPr>
                <w:vertAlign w:val="superscript"/>
              </w:rPr>
              <w:t>-14</w:t>
            </w:r>
            <w:r>
              <w:t>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D102A" w:rsidRDefault="00AD102A" w:rsidP="00E17748">
            <w:pPr>
              <w:spacing w:line="360" w:lineRule="auto"/>
            </w:pPr>
            <w:r>
              <w:t>11,6m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</w:pPr>
            <w:r>
              <w:t>-23,8m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AD102A" w:rsidRDefault="00046FA9" w:rsidP="00046FA9">
      <w:pPr>
        <w:pStyle w:val="Legenda"/>
        <w:jc w:val="center"/>
      </w:pPr>
      <w:bookmarkStart w:id="103" w:name="_Toc448663268"/>
      <w:r>
        <w:t xml:space="preserve">Tabela </w:t>
      </w:r>
      <w:fldSimple w:instr=" SEQ Tabela \* ARABIC ">
        <w:r w:rsidR="00E77DDC">
          <w:rPr>
            <w:noProof/>
          </w:rPr>
          <w:t>2</w:t>
        </w:r>
      </w:fldSimple>
      <w:r>
        <w:t xml:space="preserve"> Wartości undulacji po wprowadzeniu korekty</w:t>
      </w:r>
      <w:bookmarkEnd w:id="103"/>
    </w:p>
    <w:p w:rsidR="00046FA9" w:rsidRPr="00046FA9" w:rsidRDefault="00046FA9" w:rsidP="00046FA9"/>
    <w:p w:rsidR="00764389" w:rsidRDefault="00AD102A" w:rsidP="00E17748">
      <w:pPr>
        <w:spacing w:line="360" w:lineRule="auto"/>
      </w:pPr>
      <w:r>
        <w:tab/>
        <w:t xml:space="preserve">Jak widać średnia wartość undulacji została zredukowana do bardzo małej wartości. </w:t>
      </w:r>
      <w:r w:rsidR="00106047">
        <w:t>Wartość maksymalna</w:t>
      </w:r>
      <w:r>
        <w:t xml:space="preserve"> undulacji dodatniej zmalała do 11,6m, podczas gdy wartość minimalnej undulacji ujemnej wzrosła do -23,8m. </w:t>
      </w:r>
    </w:p>
    <w:p w:rsidR="00CC54A6" w:rsidRDefault="00CC54A6" w:rsidP="00E17748">
      <w:pPr>
        <w:spacing w:line="360" w:lineRule="auto"/>
      </w:pPr>
    </w:p>
    <w:p w:rsidR="00764389" w:rsidRDefault="00764389" w:rsidP="00E17748">
      <w:pPr>
        <w:pStyle w:val="Nagwek3"/>
        <w:spacing w:line="360" w:lineRule="auto"/>
      </w:pPr>
      <w:bookmarkStart w:id="104" w:name="_Toc448683439"/>
      <w:r>
        <w:t>Algorytm</w:t>
      </w:r>
      <w:r w:rsidR="00DD3641">
        <w:t xml:space="preserve"> </w:t>
      </w:r>
      <w:r w:rsidR="00B8028E">
        <w:t>wyznaczania otoczki obszaru przeszukanego</w:t>
      </w:r>
      <w:bookmarkEnd w:id="104"/>
    </w:p>
    <w:p w:rsidR="00DD3641" w:rsidRPr="00DD3641" w:rsidRDefault="00DD3641" w:rsidP="00E17748">
      <w:pPr>
        <w:spacing w:line="360" w:lineRule="auto"/>
      </w:pPr>
    </w:p>
    <w:p w:rsidR="00764389" w:rsidRDefault="00DD3641" w:rsidP="00E17748">
      <w:pPr>
        <w:spacing w:line="360" w:lineRule="auto"/>
      </w:pPr>
      <w:r>
        <w:tab/>
        <w:t xml:space="preserve">Pełen algorytm został podzielony na </w:t>
      </w:r>
      <w:r w:rsidR="00435480">
        <w:t>trzy</w:t>
      </w:r>
      <w:r>
        <w:t xml:space="preserve"> części. Algorytm podstawowy służący do wyznaczenia o</w:t>
      </w:r>
      <w:r w:rsidR="00435480">
        <w:t>toczki obszaru zarejestrowanego, a</w:t>
      </w:r>
      <w:r>
        <w:t>lgorytm dodatkowy służący do wyznaczenia obszarów wewnątrz otoczki, których kamera nie rejestruje ze względu na zasłaniające obiekty</w:t>
      </w:r>
      <w:r w:rsidR="00435480">
        <w:t xml:space="preserve"> oraz algorytm służący do łączenia kolejno wyznaczonych obszarów w całość</w:t>
      </w:r>
      <w:r>
        <w:t xml:space="preserve">. </w:t>
      </w:r>
      <w:r w:rsidR="00B84DF7">
        <w:t>Na rys. 6.1 przedstawiono zasadę działania pierwszej części algorytmu.</w:t>
      </w: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 w:rsidRPr="00462F35">
        <w:rPr>
          <w:noProof/>
        </w:rPr>
        <w:drawing>
          <wp:inline distT="0" distB="0" distL="0" distR="0">
            <wp:extent cx="5759450" cy="3611245"/>
            <wp:effectExtent l="19050" t="0" r="0" b="0"/>
            <wp:docPr id="11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2A" w:rsidRDefault="00462F35" w:rsidP="00E17748">
      <w:pPr>
        <w:pStyle w:val="Legenda"/>
        <w:spacing w:line="360" w:lineRule="auto"/>
        <w:jc w:val="center"/>
      </w:pPr>
      <w:bookmarkStart w:id="105" w:name="_Toc448663269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  <w:bookmarkEnd w:id="105"/>
    </w:p>
    <w:p w:rsidR="00975A82" w:rsidRDefault="00975A82" w:rsidP="00E17748">
      <w:pPr>
        <w:spacing w:line="360" w:lineRule="auto"/>
      </w:pPr>
    </w:p>
    <w:p w:rsidR="000A645C" w:rsidRPr="00E360B8" w:rsidRDefault="000A645C" w:rsidP="00E17748">
      <w:pPr>
        <w:spacing w:line="360" w:lineRule="auto"/>
      </w:pPr>
      <w:r>
        <w:tab/>
      </w:r>
      <w:r w:rsidR="00180C4F">
        <w:t xml:space="preserve">Punkt </w:t>
      </w:r>
      <w:r w:rsidR="00180C4F">
        <w:rPr>
          <w:b/>
        </w:rPr>
        <w:t xml:space="preserve">O </w:t>
      </w:r>
      <w:r w:rsidR="00180C4F">
        <w:t xml:space="preserve">odpowiada położeniu </w:t>
      </w:r>
      <w:proofErr w:type="spellStart"/>
      <w:r w:rsidR="00180C4F">
        <w:t>drona</w:t>
      </w:r>
      <w:proofErr w:type="spellEnd"/>
      <w:r w:rsidR="00180C4F">
        <w:t xml:space="preserve">. Wysokość </w:t>
      </w:r>
      <w:r w:rsidR="00180C4F">
        <w:rPr>
          <w:b/>
        </w:rPr>
        <w:t xml:space="preserve">H </w:t>
      </w:r>
      <w:r w:rsidR="00180C4F">
        <w:t xml:space="preserve"> jest wysokością statku nad ziemią</w:t>
      </w:r>
      <w:r w:rsidR="00506A22">
        <w:t>,</w:t>
      </w:r>
      <w:r w:rsidR="00180C4F">
        <w:t xml:space="preserve"> </w:t>
      </w:r>
      <w:r w:rsidR="00506A22">
        <w:t xml:space="preserve"> </w:t>
      </w:r>
      <w:r w:rsidR="00180C4F">
        <w:t>wyliczoną</w:t>
      </w:r>
      <w:r w:rsidR="00506A22">
        <w:t xml:space="preserve"> </w:t>
      </w:r>
      <w:r w:rsidR="00E360B8">
        <w:t xml:space="preserve">poprzez odjęcie od wysokości </w:t>
      </w:r>
      <w:proofErr w:type="spellStart"/>
      <w:r w:rsidR="00E360B8">
        <w:t>drona</w:t>
      </w:r>
      <w:proofErr w:type="spellEnd"/>
      <w:r w:rsidR="00E360B8">
        <w:t xml:space="preserve"> wysokości modelu powierzchni ziemskiej w danym punk</w:t>
      </w:r>
      <w:r w:rsidR="00180C4F">
        <w:t>cie</w:t>
      </w:r>
      <w:r w:rsidR="00E360B8">
        <w:t xml:space="preserve">. </w:t>
      </w:r>
      <w:r w:rsidR="00180C4F">
        <w:t xml:space="preserve">Znając </w:t>
      </w:r>
      <w:r>
        <w:t xml:space="preserve">położenie i wysokość </w:t>
      </w:r>
      <w:proofErr w:type="spellStart"/>
      <w:r>
        <w:t>drona</w:t>
      </w:r>
      <w:proofErr w:type="spellEnd"/>
      <w:r>
        <w:t xml:space="preserve"> nad ziemią oraz kąt widzenia kamery </w:t>
      </w:r>
      <w:r w:rsidR="008D0CC6" w:rsidRPr="008D0CC6">
        <w:rPr>
          <w:b/>
        </w:rPr>
        <w:t>α</w:t>
      </w:r>
      <w:r w:rsidR="008D0CC6">
        <w:t xml:space="preserve"> </w:t>
      </w:r>
      <w:r>
        <w:t xml:space="preserve">rozpoczęto wyznaczanie kolejnych okręgów reprezentujących </w:t>
      </w:r>
      <w:r w:rsidR="00D70262">
        <w:t xml:space="preserve">potencjalną </w:t>
      </w:r>
      <w:r>
        <w:t>otoczkę zarej</w:t>
      </w:r>
      <w:r>
        <w:t>e</w:t>
      </w:r>
      <w:r>
        <w:t xml:space="preserve">strowanego obszaru. Wyznaczanie okręgów rozpoczęto od wysokości </w:t>
      </w:r>
      <w:proofErr w:type="spellStart"/>
      <w:r>
        <w:t>drona</w:t>
      </w:r>
      <w:proofErr w:type="spellEnd"/>
      <w:r>
        <w:t xml:space="preserve"> pomniejszonej o </w:t>
      </w:r>
      <w:r w:rsidR="00CC54A6">
        <w:t xml:space="preserve">skok </w:t>
      </w:r>
      <w:proofErr w:type="spellStart"/>
      <w:r>
        <w:rPr>
          <w:b/>
        </w:rPr>
        <w:t>dh</w:t>
      </w:r>
      <w:proofErr w:type="spellEnd"/>
      <w:r w:rsidR="0008498D">
        <w:rPr>
          <w:b/>
        </w:rPr>
        <w:t xml:space="preserve">, </w:t>
      </w:r>
      <w:r w:rsidR="0008498D">
        <w:t>którego wartość na drodze eksperymentalnej dobrano na 2 m</w:t>
      </w:r>
      <w:r>
        <w:t xml:space="preserve">. Znając wartość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</w:p>
    <w:p w:rsidR="000A645C" w:rsidRDefault="000A645C" w:rsidP="00E17748">
      <w:pPr>
        <w:spacing w:line="360" w:lineRule="auto"/>
        <w:rPr>
          <w:b/>
        </w:rPr>
      </w:pPr>
    </w:p>
    <w:p w:rsidR="00E17748" w:rsidRDefault="000A645C" w:rsidP="00E17748">
      <w:pPr>
        <w:spacing w:line="360" w:lineRule="auto"/>
      </w:pPr>
      <m:oMathPara>
        <m:oMath>
          <m:r>
            <w:rPr>
              <w:rFonts w:ascii="Cambria Math" w:hAnsi="Cambria Math"/>
            </w:rPr>
            <m:t>r=dh∙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</m:e>
          </m:func>
        </m:oMath>
      </m:oMathPara>
    </w:p>
    <w:p w:rsidR="00E17748" w:rsidRDefault="00E17748" w:rsidP="00E17748">
      <w:pPr>
        <w:spacing w:line="360" w:lineRule="auto"/>
      </w:pPr>
    </w:p>
    <w:p w:rsidR="00660AC0" w:rsidRDefault="000A645C" w:rsidP="00E17748">
      <w:pPr>
        <w:spacing w:line="360" w:lineRule="auto"/>
      </w:pPr>
      <w:r>
        <w:tab/>
        <w:t xml:space="preserve">W dalszym kroku znając współrzędne </w:t>
      </w:r>
      <w:proofErr w:type="spellStart"/>
      <w:r w:rsidR="00803CBB">
        <w:t>drona</w:t>
      </w:r>
      <w:proofErr w:type="spellEnd"/>
      <w:r w:rsidR="00803CBB">
        <w:t xml:space="preserve"> i wartość promienia </w:t>
      </w:r>
      <w:proofErr w:type="spellStart"/>
      <w:r w:rsidR="00803CBB">
        <w:rPr>
          <w:b/>
        </w:rPr>
        <w:t>r</w:t>
      </w:r>
      <w:proofErr w:type="spellEnd"/>
      <w:r w:rsidR="00803CBB">
        <w:t xml:space="preserve"> </w:t>
      </w:r>
      <w:r w:rsidR="008D0CC6">
        <w:t xml:space="preserve">wyznaczono </w:t>
      </w:r>
      <w:r w:rsidR="00660AC0">
        <w:t>pun</w:t>
      </w:r>
      <w:r w:rsidR="00660AC0">
        <w:t>k</w:t>
      </w:r>
      <w:r w:rsidR="00660AC0">
        <w:t xml:space="preserve">ty na okręgu o promieniu </w:t>
      </w:r>
      <w:proofErr w:type="spellStart"/>
      <w:r w:rsidR="00660AC0">
        <w:rPr>
          <w:b/>
        </w:rPr>
        <w:t>r</w:t>
      </w:r>
      <w:proofErr w:type="spellEnd"/>
      <w:r w:rsidR="00660AC0">
        <w:rPr>
          <w:b/>
        </w:rPr>
        <w:t xml:space="preserve"> </w:t>
      </w:r>
      <w:r w:rsidR="00660AC0">
        <w:t>i</w:t>
      </w:r>
      <w:r w:rsidR="00660AC0">
        <w:rPr>
          <w:b/>
        </w:rPr>
        <w:t xml:space="preserve"> </w:t>
      </w:r>
      <w:r w:rsidR="00660AC0">
        <w:t xml:space="preserve">środku w punkcie odpowiadającym położeniu </w:t>
      </w:r>
      <w:proofErr w:type="spellStart"/>
      <w:r w:rsidR="00660AC0">
        <w:t>drona</w:t>
      </w:r>
      <w:proofErr w:type="spellEnd"/>
      <w:r w:rsidR="00660AC0">
        <w:t>. Liczba w</w:t>
      </w:r>
      <w:r w:rsidR="00660AC0">
        <w:t>y</w:t>
      </w:r>
      <w:r w:rsidR="00660AC0">
        <w:t>znaczonych punktów</w:t>
      </w:r>
      <w:r w:rsidR="00F066CB">
        <w:t>,</w:t>
      </w:r>
      <w:r w:rsidR="00660AC0">
        <w:t xml:space="preserve"> dobrana na potrzeby opisu algorytmy</w:t>
      </w:r>
      <w:r w:rsidR="00F066CB">
        <w:t xml:space="preserve">, to 36 punktów </w:t>
      </w:r>
      <w:r w:rsidR="00660AC0">
        <w:t xml:space="preserve">rozmieszczonych </w:t>
      </w:r>
      <w:r w:rsidR="00435480">
        <w:t xml:space="preserve"> na okręgu, co 1</w:t>
      </w:r>
      <w:r w:rsidR="00660AC0">
        <w:t>0</w:t>
      </w:r>
      <w:r w:rsidR="008D0CC6">
        <w:rPr>
          <w:vertAlign w:val="superscript"/>
        </w:rPr>
        <w:t>o</w:t>
      </w:r>
      <w:r w:rsidR="008D0CC6">
        <w:t xml:space="preserve"> </w:t>
      </w:r>
      <w:r w:rsidR="00F066CB">
        <w:t xml:space="preserve">. W </w:t>
      </w:r>
      <w:r w:rsidR="00660AC0">
        <w:t>algorytmie</w:t>
      </w:r>
      <w:r w:rsidR="00F066CB">
        <w:t xml:space="preserve"> właściwym punkty wyznacza</w:t>
      </w:r>
      <w:r w:rsidR="003361C4">
        <w:t>no co 2</w:t>
      </w:r>
      <w:r w:rsidR="00660AC0">
        <w:rPr>
          <w:vertAlign w:val="superscript"/>
        </w:rPr>
        <w:t>o</w:t>
      </w:r>
      <w:r w:rsidR="00660AC0">
        <w:t xml:space="preserve"> </w:t>
      </w:r>
      <w:r w:rsidR="00B84DF7">
        <w:t>,</w:t>
      </w:r>
      <w:r w:rsidR="00660AC0">
        <w:t xml:space="preserve"> w celu zwiększenia dokładności algorytmu.</w:t>
      </w:r>
    </w:p>
    <w:p w:rsidR="00314377" w:rsidRDefault="00660AC0" w:rsidP="00E17748">
      <w:pPr>
        <w:spacing w:line="360" w:lineRule="auto"/>
      </w:pPr>
      <w:r>
        <w:tab/>
        <w:t>Dla</w:t>
      </w:r>
      <w:r w:rsidR="008D0CC6">
        <w:t xml:space="preserve"> każdego z</w:t>
      </w:r>
      <w:r>
        <w:t xml:space="preserve"> dobranych</w:t>
      </w:r>
      <w:r w:rsidR="008D0CC6">
        <w:t xml:space="preserve"> punktów dokonano </w:t>
      </w:r>
      <w:r>
        <w:t xml:space="preserve">następnie </w:t>
      </w:r>
      <w:r w:rsidR="008D0CC6">
        <w:t xml:space="preserve">porównania jego wysokości </w:t>
      </w:r>
      <w:r w:rsidR="00E360B8">
        <w:t xml:space="preserve">(równej </w:t>
      </w:r>
      <w:r w:rsidR="001D725B">
        <w:t xml:space="preserve">wysokości </w:t>
      </w:r>
      <w:proofErr w:type="spellStart"/>
      <w:r w:rsidR="001D725B">
        <w:t>drona</w:t>
      </w:r>
      <w:proofErr w:type="spellEnd"/>
      <w:r w:rsidR="001D725B">
        <w:t xml:space="preserve"> pomniejszonej o </w:t>
      </w:r>
      <w:proofErr w:type="spellStart"/>
      <w:r w:rsidR="00E360B8" w:rsidRPr="00CC54A6">
        <w:rPr>
          <w:b/>
        </w:rPr>
        <w:t>dh</w:t>
      </w:r>
      <w:proofErr w:type="spellEnd"/>
      <w:r w:rsidR="00E360B8">
        <w:t xml:space="preserve">) </w:t>
      </w:r>
      <w:r w:rsidR="008D0CC6">
        <w:t>z wysoko</w:t>
      </w:r>
      <w:r w:rsidR="00B84DF7">
        <w:t xml:space="preserve">ścią modelu Ziemi </w:t>
      </w:r>
      <w:r w:rsidR="008D0CC6">
        <w:t xml:space="preserve">w danym punkcie. Jeśli wysokość punktu na okręgu była mniejsza lub równa wysokości modelu punkt zostawał uznany za punkt otoczki obszaru przeszukanego, a wartość stopnia na okręgu, odpowiadająca temu punktowi zostawała usunięta z dalszych rozważań. </w:t>
      </w:r>
      <w:r w:rsidR="00B8028E">
        <w:t xml:space="preserve">Następnie wartość </w:t>
      </w:r>
      <w:proofErr w:type="spellStart"/>
      <w:r w:rsidR="00B8028E">
        <w:rPr>
          <w:b/>
        </w:rPr>
        <w:t>dh</w:t>
      </w:r>
      <w:proofErr w:type="spellEnd"/>
      <w:r w:rsidR="00B8028E">
        <w:rPr>
          <w:b/>
        </w:rPr>
        <w:t xml:space="preserve"> </w:t>
      </w:r>
      <w:r w:rsidR="00B8028E">
        <w:t>zostawała zwiększona, a a</w:t>
      </w:r>
      <w:r w:rsidR="008D0CC6" w:rsidRPr="00B8028E">
        <w:t>lgorytm</w:t>
      </w:r>
      <w:r w:rsidR="008D0CC6">
        <w:t xml:space="preserve"> ten był powtarzany, aż do momentu, gdy dla każdej z 36 wartości stopni na okręgu znaleziono odpowiadający punkt modelu.</w:t>
      </w:r>
      <w:r w:rsidR="00B8028E">
        <w:t xml:space="preserve"> </w:t>
      </w:r>
    </w:p>
    <w:p w:rsidR="00E17748" w:rsidRDefault="00E17748" w:rsidP="00E17748">
      <w:pPr>
        <w:spacing w:line="360" w:lineRule="auto"/>
      </w:pPr>
      <w:r>
        <w:tab/>
        <w:t>Na Rys. 6.2 przedstawiono przykładowy wynik działania algorytmu. Fragmenty okr</w:t>
      </w:r>
      <w:r>
        <w:t>ę</w:t>
      </w:r>
      <w:r>
        <w:t>gów o mniejszym promieniu reprezentują tereny o większej wysokości, a te o większym pr</w:t>
      </w:r>
      <w:r>
        <w:t>o</w:t>
      </w:r>
      <w:r>
        <w:t>mieniu o mniejszej. W ten sposób można łatwo odczytać gdzie wystąpił spadek, a gdzie wzniesienie terenu i którą część terenu kamera zarejestrowała, a która została zasłonięta.</w:t>
      </w: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10763" cy="4812223"/>
            <wp:effectExtent l="19050" t="0" r="4137" b="0"/>
            <wp:docPr id="13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763" cy="48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E6" w:rsidRDefault="00462F35" w:rsidP="00046FA9">
      <w:pPr>
        <w:pStyle w:val="Legenda"/>
        <w:spacing w:line="360" w:lineRule="auto"/>
        <w:jc w:val="center"/>
      </w:pPr>
      <w:bookmarkStart w:id="106" w:name="_Toc448663270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2</w:t>
        </w:r>
      </w:fldSimple>
      <w:r>
        <w:t xml:space="preserve"> Przykładowy wynik działania algorytmu</w:t>
      </w:r>
      <w:r w:rsidR="007F0AA2">
        <w:t xml:space="preserve"> wyznaczania otoczki obszaru przeszukanego</w:t>
      </w:r>
      <w:bookmarkEnd w:id="106"/>
    </w:p>
    <w:p w:rsidR="00046FA9" w:rsidRPr="00046FA9" w:rsidRDefault="00046FA9" w:rsidP="00046FA9"/>
    <w:p w:rsidR="00507FE6" w:rsidRDefault="00507FE6" w:rsidP="00E17748">
      <w:pPr>
        <w:pStyle w:val="Nagwek3"/>
        <w:spacing w:line="360" w:lineRule="auto"/>
      </w:pPr>
      <w:bookmarkStart w:id="107" w:name="_Toc448683440"/>
      <w:r>
        <w:t>Algorytm wyznaczania obszarów wewnątrz otoczki, niezarejestr</w:t>
      </w:r>
      <w:r>
        <w:t>o</w:t>
      </w:r>
      <w:r>
        <w:t>wanych przez kamerę</w:t>
      </w:r>
      <w:bookmarkEnd w:id="107"/>
    </w:p>
    <w:p w:rsidR="00E360B8" w:rsidRDefault="0089139F" w:rsidP="00E17748">
      <w:pPr>
        <w:spacing w:line="360" w:lineRule="auto"/>
      </w:pPr>
      <w:r>
        <w:tab/>
      </w:r>
    </w:p>
    <w:p w:rsidR="001D725B" w:rsidRDefault="0089139F" w:rsidP="00E17748">
      <w:pPr>
        <w:spacing w:line="360" w:lineRule="auto"/>
      </w:pPr>
      <w:r>
        <w:tab/>
        <w:t xml:space="preserve">Druga część algorytmu jest rozwinięciem algorytmu podstawowego. </w:t>
      </w:r>
      <w:r w:rsidR="00577C7D">
        <w:t xml:space="preserve">Po wyznaczeniu otoczki obszaru przeszukanego dla kąta widzenia kamery </w:t>
      </w:r>
      <w:r w:rsidR="00577C7D" w:rsidRPr="00F066CB">
        <w:rPr>
          <w:b/>
        </w:rPr>
        <w:t>α</w:t>
      </w:r>
      <w:r w:rsidR="000572BB">
        <w:t>,</w:t>
      </w:r>
      <w:r w:rsidR="00CC54A6">
        <w:t xml:space="preserve"> powtórzono </w:t>
      </w:r>
      <w:r w:rsidR="000572BB">
        <w:t>tę samą operację</w:t>
      </w:r>
      <w:r w:rsidR="00476DE2">
        <w:t xml:space="preserve"> </w:t>
      </w:r>
      <w:r w:rsidR="000572BB">
        <w:t>dla kąta</w:t>
      </w:r>
      <w:r w:rsidR="00476DE2">
        <w:t xml:space="preserve"> kamer</w:t>
      </w:r>
      <w:r w:rsidR="00CC54A6">
        <w:t xml:space="preserve">y </w:t>
      </w:r>
      <w:r w:rsidR="000572BB">
        <w:t xml:space="preserve">zmniejszonego </w:t>
      </w:r>
      <w:r w:rsidR="00CC54A6">
        <w:t xml:space="preserve">o określoną stałą wartość </w:t>
      </w:r>
      <w:r w:rsidR="00CC54A6" w:rsidRPr="00CD1864">
        <w:rPr>
          <w:b/>
        </w:rPr>
        <w:t>β</w:t>
      </w:r>
      <w:r w:rsidR="00B84DF7">
        <w:t xml:space="preserve">, jednocześnie zapamiętując </w:t>
      </w:r>
      <w:r w:rsidR="00476DE2">
        <w:t>wyzn</w:t>
      </w:r>
      <w:r w:rsidR="00476DE2">
        <w:t>a</w:t>
      </w:r>
      <w:r w:rsidR="00476DE2">
        <w:t xml:space="preserve">czoną otoczkę dla poprzedniej wartości kąta kamery. </w:t>
      </w:r>
      <w:r w:rsidR="000572BB">
        <w:t xml:space="preserve">Iterację tę powtarzano, aż do osiągnięcia kąta zerowego. </w:t>
      </w:r>
      <w:r w:rsidR="00476DE2">
        <w:t xml:space="preserve">W efekcie po każdej iteracji </w:t>
      </w:r>
      <w:r w:rsidR="000572BB">
        <w:t>otrzymywano</w:t>
      </w:r>
      <w:r w:rsidR="00476DE2">
        <w:t xml:space="preserve"> dwie otoczki: </w:t>
      </w:r>
      <w:r w:rsidR="00B84DF7">
        <w:t>jedną dla kąta w</w:t>
      </w:r>
      <w:r w:rsidR="00B84DF7">
        <w:t>i</w:t>
      </w:r>
      <w:r w:rsidR="00B84DF7">
        <w:t xml:space="preserve">dzenia kamery </w:t>
      </w:r>
      <w:r w:rsidR="00B84DF7" w:rsidRPr="00CD1864">
        <w:rPr>
          <w:b/>
        </w:rPr>
        <w:t>γ</w:t>
      </w:r>
      <w:r w:rsidR="00B84DF7">
        <w:t xml:space="preserve"> (kąt kamery z poprzedniej iteracji)</w:t>
      </w:r>
      <w:r w:rsidR="00476DE2">
        <w:t xml:space="preserve"> oraz drugą </w:t>
      </w:r>
      <w:r w:rsidR="00B84DF7">
        <w:t xml:space="preserve">dla kąta </w:t>
      </w:r>
      <w:r w:rsidR="00B84DF7" w:rsidRPr="00CD1864">
        <w:rPr>
          <w:b/>
        </w:rPr>
        <w:t>γ</w:t>
      </w:r>
      <w:r w:rsidR="00577C7D" w:rsidRPr="00CD1864">
        <w:rPr>
          <w:b/>
        </w:rPr>
        <w:t xml:space="preserve"> - β.</w:t>
      </w:r>
    </w:p>
    <w:p w:rsidR="001D725B" w:rsidRDefault="00476DE2" w:rsidP="00E17748">
      <w:pPr>
        <w:spacing w:line="360" w:lineRule="auto"/>
        <w:rPr>
          <w:noProof/>
        </w:rPr>
      </w:pPr>
      <w:r>
        <w:tab/>
        <w:t xml:space="preserve">Dla obu otoczek </w:t>
      </w:r>
      <w:r w:rsidR="00CC54A6">
        <w:t>porównano</w:t>
      </w:r>
      <w:r>
        <w:t xml:space="preserve"> wysokości odpowiednich punktów</w:t>
      </w:r>
      <w:r w:rsidR="00CD023E">
        <w:t xml:space="preserve">, </w:t>
      </w:r>
      <w:r w:rsidR="00DD4C80">
        <w:t xml:space="preserve">leżących </w:t>
      </w:r>
      <w:r w:rsidR="00CD023E">
        <w:t>na</w:t>
      </w:r>
      <w:r w:rsidR="00DD4C80">
        <w:t xml:space="preserve"> odpowi</w:t>
      </w:r>
      <w:r w:rsidR="00DD4C80">
        <w:t>a</w:t>
      </w:r>
      <w:r w:rsidR="00DD4C80">
        <w:t>dających promieniach</w:t>
      </w:r>
      <w:r w:rsidR="00CC54A6">
        <w:t>, czyli</w:t>
      </w:r>
      <w:r w:rsidR="00DD4C80">
        <w:t xml:space="preserve"> leżących na tej samej współrzędnej kątowej okręgu</w:t>
      </w:r>
      <w:r>
        <w:t>. Jeśli wys</w:t>
      </w:r>
      <w:r>
        <w:t>o</w:t>
      </w:r>
      <w:r>
        <w:t xml:space="preserve">kość punktu </w:t>
      </w:r>
      <w:r w:rsidRPr="0008498D">
        <w:rPr>
          <w:b/>
        </w:rPr>
        <w:t>B</w:t>
      </w:r>
      <w:r>
        <w:t xml:space="preserve"> (leżącego na </w:t>
      </w:r>
      <w:r w:rsidR="00CC54A6">
        <w:t>otoczce "γ</w:t>
      </w:r>
      <w:r>
        <w:t xml:space="preserve"> - β") jest większa od wysokości punktu </w:t>
      </w:r>
      <w:r w:rsidRPr="00CD1864">
        <w:rPr>
          <w:b/>
        </w:rPr>
        <w:t>A</w:t>
      </w:r>
      <w:r>
        <w:t xml:space="preserve"> (leżącego na otoczce "</w:t>
      </w:r>
      <w:r w:rsidR="00CC54A6" w:rsidRPr="00CC54A6">
        <w:t xml:space="preserve"> </w:t>
      </w:r>
      <w:r w:rsidR="00CC54A6">
        <w:t xml:space="preserve">γ </w:t>
      </w:r>
      <w:r>
        <w:t>")</w:t>
      </w:r>
      <w:r w:rsidR="000572BB">
        <w:t xml:space="preserve"> </w:t>
      </w:r>
      <w:r w:rsidR="00CD023E">
        <w:t>oznacza to, że między tymi dwoma punktami występuje wzniesienie</w:t>
      </w:r>
      <w:r>
        <w:t xml:space="preserve">. Wówczas </w:t>
      </w:r>
      <w:r>
        <w:lastRenderedPageBreak/>
        <w:t xml:space="preserve">zaczynając od wysokości punktu </w:t>
      </w:r>
      <w:r w:rsidRPr="00CD1864">
        <w:rPr>
          <w:b/>
        </w:rPr>
        <w:t>B</w:t>
      </w:r>
      <w:r w:rsidR="000572BB">
        <w:t xml:space="preserve"> p</w:t>
      </w:r>
      <w:r w:rsidR="003361C4">
        <w:t>owtórzono operację wykorzystaną</w:t>
      </w:r>
      <w:r w:rsidR="000572BB">
        <w:t xml:space="preserve"> przy wyznaczaniu otoczki, czyli stopniowe zmniejszanie wysokości o stały skok </w:t>
      </w:r>
      <w:proofErr w:type="spellStart"/>
      <w:r w:rsidR="000572BB" w:rsidRPr="00DD4C80">
        <w:rPr>
          <w:b/>
        </w:rPr>
        <w:t>dh</w:t>
      </w:r>
      <w:proofErr w:type="spellEnd"/>
      <w:r>
        <w:t>, aż do wysokości punk</w:t>
      </w:r>
      <w:r w:rsidR="000572BB">
        <w:t xml:space="preserve">tu </w:t>
      </w:r>
      <w:r w:rsidR="000572BB" w:rsidRPr="00CD1864">
        <w:rPr>
          <w:b/>
        </w:rPr>
        <w:t>A</w:t>
      </w:r>
      <w:r w:rsidR="000572BB">
        <w:t>. D</w:t>
      </w:r>
      <w:r>
        <w:t>la każdego "schodka"</w:t>
      </w:r>
      <w:r w:rsidR="000572BB">
        <w:t xml:space="preserve"> dokonano porównania</w:t>
      </w:r>
      <w:r>
        <w:t xml:space="preserve"> </w:t>
      </w:r>
      <w:r w:rsidR="000572BB">
        <w:t xml:space="preserve">wysokości </w:t>
      </w:r>
      <w:r>
        <w:t>punktu na promieniu wodzącym kamery</w:t>
      </w:r>
      <w:r w:rsidR="00DD4C80">
        <w:t xml:space="preserve"> o kącie </w:t>
      </w:r>
      <w:r w:rsidR="00DD4C80" w:rsidRPr="00CD1864">
        <w:rPr>
          <w:b/>
        </w:rPr>
        <w:t>γ - β</w:t>
      </w:r>
      <w:r>
        <w:t xml:space="preserve"> z wysokością modelu punktu o tej samej</w:t>
      </w:r>
      <w:r w:rsidR="00CD023E">
        <w:t xml:space="preserve"> d</w:t>
      </w:r>
      <w:r>
        <w:t>ługości i szerokości geogr</w:t>
      </w:r>
      <w:r>
        <w:t>a</w:t>
      </w:r>
      <w:r>
        <w:t xml:space="preserve">ficznej. Jeśli wysokość punktu na promieniu wodzącym </w:t>
      </w:r>
      <w:r w:rsidR="00DD4C80">
        <w:t>była</w:t>
      </w:r>
      <w:r>
        <w:t xml:space="preserve"> większa od wysokości </w:t>
      </w:r>
      <w:r w:rsidR="00CD023E">
        <w:t>punkt</w:t>
      </w:r>
      <w:r w:rsidR="000572BB">
        <w:t>u</w:t>
      </w:r>
      <w:r w:rsidR="00CD023E">
        <w:t xml:space="preserve"> modelowego </w:t>
      </w:r>
      <w:r w:rsidR="00DD4C80">
        <w:t>zostawał</w:t>
      </w:r>
      <w:r w:rsidR="00CD023E">
        <w:t xml:space="preserve"> on uznany za niewidoczny.</w:t>
      </w:r>
      <w:r w:rsidR="001D725B" w:rsidRPr="001D725B">
        <w:rPr>
          <w:noProof/>
        </w:rPr>
        <w:t xml:space="preserve"> </w:t>
      </w:r>
    </w:p>
    <w:p w:rsidR="001D725B" w:rsidRDefault="001D725B" w:rsidP="00E17748">
      <w:pPr>
        <w:spacing w:line="360" w:lineRule="auto"/>
        <w:rPr>
          <w:noProof/>
        </w:rPr>
      </w:pPr>
    </w:p>
    <w:p w:rsidR="0008498D" w:rsidRDefault="00B84DF7" w:rsidP="0008498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3946525"/>
            <wp:effectExtent l="19050" t="0" r="0" b="0"/>
            <wp:docPr id="14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3E" w:rsidRDefault="0008498D" w:rsidP="0008498D">
      <w:pPr>
        <w:pStyle w:val="Legenda"/>
        <w:jc w:val="center"/>
      </w:pPr>
      <w:bookmarkStart w:id="108" w:name="_Toc448663271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  <w:bookmarkEnd w:id="108"/>
    </w:p>
    <w:p w:rsidR="001D725B" w:rsidRDefault="001D725B" w:rsidP="00E17748">
      <w:pPr>
        <w:spacing w:line="360" w:lineRule="auto"/>
      </w:pPr>
    </w:p>
    <w:p w:rsidR="001D725B" w:rsidRDefault="00CD023E" w:rsidP="00E17748">
      <w:pPr>
        <w:spacing w:line="360" w:lineRule="auto"/>
      </w:pPr>
      <w:r>
        <w:tab/>
        <w:t xml:space="preserve">Po </w:t>
      </w:r>
      <w:r w:rsidR="00DD4C80">
        <w:t>osiągnięciu</w:t>
      </w:r>
      <w:r>
        <w:t xml:space="preserve"> wysokości punktu </w:t>
      </w:r>
      <w:r w:rsidRPr="00CD1864">
        <w:rPr>
          <w:b/>
        </w:rPr>
        <w:t>A</w:t>
      </w:r>
      <w:r>
        <w:t xml:space="preserve"> z listy niewidocznych punktów </w:t>
      </w:r>
      <w:r w:rsidR="00DD4C80">
        <w:t>wybrano</w:t>
      </w:r>
      <w:r>
        <w:t xml:space="preserve"> punkt pierwszy i ostatni</w:t>
      </w:r>
      <w:r w:rsidR="00DD4C80">
        <w:t xml:space="preserve">, czyli dwa punkty definiujące linię, będącą reprezentacją niewidocznego obszaru.  </w:t>
      </w:r>
      <w:r>
        <w:t xml:space="preserve">Operacja ta </w:t>
      </w:r>
      <w:r w:rsidR="00DD4C80">
        <w:t>była</w:t>
      </w:r>
      <w:r>
        <w:t xml:space="preserve"> </w:t>
      </w:r>
      <w:r w:rsidR="00EE7CC5">
        <w:t>powtarzana</w:t>
      </w:r>
      <w:r>
        <w:t xml:space="preserve"> dla każdego z </w:t>
      </w:r>
      <w:r w:rsidR="00DD4C80">
        <w:t xml:space="preserve">36 </w:t>
      </w:r>
      <w:r>
        <w:t>kątów, dla których wyznaczano pun</w:t>
      </w:r>
      <w:r>
        <w:t>k</w:t>
      </w:r>
      <w:r>
        <w:t xml:space="preserve">ty otoczki. W ten sposób </w:t>
      </w:r>
      <w:r w:rsidR="000572BB">
        <w:t>otrzymano</w:t>
      </w:r>
      <w:r w:rsidR="00462F35">
        <w:t xml:space="preserve"> listę dziur</w:t>
      </w:r>
      <w:r w:rsidR="000572BB">
        <w:t xml:space="preserve"> w obszarze przeszukanym</w:t>
      </w:r>
      <w:r w:rsidR="00462F35">
        <w:t>, w postaci linii</w:t>
      </w:r>
      <w:r w:rsidR="000572BB">
        <w:t>, które</w:t>
      </w:r>
      <w:r w:rsidR="00F066CB">
        <w:t xml:space="preserve"> sumarycznie</w:t>
      </w:r>
      <w:r w:rsidR="000572BB">
        <w:t xml:space="preserve"> reprezentują powierzchnię obszarów niezarejestrowanych przez kamerę.</w:t>
      </w:r>
      <w:r w:rsidR="00F066CB">
        <w:t xml:space="preserve"> Koncepcyjny wynik działania algorytmu przedstawiono na rys. 6.4.</w:t>
      </w:r>
    </w:p>
    <w:p w:rsidR="007F0AA2" w:rsidRDefault="007F0AA2" w:rsidP="00E17748">
      <w:pPr>
        <w:spacing w:line="360" w:lineRule="auto"/>
      </w:pPr>
    </w:p>
    <w:p w:rsidR="007F0AA2" w:rsidRDefault="007F0AA2" w:rsidP="007F0AA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59450" cy="4445635"/>
            <wp:effectExtent l="19050" t="0" r="0" b="0"/>
            <wp:docPr id="10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CB" w:rsidRDefault="007F0AA2" w:rsidP="007F0AA2">
      <w:pPr>
        <w:pStyle w:val="Legenda"/>
        <w:jc w:val="center"/>
      </w:pPr>
      <w:bookmarkStart w:id="109" w:name="_Toc448663272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4</w:t>
        </w:r>
      </w:fldSimple>
      <w:r>
        <w:t xml:space="preserve"> Przykładowy wynik algorytmu wyznaczania obszarów wewnątrz otoczki niezarejestrowanych przez kamerę</w:t>
      </w:r>
      <w:bookmarkEnd w:id="109"/>
    </w:p>
    <w:p w:rsidR="00F066CB" w:rsidRDefault="00F066CB" w:rsidP="00E17748">
      <w:pPr>
        <w:spacing w:line="360" w:lineRule="auto"/>
      </w:pPr>
    </w:p>
    <w:p w:rsidR="001D725B" w:rsidRDefault="00F066CB" w:rsidP="00B337D3">
      <w:pPr>
        <w:spacing w:line="360" w:lineRule="auto"/>
      </w:pPr>
      <w:r>
        <w:tab/>
        <w:t>Grubsze linie, poprowadzone wzdłuż promieni reprezentują obszary niezarejestrowane przez kamerę. Odpowiednie dobranie skoku kątowego, przy wyznaczaniu punktów okręgu oraz odpowiednie dobranie grubości</w:t>
      </w:r>
      <w:r w:rsidR="007F0AA2">
        <w:t xml:space="preserve"> rysowania</w:t>
      </w:r>
      <w:r>
        <w:t xml:space="preserve"> linii pozwoli na </w:t>
      </w:r>
      <w:r w:rsidR="00927FAE">
        <w:t>łącz</w:t>
      </w:r>
      <w:r w:rsidR="004A5DB8">
        <w:t>e</w:t>
      </w:r>
      <w:r w:rsidR="00927FAE">
        <w:t>nie</w:t>
      </w:r>
      <w:r w:rsidR="007F0AA2">
        <w:t xml:space="preserve"> sąsiednich linii w jednolite obszary.</w:t>
      </w:r>
    </w:p>
    <w:p w:rsidR="00F75FD6" w:rsidRDefault="00577C7D" w:rsidP="008C6403">
      <w:pPr>
        <w:spacing w:line="360" w:lineRule="auto"/>
      </w:pPr>
      <w:r>
        <w:tab/>
      </w: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89517B" w:rsidRPr="00E360B8" w:rsidRDefault="0089517B" w:rsidP="008C6403">
      <w:pPr>
        <w:spacing w:line="360" w:lineRule="auto"/>
      </w:pPr>
    </w:p>
    <w:p w:rsidR="00507FE6" w:rsidRDefault="0089517B" w:rsidP="00B337D3">
      <w:pPr>
        <w:pStyle w:val="Nagwek3"/>
        <w:spacing w:line="360" w:lineRule="auto"/>
      </w:pPr>
      <w:bookmarkStart w:id="110" w:name="_Toc448683441"/>
      <w:r>
        <w:lastRenderedPageBreak/>
        <w:t>Algorytm łączenia obszarów</w:t>
      </w:r>
      <w:bookmarkEnd w:id="110"/>
    </w:p>
    <w:p w:rsidR="00F97737" w:rsidRDefault="00C7107F" w:rsidP="00B337D3">
      <w:pPr>
        <w:spacing w:line="360" w:lineRule="auto"/>
      </w:pPr>
      <w:r>
        <w:tab/>
      </w:r>
    </w:p>
    <w:p w:rsidR="00C7107F" w:rsidRDefault="00C7107F" w:rsidP="00B337D3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>nio przeszukany i obszar dotychczas przeszukany. Obszar ostatnio przeszukany to obszar z</w:t>
      </w:r>
      <w:r>
        <w:t>a</w:t>
      </w:r>
      <w:r>
        <w:t xml:space="preserve">rejestrowany przez kamerę dla ostatniego znanego położenia </w:t>
      </w:r>
      <w:proofErr w:type="spellStart"/>
      <w:r>
        <w:t>drona</w:t>
      </w:r>
      <w:proofErr w:type="spellEnd"/>
      <w:r>
        <w:t>, podczas gdy obszar d</w:t>
      </w:r>
      <w:r>
        <w:t>o</w:t>
      </w:r>
      <w:r>
        <w:t xml:space="preserve">tychczas przeszukany jest sumą wszystkich obszarów zarejestrowanych </w:t>
      </w:r>
      <w:r w:rsidR="004A5DB8">
        <w:t xml:space="preserve">do tej pory, </w:t>
      </w:r>
      <w:r>
        <w:t>nie wl</w:t>
      </w:r>
      <w:r>
        <w:t>i</w:t>
      </w:r>
      <w:r>
        <w:t>czając w to obszaru ostatnio przeszukanego.</w:t>
      </w:r>
      <w:r w:rsidR="004A5DB8">
        <w:t xml:space="preserve"> Rozdział ten został poświęcony opisowi alg</w:t>
      </w:r>
      <w:r w:rsidR="004A5DB8">
        <w:t>o</w:t>
      </w:r>
      <w:r w:rsidR="004A5DB8">
        <w:t>rytmu wykorzystanego do wyznaczania obszaru dotychczas przeszukanego. W pierwszej k</w:t>
      </w:r>
      <w:r w:rsidR="004A5DB8">
        <w:t>o</w:t>
      </w:r>
      <w:r w:rsidR="004A5DB8">
        <w:t>lejności przedstawiono definicję problemu, jaki algorytm ma rozwiązać, a następnie opisano wykorzystany algorytm.</w:t>
      </w:r>
    </w:p>
    <w:p w:rsidR="00F97737" w:rsidRDefault="00F97737" w:rsidP="00B337D3">
      <w:pPr>
        <w:pStyle w:val="Nagwek4"/>
        <w:spacing w:line="360" w:lineRule="auto"/>
      </w:pPr>
      <w:bookmarkStart w:id="111" w:name="_Toc448683442"/>
      <w:r>
        <w:t>Definicja problemu</w:t>
      </w:r>
      <w:bookmarkEnd w:id="111"/>
    </w:p>
    <w:p w:rsidR="006B70BB" w:rsidRDefault="006B70BB" w:rsidP="00B337D3">
      <w:pPr>
        <w:spacing w:line="360" w:lineRule="auto"/>
      </w:pPr>
    </w:p>
    <w:p w:rsidR="006B70BB" w:rsidRDefault="006B70BB" w:rsidP="00B337D3">
      <w:pPr>
        <w:spacing w:line="360" w:lineRule="auto"/>
      </w:pPr>
      <w:r>
        <w:tab/>
      </w:r>
      <w:r w:rsidR="0094394D">
        <w:t xml:space="preserve">Każda zmiana położenia </w:t>
      </w:r>
      <w:proofErr w:type="spellStart"/>
      <w:r w:rsidR="0094394D">
        <w:t>drona</w:t>
      </w:r>
      <w:proofErr w:type="spellEnd"/>
      <w:r w:rsidR="0094394D">
        <w:t xml:space="preserve"> skutkuje wyznaczeniem nowego obszaru przeszukan</w:t>
      </w:r>
      <w:r w:rsidR="0094394D">
        <w:t>e</w:t>
      </w:r>
      <w:r w:rsidR="0094394D">
        <w:t xml:space="preserve">go. Zgodnie z opisanym </w:t>
      </w:r>
      <w:r w:rsidR="003361C4">
        <w:t>w poprzednim podrozdziale</w:t>
      </w:r>
      <w:r w:rsidR="0094394D">
        <w:t xml:space="preserve"> algorytmem każdy z takich obszarów składa się z listy punktów, uszeregowanych według współrzędnych biegunowych, tworzących otoczkę wyznaczonego obszaru oraz listy punktów definiujących dziury w tymże obszarze. Aby być w stanie prawidłowo wizualizować obszar przeszukany nie tylko dla pojedynczych położeń </w:t>
      </w:r>
      <w:proofErr w:type="spellStart"/>
      <w:r w:rsidR="0094394D">
        <w:t>drona</w:t>
      </w:r>
      <w:proofErr w:type="spellEnd"/>
      <w:r w:rsidR="0094394D">
        <w:t>, ale dla całych śladów potrzebna jest metoda na łączenie tych obszarów w j</w:t>
      </w:r>
      <w:r w:rsidR="0094394D">
        <w:t>e</w:t>
      </w:r>
      <w:r w:rsidR="0094394D">
        <w:t>den.</w:t>
      </w:r>
    </w:p>
    <w:p w:rsidR="0094394D" w:rsidRDefault="0094394D" w:rsidP="00B337D3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 xml:space="preserve">szej analizie okazuje się, że wcale takie nie jest. Co oznacza łączenie obszarów w całość? Najprościej rzecz ujmując jest to wyznaczenie </w:t>
      </w:r>
      <w:r w:rsidR="00C7107F">
        <w:t>najmniejszego wielokąta</w:t>
      </w:r>
      <w:r>
        <w:t xml:space="preserve"> </w:t>
      </w:r>
      <w:r w:rsidR="00C7107F">
        <w:t>zawierającego</w:t>
      </w:r>
      <w:r>
        <w:t xml:space="preserve"> wszystkie punkty należące do obu obszarów. </w:t>
      </w:r>
      <w:r w:rsidR="00C7107F">
        <w:t>Taki wielokąt</w:t>
      </w:r>
      <w:r w:rsidR="003361C4">
        <w:t>, w zależności od jego charakteru,</w:t>
      </w:r>
      <w:r w:rsidR="00C7107F">
        <w:t xml:space="preserve"> określany jest otoczką wypukłą lub wklęsłą</w:t>
      </w:r>
      <w:r w:rsidR="003361C4">
        <w:t xml:space="preserve"> </w:t>
      </w:r>
      <w:r w:rsidR="00C7107F">
        <w:t xml:space="preserve">zbioru punktów. W przypadku otoczki wypukłej istnieje wiele </w:t>
      </w:r>
      <w:r w:rsidR="004A5DB8">
        <w:t xml:space="preserve">stosunkowo prostych w implementacji </w:t>
      </w:r>
      <w:r w:rsidR="00C7107F">
        <w:t>algorytmów na wyznaczenie takiego wielokąta, jednak p</w:t>
      </w:r>
      <w:r>
        <w:t xml:space="preserve">roblem pojawia się w momencie, gdy któryś z tych obszarów </w:t>
      </w:r>
      <w:r w:rsidR="00C7107F">
        <w:t>jest wielok</w:t>
      </w:r>
      <w:r w:rsidR="00C7107F">
        <w:t>ą</w:t>
      </w:r>
      <w:r w:rsidR="00C7107F">
        <w:t>tem wklęsłym</w:t>
      </w:r>
      <w:r w:rsidR="003B76DD">
        <w:t>,</w:t>
      </w:r>
      <w:r w:rsidR="00C7107F">
        <w:t xml:space="preserve"> </w:t>
      </w:r>
      <w:r>
        <w:t>co w analizowanym przykładzie jest częstą sytuacją.</w:t>
      </w:r>
    </w:p>
    <w:p w:rsidR="00C7107F" w:rsidRDefault="0094394D" w:rsidP="00B337D3">
      <w:pPr>
        <w:spacing w:line="360" w:lineRule="auto"/>
      </w:pPr>
      <w:r>
        <w:tab/>
        <w:t>Z matematycznego punktu widzenia dla dowolnego zestawu punktów</w:t>
      </w:r>
      <w:r w:rsidR="004A5DB8">
        <w:t xml:space="preserve"> P</w:t>
      </w:r>
      <w:r>
        <w:t xml:space="preserve"> nie istnieje jednoznaczny wielokąt wklęsły zawierający </w:t>
      </w:r>
      <w:r w:rsidR="00C7107F">
        <w:t xml:space="preserve">wszystkie </w:t>
      </w:r>
      <w:r>
        <w:t>te</w:t>
      </w:r>
      <w:r w:rsidR="00C7107F">
        <w:t xml:space="preserve"> punkty. Z</w:t>
      </w:r>
      <w:r>
        <w:t xml:space="preserve">azwyczaj istnieje wiele takich wielokątów. </w:t>
      </w:r>
      <w:r w:rsidR="003B76DD">
        <w:t>Problem ten został zobrazowany</w:t>
      </w:r>
      <w:r w:rsidR="004A6E36">
        <w:t xml:space="preserve"> na rys.</w:t>
      </w:r>
      <w:r>
        <w:t xml:space="preserve"> </w:t>
      </w:r>
      <w:r w:rsidR="00C7107F">
        <w:t>6.5</w:t>
      </w:r>
      <w:r w:rsidR="003361C4">
        <w:t>.</w:t>
      </w:r>
    </w:p>
    <w:p w:rsidR="004A5DB8" w:rsidRDefault="004A5DB8" w:rsidP="00B337D3">
      <w:pPr>
        <w:spacing w:line="360" w:lineRule="auto"/>
      </w:pPr>
    </w:p>
    <w:p w:rsidR="00C7107F" w:rsidRDefault="00C7107F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50687" cy="3062378"/>
            <wp:effectExtent l="19050" t="0" r="0" b="0"/>
            <wp:docPr id="24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94D" w:rsidRDefault="00C7107F" w:rsidP="00493FF4">
      <w:pPr>
        <w:pStyle w:val="Legenda"/>
        <w:spacing w:line="360" w:lineRule="auto"/>
        <w:jc w:val="center"/>
      </w:pPr>
      <w:bookmarkStart w:id="112" w:name="_Toc448663273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5</w:t>
        </w:r>
      </w:fldSimple>
      <w:r>
        <w:t xml:space="preserve"> Zobrazowanie problemu wyznaczania otoczki wklęsłej </w:t>
      </w:r>
      <w:r w:rsidR="00493FF4">
        <w:t xml:space="preserve">[43] </w:t>
      </w:r>
      <w:bookmarkEnd w:id="112"/>
    </w:p>
    <w:p w:rsidR="00493FF4" w:rsidRPr="00493FF4" w:rsidRDefault="00493FF4" w:rsidP="00493FF4"/>
    <w:p w:rsidR="00C7107F" w:rsidRPr="006B70BB" w:rsidRDefault="00C7107F" w:rsidP="00B337D3">
      <w:pPr>
        <w:spacing w:line="360" w:lineRule="auto"/>
      </w:pPr>
      <w:r>
        <w:tab/>
        <w:t xml:space="preserve">Jak widać otoczka </w:t>
      </w:r>
      <w:r w:rsidR="003B76DD">
        <w:t>wypukła</w:t>
      </w:r>
      <w:r>
        <w:t xml:space="preserve"> </w:t>
      </w:r>
      <w:r w:rsidR="003B76DD">
        <w:t>byłaby</w:t>
      </w:r>
      <w:r>
        <w:t xml:space="preserve"> jedynie bardzo niedokładnym przybliżeniem o</w:t>
      </w:r>
      <w:r>
        <w:t>b</w:t>
      </w:r>
      <w:r>
        <w:t>szaru zarejestrowanego</w:t>
      </w:r>
      <w:r w:rsidR="004A5DB8">
        <w:t xml:space="preserve"> przez kamerę, a kolejne otoczki wklęsłe różnią się znacznie między sobą. </w:t>
      </w:r>
      <w:r w:rsidR="003B76DD">
        <w:t>W kolejnym podrozdziale opisano rozwiązanie tego problemu.</w:t>
      </w:r>
    </w:p>
    <w:p w:rsidR="00F97737" w:rsidRDefault="00F97737" w:rsidP="00B337D3">
      <w:pPr>
        <w:spacing w:line="360" w:lineRule="auto"/>
      </w:pPr>
    </w:p>
    <w:p w:rsidR="00F97737" w:rsidRPr="00F97737" w:rsidRDefault="004A5DB8" w:rsidP="00B337D3">
      <w:pPr>
        <w:pStyle w:val="Nagwek4"/>
        <w:spacing w:line="360" w:lineRule="auto"/>
      </w:pPr>
      <w:bookmarkStart w:id="113" w:name="_Toc448683443"/>
      <w:r>
        <w:t>Wyznaczanie otoczki wklęsłej</w:t>
      </w:r>
      <w:r w:rsidR="00F97737">
        <w:t xml:space="preserve"> -</w:t>
      </w:r>
      <w:r>
        <w:t xml:space="preserve"> </w:t>
      </w:r>
      <w:r w:rsidR="003B76DD">
        <w:t>kształt</w:t>
      </w:r>
      <w:r w:rsidR="00240880">
        <w:t xml:space="preserve"> α</w:t>
      </w:r>
      <w:bookmarkEnd w:id="113"/>
    </w:p>
    <w:p w:rsidR="00435480" w:rsidRDefault="00435480" w:rsidP="00B337D3">
      <w:pPr>
        <w:spacing w:line="360" w:lineRule="auto"/>
      </w:pPr>
      <w:r>
        <w:tab/>
      </w:r>
    </w:p>
    <w:p w:rsidR="00BA3706" w:rsidRDefault="00435480" w:rsidP="00B337D3">
      <w:pPr>
        <w:spacing w:line="360" w:lineRule="auto"/>
      </w:pPr>
      <w:r>
        <w:tab/>
      </w:r>
      <w:r w:rsidR="003B76DD">
        <w:t>Jak zostało to pokazane na rys. 6.5 otoczka wypukła nie zawsze dokładnie przedstawia obszar reprezentowany przez dany zbiór punktów</w:t>
      </w:r>
      <w:r w:rsidR="009322D2">
        <w:t xml:space="preserve"> i </w:t>
      </w:r>
      <w:r w:rsidR="00FA3288">
        <w:t>czasami jej wyznaczenie okazuje się ni</w:t>
      </w:r>
      <w:r w:rsidR="00FA3288">
        <w:t>e</w:t>
      </w:r>
      <w:r w:rsidR="00FA3288">
        <w:t>wystarczające pod względem dokładności.</w:t>
      </w:r>
    </w:p>
    <w:p w:rsidR="00FA3288" w:rsidRDefault="00FA3288" w:rsidP="00B337D3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>sowania bardz</w:t>
      </w:r>
      <w:r w:rsidR="001C18A9">
        <w:t xml:space="preserve">iej skomplikowanych algorytmów, takich jak </w:t>
      </w:r>
      <w:r>
        <w:t xml:space="preserve">algorytm "Swing </w:t>
      </w:r>
      <w:proofErr w:type="spellStart"/>
      <w:r>
        <w:t>Arm</w:t>
      </w:r>
      <w:proofErr w:type="spellEnd"/>
      <w:r>
        <w:t xml:space="preserve">" </w:t>
      </w:r>
      <w:r w:rsidR="001C18A9">
        <w:t>Antony</w:t>
      </w:r>
      <w:r w:rsidR="001C18A9">
        <w:t>'</w:t>
      </w:r>
      <w:r w:rsidR="001C18A9">
        <w:t xml:space="preserve">ego </w:t>
      </w:r>
      <w:proofErr w:type="spellStart"/>
      <w:r w:rsidR="001C18A9">
        <w:t>Galton'a</w:t>
      </w:r>
      <w:proofErr w:type="spellEnd"/>
      <w:r w:rsidR="001C18A9">
        <w:t xml:space="preserve"> oraz </w:t>
      </w:r>
      <w:proofErr w:type="spellStart"/>
      <w:r w:rsidR="001C18A9">
        <w:t>Matt'a</w:t>
      </w:r>
      <w:proofErr w:type="spellEnd"/>
      <w:r w:rsidR="001C18A9">
        <w:t xml:space="preserve"> </w:t>
      </w:r>
      <w:proofErr w:type="spellStart"/>
      <w:r w:rsidR="001C18A9">
        <w:t>Duckham'a</w:t>
      </w:r>
      <w:proofErr w:type="spellEnd"/>
      <w:r w:rsidR="001C18A9">
        <w:t xml:space="preserve"> ,</w:t>
      </w:r>
      <w:r>
        <w:t xml:space="preserve">oparty na algorytmie </w:t>
      </w:r>
      <w:proofErr w:type="spellStart"/>
      <w:r>
        <w:t>Jarvisa</w:t>
      </w:r>
      <w:proofErr w:type="spellEnd"/>
      <w:r>
        <w:t>, nazywanym a</w:t>
      </w:r>
      <w:r w:rsidR="003361C4">
        <w:t>lgorytmem owijania prezentów [</w:t>
      </w:r>
      <w:r w:rsidR="009104FE">
        <w:t>44</w:t>
      </w:r>
      <w:r w:rsidR="003361C4">
        <w:t>], czy</w:t>
      </w:r>
      <w:r>
        <w:t xml:space="preserve"> </w:t>
      </w:r>
      <w:r w:rsidR="001C18A9">
        <w:t>metoda oparta</w:t>
      </w:r>
      <w:r>
        <w:t xml:space="preserve"> na algorytmie </w:t>
      </w:r>
      <w:proofErr w:type="spellStart"/>
      <w:r>
        <w:t>k-n</w:t>
      </w:r>
      <w:r w:rsidR="001C18A9">
        <w:t>ajbliższych</w:t>
      </w:r>
      <w:proofErr w:type="spellEnd"/>
      <w:r w:rsidR="001C18A9">
        <w:t xml:space="preserve"> sąsiadów, oprac</w:t>
      </w:r>
      <w:r w:rsidR="001C18A9">
        <w:t>o</w:t>
      </w:r>
      <w:r w:rsidR="001C18A9">
        <w:t>wana</w:t>
      </w:r>
      <w:r>
        <w:t xml:space="preserve"> przez Adriano</w:t>
      </w:r>
      <w:r w:rsidR="001C18A9">
        <w:t xml:space="preserve"> </w:t>
      </w:r>
      <w:proofErr w:type="spellStart"/>
      <w:r w:rsidR="001C18A9">
        <w:t>Moreira</w:t>
      </w:r>
      <w:proofErr w:type="spellEnd"/>
      <w:r>
        <w:t xml:space="preserve"> </w:t>
      </w:r>
      <w:r w:rsidR="001C18A9">
        <w:t xml:space="preserve">i </w:t>
      </w:r>
      <w:proofErr w:type="spellStart"/>
      <w:r w:rsidR="001C18A9">
        <w:t>Maribel</w:t>
      </w:r>
      <w:proofErr w:type="spellEnd"/>
      <w:r w:rsidR="001C18A9">
        <w:t xml:space="preserve"> </w:t>
      </w:r>
      <w:proofErr w:type="spellStart"/>
      <w:r>
        <w:t>Yasmina</w:t>
      </w:r>
      <w:proofErr w:type="spellEnd"/>
      <w:r>
        <w:t xml:space="preserve"> </w:t>
      </w:r>
      <w:r w:rsidR="001C18A9">
        <w:t xml:space="preserve">Santos </w:t>
      </w:r>
      <w:r>
        <w:t>[</w:t>
      </w:r>
      <w:r w:rsidR="009104FE">
        <w:t>45</w:t>
      </w:r>
      <w:r>
        <w:t>].</w:t>
      </w:r>
    </w:p>
    <w:p w:rsidR="00B8481B" w:rsidRDefault="001C18A9" w:rsidP="00B337D3">
      <w:pPr>
        <w:spacing w:line="360" w:lineRule="auto"/>
      </w:pPr>
      <w:r>
        <w:tab/>
        <w:t>Kolejną możliwością jest wykorzystanie koncepcji kształtu</w:t>
      </w:r>
      <w:r w:rsidR="00240880">
        <w:t xml:space="preserve"> α</w:t>
      </w:r>
      <w:r>
        <w:t xml:space="preserve">, zdefiniowanej w 1983 roku przez trzech naukowców </w:t>
      </w:r>
      <w:proofErr w:type="spellStart"/>
      <w:r w:rsidR="009322D2">
        <w:t>Edelsbrunner</w:t>
      </w:r>
      <w:proofErr w:type="spellEnd"/>
      <w:r w:rsidR="009322D2">
        <w:t xml:space="preserve"> </w:t>
      </w:r>
      <w:proofErr w:type="spellStart"/>
      <w:r w:rsidR="009322D2">
        <w:t>Herber</w:t>
      </w:r>
      <w:r w:rsidR="003361C4">
        <w:t>'a</w:t>
      </w:r>
      <w:proofErr w:type="spellEnd"/>
      <w:r w:rsidR="009322D2">
        <w:t xml:space="preserve">, Kirkpatrick </w:t>
      </w:r>
      <w:proofErr w:type="spellStart"/>
      <w:r w:rsidR="009322D2">
        <w:t>David</w:t>
      </w:r>
      <w:r w:rsidR="003361C4">
        <w:t>'a</w:t>
      </w:r>
      <w:proofErr w:type="spellEnd"/>
      <w:r w:rsidR="009322D2">
        <w:t xml:space="preserve"> i Seidel </w:t>
      </w:r>
      <w:proofErr w:type="spellStart"/>
      <w:r w:rsidR="009322D2">
        <w:t>Raimnud</w:t>
      </w:r>
      <w:r w:rsidR="003361C4">
        <w:t>'a</w:t>
      </w:r>
      <w:proofErr w:type="spellEnd"/>
      <w:r w:rsidR="009322D2">
        <w:t xml:space="preserve"> </w:t>
      </w:r>
      <w:r>
        <w:t>[</w:t>
      </w:r>
      <w:r w:rsidR="00DF7510">
        <w:t>45</w:t>
      </w:r>
      <w:r>
        <w:t>].</w:t>
      </w: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04527" cy="2156604"/>
            <wp:effectExtent l="19050" t="0" r="723" b="0"/>
            <wp:docPr id="2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  <w:rPr>
          <w:noProof/>
        </w:rPr>
      </w:pPr>
      <w:bookmarkStart w:id="114" w:name="_Toc448663274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6</w:t>
        </w:r>
      </w:fldSimple>
      <w:r>
        <w:t xml:space="preserve"> </w:t>
      </w:r>
      <w:r w:rsidR="00485C55">
        <w:t>Zasada w</w:t>
      </w:r>
      <w:r>
        <w:t xml:space="preserve">yznaczanie pojedynczych </w:t>
      </w:r>
      <w:r>
        <w:rPr>
          <w:noProof/>
        </w:rPr>
        <w:t xml:space="preserve"> krawędzi grafu</w:t>
      </w:r>
      <w:bookmarkEnd w:id="114"/>
      <w:r w:rsidR="009104FE">
        <w:rPr>
          <w:noProof/>
        </w:rPr>
        <w:t xml:space="preserve"> [50]</w:t>
      </w:r>
    </w:p>
    <w:p w:rsidR="0089517B" w:rsidRPr="0089517B" w:rsidRDefault="0089517B" w:rsidP="0089517B"/>
    <w:p w:rsidR="0089517B" w:rsidRDefault="0089517B" w:rsidP="0089517B">
      <w:pPr>
        <w:spacing w:line="360" w:lineRule="auto"/>
      </w:pPr>
      <w:r>
        <w:tab/>
        <w:t xml:space="preserve">Kształt α  dowolnego zbioru punktów jest </w:t>
      </w:r>
      <w:proofErr w:type="spellStart"/>
      <w:r>
        <w:t>subgrafem</w:t>
      </w:r>
      <w:proofErr w:type="spellEnd"/>
      <w:r>
        <w:t xml:space="preserve"> triangulacji </w:t>
      </w:r>
      <w:proofErr w:type="spellStart"/>
      <w:r>
        <w:t>Delaunay</w:t>
      </w:r>
      <w:proofErr w:type="spellEnd"/>
      <w:r>
        <w:t xml:space="preserve"> tych pun</w:t>
      </w:r>
      <w:r>
        <w:t>k</w:t>
      </w:r>
      <w:r>
        <w:t>tów, takim że dwa punkty stanowią jego krawędź jeśli istnieje pusta kula o promieniu 1/α stykająca się z tymi dwoma punktami. Jeśli α=0 kula zostaje zastąpiona półpłaszczyzną i wówczas kształt alfa jest równy otoczce wypukłej danego zbioru punktów.</w:t>
      </w:r>
      <w:r w:rsidR="009104FE">
        <w:t xml:space="preserve"> [</w:t>
      </w:r>
      <w:r w:rsidR="00362DE2">
        <w:t>47</w:t>
      </w:r>
      <w:r w:rsidR="009104FE">
        <w:t>]</w:t>
      </w:r>
    </w:p>
    <w:p w:rsidR="007155AB" w:rsidRPr="007155AB" w:rsidRDefault="007155AB" w:rsidP="00B337D3">
      <w:pPr>
        <w:spacing w:line="360" w:lineRule="auto"/>
      </w:pP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6190" cy="3256156"/>
            <wp:effectExtent l="19050" t="0" r="9410" b="0"/>
            <wp:docPr id="2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20" cy="325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</w:pPr>
      <w:bookmarkStart w:id="115" w:name="_Toc448663275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7</w:t>
        </w:r>
      </w:fldSimple>
      <w:r>
        <w:t xml:space="preserve"> Intuicyjny przykład wyznaczania kształtu alfa dla danego zbioru punktów</w:t>
      </w:r>
      <w:bookmarkEnd w:id="115"/>
      <w:r w:rsidR="009104FE">
        <w:t xml:space="preserve"> [50]</w:t>
      </w:r>
    </w:p>
    <w:p w:rsidR="007155AB" w:rsidRPr="007155AB" w:rsidRDefault="007155AB" w:rsidP="00B337D3">
      <w:pPr>
        <w:spacing w:line="360" w:lineRule="auto"/>
      </w:pPr>
    </w:p>
    <w:p w:rsidR="00BA3706" w:rsidRDefault="001C18A9" w:rsidP="00B337D3">
      <w:pPr>
        <w:spacing w:line="360" w:lineRule="auto"/>
      </w:pPr>
      <w:r>
        <w:tab/>
      </w:r>
      <w:r w:rsidR="00BA3706">
        <w:t xml:space="preserve">Kształt </w:t>
      </w:r>
      <w:r w:rsidR="00240880">
        <w:t>alfa</w:t>
      </w:r>
      <w:r w:rsidR="00BA3706">
        <w:t xml:space="preserve"> jest generalizacją otoczki wypukłej, to znaczy każda otoczka wypukła jest kształtem </w:t>
      </w:r>
      <w:r w:rsidR="00240880">
        <w:t>alfa</w:t>
      </w:r>
      <w:r w:rsidR="00BA3706">
        <w:t xml:space="preserve">, ale nie każdy kształt </w:t>
      </w:r>
      <w:r w:rsidR="00240880">
        <w:t>alfa</w:t>
      </w:r>
      <w:r w:rsidR="00BA3706">
        <w:t xml:space="preserve"> jest otoczką wypukłą.</w:t>
      </w:r>
    </w:p>
    <w:p w:rsidR="00A13E48" w:rsidRDefault="00A13E48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lastRenderedPageBreak/>
        <w:tab/>
      </w:r>
      <w:r w:rsidR="00B8481B">
        <w:t xml:space="preserve">W dalszej części tego rozdziału zostanie zdefiniowana otoczka </w:t>
      </w:r>
      <w:proofErr w:type="spellStart"/>
      <w:r w:rsidR="00B8481B">
        <w:t>α-wklęsła</w:t>
      </w:r>
      <w:proofErr w:type="spellEnd"/>
      <w:r w:rsidR="00B8481B">
        <w:t>, czyli otoc</w:t>
      </w:r>
      <w:r w:rsidR="00B8481B">
        <w:t>z</w:t>
      </w:r>
      <w:r w:rsidR="00B8481B">
        <w:t xml:space="preserve">ka wklęsła zdefiniowana poprzez kształt α dla danego zbioru punktów. </w:t>
      </w:r>
      <w:r>
        <w:t xml:space="preserve">W celu </w:t>
      </w:r>
      <w:r w:rsidR="00B8481B">
        <w:t xml:space="preserve">poprawnej </w:t>
      </w:r>
      <w:r>
        <w:t xml:space="preserve">definicji otoczki </w:t>
      </w:r>
      <w:proofErr w:type="spellStart"/>
      <w:r>
        <w:t>α-</w:t>
      </w:r>
      <w:r w:rsidR="00B8481B">
        <w:t>wklęsłej</w:t>
      </w:r>
      <w:proofErr w:type="spellEnd"/>
      <w:r w:rsidR="00A44270">
        <w:t xml:space="preserve"> w pierwszej kolejności zostan</w:t>
      </w:r>
      <w:r>
        <w:t>i</w:t>
      </w:r>
      <w:r w:rsidR="00A44270">
        <w:t>e</w:t>
      </w:r>
      <w:r>
        <w:t xml:space="preserve"> przedstawiona defini</w:t>
      </w:r>
      <w:r w:rsidR="00B8481B">
        <w:t>cja wielok</w:t>
      </w:r>
      <w:r w:rsidR="00B8481B">
        <w:t>ą</w:t>
      </w:r>
      <w:r w:rsidR="00B8481B">
        <w:t>ta alfa.</w:t>
      </w:r>
    </w:p>
    <w:p w:rsidR="00A44270" w:rsidRDefault="00A44270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6.1</w:t>
      </w:r>
      <w:r>
        <w:t xml:space="preserve"> Prosty wielokąt A jest wielokątem alfa, wtedy i tylko wtedy, gdy wszystkie jego wewnętrzne kąty są mniejsze lub równe wartości 180</w:t>
      </w:r>
      <w:r>
        <w:rPr>
          <w:vertAlign w:val="superscript"/>
        </w:rPr>
        <w:t>o</w:t>
      </w:r>
      <w:r>
        <w:t xml:space="preserve"> + α.</w:t>
      </w:r>
      <w:r w:rsidR="009104FE">
        <w:t xml:space="preserve"> [47]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66094" cy="3700732"/>
            <wp:effectExtent l="1905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892" cy="37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AB" w:rsidRDefault="007155AB" w:rsidP="00B337D3">
      <w:pPr>
        <w:pStyle w:val="Legenda"/>
        <w:spacing w:line="360" w:lineRule="auto"/>
        <w:jc w:val="center"/>
      </w:pPr>
      <w:bookmarkStart w:id="116" w:name="_Toc448663276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8</w:t>
        </w:r>
      </w:fldSimple>
      <w:r>
        <w:t xml:space="preserve"> Przykładowe wyniki wyznaczania </w:t>
      </w:r>
      <w:r w:rsidR="00B8481B">
        <w:t>wielokąta alfa</w:t>
      </w:r>
      <w:r>
        <w:t xml:space="preserve"> dla różnych wartości parametrów α</w:t>
      </w:r>
      <w:bookmarkEnd w:id="116"/>
      <w:r w:rsidR="009104FE">
        <w:t xml:space="preserve"> [47]</w:t>
      </w:r>
    </w:p>
    <w:p w:rsidR="00B8481B" w:rsidRDefault="00B8481B" w:rsidP="00B337D3">
      <w:pPr>
        <w:spacing w:line="360" w:lineRule="auto"/>
      </w:pPr>
      <w:r>
        <w:tab/>
      </w:r>
      <w:r>
        <w:tab/>
      </w:r>
    </w:p>
    <w:p w:rsidR="00B8481B" w:rsidRDefault="00B8481B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6.2</w:t>
      </w:r>
      <w:r>
        <w:t xml:space="preserve"> Otoczka </w:t>
      </w:r>
      <w:proofErr w:type="spellStart"/>
      <w:r>
        <w:t>α-wklęsła</w:t>
      </w:r>
      <w:proofErr w:type="spellEnd"/>
      <w:r>
        <w:t xml:space="preserve"> zbioru punktów P jest wielokątem alfa,</w:t>
      </w:r>
      <w:r w:rsidR="00A268A1">
        <w:t xml:space="preserve"> o najmniejszej powierzchni,</w:t>
      </w:r>
      <w:r>
        <w:t xml:space="preserve"> który </w:t>
      </w:r>
      <w:r w:rsidR="00A268A1">
        <w:t>zawiera wszystkie punkty zbioru P.</w:t>
      </w:r>
      <w:r w:rsidR="009104FE">
        <w:t xml:space="preserve"> [47]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spacing w:line="360" w:lineRule="auto"/>
      </w:pPr>
      <w:r>
        <w:tab/>
        <w:t>Wyznaczenie wielokąta alfa j</w:t>
      </w:r>
      <w:r w:rsidR="007155AB">
        <w:t xml:space="preserve">est problemem klasy </w:t>
      </w:r>
      <w:proofErr w:type="spellStart"/>
      <w:r w:rsidR="007155AB">
        <w:t>NP-zupełnej</w:t>
      </w:r>
      <w:proofErr w:type="spellEnd"/>
      <w:r w:rsidR="007155AB">
        <w:t>,</w:t>
      </w:r>
      <w:r>
        <w:t xml:space="preserve"> tzn. </w:t>
      </w:r>
      <w:r w:rsidR="00A268A1">
        <w:t xml:space="preserve">jego wyznaczenie </w:t>
      </w:r>
      <w:r>
        <w:t>nie jest możliwe w czasie wielomianowym, a sprawdzenie poprawności rozwiązania jest mo</w:t>
      </w:r>
      <w:r>
        <w:t>ż</w:t>
      </w:r>
      <w:r w:rsidR="00A268A1">
        <w:t>liwe w czasie wielomianowym, podczas gdy</w:t>
      </w:r>
      <w:r>
        <w:t xml:space="preserve"> wyzna</w:t>
      </w:r>
      <w:r w:rsidR="00A268A1">
        <w:t>czenie</w:t>
      </w:r>
      <w:r>
        <w:t xml:space="preserve"> otoczki </w:t>
      </w:r>
      <w:proofErr w:type="spellStart"/>
      <w:r>
        <w:t>α-wklęsłej</w:t>
      </w:r>
      <w:proofErr w:type="spellEnd"/>
      <w:r>
        <w:t xml:space="preserve"> jest algorytmem klasy </w:t>
      </w:r>
      <w:proofErr w:type="spellStart"/>
      <w:r>
        <w:t>NP-trudnej</w:t>
      </w:r>
      <w:proofErr w:type="spellEnd"/>
      <w:r>
        <w:t>, co oznacza, że znalezienie rozwiązania nie jest możl</w:t>
      </w:r>
      <w:r w:rsidR="00A44270">
        <w:t>iwe ze złożonością wielomianową, a</w:t>
      </w:r>
      <w:r>
        <w:t xml:space="preserve"> sprawdzenie rozwiązania tego problemu jest co najmniej tak trudne jak ka</w:t>
      </w:r>
      <w:r>
        <w:t>ż</w:t>
      </w:r>
      <w:r>
        <w:t>dego innego problemu NP.</w:t>
      </w:r>
      <w:r w:rsidR="00362DE2">
        <w:t xml:space="preserve"> [46]</w:t>
      </w:r>
    </w:p>
    <w:p w:rsidR="00032205" w:rsidRDefault="00032205" w:rsidP="00B337D3">
      <w:pPr>
        <w:spacing w:line="360" w:lineRule="auto"/>
      </w:pPr>
      <w:r>
        <w:lastRenderedPageBreak/>
        <w:tab/>
      </w:r>
      <w:r w:rsidR="00A268A1">
        <w:t>W przypadku łączenia obszaru ostatnio przeszukanego z dotychczas przeszukanym danymi wejściowymi algorytmu są dwa zbiory punktów, tworzące wielokąty zamknięte. W celu wyznaczenia otoczki wklęsłej dla zbioru P, będącego sumą tych zbiorów przeprowadz</w:t>
      </w:r>
      <w:r w:rsidR="00A268A1">
        <w:t>o</w:t>
      </w:r>
      <w:r w:rsidR="00A268A1">
        <w:t xml:space="preserve">no </w:t>
      </w:r>
      <w:r w:rsidR="00B337D3">
        <w:t xml:space="preserve">kolejno takie </w:t>
      </w:r>
      <w:r w:rsidR="00A268A1">
        <w:t xml:space="preserve">operacje: </w:t>
      </w:r>
      <w:r w:rsidR="00493FF4">
        <w:t>[43]</w:t>
      </w:r>
    </w:p>
    <w:p w:rsidR="00A268A1" w:rsidRDefault="00A268A1" w:rsidP="00B337D3">
      <w:pPr>
        <w:spacing w:line="360" w:lineRule="auto"/>
      </w:pPr>
    </w:p>
    <w:p w:rsidR="00A268A1" w:rsidRDefault="00A268A1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Dla każdego ze zbiorów wejściowych dokonano </w:t>
      </w:r>
      <w:proofErr w:type="spellStart"/>
      <w:r>
        <w:rPr>
          <w:rFonts w:ascii="Times New Roman" w:hAnsi="Times New Roman"/>
          <w:sz w:val="24"/>
          <w:szCs w:val="24"/>
        </w:rPr>
        <w:t>densyfikacji</w:t>
      </w:r>
      <w:proofErr w:type="spellEnd"/>
      <w:r>
        <w:rPr>
          <w:rFonts w:ascii="Times New Roman" w:hAnsi="Times New Roman"/>
          <w:sz w:val="24"/>
          <w:szCs w:val="24"/>
        </w:rPr>
        <w:t xml:space="preserve"> punktów</w:t>
      </w:r>
      <w:r w:rsidR="00B337D3">
        <w:rPr>
          <w:rFonts w:ascii="Times New Roman" w:hAnsi="Times New Roman"/>
          <w:sz w:val="24"/>
          <w:szCs w:val="24"/>
        </w:rPr>
        <w:t>, w celu zwię</w:t>
      </w:r>
      <w:r w:rsidR="00B337D3">
        <w:rPr>
          <w:rFonts w:ascii="Times New Roman" w:hAnsi="Times New Roman"/>
          <w:sz w:val="24"/>
          <w:szCs w:val="24"/>
        </w:rPr>
        <w:t>k</w:t>
      </w:r>
      <w:r w:rsidR="00B337D3">
        <w:rPr>
          <w:rFonts w:ascii="Times New Roman" w:hAnsi="Times New Roman"/>
          <w:sz w:val="24"/>
          <w:szCs w:val="24"/>
        </w:rPr>
        <w:t>szenia efektywności algorytmu</w:t>
      </w:r>
      <w:r>
        <w:rPr>
          <w:rFonts w:ascii="Times New Roman" w:hAnsi="Times New Roman"/>
          <w:sz w:val="24"/>
          <w:szCs w:val="24"/>
        </w:rPr>
        <w:t xml:space="preserve">, tak aby </w:t>
      </w:r>
      <w:r w:rsidR="00B337D3">
        <w:rPr>
          <w:rFonts w:ascii="Times New Roman" w:hAnsi="Times New Roman"/>
          <w:sz w:val="24"/>
          <w:szCs w:val="24"/>
        </w:rPr>
        <w:t>dwa dowolne, kolejne punk</w:t>
      </w:r>
      <w:r w:rsidR="00BB605A">
        <w:rPr>
          <w:rFonts w:ascii="Times New Roman" w:hAnsi="Times New Roman"/>
          <w:sz w:val="24"/>
          <w:szCs w:val="24"/>
        </w:rPr>
        <w:t>ty</w:t>
      </w:r>
      <w:r w:rsidR="00B337D3">
        <w:rPr>
          <w:rFonts w:ascii="Times New Roman" w:hAnsi="Times New Roman"/>
          <w:sz w:val="24"/>
          <w:szCs w:val="24"/>
        </w:rPr>
        <w:t xml:space="preserve"> zbioru były od siebie oddalone o wartość nie większą niż określony parametr</w:t>
      </w:r>
      <w:r w:rsidR="00BB605A">
        <w:rPr>
          <w:rFonts w:ascii="Times New Roman" w:hAnsi="Times New Roman"/>
          <w:sz w:val="24"/>
          <w:szCs w:val="24"/>
        </w:rPr>
        <w:t xml:space="preserve"> </w:t>
      </w:r>
      <w:r w:rsidR="00BB605A" w:rsidRPr="00BB605A">
        <w:rPr>
          <w:rFonts w:ascii="Times New Roman" w:hAnsi="Times New Roman"/>
          <w:b/>
          <w:sz w:val="24"/>
          <w:szCs w:val="24"/>
        </w:rPr>
        <w:t>λ</w:t>
      </w:r>
      <w:r w:rsidR="00B337D3">
        <w:rPr>
          <w:rFonts w:ascii="Times New Roman" w:hAnsi="Times New Roman"/>
          <w:sz w:val="24"/>
          <w:szCs w:val="24"/>
        </w:rPr>
        <w:t xml:space="preserve">, o wartości dobranej na drodze eksperymentalnej, zbliżonej do przyjętej wartości parametru </w:t>
      </w:r>
      <w:r w:rsidR="00B337D3" w:rsidRPr="00BB605A">
        <w:rPr>
          <w:rFonts w:ascii="Times New Roman" w:hAnsi="Times New Roman"/>
          <w:b/>
          <w:sz w:val="24"/>
          <w:szCs w:val="24"/>
        </w:rPr>
        <w:t>α</w:t>
      </w:r>
      <w:r w:rsidR="00B337D3">
        <w:rPr>
          <w:rFonts w:ascii="Times New Roman" w:hAnsi="Times New Roman"/>
          <w:sz w:val="24"/>
          <w:szCs w:val="24"/>
        </w:rPr>
        <w:t>.</w:t>
      </w:r>
    </w:p>
    <w:p w:rsidR="00B337D3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Dokonano połączenia zbiorów wejściowych punktów, reprezentujących obszar osta</w:t>
      </w:r>
      <w:r>
        <w:rPr>
          <w:rFonts w:ascii="Times New Roman" w:hAnsi="Times New Roman"/>
          <w:sz w:val="24"/>
          <w:szCs w:val="24"/>
        </w:rPr>
        <w:t>t</w:t>
      </w:r>
      <w:r w:rsidR="007055F4">
        <w:rPr>
          <w:rFonts w:ascii="Times New Roman" w:hAnsi="Times New Roman"/>
          <w:sz w:val="24"/>
          <w:szCs w:val="24"/>
        </w:rPr>
        <w:t>nio</w:t>
      </w:r>
      <w:r>
        <w:rPr>
          <w:rFonts w:ascii="Times New Roman" w:hAnsi="Times New Roman"/>
          <w:sz w:val="24"/>
          <w:szCs w:val="24"/>
        </w:rPr>
        <w:t xml:space="preserve"> przeszukany i dotychczas przeszukany w sumaryczny zbiór</w:t>
      </w:r>
      <w:r w:rsidR="00BB605A">
        <w:rPr>
          <w:rFonts w:ascii="Times New Roman" w:hAnsi="Times New Roman"/>
          <w:sz w:val="24"/>
          <w:szCs w:val="24"/>
        </w:rPr>
        <w:t xml:space="preserve"> punktów</w:t>
      </w:r>
      <w:r>
        <w:rPr>
          <w:rFonts w:ascii="Times New Roman" w:hAnsi="Times New Roman"/>
          <w:sz w:val="24"/>
          <w:szCs w:val="24"/>
        </w:rPr>
        <w:t xml:space="preserve"> P. </w:t>
      </w:r>
    </w:p>
    <w:p w:rsidR="00032205" w:rsidRP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Dla zbioru pun</w:t>
      </w:r>
      <w:r w:rsidR="00BB605A">
        <w:rPr>
          <w:rFonts w:ascii="Times New Roman" w:hAnsi="Times New Roman"/>
          <w:sz w:val="24"/>
          <w:szCs w:val="24"/>
        </w:rPr>
        <w:t>kt</w:t>
      </w:r>
      <w:r>
        <w:rPr>
          <w:rFonts w:ascii="Times New Roman" w:hAnsi="Times New Roman"/>
          <w:sz w:val="24"/>
          <w:szCs w:val="24"/>
        </w:rPr>
        <w:t>ów P przeprowadzono triangulację</w:t>
      </w:r>
      <w:r w:rsidR="00032205" w:rsidRPr="003C334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32205" w:rsidRPr="003C334A">
        <w:rPr>
          <w:rFonts w:ascii="Times New Roman" w:hAnsi="Times New Roman"/>
          <w:sz w:val="24"/>
          <w:szCs w:val="24"/>
        </w:rPr>
        <w:t>Delaunay</w:t>
      </w:r>
      <w:proofErr w:type="spellEnd"/>
      <w:r w:rsidR="00032205" w:rsidRPr="003C334A">
        <w:rPr>
          <w:rFonts w:ascii="Times New Roman" w:hAnsi="Times New Roman"/>
          <w:sz w:val="24"/>
          <w:szCs w:val="24"/>
        </w:rPr>
        <w:t>, w wyniku czego z</w:t>
      </w:r>
      <w:r w:rsidR="00032205" w:rsidRPr="003C334A">
        <w:rPr>
          <w:rFonts w:ascii="Times New Roman" w:hAnsi="Times New Roman"/>
          <w:sz w:val="24"/>
          <w:szCs w:val="24"/>
        </w:rPr>
        <w:t>a</w:t>
      </w:r>
      <w:r w:rsidR="00032205" w:rsidRPr="003C334A">
        <w:rPr>
          <w:rFonts w:ascii="Times New Roman" w:hAnsi="Times New Roman"/>
          <w:sz w:val="24"/>
          <w:szCs w:val="24"/>
        </w:rPr>
        <w:t xml:space="preserve">miast zbioru punktów </w:t>
      </w:r>
      <w:r>
        <w:rPr>
          <w:rFonts w:ascii="Times New Roman" w:hAnsi="Times New Roman"/>
          <w:sz w:val="24"/>
          <w:szCs w:val="24"/>
        </w:rPr>
        <w:t>otrzymano</w:t>
      </w:r>
      <w:r w:rsidR="00032205" w:rsidRPr="003C334A">
        <w:rPr>
          <w:rFonts w:ascii="Times New Roman" w:hAnsi="Times New Roman"/>
          <w:sz w:val="24"/>
          <w:szCs w:val="24"/>
        </w:rPr>
        <w:t xml:space="preserve"> zbiór nienakładających się na siebie trójkątów.</w:t>
      </w:r>
    </w:p>
    <w:p w:rsid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Poprzez stworzenie</w:t>
      </w:r>
      <w:r w:rsidR="00A44270">
        <w:rPr>
          <w:rFonts w:ascii="Times New Roman" w:hAnsi="Times New Roman"/>
          <w:sz w:val="24"/>
          <w:szCs w:val="24"/>
        </w:rPr>
        <w:t xml:space="preserve"> unii wszystkich trójkątów, dla któr</w:t>
      </w:r>
      <w:r w:rsidR="003C334A" w:rsidRPr="003C334A">
        <w:rPr>
          <w:rFonts w:ascii="Times New Roman" w:hAnsi="Times New Roman"/>
          <w:sz w:val="24"/>
          <w:szCs w:val="24"/>
        </w:rPr>
        <w:t xml:space="preserve">ych promień okręgu </w:t>
      </w:r>
      <w:r>
        <w:rPr>
          <w:rFonts w:ascii="Times New Roman" w:hAnsi="Times New Roman"/>
          <w:sz w:val="24"/>
          <w:szCs w:val="24"/>
        </w:rPr>
        <w:t xml:space="preserve">na nich </w:t>
      </w:r>
      <w:r w:rsidR="003C334A" w:rsidRPr="003C334A">
        <w:rPr>
          <w:rFonts w:ascii="Times New Roman" w:hAnsi="Times New Roman"/>
          <w:sz w:val="24"/>
          <w:szCs w:val="24"/>
        </w:rPr>
        <w:t>opisanego jest mniejszy od</w:t>
      </w:r>
      <w:r w:rsidR="00BC0693">
        <w:rPr>
          <w:rFonts w:ascii="Times New Roman" w:hAnsi="Times New Roman"/>
          <w:sz w:val="24"/>
          <w:szCs w:val="24"/>
        </w:rPr>
        <w:t xml:space="preserve"> dobranej wartości parametru </w:t>
      </w:r>
      <w:r w:rsidR="00BC0693" w:rsidRPr="00BB605A">
        <w:rPr>
          <w:rFonts w:ascii="Times New Roman" w:hAnsi="Times New Roman"/>
          <w:b/>
          <w:sz w:val="24"/>
          <w:szCs w:val="24"/>
        </w:rPr>
        <w:t>α</w:t>
      </w:r>
      <w:r>
        <w:rPr>
          <w:rFonts w:ascii="Times New Roman" w:hAnsi="Times New Roman"/>
          <w:sz w:val="24"/>
          <w:szCs w:val="24"/>
        </w:rPr>
        <w:t>, wyznaczono graf repreze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tujący poszukiwaną otoczkę.</w:t>
      </w:r>
    </w:p>
    <w:p w:rsidR="00493FF4" w:rsidRDefault="00493FF4" w:rsidP="00B337D3">
      <w:pPr>
        <w:spacing w:line="360" w:lineRule="auto"/>
      </w:pPr>
    </w:p>
    <w:p w:rsidR="000F263A" w:rsidRDefault="00E51DC0" w:rsidP="00B337D3">
      <w:pPr>
        <w:spacing w:line="360" w:lineRule="auto"/>
      </w:pPr>
      <w:r>
        <w:tab/>
      </w:r>
      <w:r w:rsidR="000E5B2F">
        <w:t xml:space="preserve">Zastosowanie powyższego algorytmu, przy dobraniu odpowiedniej wartości parametru </w:t>
      </w:r>
      <w:r w:rsidR="00BC0693" w:rsidRPr="007055F4">
        <w:rPr>
          <w:b/>
        </w:rPr>
        <w:t>α</w:t>
      </w:r>
      <w:r w:rsidR="00BC0693">
        <w:t xml:space="preserve"> </w:t>
      </w:r>
      <w:r w:rsidR="00B337D3">
        <w:t>pozwoliło</w:t>
      </w:r>
      <w:r w:rsidR="000E5B2F">
        <w:t xml:space="preserve"> na uzyskanie zadowalających rezultatów. Należy jednak mieć na uwadze, jak zostało to </w:t>
      </w:r>
      <w:r w:rsidR="00B337D3">
        <w:t xml:space="preserve">już </w:t>
      </w:r>
      <w:r w:rsidR="000E5B2F">
        <w:t>wcześniej napisane</w:t>
      </w:r>
      <w:r w:rsidR="00BC0693">
        <w:t>,</w:t>
      </w:r>
      <w:r w:rsidR="000E5B2F">
        <w:t xml:space="preserve"> </w:t>
      </w:r>
      <w:r w:rsidR="00BC0693">
        <w:t>że</w:t>
      </w:r>
      <w:r w:rsidR="007055F4" w:rsidRPr="007055F4">
        <w:t xml:space="preserve"> </w:t>
      </w:r>
      <w:r w:rsidR="007055F4">
        <w:t>dla dowolnego zbioru punktów</w:t>
      </w:r>
      <w:r w:rsidR="00BC0693">
        <w:t xml:space="preserve"> </w:t>
      </w:r>
      <w:r w:rsidR="000E5B2F">
        <w:t xml:space="preserve">nie istnieje jednoznaczna reprezentacja otoczki wklęsłej, a koncepcja otoczki </w:t>
      </w:r>
      <w:proofErr w:type="spellStart"/>
      <w:r w:rsidR="000E5B2F">
        <w:t>α-wklęsłej</w:t>
      </w:r>
      <w:proofErr w:type="spellEnd"/>
      <w:r w:rsidR="000E5B2F">
        <w:t xml:space="preserve"> jest przybliżeniem poszukiw</w:t>
      </w:r>
      <w:r w:rsidR="000E5B2F">
        <w:t>a</w:t>
      </w:r>
      <w:r w:rsidR="000E5B2F">
        <w:t>nego wielokąta.</w:t>
      </w: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Default="00362DE2" w:rsidP="00B337D3">
      <w:pPr>
        <w:spacing w:line="360" w:lineRule="auto"/>
      </w:pPr>
    </w:p>
    <w:p w:rsidR="00362DE2" w:rsidRPr="000F263A" w:rsidRDefault="00362DE2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lastRenderedPageBreak/>
        <w:tab/>
        <w:t>Na zakończenie rozważań dotyczących kształtów alfa zostanie przedstawiony prz</w:t>
      </w:r>
      <w:r>
        <w:t>y</w:t>
      </w:r>
      <w:r>
        <w:t>kład zastosowania opisanego w tym rozdziale algorytmu dla zbioru punktów P przedstawi</w:t>
      </w:r>
      <w:r>
        <w:t>o</w:t>
      </w:r>
      <w:r>
        <w:t>nego na rys.</w:t>
      </w:r>
      <w:r w:rsidR="00BC0693">
        <w:t xml:space="preserve"> 6.9.</w:t>
      </w:r>
    </w:p>
    <w:p w:rsidR="00216391" w:rsidRDefault="00216391" w:rsidP="00B337D3">
      <w:pPr>
        <w:spacing w:line="360" w:lineRule="auto"/>
      </w:pPr>
      <w:r>
        <w:t xml:space="preserve"> 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307" cy="2340000"/>
            <wp:effectExtent l="19050" t="0" r="0" b="0"/>
            <wp:docPr id="29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70" w:rsidRDefault="00BC0693" w:rsidP="00B337D3">
      <w:pPr>
        <w:pStyle w:val="Legenda"/>
        <w:spacing w:line="360" w:lineRule="auto"/>
        <w:jc w:val="center"/>
      </w:pPr>
      <w:bookmarkStart w:id="117" w:name="_Toc448663277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9</w:t>
        </w:r>
      </w:fldSimple>
      <w:r>
        <w:t xml:space="preserve"> Przykładowy zbiór punktów P</w:t>
      </w:r>
      <w:bookmarkEnd w:id="117"/>
      <w:r w:rsidR="00493FF4">
        <w:t xml:space="preserve"> [43]</w:t>
      </w:r>
    </w:p>
    <w:p w:rsidR="00BC0693" w:rsidRDefault="00BC0693" w:rsidP="00B337D3">
      <w:pPr>
        <w:spacing w:line="360" w:lineRule="auto"/>
      </w:pPr>
    </w:p>
    <w:p w:rsidR="000F263A" w:rsidRDefault="00BC0693" w:rsidP="00B337D3">
      <w:pPr>
        <w:spacing w:line="360" w:lineRule="auto"/>
      </w:pPr>
      <w:r>
        <w:tab/>
      </w:r>
      <w:r w:rsidR="00216391">
        <w:t>Najprostszą</w:t>
      </w:r>
      <w:r w:rsidR="000E5B2F">
        <w:t xml:space="preserve"> aproksymacją tego zbioru</w:t>
      </w:r>
      <w:r w:rsidR="00216391">
        <w:t xml:space="preserve"> </w:t>
      </w:r>
      <w:r>
        <w:t>jest</w:t>
      </w:r>
      <w:r w:rsidR="00216391">
        <w:t xml:space="preserve"> </w:t>
      </w:r>
      <w:r>
        <w:t>jego</w:t>
      </w:r>
      <w:r w:rsidR="00216391">
        <w:t xml:space="preserve"> otoczka wypukła przedstawiona na rys. </w:t>
      </w:r>
      <w:r>
        <w:t>6.10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36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05" w:rsidRDefault="00BC0693" w:rsidP="00B337D3">
      <w:pPr>
        <w:pStyle w:val="Legenda"/>
        <w:spacing w:line="360" w:lineRule="auto"/>
        <w:jc w:val="center"/>
      </w:pPr>
      <w:bookmarkStart w:id="118" w:name="_Toc448663278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10</w:t>
        </w:r>
      </w:fldSimple>
      <w:r>
        <w:t xml:space="preserve"> Otoczka wypukła zbioru punktów P</w:t>
      </w:r>
      <w:bookmarkEnd w:id="118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337D3" w:rsidRDefault="00240880" w:rsidP="00B337D3">
      <w:pPr>
        <w:spacing w:line="360" w:lineRule="auto"/>
      </w:pPr>
      <w:r>
        <w:tab/>
      </w: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B337D3" w:rsidRDefault="00B337D3" w:rsidP="00B337D3">
      <w:pPr>
        <w:spacing w:line="360" w:lineRule="auto"/>
      </w:pPr>
      <w:r>
        <w:lastRenderedPageBreak/>
        <w:tab/>
      </w:r>
      <w:r w:rsidR="00216391">
        <w:t>Na rys.</w:t>
      </w:r>
      <w:r w:rsidR="00BC0693">
        <w:t xml:space="preserve"> 6.11</w:t>
      </w:r>
      <w:r w:rsidR="00216391">
        <w:t xml:space="preserve"> został przedstawiony </w:t>
      </w:r>
      <w:r w:rsidR="007055F4">
        <w:t xml:space="preserve">zbiór trójkątów, będący </w:t>
      </w:r>
      <w:r w:rsidR="00216391">
        <w:t>efekt</w:t>
      </w:r>
      <w:r w:rsidR="007055F4">
        <w:t>em</w:t>
      </w:r>
      <w:r w:rsidR="00216391">
        <w:t xml:space="preserve"> triangulacji </w:t>
      </w:r>
      <w:proofErr w:type="spellStart"/>
      <w:r w:rsidR="00BC0693">
        <w:t>Dela</w:t>
      </w:r>
      <w:r w:rsidR="00BC0693">
        <w:t>u</w:t>
      </w:r>
      <w:r w:rsidR="00BC0693">
        <w:t>nay</w:t>
      </w:r>
      <w:proofErr w:type="spellEnd"/>
      <w:r w:rsidR="00216391">
        <w:t xml:space="preserve"> zbioru punktów</w:t>
      </w:r>
      <w:r w:rsidR="007055F4">
        <w:t xml:space="preserve"> P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1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80" w:rsidRDefault="00BC0693" w:rsidP="00B337D3">
      <w:pPr>
        <w:pStyle w:val="Legenda"/>
        <w:spacing w:line="360" w:lineRule="auto"/>
        <w:jc w:val="center"/>
      </w:pPr>
      <w:bookmarkStart w:id="119" w:name="_Toc448663279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11</w:t>
        </w:r>
      </w:fldSimple>
      <w:r>
        <w:t xml:space="preserve"> Efekt przeprowadzenia triangulacji </w:t>
      </w:r>
      <w:proofErr w:type="spellStart"/>
      <w:r>
        <w:t>Delaunay</w:t>
      </w:r>
      <w:proofErr w:type="spellEnd"/>
      <w:r>
        <w:t xml:space="preserve"> na </w:t>
      </w:r>
      <w:proofErr w:type="spellStart"/>
      <w:r>
        <w:t>zbioerze</w:t>
      </w:r>
      <w:proofErr w:type="spellEnd"/>
      <w:r>
        <w:t xml:space="preserve"> punktów P</w:t>
      </w:r>
      <w:bookmarkEnd w:id="119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tab/>
      </w:r>
      <w:r w:rsidR="0001548B">
        <w:t>Algorytm wyznaczenia</w:t>
      </w:r>
      <w:r w:rsidR="008822B1">
        <w:t xml:space="preserve"> kształtu alfa </w:t>
      </w:r>
      <w:r w:rsidR="007055F4">
        <w:t xml:space="preserve">zależy </w:t>
      </w:r>
      <w:r w:rsidR="008822B1">
        <w:t>od obranej wartości parametru α. Na r</w:t>
      </w:r>
      <w:r w:rsidR="008822B1">
        <w:t>y</w:t>
      </w:r>
      <w:r w:rsidR="008822B1">
        <w:t xml:space="preserve">sunkach </w:t>
      </w:r>
      <w:r w:rsidR="0001548B">
        <w:t xml:space="preserve">poniżej </w:t>
      </w:r>
      <w:r w:rsidR="008822B1">
        <w:t xml:space="preserve">zostały przedstawione trzy różne wyniki algorytmu dla wartości </w:t>
      </w:r>
      <w:r w:rsidR="0001548B">
        <w:t xml:space="preserve">parametru </w:t>
      </w:r>
      <w:r w:rsidR="008822B1">
        <w:t>kolejno α=0.1, α=1 oraz α=0.24. Jak widać w przypadku za małej wartości parametru α w</w:t>
      </w:r>
      <w:r w:rsidR="008822B1">
        <w:t>y</w:t>
      </w:r>
      <w:r w:rsidR="008822B1">
        <w:t>generowany zostaje zestaw wielu niepołączonych obszarów</w:t>
      </w:r>
      <w:r w:rsidR="00B337D3">
        <w:t xml:space="preserve"> (rys. 6.12)</w:t>
      </w:r>
      <w:r w:rsidR="008822B1">
        <w:t>, a dla zbyt dużej wa</w:t>
      </w:r>
      <w:r w:rsidR="008822B1">
        <w:t>r</w:t>
      </w:r>
      <w:r w:rsidR="008822B1">
        <w:t>tości parametru wyznaczony kształt zaczyna być coraz bardziej zbliżony do otoczki wypukłej</w:t>
      </w:r>
      <w:r w:rsidR="00B337D3">
        <w:t xml:space="preserve"> (rys. 6.13)</w:t>
      </w:r>
      <w:r w:rsidR="008822B1">
        <w:t xml:space="preserve">. </w:t>
      </w:r>
      <w:r w:rsidR="00BB605A">
        <w:t>Poprzez d</w:t>
      </w:r>
      <w:r w:rsidR="008822B1">
        <w:t>obranie odpowiedniej wartości α</w:t>
      </w:r>
      <w:r w:rsidR="007055F4">
        <w:t>, w tym wypadku α=0.24,</w:t>
      </w:r>
      <w:r w:rsidR="008822B1">
        <w:t xml:space="preserve"> otrzymano wynik bardzo zbliżony do oczekiwanej reprezentacji punktów</w:t>
      </w:r>
      <w:r w:rsidR="00B337D3">
        <w:t xml:space="preserve"> (rys. 6.14)</w:t>
      </w:r>
      <w:r w:rsidR="008822B1">
        <w:t>.</w:t>
      </w:r>
    </w:p>
    <w:p w:rsidR="0001548B" w:rsidRDefault="0001548B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3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0" w:name="_Toc448663280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12</w:t>
        </w:r>
      </w:fldSimple>
      <w:r>
        <w:t xml:space="preserve"> Wynik algorytmu dla parametru α = 0.1</w:t>
      </w:r>
      <w:bookmarkEnd w:id="120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3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1" w:name="_Toc448663281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13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  <w:bookmarkEnd w:id="121"/>
      <w:r w:rsidR="00493FF4">
        <w:t xml:space="preserve"> [43]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bookmarkStart w:id="122" w:name="_Toc448663282"/>
      <w:r>
        <w:t xml:space="preserve">Rys. </w:t>
      </w:r>
      <w:fldSimple w:instr=" STYLEREF 1 \s ">
        <w:r w:rsidR="00E77DDC">
          <w:rPr>
            <w:noProof/>
          </w:rPr>
          <w:t>6</w:t>
        </w:r>
      </w:fldSimple>
      <w:r w:rsidR="00600106">
        <w:t>.</w:t>
      </w:r>
      <w:fldSimple w:instr=" SEQ Rys. \* ARABIC \s 1 ">
        <w:r w:rsidR="00E77DDC">
          <w:rPr>
            <w:noProof/>
          </w:rPr>
          <w:t>14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  <w:bookmarkEnd w:id="122"/>
      <w:r w:rsidR="00493FF4">
        <w:t xml:space="preserve"> [43]</w:t>
      </w:r>
    </w:p>
    <w:p w:rsidR="000B4899" w:rsidRPr="000B4899" w:rsidRDefault="000B4899" w:rsidP="000B4899"/>
    <w:p w:rsidR="00BC0693" w:rsidRDefault="000B4899" w:rsidP="000B4899">
      <w:pPr>
        <w:pStyle w:val="Nagwek4"/>
      </w:pPr>
      <w:bookmarkStart w:id="123" w:name="_Toc448683444"/>
      <w:r>
        <w:t>Łączenie obszarów, a części zasłonięte wewnątrz obszarów</w:t>
      </w:r>
      <w:bookmarkEnd w:id="123"/>
    </w:p>
    <w:p w:rsidR="000B4899" w:rsidRDefault="000B4899" w:rsidP="000B4899"/>
    <w:p w:rsidR="000B4899" w:rsidRDefault="000B4899" w:rsidP="000D62E8">
      <w:pPr>
        <w:spacing w:line="360" w:lineRule="auto"/>
      </w:pPr>
      <w:r>
        <w:tab/>
        <w:t>Podczas łączenie obszarów przeszukanych w jeden należy również uwzględnić części wewnątrz nich, uznane za zasłonięte. Kwestię tę rozwiązano w bardzo prosty sposób.</w:t>
      </w:r>
    </w:p>
    <w:p w:rsidR="000B4899" w:rsidRPr="000B4899" w:rsidRDefault="000B4899" w:rsidP="000D62E8">
      <w:pPr>
        <w:spacing w:line="360" w:lineRule="auto"/>
      </w:pPr>
      <w:r>
        <w:tab/>
        <w:t xml:space="preserve">Przy każdym wyznaczeniu </w:t>
      </w:r>
      <w:r w:rsidR="00702972">
        <w:t xml:space="preserve">nowej wartości </w:t>
      </w:r>
      <w:r>
        <w:t xml:space="preserve">obszaru dotychczas przeszukanego </w:t>
      </w:r>
      <w:r w:rsidR="00702972">
        <w:t>dok</w:t>
      </w:r>
      <w:r w:rsidR="00702972">
        <w:t>o</w:t>
      </w:r>
      <w:r w:rsidR="00702972">
        <w:t>nywano</w:t>
      </w:r>
      <w:r>
        <w:t xml:space="preserve"> sprawdzenia, czy któraś z dziur w tym obszarze zawarta jest w obszarze ostatnio przeszukanym. Jeśli tak dziura ta zostawała usunięta z obszaru dotychczas przeszukanego. W ten sposób w obszarze wynikowym </w:t>
      </w:r>
      <w:r w:rsidR="00702972">
        <w:t>były</w:t>
      </w:r>
      <w:r>
        <w:t xml:space="preserve"> uwzględniane </w:t>
      </w:r>
      <w:r w:rsidR="00702972">
        <w:t xml:space="preserve">jedynie </w:t>
      </w:r>
      <w:r>
        <w:t xml:space="preserve">te dziury obszaru dotychczas przeszukanego, które nie </w:t>
      </w:r>
      <w:r w:rsidR="000D62E8">
        <w:t>znajdo</w:t>
      </w:r>
      <w:r w:rsidR="00702972">
        <w:t>wały</w:t>
      </w:r>
      <w:r>
        <w:t xml:space="preserve"> się wewnątrz obszaru ostatnio przeszukanego oraz wszystkie dziury wyznaczone dla obszaru ostatnio przeszukanego. </w:t>
      </w:r>
    </w:p>
    <w:p w:rsidR="000B4899" w:rsidRPr="000B4899" w:rsidRDefault="000B4899" w:rsidP="000B4899"/>
    <w:p w:rsidR="00314377" w:rsidRDefault="00DD4C80" w:rsidP="00B337D3">
      <w:pPr>
        <w:pStyle w:val="Nagwek3"/>
        <w:spacing w:line="360" w:lineRule="auto"/>
      </w:pPr>
      <w:bookmarkStart w:id="124" w:name="_Toc448683445"/>
      <w:r>
        <w:lastRenderedPageBreak/>
        <w:t>Podsumowanie</w:t>
      </w:r>
      <w:bookmarkEnd w:id="124"/>
    </w:p>
    <w:p w:rsidR="00837F20" w:rsidRDefault="00837F20" w:rsidP="00B337D3">
      <w:pPr>
        <w:spacing w:line="360" w:lineRule="auto"/>
      </w:pPr>
    </w:p>
    <w:p w:rsidR="00C55598" w:rsidRDefault="00C55598" w:rsidP="007055F4">
      <w:pPr>
        <w:spacing w:line="360" w:lineRule="auto"/>
      </w:pPr>
      <w:r>
        <w:tab/>
        <w:t>Opracowany algorytm</w:t>
      </w:r>
      <w:r w:rsidR="00407D3F">
        <w:t xml:space="preserve"> pozwala na prawidłowe wyznaczenie obszarów zarejestrow</w:t>
      </w:r>
      <w:r w:rsidR="00407D3F">
        <w:t>a</w:t>
      </w:r>
      <w:r w:rsidR="00407D3F">
        <w:t>nych przez kamerę</w:t>
      </w:r>
      <w:r>
        <w:t xml:space="preserve">, </w:t>
      </w:r>
      <w:r w:rsidR="00BB605A">
        <w:t>przy uwzględnieniu założeń i uproszczeń przedstawionych na początku tego rozdziału.  Rzeczywiste e</w:t>
      </w:r>
      <w:r>
        <w:t>fekty działania</w:t>
      </w:r>
      <w:r w:rsidR="00407D3F">
        <w:t xml:space="preserve"> </w:t>
      </w:r>
      <w:r w:rsidR="00BB605A">
        <w:t xml:space="preserve">algorytmu, w zaprojektowanym systemie, </w:t>
      </w:r>
      <w:r>
        <w:t>z</w:t>
      </w:r>
      <w:r>
        <w:t>o</w:t>
      </w:r>
      <w:r>
        <w:t xml:space="preserve">staną przedstawione w kolejnym rozdziale </w:t>
      </w:r>
      <w:r w:rsidR="00BB605A">
        <w:t xml:space="preserve">pt. </w:t>
      </w:r>
      <w:r>
        <w:t xml:space="preserve">"Prezentacja rozwiązania". Należy jednak </w:t>
      </w:r>
      <w:r w:rsidR="00407D3F">
        <w:t>mieć na uwadze</w:t>
      </w:r>
      <w:r>
        <w:t xml:space="preserve"> dokładność algorytmu, która jest zależna od wielu zmiennych.</w:t>
      </w:r>
    </w:p>
    <w:p w:rsidR="00BB605A" w:rsidRDefault="00C55598" w:rsidP="007055F4">
      <w:pPr>
        <w:spacing w:line="360" w:lineRule="auto"/>
      </w:pPr>
      <w:r>
        <w:tab/>
        <w:t>W pierwszej kolejności zarówno dane z odbiornika GPS, jak i dane modelowe z misji SRTM są obarczone pewnym błędem</w:t>
      </w:r>
      <w:r w:rsidR="008C6403">
        <w:t>, a ich dokładność została opisana w rozdziale "Dzie</w:t>
      </w:r>
      <w:r w:rsidR="00407D3F">
        <w:t>dz</w:t>
      </w:r>
      <w:r w:rsidR="00407D3F">
        <w:t>i</w:t>
      </w:r>
      <w:r w:rsidR="008C6403">
        <w:t>n</w:t>
      </w:r>
      <w:r w:rsidR="00407D3F">
        <w:t>a</w:t>
      </w:r>
      <w:r w:rsidR="008C6403">
        <w:t xml:space="preserve"> problemu"</w:t>
      </w:r>
      <w:r>
        <w:t xml:space="preserve">. </w:t>
      </w:r>
      <w:r w:rsidR="00407D3F">
        <w:t xml:space="preserve">Dodatkowo w przypadku dostosowywania systemu do funkcjonowania na konkretnym terenie należałoby </w:t>
      </w:r>
      <w:r w:rsidR="00D20707">
        <w:t>w dokładniejszy sposób określić średnią wartość lokalnej u</w:t>
      </w:r>
      <w:r w:rsidR="00D20707">
        <w:t>n</w:t>
      </w:r>
      <w:r w:rsidR="00D20707">
        <w:t xml:space="preserve">dulacji lub stworzyć całą tablicę undulacji, dla konkretnych położeń. </w:t>
      </w:r>
      <w:r w:rsidR="00BB605A">
        <w:t>D</w:t>
      </w:r>
      <w:r>
        <w:t xml:space="preserve">okładność działania algorytmu zależy </w:t>
      </w:r>
      <w:r w:rsidR="00BB605A">
        <w:t xml:space="preserve">również </w:t>
      </w:r>
      <w:r>
        <w:t xml:space="preserve">od prawidłowego </w:t>
      </w:r>
      <w:r w:rsidR="00BB605A">
        <w:t>doboru</w:t>
      </w:r>
      <w:r>
        <w:t xml:space="preserve"> takich parametrów jak: skok wysokości </w:t>
      </w:r>
      <w:proofErr w:type="spellStart"/>
      <w:r>
        <w:rPr>
          <w:b/>
        </w:rPr>
        <w:t>dh</w:t>
      </w:r>
      <w:proofErr w:type="spellEnd"/>
      <w:r w:rsidR="00D20707">
        <w:rPr>
          <w:b/>
        </w:rPr>
        <w:t xml:space="preserve"> </w:t>
      </w:r>
      <w:r w:rsidR="00D20707">
        <w:t>przy wyznaczaniu otoczki</w:t>
      </w:r>
      <w:r w:rsidR="00BB605A">
        <w:t xml:space="preserve"> pojedynczego obszaru zarejestrowanego, oraz dziur w tym o</w:t>
      </w:r>
      <w:r w:rsidR="00BB605A">
        <w:t>b</w:t>
      </w:r>
      <w:r w:rsidR="00BB605A">
        <w:t>szarze</w:t>
      </w:r>
      <w:r>
        <w:t xml:space="preserve">, skok kątowy </w:t>
      </w:r>
      <w:r>
        <w:rPr>
          <w:b/>
        </w:rPr>
        <w:t>β</w:t>
      </w:r>
      <w:r w:rsidR="00D20707">
        <w:rPr>
          <w:b/>
        </w:rPr>
        <w:t xml:space="preserve"> </w:t>
      </w:r>
      <w:r w:rsidR="00D20707">
        <w:t>przy znajdowaniu zasłoniętych obszarów</w:t>
      </w:r>
      <w:r>
        <w:t>, odległość kątowa między kolejnymi punktami na okręgu</w:t>
      </w:r>
      <w:r w:rsidR="00BB605A">
        <w:t>,</w:t>
      </w:r>
      <w:r>
        <w:t xml:space="preserve"> służącym</w:t>
      </w:r>
      <w:r w:rsidR="008C6403">
        <w:t>i</w:t>
      </w:r>
      <w:r>
        <w:t xml:space="preserve"> do wyzna</w:t>
      </w:r>
      <w:r w:rsidR="008C6403">
        <w:t>czenia otoczki obszaru.</w:t>
      </w:r>
      <w:r w:rsidR="00BB605A">
        <w:t xml:space="preserve"> Odpowiednie dobranie parametru </w:t>
      </w:r>
      <w:r w:rsidR="00BB605A" w:rsidRPr="00BB605A">
        <w:rPr>
          <w:b/>
        </w:rPr>
        <w:t>α</w:t>
      </w:r>
      <w:r w:rsidR="00BB605A">
        <w:t xml:space="preserve"> dla algorytmu wyznaczania otoczki wklęsłej oraz wartości parametru </w:t>
      </w:r>
      <w:r w:rsidR="00BB605A" w:rsidRPr="00BB605A">
        <w:rPr>
          <w:b/>
        </w:rPr>
        <w:t>λ</w:t>
      </w:r>
      <w:r w:rsidR="00BB605A">
        <w:t xml:space="preserve"> wykorzystywanego przy </w:t>
      </w:r>
      <w:proofErr w:type="spellStart"/>
      <w:r w:rsidR="00BB605A">
        <w:t>densyfikacji</w:t>
      </w:r>
      <w:proofErr w:type="spellEnd"/>
      <w:r w:rsidR="00BB605A">
        <w:t xml:space="preserve"> punktów poszczególnych zbiorów.</w:t>
      </w:r>
    </w:p>
    <w:p w:rsidR="00837F20" w:rsidRDefault="00BB605A" w:rsidP="007055F4">
      <w:pPr>
        <w:spacing w:line="360" w:lineRule="auto"/>
      </w:pPr>
      <w:r>
        <w:tab/>
      </w:r>
      <w:r w:rsidR="008C6403">
        <w:t xml:space="preserve"> Powyższe parametry wpływają nie tylko na dokładność wyznaczania obszaru prz</w:t>
      </w:r>
      <w:r w:rsidR="008C6403">
        <w:t>e</w:t>
      </w:r>
      <w:r w:rsidR="008C6403">
        <w:t>szukanego, ale również na wydajność działania systemu, rozumianą jako czas między zarej</w:t>
      </w:r>
      <w:r w:rsidR="008C6403">
        <w:t>e</w:t>
      </w:r>
      <w:r w:rsidR="008C6403">
        <w:t xml:space="preserve">strowaniem zmiany położenia </w:t>
      </w:r>
      <w:proofErr w:type="spellStart"/>
      <w:r w:rsidR="008C6403">
        <w:t>drona</w:t>
      </w:r>
      <w:proofErr w:type="spellEnd"/>
      <w:r w:rsidR="008C6403">
        <w:t>, a wizualizacją nowo zarejestrowanego obszaru na urz</w:t>
      </w:r>
      <w:r w:rsidR="008C6403">
        <w:t>ą</w:t>
      </w:r>
      <w:r w:rsidR="008C6403">
        <w:t xml:space="preserve">dzeniu klienckim. Jednak optymalizacja algorytmu wymagałaby </w:t>
      </w:r>
      <w:r>
        <w:t xml:space="preserve">przeprowadzenia </w:t>
      </w:r>
      <w:r w:rsidR="008C6403">
        <w:t>wielu t</w:t>
      </w:r>
      <w:r w:rsidR="008C6403">
        <w:t>e</w:t>
      </w:r>
      <w:r w:rsidR="008C6403">
        <w:t>stów wydajnościowych</w:t>
      </w:r>
      <w:r>
        <w:t xml:space="preserve">, z wykorzystaniem rzeczywistego </w:t>
      </w:r>
      <w:proofErr w:type="spellStart"/>
      <w:r>
        <w:t>drona</w:t>
      </w:r>
      <w:proofErr w:type="spellEnd"/>
      <w:r w:rsidR="008C6403">
        <w:t xml:space="preserve"> i </w:t>
      </w:r>
      <w:r w:rsidR="007055F4">
        <w:t>nie wchodzi w zakres tej pracy.</w:t>
      </w:r>
    </w:p>
    <w:p w:rsidR="00407D3F" w:rsidRPr="00C55598" w:rsidRDefault="00407D3F" w:rsidP="00A30B0E">
      <w:pPr>
        <w:spacing w:line="360" w:lineRule="auto"/>
      </w:pPr>
      <w:r>
        <w:tab/>
        <w:t xml:space="preserve"> </w:t>
      </w:r>
    </w:p>
    <w:p w:rsidR="00837F20" w:rsidRDefault="00837F20" w:rsidP="00A30B0E">
      <w:pPr>
        <w:spacing w:line="360" w:lineRule="auto"/>
      </w:pPr>
    </w:p>
    <w:p w:rsidR="00837F20" w:rsidRDefault="00837F20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125" w:name="_Toc448683446"/>
      <w:r>
        <w:lastRenderedPageBreak/>
        <w:t>Prezentacja rozwiązania</w:t>
      </w:r>
      <w:bookmarkEnd w:id="125"/>
    </w:p>
    <w:p w:rsidR="008C6403" w:rsidRDefault="008C6403" w:rsidP="00D872F7">
      <w:pPr>
        <w:spacing w:line="360" w:lineRule="auto"/>
      </w:pPr>
    </w:p>
    <w:p w:rsidR="00922FB3" w:rsidRDefault="008C6403" w:rsidP="00D872F7">
      <w:pPr>
        <w:spacing w:line="360" w:lineRule="auto"/>
      </w:pPr>
      <w:r>
        <w:tab/>
      </w:r>
      <w:r w:rsidR="007B047B">
        <w:t xml:space="preserve">Ten rozdział zostanie poświęcony prezentacji stworzonego systemu, który jak </w:t>
      </w:r>
      <w:r w:rsidR="00922FB3">
        <w:t>zostało to</w:t>
      </w:r>
      <w:r w:rsidR="00356822">
        <w:t xml:space="preserve"> już wcześniej opisane</w:t>
      </w:r>
      <w:r w:rsidR="00922FB3">
        <w:t xml:space="preserve"> został podzielony</w:t>
      </w:r>
      <w:r w:rsidR="00356822">
        <w:t>,</w:t>
      </w:r>
      <w:r w:rsidR="00922FB3">
        <w:t xml:space="preserve"> </w:t>
      </w:r>
      <w:r w:rsidR="002A00D7">
        <w:t>pod względem funkcjonalności</w:t>
      </w:r>
      <w:r w:rsidR="00356822">
        <w:t>,</w:t>
      </w:r>
      <w:r w:rsidR="002A00D7">
        <w:t xml:space="preserve"> </w:t>
      </w:r>
      <w:r w:rsidR="00922FB3">
        <w:t>na cztery podsy</w:t>
      </w:r>
      <w:r w:rsidR="00922FB3">
        <w:t>s</w:t>
      </w:r>
      <w:r w:rsidR="00922FB3">
        <w:t>temy:</w:t>
      </w:r>
    </w:p>
    <w:p w:rsidR="00922FB3" w:rsidRDefault="00922FB3" w:rsidP="00D872F7">
      <w:pPr>
        <w:spacing w:line="360" w:lineRule="auto"/>
      </w:pP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Dron-serwer</w:t>
      </w:r>
      <w:r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922FB3" w:rsidRPr="008A1084" w:rsidRDefault="00DF4CF1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922FB3" w:rsidRPr="00922FB3">
        <w:rPr>
          <w:rFonts w:ascii="Times New Roman" w:hAnsi="Times New Roman"/>
          <w:b/>
          <w:sz w:val="24"/>
          <w:szCs w:val="24"/>
        </w:rPr>
        <w:t xml:space="preserve"> </w:t>
      </w:r>
      <w:r w:rsidR="00922FB3" w:rsidRPr="008A1084">
        <w:rPr>
          <w:rFonts w:ascii="Times New Roman" w:hAnsi="Times New Roman"/>
          <w:sz w:val="24"/>
          <w:szCs w:val="24"/>
        </w:rPr>
        <w:t>- Aplikacja zbierająca dane geolokalizacyjne i wysyłające je do serwera</w:t>
      </w:r>
    </w:p>
    <w:p w:rsidR="00922FB3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przeszuk</w:t>
      </w:r>
      <w:r w:rsidR="00356822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nego</w:t>
      </w:r>
    </w:p>
    <w:p w:rsidR="00922FB3" w:rsidRDefault="00922FB3" w:rsidP="00D872F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034DA0" w:rsidRDefault="00922FB3" w:rsidP="00D872F7">
      <w:pPr>
        <w:spacing w:line="360" w:lineRule="auto"/>
      </w:pPr>
      <w:r>
        <w:tab/>
      </w:r>
      <w:r w:rsidR="007B047B">
        <w:t>Ze względu na szeroki zakres pracy, w</w:t>
      </w:r>
      <w:r w:rsidR="002A00D7">
        <w:t xml:space="preserve"> trakcie</w:t>
      </w:r>
      <w:r w:rsidR="007B047B">
        <w:t xml:space="preserve"> jej</w:t>
      </w:r>
      <w:r w:rsidR="002A00D7">
        <w:t xml:space="preserve"> tworzenia skupiono się na impl</w:t>
      </w:r>
      <w:r w:rsidR="002A00D7">
        <w:t>e</w:t>
      </w:r>
      <w:r w:rsidR="002A00D7">
        <w:t>mentacji</w:t>
      </w:r>
      <w:r w:rsidR="007B047B">
        <w:t xml:space="preserve"> jedynie</w:t>
      </w:r>
      <w:r w:rsidR="002A00D7">
        <w:t xml:space="preserve"> trzech</w:t>
      </w:r>
      <w:r w:rsidR="00034DA0">
        <w:t xml:space="preserve"> </w:t>
      </w:r>
      <w:r w:rsidR="007B047B">
        <w:t xml:space="preserve">z czterech </w:t>
      </w:r>
      <w:r w:rsidR="00034DA0">
        <w:t>części systemu</w:t>
      </w:r>
      <w:r w:rsidR="002A00D7">
        <w:t>,</w:t>
      </w:r>
      <w:r w:rsidR="00034DA0">
        <w:t xml:space="preserve"> tych najbardziej powiązanych z wizualiz</w:t>
      </w:r>
      <w:r w:rsidR="00034DA0">
        <w:t>a</w:t>
      </w:r>
      <w:r w:rsidR="00034DA0">
        <w:t xml:space="preserve">cją obszaru przeszukanego, </w:t>
      </w:r>
      <w:r w:rsidR="002A00D7">
        <w:t xml:space="preserve">czyli: </w:t>
      </w:r>
      <w:proofErr w:type="spellStart"/>
      <w:r w:rsidR="00DF4CF1">
        <w:t>Dron</w:t>
      </w:r>
      <w:r w:rsidR="007B047B">
        <w:t>Tracker</w:t>
      </w:r>
      <w:proofErr w:type="spellEnd"/>
      <w:r w:rsidR="007B047B">
        <w:t xml:space="preserve">, Dron-serwer oraz </w:t>
      </w:r>
      <w:proofErr w:type="spellStart"/>
      <w:r w:rsidR="007B047B">
        <w:t>DronVision</w:t>
      </w:r>
      <w:proofErr w:type="spellEnd"/>
      <w:r w:rsidR="007B047B">
        <w:t>.</w:t>
      </w:r>
      <w:r w:rsidR="00034DA0">
        <w:t xml:space="preserve"> W pierwszej kolejności zostaną pokrótce opisane aplikacja </w:t>
      </w:r>
      <w:proofErr w:type="spellStart"/>
      <w:r w:rsidR="00034DA0">
        <w:t>geolokalizacyjna</w:t>
      </w:r>
      <w:proofErr w:type="spellEnd"/>
      <w:r w:rsidR="00034DA0">
        <w:t xml:space="preserve"> oraz część serwerowa, a w dalszej części rozdziału zostanie szczegółowo przedstawiona najbardziej ciekawa</w:t>
      </w:r>
      <w:r w:rsidR="00702972">
        <w:t>, z punktu widzenia użytkownika</w:t>
      </w:r>
      <w:r w:rsidR="00034DA0">
        <w:t xml:space="preserve"> część systemu, czyli aplikacja </w:t>
      </w:r>
      <w:proofErr w:type="spellStart"/>
      <w:r w:rsidR="00034DA0">
        <w:t>DronVision</w:t>
      </w:r>
      <w:proofErr w:type="spellEnd"/>
      <w:r w:rsidR="00034DA0">
        <w:t>.</w:t>
      </w:r>
    </w:p>
    <w:p w:rsidR="00034DA0" w:rsidRDefault="00034DA0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6" w:name="_Toc448683447"/>
      <w:r>
        <w:t xml:space="preserve">Opis aplikacji </w:t>
      </w:r>
      <w:proofErr w:type="spellStart"/>
      <w:r>
        <w:t>DronTracker</w:t>
      </w:r>
      <w:bookmarkEnd w:id="126"/>
      <w:proofErr w:type="spellEnd"/>
    </w:p>
    <w:p w:rsidR="007F7B19" w:rsidRPr="007F7B19" w:rsidRDefault="007F7B19" w:rsidP="00D872F7">
      <w:pPr>
        <w:spacing w:line="360" w:lineRule="auto"/>
      </w:pPr>
    </w:p>
    <w:p w:rsidR="002A00D7" w:rsidRDefault="002A00D7" w:rsidP="00D872F7">
      <w:pPr>
        <w:spacing w:line="360" w:lineRule="auto"/>
      </w:pPr>
      <w:r>
        <w:tab/>
      </w:r>
      <w:r w:rsidR="007B047B">
        <w:t xml:space="preserve">Aplikacja </w:t>
      </w:r>
      <w:proofErr w:type="spellStart"/>
      <w:r w:rsidR="00DF4CF1">
        <w:t>Dron</w:t>
      </w:r>
      <w:r>
        <w:t>Tracker</w:t>
      </w:r>
      <w:proofErr w:type="spellEnd"/>
      <w:r>
        <w:t xml:space="preserve"> to aplikacja</w:t>
      </w:r>
      <w:r w:rsidR="00702972">
        <w:t xml:space="preserve">, której zadaniem jest rejestrowanie zmian położeń urządzenia, na którym została zainstalowana oraz wysyłanie tych danych geolokalizacyjnych </w:t>
      </w:r>
      <w:r>
        <w:t xml:space="preserve"> do se</w:t>
      </w:r>
      <w:r w:rsidR="0075595E">
        <w:t>r</w:t>
      </w:r>
      <w:r>
        <w:t xml:space="preserve">wera. Pozwala na imitowanie przez urządzenie </w:t>
      </w:r>
      <w:r w:rsidR="0075595E">
        <w:t xml:space="preserve">mobilne </w:t>
      </w:r>
      <w:r>
        <w:t>z systemem operacyjnym A</w:t>
      </w:r>
      <w:r>
        <w:t>n</w:t>
      </w:r>
      <w:r>
        <w:t xml:space="preserve">droid </w:t>
      </w:r>
      <w:r w:rsidR="007B047B">
        <w:t>modułu</w:t>
      </w:r>
      <w:r w:rsidR="00702972">
        <w:t xml:space="preserve"> zamontowanego na dronie. </w:t>
      </w:r>
      <w:r w:rsidR="0075595E">
        <w:t xml:space="preserve">Każda z instancji </w:t>
      </w:r>
      <w:r w:rsidR="00702972">
        <w:t xml:space="preserve">tej </w:t>
      </w:r>
      <w:r w:rsidR="0075595E">
        <w:t>aplikacji ma przypisany un</w:t>
      </w:r>
      <w:r w:rsidR="0075595E">
        <w:t>i</w:t>
      </w:r>
      <w:r w:rsidR="0075595E">
        <w:t>kalny numer identyfikacyjny</w:t>
      </w:r>
      <w:r w:rsidR="00702972">
        <w:t>, umożliwiający jej rozróżnienie przez system od innych aplik</w:t>
      </w:r>
      <w:r w:rsidR="00702972">
        <w:t>a</w:t>
      </w:r>
      <w:r w:rsidR="00702972">
        <w:t xml:space="preserve">cji-dronów i w celu współpracowania z innymi elementami systemu musi być zarejestrowana w systemowej bazie danych jako dron. </w:t>
      </w:r>
      <w:r w:rsidR="007B047B">
        <w:t>Do jej implementacji wykorzystano API program</w:t>
      </w:r>
      <w:r w:rsidR="007B047B">
        <w:t>i</w:t>
      </w:r>
      <w:r w:rsidR="007B047B">
        <w:t xml:space="preserve">styczne </w:t>
      </w:r>
      <w:proofErr w:type="spellStart"/>
      <w:r w:rsidR="007B047B">
        <w:t>android.location</w:t>
      </w:r>
      <w:proofErr w:type="spellEnd"/>
      <w:r w:rsidR="007B047B">
        <w:t xml:space="preserve">. </w:t>
      </w:r>
    </w:p>
    <w:p w:rsidR="007F7B19" w:rsidRDefault="007F7B19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7" w:name="_Toc448683448"/>
      <w:r>
        <w:lastRenderedPageBreak/>
        <w:t>Opis aplikacji Dron-serwer</w:t>
      </w:r>
      <w:bookmarkEnd w:id="127"/>
    </w:p>
    <w:p w:rsidR="007F7B19" w:rsidRPr="007F7B19" w:rsidRDefault="007F7B19" w:rsidP="00D872F7">
      <w:pPr>
        <w:spacing w:line="360" w:lineRule="auto"/>
      </w:pPr>
    </w:p>
    <w:p w:rsidR="0075595E" w:rsidRDefault="002A00D7" w:rsidP="00D872F7">
      <w:pPr>
        <w:spacing w:line="360" w:lineRule="auto"/>
      </w:pPr>
      <w:r>
        <w:tab/>
        <w:t xml:space="preserve">Dron-serwer to aplikacja klasy </w:t>
      </w:r>
      <w:proofErr w:type="spellStart"/>
      <w:r>
        <w:t>Enterprise</w:t>
      </w:r>
      <w:proofErr w:type="spellEnd"/>
      <w:r>
        <w:t xml:space="preserve"> odpowiadająca za główną logikę biznesową systemu</w:t>
      </w:r>
      <w:r w:rsidR="0075595E">
        <w:t xml:space="preserve">. Pełni rolę serwera i </w:t>
      </w:r>
      <w:r>
        <w:t xml:space="preserve">odpowiada za komunikację między podsystemami, </w:t>
      </w:r>
      <w:r w:rsidR="0075595E">
        <w:t>zbieranie danych geolokalizacyjnych od dronów, ich analizę, wyznaczanie obszaru przeszukanego, zgodnie z opisanym w tej pracy algorytmem, komunikację z bazą danych</w:t>
      </w:r>
      <w:r w:rsidR="00356822">
        <w:t>, logikę administr</w:t>
      </w:r>
      <w:r w:rsidR="00356822">
        <w:t>a</w:t>
      </w:r>
      <w:r w:rsidR="00356822">
        <w:t>cyjną</w:t>
      </w:r>
      <w:r w:rsidR="0075595E">
        <w:t xml:space="preserve"> i rozsyłanie danych do aplikacji klienckich </w:t>
      </w:r>
      <w:proofErr w:type="spellStart"/>
      <w:r w:rsidR="0075595E">
        <w:t>DronVision</w:t>
      </w:r>
      <w:proofErr w:type="spellEnd"/>
      <w:r w:rsidR="0075595E">
        <w:t xml:space="preserve">. </w:t>
      </w:r>
      <w:r w:rsidR="00356822">
        <w:t>Moduł ten został stworzony</w:t>
      </w:r>
      <w:r w:rsidR="0075595E">
        <w:t xml:space="preserve"> z wykorzystaniem Javy </w:t>
      </w:r>
      <w:proofErr w:type="spellStart"/>
      <w:r w:rsidR="00356822">
        <w:t>Enterprise</w:t>
      </w:r>
      <w:proofErr w:type="spellEnd"/>
      <w:r w:rsidR="00356822">
        <w:t xml:space="preserve"> </w:t>
      </w:r>
      <w:proofErr w:type="spellStart"/>
      <w:r w:rsidR="00356822">
        <w:t>Edition</w:t>
      </w:r>
      <w:proofErr w:type="spellEnd"/>
      <w:r w:rsidR="0075595E">
        <w:t xml:space="preserve"> i </w:t>
      </w:r>
      <w:r w:rsidR="00356822">
        <w:t>uruchomiony</w:t>
      </w:r>
      <w:r w:rsidR="0075595E">
        <w:t xml:space="preserve"> na serwerze aplikacyjnym </w:t>
      </w:r>
      <w:proofErr w:type="spellStart"/>
      <w:r w:rsidR="0075595E">
        <w:t>Wildfly</w:t>
      </w:r>
      <w:proofErr w:type="spellEnd"/>
      <w:r w:rsidR="0075595E">
        <w:t>.</w:t>
      </w:r>
    </w:p>
    <w:p w:rsidR="007F7B19" w:rsidRDefault="007F7B19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8" w:name="_Toc448683449"/>
      <w:r>
        <w:t xml:space="preserve">Opis aplikacji </w:t>
      </w:r>
      <w:proofErr w:type="spellStart"/>
      <w:r>
        <w:t>DronVision</w:t>
      </w:r>
      <w:bookmarkEnd w:id="128"/>
      <w:proofErr w:type="spellEnd"/>
    </w:p>
    <w:p w:rsidR="007F7B19" w:rsidRPr="007F7B19" w:rsidRDefault="007F7B19" w:rsidP="00D872F7">
      <w:pPr>
        <w:spacing w:line="360" w:lineRule="auto"/>
      </w:pPr>
    </w:p>
    <w:p w:rsidR="00A30B0E" w:rsidRDefault="002A00D7" w:rsidP="00D872F7">
      <w:pPr>
        <w:spacing w:line="360" w:lineRule="auto"/>
      </w:pPr>
      <w:r>
        <w:tab/>
        <w:t>Aplikacja</w:t>
      </w:r>
      <w:r w:rsidR="00356822">
        <w:t xml:space="preserve"> </w:t>
      </w:r>
      <w:proofErr w:type="spellStart"/>
      <w:r w:rsidR="00356822">
        <w:t>DronVision</w:t>
      </w:r>
      <w:proofErr w:type="spellEnd"/>
      <w:r w:rsidR="00034DA0">
        <w:t xml:space="preserve"> jest główną aplikacją kliencką i jako jedyna z prezentowanych modułów posiadana interfejs użytkownika. </w:t>
      </w:r>
      <w:r w:rsidR="006C0C2E">
        <w:t>P</w:t>
      </w:r>
      <w:r>
        <w:t xml:space="preserve">ozwala na </w:t>
      </w:r>
      <w:r w:rsidR="00DF4CF1">
        <w:t>interakcję z systemem, zgodnie z</w:t>
      </w:r>
      <w:r w:rsidR="007F7B19">
        <w:t>e</w:t>
      </w:r>
      <w:r w:rsidR="00DF4CF1">
        <w:t xml:space="preserve"> specyfikacją ustaloną w fazie analizy wy</w:t>
      </w:r>
      <w:r w:rsidR="006C0C2E">
        <w:t>magań, a jej podstawowym zadaniem jest wizualiz</w:t>
      </w:r>
      <w:r w:rsidR="006C0C2E">
        <w:t>a</w:t>
      </w:r>
      <w:r w:rsidR="006C0C2E">
        <w:t>cja obszaru przeszukanego.</w:t>
      </w:r>
      <w:r w:rsidR="00F02143">
        <w:t xml:space="preserve"> Aplikacja ta zapewnia użytkownikowi szereg funkcji takich jak: zmiana preferencji wizualizacji, przeglądanie historii wizualizacji, obejrzenie symulacji, czy zmiana ustawień konta.</w:t>
      </w:r>
      <w:r w:rsidR="006C0C2E">
        <w:t xml:space="preserve"> </w:t>
      </w:r>
      <w:r w:rsidR="00A30B0E">
        <w:t>W dalszych podrozdziałach zostaną zaprezentowane poszczególne widoki aplika</w:t>
      </w:r>
      <w:r w:rsidR="006C0C2E">
        <w:t>cji</w:t>
      </w:r>
      <w:r w:rsidR="00A30B0E">
        <w:t xml:space="preserve"> wraz z opisem zapewnianych przez nie funkcji.</w:t>
      </w: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29" w:name="_Toc448683450"/>
      <w:r>
        <w:lastRenderedPageBreak/>
        <w:t>Widok</w:t>
      </w:r>
      <w:r w:rsidR="00A13E48">
        <w:t>i</w:t>
      </w:r>
      <w:r>
        <w:t xml:space="preserve"> logowania</w:t>
      </w:r>
      <w:bookmarkEnd w:id="129"/>
    </w:p>
    <w:p w:rsidR="00752B96" w:rsidRDefault="00752B96" w:rsidP="00D872F7">
      <w:pPr>
        <w:spacing w:line="360" w:lineRule="auto"/>
      </w:pPr>
    </w:p>
    <w:p w:rsidR="008C6403" w:rsidRDefault="00752B96" w:rsidP="00D872F7">
      <w:pPr>
        <w:spacing w:line="360" w:lineRule="auto"/>
      </w:pPr>
      <w:r>
        <w:tab/>
      </w:r>
      <w:r w:rsidR="006C0C2E">
        <w:t xml:space="preserve">Jest to pierwszy widok jaki ukazuje się użytkownikowi po włączeniu aplikacji. </w:t>
      </w:r>
      <w:r>
        <w:t>Log</w:t>
      </w:r>
      <w:r>
        <w:t>o</w:t>
      </w:r>
      <w:r>
        <w:t>wanie do systemu odbywa się poprzez podan</w:t>
      </w:r>
      <w:r w:rsidR="006C0C2E">
        <w:t>i</w:t>
      </w:r>
      <w:r>
        <w:t xml:space="preserve">e </w:t>
      </w:r>
      <w:proofErr w:type="spellStart"/>
      <w:r>
        <w:t>loginu</w:t>
      </w:r>
      <w:proofErr w:type="spellEnd"/>
      <w:r>
        <w:t xml:space="preserve"> i ha</w:t>
      </w:r>
      <w:r w:rsidR="006C0C2E">
        <w:t xml:space="preserve">sła. </w:t>
      </w:r>
      <w:r>
        <w:t>W momencie kliknięcia przyc</w:t>
      </w:r>
      <w:r>
        <w:t>i</w:t>
      </w:r>
      <w:r>
        <w:t>sku "Zaloguj" następuje wstępna walidacja sprawdzająca</w:t>
      </w:r>
      <w:r w:rsidR="006C0C2E">
        <w:t>, czy aplikacja posiada połącze</w:t>
      </w:r>
      <w:r>
        <w:t>nie z Internetem oraz czy oba wymagane pola są wypełnione. W przypadku negatywnego wyniku walidacji zostaje wyświetlony odpowiedni komunikat</w:t>
      </w:r>
      <w:r w:rsidR="006C0C2E">
        <w:t>, a jeśli dane zostały wprowadzone p</w:t>
      </w:r>
      <w:r w:rsidR="006C0C2E">
        <w:t>o</w:t>
      </w:r>
      <w:r w:rsidR="006C0C2E">
        <w:t xml:space="preserve">prawnie </w:t>
      </w:r>
      <w:r>
        <w:t>aplikacja wysyła zapytanie HTTP do serwera i w zależności od odpowiedzi uwierz</w:t>
      </w:r>
      <w:r>
        <w:t>y</w:t>
      </w:r>
      <w:r>
        <w:t xml:space="preserve">telnia użytkownika lub wyświetla komunikat o </w:t>
      </w:r>
      <w:r w:rsidR="006C0C2E">
        <w:t>błędzie</w:t>
      </w:r>
      <w:r>
        <w:t>.</w:t>
      </w:r>
    </w:p>
    <w:p w:rsidR="006C0C2E" w:rsidRDefault="006C0C2E" w:rsidP="00D872F7">
      <w:pPr>
        <w:spacing w:line="360" w:lineRule="auto"/>
      </w:pPr>
    </w:p>
    <w:p w:rsidR="00A6778C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0230" cy="3780000"/>
            <wp:effectExtent l="19050" t="0" r="247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3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E" w:rsidRDefault="006C0C2E" w:rsidP="00D872F7">
      <w:pPr>
        <w:keepNext/>
        <w:spacing w:line="360" w:lineRule="auto"/>
        <w:jc w:val="center"/>
      </w:pPr>
    </w:p>
    <w:p w:rsidR="00A6778C" w:rsidRDefault="00A6778C" w:rsidP="00D872F7">
      <w:pPr>
        <w:pStyle w:val="Legenda"/>
        <w:spacing w:line="360" w:lineRule="auto"/>
        <w:jc w:val="center"/>
      </w:pPr>
      <w:bookmarkStart w:id="130" w:name="_Toc448663283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1</w:t>
        </w:r>
      </w:fldSimple>
      <w:r w:rsidR="00752B96">
        <w:t xml:space="preserve"> Aplikacja </w:t>
      </w:r>
      <w:proofErr w:type="spellStart"/>
      <w:r w:rsidR="00752B96">
        <w:t>DronVision</w:t>
      </w:r>
      <w:proofErr w:type="spellEnd"/>
      <w:r w:rsidR="00752B96">
        <w:t xml:space="preserve"> - w</w:t>
      </w:r>
      <w:r>
        <w:t>idok</w:t>
      </w:r>
      <w:r w:rsidR="00600106">
        <w:t>i</w:t>
      </w:r>
      <w:r>
        <w:t xml:space="preserve"> logowania</w:t>
      </w:r>
      <w:bookmarkEnd w:id="130"/>
    </w:p>
    <w:p w:rsidR="007F7B19" w:rsidRDefault="007F7B19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1" w:name="_Toc448683451"/>
      <w:r>
        <w:lastRenderedPageBreak/>
        <w:t>Widok</w:t>
      </w:r>
      <w:r w:rsidR="00A13E48">
        <w:t>i</w:t>
      </w:r>
      <w:r>
        <w:t xml:space="preserve"> r</w:t>
      </w:r>
      <w:r w:rsidR="008C6403">
        <w:t>ejestracj</w:t>
      </w:r>
      <w:r w:rsidR="001F04DC">
        <w:t>i</w:t>
      </w:r>
      <w:bookmarkEnd w:id="131"/>
    </w:p>
    <w:p w:rsidR="00752B96" w:rsidRDefault="00752B96" w:rsidP="00D872F7">
      <w:pPr>
        <w:spacing w:line="360" w:lineRule="auto"/>
      </w:pPr>
    </w:p>
    <w:p w:rsidR="00752B96" w:rsidRPr="00752B96" w:rsidRDefault="00752B96" w:rsidP="00D872F7">
      <w:pPr>
        <w:spacing w:line="360" w:lineRule="auto"/>
      </w:pPr>
      <w:r>
        <w:tab/>
        <w:t xml:space="preserve">Widok rejestracji to prosty formularz z polami dotyczącymi: adresu email, imienia, nazwiska, </w:t>
      </w:r>
      <w:proofErr w:type="spellStart"/>
      <w:r>
        <w:t>loginu</w:t>
      </w:r>
      <w:proofErr w:type="spellEnd"/>
      <w:r>
        <w:t xml:space="preserve"> i hasła. W momencie naciśnięcia przycisku załóż konto</w:t>
      </w:r>
      <w:r w:rsidR="006C0C2E">
        <w:t xml:space="preserve"> następuje wstępna w</w:t>
      </w:r>
      <w:r w:rsidR="009338F5">
        <w:t>a</w:t>
      </w:r>
      <w:r w:rsidR="006C0C2E">
        <w:t>l</w:t>
      </w:r>
      <w:r w:rsidR="009338F5">
        <w:t>idacja formularza pod względem wypełnienia wszystkich pól. W przypadku poprawnego wypełnienia</w:t>
      </w:r>
      <w:r w:rsidR="006C0C2E">
        <w:t>, aplikacja wysyła formularz do serwera, a użytkownik zostaje przeniesiony</w:t>
      </w:r>
      <w:r w:rsidR="009338F5">
        <w:t xml:space="preserve"> do widoku logowania wraz z wyświetleniem komunikatu: "Konto zostało utworzone i czeka na zatwierdzenie przez administratora."</w:t>
      </w:r>
      <w:r w:rsidR="006C0C2E">
        <w:t>.</w:t>
      </w:r>
    </w:p>
    <w:p w:rsidR="00A6778C" w:rsidRDefault="00A6778C" w:rsidP="00D872F7">
      <w:pPr>
        <w:spacing w:line="360" w:lineRule="auto"/>
      </w:pPr>
    </w:p>
    <w:p w:rsidR="00752B96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933" cy="3780000"/>
            <wp:effectExtent l="19050" t="0" r="8267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6778C" w:rsidRDefault="00752B96" w:rsidP="00D872F7">
      <w:pPr>
        <w:pStyle w:val="Legenda"/>
        <w:spacing w:line="360" w:lineRule="auto"/>
        <w:jc w:val="center"/>
      </w:pPr>
      <w:bookmarkStart w:id="132" w:name="_Toc448663284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2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</w:t>
      </w:r>
      <w:r w:rsidR="00600106">
        <w:t>i</w:t>
      </w:r>
      <w:r>
        <w:t xml:space="preserve"> rejestracji</w:t>
      </w:r>
      <w:bookmarkEnd w:id="132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pStyle w:val="Nagwek3"/>
        <w:spacing w:line="360" w:lineRule="auto"/>
      </w:pPr>
      <w:bookmarkStart w:id="133" w:name="_Toc448683452"/>
      <w:r>
        <w:lastRenderedPageBreak/>
        <w:t>Panel nawigacyjny - menu</w:t>
      </w:r>
      <w:bookmarkEnd w:id="133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  <w:r>
        <w:tab/>
      </w:r>
      <w:r w:rsidR="006C0C2E">
        <w:t>Zalogowany u</w:t>
      </w:r>
      <w:r>
        <w:t>żytkownik aplikacji ma możliwość nawigowania między widokami p</w:t>
      </w:r>
      <w:r>
        <w:t>o</w:t>
      </w:r>
      <w:r>
        <w:t>przez wysuwany z lewej strony ekranu panel nawigacyjny. Panel ten jest dostępny z każdego z wido</w:t>
      </w:r>
      <w:r w:rsidR="006C0C2E">
        <w:t>ków aplikacji, dostępnych po uwierzytelnieniu.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175CF" w:rsidRPr="00A175CF" w:rsidRDefault="00A175CF" w:rsidP="00D872F7">
      <w:pPr>
        <w:pStyle w:val="Legenda"/>
        <w:spacing w:line="360" w:lineRule="auto"/>
        <w:jc w:val="center"/>
      </w:pPr>
      <w:bookmarkStart w:id="134" w:name="_Toc448663285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3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menu</w:t>
      </w:r>
      <w:bookmarkEnd w:id="134"/>
    </w:p>
    <w:p w:rsidR="009338F5" w:rsidRPr="009338F5" w:rsidRDefault="009338F5" w:rsidP="00D872F7">
      <w:pPr>
        <w:spacing w:line="360" w:lineRule="auto"/>
      </w:pPr>
    </w:p>
    <w:p w:rsidR="00A6778C" w:rsidRDefault="00A6778C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CE6820" w:rsidRDefault="00CE6820" w:rsidP="00D872F7">
      <w:pPr>
        <w:spacing w:line="360" w:lineRule="auto"/>
      </w:pPr>
    </w:p>
    <w:p w:rsidR="00D872F7" w:rsidRPr="00A6778C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5" w:name="_Toc448683453"/>
      <w:r>
        <w:lastRenderedPageBreak/>
        <w:t>Widok</w:t>
      </w:r>
      <w:r w:rsidR="00A13E48">
        <w:t>i</w:t>
      </w:r>
      <w:r>
        <w:t xml:space="preserve"> w</w:t>
      </w:r>
      <w:r w:rsidR="008C6403">
        <w:t>izualizacj</w:t>
      </w:r>
      <w:r>
        <w:t>i</w:t>
      </w:r>
      <w:bookmarkEnd w:id="135"/>
    </w:p>
    <w:p w:rsidR="00A175CF" w:rsidRDefault="00A175CF" w:rsidP="00D872F7">
      <w:pPr>
        <w:spacing w:line="360" w:lineRule="auto"/>
      </w:pPr>
    </w:p>
    <w:p w:rsidR="00A175CF" w:rsidRDefault="00CE6820" w:rsidP="00D872F7">
      <w:pPr>
        <w:spacing w:line="360" w:lineRule="auto"/>
      </w:pPr>
      <w:r>
        <w:tab/>
        <w:t xml:space="preserve">Widok wizualizacji jest głównym widokiem aplikacji, dostępnym </w:t>
      </w:r>
      <w:r w:rsidR="00600106">
        <w:t>dla zalogowanego użytkownika</w:t>
      </w:r>
      <w:r>
        <w:t xml:space="preserve">. Przedstawia mapę, na której wizualizowane są </w:t>
      </w:r>
      <w:proofErr w:type="spellStart"/>
      <w:r>
        <w:t>drony</w:t>
      </w:r>
      <w:proofErr w:type="spellEnd"/>
      <w:r>
        <w:t xml:space="preserve"> i ich obszary przeszukane. Widok ten sam w sobie nie zapewnia dodatkowych opcji i służy jedynie do śledzenia efektów wizualizacji.</w:t>
      </w:r>
    </w:p>
    <w:p w:rsidR="00600106" w:rsidRDefault="00600106" w:rsidP="00D872F7">
      <w:pPr>
        <w:spacing w:line="360" w:lineRule="auto"/>
      </w:pPr>
    </w:p>
    <w:p w:rsidR="00600106" w:rsidRDefault="00600106" w:rsidP="0060010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2942" cy="3780000"/>
            <wp:effectExtent l="19050" t="0" r="0" b="0"/>
            <wp:docPr id="34" name="Obraz 33" descr="wizualiz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zualizacja_all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94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6" w:rsidRDefault="00600106" w:rsidP="00600106">
      <w:pPr>
        <w:pStyle w:val="Legenda"/>
        <w:jc w:val="center"/>
      </w:pPr>
      <w:bookmarkStart w:id="136" w:name="_Toc448663286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>
        <w:t>.</w:t>
      </w:r>
      <w:fldSimple w:instr=" SEQ Rys. \* ARABIC \s 1 ">
        <w:r w:rsidR="00E77DDC">
          <w:rPr>
            <w:noProof/>
          </w:rPr>
          <w:t>4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wizualizacji</w:t>
      </w:r>
      <w:bookmarkEnd w:id="136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7" w:name="_Toc448683454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37"/>
    </w:p>
    <w:p w:rsidR="009338F5" w:rsidRDefault="009338F5" w:rsidP="00D872F7">
      <w:pPr>
        <w:spacing w:line="360" w:lineRule="auto"/>
      </w:pPr>
    </w:p>
    <w:p w:rsidR="009338F5" w:rsidRPr="009338F5" w:rsidRDefault="009338F5" w:rsidP="00D872F7">
      <w:pPr>
        <w:spacing w:line="360" w:lineRule="auto"/>
      </w:pPr>
      <w:r>
        <w:tab/>
        <w:t>Ten widok pozwala użytkownikowi aplikacji na określenie preferencji dotyczących wizualizacji. Jest on widokiem przewijanym i składa się z trzech list, z których każda w</w:t>
      </w:r>
      <w:r>
        <w:t>y</w:t>
      </w:r>
      <w:r>
        <w:t xml:space="preserve">świetla te same </w:t>
      </w:r>
      <w:proofErr w:type="spellStart"/>
      <w:r>
        <w:t>drony</w:t>
      </w:r>
      <w:proofErr w:type="spellEnd"/>
      <w:r w:rsidR="00C40905">
        <w:t>,</w:t>
      </w:r>
      <w:r>
        <w:t xml:space="preserve"> przypisane do użytkownika przez administratora systemu. Użytkownik ma możliwość określenia jednego </w:t>
      </w:r>
      <w:proofErr w:type="spellStart"/>
      <w:r>
        <w:t>drona</w:t>
      </w:r>
      <w:proofErr w:type="spellEnd"/>
      <w:r>
        <w:t xml:space="preserve">, za którym będzie podążać kamera mapy w trakcie wizualizacji oraz </w:t>
      </w:r>
      <w:r w:rsidR="00C40905">
        <w:t xml:space="preserve">od zera do maksymalnej liczby dostępnych </w:t>
      </w:r>
      <w:r>
        <w:t xml:space="preserve">dronów pokazanych na mapie oraz </w:t>
      </w:r>
      <w:r w:rsidR="00C40905">
        <w:t>tych</w:t>
      </w:r>
      <w:r>
        <w:t>, dla których będzie rysowany obszar przeszukany.</w:t>
      </w:r>
    </w:p>
    <w:p w:rsidR="00752B96" w:rsidRDefault="00752B96" w:rsidP="00D872F7">
      <w:pPr>
        <w:spacing w:line="360" w:lineRule="auto"/>
      </w:pPr>
    </w:p>
    <w:p w:rsidR="00752B96" w:rsidRDefault="00752B96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752B96" w:rsidRDefault="00752B96" w:rsidP="00D872F7">
      <w:pPr>
        <w:pStyle w:val="Legenda"/>
        <w:spacing w:line="360" w:lineRule="auto"/>
        <w:jc w:val="center"/>
      </w:pPr>
      <w:bookmarkStart w:id="138" w:name="_Toc448663287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5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preferencje wizualizacji</w:t>
      </w:r>
      <w:bookmarkEnd w:id="138"/>
    </w:p>
    <w:p w:rsidR="00752B96" w:rsidRPr="00752B96" w:rsidRDefault="00752B96" w:rsidP="00D872F7">
      <w:pPr>
        <w:spacing w:line="360" w:lineRule="auto"/>
        <w:jc w:val="center"/>
      </w:pPr>
    </w:p>
    <w:p w:rsidR="008C6403" w:rsidRDefault="008C6403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9" w:name="_Toc448683455"/>
      <w:r>
        <w:lastRenderedPageBreak/>
        <w:t>Widok</w:t>
      </w:r>
      <w:r w:rsidR="00A13E48">
        <w:t>i</w:t>
      </w:r>
      <w:r w:rsidR="008C6403">
        <w:t xml:space="preserve"> historii wizualizacji</w:t>
      </w:r>
      <w:bookmarkEnd w:id="139"/>
    </w:p>
    <w:p w:rsidR="009338F5" w:rsidRDefault="009338F5" w:rsidP="00D872F7">
      <w:pPr>
        <w:spacing w:line="360" w:lineRule="auto"/>
      </w:pPr>
    </w:p>
    <w:p w:rsidR="00C40905" w:rsidRDefault="009338F5" w:rsidP="00600106">
      <w:pPr>
        <w:spacing w:line="360" w:lineRule="auto"/>
      </w:pPr>
      <w:r>
        <w:tab/>
      </w:r>
      <w:r w:rsidR="00C40905">
        <w:t>Aplikacja udostępnia możliwość przeglądania historii wizualizacji dla konkretnych dronów i ich sesji. Po wybraniu z menu tej funkcji zostanie wyświetlony widok z listą przyp</w:t>
      </w:r>
      <w:r w:rsidR="00C40905">
        <w:t>i</w:t>
      </w:r>
      <w:r w:rsidR="00C40905">
        <w:t xml:space="preserve">sanych do użytkownika dronów. </w:t>
      </w:r>
      <w:r>
        <w:t>Po wybraniu jednego z pojazdów, w kolejnym widoku uży</w:t>
      </w:r>
      <w:r>
        <w:t>t</w:t>
      </w:r>
      <w:r>
        <w:t>kownik ma możliwość wybrania jednej z dziesięciu ostatnich sesji wizualizujących, poszer</w:t>
      </w:r>
      <w:r>
        <w:t>e</w:t>
      </w:r>
      <w:r>
        <w:t xml:space="preserve">gowanych </w:t>
      </w:r>
      <w:r w:rsidR="00C40905">
        <w:t xml:space="preserve">malejąco zgodnie z ich </w:t>
      </w:r>
      <w:r>
        <w:t>dat</w:t>
      </w:r>
      <w:r w:rsidR="00C40905">
        <w:t>ą</w:t>
      </w:r>
      <w:r>
        <w:t xml:space="preserve"> przeprowadzenia. Po wybraniu sesji wyświetlany jest widok mapy w trybie historii, wraz z </w:t>
      </w:r>
      <w:r w:rsidR="00C40905">
        <w:t xml:space="preserve">narysowanym </w:t>
      </w:r>
      <w:r>
        <w:t>obszarem przeszukany</w:t>
      </w:r>
      <w:r w:rsidR="00C40905">
        <w:t>m</w:t>
      </w:r>
      <w:r>
        <w:t xml:space="preserve"> dla danej sesji. Powrót do wizualizacji bieżącej jest możliwy poprzez </w:t>
      </w:r>
      <w:r w:rsidR="00C40905">
        <w:t xml:space="preserve">naciśnięcie </w:t>
      </w:r>
      <w:r w:rsidR="00A175CF">
        <w:t>przycisk</w:t>
      </w:r>
      <w:r w:rsidR="00C40905">
        <w:t>u</w:t>
      </w:r>
      <w:r w:rsidR="00A175CF">
        <w:t xml:space="preserve"> wstecz </w:t>
      </w:r>
      <w:r w:rsidR="00C40905">
        <w:t xml:space="preserve">telefonu </w:t>
      </w:r>
      <w:r w:rsidR="00A175CF">
        <w:t>lub</w:t>
      </w:r>
      <w:r w:rsidR="00C40905">
        <w:t xml:space="preserve"> programowego przycisku </w:t>
      </w:r>
      <w:r w:rsidR="00A175CF">
        <w:t xml:space="preserve"> "Wyjdź z trybu historii".</w:t>
      </w:r>
    </w:p>
    <w:p w:rsidR="00C40905" w:rsidRDefault="00C40905" w:rsidP="00D872F7">
      <w:pPr>
        <w:spacing w:line="360" w:lineRule="auto"/>
        <w:jc w:val="center"/>
      </w:pPr>
    </w:p>
    <w:p w:rsidR="00E90D46" w:rsidRDefault="00E90D46" w:rsidP="00D872F7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6356894" cy="3780000"/>
            <wp:effectExtent l="19050" t="0" r="5806" b="0"/>
            <wp:docPr id="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894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38" w:rsidRDefault="00023776" w:rsidP="00D872F7">
      <w:pPr>
        <w:pStyle w:val="Legenda"/>
        <w:spacing w:line="360" w:lineRule="auto"/>
        <w:jc w:val="center"/>
      </w:pPr>
      <w:fldSimple w:instr=" STYLEREF 1 \s ">
        <w:bookmarkStart w:id="140" w:name="_Toc448663288"/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6</w:t>
        </w:r>
      </w:fldSimple>
      <w:r w:rsidR="00C40905">
        <w:t xml:space="preserve"> Aplikacja </w:t>
      </w:r>
      <w:proofErr w:type="spellStart"/>
      <w:r w:rsidR="00C40905">
        <w:t>DronVision</w:t>
      </w:r>
      <w:proofErr w:type="spellEnd"/>
      <w:r w:rsidR="00C40905">
        <w:t xml:space="preserve"> - widoki historii wizualizacji</w:t>
      </w:r>
      <w:bookmarkEnd w:id="140"/>
      <w:r w:rsidR="00F63E46">
        <w:t xml:space="preserve"> 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1" w:name="_Toc448683456"/>
      <w:r>
        <w:lastRenderedPageBreak/>
        <w:t>Widok</w:t>
      </w:r>
      <w:r w:rsidR="00A13E48">
        <w:t>i</w:t>
      </w:r>
      <w:r>
        <w:t xml:space="preserve"> symulacji</w:t>
      </w:r>
      <w:bookmarkEnd w:id="141"/>
    </w:p>
    <w:p w:rsidR="00CE6820" w:rsidRDefault="00CE6820" w:rsidP="00D872F7">
      <w:pPr>
        <w:spacing w:line="360" w:lineRule="auto"/>
      </w:pPr>
    </w:p>
    <w:p w:rsidR="00CE6820" w:rsidRDefault="00CE6820" w:rsidP="00D872F7">
      <w:pPr>
        <w:spacing w:line="360" w:lineRule="auto"/>
      </w:pPr>
      <w:r>
        <w:tab/>
        <w:t xml:space="preserve">Widok ten demonstruje działanie aplikacji na przykładzie </w:t>
      </w:r>
      <w:proofErr w:type="spellStart"/>
      <w:r>
        <w:t>drona</w:t>
      </w:r>
      <w:proofErr w:type="spellEnd"/>
      <w:r>
        <w:t xml:space="preserve"> znajdującego się nad najwyższym szczytem polskich Bieszczadów, czyli Tarnicą. Po uruchomieniu symulacji użytkownik w dowolnym momencie ma możliwość jej zatrzymania, </w:t>
      </w:r>
      <w:r w:rsidR="00D872F7">
        <w:t>a pó</w:t>
      </w:r>
      <w:r>
        <w:t xml:space="preserve">źniej </w:t>
      </w:r>
      <w:r w:rsidR="00D872F7">
        <w:t xml:space="preserve">ponownego </w:t>
      </w:r>
      <w:r>
        <w:t>wznowienia, zrestartowania lub po prostu zakończenia. Jeśli symulacja zostanie uruchomiona podczas trwania normalnej wizualizacji widok mapy zostanie przeniesiony nad Tarnicę, a rzeczywista wizualizacja zatrzymana. W momencie wyjścia z trybu symulacji aplikacja p</w:t>
      </w:r>
      <w:r>
        <w:t>o</w:t>
      </w:r>
      <w:r>
        <w:t xml:space="preserve">wróci do ostatniej </w:t>
      </w:r>
      <w:r w:rsidR="00D872F7">
        <w:t xml:space="preserve">znanej </w:t>
      </w:r>
      <w:r>
        <w:t>symulacji, z uwzględnieniem zmian położenia dronów powstałych w czasie trwania symulacji.</w:t>
      </w:r>
    </w:p>
    <w:p w:rsidR="00A175CF" w:rsidRDefault="00A175CF" w:rsidP="00D872F7">
      <w:pPr>
        <w:spacing w:line="360" w:lineRule="auto"/>
      </w:pPr>
    </w:p>
    <w:p w:rsidR="00CE6820" w:rsidRDefault="00CE6820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260519" cy="3780000"/>
            <wp:effectExtent l="19050" t="0" r="6931" b="0"/>
            <wp:docPr id="50" name="Obraz 49" descr="symul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ulacja_al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19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0" w:rsidRDefault="00CE6820" w:rsidP="00D872F7">
      <w:pPr>
        <w:keepNext/>
        <w:spacing w:line="360" w:lineRule="auto"/>
        <w:jc w:val="center"/>
      </w:pPr>
    </w:p>
    <w:p w:rsidR="00817438" w:rsidRDefault="00CE6820" w:rsidP="00D872F7">
      <w:pPr>
        <w:pStyle w:val="Legenda"/>
        <w:spacing w:line="360" w:lineRule="auto"/>
        <w:jc w:val="center"/>
      </w:pPr>
      <w:bookmarkStart w:id="142" w:name="_Toc448663289"/>
      <w:r>
        <w:t xml:space="preserve">Rys. </w:t>
      </w:r>
      <w:fldSimple w:instr=" STYLEREF 1 \s ">
        <w:r w:rsidR="00E77DDC">
          <w:rPr>
            <w:noProof/>
          </w:rPr>
          <w:t>7</w:t>
        </w:r>
      </w:fldSimple>
      <w:r w:rsidR="00600106">
        <w:t>.</w:t>
      </w:r>
      <w:fldSimple w:instr=" SEQ Rys. \* ARABIC \s 1 ">
        <w:r w:rsidR="00E77DDC">
          <w:rPr>
            <w:noProof/>
          </w:rPr>
          <w:t>7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symulacji</w:t>
      </w:r>
      <w:bookmarkEnd w:id="142"/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3" w:name="_Toc448683457"/>
      <w:r>
        <w:lastRenderedPageBreak/>
        <w:t>Widoki dodatkowe</w:t>
      </w:r>
      <w:bookmarkEnd w:id="143"/>
    </w:p>
    <w:p w:rsidR="00A175CF" w:rsidRDefault="00A175CF" w:rsidP="00D872F7">
      <w:pPr>
        <w:spacing w:line="360" w:lineRule="auto"/>
      </w:pPr>
    </w:p>
    <w:p w:rsidR="00A175CF" w:rsidRPr="00A175CF" w:rsidRDefault="00A175CF" w:rsidP="00D872F7">
      <w:pPr>
        <w:spacing w:line="360" w:lineRule="auto"/>
      </w:pPr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</w:t>
      </w:r>
      <w:r w:rsidR="00D872F7">
        <w:t>,</w:t>
      </w:r>
      <w:r>
        <w:t xml:space="preserve"> aplikacja zapewnia możliwość edycji ustawień konta takich jak adres email, imię, nazwisko, login, czy hasło oraz dostęp do widoków informacyjnych "O aplikacji" i "O autorze".</w:t>
      </w:r>
      <w:r w:rsidR="00D872F7">
        <w:t xml:space="preserve"> Ze względu na ich niewielkie znaczenie dla merytorycznej części pracy, widoki te nie zostały zaprezentowane.</w:t>
      </w:r>
    </w:p>
    <w:p w:rsidR="008C6403" w:rsidRDefault="00A175CF" w:rsidP="00D872F7">
      <w:pPr>
        <w:spacing w:line="360" w:lineRule="auto"/>
      </w:pPr>
      <w:r>
        <w:tab/>
      </w:r>
    </w:p>
    <w:p w:rsidR="002C6E6D" w:rsidRDefault="002C6E6D" w:rsidP="00D872F7">
      <w:pPr>
        <w:pStyle w:val="Nagwek2"/>
        <w:spacing w:line="360" w:lineRule="auto"/>
      </w:pPr>
      <w:bookmarkStart w:id="144" w:name="_Toc448683458"/>
      <w:r>
        <w:t>Testy</w:t>
      </w:r>
      <w:bookmarkEnd w:id="144"/>
    </w:p>
    <w:p w:rsidR="00133E48" w:rsidRDefault="00133E48" w:rsidP="00D872F7">
      <w:pPr>
        <w:spacing w:line="360" w:lineRule="auto"/>
      </w:pPr>
    </w:p>
    <w:p w:rsidR="00D872F7" w:rsidRDefault="00133E48" w:rsidP="00D872F7">
      <w:pPr>
        <w:spacing w:line="360" w:lineRule="auto"/>
      </w:pPr>
      <w:r>
        <w:tab/>
        <w:t xml:space="preserve">Ze względu na szeroki zakres pracy oraz brak dostępu do rzeczywistego </w:t>
      </w:r>
      <w:proofErr w:type="spellStart"/>
      <w:r>
        <w:t>drona</w:t>
      </w:r>
      <w:proofErr w:type="spellEnd"/>
      <w:r>
        <w:t xml:space="preserve"> testy miał</w:t>
      </w:r>
      <w:r w:rsidR="00D872F7">
        <w:t>y charakter wysoce ograniczony. Były to głównie testy funkcjonalne oraz integracyjne przeprowadzane z wykorzystaniem techniki czarnej skrzynki. System został przetestowany na kilku obszarach Warszawy w trybie pieszym oraz mobilnym. Wyniki testów były zadowal</w:t>
      </w:r>
      <w:r w:rsidR="00D872F7">
        <w:t>a</w:t>
      </w:r>
      <w:r w:rsidR="00D872F7">
        <w:t xml:space="preserve">jące, jednak pokazały, </w:t>
      </w:r>
      <w:r w:rsidR="00627E21">
        <w:t>że</w:t>
      </w:r>
      <w:r w:rsidR="00D872F7">
        <w:t xml:space="preserve"> niektóre elementy aplikacji wymagają optymalizacji wydajności</w:t>
      </w:r>
      <w:r w:rsidR="00D872F7">
        <w:t>o</w:t>
      </w:r>
      <w:r w:rsidR="00D872F7">
        <w:t xml:space="preserve">wej. Stwierdzono, </w:t>
      </w:r>
      <w:r w:rsidR="00627E21">
        <w:t>iż</w:t>
      </w:r>
      <w:r w:rsidR="00D872F7">
        <w:t xml:space="preserve"> może mieć to związek z wykorzystaniem darmowej wersji serwera apl</w:t>
      </w:r>
      <w:r w:rsidR="00D872F7">
        <w:t>i</w:t>
      </w:r>
      <w:r w:rsidR="00D872F7">
        <w:t xml:space="preserve">kacyjnego </w:t>
      </w:r>
      <w:proofErr w:type="spellStart"/>
      <w:r w:rsidR="00627E21">
        <w:t>Wildfly</w:t>
      </w:r>
      <w:proofErr w:type="spellEnd"/>
      <w:r w:rsidR="00627E21">
        <w:t xml:space="preserve"> zamiast wersji komercyjnej oraz</w:t>
      </w:r>
      <w:r w:rsidR="00D872F7">
        <w:t xml:space="preserve"> jego uruchomienia na prywatnym komp</w:t>
      </w:r>
      <w:r w:rsidR="00D872F7">
        <w:t>u</w:t>
      </w:r>
      <w:r w:rsidR="00D872F7">
        <w:t>te</w:t>
      </w:r>
      <w:r w:rsidR="00627E21">
        <w:t xml:space="preserve">rze zamiast na dedykowanej ku temu maszynie wirtualnej. </w:t>
      </w:r>
    </w:p>
    <w:p w:rsidR="00627E21" w:rsidRDefault="00627E21" w:rsidP="00D872F7">
      <w:pPr>
        <w:spacing w:line="360" w:lineRule="auto"/>
      </w:pPr>
      <w:r>
        <w:tab/>
        <w:t>Dodatkowo, przy wykorzystaniu techniki białej skrzynki, przeprowadzono testy w</w:t>
      </w:r>
      <w:r>
        <w:t>y</w:t>
      </w:r>
      <w:r>
        <w:t>dajnościowe polegające na pomiarze czasu przetwarzania poszczególnych metod wywoływ</w:t>
      </w:r>
      <w:r>
        <w:t>a</w:t>
      </w:r>
      <w:r>
        <w:t>nych podczas wyznaczania obszaru przeszukanego. Testy te wykazały wysoką niewydajność metody odpowiadającej za aktualizację dziur w obszarze dotychczas przeszukanym, co p</w:t>
      </w:r>
      <w:r>
        <w:t>o</w:t>
      </w:r>
      <w:r>
        <w:t>zwoliło na wprowadzeniem poprawek, które skróciły czas przetwarzania niewydajnej metody.</w:t>
      </w:r>
    </w:p>
    <w:p w:rsidR="00627E21" w:rsidRDefault="00627E21" w:rsidP="00D872F7">
      <w:pPr>
        <w:spacing w:line="360" w:lineRule="auto"/>
      </w:pPr>
      <w:r>
        <w:tab/>
        <w:t>Testy algorytmu przeprowadzono na danych symulacyjny na obszarze polskiej części Bieszczad. Stwierdzono, iż algorytm prawidłowo rozpoznaje wzniesienia i spadki terenu oraz uwzględnia obiekty zasłaniające kamerze część terenu. Testy wykazały również prawidłowe funkcjonowanie algorytmu odpowiadającego za łączenie obszarów.</w:t>
      </w:r>
    </w:p>
    <w:p w:rsidR="00314377" w:rsidRDefault="00314377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817438" w:rsidRPr="00F8306E" w:rsidRDefault="00817438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45" w:name="_Toc448683459"/>
      <w:r>
        <w:lastRenderedPageBreak/>
        <w:t>Podsumowanie</w:t>
      </w:r>
      <w:bookmarkEnd w:id="145"/>
    </w:p>
    <w:p w:rsidR="00266278" w:rsidRDefault="00266278" w:rsidP="00266278"/>
    <w:p w:rsidR="00266278" w:rsidRDefault="000E1647" w:rsidP="00CB7984">
      <w:pPr>
        <w:spacing w:line="360" w:lineRule="auto"/>
      </w:pPr>
      <w:r>
        <w:tab/>
      </w:r>
      <w:r w:rsidR="00E77DDC">
        <w:t xml:space="preserve">Celem </w:t>
      </w:r>
      <w:r w:rsidR="00BD0E09">
        <w:t>niniejszej</w:t>
      </w:r>
      <w:r w:rsidR="00E77DDC">
        <w:t xml:space="preserve"> pracy było stworzenie algorytmu umożliwiającego wizualizację o</w:t>
      </w:r>
      <w:r w:rsidR="00E77DDC">
        <w:t>b</w:t>
      </w:r>
      <w:r w:rsidR="00E77DDC">
        <w:t xml:space="preserve">szaru przeszukanego przez bezzałogowe statki powietrzne, potocznie nazywane </w:t>
      </w:r>
      <w:proofErr w:type="spellStart"/>
      <w:r w:rsidR="00E77DDC">
        <w:t>dronami</w:t>
      </w:r>
      <w:proofErr w:type="spellEnd"/>
      <w:r w:rsidR="00E77DDC">
        <w:t>, na podstawie zebranych danych geolokalizacyjnych obiektów i znajomości parametrów kamer oraz zaprojektowanie i implementacja systemu informatycznego realizującego tę funkcję.</w:t>
      </w:r>
    </w:p>
    <w:p w:rsidR="00E77DDC" w:rsidRDefault="00E77DDC" w:rsidP="00CB7984">
      <w:pPr>
        <w:spacing w:line="360" w:lineRule="auto"/>
      </w:pPr>
      <w:r>
        <w:tab/>
        <w:t>W pierwszej części pracy zostały omówione aspekty teoretyczne związane z porusz</w:t>
      </w:r>
      <w:r>
        <w:t>a</w:t>
      </w:r>
      <w:r>
        <w:t>ną problematyką. Zakres tematyczny pracy okazał się bardzo szeroki i wiązał się ze zgłębi</w:t>
      </w:r>
      <w:r>
        <w:t>e</w:t>
      </w:r>
      <w:r>
        <w:t>niem takich tematów jak geodezyjne powierzchnie odniesienia, numeryczne modele terenu i sposoby ich pozyskiwania, zasada działania systemu nawigacji satelitarnej GPS</w:t>
      </w:r>
      <w:r w:rsidR="00FA7B5E">
        <w:t xml:space="preserve"> oraz różne sposoby określania wysokości nad Ziemią</w:t>
      </w:r>
      <w:r>
        <w:t>.</w:t>
      </w:r>
      <w:r w:rsidR="00FA7B5E">
        <w:t xml:space="preserve"> Dogłębne zapoznanie się z tymi pojęciami pozw</w:t>
      </w:r>
      <w:r w:rsidR="00FA7B5E">
        <w:t>o</w:t>
      </w:r>
      <w:r w:rsidR="00FA7B5E">
        <w:t>liło na zdobycie niezbędnej wiedzy do realizacji dalszych etapów pracy.</w:t>
      </w:r>
    </w:p>
    <w:p w:rsidR="00CB7984" w:rsidRDefault="00FA7B5E" w:rsidP="00CB7984">
      <w:pPr>
        <w:spacing w:line="360" w:lineRule="auto"/>
      </w:pPr>
      <w:r>
        <w:tab/>
      </w:r>
      <w:r w:rsidR="00CB7984">
        <w:t xml:space="preserve">Po części opisującej dziedzinę problemu </w:t>
      </w:r>
      <w:r>
        <w:t xml:space="preserve">dokonano analizy </w:t>
      </w:r>
      <w:r w:rsidR="00CB7984">
        <w:t xml:space="preserve">i porównania </w:t>
      </w:r>
      <w:r>
        <w:t>technologii dostępnych na rynku związanych z projektowanym rozwiązaniem. Przeanalizowano rodzaje aplikacji, dostępne platformy i narzędzia pozwalające na tworzenie oprogramowania. Zdec</w:t>
      </w:r>
      <w:r>
        <w:t>y</w:t>
      </w:r>
      <w:r>
        <w:t>dowano się na konkretne sposoby komunikacji między elementami systemu oraz wybrano format przesyłanych danych. W dalszej części analizy</w:t>
      </w:r>
      <w:r w:rsidR="00CB7984">
        <w:t xml:space="preserve"> skoncentrowano się na zadaniach jakie projektowany system miał spełniać. Wynikiem tej części był logiczny model systemu </w:t>
      </w:r>
      <w:r w:rsidR="00CB7984" w:rsidRPr="00B602EE">
        <w:t>opis</w:t>
      </w:r>
      <w:r w:rsidR="00CB7984" w:rsidRPr="00B602EE">
        <w:t>u</w:t>
      </w:r>
      <w:r w:rsidR="00CB7984" w:rsidRPr="00B602EE">
        <w:t>jący sposób realizacji przez system postawionych wymagań, lecz abstrahujący od szczegółów implementacyjnych.</w:t>
      </w:r>
    </w:p>
    <w:p w:rsidR="00CB7984" w:rsidRDefault="00CB7984" w:rsidP="00CB7984">
      <w:pPr>
        <w:spacing w:line="360" w:lineRule="auto"/>
      </w:pPr>
      <w:r>
        <w:tab/>
      </w:r>
      <w:r w:rsidRPr="0035099E">
        <w:t xml:space="preserve">Kolejną fazą po analizie </w:t>
      </w:r>
      <w:r>
        <w:t>była</w:t>
      </w:r>
      <w:r w:rsidRPr="0035099E">
        <w:t xml:space="preserve"> f</w:t>
      </w:r>
      <w:r w:rsidR="00DB76A2">
        <w:t xml:space="preserve">aza </w:t>
      </w:r>
      <w:r w:rsidRPr="0035099E">
        <w:t>projektowania systemu, która polega</w:t>
      </w:r>
      <w:r>
        <w:t>ła</w:t>
      </w:r>
      <w:r w:rsidRPr="0035099E">
        <w:t xml:space="preserve"> na prz</w:t>
      </w:r>
      <w:r w:rsidRPr="0035099E">
        <w:t>e</w:t>
      </w:r>
      <w:r w:rsidRPr="0035099E">
        <w:t>kształceniu modelu analitycznego, czyli opisu systemu z punktu widzenia aktorów, zrozumi</w:t>
      </w:r>
      <w:r w:rsidRPr="0035099E">
        <w:t>a</w:t>
      </w:r>
      <w:r w:rsidRPr="0035099E">
        <w:t xml:space="preserve">łego dla klienta, w model zawierający informację o wewnętrznej strukturze systemu, jego konfiguracji sprzętowej oraz sposobach jego realizacji. W efekcie w trakcie tego etapu </w:t>
      </w:r>
      <w:r>
        <w:t>p</w:t>
      </w:r>
      <w:r>
        <w:t>o</w:t>
      </w:r>
      <w:r>
        <w:t>wstały</w:t>
      </w:r>
      <w:r w:rsidRPr="0035099E">
        <w:t>: modele struktury, opisujące statyczną budowę systemu</w:t>
      </w:r>
      <w:r w:rsidR="00DB76A2">
        <w:t>, takie jak diagram kompone</w:t>
      </w:r>
      <w:r w:rsidR="00DB76A2">
        <w:t>n</w:t>
      </w:r>
      <w:r w:rsidR="00DB76A2">
        <w:t>tów, diagramy klas, czy diagram związków encji</w:t>
      </w:r>
      <w:r w:rsidRPr="0035099E">
        <w:t xml:space="preserve"> oraz modele zachowania, opisuj</w:t>
      </w:r>
      <w:r>
        <w:t>ące aspekty dynamiczne systemu takie jak: diagramy ak</w:t>
      </w:r>
      <w:r w:rsidR="00DB76A2">
        <w:t xml:space="preserve">tywności i </w:t>
      </w:r>
      <w:r>
        <w:t>sekwen</w:t>
      </w:r>
      <w:r w:rsidR="00DB76A2">
        <w:t>cji. W ramach etapu projekt</w:t>
      </w:r>
      <w:r w:rsidR="00DB76A2">
        <w:t>o</w:t>
      </w:r>
      <w:r w:rsidR="00DB76A2">
        <w:t>wania stworzono również projekt interfejsu graficznego dla aplikacji wizualizującej.</w:t>
      </w:r>
    </w:p>
    <w:p w:rsidR="00C105C3" w:rsidRDefault="00BD0E09" w:rsidP="00CB7984">
      <w:pPr>
        <w:spacing w:line="360" w:lineRule="auto"/>
      </w:pPr>
      <w:r>
        <w:tab/>
        <w:t>Aby umożliwić poprawne funkcjonowanie systemu koniecznym było opracowanie algorytmu umożliwiającego wyznaczanie obszaru przeszukanego. W tym celu w pierwszej kolejności dokonano analizy wymagań i założeń związanych z algorytmem, a następnie p</w:t>
      </w:r>
      <w:r>
        <w:t>o</w:t>
      </w:r>
      <w:r>
        <w:t>dzielono algorytm na trzy części: algorytm wyznaczania otoczki obszaru przeszukanego, a</w:t>
      </w:r>
      <w:r>
        <w:t>l</w:t>
      </w:r>
      <w:r>
        <w:t>gorytm wyznaczani obszarów wewnątrz otoczki, niezarejestrowanych przez kamerę oraz a</w:t>
      </w:r>
      <w:r>
        <w:t>l</w:t>
      </w:r>
      <w:r>
        <w:t>gorytm łączenia pojedynczych obszarów w całość. Pierwsze dwa algorytmy zostały oprac</w:t>
      </w:r>
      <w:r>
        <w:t>o</w:t>
      </w:r>
      <w:r>
        <w:lastRenderedPageBreak/>
        <w:t>wa</w:t>
      </w:r>
      <w:r w:rsidR="00C105C3">
        <w:t>ne z wykorzystaniem zasad heurystyki, podczas gdy do implementacji algorytmu łącząc</w:t>
      </w:r>
      <w:r w:rsidR="00C105C3">
        <w:t>e</w:t>
      </w:r>
      <w:r w:rsidR="00C105C3">
        <w:t xml:space="preserve">go obszary wykorzystano naukową teorię kształtów alfa oraz algorytm wyznaczania otoczki alfa-wklęsłej. </w:t>
      </w:r>
    </w:p>
    <w:p w:rsidR="00C105C3" w:rsidRDefault="00C105C3" w:rsidP="00CB7984">
      <w:pPr>
        <w:spacing w:line="360" w:lineRule="auto"/>
      </w:pPr>
      <w:r>
        <w:tab/>
        <w:t xml:space="preserve">Ostatnią częścią pracy była </w:t>
      </w:r>
      <w:r w:rsidR="00001B12">
        <w:t xml:space="preserve">implementacja systemu oraz </w:t>
      </w:r>
      <w:r>
        <w:t>prezentacja rozwiązania st</w:t>
      </w:r>
      <w:r>
        <w:t>a</w:t>
      </w:r>
      <w:r>
        <w:t>nowiąca opis stworzonego systemu, z uwzględnieniem podziału na podsystemy oraz przegląd widoków aplikacji klienckiej, służącej do wizualizacji obszaru przeszukanego.</w:t>
      </w:r>
      <w:r w:rsidR="00001B12">
        <w:t xml:space="preserve"> Tę część pracy można potraktować jako swoistą instrukcję korzystania z aplikacji </w:t>
      </w:r>
      <w:proofErr w:type="spellStart"/>
      <w:r w:rsidR="00001B12">
        <w:t>DronVision</w:t>
      </w:r>
      <w:proofErr w:type="spellEnd"/>
      <w:r w:rsidR="00001B12">
        <w:t>.</w:t>
      </w:r>
    </w:p>
    <w:p w:rsidR="00C105C3" w:rsidRDefault="00663C9A" w:rsidP="00CB7984">
      <w:pPr>
        <w:spacing w:line="360" w:lineRule="auto"/>
      </w:pPr>
      <w:r>
        <w:tab/>
        <w:t>W efekcie powyższych działań zrealizowano</w:t>
      </w:r>
      <w:r w:rsidR="00C105C3">
        <w:t xml:space="preserve"> </w:t>
      </w:r>
      <w:r w:rsidR="00930667">
        <w:t>postawione</w:t>
      </w:r>
      <w:r>
        <w:t xml:space="preserve"> na początku tej pracy </w:t>
      </w:r>
      <w:r w:rsidR="00930667">
        <w:t>zał</w:t>
      </w:r>
      <w:r w:rsidR="00930667">
        <w:t>o</w:t>
      </w:r>
      <w:r w:rsidR="00930667">
        <w:t>żenia</w:t>
      </w:r>
      <w:r>
        <w:t xml:space="preserve"> i stworzono narzędzie współpracujące z bezzałogowymi statkami powietrznymi. Praca pozwoliła autorowi na znaczne poszerzenie swojej wiedzy w zakresie informatyki, matemat</w:t>
      </w:r>
      <w:r>
        <w:t>y</w:t>
      </w:r>
      <w:r>
        <w:t>ki, inżynierii oprogramowani, algorytmiki, geomatyki</w:t>
      </w:r>
      <w:r w:rsidR="00930667">
        <w:t xml:space="preserve">, </w:t>
      </w:r>
      <w:r>
        <w:t xml:space="preserve">geofizyki i w wielu innych aspektach, które ciężko przyporządkować do jednej kategorii. </w:t>
      </w:r>
    </w:p>
    <w:p w:rsidR="00DB76A2" w:rsidRDefault="00DB76A2" w:rsidP="00CB7984">
      <w:pPr>
        <w:spacing w:line="360" w:lineRule="auto"/>
      </w:pPr>
      <w:r>
        <w:tab/>
      </w:r>
      <w:r>
        <w:tab/>
      </w:r>
      <w:r>
        <w:tab/>
      </w:r>
    </w:p>
    <w:p w:rsidR="00CB7984" w:rsidRDefault="00CB7984" w:rsidP="00266278"/>
    <w:p w:rsidR="00E77DDC" w:rsidRDefault="00E77DDC" w:rsidP="00266278">
      <w:r>
        <w:tab/>
      </w:r>
    </w:p>
    <w:p w:rsidR="00E77DDC" w:rsidRDefault="00E77DDC" w:rsidP="00266278">
      <w:r>
        <w:tab/>
      </w:r>
    </w:p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46" w:name="_Toc448683460"/>
      <w:r>
        <w:lastRenderedPageBreak/>
        <w:t>Bibliografia</w:t>
      </w:r>
      <w:bookmarkEnd w:id="146"/>
    </w:p>
    <w:p w:rsidR="000C0588" w:rsidRPr="009104FE" w:rsidRDefault="000C0588" w:rsidP="007650FC">
      <w:pPr>
        <w:spacing w:line="360" w:lineRule="auto"/>
      </w:pPr>
    </w:p>
    <w:p w:rsidR="001472E8" w:rsidRPr="009104FE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Farr Tom [i inni]</w:t>
      </w:r>
      <w:r w:rsidRPr="009104FE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104FE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Banachowicz Andrzej</w:t>
      </w:r>
      <w:r w:rsidRPr="009104FE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Gotlib Dariusz, Iwaniak Adam i Olszewski Robert</w:t>
      </w:r>
      <w:r w:rsidRPr="009104FE">
        <w:rPr>
          <w:noProof/>
        </w:rPr>
        <w:t xml:space="preserve"> GIS - Obszary zastosowań [Książka]. - Warszawa : Wydawnictwo Naukowe PWN, 2007.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Izdebski Waldemar</w:t>
      </w:r>
      <w:r w:rsidRPr="009104FE">
        <w:rPr>
          <w:noProof/>
        </w:rPr>
        <w:t xml:space="preserve"> Numeryczny Model Terenu [Online] // http://gisplay.pl/. - http://gisplay.pl/gis/numeryczny-model-terenu.html.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Kąciecki Dominik</w:t>
      </w:r>
      <w:r w:rsidRPr="009104FE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Knippers Richard</w:t>
      </w:r>
      <w:r w:rsidRPr="009104FE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Shuttle Radar Topography mission [Online] // Wikipedia. - https://pl.wikipedia.org/wiki/Shuttle_Radar_Topography_Mission.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Numeryczny model terenu [Online] // Wikipedia. - https://pl.wikipedia.org/wiki/Numeryczny_model_terenu.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UNAVCO</w:t>
      </w:r>
      <w:r w:rsidRPr="009104FE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Uriasz Janusz</w:t>
      </w:r>
      <w:r w:rsidRPr="009104FE">
        <w:rPr>
          <w:noProof/>
        </w:rPr>
        <w:t xml:space="preserve"> Powierzchnie odniesienia [Online] // uriasz.am. - http://uriasz.am.szczecin.pl/naw_bezp/Powierzchnie.html.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Witold Fraczek</w:t>
      </w:r>
      <w:r w:rsidRPr="009104FE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Wójcik Krystian</w:t>
      </w:r>
      <w:r w:rsidRPr="009104FE">
        <w:rPr>
          <w:noProof/>
        </w:rPr>
        <w:t xml:space="preserve"> Działanie GPS [Online] // TechnologiaGPS. - http://www.technolo</w:t>
      </w:r>
      <w:r w:rsidR="002A0731" w:rsidRPr="009104FE">
        <w:rPr>
          <w:noProof/>
        </w:rPr>
        <w:t>giagps.org.pl/dzialanie-gps.htm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>Wysokościomeirz barometryczny [Online] // Aircraft. - 18 02 2013. - http://aircraft.cba.pl/?p=366.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iwierdza.net</w:t>
      </w:r>
      <w:r w:rsidRPr="009104FE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Janusz Śledziński</w:t>
      </w:r>
      <w:r w:rsidRPr="009104FE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104FE" w:rsidRDefault="00936B4D" w:rsidP="00997728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b/>
          <w:bCs/>
          <w:noProof/>
        </w:rPr>
        <w:t>MF Avionics</w:t>
      </w:r>
      <w:r w:rsidRPr="009104FE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104FE" w:rsidRDefault="000B2BE5" w:rsidP="00997728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104FE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104FE" w:rsidRDefault="000B2BE5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104FE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Nabożny Maciej.</w:t>
      </w:r>
      <w:r w:rsidRPr="009104FE">
        <w:rPr>
          <w:noProof/>
        </w:rPr>
        <w:t xml:space="preserve"> Wstęp do Androida (SDK i NDK). </w:t>
      </w:r>
      <w:r w:rsidRPr="009104FE">
        <w:rPr>
          <w:i/>
          <w:iCs/>
          <w:noProof/>
        </w:rPr>
        <w:t xml:space="preserve">Maciej[CC]. </w:t>
      </w:r>
      <w:r w:rsidRPr="009104FE">
        <w:rPr>
          <w:noProof/>
        </w:rPr>
        <w:t>[Online] http://www.mnabozny.pl/blog/wstep-do-androida-sdk-i-ndk/.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 xml:space="preserve">Android NDK. </w:t>
      </w:r>
      <w:r w:rsidRPr="009104FE">
        <w:rPr>
          <w:i/>
          <w:iCs/>
          <w:noProof/>
        </w:rPr>
        <w:t xml:space="preserve">Android Developers. </w:t>
      </w:r>
      <w:r w:rsidRPr="009104FE">
        <w:rPr>
          <w:noProof/>
        </w:rPr>
        <w:t>[Online] http://developer.android.com/intl/ru/tools/sdk/ndk/index.html.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Apple Developer. </w:t>
      </w:r>
      <w:r w:rsidRPr="009104FE">
        <w:rPr>
          <w:noProof/>
        </w:rPr>
        <w:t>[Online] https://developer.apple.com.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Windows Mobile Developer. </w:t>
      </w:r>
      <w:r w:rsidRPr="009104FE">
        <w:rPr>
          <w:noProof/>
        </w:rPr>
        <w:t>[Online] https://dev.windows.com.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i/>
          <w:iCs/>
          <w:noProof/>
        </w:rPr>
        <w:t xml:space="preserve">Xamarin. </w:t>
      </w:r>
      <w:r w:rsidRPr="009104FE">
        <w:rPr>
          <w:noProof/>
        </w:rPr>
        <w:t>[Online] https://xamarin.com/.</w:t>
      </w:r>
    </w:p>
    <w:p w:rsidR="000B2BE5" w:rsidRPr="009104FE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Marcin, Krzych.</w:t>
      </w:r>
      <w:r w:rsidRPr="009104FE">
        <w:rPr>
          <w:noProof/>
        </w:rPr>
        <w:t xml:space="preserve"> Tworzenie Aplikacji Mobilnych - 3 możliwości: HTML5, natywna, czy hybryda? </w:t>
      </w:r>
      <w:r w:rsidRPr="009104FE">
        <w:rPr>
          <w:i/>
          <w:iCs/>
          <w:noProof/>
        </w:rPr>
        <w:t xml:space="preserve">KRZYMAR.NET. </w:t>
      </w:r>
      <w:r w:rsidRPr="009104FE">
        <w:rPr>
          <w:noProof/>
        </w:rPr>
        <w:t>[Online] http://krzymar.net/index.php/2014/06/24/tworzenie-aplikacji-mobilnych-3-mozliwosci-html5-natywna-hybryda/.</w:t>
      </w:r>
    </w:p>
    <w:p w:rsidR="001472E8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104FE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104FE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104FE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104FE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104FE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104FE" w:rsidRDefault="009F062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Krzywy, Edward.</w:t>
      </w:r>
      <w:r w:rsidRPr="009104FE">
        <w:rPr>
          <w:noProof/>
        </w:rPr>
        <w:t xml:space="preserve"> Protokół WebSocket - Internet w czasie rzeczywistym. </w:t>
      </w:r>
      <w:r w:rsidRPr="009104FE">
        <w:rPr>
          <w:i/>
          <w:iCs/>
          <w:noProof/>
        </w:rPr>
        <w:t xml:space="preserve">CHIP.pl. </w:t>
      </w:r>
      <w:r w:rsidRPr="009104FE">
        <w:rPr>
          <w:noProof/>
        </w:rPr>
        <w:t>[Online] 03 01 2013. http://www.chip.pl/artykuly/technika/2013/01/protokol-websocket-internet-w-czasie-rzeczywistym.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104FE">
        <w:rPr>
          <w:rFonts w:ascii="Times New Roman" w:hAnsi="Times New Roman"/>
          <w:noProof/>
          <w:sz w:val="24"/>
          <w:szCs w:val="24"/>
        </w:rPr>
        <w:t xml:space="preserve">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104FE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104FE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104FE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104FE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104FE" w:rsidRDefault="009F062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Yarpo, Patryk.</w:t>
      </w:r>
      <w:r w:rsidRPr="009104FE">
        <w:rPr>
          <w:noProof/>
        </w:rPr>
        <w:t xml:space="preserve"> JSON - format wymiany danych. </w:t>
      </w:r>
      <w:r w:rsidRPr="009104FE">
        <w:rPr>
          <w:i/>
          <w:iCs/>
          <w:noProof/>
        </w:rPr>
        <w:t xml:space="preserve">Blog Webdeveloperski Patryk Yarpo. </w:t>
      </w:r>
      <w:r w:rsidRPr="009104FE">
        <w:rPr>
          <w:noProof/>
        </w:rPr>
        <w:t>[Online] 06 03 2011. http://www.yarpo.pl/2011/03/06/json-jako-format-wymiany-danych/.</w:t>
      </w:r>
    </w:p>
    <w:p w:rsidR="009F0624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104FE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104FE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104FE" w:rsidRDefault="006042A7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104FE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104FE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104FE" w:rsidRDefault="009F062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Wnuk, Paweł.</w:t>
      </w:r>
      <w:r w:rsidRPr="009104FE">
        <w:rPr>
          <w:noProof/>
        </w:rPr>
        <w:t xml:space="preserve"> </w:t>
      </w:r>
      <w:r w:rsidRPr="009104FE">
        <w:rPr>
          <w:i/>
          <w:iCs/>
          <w:noProof/>
        </w:rPr>
        <w:t xml:space="preserve">Inzynieria Oprogramowania Preskrypt. </w:t>
      </w:r>
      <w:r w:rsidRPr="009104FE">
        <w:rPr>
          <w:noProof/>
        </w:rPr>
        <w:t>Warszawa : Politechnika Warszawska, 2011.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Muszyńska Karolina.</w:t>
      </w:r>
      <w:r w:rsidRPr="009104FE">
        <w:rPr>
          <w:noProof/>
        </w:rPr>
        <w:t xml:space="preserve"> Wprowadzenie do analizy systemów informacyjnych. [Online] iiwz.wneiz.pl/karolina/Pliki/wstepA.doc.</w:t>
      </w:r>
    </w:p>
    <w:p w:rsidR="0028177C" w:rsidRPr="009104FE" w:rsidRDefault="0028177C" w:rsidP="00493FF4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noProof/>
        </w:rPr>
        <w:t xml:space="preserve">Diagram komponentów. </w:t>
      </w:r>
      <w:r w:rsidRPr="009104FE">
        <w:rPr>
          <w:i/>
          <w:iCs/>
          <w:noProof/>
        </w:rPr>
        <w:t xml:space="preserve">Projektowanie Systemów Komputerowych notatki w internecie AGH. </w:t>
      </w:r>
      <w:r w:rsidRPr="009104FE">
        <w:rPr>
          <w:noProof/>
        </w:rPr>
        <w:t>[Online] http://brasil.cel.agh.edu.pl/~09sbfraczek/diagram-komponentow,1,17.html.</w:t>
      </w:r>
    </w:p>
    <w:p w:rsidR="00F02C5A" w:rsidRPr="009104FE" w:rsidRDefault="00F02C5A" w:rsidP="00493FF4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9104FE" w:rsidRDefault="00F02C5A" w:rsidP="00493FF4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104FE">
        <w:rPr>
          <w:noProof/>
        </w:rPr>
        <w:t xml:space="preserve">Geolokalizacja. </w:t>
      </w:r>
      <w:r w:rsidRPr="009104FE">
        <w:rPr>
          <w:i/>
          <w:iCs/>
          <w:noProof/>
        </w:rPr>
        <w:t xml:space="preserve">Wikipedia. </w:t>
      </w:r>
      <w:r w:rsidRPr="009104FE">
        <w:rPr>
          <w:noProof/>
        </w:rPr>
        <w:t>[Online] https://pl.wikipedia.org/wiki/Geolokalizacja.</w:t>
      </w:r>
    </w:p>
    <w:p w:rsidR="00275DEE" w:rsidRPr="009104FE" w:rsidRDefault="00275DEE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Triangulacja.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 xml:space="preserve">[Online] </w:t>
      </w:r>
      <w:r w:rsidRPr="009104FE">
        <w:rPr>
          <w:rFonts w:ascii="Times New Roman" w:hAnsi="Times New Roman"/>
          <w:sz w:val="24"/>
          <w:szCs w:val="24"/>
        </w:rPr>
        <w:t>https://pl.wikipedia.org/wiki/Triangulacja_(matematyka)</w:t>
      </w:r>
    </w:p>
    <w:p w:rsidR="00493FF4" w:rsidRPr="009104FE" w:rsidRDefault="00275DEE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noProof/>
          <w:sz w:val="24"/>
          <w:szCs w:val="24"/>
        </w:rPr>
        <w:t xml:space="preserve">Triangulacja Delaunay.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104FE">
        <w:rPr>
          <w:rFonts w:ascii="Times New Roman" w:hAnsi="Times New Roman"/>
          <w:noProof/>
          <w:sz w:val="24"/>
          <w:szCs w:val="24"/>
        </w:rPr>
        <w:t>[Online] https://pl.wikipedia.org/wiki/Triangulacja_Delone</w:t>
      </w:r>
    </w:p>
    <w:p w:rsidR="00493FF4" w:rsidRPr="009104FE" w:rsidRDefault="00493FF4" w:rsidP="00493FF4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Aitchison, Alastair.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Alpha Shapes and Concave Hulls. [Online] 2011. https://alastaira.wordpress.com/2011/03/22/alpha-shapes-and-concave-hulls/.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lastRenderedPageBreak/>
        <w:t>Grosso, Eric.</w:t>
      </w:r>
      <w:r w:rsidRPr="009104FE">
        <w:rPr>
          <w:noProof/>
        </w:rPr>
        <w:t xml:space="preserve"> Concave hull based on JTS. [Online] http://www.rotefabrik.free.fr/concave_hull/.</w:t>
      </w:r>
    </w:p>
    <w:p w:rsidR="009104FE" w:rsidRPr="009104FE" w:rsidRDefault="009104FE" w:rsidP="009104FE">
      <w:pPr>
        <w:pStyle w:val="Bibliografia"/>
        <w:numPr>
          <w:ilvl w:val="0"/>
          <w:numId w:val="34"/>
        </w:numPr>
        <w:spacing w:line="360" w:lineRule="auto"/>
      </w:pPr>
      <w:r w:rsidRPr="009104FE">
        <w:rPr>
          <w:noProof/>
        </w:rPr>
        <w:t xml:space="preserve">Alpha shape. </w:t>
      </w:r>
      <w:r w:rsidRPr="009104FE">
        <w:rPr>
          <w:i/>
          <w:iCs/>
          <w:noProof/>
        </w:rPr>
        <w:t xml:space="preserve">Wikipedia. </w:t>
      </w:r>
      <w:r w:rsidRPr="009104FE">
        <w:rPr>
          <w:noProof/>
        </w:rPr>
        <w:t>[Online] https://en.wikipedia.org/wiki/Alpha_shape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b/>
          <w:bCs/>
          <w:noProof/>
        </w:rPr>
        <w:t>Szawdyński, Piotr.</w:t>
      </w:r>
      <w:r w:rsidRPr="009104FE">
        <w:rPr>
          <w:noProof/>
        </w:rPr>
        <w:t xml:space="preserve"> Klasy problemów NP. </w:t>
      </w:r>
      <w:r w:rsidRPr="009104FE">
        <w:rPr>
          <w:i/>
          <w:iCs/>
          <w:noProof/>
        </w:rPr>
        <w:t xml:space="preserve">Serwis programistyczny C/C++. </w:t>
      </w:r>
      <w:r w:rsidRPr="009104FE">
        <w:rPr>
          <w:noProof/>
        </w:rPr>
        <w:t>[Online] http://cpp0x.pl/kursy/Teoria-w-Informatyce/Zlozonosc-obliczeniowa/Klasy-problemow-NP/430.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104FE">
        <w:rPr>
          <w:noProof/>
        </w:rPr>
        <w:t xml:space="preserve"> </w:t>
      </w:r>
      <w:r w:rsidRPr="009104FE">
        <w:rPr>
          <w:b/>
          <w:bCs/>
          <w:noProof/>
        </w:rPr>
        <w:t>Asaeedi, Saeed, Didehvar, Farzad i Mohades, Ali.</w:t>
      </w:r>
      <w:r w:rsidRPr="009104FE">
        <w:rPr>
          <w:noProof/>
        </w:rPr>
        <w:t xml:space="preserve"> Alpha-Concave Hull, a Generalization of Convex Hull. </w:t>
      </w:r>
      <w:r w:rsidRPr="009104FE">
        <w:rPr>
          <w:i/>
          <w:iCs/>
          <w:noProof/>
        </w:rPr>
        <w:t xml:space="preserve">Cornell University Library. </w:t>
      </w:r>
      <w:r w:rsidRPr="009104FE">
        <w:rPr>
          <w:noProof/>
        </w:rPr>
        <w:t>[Online] https://arxiv.org/ftp/arxiv/papers/1309/1309.7829.pdf.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rPr>
          <w:noProof/>
        </w:rPr>
      </w:pPr>
      <w:r w:rsidRPr="009104FE">
        <w:rPr>
          <w:b/>
          <w:bCs/>
          <w:noProof/>
        </w:rPr>
        <w:t>Galton, Antony i Duckham, Matt.</w:t>
      </w:r>
      <w:r w:rsidRPr="009104FE">
        <w:rPr>
          <w:noProof/>
        </w:rPr>
        <w:t xml:space="preserve"> What is the region occupied by a set of points? </w:t>
      </w:r>
      <w:r w:rsidRPr="009104FE">
        <w:rPr>
          <w:i/>
          <w:iCs/>
          <w:noProof/>
        </w:rPr>
        <w:t xml:space="preserve">Geographic Information Science. </w:t>
      </w:r>
      <w:r w:rsidRPr="009104FE">
        <w:rPr>
          <w:noProof/>
        </w:rPr>
        <w:t>2006, Tom Springer, strony 81-98.</w:t>
      </w:r>
    </w:p>
    <w:p w:rsidR="00493FF4" w:rsidRPr="009104FE" w:rsidRDefault="00493FF4" w:rsidP="00493FF4">
      <w:pPr>
        <w:pStyle w:val="Bibliografia"/>
        <w:numPr>
          <w:ilvl w:val="0"/>
          <w:numId w:val="34"/>
        </w:numPr>
        <w:rPr>
          <w:noProof/>
        </w:rPr>
      </w:pPr>
      <w:r w:rsidRPr="009104FE">
        <w:rPr>
          <w:b/>
          <w:bCs/>
          <w:noProof/>
        </w:rPr>
        <w:t>Moreira, Adriano i Yasmina Santos, Maribel.</w:t>
      </w:r>
      <w:r w:rsidRPr="009104FE">
        <w:rPr>
          <w:noProof/>
        </w:rPr>
        <w:t xml:space="preserve"> </w:t>
      </w:r>
      <w:r w:rsidRPr="009104FE">
        <w:rPr>
          <w:i/>
          <w:iCs/>
          <w:noProof/>
        </w:rPr>
        <w:t xml:space="preserve">Concave hull: A k-nearest neighbours approach for the computation of the region occupied by a set of points. </w:t>
      </w:r>
      <w:r w:rsidRPr="009104FE">
        <w:rPr>
          <w:noProof/>
        </w:rPr>
        <w:t>2007.</w:t>
      </w:r>
    </w:p>
    <w:p w:rsidR="009104FE" w:rsidRPr="009104FE" w:rsidRDefault="009104FE" w:rsidP="009104FE">
      <w:pPr>
        <w:pStyle w:val="Akapitzlist"/>
        <w:numPr>
          <w:ilvl w:val="0"/>
          <w:numId w:val="34"/>
        </w:numPr>
        <w:rPr>
          <w:rFonts w:ascii="Times New Roman" w:hAnsi="Times New Roman"/>
          <w:sz w:val="24"/>
          <w:szCs w:val="24"/>
        </w:rPr>
      </w:pPr>
      <w:r w:rsidRPr="009104FE">
        <w:rPr>
          <w:rFonts w:ascii="Times New Roman" w:hAnsi="Times New Roman"/>
          <w:b/>
          <w:bCs/>
          <w:noProof/>
          <w:sz w:val="24"/>
          <w:szCs w:val="24"/>
        </w:rPr>
        <w:t>Marjan, Celikik.</w:t>
      </w:r>
      <w:r w:rsidRPr="009104FE">
        <w:rPr>
          <w:rFonts w:ascii="Times New Roman" w:hAnsi="Times New Roman"/>
          <w:noProof/>
          <w:sz w:val="24"/>
          <w:szCs w:val="24"/>
        </w:rPr>
        <w:t xml:space="preserve"> Aplha shapes. </w:t>
      </w:r>
      <w:r w:rsidRPr="009104FE">
        <w:rPr>
          <w:rFonts w:ascii="Times New Roman" w:hAnsi="Times New Roman"/>
          <w:i/>
          <w:iCs/>
          <w:noProof/>
          <w:sz w:val="24"/>
          <w:szCs w:val="24"/>
        </w:rPr>
        <w:t xml:space="preserve">Max Planck Institute for Informatics. </w:t>
      </w:r>
      <w:r w:rsidRPr="009104FE">
        <w:rPr>
          <w:rFonts w:ascii="Times New Roman" w:hAnsi="Times New Roman"/>
          <w:noProof/>
          <w:sz w:val="24"/>
          <w:szCs w:val="24"/>
        </w:rPr>
        <w:t>[Online] http://people.mpi-inf.mpg.de/~jgiesen/tch/sem06/Celikik.pdf.</w:t>
      </w:r>
    </w:p>
    <w:p w:rsidR="009104FE" w:rsidRPr="009104FE" w:rsidRDefault="009104FE" w:rsidP="009104FE"/>
    <w:p w:rsidR="00493FF4" w:rsidRPr="00493FF4" w:rsidRDefault="00493FF4" w:rsidP="00493FF4"/>
    <w:p w:rsidR="00275DEE" w:rsidRDefault="00275DEE" w:rsidP="00493FF4">
      <w:pPr>
        <w:pStyle w:val="Bibliografia"/>
        <w:spacing w:line="360" w:lineRule="auto"/>
        <w:ind w:left="714"/>
        <w:rPr>
          <w:noProof/>
        </w:rPr>
      </w:pPr>
    </w:p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275DEE" w:rsidRPr="00275DEE" w:rsidRDefault="00275DEE" w:rsidP="00275DEE"/>
    <w:p w:rsidR="00D13AB8" w:rsidRDefault="00297817" w:rsidP="00D13AB8">
      <w:pPr>
        <w:pStyle w:val="Nagwek1"/>
      </w:pPr>
      <w:bookmarkStart w:id="147" w:name="_Toc448683461"/>
      <w:r>
        <w:lastRenderedPageBreak/>
        <w:t>Lista załączników</w:t>
      </w:r>
      <w:bookmarkEnd w:id="147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</w:t>
      </w:r>
      <w:r w:rsidR="000D62E8">
        <w:rPr>
          <w:rFonts w:ascii="Times New Roman" w:hAnsi="Times New Roman"/>
          <w:b/>
          <w:sz w:val="24"/>
          <w:szCs w:val="24"/>
        </w:rPr>
        <w:t xml:space="preserve"> nr</w:t>
      </w:r>
      <w:r w:rsidRPr="000D62E8">
        <w:rPr>
          <w:rFonts w:ascii="Times New Roman" w:hAnsi="Times New Roman"/>
          <w:b/>
          <w:sz w:val="24"/>
          <w:szCs w:val="24"/>
        </w:rPr>
        <w:t xml:space="preserve"> 1</w:t>
      </w:r>
      <w:r w:rsidRPr="000D62E8">
        <w:rPr>
          <w:rFonts w:ascii="Times New Roman" w:hAnsi="Times New Roman"/>
          <w:sz w:val="24"/>
          <w:szCs w:val="24"/>
        </w:rPr>
        <w:t xml:space="preserve"> - Diagram klas części serwerowej </w:t>
      </w:r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2</w:t>
      </w:r>
      <w:r w:rsidRPr="000D62E8">
        <w:rPr>
          <w:rFonts w:ascii="Times New Roman" w:hAnsi="Times New Roman"/>
          <w:sz w:val="24"/>
          <w:szCs w:val="24"/>
        </w:rPr>
        <w:t xml:space="preserve"> - Diagram klas aplikacji klienckiej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</w:p>
    <w:p w:rsidR="00493FF4" w:rsidRPr="000D62E8" w:rsidRDefault="00493FF4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 w:rsidRP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3</w:t>
      </w:r>
      <w:r w:rsidRPr="000D62E8">
        <w:rPr>
          <w:rFonts w:ascii="Times New Roman" w:hAnsi="Times New Roman"/>
          <w:sz w:val="24"/>
          <w:szCs w:val="24"/>
        </w:rPr>
        <w:t xml:space="preserve"> - Projekt interfejsu graficznego aplikacji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4</w:t>
      </w:r>
      <w:r w:rsidRPr="000D62E8">
        <w:rPr>
          <w:rFonts w:ascii="Times New Roman" w:hAnsi="Times New Roman"/>
          <w:sz w:val="24"/>
          <w:szCs w:val="24"/>
        </w:rPr>
        <w:t xml:space="preserve"> - Diagram komponentów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5</w:t>
      </w:r>
      <w:r w:rsidRPr="000D62E8">
        <w:rPr>
          <w:rFonts w:ascii="Times New Roman" w:hAnsi="Times New Roman"/>
          <w:sz w:val="24"/>
          <w:szCs w:val="24"/>
        </w:rPr>
        <w:t xml:space="preserve"> - Diagram związków encji 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6</w:t>
      </w:r>
      <w:r w:rsidRPr="000D62E8">
        <w:rPr>
          <w:rFonts w:ascii="Times New Roman" w:hAnsi="Times New Roman"/>
          <w:sz w:val="24"/>
          <w:szCs w:val="24"/>
        </w:rPr>
        <w:t xml:space="preserve"> - Diagram aktywności - Dron - Zmień położenie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7</w:t>
      </w:r>
      <w:r w:rsidRPr="000D62E8">
        <w:rPr>
          <w:rFonts w:ascii="Times New Roman" w:hAnsi="Times New Roman"/>
          <w:sz w:val="24"/>
          <w:szCs w:val="24"/>
        </w:rPr>
        <w:t xml:space="preserve"> -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wizualizację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8</w:t>
      </w:r>
      <w:r w:rsidRPr="000D62E8">
        <w:rPr>
          <w:rFonts w:ascii="Times New Roman" w:hAnsi="Times New Roman"/>
          <w:sz w:val="24"/>
          <w:szCs w:val="24"/>
        </w:rPr>
        <w:t xml:space="preserve"> - Diagram aktywności - Użytkownik aplikacji wizualizującej - Edytuj preferencje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9</w:t>
      </w:r>
      <w:r w:rsidRPr="000D62E8">
        <w:rPr>
          <w:rFonts w:ascii="Times New Roman" w:hAnsi="Times New Roman"/>
          <w:sz w:val="24"/>
          <w:szCs w:val="24"/>
        </w:rPr>
        <w:t xml:space="preserve"> - Diagram aktywności - Użytkownik aplikacji wizualizującej - Prz</w:t>
      </w:r>
      <w:r w:rsidRPr="000D62E8">
        <w:rPr>
          <w:rFonts w:ascii="Times New Roman" w:hAnsi="Times New Roman"/>
          <w:sz w:val="24"/>
          <w:szCs w:val="24"/>
        </w:rPr>
        <w:t>e</w:t>
      </w:r>
      <w:r w:rsidRPr="000D62E8">
        <w:rPr>
          <w:rFonts w:ascii="Times New Roman" w:hAnsi="Times New Roman"/>
          <w:sz w:val="24"/>
          <w:szCs w:val="24"/>
        </w:rPr>
        <w:t>glądaj historię wizualizacji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10</w:t>
      </w:r>
      <w:r w:rsidRPr="000D62E8">
        <w:rPr>
          <w:rFonts w:ascii="Times New Roman" w:hAnsi="Times New Roman"/>
          <w:sz w:val="24"/>
          <w:szCs w:val="24"/>
        </w:rPr>
        <w:t xml:space="preserve"> -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symulację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11</w:t>
      </w:r>
      <w:r w:rsidRPr="000D62E8">
        <w:rPr>
          <w:rFonts w:ascii="Times New Roman" w:hAnsi="Times New Roman"/>
          <w:sz w:val="24"/>
          <w:szCs w:val="24"/>
        </w:rPr>
        <w:t xml:space="preserve"> - Diagram sekwencji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DronTracker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Zmiana położenia</w:t>
      </w:r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12</w:t>
      </w:r>
      <w:r w:rsidRPr="000D62E8">
        <w:rPr>
          <w:rFonts w:ascii="Times New Roman" w:hAnsi="Times New Roman"/>
          <w:sz w:val="24"/>
          <w:szCs w:val="24"/>
        </w:rPr>
        <w:t xml:space="preserve"> - Diagram sekwencji - Dron-serwer - Nowa wiadomość od </w:t>
      </w:r>
      <w:proofErr w:type="spellStart"/>
      <w:r w:rsidRPr="000D62E8">
        <w:rPr>
          <w:rFonts w:ascii="Times New Roman" w:hAnsi="Times New Roman"/>
          <w:sz w:val="24"/>
          <w:szCs w:val="24"/>
        </w:rPr>
        <w:t>Dro</w:t>
      </w:r>
      <w:r w:rsidRPr="000D62E8">
        <w:rPr>
          <w:rFonts w:ascii="Times New Roman" w:hAnsi="Times New Roman"/>
          <w:sz w:val="24"/>
          <w:szCs w:val="24"/>
        </w:rPr>
        <w:t>n</w:t>
      </w:r>
      <w:r w:rsidRPr="000D62E8">
        <w:rPr>
          <w:rFonts w:ascii="Times New Roman" w:hAnsi="Times New Roman"/>
          <w:sz w:val="24"/>
          <w:szCs w:val="24"/>
        </w:rPr>
        <w:t>Tracker'a</w:t>
      </w:r>
      <w:proofErr w:type="spellEnd"/>
    </w:p>
    <w:p w:rsidR="000D62E8" w:rsidRPr="000D62E8" w:rsidRDefault="000D62E8" w:rsidP="000D62E8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13</w:t>
      </w:r>
      <w:r w:rsidRPr="000D62E8">
        <w:rPr>
          <w:rFonts w:ascii="Times New Roman" w:hAnsi="Times New Roman"/>
          <w:sz w:val="24"/>
          <w:szCs w:val="24"/>
        </w:rPr>
        <w:t xml:space="preserve"> - Diagram sekwencji 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Nowa wiadomość wizualizuj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ca</w:t>
      </w:r>
    </w:p>
    <w:p w:rsidR="00ED3AEE" w:rsidRDefault="00ED3AEE" w:rsidP="00ED3AEE"/>
    <w:p w:rsidR="00930667" w:rsidRDefault="00930667" w:rsidP="00ED3AEE"/>
    <w:p w:rsidR="00374153" w:rsidRDefault="00374153" w:rsidP="00ED3AEE">
      <w:r>
        <w:t>Propozycja ostatecznego tematu pracy:</w:t>
      </w:r>
    </w:p>
    <w:p w:rsidR="00930667" w:rsidRDefault="00930667" w:rsidP="00ED3AEE"/>
    <w:p w:rsidR="00374153" w:rsidRDefault="00374153" w:rsidP="00374153">
      <w:r>
        <w:t>Opracowanie algorytmu do wyznaczania obszaru przeszukanego wraz z analizą możliwości wykorzystania darmowych map do utworzenia programu do śledzenia położenia obiektów oraz wizualizacji obszaru przeszukanego.</w:t>
      </w:r>
    </w:p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Default="00930667" w:rsidP="00ED3AEE"/>
    <w:p w:rsidR="00930667" w:rsidRPr="00930667" w:rsidRDefault="00930667" w:rsidP="00930667">
      <w:pPr>
        <w:jc w:val="center"/>
        <w:rPr>
          <w:rFonts w:ascii="Footlight MT Light" w:hAnsi="Footlight MT Light"/>
          <w:sz w:val="120"/>
          <w:szCs w:val="120"/>
        </w:rPr>
      </w:pPr>
      <w:proofErr w:type="spellStart"/>
      <w:r w:rsidRPr="00930667">
        <w:rPr>
          <w:rFonts w:ascii="Footlight MT Light" w:hAnsi="Footlight MT Light"/>
          <w:sz w:val="120"/>
          <w:szCs w:val="120"/>
        </w:rPr>
        <w:t>Finito</w:t>
      </w:r>
      <w:proofErr w:type="spellEnd"/>
      <w:r w:rsidRPr="00930667">
        <w:rPr>
          <w:rFonts w:ascii="Footlight MT Light" w:hAnsi="Footlight MT Light"/>
          <w:sz w:val="120"/>
          <w:szCs w:val="120"/>
        </w:rPr>
        <w:t xml:space="preserve"> la partito</w:t>
      </w:r>
    </w:p>
    <w:sectPr w:rsidR="00930667" w:rsidRPr="00930667" w:rsidSect="00B74F40">
      <w:footerReference w:type="default" r:id="rId54"/>
      <w:footerReference w:type="first" r:id="rId55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851C3" w:rsidRDefault="00B851C3">
      <w:r>
        <w:separator/>
      </w:r>
    </w:p>
  </w:endnote>
  <w:endnote w:type="continuationSeparator" w:id="0">
    <w:p w:rsidR="00B851C3" w:rsidRDefault="00B851C3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0E09" w:rsidRDefault="00023776">
    <w:pPr>
      <w:pStyle w:val="Stopka"/>
      <w:jc w:val="right"/>
    </w:pPr>
    <w:fldSimple w:instr=" PAGE   \* MERGEFORMAT ">
      <w:r w:rsidR="00374153">
        <w:rPr>
          <w:noProof/>
        </w:rPr>
        <w:t>68</w:t>
      </w:r>
    </w:fldSimple>
  </w:p>
  <w:p w:rsidR="00BD0E09" w:rsidRDefault="00BD0E09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BD0E09" w:rsidRPr="009B2AAB" w:rsidRDefault="00BD0E09">
    <w:pPr>
      <w:pStyle w:val="Stopka"/>
      <w:jc w:val="right"/>
    </w:pPr>
  </w:p>
  <w:p w:rsidR="00BD0E09" w:rsidRDefault="00BD0E09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851C3" w:rsidRDefault="00B851C3">
      <w:r>
        <w:separator/>
      </w:r>
    </w:p>
  </w:footnote>
  <w:footnote w:type="continuationSeparator" w:id="0">
    <w:p w:rsidR="00B851C3" w:rsidRDefault="00B851C3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93456"/>
    <w:multiLevelType w:val="hybridMultilevel"/>
    <w:tmpl w:val="2EA4B0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8C1E82"/>
    <w:multiLevelType w:val="hybridMultilevel"/>
    <w:tmpl w:val="008C68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1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5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C5334"/>
    <w:multiLevelType w:val="hybridMultilevel"/>
    <w:tmpl w:val="76F27E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5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4"/>
  </w:num>
  <w:num w:numId="5">
    <w:abstractNumId w:val="7"/>
  </w:num>
  <w:num w:numId="6">
    <w:abstractNumId w:val="36"/>
  </w:num>
  <w:num w:numId="7">
    <w:abstractNumId w:val="6"/>
  </w:num>
  <w:num w:numId="8">
    <w:abstractNumId w:val="27"/>
  </w:num>
  <w:num w:numId="9">
    <w:abstractNumId w:val="25"/>
  </w:num>
  <w:num w:numId="10">
    <w:abstractNumId w:val="21"/>
  </w:num>
  <w:num w:numId="11">
    <w:abstractNumId w:val="20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3"/>
  </w:num>
  <w:num w:numId="15">
    <w:abstractNumId w:val="3"/>
  </w:num>
  <w:num w:numId="16">
    <w:abstractNumId w:val="3"/>
  </w:num>
  <w:num w:numId="17">
    <w:abstractNumId w:val="34"/>
  </w:num>
  <w:num w:numId="18">
    <w:abstractNumId w:val="13"/>
  </w:num>
  <w:num w:numId="19">
    <w:abstractNumId w:val="8"/>
  </w:num>
  <w:num w:numId="20">
    <w:abstractNumId w:val="32"/>
  </w:num>
  <w:num w:numId="21">
    <w:abstractNumId w:val="31"/>
  </w:num>
  <w:num w:numId="22">
    <w:abstractNumId w:val="41"/>
  </w:num>
  <w:num w:numId="23">
    <w:abstractNumId w:val="11"/>
  </w:num>
  <w:num w:numId="24">
    <w:abstractNumId w:val="38"/>
  </w:num>
  <w:num w:numId="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</w:num>
  <w:num w:numId="27">
    <w:abstractNumId w:val="9"/>
  </w:num>
  <w:num w:numId="28">
    <w:abstractNumId w:val="37"/>
  </w:num>
  <w:num w:numId="29">
    <w:abstractNumId w:val="2"/>
  </w:num>
  <w:num w:numId="30">
    <w:abstractNumId w:val="18"/>
  </w:num>
  <w:num w:numId="31">
    <w:abstractNumId w:val="28"/>
  </w:num>
  <w:num w:numId="32">
    <w:abstractNumId w:val="35"/>
  </w:num>
  <w:num w:numId="33">
    <w:abstractNumId w:val="17"/>
  </w:num>
  <w:num w:numId="34">
    <w:abstractNumId w:val="29"/>
  </w:num>
  <w:num w:numId="35">
    <w:abstractNumId w:val="15"/>
  </w:num>
  <w:num w:numId="36">
    <w:abstractNumId w:val="16"/>
  </w:num>
  <w:num w:numId="37">
    <w:abstractNumId w:val="22"/>
  </w:num>
  <w:num w:numId="3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4"/>
  </w:num>
  <w:num w:numId="41">
    <w:abstractNumId w:val="5"/>
  </w:num>
  <w:num w:numId="42">
    <w:abstractNumId w:val="40"/>
  </w:num>
  <w:num w:numId="43">
    <w:abstractNumId w:val="14"/>
  </w:num>
  <w:num w:numId="44">
    <w:abstractNumId w:val="39"/>
  </w:num>
  <w:num w:numId="45">
    <w:abstractNumId w:val="33"/>
  </w:num>
  <w:num w:numId="4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embedSystemFonts/>
  <w:mirrorMargins/>
  <w:proofState w:spelling="clean"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1B12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7C6A"/>
    <w:rsid w:val="00021109"/>
    <w:rsid w:val="00021AC2"/>
    <w:rsid w:val="000223EF"/>
    <w:rsid w:val="00023776"/>
    <w:rsid w:val="000276D8"/>
    <w:rsid w:val="00031D16"/>
    <w:rsid w:val="00032205"/>
    <w:rsid w:val="00032E3F"/>
    <w:rsid w:val="00034DA0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899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62E8"/>
    <w:rsid w:val="000D7218"/>
    <w:rsid w:val="000E028E"/>
    <w:rsid w:val="000E1647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6047"/>
    <w:rsid w:val="00106089"/>
    <w:rsid w:val="00106D44"/>
    <w:rsid w:val="00107F9B"/>
    <w:rsid w:val="0011125E"/>
    <w:rsid w:val="00111481"/>
    <w:rsid w:val="00115498"/>
    <w:rsid w:val="00115C74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3E48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66AA"/>
    <w:rsid w:val="001B7546"/>
    <w:rsid w:val="001C18A9"/>
    <w:rsid w:val="001C1C1A"/>
    <w:rsid w:val="001C21CB"/>
    <w:rsid w:val="001C2273"/>
    <w:rsid w:val="001C3311"/>
    <w:rsid w:val="001C3E33"/>
    <w:rsid w:val="001C48B5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7214"/>
    <w:rsid w:val="00257615"/>
    <w:rsid w:val="0026003B"/>
    <w:rsid w:val="00260F8B"/>
    <w:rsid w:val="00262388"/>
    <w:rsid w:val="002631B4"/>
    <w:rsid w:val="002642E0"/>
    <w:rsid w:val="00265A48"/>
    <w:rsid w:val="00266278"/>
    <w:rsid w:val="00267E83"/>
    <w:rsid w:val="00270BEF"/>
    <w:rsid w:val="00270E3B"/>
    <w:rsid w:val="00271579"/>
    <w:rsid w:val="00271F6F"/>
    <w:rsid w:val="002745DA"/>
    <w:rsid w:val="002748AC"/>
    <w:rsid w:val="00274B4B"/>
    <w:rsid w:val="002756FC"/>
    <w:rsid w:val="00275DEE"/>
    <w:rsid w:val="00276327"/>
    <w:rsid w:val="0028177C"/>
    <w:rsid w:val="00281F23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97BEF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75DF"/>
    <w:rsid w:val="002C0490"/>
    <w:rsid w:val="002C05EF"/>
    <w:rsid w:val="002C08AE"/>
    <w:rsid w:val="002C1A79"/>
    <w:rsid w:val="002C5A4E"/>
    <w:rsid w:val="002C6E6D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D8C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0764B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D96"/>
    <w:rsid w:val="003523A5"/>
    <w:rsid w:val="00354F29"/>
    <w:rsid w:val="00356822"/>
    <w:rsid w:val="00356ACA"/>
    <w:rsid w:val="00356F58"/>
    <w:rsid w:val="00362DE2"/>
    <w:rsid w:val="00365F85"/>
    <w:rsid w:val="00367358"/>
    <w:rsid w:val="00370A05"/>
    <w:rsid w:val="00370CE5"/>
    <w:rsid w:val="0037231D"/>
    <w:rsid w:val="0037411A"/>
    <w:rsid w:val="00374153"/>
    <w:rsid w:val="003773A7"/>
    <w:rsid w:val="003846DE"/>
    <w:rsid w:val="00384B6B"/>
    <w:rsid w:val="00385FB7"/>
    <w:rsid w:val="00386BA9"/>
    <w:rsid w:val="00387784"/>
    <w:rsid w:val="00390786"/>
    <w:rsid w:val="003919E7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7F4E"/>
    <w:rsid w:val="003E0E13"/>
    <w:rsid w:val="003E1BB7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0FEE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1C3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70A"/>
    <w:rsid w:val="00462A08"/>
    <w:rsid w:val="00462F35"/>
    <w:rsid w:val="004653E9"/>
    <w:rsid w:val="00465CB5"/>
    <w:rsid w:val="004676D8"/>
    <w:rsid w:val="0046798B"/>
    <w:rsid w:val="00470440"/>
    <w:rsid w:val="004705B7"/>
    <w:rsid w:val="00476C7E"/>
    <w:rsid w:val="00476DE2"/>
    <w:rsid w:val="004777EF"/>
    <w:rsid w:val="00480621"/>
    <w:rsid w:val="00481FB8"/>
    <w:rsid w:val="00485995"/>
    <w:rsid w:val="00485C55"/>
    <w:rsid w:val="00485FC7"/>
    <w:rsid w:val="004903D9"/>
    <w:rsid w:val="00493FF4"/>
    <w:rsid w:val="00494F84"/>
    <w:rsid w:val="004962B7"/>
    <w:rsid w:val="00496FB4"/>
    <w:rsid w:val="004A5DB8"/>
    <w:rsid w:val="004A6E36"/>
    <w:rsid w:val="004B118C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A33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34DB1"/>
    <w:rsid w:val="00540C7C"/>
    <w:rsid w:val="00545A13"/>
    <w:rsid w:val="005465B6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A0B52"/>
    <w:rsid w:val="005A231D"/>
    <w:rsid w:val="005A5AA5"/>
    <w:rsid w:val="005A624C"/>
    <w:rsid w:val="005A74B5"/>
    <w:rsid w:val="005A76EF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13F"/>
    <w:rsid w:val="005D369B"/>
    <w:rsid w:val="005D4B3E"/>
    <w:rsid w:val="005D52B1"/>
    <w:rsid w:val="005D7405"/>
    <w:rsid w:val="005D78CD"/>
    <w:rsid w:val="005E3169"/>
    <w:rsid w:val="005E386B"/>
    <w:rsid w:val="005E726C"/>
    <w:rsid w:val="005F08C6"/>
    <w:rsid w:val="005F1B43"/>
    <w:rsid w:val="005F2352"/>
    <w:rsid w:val="005F336B"/>
    <w:rsid w:val="005F39B6"/>
    <w:rsid w:val="005F5716"/>
    <w:rsid w:val="005F61F5"/>
    <w:rsid w:val="00600106"/>
    <w:rsid w:val="006025E0"/>
    <w:rsid w:val="00603810"/>
    <w:rsid w:val="006042A7"/>
    <w:rsid w:val="00604980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500A"/>
    <w:rsid w:val="006263C3"/>
    <w:rsid w:val="00626D05"/>
    <w:rsid w:val="00627E21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DDA"/>
    <w:rsid w:val="00657E6F"/>
    <w:rsid w:val="00660AC0"/>
    <w:rsid w:val="00663C9A"/>
    <w:rsid w:val="0066413B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6C48"/>
    <w:rsid w:val="006872F4"/>
    <w:rsid w:val="00687BBC"/>
    <w:rsid w:val="00692CAD"/>
    <w:rsid w:val="0069555E"/>
    <w:rsid w:val="00697CD6"/>
    <w:rsid w:val="00697E58"/>
    <w:rsid w:val="006A1E31"/>
    <w:rsid w:val="006A2F38"/>
    <w:rsid w:val="006A7384"/>
    <w:rsid w:val="006B0063"/>
    <w:rsid w:val="006B056E"/>
    <w:rsid w:val="006B0A92"/>
    <w:rsid w:val="006B0ED4"/>
    <w:rsid w:val="006B30DF"/>
    <w:rsid w:val="006B69B0"/>
    <w:rsid w:val="006B70BB"/>
    <w:rsid w:val="006C0493"/>
    <w:rsid w:val="006C0C2E"/>
    <w:rsid w:val="006C2DA2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506"/>
    <w:rsid w:val="006F56BE"/>
    <w:rsid w:val="006F743B"/>
    <w:rsid w:val="00702972"/>
    <w:rsid w:val="00703551"/>
    <w:rsid w:val="00703691"/>
    <w:rsid w:val="0070388D"/>
    <w:rsid w:val="00703A8B"/>
    <w:rsid w:val="007055F4"/>
    <w:rsid w:val="0070651B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595E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047B"/>
    <w:rsid w:val="007B22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4045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DBD"/>
    <w:rsid w:val="007F0AA2"/>
    <w:rsid w:val="007F0B0E"/>
    <w:rsid w:val="007F2D55"/>
    <w:rsid w:val="007F5002"/>
    <w:rsid w:val="007F7B19"/>
    <w:rsid w:val="00802467"/>
    <w:rsid w:val="00803B89"/>
    <w:rsid w:val="00803CBB"/>
    <w:rsid w:val="00804400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718A"/>
    <w:rsid w:val="00827242"/>
    <w:rsid w:val="00827DF1"/>
    <w:rsid w:val="00827F63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716C2"/>
    <w:rsid w:val="00871914"/>
    <w:rsid w:val="00872395"/>
    <w:rsid w:val="00872D1E"/>
    <w:rsid w:val="00873ACF"/>
    <w:rsid w:val="00873D7A"/>
    <w:rsid w:val="008754F2"/>
    <w:rsid w:val="00876075"/>
    <w:rsid w:val="00881547"/>
    <w:rsid w:val="0088170C"/>
    <w:rsid w:val="008822B1"/>
    <w:rsid w:val="008834CC"/>
    <w:rsid w:val="00886A71"/>
    <w:rsid w:val="00890702"/>
    <w:rsid w:val="0089090E"/>
    <w:rsid w:val="0089139F"/>
    <w:rsid w:val="00891EDA"/>
    <w:rsid w:val="00894A15"/>
    <w:rsid w:val="0089517B"/>
    <w:rsid w:val="00896055"/>
    <w:rsid w:val="00896BE0"/>
    <w:rsid w:val="008A0B3D"/>
    <w:rsid w:val="008A0B59"/>
    <w:rsid w:val="008A0C33"/>
    <w:rsid w:val="008A1084"/>
    <w:rsid w:val="008A1D19"/>
    <w:rsid w:val="008A2467"/>
    <w:rsid w:val="008A40DB"/>
    <w:rsid w:val="008A440A"/>
    <w:rsid w:val="008A50FF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4FE"/>
    <w:rsid w:val="009106C2"/>
    <w:rsid w:val="00911077"/>
    <w:rsid w:val="00915B4F"/>
    <w:rsid w:val="00915F28"/>
    <w:rsid w:val="00920C3E"/>
    <w:rsid w:val="00922B4D"/>
    <w:rsid w:val="00922FB3"/>
    <w:rsid w:val="009238A7"/>
    <w:rsid w:val="00927FAE"/>
    <w:rsid w:val="00930667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E82"/>
    <w:rsid w:val="00997728"/>
    <w:rsid w:val="009A0D5C"/>
    <w:rsid w:val="009A125B"/>
    <w:rsid w:val="009A26CA"/>
    <w:rsid w:val="009A2B8F"/>
    <w:rsid w:val="009A3A3B"/>
    <w:rsid w:val="009A3C48"/>
    <w:rsid w:val="009A57B8"/>
    <w:rsid w:val="009A5AF2"/>
    <w:rsid w:val="009A6E0D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3A5E"/>
    <w:rsid w:val="009D448B"/>
    <w:rsid w:val="009D54A9"/>
    <w:rsid w:val="009D74FC"/>
    <w:rsid w:val="009D77B6"/>
    <w:rsid w:val="009E06BB"/>
    <w:rsid w:val="009E27EF"/>
    <w:rsid w:val="009E75EA"/>
    <w:rsid w:val="009F0624"/>
    <w:rsid w:val="009F249A"/>
    <w:rsid w:val="009F430D"/>
    <w:rsid w:val="009F5784"/>
    <w:rsid w:val="009F775F"/>
    <w:rsid w:val="009F7AE7"/>
    <w:rsid w:val="00A021E5"/>
    <w:rsid w:val="00A027F6"/>
    <w:rsid w:val="00A1130F"/>
    <w:rsid w:val="00A11C35"/>
    <w:rsid w:val="00A12C35"/>
    <w:rsid w:val="00A13E48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4CB5"/>
    <w:rsid w:val="00A35AED"/>
    <w:rsid w:val="00A420FA"/>
    <w:rsid w:val="00A42820"/>
    <w:rsid w:val="00A42B88"/>
    <w:rsid w:val="00A42C06"/>
    <w:rsid w:val="00A44270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40A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7416"/>
    <w:rsid w:val="00A93219"/>
    <w:rsid w:val="00A9323F"/>
    <w:rsid w:val="00A93FA1"/>
    <w:rsid w:val="00A94C6F"/>
    <w:rsid w:val="00A94DF2"/>
    <w:rsid w:val="00A95468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380"/>
    <w:rsid w:val="00B237CA"/>
    <w:rsid w:val="00B24040"/>
    <w:rsid w:val="00B245B9"/>
    <w:rsid w:val="00B248D2"/>
    <w:rsid w:val="00B253E0"/>
    <w:rsid w:val="00B265E9"/>
    <w:rsid w:val="00B26AB2"/>
    <w:rsid w:val="00B26C77"/>
    <w:rsid w:val="00B3013A"/>
    <w:rsid w:val="00B31507"/>
    <w:rsid w:val="00B3255F"/>
    <w:rsid w:val="00B337D3"/>
    <w:rsid w:val="00B34B30"/>
    <w:rsid w:val="00B37482"/>
    <w:rsid w:val="00B37B2A"/>
    <w:rsid w:val="00B400FB"/>
    <w:rsid w:val="00B43A1E"/>
    <w:rsid w:val="00B472D3"/>
    <w:rsid w:val="00B5209B"/>
    <w:rsid w:val="00B522D1"/>
    <w:rsid w:val="00B5290B"/>
    <w:rsid w:val="00B53B7E"/>
    <w:rsid w:val="00B53E35"/>
    <w:rsid w:val="00B57F97"/>
    <w:rsid w:val="00B602EE"/>
    <w:rsid w:val="00B60C13"/>
    <w:rsid w:val="00B6283D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51C3"/>
    <w:rsid w:val="00B8670D"/>
    <w:rsid w:val="00B872C8"/>
    <w:rsid w:val="00B87419"/>
    <w:rsid w:val="00B9033F"/>
    <w:rsid w:val="00B9069B"/>
    <w:rsid w:val="00B9167B"/>
    <w:rsid w:val="00B9353D"/>
    <w:rsid w:val="00B93D44"/>
    <w:rsid w:val="00B95E5F"/>
    <w:rsid w:val="00BA1837"/>
    <w:rsid w:val="00BA2570"/>
    <w:rsid w:val="00BA27D8"/>
    <w:rsid w:val="00BA3706"/>
    <w:rsid w:val="00BA3C7F"/>
    <w:rsid w:val="00BA6C45"/>
    <w:rsid w:val="00BA7693"/>
    <w:rsid w:val="00BB054D"/>
    <w:rsid w:val="00BB103E"/>
    <w:rsid w:val="00BB48AD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0E09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2451"/>
    <w:rsid w:val="00BE3578"/>
    <w:rsid w:val="00BE5D57"/>
    <w:rsid w:val="00BE7F6D"/>
    <w:rsid w:val="00BF0C5E"/>
    <w:rsid w:val="00BF0C7A"/>
    <w:rsid w:val="00BF13C2"/>
    <w:rsid w:val="00BF1900"/>
    <w:rsid w:val="00BF551C"/>
    <w:rsid w:val="00BF5FC3"/>
    <w:rsid w:val="00BF6949"/>
    <w:rsid w:val="00BF6C57"/>
    <w:rsid w:val="00C0005D"/>
    <w:rsid w:val="00C02F54"/>
    <w:rsid w:val="00C0505C"/>
    <w:rsid w:val="00C05A76"/>
    <w:rsid w:val="00C105C3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905"/>
    <w:rsid w:val="00C40EF6"/>
    <w:rsid w:val="00C411CC"/>
    <w:rsid w:val="00C43A93"/>
    <w:rsid w:val="00C442F5"/>
    <w:rsid w:val="00C474B1"/>
    <w:rsid w:val="00C55598"/>
    <w:rsid w:val="00C56A5B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B7984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9A4"/>
    <w:rsid w:val="00CD62ED"/>
    <w:rsid w:val="00CD72BD"/>
    <w:rsid w:val="00CD7A1B"/>
    <w:rsid w:val="00CD7C02"/>
    <w:rsid w:val="00CE00BA"/>
    <w:rsid w:val="00CE0A8B"/>
    <w:rsid w:val="00CE199F"/>
    <w:rsid w:val="00CE1F80"/>
    <w:rsid w:val="00CE556B"/>
    <w:rsid w:val="00CE6820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27FF0"/>
    <w:rsid w:val="00D3001D"/>
    <w:rsid w:val="00D31290"/>
    <w:rsid w:val="00D323F9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59A9"/>
    <w:rsid w:val="00D77A10"/>
    <w:rsid w:val="00D80BF6"/>
    <w:rsid w:val="00D80D0E"/>
    <w:rsid w:val="00D822FE"/>
    <w:rsid w:val="00D833DA"/>
    <w:rsid w:val="00D847AF"/>
    <w:rsid w:val="00D84B1A"/>
    <w:rsid w:val="00D872F7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B76A2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E6D29"/>
    <w:rsid w:val="00DF0A20"/>
    <w:rsid w:val="00DF2FF7"/>
    <w:rsid w:val="00DF319C"/>
    <w:rsid w:val="00DF4BBA"/>
    <w:rsid w:val="00DF4CF1"/>
    <w:rsid w:val="00DF50D9"/>
    <w:rsid w:val="00DF7510"/>
    <w:rsid w:val="00DF7F16"/>
    <w:rsid w:val="00E00FEC"/>
    <w:rsid w:val="00E03152"/>
    <w:rsid w:val="00E05254"/>
    <w:rsid w:val="00E052A6"/>
    <w:rsid w:val="00E05B05"/>
    <w:rsid w:val="00E05CE5"/>
    <w:rsid w:val="00E0752C"/>
    <w:rsid w:val="00E1106A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AAB"/>
    <w:rsid w:val="00E34CB9"/>
    <w:rsid w:val="00E360B8"/>
    <w:rsid w:val="00E368CF"/>
    <w:rsid w:val="00E37B91"/>
    <w:rsid w:val="00E42085"/>
    <w:rsid w:val="00E46F20"/>
    <w:rsid w:val="00E5041E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77DDC"/>
    <w:rsid w:val="00E83EE6"/>
    <w:rsid w:val="00E84EFC"/>
    <w:rsid w:val="00E90D46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3D1E"/>
    <w:rsid w:val="00EE4057"/>
    <w:rsid w:val="00EE4D18"/>
    <w:rsid w:val="00EE759F"/>
    <w:rsid w:val="00EE7CC5"/>
    <w:rsid w:val="00EF3026"/>
    <w:rsid w:val="00F003F8"/>
    <w:rsid w:val="00F011E5"/>
    <w:rsid w:val="00F02143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436A"/>
    <w:rsid w:val="00F45B1F"/>
    <w:rsid w:val="00F46193"/>
    <w:rsid w:val="00F47833"/>
    <w:rsid w:val="00F5001E"/>
    <w:rsid w:val="00F5156C"/>
    <w:rsid w:val="00F524C0"/>
    <w:rsid w:val="00F52A57"/>
    <w:rsid w:val="00F53442"/>
    <w:rsid w:val="00F53D52"/>
    <w:rsid w:val="00F56801"/>
    <w:rsid w:val="00F6174A"/>
    <w:rsid w:val="00F61A8E"/>
    <w:rsid w:val="00F62ED0"/>
    <w:rsid w:val="00F638A2"/>
    <w:rsid w:val="00F63922"/>
    <w:rsid w:val="00F63E46"/>
    <w:rsid w:val="00F6550A"/>
    <w:rsid w:val="00F66E54"/>
    <w:rsid w:val="00F66F54"/>
    <w:rsid w:val="00F71F98"/>
    <w:rsid w:val="00F73E98"/>
    <w:rsid w:val="00F74454"/>
    <w:rsid w:val="00F7475B"/>
    <w:rsid w:val="00F759B8"/>
    <w:rsid w:val="00F75FD6"/>
    <w:rsid w:val="00F80EBB"/>
    <w:rsid w:val="00F82A84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A7B5E"/>
    <w:rsid w:val="00FB182A"/>
    <w:rsid w:val="00FB1D42"/>
    <w:rsid w:val="00FB1F44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6CC6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6349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89517B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  <w:style w:type="paragraph" w:styleId="Spisilustracji">
    <w:name w:val="table of figures"/>
    <w:basedOn w:val="Normalny"/>
    <w:next w:val="Normalny"/>
    <w:uiPriority w:val="99"/>
    <w:unhideWhenUsed/>
    <w:rsid w:val="00485C55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  <b:Source>
    <b:Tag>Ait11</b:Tag>
    <b:SourceType>DocumentFromInternetSite</b:SourceType>
    <b:Guid>{F0D207FE-A16E-4FCC-8E82-B0BADF3A26DC}</b:Guid>
    <b:LCID>0</b:LCID>
    <b:Author>
      <b:Author>
        <b:NameList>
          <b:Person>
            <b:Last>Aitchison</b:Last>
            <b:First>Alastair</b:First>
          </b:Person>
        </b:NameList>
      </b:Author>
    </b:Author>
    <b:Title>Alpha Shapes and Concave Hulls</b:Title>
    <b:Year>2011</b:Year>
    <b:URL>https://alastaira.wordpress.com/2011/03/22/alpha-shapes-and-concave-hulls/</b:URL>
    <b:RefOrder>41</b:RefOrder>
  </b:Source>
  <b:Source>
    <b:Tag>Gro</b:Tag>
    <b:SourceType>DocumentFromInternetSite</b:SourceType>
    <b:Guid>{B0A58445-D93A-433B-987A-9A17FDFBC3BE}</b:Guid>
    <b:LCID>0</b:LCID>
    <b:Author>
      <b:Author>
        <b:NameList>
          <b:Person>
            <b:Last>Grosso</b:Last>
            <b:First>Eric</b:First>
          </b:Person>
        </b:NameList>
      </b:Author>
    </b:Author>
    <b:Title>Concave hull based on JTS</b:Title>
    <b:URL>http://www.rotefabrik.free.fr/concave_hull/</b:URL>
    <b:RefOrder>42</b:RefOrder>
  </b:Source>
  <b:Source>
    <b:Tag>Sza</b:Tag>
    <b:SourceType>DocumentFromInternetSite</b:SourceType>
    <b:Guid>{62900FA8-45C7-4D01-836D-E85263142F1F}</b:Guid>
    <b:LCID>0</b:LCID>
    <b:Author>
      <b:Author>
        <b:NameList>
          <b:Person>
            <b:Last>Szawdyński</b:Last>
            <b:First>Piotr</b:First>
          </b:Person>
        </b:NameList>
      </b:Author>
    </b:Author>
    <b:Title>Klasy problemów NP</b:Title>
    <b:InternetSiteTitle>Serwis programistyczny C/C++</b:InternetSiteTitle>
    <b:URL>http://cpp0x.pl/kursy/Teoria-w-Informatyce/Zlozonosc-obliczeniowa/Klasy-problemow-NP/430</b:URL>
    <b:RefOrder>43</b:RefOrder>
  </b:Source>
  <b:Source>
    <b:Tag>Asa</b:Tag>
    <b:SourceType>DocumentFromInternetSite</b:SourceType>
    <b:Guid>{9EEA4144-8845-4520-BB6D-4A057B462B1C}</b:Guid>
    <b:LCID>0</b:LCID>
    <b:Author>
      <b:Author>
        <b:NameList>
          <b:Person>
            <b:Last>Asaeedi</b:Last>
            <b:First>Saeed</b:First>
          </b:Person>
          <b:Person>
            <b:Last>Didehvar</b:Last>
            <b:First>Farzad</b:First>
          </b:Person>
          <b:Person>
            <b:Last>Mohades</b:Last>
            <b:First>Ali</b:First>
          </b:Person>
        </b:NameList>
      </b:Author>
    </b:Author>
    <b:Title>Alpha-Concave Hull, a Generalization of Convex Hull</b:Title>
    <b:InternetSiteTitle>Cornell University Library</b:InternetSiteTitle>
    <b:URL>https://arxiv.org/ftp/arxiv/papers/1309/1309.7829.pdf</b:URL>
    <b:RefOrder>44</b:RefOrder>
  </b:Source>
  <b:Source>
    <b:Tag>Gal06</b:Tag>
    <b:SourceType>ArticleInAPeriodical</b:SourceType>
    <b:Guid>{CCC9502F-33C5-4345-BC68-22CB4B3FA276}</b:Guid>
    <b:LCID>0</b:LCID>
    <b:Author>
      <b:Author>
        <b:NameList>
          <b:Person>
            <b:Last>Galton</b:Last>
            <b:First>Antony</b:First>
          </b:Person>
          <b:Person>
            <b:Last>Duckham</b:Last>
            <b:First>Matt</b:First>
          </b:Person>
        </b:NameList>
      </b:Author>
    </b:Author>
    <b:Title>What is the region occupied by a set of points?</b:Title>
    <b:Year>2006</b:Year>
    <b:Volume>Springer</b:Volume>
    <b:PeriodicalTitle>Geographic Information Science</b:PeriodicalTitle>
    <b:Pages>81-98</b:Pages>
    <b:RefOrder>45</b:RefOrder>
  </b:Source>
  <b:Source>
    <b:Tag>Mor07</b:Tag>
    <b:SourceType>Book</b:SourceType>
    <b:Guid>{1A19A2DC-D543-4247-B135-9CADC51E6A06}</b:Guid>
    <b:LCID>0</b:LCID>
    <b:Author>
      <b:Author>
        <b:NameList>
          <b:Person>
            <b:Last>Moreira</b:Last>
            <b:First>Adriano</b:First>
          </b:Person>
          <b:Person>
            <b:Last>Yasmina Santos</b:Last>
            <b:First>Maribel</b:First>
          </b:Person>
        </b:NameList>
      </b:Author>
    </b:Author>
    <b:Title>Concave hull: A k-nearest neighbours approach for the computation of the region occupied by a set of points</b:Title>
    <b:Year>2007</b:Year>
    <b:RefOrder>46</b:RefOrder>
  </b:Source>
  <b:Source>
    <b:Tag>Mar</b:Tag>
    <b:SourceType>DocumentFromInternetSite</b:SourceType>
    <b:Guid>{E443C6B4-6A7E-4A7C-A35A-65FDBC58B1FE}</b:Guid>
    <b:LCID>0</b:LCID>
    <b:Author>
      <b:Author>
        <b:NameList>
          <b:Person>
            <b:Last>Marjan</b:Last>
            <b:First>Celikik</b:First>
          </b:Person>
        </b:NameList>
      </b:Author>
    </b:Author>
    <b:Title>Aplha shapes</b:Title>
    <b:InternetSiteTitle>Max Planck Institute for Informatics</b:InternetSiteTitle>
    <b:URL>http://people.mpi-inf.mpg.de/~jgiesen/tch/sem06/Celikik.pdf</b:URL>
    <b:RefOrder>47</b:RefOrder>
  </b:Source>
</b:Sources>
</file>

<file path=customXml/itemProps1.xml><?xml version="1.0" encoding="utf-8"?>
<ds:datastoreItem xmlns:ds="http://schemas.openxmlformats.org/officeDocument/2006/customXml" ds:itemID="{13EF4698-42A3-4583-9482-8A96013232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1945</TotalTime>
  <Pages>90</Pages>
  <Words>15955</Words>
  <Characters>95733</Characters>
  <Application>Microsoft Office Word</Application>
  <DocSecurity>0</DocSecurity>
  <Lines>797</Lines>
  <Paragraphs>222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111466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206</cp:revision>
  <cp:lastPrinted>2016-04-17T14:53:00Z</cp:lastPrinted>
  <dcterms:created xsi:type="dcterms:W3CDTF">2016-03-28T18:07:00Z</dcterms:created>
  <dcterms:modified xsi:type="dcterms:W3CDTF">2016-04-17T17:10:00Z</dcterms:modified>
</cp:coreProperties>
</file>