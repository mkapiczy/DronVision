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Default Extension="doc" ContentType="application/msword"/>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A26EB" w:rsidRPr="002463AE" w:rsidRDefault="00CC373E" w:rsidP="008A26EB">
      <w:pPr>
        <w:jc w:val="center"/>
        <w:rPr>
          <w:b/>
          <w:sz w:val="40"/>
          <w:szCs w:val="40"/>
        </w:rPr>
      </w:pPr>
      <w:r>
        <w:rPr>
          <w:b/>
          <w:sz w:val="40"/>
          <w:szCs w:val="40"/>
        </w:rPr>
        <w:t xml:space="preserve"> </w:t>
      </w:r>
      <w:r w:rsidR="008A26EB" w:rsidRPr="002463AE">
        <w:rPr>
          <w:b/>
          <w:sz w:val="40"/>
          <w:szCs w:val="40"/>
        </w:rPr>
        <w:t>POLITECHNIKA WARSZAWSKA</w:t>
      </w:r>
    </w:p>
    <w:p w:rsidR="008A26EB" w:rsidRPr="002463AE" w:rsidRDefault="008A26EB" w:rsidP="008A26EB">
      <w:pPr>
        <w:jc w:val="center"/>
        <w:rPr>
          <w:b/>
          <w:sz w:val="40"/>
          <w:szCs w:val="40"/>
        </w:rPr>
      </w:pPr>
    </w:p>
    <w:p w:rsidR="008A26EB" w:rsidRPr="002463AE" w:rsidRDefault="008A26EB" w:rsidP="008A26EB">
      <w:pPr>
        <w:jc w:val="center"/>
      </w:pPr>
      <w:r w:rsidRPr="002463AE">
        <w:rPr>
          <w:noProof/>
        </w:rPr>
        <w:drawing>
          <wp:inline distT="0" distB="0" distL="0" distR="0">
            <wp:extent cx="2520000" cy="2520000"/>
            <wp:effectExtent l="0" t="0" r="0" b="0"/>
            <wp:docPr id="4" name="Picture 4" descr="http://alw1.home.pl/wordpress/wp-content/uploads/2011/06/warszawa-logo-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lw1.home.pl/wordpress/wp-content/uploads/2011/06/warszawa-logo-pw.jpg"/>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rsidR="008A26EB" w:rsidRPr="002463AE" w:rsidRDefault="008A26EB" w:rsidP="008A26EB">
      <w:pPr>
        <w:jc w:val="center"/>
      </w:pPr>
    </w:p>
    <w:p w:rsidR="008A26EB" w:rsidRPr="002463AE" w:rsidRDefault="008A26EB" w:rsidP="008A26EB">
      <w:pPr>
        <w:jc w:val="center"/>
        <w:rPr>
          <w:b/>
          <w:sz w:val="28"/>
          <w:szCs w:val="28"/>
        </w:rPr>
      </w:pPr>
      <w:r w:rsidRPr="002463AE">
        <w:rPr>
          <w:b/>
          <w:sz w:val="28"/>
          <w:szCs w:val="28"/>
        </w:rPr>
        <w:t>WYDZIAŁ MECHATRONIKI</w:t>
      </w:r>
    </w:p>
    <w:p w:rsidR="008A26EB" w:rsidRPr="002463AE" w:rsidRDefault="008A26EB" w:rsidP="008A26EB">
      <w:pPr>
        <w:jc w:val="center"/>
        <w:rPr>
          <w:b/>
          <w:sz w:val="28"/>
          <w:szCs w:val="28"/>
        </w:rPr>
      </w:pPr>
    </w:p>
    <w:p w:rsidR="008A26EB" w:rsidRPr="002463AE" w:rsidRDefault="008A26EB" w:rsidP="008A26EB">
      <w:pPr>
        <w:jc w:val="center"/>
      </w:pPr>
      <w:r w:rsidRPr="002463AE">
        <w:t>INSTYTUT AUTOMATYKI I ROBOTYKI</w:t>
      </w:r>
    </w:p>
    <w:p w:rsidR="008A26EB" w:rsidRPr="002463AE" w:rsidRDefault="008A26EB" w:rsidP="008A26EB">
      <w:pPr>
        <w:jc w:val="center"/>
      </w:pPr>
    </w:p>
    <w:p w:rsidR="008A26EB" w:rsidRPr="002463AE" w:rsidRDefault="008A26EB" w:rsidP="008A26EB">
      <w:pPr>
        <w:jc w:val="center"/>
      </w:pPr>
    </w:p>
    <w:p w:rsidR="008A26EB" w:rsidRPr="002463AE" w:rsidRDefault="008A26EB" w:rsidP="008A26EB">
      <w:pPr>
        <w:jc w:val="center"/>
        <w:rPr>
          <w:b/>
          <w:sz w:val="28"/>
          <w:szCs w:val="28"/>
        </w:rPr>
      </w:pPr>
      <w:r w:rsidRPr="002463AE">
        <w:rPr>
          <w:b/>
          <w:sz w:val="28"/>
          <w:szCs w:val="28"/>
        </w:rPr>
        <w:t>PRACA DYPLOMOWA INŻYNIERSKA</w:t>
      </w:r>
    </w:p>
    <w:p w:rsidR="008A26EB" w:rsidRPr="002463AE" w:rsidRDefault="008A26EB" w:rsidP="008A26EB">
      <w:pPr>
        <w:jc w:val="center"/>
        <w:rPr>
          <w:b/>
          <w:sz w:val="28"/>
          <w:szCs w:val="28"/>
        </w:rPr>
      </w:pPr>
    </w:p>
    <w:p w:rsidR="008A26EB" w:rsidRPr="002463AE" w:rsidRDefault="008A26EB" w:rsidP="008A26EB">
      <w:pPr>
        <w:jc w:val="center"/>
        <w:rPr>
          <w:sz w:val="28"/>
          <w:szCs w:val="28"/>
        </w:rPr>
      </w:pPr>
      <w:r w:rsidRPr="002463AE">
        <w:rPr>
          <w:sz w:val="28"/>
          <w:szCs w:val="28"/>
        </w:rPr>
        <w:t xml:space="preserve">Temat: Algorytm wyznaczania i wizualizacji obszaru przeszukanego </w:t>
      </w:r>
      <w:r w:rsidR="002463AE" w:rsidRPr="002463AE">
        <w:rPr>
          <w:sz w:val="28"/>
          <w:szCs w:val="28"/>
        </w:rPr>
        <w:br/>
      </w:r>
      <w:r w:rsidRPr="002463AE">
        <w:rPr>
          <w:sz w:val="28"/>
          <w:szCs w:val="28"/>
        </w:rPr>
        <w:t>wraz z implementacją przy wykorzystaniu systemu OpenStreetMap.</w:t>
      </w:r>
    </w:p>
    <w:p w:rsidR="008A26EB" w:rsidRPr="002463AE" w:rsidRDefault="008A26EB" w:rsidP="008A26EB">
      <w:pPr>
        <w:jc w:val="center"/>
      </w:pPr>
    </w:p>
    <w:p w:rsidR="008A26EB" w:rsidRPr="002463AE" w:rsidRDefault="00CC373E" w:rsidP="008A26EB">
      <w:pPr>
        <w:jc w:val="center"/>
        <w:rPr>
          <w:i/>
          <w:lang w:val="en-US"/>
        </w:rPr>
      </w:pPr>
      <w:r>
        <w:rPr>
          <w:i/>
          <w:lang w:val="en-US"/>
        </w:rPr>
        <w:t>Topic</w:t>
      </w:r>
      <w:r w:rsidR="008A26EB" w:rsidRPr="002463AE">
        <w:rPr>
          <w:i/>
          <w:lang w:val="en-US"/>
        </w:rPr>
        <w:t xml:space="preserve">: Algorithm for computation and visualization of searched area </w:t>
      </w:r>
      <w:r w:rsidR="00637206" w:rsidRPr="002463AE">
        <w:rPr>
          <w:i/>
          <w:lang w:val="en-US"/>
        </w:rPr>
        <w:br/>
      </w:r>
      <w:r w:rsidR="008A26EB" w:rsidRPr="002463AE">
        <w:rPr>
          <w:i/>
          <w:lang w:val="en-US"/>
        </w:rPr>
        <w:t>with implementation using OpenStreetMap system.</w:t>
      </w:r>
    </w:p>
    <w:p w:rsidR="008A26EB" w:rsidRPr="002463AE" w:rsidRDefault="008A26EB" w:rsidP="008A26EB">
      <w:pPr>
        <w:rPr>
          <w:i/>
          <w:lang w:val="en-US"/>
        </w:rPr>
      </w:pPr>
    </w:p>
    <w:p w:rsidR="008A26EB" w:rsidRPr="002463AE" w:rsidRDefault="008A26EB" w:rsidP="008A26EB">
      <w:pPr>
        <w:rPr>
          <w:i/>
          <w:lang w:val="en-US"/>
        </w:rPr>
      </w:pPr>
    </w:p>
    <w:p w:rsidR="008A26EB" w:rsidRPr="002463AE" w:rsidRDefault="008A26EB" w:rsidP="008A26EB">
      <w:pPr>
        <w:rPr>
          <w:i/>
          <w:lang w:val="en-US"/>
        </w:rPr>
      </w:pPr>
    </w:p>
    <w:p w:rsidR="008A26EB" w:rsidRPr="002463AE" w:rsidRDefault="008A26EB" w:rsidP="002463AE">
      <w:pPr>
        <w:spacing w:line="360" w:lineRule="auto"/>
        <w:jc w:val="right"/>
      </w:pPr>
      <w:r w:rsidRPr="002463AE">
        <w:rPr>
          <w:lang w:val="en-US"/>
        </w:rPr>
        <w:tab/>
      </w:r>
      <w:r w:rsidRPr="002463AE">
        <w:t>Dyplomant: Michał Kapiczyński</w:t>
      </w:r>
    </w:p>
    <w:p w:rsidR="008A26EB" w:rsidRPr="002463AE" w:rsidRDefault="00637206" w:rsidP="002463AE">
      <w:pPr>
        <w:spacing w:line="360" w:lineRule="auto"/>
        <w:jc w:val="right"/>
      </w:pPr>
      <w:r w:rsidRPr="002463AE">
        <w:t>Kierunek studiów: Automatyka i</w:t>
      </w:r>
      <w:r w:rsidR="008A26EB" w:rsidRPr="002463AE">
        <w:t xml:space="preserve"> Robotyka</w:t>
      </w:r>
    </w:p>
    <w:p w:rsidR="008A26EB" w:rsidRPr="002463AE" w:rsidRDefault="008A26EB" w:rsidP="002463AE">
      <w:pPr>
        <w:spacing w:line="360" w:lineRule="auto"/>
        <w:jc w:val="right"/>
      </w:pPr>
      <w:r w:rsidRPr="002463AE">
        <w:t>Specjalność: Informatyka Przemysłowa</w:t>
      </w:r>
    </w:p>
    <w:p w:rsidR="008A26EB" w:rsidRPr="002463AE" w:rsidRDefault="008A26EB" w:rsidP="002463AE">
      <w:pPr>
        <w:spacing w:line="360" w:lineRule="auto"/>
        <w:jc w:val="right"/>
      </w:pPr>
      <w:r w:rsidRPr="002463AE">
        <w:t>Promotor: dr inż. Paweł Wnuk</w:t>
      </w:r>
    </w:p>
    <w:p w:rsidR="008A26EB" w:rsidRPr="002463AE" w:rsidRDefault="008A26EB" w:rsidP="008A26EB">
      <w:pPr>
        <w:jc w:val="left"/>
      </w:pPr>
    </w:p>
    <w:p w:rsidR="008A26EB" w:rsidRPr="002463AE" w:rsidRDefault="008A26EB" w:rsidP="008A26EB">
      <w:pPr>
        <w:jc w:val="left"/>
      </w:pPr>
    </w:p>
    <w:p w:rsidR="008A26EB" w:rsidRPr="002463AE" w:rsidRDefault="008A26EB" w:rsidP="008A26EB">
      <w:pPr>
        <w:jc w:val="left"/>
      </w:pPr>
    </w:p>
    <w:p w:rsidR="008A26EB" w:rsidRPr="002463AE" w:rsidRDefault="008A26EB" w:rsidP="008A26EB">
      <w:pPr>
        <w:jc w:val="left"/>
      </w:pPr>
    </w:p>
    <w:p w:rsidR="008A26EB" w:rsidRPr="002463AE" w:rsidRDefault="008A26EB" w:rsidP="008A26EB">
      <w:pPr>
        <w:jc w:val="left"/>
      </w:pPr>
    </w:p>
    <w:p w:rsidR="00D2744E" w:rsidRPr="00162273" w:rsidRDefault="008A26EB" w:rsidP="00162273">
      <w:pPr>
        <w:jc w:val="center"/>
      </w:pPr>
      <w:r w:rsidRPr="002463AE">
        <w:t>Warszawa 2016</w:t>
      </w:r>
    </w:p>
    <w:p w:rsidR="0068379F" w:rsidRPr="0068379F" w:rsidRDefault="00A75945" w:rsidP="0068379F">
      <w:pPr>
        <w:rPr>
          <w:lang w:eastAsia="en-US"/>
        </w:rPr>
      </w:pPr>
      <w:r>
        <w:rPr>
          <w:noProof/>
        </w:rPr>
        <w:lastRenderedPageBreak/>
        <w:drawing>
          <wp:anchor distT="0" distB="0" distL="114300" distR="114300" simplePos="0" relativeHeight="251663360" behindDoc="1" locked="0" layoutInCell="1" allowOverlap="1">
            <wp:simplePos x="0" y="0"/>
            <wp:positionH relativeFrom="column">
              <wp:posOffset>4445000</wp:posOffset>
            </wp:positionH>
            <wp:positionV relativeFrom="paragraph">
              <wp:posOffset>-184150</wp:posOffset>
            </wp:positionV>
            <wp:extent cx="1329690" cy="1698625"/>
            <wp:effectExtent l="19050" t="0" r="3810" b="0"/>
            <wp:wrapNone/>
            <wp:docPr id="11" name="Obraz 2" descr="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V"/>
                    <pic:cNvPicPr>
                      <a:picLocks noChangeAspect="1" noChangeArrowheads="1"/>
                    </pic:cNvPicPr>
                  </pic:nvPicPr>
                  <pic:blipFill>
                    <a:blip r:embed="rId9" cstate="print"/>
                    <a:stretch>
                      <a:fillRect/>
                    </a:stretch>
                  </pic:blipFill>
                  <pic:spPr bwMode="auto">
                    <a:xfrm>
                      <a:off x="0" y="0"/>
                      <a:ext cx="1329690" cy="1698625"/>
                    </a:xfrm>
                    <a:prstGeom prst="rect">
                      <a:avLst/>
                    </a:prstGeom>
                    <a:noFill/>
                    <a:ln w="9525">
                      <a:noFill/>
                      <a:miter lim="800000"/>
                      <a:headEnd/>
                      <a:tailEnd/>
                    </a:ln>
                  </pic:spPr>
                </pic:pic>
              </a:graphicData>
            </a:graphic>
          </wp:anchor>
        </w:drawing>
      </w:r>
    </w:p>
    <w:p w:rsidR="00D2744E" w:rsidRPr="009C3407" w:rsidRDefault="00D2744E" w:rsidP="00D2744E">
      <w:pPr>
        <w:spacing w:line="240" w:lineRule="auto"/>
      </w:pPr>
      <w:r w:rsidRPr="009C3407">
        <w:t>Michał Kapiczyński</w:t>
      </w:r>
    </w:p>
    <w:p w:rsidR="00D2744E" w:rsidRPr="009C3407" w:rsidRDefault="00D2744E" w:rsidP="00D2744E">
      <w:pPr>
        <w:spacing w:line="240" w:lineRule="auto"/>
      </w:pPr>
      <w:r w:rsidRPr="009C3407">
        <w:t>ul. Chłopickiego 17/19 m.53</w:t>
      </w:r>
    </w:p>
    <w:p w:rsidR="00D2744E" w:rsidRPr="009C3407" w:rsidRDefault="00D2744E" w:rsidP="00D2744E">
      <w:pPr>
        <w:spacing w:line="240" w:lineRule="auto"/>
      </w:pPr>
      <w:r w:rsidRPr="009C3407">
        <w:t>04-314 Warszawa</w:t>
      </w:r>
    </w:p>
    <w:p w:rsidR="00D2744E" w:rsidRDefault="00D2744E" w:rsidP="00D2744E">
      <w:pPr>
        <w:spacing w:line="240" w:lineRule="auto"/>
      </w:pPr>
    </w:p>
    <w:p w:rsidR="00D2744E" w:rsidRDefault="00D2744E" w:rsidP="00D2744E">
      <w:pPr>
        <w:spacing w:line="240" w:lineRule="auto"/>
      </w:pPr>
    </w:p>
    <w:p w:rsidR="00D2744E" w:rsidRPr="00D2744E" w:rsidRDefault="00D2744E" w:rsidP="00D2744E">
      <w:pPr>
        <w:pStyle w:val="Nagwekspisutreci"/>
        <w:spacing w:line="360" w:lineRule="auto"/>
        <w:jc w:val="center"/>
        <w:rPr>
          <w:rFonts w:ascii="Times New Roman" w:hAnsi="Times New Roman"/>
          <w:color w:val="auto"/>
          <w:u w:val="single"/>
        </w:rPr>
      </w:pPr>
      <w:r w:rsidRPr="00D2744E">
        <w:rPr>
          <w:rFonts w:ascii="Times New Roman" w:hAnsi="Times New Roman"/>
          <w:color w:val="auto"/>
          <w:u w:val="single"/>
        </w:rPr>
        <w:t>Życiorys</w:t>
      </w:r>
    </w:p>
    <w:p w:rsidR="00D2744E" w:rsidRPr="00AF6F80" w:rsidRDefault="00D2744E" w:rsidP="00D2744E">
      <w:pPr>
        <w:spacing w:line="240" w:lineRule="auto"/>
      </w:pPr>
    </w:p>
    <w:p w:rsidR="00D2744E" w:rsidRPr="006669F8" w:rsidRDefault="00D2744E" w:rsidP="00D2744E">
      <w:pPr>
        <w:spacing w:line="240" w:lineRule="auto"/>
      </w:pPr>
      <w:r>
        <w:tab/>
      </w:r>
      <w:r w:rsidRPr="006669F8">
        <w:t xml:space="preserve">Urodziłem się 23 stycznia 1993 roku w Warszawie. Mój ojciec Maciej jest z zawodu kierowcą, a matka Monika księgową. Mam dwóch młodszych braci Bartosza i Radosława. </w:t>
      </w:r>
    </w:p>
    <w:p w:rsidR="00D2744E" w:rsidRPr="006669F8" w:rsidRDefault="00D2744E" w:rsidP="00D2744E">
      <w:pPr>
        <w:spacing w:line="240" w:lineRule="auto"/>
      </w:pPr>
      <w:r w:rsidRPr="006669F8">
        <w:tab/>
        <w:t xml:space="preserve">W latach 2009-2012 uczęszczałem do Liceum Ogólnokształcącego nr XXXVII </w:t>
      </w:r>
      <w:r w:rsidRPr="006669F8">
        <w:br/>
        <w:t xml:space="preserve">im. Jarosława Dąbrowskiego w Warszawie. Byłem uczniem klasy o profilu </w:t>
      </w:r>
      <w:r w:rsidRPr="006669F8">
        <w:br/>
        <w:t xml:space="preserve">matematyczno-geograficznym. W 2012 roku rozpocząłem studia na wydziale Mechatroniki Politechniki Warszawskiej. Początkowo studiowałem na łączonym kierunku Mechatronika oraz Automatyka i Robotyka jednak ostatecznie jako swoją dalszą ścieżkę edukacyjną </w:t>
      </w:r>
      <w:r w:rsidRPr="006669F8">
        <w:br/>
        <w:t xml:space="preserve">wybrałem kierunek Automatyka i Robotyka o specjalności Informatyka Przemysłowa. W 2015 roku zdecydowałem się na dalsze rozwijanie swoich umiejętności w kierunku </w:t>
      </w:r>
      <w:r w:rsidRPr="006669F8">
        <w:br/>
        <w:t xml:space="preserve">programistycznym i wziąłem udział w kursie języka SQL oraz kursie programowania </w:t>
      </w:r>
      <w:r w:rsidRPr="006669F8">
        <w:br/>
        <w:t xml:space="preserve">w języku Java. </w:t>
      </w:r>
    </w:p>
    <w:p w:rsidR="00D2744E" w:rsidRPr="006669F8" w:rsidRDefault="00D2744E" w:rsidP="00D2744E">
      <w:pPr>
        <w:spacing w:line="240" w:lineRule="auto"/>
      </w:pPr>
      <w:r w:rsidRPr="006669F8">
        <w:tab/>
        <w:t xml:space="preserve">Swoją karierę zawodową rozpocząłem w 2012 roku, w wieku 18 lat, pracując jako Steward na Stadionie Narodowym w Warszawie w trakcie Euro2012. W latach 2013-2015 pracowałem dorywczo jako kierowca w wypożyczalni samochodów, a w lipcu 2015 roku </w:t>
      </w:r>
      <w:r w:rsidRPr="006669F8">
        <w:br/>
        <w:t xml:space="preserve">zostałem przyjęty na trzy miesięczne praktyki zawodowe do firmy AMG.net na stanowisko Młodszego Programisty. Do moich głównych obowiązków w trakcie trwania praktyk należała implementacja rozwiązań informatycznych, zgodnie z dostarczoną dokumentacją techniczną, z wykorzystaniem języka Java, </w:t>
      </w:r>
      <w:proofErr w:type="spellStart"/>
      <w:r w:rsidRPr="006669F8">
        <w:t>Javascript</w:t>
      </w:r>
      <w:proofErr w:type="spellEnd"/>
      <w:r w:rsidRPr="006669F8">
        <w:t xml:space="preserve"> oraz </w:t>
      </w:r>
      <w:proofErr w:type="spellStart"/>
      <w:r w:rsidRPr="006669F8">
        <w:t>Html</w:t>
      </w:r>
      <w:proofErr w:type="spellEnd"/>
      <w:r w:rsidRPr="006669F8">
        <w:t xml:space="preserve">. W ciągu tych trzech miesięcy </w:t>
      </w:r>
      <w:r w:rsidRPr="006669F8">
        <w:br/>
        <w:t xml:space="preserve">dowiedziałem się jak wygląda praktyczna strona zawodu programisty, a po zakończeniu </w:t>
      </w:r>
      <w:r w:rsidRPr="006669F8">
        <w:br/>
        <w:t xml:space="preserve">praktyk dostałem propozycję dalszej pracy, którą z chęcią przyjąłem. W ten sposób od </w:t>
      </w:r>
      <w:r w:rsidRPr="006669F8">
        <w:br/>
        <w:t>października 2015 roku pracuję na stanowisku młodszego programisty w firmie Atos Polska (dawniej AMG.net).</w:t>
      </w:r>
    </w:p>
    <w:p w:rsidR="00D2744E" w:rsidRPr="006669F8" w:rsidRDefault="00D2744E" w:rsidP="00D2744E">
      <w:pPr>
        <w:spacing w:line="240" w:lineRule="auto"/>
      </w:pPr>
      <w:r w:rsidRPr="006669F8">
        <w:tab/>
        <w:t xml:space="preserve">Od 2014 roku jestem członkiem organizacji studenckiej Europejskie Forum Studentów AEGEE Europe, w ramach której miałem okazję brać udział w organizacji takich projektów jak: międzynarodowa konferencja </w:t>
      </w:r>
      <w:r w:rsidRPr="006669F8">
        <w:rPr>
          <w:i/>
        </w:rPr>
        <w:t xml:space="preserve">Network </w:t>
      </w:r>
      <w:proofErr w:type="spellStart"/>
      <w:r w:rsidRPr="006669F8">
        <w:rPr>
          <w:i/>
        </w:rPr>
        <w:t>Meeting</w:t>
      </w:r>
      <w:proofErr w:type="spellEnd"/>
      <w:r w:rsidRPr="006669F8">
        <w:t xml:space="preserve">, cykl warsztatów z zakresu umiejętności miękkich dla studentów </w:t>
      </w:r>
      <w:r w:rsidRPr="006669F8">
        <w:rPr>
          <w:i/>
        </w:rPr>
        <w:t>Sięgaj Wyżej 2015!</w:t>
      </w:r>
      <w:r w:rsidRPr="006669F8">
        <w:t xml:space="preserve">, czy 3-dniowy wyjazd szkoleniowy dla członków naszej organizacji </w:t>
      </w:r>
      <w:proofErr w:type="spellStart"/>
      <w:r w:rsidRPr="006669F8">
        <w:rPr>
          <w:i/>
        </w:rPr>
        <w:t>Local</w:t>
      </w:r>
      <w:proofErr w:type="spellEnd"/>
      <w:r w:rsidRPr="006669F8">
        <w:rPr>
          <w:i/>
        </w:rPr>
        <w:t xml:space="preserve"> </w:t>
      </w:r>
      <w:proofErr w:type="spellStart"/>
      <w:r w:rsidRPr="006669F8">
        <w:rPr>
          <w:i/>
        </w:rPr>
        <w:t>Training</w:t>
      </w:r>
      <w:proofErr w:type="spellEnd"/>
      <w:r w:rsidRPr="006669F8">
        <w:rPr>
          <w:i/>
        </w:rPr>
        <w:t xml:space="preserve"> </w:t>
      </w:r>
      <w:proofErr w:type="spellStart"/>
      <w:r w:rsidRPr="006669F8">
        <w:rPr>
          <w:i/>
        </w:rPr>
        <w:t>Course</w:t>
      </w:r>
      <w:proofErr w:type="spellEnd"/>
      <w:r w:rsidRPr="006669F8">
        <w:t xml:space="preserve">. W 2014 roku brałem również udział w dwóch </w:t>
      </w:r>
      <w:r w:rsidRPr="006669F8">
        <w:br/>
        <w:t xml:space="preserve">wymianach międzynarodowych: jednej w ramach programu </w:t>
      </w:r>
      <w:proofErr w:type="spellStart"/>
      <w:r w:rsidRPr="006669F8">
        <w:t>Youth</w:t>
      </w:r>
      <w:proofErr w:type="spellEnd"/>
      <w:r w:rsidRPr="006669F8">
        <w:t xml:space="preserve"> </w:t>
      </w:r>
      <w:proofErr w:type="spellStart"/>
      <w:r w:rsidRPr="006669F8">
        <w:t>in</w:t>
      </w:r>
      <w:proofErr w:type="spellEnd"/>
      <w:r w:rsidRPr="006669F8">
        <w:t xml:space="preserve"> Action o tematyce: </w:t>
      </w:r>
      <w:r w:rsidRPr="006669F8">
        <w:br/>
        <w:t xml:space="preserve">"In </w:t>
      </w:r>
      <w:proofErr w:type="spellStart"/>
      <w:r w:rsidRPr="006669F8">
        <w:t>Your</w:t>
      </w:r>
      <w:proofErr w:type="spellEnd"/>
      <w:r w:rsidRPr="006669F8">
        <w:t xml:space="preserve"> </w:t>
      </w:r>
      <w:proofErr w:type="spellStart"/>
      <w:r w:rsidRPr="006669F8">
        <w:t>Shoes</w:t>
      </w:r>
      <w:proofErr w:type="spellEnd"/>
      <w:r w:rsidRPr="006669F8">
        <w:t xml:space="preserve"> - </w:t>
      </w:r>
      <w:proofErr w:type="spellStart"/>
      <w:r w:rsidRPr="006669F8">
        <w:t>Youth</w:t>
      </w:r>
      <w:proofErr w:type="spellEnd"/>
      <w:r w:rsidRPr="006669F8">
        <w:t xml:space="preserve"> Exchange on Sport and </w:t>
      </w:r>
      <w:proofErr w:type="spellStart"/>
      <w:r w:rsidRPr="006669F8">
        <w:t>Inclusion</w:t>
      </w:r>
      <w:proofErr w:type="spellEnd"/>
      <w:r w:rsidRPr="006669F8">
        <w:t>", która odbyła się na Sardynii oraz drugiej w ramach programu Erasmus+ o tematyce sportowej "</w:t>
      </w:r>
      <w:proofErr w:type="spellStart"/>
      <w:r w:rsidRPr="006669F8">
        <w:t>Catching</w:t>
      </w:r>
      <w:proofErr w:type="spellEnd"/>
      <w:r w:rsidRPr="006669F8">
        <w:t xml:space="preserve"> </w:t>
      </w:r>
      <w:proofErr w:type="spellStart"/>
      <w:r w:rsidRPr="006669F8">
        <w:t>Winds</w:t>
      </w:r>
      <w:proofErr w:type="spellEnd"/>
      <w:r w:rsidRPr="006669F8">
        <w:t xml:space="preserve">", która odbyła się w miejscowości </w:t>
      </w:r>
      <w:proofErr w:type="spellStart"/>
      <w:r w:rsidRPr="006669F8">
        <w:t>Kintai</w:t>
      </w:r>
      <w:proofErr w:type="spellEnd"/>
      <w:r w:rsidRPr="006669F8">
        <w:t xml:space="preserve"> na Litwie.</w:t>
      </w:r>
    </w:p>
    <w:p w:rsidR="00162273" w:rsidRDefault="00D2744E" w:rsidP="00162273">
      <w:pPr>
        <w:jc w:val="right"/>
      </w:pPr>
      <w:r>
        <w:t>Michał Kapiczyński</w:t>
      </w:r>
    </w:p>
    <w:p w:rsidR="00162273" w:rsidRDefault="00162273" w:rsidP="00162273">
      <w:pPr>
        <w:jc w:val="right"/>
      </w:pPr>
    </w:p>
    <w:p w:rsidR="00162273" w:rsidRDefault="00162273" w:rsidP="00162273">
      <w:pPr>
        <w:jc w:val="right"/>
      </w:pPr>
    </w:p>
    <w:p w:rsidR="00162273" w:rsidRPr="00162273" w:rsidRDefault="00162273" w:rsidP="00162273">
      <w:pPr>
        <w:jc w:val="right"/>
      </w:pPr>
    </w:p>
    <w:p w:rsidR="00162273" w:rsidRDefault="00162273" w:rsidP="001C2B56">
      <w:pPr>
        <w:pStyle w:val="Nagwekspisutreci"/>
        <w:spacing w:line="360" w:lineRule="auto"/>
        <w:jc w:val="center"/>
        <w:rPr>
          <w:rFonts w:ascii="Times New Roman" w:hAnsi="Times New Roman"/>
          <w:color w:val="auto"/>
          <w:sz w:val="24"/>
          <w:szCs w:val="24"/>
          <w:u w:val="single"/>
        </w:rPr>
      </w:pPr>
    </w:p>
    <w:p w:rsidR="00162273" w:rsidRDefault="00162273" w:rsidP="001C2B56">
      <w:pPr>
        <w:pStyle w:val="Nagwekspisutreci"/>
        <w:spacing w:line="360" w:lineRule="auto"/>
        <w:jc w:val="center"/>
        <w:rPr>
          <w:rFonts w:ascii="Times New Roman" w:hAnsi="Times New Roman"/>
          <w:color w:val="auto"/>
          <w:sz w:val="24"/>
          <w:szCs w:val="24"/>
          <w:u w:val="single"/>
        </w:rPr>
      </w:pPr>
    </w:p>
    <w:p w:rsidR="00162273" w:rsidRDefault="00162273" w:rsidP="001C2B56">
      <w:pPr>
        <w:pStyle w:val="Nagwekspisutreci"/>
        <w:spacing w:line="360" w:lineRule="auto"/>
        <w:jc w:val="center"/>
        <w:rPr>
          <w:rFonts w:ascii="Times New Roman" w:hAnsi="Times New Roman"/>
          <w:color w:val="auto"/>
          <w:sz w:val="24"/>
          <w:szCs w:val="24"/>
          <w:u w:val="single"/>
        </w:rPr>
      </w:pPr>
    </w:p>
    <w:p w:rsidR="00162273" w:rsidRDefault="00162273" w:rsidP="001C2B56">
      <w:pPr>
        <w:pStyle w:val="Nagwekspisutreci"/>
        <w:spacing w:line="360" w:lineRule="auto"/>
        <w:jc w:val="center"/>
        <w:rPr>
          <w:rFonts w:ascii="Times New Roman" w:hAnsi="Times New Roman"/>
          <w:color w:val="auto"/>
          <w:sz w:val="24"/>
          <w:szCs w:val="24"/>
          <w:u w:val="single"/>
        </w:rPr>
      </w:pPr>
    </w:p>
    <w:p w:rsidR="00162273" w:rsidRDefault="00162273" w:rsidP="001C2B56">
      <w:pPr>
        <w:pStyle w:val="Nagwekspisutreci"/>
        <w:spacing w:line="360" w:lineRule="auto"/>
        <w:jc w:val="center"/>
        <w:rPr>
          <w:rFonts w:ascii="Times New Roman" w:hAnsi="Times New Roman"/>
          <w:color w:val="auto"/>
          <w:sz w:val="24"/>
          <w:szCs w:val="24"/>
          <w:u w:val="single"/>
        </w:rPr>
      </w:pPr>
    </w:p>
    <w:p w:rsidR="00162273" w:rsidRDefault="00162273" w:rsidP="001C2B56">
      <w:pPr>
        <w:pStyle w:val="Nagwekspisutreci"/>
        <w:spacing w:line="360" w:lineRule="auto"/>
        <w:jc w:val="center"/>
        <w:rPr>
          <w:rFonts w:ascii="Times New Roman" w:hAnsi="Times New Roman"/>
          <w:color w:val="auto"/>
          <w:sz w:val="24"/>
          <w:szCs w:val="24"/>
          <w:u w:val="single"/>
        </w:rPr>
      </w:pPr>
    </w:p>
    <w:p w:rsidR="00162273" w:rsidRDefault="00162273" w:rsidP="001C2B56">
      <w:pPr>
        <w:pStyle w:val="Nagwekspisutreci"/>
        <w:spacing w:line="360" w:lineRule="auto"/>
        <w:jc w:val="center"/>
        <w:rPr>
          <w:rFonts w:ascii="Times New Roman" w:hAnsi="Times New Roman"/>
          <w:color w:val="auto"/>
          <w:sz w:val="24"/>
          <w:szCs w:val="24"/>
          <w:u w:val="single"/>
        </w:rPr>
      </w:pPr>
    </w:p>
    <w:p w:rsidR="00162273" w:rsidRDefault="00162273" w:rsidP="001C2B56">
      <w:pPr>
        <w:pStyle w:val="Nagwekspisutreci"/>
        <w:spacing w:line="360" w:lineRule="auto"/>
        <w:jc w:val="center"/>
        <w:rPr>
          <w:rFonts w:ascii="Times New Roman" w:hAnsi="Times New Roman"/>
          <w:color w:val="auto"/>
          <w:sz w:val="24"/>
          <w:szCs w:val="24"/>
          <w:u w:val="single"/>
        </w:rPr>
      </w:pPr>
    </w:p>
    <w:p w:rsidR="00162273" w:rsidRDefault="00162273" w:rsidP="001C2B56">
      <w:pPr>
        <w:pStyle w:val="Nagwekspisutreci"/>
        <w:spacing w:line="360" w:lineRule="auto"/>
        <w:jc w:val="center"/>
        <w:rPr>
          <w:rFonts w:ascii="Times New Roman" w:hAnsi="Times New Roman"/>
          <w:color w:val="auto"/>
          <w:sz w:val="24"/>
          <w:szCs w:val="24"/>
          <w:u w:val="single"/>
        </w:rPr>
      </w:pPr>
    </w:p>
    <w:p w:rsidR="00162273" w:rsidRDefault="00162273" w:rsidP="001C2B56">
      <w:pPr>
        <w:pStyle w:val="Nagwekspisutreci"/>
        <w:spacing w:line="360" w:lineRule="auto"/>
        <w:jc w:val="center"/>
        <w:rPr>
          <w:rFonts w:ascii="Times New Roman" w:hAnsi="Times New Roman"/>
          <w:color w:val="auto"/>
          <w:sz w:val="24"/>
          <w:szCs w:val="24"/>
          <w:u w:val="single"/>
        </w:rPr>
      </w:pPr>
    </w:p>
    <w:p w:rsidR="00162273" w:rsidRDefault="00162273" w:rsidP="001C2B56">
      <w:pPr>
        <w:pStyle w:val="Nagwekspisutreci"/>
        <w:spacing w:line="360" w:lineRule="auto"/>
        <w:jc w:val="center"/>
        <w:rPr>
          <w:rFonts w:ascii="Times New Roman" w:hAnsi="Times New Roman"/>
          <w:color w:val="auto"/>
          <w:sz w:val="24"/>
          <w:szCs w:val="24"/>
          <w:u w:val="single"/>
        </w:rPr>
      </w:pPr>
    </w:p>
    <w:p w:rsidR="00162273" w:rsidRDefault="00162273" w:rsidP="001C2B56">
      <w:pPr>
        <w:pStyle w:val="Nagwekspisutreci"/>
        <w:spacing w:line="360" w:lineRule="auto"/>
        <w:jc w:val="center"/>
        <w:rPr>
          <w:rFonts w:ascii="Times New Roman" w:hAnsi="Times New Roman"/>
          <w:color w:val="auto"/>
          <w:sz w:val="24"/>
          <w:szCs w:val="24"/>
          <w:u w:val="single"/>
        </w:rPr>
      </w:pPr>
    </w:p>
    <w:p w:rsidR="00162273" w:rsidRDefault="00162273" w:rsidP="001C2B56">
      <w:pPr>
        <w:pStyle w:val="Nagwekspisutreci"/>
        <w:spacing w:line="360" w:lineRule="auto"/>
        <w:jc w:val="center"/>
        <w:rPr>
          <w:rFonts w:ascii="Times New Roman" w:hAnsi="Times New Roman"/>
          <w:color w:val="auto"/>
          <w:sz w:val="24"/>
          <w:szCs w:val="24"/>
          <w:u w:val="single"/>
        </w:rPr>
      </w:pPr>
    </w:p>
    <w:p w:rsidR="00162273" w:rsidRDefault="00162273" w:rsidP="001C2B56">
      <w:pPr>
        <w:pStyle w:val="Nagwekspisutreci"/>
        <w:spacing w:line="360" w:lineRule="auto"/>
        <w:jc w:val="center"/>
        <w:rPr>
          <w:rFonts w:ascii="Times New Roman" w:hAnsi="Times New Roman"/>
          <w:color w:val="auto"/>
          <w:sz w:val="24"/>
          <w:szCs w:val="24"/>
          <w:u w:val="single"/>
        </w:rPr>
      </w:pPr>
    </w:p>
    <w:p w:rsidR="00162273" w:rsidRDefault="00162273" w:rsidP="001C2B56">
      <w:pPr>
        <w:pStyle w:val="Nagwekspisutreci"/>
        <w:spacing w:line="360" w:lineRule="auto"/>
        <w:jc w:val="center"/>
        <w:rPr>
          <w:rFonts w:ascii="Times New Roman" w:hAnsi="Times New Roman"/>
          <w:color w:val="auto"/>
          <w:sz w:val="24"/>
          <w:szCs w:val="24"/>
          <w:u w:val="single"/>
        </w:rPr>
      </w:pPr>
    </w:p>
    <w:p w:rsidR="00162273" w:rsidRDefault="00162273" w:rsidP="001C2B56">
      <w:pPr>
        <w:pStyle w:val="Nagwekspisutreci"/>
        <w:spacing w:line="360" w:lineRule="auto"/>
        <w:jc w:val="center"/>
        <w:rPr>
          <w:rFonts w:ascii="Times New Roman" w:hAnsi="Times New Roman"/>
          <w:color w:val="auto"/>
          <w:sz w:val="24"/>
          <w:szCs w:val="24"/>
          <w:u w:val="single"/>
        </w:rPr>
      </w:pPr>
    </w:p>
    <w:p w:rsidR="001C2B56" w:rsidRDefault="001C2B56" w:rsidP="001C2B56">
      <w:pPr>
        <w:pStyle w:val="Nagwekspisutreci"/>
        <w:spacing w:line="360" w:lineRule="auto"/>
        <w:jc w:val="center"/>
        <w:rPr>
          <w:rFonts w:ascii="Times New Roman" w:hAnsi="Times New Roman"/>
          <w:color w:val="auto"/>
          <w:sz w:val="24"/>
          <w:szCs w:val="24"/>
          <w:u w:val="single"/>
        </w:rPr>
      </w:pPr>
      <w:r w:rsidRPr="007A4871">
        <w:rPr>
          <w:rFonts w:ascii="Times New Roman" w:hAnsi="Times New Roman"/>
          <w:color w:val="auto"/>
          <w:sz w:val="24"/>
          <w:szCs w:val="24"/>
          <w:u w:val="single"/>
        </w:rPr>
        <w:lastRenderedPageBreak/>
        <w:t>Streszczenie pracy dyplomowej</w:t>
      </w:r>
    </w:p>
    <w:p w:rsidR="001C2B56" w:rsidRPr="007A4871" w:rsidRDefault="001C2B56" w:rsidP="001C2B56">
      <w:pPr>
        <w:rPr>
          <w:lang w:eastAsia="en-US"/>
        </w:rPr>
      </w:pPr>
    </w:p>
    <w:p w:rsidR="001C2B56" w:rsidRDefault="001C2B56" w:rsidP="001C2B56">
      <w:pPr>
        <w:spacing w:line="240" w:lineRule="auto"/>
      </w:pPr>
      <w:r>
        <w:tab/>
        <w:t xml:space="preserve">Celem </w:t>
      </w:r>
      <w:r w:rsidR="00152559">
        <w:t xml:space="preserve">niniejszej </w:t>
      </w:r>
      <w:r>
        <w:t xml:space="preserve">pracy dyplomowej było opracowanie algorytmu umożliwiającego wizualizację obszaru przeszukanego przez bezzałogowe statki powietrzne, potocznie </w:t>
      </w:r>
      <w:r w:rsidR="00152559">
        <w:br/>
      </w:r>
      <w:r>
        <w:t xml:space="preserve">nazywane </w:t>
      </w:r>
      <w:proofErr w:type="spellStart"/>
      <w:r>
        <w:t>dronami</w:t>
      </w:r>
      <w:proofErr w:type="spellEnd"/>
      <w:r>
        <w:t>, na podstawie zebranych danych geolokalizacyjnych obiektów i znajom</w:t>
      </w:r>
      <w:r>
        <w:t>o</w:t>
      </w:r>
      <w:r>
        <w:t>ści parame</w:t>
      </w:r>
      <w:r w:rsidR="00152559">
        <w:t xml:space="preserve">trów </w:t>
      </w:r>
      <w:r>
        <w:t xml:space="preserve">kamer oraz zaprojektowanie i implementacja systemu informatycznego </w:t>
      </w:r>
      <w:r w:rsidR="00152559">
        <w:br/>
      </w:r>
      <w:r>
        <w:t>realizujące</w:t>
      </w:r>
      <w:r w:rsidR="00152559">
        <w:t xml:space="preserve">go tę </w:t>
      </w:r>
      <w:r>
        <w:t>funkcję.</w:t>
      </w:r>
    </w:p>
    <w:p w:rsidR="001C2B56" w:rsidRDefault="001C2B56" w:rsidP="001C2B56">
      <w:pPr>
        <w:spacing w:line="240" w:lineRule="auto"/>
      </w:pPr>
      <w:r>
        <w:tab/>
        <w:t>W pierwszej części pracy zostały omówione aspekty teoretyczne związane z porusz</w:t>
      </w:r>
      <w:r>
        <w:t>a</w:t>
      </w:r>
      <w:r>
        <w:t>ną problematyką. Zakres tematyczny pracy okazał się bardzo szeroki i wiązał się ze zgłębi</w:t>
      </w:r>
      <w:r>
        <w:t>e</w:t>
      </w:r>
      <w:r>
        <w:t>niem takich tematów jak: geodezyjne powierzchnie odniesienia, numeryczne modele terenu i sposoby ich pozyskiwania, zasada działania systemu nawigacji satelitarnej GPS oraz różne sposoby określania wysokości nad Ziemią. Dogłębne zapoznanie się z tymi pojęciami pozw</w:t>
      </w:r>
      <w:r>
        <w:t>o</w:t>
      </w:r>
      <w:r>
        <w:t>liło na zdobycie wiedzy niezbędnej do realizacji dalszych etapów pracy. Po części opisującej dziedzinę problemu dokonano analizy i porównania dostępnych na rynku technologii związ</w:t>
      </w:r>
      <w:r>
        <w:t>a</w:t>
      </w:r>
      <w:r>
        <w:t xml:space="preserve">nych z projektowanym rozwiązaniem. Przeanalizowano rodzaje aplikacji, dostępne platformy i narzędzia pozwalające na tworzenie oprogramowania. Zdecydowano się na konkretne </w:t>
      </w:r>
      <w:r w:rsidR="00152559">
        <w:br/>
      </w:r>
      <w:r>
        <w:t xml:space="preserve">sposoby komunikacji między elementami systemu oraz wybrano format przesyłanych danych. </w:t>
      </w:r>
      <w:r>
        <w:br/>
        <w:t xml:space="preserve">W dalszej części analizy skoncentrowano się na zadaniach, jakie projektowany system miał spełniać. Wynikiem tej części był logiczny model systemu </w:t>
      </w:r>
      <w:r w:rsidRPr="00B602EE">
        <w:t>opisujący sposób realizacji przez system postawionych wymagań, lecz abstrahujący od szczegółów implementacyjnych.</w:t>
      </w:r>
      <w:r>
        <w:t xml:space="preserve"> </w:t>
      </w:r>
      <w:r w:rsidR="00152559">
        <w:br/>
      </w:r>
      <w:r>
        <w:t xml:space="preserve">Aby umożliwić poprawne funkcjonowanie systemu konieczne było opracowanie algorytmu </w:t>
      </w:r>
      <w:r>
        <w:br/>
        <w:t>umożliwiającego wyznaczanie obszaru przeszukanego. W tym celu w pierwszej kolejności dokonano analizy wymagań i założeń związanych z algorytmem. Następnie podzielono alg</w:t>
      </w:r>
      <w:r>
        <w:t>o</w:t>
      </w:r>
      <w:r>
        <w:t>rytm na trzy części: algorytm wyznaczania otoczki obszaru przeszukanego, algorytm wyzn</w:t>
      </w:r>
      <w:r>
        <w:t>a</w:t>
      </w:r>
      <w:r>
        <w:t>czania obszarów wewnątrz otoczki niezarejestrowanych przez kamerę oraz algorytm łączenia pojedynczych obszarów w całość. Pierwsze dwa algorytmy zostały opracowane z wykorz</w:t>
      </w:r>
      <w:r>
        <w:t>y</w:t>
      </w:r>
      <w:r>
        <w:t xml:space="preserve">staniem zasad heurystyki, podczas gdy do implementacji algorytmu łączącego obszary </w:t>
      </w:r>
      <w:r w:rsidR="00152559">
        <w:br/>
      </w:r>
      <w:r>
        <w:t xml:space="preserve">wykorzystano naukową teorię kształtów alfa oraz algorytm wyznaczania otoczki </w:t>
      </w:r>
      <w:r w:rsidR="00152559">
        <w:br/>
      </w:r>
      <w:r w:rsidR="00162273">
        <w:t xml:space="preserve">alfa-wklęsłej. </w:t>
      </w:r>
      <w:r w:rsidRPr="0035099E">
        <w:t xml:space="preserve">Kolejną fazą </w:t>
      </w:r>
      <w:r>
        <w:t xml:space="preserve">pracy </w:t>
      </w:r>
      <w:r w:rsidRPr="0035099E">
        <w:t>po analizie</w:t>
      </w:r>
      <w:r>
        <w:t xml:space="preserve"> i opracowaniu algorytmu</w:t>
      </w:r>
      <w:r w:rsidRPr="0035099E">
        <w:t xml:space="preserve"> </w:t>
      </w:r>
      <w:r>
        <w:t>było</w:t>
      </w:r>
      <w:r w:rsidRPr="0035099E">
        <w:t xml:space="preserve"> </w:t>
      </w:r>
      <w:r>
        <w:t>projektowanie</w:t>
      </w:r>
      <w:r w:rsidRPr="0035099E">
        <w:t xml:space="preserve"> syste</w:t>
      </w:r>
      <w:r>
        <w:t>mu, które</w:t>
      </w:r>
      <w:r w:rsidRPr="0035099E">
        <w:t xml:space="preserve"> polega</w:t>
      </w:r>
      <w:r>
        <w:t>ło</w:t>
      </w:r>
      <w:r w:rsidRPr="0035099E">
        <w:t xml:space="preserve"> na przekształceniu modelu analitycznego, czyli opisu systemu z punktu widzenia aktorów, zrozumiałego dla klienta, w model zawierający informację o </w:t>
      </w:r>
      <w:r w:rsidR="00152559">
        <w:br/>
      </w:r>
      <w:r w:rsidRPr="0035099E">
        <w:t xml:space="preserve">wewnętrznej strukturze systemu, jego konfiguracji sprzętowej oraz sposobach jego realizacji. W efekcie w trakcie tego etapu </w:t>
      </w:r>
      <w:r>
        <w:t>powstały</w:t>
      </w:r>
      <w:r w:rsidRPr="0035099E">
        <w:t xml:space="preserve">: modele struktury, opisujące statyczną budowę </w:t>
      </w:r>
      <w:r w:rsidR="00152559">
        <w:br/>
      </w:r>
      <w:r w:rsidRPr="0035099E">
        <w:t>systemu</w:t>
      </w:r>
      <w:r w:rsidR="00152559">
        <w:t xml:space="preserve">, takie jak </w:t>
      </w:r>
      <w:r>
        <w:t>diagram komponentów, diagramy klas, czy diagram związków encji</w:t>
      </w:r>
      <w:r w:rsidRPr="0035099E">
        <w:t xml:space="preserve"> oraz modele zachowania, opisuj</w:t>
      </w:r>
      <w:r>
        <w:t>ące aspekty dynamiczne systemu, takie jak: di</w:t>
      </w:r>
      <w:r w:rsidR="00152559">
        <w:t xml:space="preserve">agramy aktywności i sekwencji. </w:t>
      </w:r>
      <w:r>
        <w:t>W ramach etapu projektowania stworzono również projekt interf</w:t>
      </w:r>
      <w:r w:rsidR="00152559">
        <w:t xml:space="preserve">ejsu graficznego dla aplikacji </w:t>
      </w:r>
      <w:r>
        <w:t xml:space="preserve">wizualizującej. Ostatnią część pracy stanowiła implementacja systemu oraz </w:t>
      </w:r>
      <w:r w:rsidR="00152559">
        <w:br/>
      </w:r>
      <w:r>
        <w:t xml:space="preserve">prezentacja rozwiązania, stanowiąca opis stworzonego systemu, z uwzględnieniem podziału na podsystemy oraz przegląd widoków aplikacji klienckiej, służącej do wizualizacji obszaru przeszukanego. Tę część pracy można potraktować jako swoistą instrukcję korzystania </w:t>
      </w:r>
      <w:r w:rsidR="00152559">
        <w:br/>
      </w:r>
      <w:r>
        <w:t xml:space="preserve">z aplikacji </w:t>
      </w:r>
      <w:proofErr w:type="spellStart"/>
      <w:r>
        <w:t>DronVision</w:t>
      </w:r>
      <w:proofErr w:type="spellEnd"/>
      <w:r>
        <w:t xml:space="preserve">. </w:t>
      </w:r>
    </w:p>
    <w:p w:rsidR="001C2B56" w:rsidRPr="0006726E" w:rsidRDefault="001C2B56" w:rsidP="001C2B56">
      <w:pPr>
        <w:spacing w:line="240" w:lineRule="auto"/>
        <w:rPr>
          <w:b/>
        </w:rPr>
      </w:pPr>
      <w:r>
        <w:tab/>
        <w:t xml:space="preserve">W efekcie powyższych działań zrealizowano postawione na początku pracy założenia i stworzono narzędzie współpracujące z bezzałogowymi statkami powietrznymi. Praca </w:t>
      </w:r>
      <w:r>
        <w:br/>
        <w:t xml:space="preserve">pozwoliła autorowi na znaczne poszerzenie swojej wiedzy w zakresie informatyki, </w:t>
      </w:r>
      <w:r>
        <w:br/>
        <w:t>matematyki, inżynierii oprogramowania, algorytmiki, geomatyki, geofizyki i w wielu innych aspektach, które ciężko przyporządkować do jednej kategorii.</w:t>
      </w:r>
    </w:p>
    <w:p w:rsidR="001C2B56" w:rsidRPr="000D3CC7" w:rsidRDefault="001C2B56" w:rsidP="001C2B56">
      <w:pPr>
        <w:jc w:val="center"/>
        <w:rPr>
          <w:b/>
          <w:u w:val="single"/>
        </w:rPr>
      </w:pPr>
    </w:p>
    <w:p w:rsidR="001C2B56" w:rsidRPr="000D3CC7" w:rsidRDefault="001C2B56" w:rsidP="001C2B56">
      <w:pPr>
        <w:jc w:val="center"/>
        <w:rPr>
          <w:b/>
          <w:u w:val="single"/>
        </w:rPr>
      </w:pPr>
    </w:p>
    <w:p w:rsidR="001C2B56" w:rsidRDefault="001C2B56" w:rsidP="001C2B56">
      <w:pPr>
        <w:jc w:val="center"/>
        <w:rPr>
          <w:b/>
          <w:u w:val="single"/>
        </w:rPr>
      </w:pPr>
    </w:p>
    <w:p w:rsidR="001C2B56" w:rsidRDefault="001C2B56" w:rsidP="001C2B56">
      <w:pPr>
        <w:jc w:val="center"/>
        <w:rPr>
          <w:b/>
          <w:u w:val="single"/>
          <w:lang w:val="en-US"/>
        </w:rPr>
      </w:pPr>
      <w:r w:rsidRPr="00E27083">
        <w:rPr>
          <w:b/>
          <w:u w:val="single"/>
          <w:lang w:val="en-US"/>
        </w:rPr>
        <w:lastRenderedPageBreak/>
        <w:t>Abstract</w:t>
      </w:r>
      <w:r>
        <w:rPr>
          <w:b/>
          <w:u w:val="single"/>
          <w:lang w:val="en-US"/>
        </w:rPr>
        <w:t xml:space="preserve"> of Engineering Thesis</w:t>
      </w:r>
    </w:p>
    <w:p w:rsidR="001C2B56" w:rsidRPr="007A4871" w:rsidRDefault="001C2B56" w:rsidP="001C2B56">
      <w:pPr>
        <w:jc w:val="center"/>
        <w:rPr>
          <w:lang w:val="en-US" w:eastAsia="en-US"/>
        </w:rPr>
      </w:pPr>
    </w:p>
    <w:p w:rsidR="001C2B56" w:rsidRDefault="00CC373E" w:rsidP="00162273">
      <w:pPr>
        <w:spacing w:line="240" w:lineRule="auto"/>
        <w:rPr>
          <w:b/>
          <w:lang w:val="en-US"/>
        </w:rPr>
      </w:pPr>
      <w:r>
        <w:rPr>
          <w:b/>
          <w:lang w:val="en-US"/>
        </w:rPr>
        <w:t xml:space="preserve">Topic: </w:t>
      </w:r>
      <w:r w:rsidR="001C2B56" w:rsidRPr="00E27083">
        <w:rPr>
          <w:b/>
          <w:lang w:val="en-US"/>
        </w:rPr>
        <w:t xml:space="preserve">Algorithm for computation and visualization of searched area with </w:t>
      </w:r>
      <w:r w:rsidR="00162273">
        <w:rPr>
          <w:b/>
          <w:lang w:val="en-US"/>
        </w:rPr>
        <w:br/>
      </w:r>
      <w:r w:rsidR="001C2B56" w:rsidRPr="00E27083">
        <w:rPr>
          <w:b/>
          <w:lang w:val="en-US"/>
        </w:rPr>
        <w:t>implementation using OpenStreetMap system.</w:t>
      </w:r>
    </w:p>
    <w:p w:rsidR="0068379F" w:rsidRDefault="0068379F" w:rsidP="001C2B56">
      <w:pPr>
        <w:spacing w:line="240" w:lineRule="auto"/>
        <w:rPr>
          <w:b/>
          <w:lang w:val="en-US"/>
        </w:rPr>
      </w:pPr>
    </w:p>
    <w:p w:rsidR="0068379F" w:rsidRPr="00E27083" w:rsidRDefault="006D0E82" w:rsidP="0068379F">
      <w:pPr>
        <w:spacing w:line="240" w:lineRule="auto"/>
        <w:rPr>
          <w:lang w:val="en-US"/>
        </w:rPr>
      </w:pPr>
      <w:r>
        <w:rPr>
          <w:lang w:val="en-US"/>
        </w:rPr>
        <w:tab/>
      </w:r>
      <w:r w:rsidR="0068379F" w:rsidRPr="00E27083">
        <w:rPr>
          <w:lang w:val="en-US"/>
        </w:rPr>
        <w:t xml:space="preserve">The main purpose of this thesis was to map out algorithm for computation </w:t>
      </w:r>
      <w:r w:rsidR="0068379F">
        <w:rPr>
          <w:lang w:val="en-US"/>
        </w:rPr>
        <w:t>and visual</w:t>
      </w:r>
      <w:r w:rsidR="0068379F">
        <w:rPr>
          <w:lang w:val="en-US"/>
        </w:rPr>
        <w:t>i</w:t>
      </w:r>
      <w:r w:rsidR="0068379F">
        <w:rPr>
          <w:lang w:val="en-US"/>
        </w:rPr>
        <w:t xml:space="preserve">zation </w:t>
      </w:r>
      <w:r w:rsidR="0068379F" w:rsidRPr="00E27083">
        <w:rPr>
          <w:lang w:val="en-US"/>
        </w:rPr>
        <w:t>of area registered by camera</w:t>
      </w:r>
      <w:r w:rsidR="0068379F">
        <w:rPr>
          <w:lang w:val="en-US"/>
        </w:rPr>
        <w:t>s</w:t>
      </w:r>
      <w:r w:rsidR="0068379F" w:rsidRPr="00E27083">
        <w:rPr>
          <w:lang w:val="en-US"/>
        </w:rPr>
        <w:t xml:space="preserve"> mounted to unmanned aerial vehicle</w:t>
      </w:r>
      <w:r w:rsidR="0068379F">
        <w:rPr>
          <w:lang w:val="en-US"/>
        </w:rPr>
        <w:t>s,</w:t>
      </w:r>
      <w:r w:rsidR="0068379F" w:rsidRPr="00E27083">
        <w:rPr>
          <w:lang w:val="en-US"/>
        </w:rPr>
        <w:t xml:space="preserve"> </w:t>
      </w:r>
      <w:r w:rsidR="0068379F">
        <w:rPr>
          <w:lang w:val="en-US"/>
        </w:rPr>
        <w:t xml:space="preserve">colloquially </w:t>
      </w:r>
      <w:r w:rsidR="0068379F" w:rsidRPr="00E27083">
        <w:rPr>
          <w:lang w:val="en-US"/>
        </w:rPr>
        <w:t>known as drone</w:t>
      </w:r>
      <w:r w:rsidR="0068379F">
        <w:rPr>
          <w:lang w:val="en-US"/>
        </w:rPr>
        <w:t>s,</w:t>
      </w:r>
      <w:r w:rsidR="0068379F" w:rsidRPr="00E27083">
        <w:rPr>
          <w:lang w:val="en-US"/>
        </w:rPr>
        <w:t xml:space="preserve"> based on vehicles</w:t>
      </w:r>
      <w:r w:rsidR="0068379F">
        <w:rPr>
          <w:lang w:val="en-US"/>
        </w:rPr>
        <w:t>'</w:t>
      </w:r>
      <w:r w:rsidR="0068379F" w:rsidRPr="00E27083">
        <w:rPr>
          <w:lang w:val="en-US"/>
        </w:rPr>
        <w:t xml:space="preserve"> geoposition</w:t>
      </w:r>
      <w:r w:rsidR="0068379F">
        <w:rPr>
          <w:lang w:val="en-US"/>
        </w:rPr>
        <w:t>s</w:t>
      </w:r>
      <w:r w:rsidR="0068379F" w:rsidRPr="00E27083">
        <w:rPr>
          <w:lang w:val="en-US"/>
        </w:rPr>
        <w:t xml:space="preserve"> and angle</w:t>
      </w:r>
      <w:r w:rsidR="0068379F">
        <w:rPr>
          <w:lang w:val="en-US"/>
        </w:rPr>
        <w:t>s</w:t>
      </w:r>
      <w:r w:rsidR="0068379F" w:rsidRPr="00E27083">
        <w:rPr>
          <w:lang w:val="en-US"/>
        </w:rPr>
        <w:t xml:space="preserve"> of camera lens</w:t>
      </w:r>
      <w:r w:rsidR="0068379F">
        <w:rPr>
          <w:lang w:val="en-US"/>
        </w:rPr>
        <w:t>es</w:t>
      </w:r>
      <w:r w:rsidR="0068379F" w:rsidRPr="00E27083">
        <w:rPr>
          <w:lang w:val="en-US"/>
        </w:rPr>
        <w:t xml:space="preserve">. Such an area was described in the research as searched area. Additional aim was to create an information system enabling to </w:t>
      </w:r>
      <w:r w:rsidR="0068379F">
        <w:rPr>
          <w:lang w:val="en-US"/>
        </w:rPr>
        <w:t xml:space="preserve">gather positional data from aircrafts and </w:t>
      </w:r>
      <w:r w:rsidR="0068379F" w:rsidRPr="00E27083">
        <w:rPr>
          <w:lang w:val="en-US"/>
        </w:rPr>
        <w:t>visualize effects of the algorithm on mobile devices.</w:t>
      </w:r>
    </w:p>
    <w:p w:rsidR="0068379F" w:rsidRPr="00E27083" w:rsidRDefault="0068379F" w:rsidP="0068379F">
      <w:pPr>
        <w:spacing w:line="240" w:lineRule="auto"/>
        <w:rPr>
          <w:lang w:val="en-US"/>
        </w:rPr>
      </w:pPr>
      <w:r w:rsidRPr="00E27083">
        <w:rPr>
          <w:lang w:val="en-US"/>
        </w:rPr>
        <w:tab/>
        <w:t xml:space="preserve">At the beginning there were described theoretical aspects connected with touched </w:t>
      </w:r>
      <w:r w:rsidR="00162273">
        <w:rPr>
          <w:lang w:val="en-US"/>
        </w:rPr>
        <w:br/>
      </w:r>
      <w:r w:rsidRPr="00E27083">
        <w:rPr>
          <w:lang w:val="en-US"/>
        </w:rPr>
        <w:t>issues, which contained such topics as global positioning system (GPS), the way it works and its accuracy, reference surfaces for mapping, digital elevation models</w:t>
      </w:r>
      <w:r>
        <w:rPr>
          <w:lang w:val="en-US"/>
        </w:rPr>
        <w:t>,</w:t>
      </w:r>
      <w:r w:rsidRPr="00E27083">
        <w:rPr>
          <w:lang w:val="en-US"/>
        </w:rPr>
        <w:t xml:space="preserve"> and the ways</w:t>
      </w:r>
      <w:r>
        <w:rPr>
          <w:lang w:val="en-US"/>
        </w:rPr>
        <w:t xml:space="preserve"> of gathe</w:t>
      </w:r>
      <w:r>
        <w:rPr>
          <w:lang w:val="en-US"/>
        </w:rPr>
        <w:t>r</w:t>
      </w:r>
      <w:r>
        <w:rPr>
          <w:lang w:val="en-US"/>
        </w:rPr>
        <w:t>ing them</w:t>
      </w:r>
      <w:r w:rsidRPr="00E27083">
        <w:rPr>
          <w:lang w:val="en-US"/>
        </w:rPr>
        <w:t xml:space="preserve"> with detailed description of shuttle radar topography mission. Being acquainted with these issues was crucial for further stages of the study.</w:t>
      </w:r>
      <w:r>
        <w:rPr>
          <w:lang w:val="en-US"/>
        </w:rPr>
        <w:t xml:space="preserve"> T</w:t>
      </w:r>
      <w:r w:rsidRPr="00E27083">
        <w:rPr>
          <w:lang w:val="en-US"/>
        </w:rPr>
        <w:t>he next section focused on system analysis. There were discussed technologies adequate for designed system, available types of applications, platforms</w:t>
      </w:r>
      <w:r>
        <w:rPr>
          <w:lang w:val="en-US"/>
        </w:rPr>
        <w:t>,</w:t>
      </w:r>
      <w:r w:rsidRPr="00E27083">
        <w:rPr>
          <w:lang w:val="en-US"/>
        </w:rPr>
        <w:t xml:space="preserve"> and tools al</w:t>
      </w:r>
      <w:r>
        <w:rPr>
          <w:lang w:val="en-US"/>
        </w:rPr>
        <w:t xml:space="preserve">lowing to create software. </w:t>
      </w:r>
      <w:r w:rsidRPr="00A01015">
        <w:rPr>
          <w:lang w:val="en-US"/>
        </w:rPr>
        <w:t>Furthermore</w:t>
      </w:r>
      <w:r>
        <w:rPr>
          <w:lang w:val="en-US"/>
        </w:rPr>
        <w:t xml:space="preserve">, </w:t>
      </w:r>
      <w:r w:rsidRPr="00E27083">
        <w:rPr>
          <w:lang w:val="en-US"/>
        </w:rPr>
        <w:t xml:space="preserve">the ways of </w:t>
      </w:r>
      <w:r w:rsidR="00162273">
        <w:rPr>
          <w:lang w:val="en-US"/>
        </w:rPr>
        <w:br/>
      </w:r>
      <w:r w:rsidRPr="00E27083">
        <w:rPr>
          <w:lang w:val="en-US"/>
        </w:rPr>
        <w:t>communication between system elements were chosen</w:t>
      </w:r>
      <w:r>
        <w:rPr>
          <w:lang w:val="en-US"/>
        </w:rPr>
        <w:t>,</w:t>
      </w:r>
      <w:r w:rsidRPr="00E27083">
        <w:rPr>
          <w:lang w:val="en-US"/>
        </w:rPr>
        <w:t xml:space="preserve"> and the format of transported data was picked out. Thereafter</w:t>
      </w:r>
      <w:r>
        <w:rPr>
          <w:lang w:val="en-US"/>
        </w:rPr>
        <w:t>,</w:t>
      </w:r>
      <w:r w:rsidRPr="00E27083">
        <w:rPr>
          <w:lang w:val="en-US"/>
        </w:rPr>
        <w:t xml:space="preserve"> the study focused on the </w:t>
      </w:r>
      <w:r>
        <w:rPr>
          <w:lang w:val="en-US"/>
        </w:rPr>
        <w:t>requirements</w:t>
      </w:r>
      <w:r w:rsidRPr="00E27083">
        <w:rPr>
          <w:lang w:val="en-US"/>
        </w:rPr>
        <w:t xml:space="preserve"> that the designed system was to meet. The result of this section was a logical model of the system describing ways of realiz</w:t>
      </w:r>
      <w:r w:rsidRPr="00E27083">
        <w:rPr>
          <w:lang w:val="en-US"/>
        </w:rPr>
        <w:t>a</w:t>
      </w:r>
      <w:r w:rsidRPr="00E27083">
        <w:rPr>
          <w:lang w:val="en-US"/>
        </w:rPr>
        <w:t xml:space="preserve">tion of defined </w:t>
      </w:r>
      <w:r>
        <w:rPr>
          <w:lang w:val="en-US"/>
        </w:rPr>
        <w:t>preconditions and tasks</w:t>
      </w:r>
      <w:r w:rsidRPr="00E27083">
        <w:rPr>
          <w:lang w:val="en-US"/>
        </w:rPr>
        <w:t xml:space="preserve"> without implementation details.</w:t>
      </w:r>
      <w:r>
        <w:rPr>
          <w:lang w:val="en-US"/>
        </w:rPr>
        <w:t xml:space="preserve"> </w:t>
      </w:r>
      <w:r w:rsidRPr="00E27083">
        <w:rPr>
          <w:lang w:val="en-US"/>
        </w:rPr>
        <w:t xml:space="preserve">The next chapter was dedicated to the issue of developing the algorithm for computation and visualization of searched area. At the beginning there was performed an analysis of the requirements and </w:t>
      </w:r>
      <w:r>
        <w:rPr>
          <w:lang w:val="en-US"/>
        </w:rPr>
        <w:t>foundations</w:t>
      </w:r>
      <w:r w:rsidRPr="00E27083">
        <w:rPr>
          <w:lang w:val="en-US"/>
        </w:rPr>
        <w:t xml:space="preserve"> related to the algorithm. Afterwards</w:t>
      </w:r>
      <w:r>
        <w:rPr>
          <w:lang w:val="en-US"/>
        </w:rPr>
        <w:t>,</w:t>
      </w:r>
      <w:r w:rsidRPr="00E27083">
        <w:rPr>
          <w:lang w:val="en-US"/>
        </w:rPr>
        <w:t xml:space="preserve"> the complete algorithm was divided into three parts: algorithm for computation of the hull of the area, algorithm for the determination of the areas inside the hull</w:t>
      </w:r>
      <w:r>
        <w:rPr>
          <w:lang w:val="en-US"/>
        </w:rPr>
        <w:t>,</w:t>
      </w:r>
      <w:r w:rsidRPr="00E27083">
        <w:rPr>
          <w:lang w:val="en-US"/>
        </w:rPr>
        <w:t xml:space="preserve"> which were eclipsed by something</w:t>
      </w:r>
      <w:r>
        <w:rPr>
          <w:lang w:val="en-US"/>
        </w:rPr>
        <w:t>,</w:t>
      </w:r>
      <w:r w:rsidRPr="00E27083">
        <w:rPr>
          <w:lang w:val="en-US"/>
        </w:rPr>
        <w:t xml:space="preserve"> and therefore</w:t>
      </w:r>
      <w:r>
        <w:rPr>
          <w:lang w:val="en-US"/>
        </w:rPr>
        <w:t>,</w:t>
      </w:r>
      <w:r w:rsidRPr="00E27083">
        <w:rPr>
          <w:lang w:val="en-US"/>
        </w:rPr>
        <w:t xml:space="preserve"> not registered by the camera</w:t>
      </w:r>
      <w:r>
        <w:rPr>
          <w:lang w:val="en-US"/>
        </w:rPr>
        <w:t>,</w:t>
      </w:r>
      <w:r w:rsidRPr="00E27083">
        <w:rPr>
          <w:lang w:val="en-US"/>
        </w:rPr>
        <w:t xml:space="preserve"> and finally</w:t>
      </w:r>
      <w:r>
        <w:rPr>
          <w:lang w:val="en-US"/>
        </w:rPr>
        <w:t>,</w:t>
      </w:r>
      <w:r w:rsidRPr="00E27083">
        <w:rPr>
          <w:lang w:val="en-US"/>
        </w:rPr>
        <w:t xml:space="preserve"> algorithm for combining areas calculated in consecutive steps into single area. First two algorithms were designed with use of heuristics and the last one </w:t>
      </w:r>
      <w:r w:rsidR="00162273">
        <w:rPr>
          <w:lang w:val="en-US"/>
        </w:rPr>
        <w:br/>
      </w:r>
      <w:r w:rsidRPr="00E27083">
        <w:rPr>
          <w:lang w:val="en-US"/>
        </w:rPr>
        <w:t>harnessed scientific theory of alpha shapes</w:t>
      </w:r>
      <w:r>
        <w:rPr>
          <w:lang w:val="en-US"/>
        </w:rPr>
        <w:t>,</w:t>
      </w:r>
      <w:r w:rsidRPr="00E27083">
        <w:rPr>
          <w:lang w:val="en-US"/>
        </w:rPr>
        <w:t xml:space="preserve"> and algorithm for computation of alpha-concave hull</w:t>
      </w:r>
      <w:r>
        <w:rPr>
          <w:lang w:val="en-US"/>
        </w:rPr>
        <w:t>. After</w:t>
      </w:r>
      <w:r w:rsidRPr="00E27083">
        <w:rPr>
          <w:lang w:val="en-US"/>
        </w:rPr>
        <w:t xml:space="preserve"> system analysis and algorithm description there was time for system design which consisted </w:t>
      </w:r>
      <w:r>
        <w:rPr>
          <w:lang w:val="en-US"/>
        </w:rPr>
        <w:t>of</w:t>
      </w:r>
      <w:r w:rsidRPr="00E27083">
        <w:rPr>
          <w:lang w:val="en-US"/>
        </w:rPr>
        <w:t xml:space="preserve"> the transformation of the analytical model into model containing </w:t>
      </w:r>
      <w:proofErr w:type="spellStart"/>
      <w:r w:rsidRPr="00E27083">
        <w:rPr>
          <w:lang w:val="en-US"/>
        </w:rPr>
        <w:t>informations</w:t>
      </w:r>
      <w:proofErr w:type="spellEnd"/>
      <w:r w:rsidRPr="00E27083">
        <w:rPr>
          <w:lang w:val="en-US"/>
        </w:rPr>
        <w:t xml:space="preserve"> about internal structure of the system, its configurations and implementation. As the effect of this section</w:t>
      </w:r>
      <w:r>
        <w:rPr>
          <w:lang w:val="en-US"/>
        </w:rPr>
        <w:t>,</w:t>
      </w:r>
      <w:r w:rsidRPr="00E27083">
        <w:rPr>
          <w:lang w:val="en-US"/>
        </w:rPr>
        <w:t xml:space="preserve"> </w:t>
      </w:r>
      <w:r>
        <w:rPr>
          <w:lang w:val="en-US"/>
        </w:rPr>
        <w:t>static structure diagram</w:t>
      </w:r>
      <w:r w:rsidR="00162273">
        <w:rPr>
          <w:lang w:val="en-US"/>
        </w:rPr>
        <w:t xml:space="preserve">s </w:t>
      </w:r>
      <w:r>
        <w:rPr>
          <w:lang w:val="en-US"/>
        </w:rPr>
        <w:t>s</w:t>
      </w:r>
      <w:r w:rsidR="00162273" w:rsidRPr="00E27083">
        <w:rPr>
          <w:lang w:val="en-US"/>
        </w:rPr>
        <w:t xml:space="preserve">uch as component diagram, </w:t>
      </w:r>
      <w:r w:rsidR="00162273">
        <w:rPr>
          <w:lang w:val="en-US"/>
        </w:rPr>
        <w:t xml:space="preserve">class diagram, </w:t>
      </w:r>
      <w:r w:rsidR="00162273" w:rsidRPr="00E27083">
        <w:rPr>
          <w:lang w:val="en-US"/>
        </w:rPr>
        <w:t xml:space="preserve">entity </w:t>
      </w:r>
      <w:r w:rsidR="00162273">
        <w:rPr>
          <w:lang w:val="en-US"/>
        </w:rPr>
        <w:br/>
      </w:r>
      <w:r w:rsidR="00162273" w:rsidRPr="00E27083">
        <w:rPr>
          <w:lang w:val="en-US"/>
        </w:rPr>
        <w:t>relationship diagram</w:t>
      </w:r>
      <w:r w:rsidR="00162273">
        <w:rPr>
          <w:lang w:val="en-US"/>
        </w:rPr>
        <w:t>,</w:t>
      </w:r>
      <w:r>
        <w:rPr>
          <w:lang w:val="en-US"/>
        </w:rPr>
        <w:t xml:space="preserve"> </w:t>
      </w:r>
      <w:r w:rsidRPr="00E27083">
        <w:rPr>
          <w:lang w:val="en-US"/>
        </w:rPr>
        <w:t xml:space="preserve">and dynamic models such as activity </w:t>
      </w:r>
      <w:r>
        <w:rPr>
          <w:lang w:val="en-US"/>
        </w:rPr>
        <w:t xml:space="preserve">and sequence </w:t>
      </w:r>
      <w:r w:rsidRPr="00E27083">
        <w:rPr>
          <w:lang w:val="en-US"/>
        </w:rPr>
        <w:t>diagram</w:t>
      </w:r>
      <w:r>
        <w:rPr>
          <w:lang w:val="en-US"/>
        </w:rPr>
        <w:t>s</w:t>
      </w:r>
      <w:r w:rsidR="00162273">
        <w:rPr>
          <w:lang w:val="en-US"/>
        </w:rPr>
        <w:t xml:space="preserve"> </w:t>
      </w:r>
      <w:r w:rsidR="00162273" w:rsidRPr="00E27083">
        <w:rPr>
          <w:lang w:val="en-US"/>
        </w:rPr>
        <w:t xml:space="preserve">were </w:t>
      </w:r>
      <w:r w:rsidR="00D9297E">
        <w:rPr>
          <w:lang w:val="en-US"/>
        </w:rPr>
        <w:br/>
      </w:r>
      <w:r w:rsidR="00162273" w:rsidRPr="00E27083">
        <w:rPr>
          <w:lang w:val="en-US"/>
        </w:rPr>
        <w:t>created</w:t>
      </w:r>
      <w:r>
        <w:rPr>
          <w:lang w:val="en-US"/>
        </w:rPr>
        <w:t xml:space="preserve">. Within </w:t>
      </w:r>
      <w:r w:rsidRPr="00E27083">
        <w:rPr>
          <w:lang w:val="en-US"/>
        </w:rPr>
        <w:t>the system design stage user interface design</w:t>
      </w:r>
      <w:r>
        <w:rPr>
          <w:lang w:val="en-US"/>
        </w:rPr>
        <w:t xml:space="preserve"> for</w:t>
      </w:r>
      <w:r w:rsidRPr="00E27083">
        <w:rPr>
          <w:lang w:val="en-US"/>
        </w:rPr>
        <w:t xml:space="preserve"> </w:t>
      </w:r>
      <w:r>
        <w:rPr>
          <w:lang w:val="en-US"/>
        </w:rPr>
        <w:t xml:space="preserve">mobile - </w:t>
      </w:r>
      <w:r w:rsidRPr="00E27083">
        <w:rPr>
          <w:lang w:val="en-US"/>
        </w:rPr>
        <w:t>visualizing applic</w:t>
      </w:r>
      <w:r w:rsidRPr="00E27083">
        <w:rPr>
          <w:lang w:val="en-US"/>
        </w:rPr>
        <w:t>a</w:t>
      </w:r>
      <w:r w:rsidRPr="00E27083">
        <w:rPr>
          <w:lang w:val="en-US"/>
        </w:rPr>
        <w:t>tion</w:t>
      </w:r>
      <w:r>
        <w:rPr>
          <w:lang w:val="en-US"/>
        </w:rPr>
        <w:t xml:space="preserve"> called </w:t>
      </w:r>
      <w:proofErr w:type="spellStart"/>
      <w:r>
        <w:rPr>
          <w:lang w:val="en-US"/>
        </w:rPr>
        <w:t>DronVision</w:t>
      </w:r>
      <w:proofErr w:type="spellEnd"/>
      <w:r w:rsidRPr="00E27083">
        <w:rPr>
          <w:lang w:val="en-US"/>
        </w:rPr>
        <w:t xml:space="preserve"> </w:t>
      </w:r>
      <w:r>
        <w:rPr>
          <w:lang w:val="en-US"/>
        </w:rPr>
        <w:t>was also created</w:t>
      </w:r>
      <w:r w:rsidRPr="00E27083">
        <w:rPr>
          <w:lang w:val="en-US"/>
        </w:rPr>
        <w:t>.</w:t>
      </w:r>
      <w:r>
        <w:rPr>
          <w:lang w:val="en-US"/>
        </w:rPr>
        <w:t xml:space="preserve"> </w:t>
      </w:r>
      <w:r w:rsidRPr="00E27083">
        <w:rPr>
          <w:lang w:val="en-US"/>
        </w:rPr>
        <w:t>The last part of the study composed of implement</w:t>
      </w:r>
      <w:r w:rsidRPr="00E27083">
        <w:rPr>
          <w:lang w:val="en-US"/>
        </w:rPr>
        <w:t>a</w:t>
      </w:r>
      <w:r w:rsidRPr="00E27083">
        <w:rPr>
          <w:lang w:val="en-US"/>
        </w:rPr>
        <w:t xml:space="preserve">tion of the </w:t>
      </w:r>
      <w:r>
        <w:rPr>
          <w:lang w:val="en-US"/>
        </w:rPr>
        <w:t xml:space="preserve">designed </w:t>
      </w:r>
      <w:r w:rsidRPr="00E27083">
        <w:rPr>
          <w:lang w:val="en-US"/>
        </w:rPr>
        <w:t>information system</w:t>
      </w:r>
      <w:r>
        <w:rPr>
          <w:lang w:val="en-US"/>
        </w:rPr>
        <w:t>,</w:t>
      </w:r>
      <w:r w:rsidRPr="00E27083">
        <w:rPr>
          <w:lang w:val="en-US"/>
        </w:rPr>
        <w:t xml:space="preserve"> </w:t>
      </w:r>
      <w:r>
        <w:rPr>
          <w:lang w:val="en-US"/>
        </w:rPr>
        <w:t xml:space="preserve">invented algorithm, </w:t>
      </w:r>
      <w:r w:rsidRPr="00E27083">
        <w:rPr>
          <w:lang w:val="en-US"/>
        </w:rPr>
        <w:t>and present</w:t>
      </w:r>
      <w:r>
        <w:rPr>
          <w:lang w:val="en-US"/>
        </w:rPr>
        <w:t xml:space="preserve">ation of the </w:t>
      </w:r>
      <w:r w:rsidR="00D9297E">
        <w:rPr>
          <w:lang w:val="en-US"/>
        </w:rPr>
        <w:br/>
      </w:r>
      <w:r>
        <w:rPr>
          <w:lang w:val="en-US"/>
        </w:rPr>
        <w:t>conceived solution</w:t>
      </w:r>
      <w:r w:rsidRPr="00E27083">
        <w:rPr>
          <w:lang w:val="en-US"/>
        </w:rPr>
        <w:t xml:space="preserve"> tak</w:t>
      </w:r>
      <w:r>
        <w:rPr>
          <w:lang w:val="en-US"/>
        </w:rPr>
        <w:t xml:space="preserve">ing into account apportionment of the whole system </w:t>
      </w:r>
      <w:r w:rsidRPr="00E27083">
        <w:rPr>
          <w:lang w:val="en-US"/>
        </w:rPr>
        <w:t>into subsystems</w:t>
      </w:r>
      <w:r>
        <w:rPr>
          <w:lang w:val="en-US"/>
        </w:rPr>
        <w:t>,</w:t>
      </w:r>
      <w:r w:rsidRPr="00E27083">
        <w:rPr>
          <w:lang w:val="en-US"/>
        </w:rPr>
        <w:t xml:space="preserve"> and </w:t>
      </w:r>
      <w:r>
        <w:rPr>
          <w:lang w:val="en-US"/>
        </w:rPr>
        <w:t>overview</w:t>
      </w:r>
      <w:r w:rsidRPr="00E27083">
        <w:rPr>
          <w:lang w:val="en-US"/>
        </w:rPr>
        <w:t xml:space="preserve"> of the visualizing application</w:t>
      </w:r>
      <w:r>
        <w:rPr>
          <w:lang w:val="en-US"/>
        </w:rPr>
        <w:t>'s views</w:t>
      </w:r>
      <w:r w:rsidRPr="00E27083">
        <w:rPr>
          <w:lang w:val="en-US"/>
        </w:rPr>
        <w:t xml:space="preserve">. This part may be circumscribed as user's manual </w:t>
      </w:r>
      <w:r>
        <w:rPr>
          <w:lang w:val="en-US"/>
        </w:rPr>
        <w:t xml:space="preserve">for the application </w:t>
      </w:r>
      <w:proofErr w:type="spellStart"/>
      <w:r>
        <w:rPr>
          <w:lang w:val="en-US"/>
        </w:rPr>
        <w:t>DronVision</w:t>
      </w:r>
      <w:proofErr w:type="spellEnd"/>
      <w:r w:rsidRPr="00E27083">
        <w:rPr>
          <w:lang w:val="en-US"/>
        </w:rPr>
        <w:t>.</w:t>
      </w:r>
    </w:p>
    <w:p w:rsidR="0068379F" w:rsidRPr="00E27083" w:rsidRDefault="0068379F" w:rsidP="0068379F">
      <w:pPr>
        <w:spacing w:line="240" w:lineRule="auto"/>
        <w:rPr>
          <w:lang w:val="en-US"/>
        </w:rPr>
      </w:pPr>
      <w:r w:rsidRPr="00E27083">
        <w:rPr>
          <w:lang w:val="en-US"/>
        </w:rPr>
        <w:tab/>
        <w:t>As a result</w:t>
      </w:r>
      <w:r>
        <w:rPr>
          <w:lang w:val="en-US"/>
        </w:rPr>
        <w:t>,</w:t>
      </w:r>
      <w:r w:rsidRPr="00E27083">
        <w:rPr>
          <w:lang w:val="en-US"/>
        </w:rPr>
        <w:t xml:space="preserve"> the assumptions stated at the beginning of </w:t>
      </w:r>
      <w:r>
        <w:rPr>
          <w:lang w:val="en-US"/>
        </w:rPr>
        <w:t>the</w:t>
      </w:r>
      <w:r w:rsidRPr="00E27083">
        <w:rPr>
          <w:lang w:val="en-US"/>
        </w:rPr>
        <w:t xml:space="preserve"> thesis were met and the tool for cooperation with unmanned aerial vehicles</w:t>
      </w:r>
      <w:r>
        <w:rPr>
          <w:lang w:val="en-US"/>
        </w:rPr>
        <w:t xml:space="preserve">, in the range of visualization of searched areas, </w:t>
      </w:r>
      <w:r w:rsidRPr="00E27083">
        <w:rPr>
          <w:lang w:val="en-US"/>
        </w:rPr>
        <w:t>was created. The thesis allowed</w:t>
      </w:r>
      <w:r>
        <w:rPr>
          <w:lang w:val="en-US"/>
        </w:rPr>
        <w:t xml:space="preserve"> the</w:t>
      </w:r>
      <w:r w:rsidRPr="00E27083">
        <w:rPr>
          <w:lang w:val="en-US"/>
        </w:rPr>
        <w:t xml:space="preserve"> author to</w:t>
      </w:r>
      <w:r>
        <w:rPr>
          <w:lang w:val="en-US"/>
        </w:rPr>
        <w:t xml:space="preserve"> remarkably</w:t>
      </w:r>
      <w:r w:rsidRPr="00E27083">
        <w:rPr>
          <w:lang w:val="en-US"/>
        </w:rPr>
        <w:t xml:space="preserve"> extend his knowledge in such fields as computer science, mathematics, software engineering, algorithmics, geoinformatics, </w:t>
      </w:r>
      <w:r w:rsidR="00D9297E">
        <w:rPr>
          <w:lang w:val="en-US"/>
        </w:rPr>
        <w:br/>
      </w:r>
      <w:r w:rsidRPr="00E27083">
        <w:rPr>
          <w:lang w:val="en-US"/>
        </w:rPr>
        <w:t>geophysics</w:t>
      </w:r>
      <w:r>
        <w:rPr>
          <w:lang w:val="en-US"/>
        </w:rPr>
        <w:t>,</w:t>
      </w:r>
      <w:r w:rsidRPr="00E27083">
        <w:rPr>
          <w:lang w:val="en-US"/>
        </w:rPr>
        <w:t xml:space="preserve"> and many others w</w:t>
      </w:r>
      <w:r>
        <w:rPr>
          <w:lang w:val="en-US"/>
        </w:rPr>
        <w:t>hich a</w:t>
      </w:r>
      <w:r w:rsidRPr="00E27083">
        <w:rPr>
          <w:lang w:val="en-US"/>
        </w:rPr>
        <w:t>re hard to classify.</w:t>
      </w:r>
    </w:p>
    <w:p w:rsidR="0052325D" w:rsidRPr="0052325D" w:rsidRDefault="0052325D" w:rsidP="00067B6A">
      <w:pPr>
        <w:pStyle w:val="Nagwekspisutreci"/>
        <w:spacing w:line="360" w:lineRule="auto"/>
        <w:rPr>
          <w:color w:val="auto"/>
        </w:rPr>
      </w:pPr>
      <w:r w:rsidRPr="0052325D">
        <w:rPr>
          <w:color w:val="auto"/>
        </w:rPr>
        <w:lastRenderedPageBreak/>
        <w:t>Spis treści</w:t>
      </w:r>
      <w:bookmarkStart w:id="0" w:name="_GoBack"/>
      <w:bookmarkEnd w:id="0"/>
    </w:p>
    <w:p w:rsidR="00BE1AE6" w:rsidRDefault="009D0C18">
      <w:pPr>
        <w:pStyle w:val="Spistreci1"/>
        <w:rPr>
          <w:rFonts w:asciiTheme="minorHAnsi" w:eastAsiaTheme="minorEastAsia" w:hAnsiTheme="minorHAnsi" w:cstheme="minorBidi"/>
          <w:b w:val="0"/>
          <w:bCs w:val="0"/>
          <w:smallCaps w:val="0"/>
          <w:noProof/>
          <w:sz w:val="22"/>
          <w:szCs w:val="22"/>
        </w:rPr>
      </w:pPr>
      <w:r w:rsidRPr="009D0C18">
        <w:rPr>
          <w:b w:val="0"/>
          <w:bCs w:val="0"/>
          <w:smallCaps w:val="0"/>
          <w:sz w:val="20"/>
        </w:rPr>
        <w:fldChar w:fldCharType="begin"/>
      </w:r>
      <w:r w:rsidR="003D51B6">
        <w:rPr>
          <w:b w:val="0"/>
          <w:bCs w:val="0"/>
          <w:smallCaps w:val="0"/>
          <w:sz w:val="20"/>
        </w:rPr>
        <w:instrText xml:space="preserve"> TOC \o "1-4" \h \z \u </w:instrText>
      </w:r>
      <w:r w:rsidRPr="009D0C18">
        <w:rPr>
          <w:b w:val="0"/>
          <w:bCs w:val="0"/>
          <w:smallCaps w:val="0"/>
          <w:sz w:val="20"/>
        </w:rPr>
        <w:fldChar w:fldCharType="separate"/>
      </w:r>
      <w:hyperlink w:anchor="_Toc450674479" w:history="1">
        <w:r w:rsidR="00BE1AE6" w:rsidRPr="00856B63">
          <w:rPr>
            <w:rStyle w:val="Hipercze"/>
            <w:noProof/>
          </w:rPr>
          <w:t>1.</w:t>
        </w:r>
        <w:r w:rsidR="00BE1AE6">
          <w:rPr>
            <w:rFonts w:asciiTheme="minorHAnsi" w:eastAsiaTheme="minorEastAsia" w:hAnsiTheme="minorHAnsi" w:cstheme="minorBidi"/>
            <w:b w:val="0"/>
            <w:bCs w:val="0"/>
            <w:smallCaps w:val="0"/>
            <w:noProof/>
            <w:sz w:val="22"/>
            <w:szCs w:val="22"/>
          </w:rPr>
          <w:tab/>
        </w:r>
        <w:r w:rsidR="00BE1AE6" w:rsidRPr="00856B63">
          <w:rPr>
            <w:rStyle w:val="Hipercze"/>
            <w:noProof/>
          </w:rPr>
          <w:t>Wstęp</w:t>
        </w:r>
        <w:r w:rsidR="00BE1AE6">
          <w:rPr>
            <w:noProof/>
            <w:webHidden/>
          </w:rPr>
          <w:tab/>
        </w:r>
        <w:r>
          <w:rPr>
            <w:noProof/>
            <w:webHidden/>
          </w:rPr>
          <w:fldChar w:fldCharType="begin"/>
        </w:r>
        <w:r w:rsidR="00BE1AE6">
          <w:rPr>
            <w:noProof/>
            <w:webHidden/>
          </w:rPr>
          <w:instrText xml:space="preserve"> PAGEREF _Toc450674479 \h </w:instrText>
        </w:r>
        <w:r>
          <w:rPr>
            <w:noProof/>
            <w:webHidden/>
          </w:rPr>
        </w:r>
        <w:r>
          <w:rPr>
            <w:noProof/>
            <w:webHidden/>
          </w:rPr>
          <w:fldChar w:fldCharType="separate"/>
        </w:r>
        <w:r w:rsidR="00BE1AE6">
          <w:rPr>
            <w:noProof/>
            <w:webHidden/>
          </w:rPr>
          <w:t>8</w:t>
        </w:r>
        <w:r>
          <w:rPr>
            <w:noProof/>
            <w:webHidden/>
          </w:rPr>
          <w:fldChar w:fldCharType="end"/>
        </w:r>
      </w:hyperlink>
    </w:p>
    <w:p w:rsidR="00BE1AE6" w:rsidRDefault="009D0C18">
      <w:pPr>
        <w:pStyle w:val="Spistreci2"/>
        <w:rPr>
          <w:rFonts w:asciiTheme="minorHAnsi" w:eastAsiaTheme="minorEastAsia" w:hAnsiTheme="minorHAnsi" w:cstheme="minorBidi"/>
          <w:b w:val="0"/>
          <w:sz w:val="22"/>
          <w:szCs w:val="22"/>
        </w:rPr>
      </w:pPr>
      <w:hyperlink w:anchor="_Toc450674480" w:history="1">
        <w:r w:rsidR="00BE1AE6" w:rsidRPr="00856B63">
          <w:rPr>
            <w:rStyle w:val="Hipercze"/>
          </w:rPr>
          <w:t>1.1.</w:t>
        </w:r>
        <w:r w:rsidR="00BE1AE6">
          <w:rPr>
            <w:rFonts w:asciiTheme="minorHAnsi" w:eastAsiaTheme="minorEastAsia" w:hAnsiTheme="minorHAnsi" w:cstheme="minorBidi"/>
            <w:b w:val="0"/>
            <w:sz w:val="22"/>
            <w:szCs w:val="22"/>
          </w:rPr>
          <w:tab/>
        </w:r>
        <w:r w:rsidR="00BE1AE6" w:rsidRPr="00856B63">
          <w:rPr>
            <w:rStyle w:val="Hipercze"/>
          </w:rPr>
          <w:t>Wprowadzenie</w:t>
        </w:r>
        <w:r w:rsidR="00BE1AE6">
          <w:rPr>
            <w:webHidden/>
          </w:rPr>
          <w:tab/>
        </w:r>
        <w:r>
          <w:rPr>
            <w:webHidden/>
          </w:rPr>
          <w:fldChar w:fldCharType="begin"/>
        </w:r>
        <w:r w:rsidR="00BE1AE6">
          <w:rPr>
            <w:webHidden/>
          </w:rPr>
          <w:instrText xml:space="preserve"> PAGEREF _Toc450674480 \h </w:instrText>
        </w:r>
        <w:r>
          <w:rPr>
            <w:webHidden/>
          </w:rPr>
        </w:r>
        <w:r>
          <w:rPr>
            <w:webHidden/>
          </w:rPr>
          <w:fldChar w:fldCharType="separate"/>
        </w:r>
        <w:r w:rsidR="00BE1AE6">
          <w:rPr>
            <w:webHidden/>
          </w:rPr>
          <w:t>8</w:t>
        </w:r>
        <w:r>
          <w:rPr>
            <w:webHidden/>
          </w:rPr>
          <w:fldChar w:fldCharType="end"/>
        </w:r>
      </w:hyperlink>
    </w:p>
    <w:p w:rsidR="00BE1AE6" w:rsidRDefault="009D0C18">
      <w:pPr>
        <w:pStyle w:val="Spistreci1"/>
        <w:rPr>
          <w:rFonts w:asciiTheme="minorHAnsi" w:eastAsiaTheme="minorEastAsia" w:hAnsiTheme="minorHAnsi" w:cstheme="minorBidi"/>
          <w:b w:val="0"/>
          <w:bCs w:val="0"/>
          <w:smallCaps w:val="0"/>
          <w:noProof/>
          <w:sz w:val="22"/>
          <w:szCs w:val="22"/>
        </w:rPr>
      </w:pPr>
      <w:hyperlink w:anchor="_Toc450674481" w:history="1">
        <w:r w:rsidR="00BE1AE6" w:rsidRPr="00856B63">
          <w:rPr>
            <w:rStyle w:val="Hipercze"/>
            <w:noProof/>
          </w:rPr>
          <w:t>2.</w:t>
        </w:r>
        <w:r w:rsidR="00BE1AE6">
          <w:rPr>
            <w:rFonts w:asciiTheme="minorHAnsi" w:eastAsiaTheme="minorEastAsia" w:hAnsiTheme="minorHAnsi" w:cstheme="minorBidi"/>
            <w:b w:val="0"/>
            <w:bCs w:val="0"/>
            <w:smallCaps w:val="0"/>
            <w:noProof/>
            <w:sz w:val="22"/>
            <w:szCs w:val="22"/>
          </w:rPr>
          <w:tab/>
        </w:r>
        <w:r w:rsidR="00BE1AE6" w:rsidRPr="00856B63">
          <w:rPr>
            <w:rStyle w:val="Hipercze"/>
            <w:noProof/>
          </w:rPr>
          <w:t>Dziedzina problemu</w:t>
        </w:r>
        <w:r w:rsidR="00BE1AE6">
          <w:rPr>
            <w:noProof/>
            <w:webHidden/>
          </w:rPr>
          <w:tab/>
        </w:r>
        <w:r>
          <w:rPr>
            <w:noProof/>
            <w:webHidden/>
          </w:rPr>
          <w:fldChar w:fldCharType="begin"/>
        </w:r>
        <w:r w:rsidR="00BE1AE6">
          <w:rPr>
            <w:noProof/>
            <w:webHidden/>
          </w:rPr>
          <w:instrText xml:space="preserve"> PAGEREF _Toc450674481 \h </w:instrText>
        </w:r>
        <w:r>
          <w:rPr>
            <w:noProof/>
            <w:webHidden/>
          </w:rPr>
        </w:r>
        <w:r>
          <w:rPr>
            <w:noProof/>
            <w:webHidden/>
          </w:rPr>
          <w:fldChar w:fldCharType="separate"/>
        </w:r>
        <w:r w:rsidR="00BE1AE6">
          <w:rPr>
            <w:noProof/>
            <w:webHidden/>
          </w:rPr>
          <w:t>10</w:t>
        </w:r>
        <w:r>
          <w:rPr>
            <w:noProof/>
            <w:webHidden/>
          </w:rPr>
          <w:fldChar w:fldCharType="end"/>
        </w:r>
      </w:hyperlink>
    </w:p>
    <w:p w:rsidR="00BE1AE6" w:rsidRDefault="009D0C18">
      <w:pPr>
        <w:pStyle w:val="Spistreci2"/>
        <w:rPr>
          <w:rFonts w:asciiTheme="minorHAnsi" w:eastAsiaTheme="minorEastAsia" w:hAnsiTheme="minorHAnsi" w:cstheme="minorBidi"/>
          <w:b w:val="0"/>
          <w:sz w:val="22"/>
          <w:szCs w:val="22"/>
        </w:rPr>
      </w:pPr>
      <w:hyperlink w:anchor="_Toc450674482" w:history="1">
        <w:r w:rsidR="00BE1AE6" w:rsidRPr="00856B63">
          <w:rPr>
            <w:rStyle w:val="Hipercze"/>
          </w:rPr>
          <w:t>2.1.</w:t>
        </w:r>
        <w:r w:rsidR="00BE1AE6">
          <w:rPr>
            <w:rFonts w:asciiTheme="minorHAnsi" w:eastAsiaTheme="minorEastAsia" w:hAnsiTheme="minorHAnsi" w:cstheme="minorBidi"/>
            <w:b w:val="0"/>
            <w:sz w:val="22"/>
            <w:szCs w:val="22"/>
          </w:rPr>
          <w:tab/>
        </w:r>
        <w:r w:rsidR="00BE1AE6" w:rsidRPr="00856B63">
          <w:rPr>
            <w:rStyle w:val="Hipercze"/>
          </w:rPr>
          <w:t>Najważniejsze pojęcia</w:t>
        </w:r>
        <w:r w:rsidR="00BE1AE6">
          <w:rPr>
            <w:webHidden/>
          </w:rPr>
          <w:tab/>
        </w:r>
        <w:r>
          <w:rPr>
            <w:webHidden/>
          </w:rPr>
          <w:fldChar w:fldCharType="begin"/>
        </w:r>
        <w:r w:rsidR="00BE1AE6">
          <w:rPr>
            <w:webHidden/>
          </w:rPr>
          <w:instrText xml:space="preserve"> PAGEREF _Toc450674482 \h </w:instrText>
        </w:r>
        <w:r>
          <w:rPr>
            <w:webHidden/>
          </w:rPr>
        </w:r>
        <w:r>
          <w:rPr>
            <w:webHidden/>
          </w:rPr>
          <w:fldChar w:fldCharType="separate"/>
        </w:r>
        <w:r w:rsidR="00BE1AE6">
          <w:rPr>
            <w:webHidden/>
          </w:rPr>
          <w:t>10</w:t>
        </w:r>
        <w:r>
          <w:rPr>
            <w:webHidden/>
          </w:rPr>
          <w:fldChar w:fldCharType="end"/>
        </w:r>
      </w:hyperlink>
    </w:p>
    <w:p w:rsidR="00BE1AE6" w:rsidRDefault="009D0C18">
      <w:pPr>
        <w:pStyle w:val="Spistreci2"/>
        <w:rPr>
          <w:rFonts w:asciiTheme="minorHAnsi" w:eastAsiaTheme="minorEastAsia" w:hAnsiTheme="minorHAnsi" w:cstheme="minorBidi"/>
          <w:b w:val="0"/>
          <w:sz w:val="22"/>
          <w:szCs w:val="22"/>
        </w:rPr>
      </w:pPr>
      <w:hyperlink w:anchor="_Toc450674483" w:history="1">
        <w:r w:rsidR="00BE1AE6" w:rsidRPr="00856B63">
          <w:rPr>
            <w:rStyle w:val="Hipercze"/>
          </w:rPr>
          <w:t>2.2.</w:t>
        </w:r>
        <w:r w:rsidR="00BE1AE6">
          <w:rPr>
            <w:rFonts w:asciiTheme="minorHAnsi" w:eastAsiaTheme="minorEastAsia" w:hAnsiTheme="minorHAnsi" w:cstheme="minorBidi"/>
            <w:b w:val="0"/>
            <w:sz w:val="22"/>
            <w:szCs w:val="22"/>
          </w:rPr>
          <w:tab/>
        </w:r>
        <w:r w:rsidR="00BE1AE6" w:rsidRPr="00856B63">
          <w:rPr>
            <w:rStyle w:val="Hipercze"/>
          </w:rPr>
          <w:t>Geodezyjne powierzchnie odniesienia</w:t>
        </w:r>
        <w:r w:rsidR="00BE1AE6">
          <w:rPr>
            <w:webHidden/>
          </w:rPr>
          <w:tab/>
        </w:r>
        <w:r>
          <w:rPr>
            <w:webHidden/>
          </w:rPr>
          <w:fldChar w:fldCharType="begin"/>
        </w:r>
        <w:r w:rsidR="00BE1AE6">
          <w:rPr>
            <w:webHidden/>
          </w:rPr>
          <w:instrText xml:space="preserve"> PAGEREF _Toc450674483 \h </w:instrText>
        </w:r>
        <w:r>
          <w:rPr>
            <w:webHidden/>
          </w:rPr>
        </w:r>
        <w:r>
          <w:rPr>
            <w:webHidden/>
          </w:rPr>
          <w:fldChar w:fldCharType="separate"/>
        </w:r>
        <w:r w:rsidR="00BE1AE6">
          <w:rPr>
            <w:webHidden/>
          </w:rPr>
          <w:t>11</w:t>
        </w:r>
        <w:r>
          <w:rPr>
            <w:webHidden/>
          </w:rPr>
          <w:fldChar w:fldCharType="end"/>
        </w:r>
      </w:hyperlink>
    </w:p>
    <w:p w:rsidR="00BE1AE6" w:rsidRDefault="009D0C18">
      <w:pPr>
        <w:pStyle w:val="Spistreci3"/>
        <w:rPr>
          <w:rFonts w:asciiTheme="minorHAnsi" w:eastAsiaTheme="minorEastAsia" w:hAnsiTheme="minorHAnsi" w:cstheme="minorBidi"/>
          <w:i w:val="0"/>
          <w:iCs w:val="0"/>
          <w:noProof/>
          <w:sz w:val="22"/>
          <w:szCs w:val="22"/>
        </w:rPr>
      </w:pPr>
      <w:hyperlink w:anchor="_Toc450674484" w:history="1">
        <w:r w:rsidR="00BE1AE6" w:rsidRPr="00856B63">
          <w:rPr>
            <w:rStyle w:val="Hipercze"/>
            <w:noProof/>
          </w:rPr>
          <w:t>2.2.1.</w:t>
        </w:r>
        <w:r w:rsidR="00BE1AE6">
          <w:rPr>
            <w:rFonts w:asciiTheme="minorHAnsi" w:eastAsiaTheme="minorEastAsia" w:hAnsiTheme="minorHAnsi" w:cstheme="minorBidi"/>
            <w:i w:val="0"/>
            <w:iCs w:val="0"/>
            <w:noProof/>
            <w:sz w:val="22"/>
            <w:szCs w:val="22"/>
          </w:rPr>
          <w:tab/>
        </w:r>
        <w:r w:rsidR="00BE1AE6" w:rsidRPr="00856B63">
          <w:rPr>
            <w:rStyle w:val="Hipercze"/>
            <w:noProof/>
          </w:rPr>
          <w:t>Geoida</w:t>
        </w:r>
        <w:r w:rsidR="00BE1AE6">
          <w:rPr>
            <w:noProof/>
            <w:webHidden/>
          </w:rPr>
          <w:tab/>
        </w:r>
        <w:r>
          <w:rPr>
            <w:noProof/>
            <w:webHidden/>
          </w:rPr>
          <w:fldChar w:fldCharType="begin"/>
        </w:r>
        <w:r w:rsidR="00BE1AE6">
          <w:rPr>
            <w:noProof/>
            <w:webHidden/>
          </w:rPr>
          <w:instrText xml:space="preserve"> PAGEREF _Toc450674484 \h </w:instrText>
        </w:r>
        <w:r>
          <w:rPr>
            <w:noProof/>
            <w:webHidden/>
          </w:rPr>
        </w:r>
        <w:r>
          <w:rPr>
            <w:noProof/>
            <w:webHidden/>
          </w:rPr>
          <w:fldChar w:fldCharType="separate"/>
        </w:r>
        <w:r w:rsidR="00BE1AE6">
          <w:rPr>
            <w:noProof/>
            <w:webHidden/>
          </w:rPr>
          <w:t>12</w:t>
        </w:r>
        <w:r>
          <w:rPr>
            <w:noProof/>
            <w:webHidden/>
          </w:rPr>
          <w:fldChar w:fldCharType="end"/>
        </w:r>
      </w:hyperlink>
    </w:p>
    <w:p w:rsidR="00BE1AE6" w:rsidRDefault="009D0C18">
      <w:pPr>
        <w:pStyle w:val="Spistreci3"/>
        <w:rPr>
          <w:rFonts w:asciiTheme="minorHAnsi" w:eastAsiaTheme="minorEastAsia" w:hAnsiTheme="minorHAnsi" w:cstheme="minorBidi"/>
          <w:i w:val="0"/>
          <w:iCs w:val="0"/>
          <w:noProof/>
          <w:sz w:val="22"/>
          <w:szCs w:val="22"/>
        </w:rPr>
      </w:pPr>
      <w:hyperlink w:anchor="_Toc450674485" w:history="1">
        <w:r w:rsidR="00BE1AE6" w:rsidRPr="00856B63">
          <w:rPr>
            <w:rStyle w:val="Hipercze"/>
            <w:noProof/>
          </w:rPr>
          <w:t>2.2.2.</w:t>
        </w:r>
        <w:r w:rsidR="00BE1AE6">
          <w:rPr>
            <w:rFonts w:asciiTheme="minorHAnsi" w:eastAsiaTheme="minorEastAsia" w:hAnsiTheme="minorHAnsi" w:cstheme="minorBidi"/>
            <w:i w:val="0"/>
            <w:iCs w:val="0"/>
            <w:noProof/>
            <w:sz w:val="22"/>
            <w:szCs w:val="22"/>
          </w:rPr>
          <w:tab/>
        </w:r>
        <w:r w:rsidR="00BE1AE6" w:rsidRPr="00856B63">
          <w:rPr>
            <w:rStyle w:val="Hipercze"/>
            <w:noProof/>
          </w:rPr>
          <w:t>Elipsoida</w:t>
        </w:r>
        <w:r w:rsidR="00BE1AE6">
          <w:rPr>
            <w:noProof/>
            <w:webHidden/>
          </w:rPr>
          <w:tab/>
        </w:r>
        <w:r>
          <w:rPr>
            <w:noProof/>
            <w:webHidden/>
          </w:rPr>
          <w:fldChar w:fldCharType="begin"/>
        </w:r>
        <w:r w:rsidR="00BE1AE6">
          <w:rPr>
            <w:noProof/>
            <w:webHidden/>
          </w:rPr>
          <w:instrText xml:space="preserve"> PAGEREF _Toc450674485 \h </w:instrText>
        </w:r>
        <w:r>
          <w:rPr>
            <w:noProof/>
            <w:webHidden/>
          </w:rPr>
        </w:r>
        <w:r>
          <w:rPr>
            <w:noProof/>
            <w:webHidden/>
          </w:rPr>
          <w:fldChar w:fldCharType="separate"/>
        </w:r>
        <w:r w:rsidR="00BE1AE6">
          <w:rPr>
            <w:noProof/>
            <w:webHidden/>
          </w:rPr>
          <w:t>13</w:t>
        </w:r>
        <w:r>
          <w:rPr>
            <w:noProof/>
            <w:webHidden/>
          </w:rPr>
          <w:fldChar w:fldCharType="end"/>
        </w:r>
      </w:hyperlink>
    </w:p>
    <w:p w:rsidR="00BE1AE6" w:rsidRDefault="009D0C18">
      <w:pPr>
        <w:pStyle w:val="Spistreci3"/>
        <w:rPr>
          <w:rFonts w:asciiTheme="minorHAnsi" w:eastAsiaTheme="minorEastAsia" w:hAnsiTheme="minorHAnsi" w:cstheme="minorBidi"/>
          <w:i w:val="0"/>
          <w:iCs w:val="0"/>
          <w:noProof/>
          <w:sz w:val="22"/>
          <w:szCs w:val="22"/>
        </w:rPr>
      </w:pPr>
      <w:hyperlink w:anchor="_Toc450674486" w:history="1">
        <w:r w:rsidR="00BE1AE6" w:rsidRPr="00856B63">
          <w:rPr>
            <w:rStyle w:val="Hipercze"/>
            <w:noProof/>
          </w:rPr>
          <w:t>2.2.3.</w:t>
        </w:r>
        <w:r w:rsidR="00BE1AE6">
          <w:rPr>
            <w:rFonts w:asciiTheme="minorHAnsi" w:eastAsiaTheme="minorEastAsia" w:hAnsiTheme="minorHAnsi" w:cstheme="minorBidi"/>
            <w:i w:val="0"/>
            <w:iCs w:val="0"/>
            <w:noProof/>
            <w:sz w:val="22"/>
            <w:szCs w:val="22"/>
          </w:rPr>
          <w:tab/>
        </w:r>
        <w:r w:rsidR="00BE1AE6" w:rsidRPr="00856B63">
          <w:rPr>
            <w:rStyle w:val="Hipercze"/>
            <w:noProof/>
          </w:rPr>
          <w:t>Porównanie modeli WGS84 oraz EGM96</w:t>
        </w:r>
        <w:r w:rsidR="00BE1AE6">
          <w:rPr>
            <w:noProof/>
            <w:webHidden/>
          </w:rPr>
          <w:tab/>
        </w:r>
        <w:r>
          <w:rPr>
            <w:noProof/>
            <w:webHidden/>
          </w:rPr>
          <w:fldChar w:fldCharType="begin"/>
        </w:r>
        <w:r w:rsidR="00BE1AE6">
          <w:rPr>
            <w:noProof/>
            <w:webHidden/>
          </w:rPr>
          <w:instrText xml:space="preserve"> PAGEREF _Toc450674486 \h </w:instrText>
        </w:r>
        <w:r>
          <w:rPr>
            <w:noProof/>
            <w:webHidden/>
          </w:rPr>
        </w:r>
        <w:r>
          <w:rPr>
            <w:noProof/>
            <w:webHidden/>
          </w:rPr>
          <w:fldChar w:fldCharType="separate"/>
        </w:r>
        <w:r w:rsidR="00BE1AE6">
          <w:rPr>
            <w:noProof/>
            <w:webHidden/>
          </w:rPr>
          <w:t>14</w:t>
        </w:r>
        <w:r>
          <w:rPr>
            <w:noProof/>
            <w:webHidden/>
          </w:rPr>
          <w:fldChar w:fldCharType="end"/>
        </w:r>
      </w:hyperlink>
    </w:p>
    <w:p w:rsidR="00BE1AE6" w:rsidRDefault="009D0C18">
      <w:pPr>
        <w:pStyle w:val="Spistreci2"/>
        <w:rPr>
          <w:rFonts w:asciiTheme="minorHAnsi" w:eastAsiaTheme="minorEastAsia" w:hAnsiTheme="minorHAnsi" w:cstheme="minorBidi"/>
          <w:b w:val="0"/>
          <w:sz w:val="22"/>
          <w:szCs w:val="22"/>
        </w:rPr>
      </w:pPr>
      <w:hyperlink w:anchor="_Toc450674487" w:history="1">
        <w:r w:rsidR="00BE1AE6" w:rsidRPr="00856B63">
          <w:rPr>
            <w:rStyle w:val="Hipercze"/>
          </w:rPr>
          <w:t>2.3.</w:t>
        </w:r>
        <w:r w:rsidR="00BE1AE6">
          <w:rPr>
            <w:rFonts w:asciiTheme="minorHAnsi" w:eastAsiaTheme="minorEastAsia" w:hAnsiTheme="minorHAnsi" w:cstheme="minorBidi"/>
            <w:b w:val="0"/>
            <w:sz w:val="22"/>
            <w:szCs w:val="22"/>
          </w:rPr>
          <w:tab/>
        </w:r>
        <w:r w:rsidR="00BE1AE6" w:rsidRPr="00856B63">
          <w:rPr>
            <w:rStyle w:val="Hipercze"/>
          </w:rPr>
          <w:t>Numeryczny Model Terenu NMT</w:t>
        </w:r>
        <w:r w:rsidR="00BE1AE6">
          <w:rPr>
            <w:webHidden/>
          </w:rPr>
          <w:tab/>
        </w:r>
        <w:r>
          <w:rPr>
            <w:webHidden/>
          </w:rPr>
          <w:fldChar w:fldCharType="begin"/>
        </w:r>
        <w:r w:rsidR="00BE1AE6">
          <w:rPr>
            <w:webHidden/>
          </w:rPr>
          <w:instrText xml:space="preserve"> PAGEREF _Toc450674487 \h </w:instrText>
        </w:r>
        <w:r>
          <w:rPr>
            <w:webHidden/>
          </w:rPr>
        </w:r>
        <w:r>
          <w:rPr>
            <w:webHidden/>
          </w:rPr>
          <w:fldChar w:fldCharType="separate"/>
        </w:r>
        <w:r w:rsidR="00BE1AE6">
          <w:rPr>
            <w:webHidden/>
          </w:rPr>
          <w:t>15</w:t>
        </w:r>
        <w:r>
          <w:rPr>
            <w:webHidden/>
          </w:rPr>
          <w:fldChar w:fldCharType="end"/>
        </w:r>
      </w:hyperlink>
    </w:p>
    <w:p w:rsidR="00BE1AE6" w:rsidRDefault="009D0C18">
      <w:pPr>
        <w:pStyle w:val="Spistreci3"/>
        <w:rPr>
          <w:rFonts w:asciiTheme="minorHAnsi" w:eastAsiaTheme="minorEastAsia" w:hAnsiTheme="minorHAnsi" w:cstheme="minorBidi"/>
          <w:i w:val="0"/>
          <w:iCs w:val="0"/>
          <w:noProof/>
          <w:sz w:val="22"/>
          <w:szCs w:val="22"/>
        </w:rPr>
      </w:pPr>
      <w:hyperlink w:anchor="_Toc450674488" w:history="1">
        <w:r w:rsidR="00BE1AE6" w:rsidRPr="00856B63">
          <w:rPr>
            <w:rStyle w:val="Hipercze"/>
            <w:noProof/>
          </w:rPr>
          <w:t>2.3.1.</w:t>
        </w:r>
        <w:r w:rsidR="00BE1AE6">
          <w:rPr>
            <w:rFonts w:asciiTheme="minorHAnsi" w:eastAsiaTheme="minorEastAsia" w:hAnsiTheme="minorHAnsi" w:cstheme="minorBidi"/>
            <w:i w:val="0"/>
            <w:iCs w:val="0"/>
            <w:noProof/>
            <w:sz w:val="22"/>
            <w:szCs w:val="22"/>
          </w:rPr>
          <w:tab/>
        </w:r>
        <w:r w:rsidR="00BE1AE6" w:rsidRPr="00856B63">
          <w:rPr>
            <w:rStyle w:val="Hipercze"/>
            <w:noProof/>
          </w:rPr>
          <w:t>Ogólnie o NMT</w:t>
        </w:r>
        <w:r w:rsidR="00BE1AE6">
          <w:rPr>
            <w:noProof/>
            <w:webHidden/>
          </w:rPr>
          <w:tab/>
        </w:r>
        <w:r>
          <w:rPr>
            <w:noProof/>
            <w:webHidden/>
          </w:rPr>
          <w:fldChar w:fldCharType="begin"/>
        </w:r>
        <w:r w:rsidR="00BE1AE6">
          <w:rPr>
            <w:noProof/>
            <w:webHidden/>
          </w:rPr>
          <w:instrText xml:space="preserve"> PAGEREF _Toc450674488 \h </w:instrText>
        </w:r>
        <w:r>
          <w:rPr>
            <w:noProof/>
            <w:webHidden/>
          </w:rPr>
        </w:r>
        <w:r>
          <w:rPr>
            <w:noProof/>
            <w:webHidden/>
          </w:rPr>
          <w:fldChar w:fldCharType="separate"/>
        </w:r>
        <w:r w:rsidR="00BE1AE6">
          <w:rPr>
            <w:noProof/>
            <w:webHidden/>
          </w:rPr>
          <w:t>15</w:t>
        </w:r>
        <w:r>
          <w:rPr>
            <w:noProof/>
            <w:webHidden/>
          </w:rPr>
          <w:fldChar w:fldCharType="end"/>
        </w:r>
      </w:hyperlink>
    </w:p>
    <w:p w:rsidR="00BE1AE6" w:rsidRDefault="009D0C18">
      <w:pPr>
        <w:pStyle w:val="Spistreci3"/>
        <w:rPr>
          <w:rFonts w:asciiTheme="minorHAnsi" w:eastAsiaTheme="minorEastAsia" w:hAnsiTheme="minorHAnsi" w:cstheme="minorBidi"/>
          <w:i w:val="0"/>
          <w:iCs w:val="0"/>
          <w:noProof/>
          <w:sz w:val="22"/>
          <w:szCs w:val="22"/>
        </w:rPr>
      </w:pPr>
      <w:hyperlink w:anchor="_Toc450674489" w:history="1">
        <w:r w:rsidR="00BE1AE6" w:rsidRPr="00856B63">
          <w:rPr>
            <w:rStyle w:val="Hipercze"/>
            <w:noProof/>
          </w:rPr>
          <w:t>2.3.2.</w:t>
        </w:r>
        <w:r w:rsidR="00BE1AE6">
          <w:rPr>
            <w:rFonts w:asciiTheme="minorHAnsi" w:eastAsiaTheme="minorEastAsia" w:hAnsiTheme="minorHAnsi" w:cstheme="minorBidi"/>
            <w:i w:val="0"/>
            <w:iCs w:val="0"/>
            <w:noProof/>
            <w:sz w:val="22"/>
            <w:szCs w:val="22"/>
          </w:rPr>
          <w:tab/>
        </w:r>
        <w:r w:rsidR="00BE1AE6" w:rsidRPr="00856B63">
          <w:rPr>
            <w:rStyle w:val="Hipercze"/>
            <w:noProof/>
          </w:rPr>
          <w:t>Misja SRTM</w:t>
        </w:r>
        <w:r w:rsidR="00BE1AE6">
          <w:rPr>
            <w:noProof/>
            <w:webHidden/>
          </w:rPr>
          <w:tab/>
        </w:r>
        <w:r>
          <w:rPr>
            <w:noProof/>
            <w:webHidden/>
          </w:rPr>
          <w:fldChar w:fldCharType="begin"/>
        </w:r>
        <w:r w:rsidR="00BE1AE6">
          <w:rPr>
            <w:noProof/>
            <w:webHidden/>
          </w:rPr>
          <w:instrText xml:space="preserve"> PAGEREF _Toc450674489 \h </w:instrText>
        </w:r>
        <w:r>
          <w:rPr>
            <w:noProof/>
            <w:webHidden/>
          </w:rPr>
        </w:r>
        <w:r>
          <w:rPr>
            <w:noProof/>
            <w:webHidden/>
          </w:rPr>
          <w:fldChar w:fldCharType="separate"/>
        </w:r>
        <w:r w:rsidR="00BE1AE6">
          <w:rPr>
            <w:noProof/>
            <w:webHidden/>
          </w:rPr>
          <w:t>16</w:t>
        </w:r>
        <w:r>
          <w:rPr>
            <w:noProof/>
            <w:webHidden/>
          </w:rPr>
          <w:fldChar w:fldCharType="end"/>
        </w:r>
      </w:hyperlink>
    </w:p>
    <w:p w:rsidR="00BE1AE6" w:rsidRDefault="009D0C18">
      <w:pPr>
        <w:pStyle w:val="Spistreci2"/>
        <w:rPr>
          <w:rFonts w:asciiTheme="minorHAnsi" w:eastAsiaTheme="minorEastAsia" w:hAnsiTheme="minorHAnsi" w:cstheme="minorBidi"/>
          <w:b w:val="0"/>
          <w:sz w:val="22"/>
          <w:szCs w:val="22"/>
        </w:rPr>
      </w:pPr>
      <w:hyperlink w:anchor="_Toc450674490" w:history="1">
        <w:r w:rsidR="00BE1AE6" w:rsidRPr="00856B63">
          <w:rPr>
            <w:rStyle w:val="Hipercze"/>
          </w:rPr>
          <w:t>2.4.</w:t>
        </w:r>
        <w:r w:rsidR="00BE1AE6">
          <w:rPr>
            <w:rFonts w:asciiTheme="minorHAnsi" w:eastAsiaTheme="minorEastAsia" w:hAnsiTheme="minorHAnsi" w:cstheme="minorBidi"/>
            <w:b w:val="0"/>
            <w:sz w:val="22"/>
            <w:szCs w:val="22"/>
          </w:rPr>
          <w:tab/>
        </w:r>
        <w:r w:rsidR="00BE1AE6" w:rsidRPr="00856B63">
          <w:rPr>
            <w:rStyle w:val="Hipercze"/>
          </w:rPr>
          <w:t>System GPS</w:t>
        </w:r>
        <w:r w:rsidR="00BE1AE6">
          <w:rPr>
            <w:webHidden/>
          </w:rPr>
          <w:tab/>
        </w:r>
        <w:r>
          <w:rPr>
            <w:webHidden/>
          </w:rPr>
          <w:fldChar w:fldCharType="begin"/>
        </w:r>
        <w:r w:rsidR="00BE1AE6">
          <w:rPr>
            <w:webHidden/>
          </w:rPr>
          <w:instrText xml:space="preserve"> PAGEREF _Toc450674490 \h </w:instrText>
        </w:r>
        <w:r>
          <w:rPr>
            <w:webHidden/>
          </w:rPr>
        </w:r>
        <w:r>
          <w:rPr>
            <w:webHidden/>
          </w:rPr>
          <w:fldChar w:fldCharType="separate"/>
        </w:r>
        <w:r w:rsidR="00BE1AE6">
          <w:rPr>
            <w:webHidden/>
          </w:rPr>
          <w:t>17</w:t>
        </w:r>
        <w:r>
          <w:rPr>
            <w:webHidden/>
          </w:rPr>
          <w:fldChar w:fldCharType="end"/>
        </w:r>
      </w:hyperlink>
    </w:p>
    <w:p w:rsidR="00BE1AE6" w:rsidRDefault="009D0C18">
      <w:pPr>
        <w:pStyle w:val="Spistreci3"/>
        <w:rPr>
          <w:rFonts w:asciiTheme="minorHAnsi" w:eastAsiaTheme="minorEastAsia" w:hAnsiTheme="minorHAnsi" w:cstheme="minorBidi"/>
          <w:i w:val="0"/>
          <w:iCs w:val="0"/>
          <w:noProof/>
          <w:sz w:val="22"/>
          <w:szCs w:val="22"/>
        </w:rPr>
      </w:pPr>
      <w:hyperlink w:anchor="_Toc450674491" w:history="1">
        <w:r w:rsidR="00BE1AE6" w:rsidRPr="00856B63">
          <w:rPr>
            <w:rStyle w:val="Hipercze"/>
            <w:noProof/>
          </w:rPr>
          <w:t>2.4.1.</w:t>
        </w:r>
        <w:r w:rsidR="00BE1AE6">
          <w:rPr>
            <w:rFonts w:asciiTheme="minorHAnsi" w:eastAsiaTheme="minorEastAsia" w:hAnsiTheme="minorHAnsi" w:cstheme="minorBidi"/>
            <w:i w:val="0"/>
            <w:iCs w:val="0"/>
            <w:noProof/>
            <w:sz w:val="22"/>
            <w:szCs w:val="22"/>
          </w:rPr>
          <w:tab/>
        </w:r>
        <w:r w:rsidR="00BE1AE6" w:rsidRPr="00856B63">
          <w:rPr>
            <w:rStyle w:val="Hipercze"/>
            <w:noProof/>
          </w:rPr>
          <w:t>Ogólny opis</w:t>
        </w:r>
        <w:r w:rsidR="00BE1AE6">
          <w:rPr>
            <w:noProof/>
            <w:webHidden/>
          </w:rPr>
          <w:tab/>
        </w:r>
        <w:r>
          <w:rPr>
            <w:noProof/>
            <w:webHidden/>
          </w:rPr>
          <w:fldChar w:fldCharType="begin"/>
        </w:r>
        <w:r w:rsidR="00BE1AE6">
          <w:rPr>
            <w:noProof/>
            <w:webHidden/>
          </w:rPr>
          <w:instrText xml:space="preserve"> PAGEREF _Toc450674491 \h </w:instrText>
        </w:r>
        <w:r>
          <w:rPr>
            <w:noProof/>
            <w:webHidden/>
          </w:rPr>
        </w:r>
        <w:r>
          <w:rPr>
            <w:noProof/>
            <w:webHidden/>
          </w:rPr>
          <w:fldChar w:fldCharType="separate"/>
        </w:r>
        <w:r w:rsidR="00BE1AE6">
          <w:rPr>
            <w:noProof/>
            <w:webHidden/>
          </w:rPr>
          <w:t>18</w:t>
        </w:r>
        <w:r>
          <w:rPr>
            <w:noProof/>
            <w:webHidden/>
          </w:rPr>
          <w:fldChar w:fldCharType="end"/>
        </w:r>
      </w:hyperlink>
    </w:p>
    <w:p w:rsidR="00BE1AE6" w:rsidRDefault="009D0C18">
      <w:pPr>
        <w:pStyle w:val="Spistreci3"/>
        <w:rPr>
          <w:rFonts w:asciiTheme="minorHAnsi" w:eastAsiaTheme="minorEastAsia" w:hAnsiTheme="minorHAnsi" w:cstheme="minorBidi"/>
          <w:i w:val="0"/>
          <w:iCs w:val="0"/>
          <w:noProof/>
          <w:sz w:val="22"/>
          <w:szCs w:val="22"/>
        </w:rPr>
      </w:pPr>
      <w:hyperlink w:anchor="_Toc450674492" w:history="1">
        <w:r w:rsidR="00BE1AE6" w:rsidRPr="00856B63">
          <w:rPr>
            <w:rStyle w:val="Hipercze"/>
            <w:noProof/>
          </w:rPr>
          <w:t>2.4.2.</w:t>
        </w:r>
        <w:r w:rsidR="00BE1AE6">
          <w:rPr>
            <w:rFonts w:asciiTheme="minorHAnsi" w:eastAsiaTheme="minorEastAsia" w:hAnsiTheme="minorHAnsi" w:cstheme="minorBidi"/>
            <w:i w:val="0"/>
            <w:iCs w:val="0"/>
            <w:noProof/>
            <w:sz w:val="22"/>
            <w:szCs w:val="22"/>
          </w:rPr>
          <w:tab/>
        </w:r>
        <w:r w:rsidR="00BE1AE6" w:rsidRPr="00856B63">
          <w:rPr>
            <w:rStyle w:val="Hipercze"/>
            <w:noProof/>
          </w:rPr>
          <w:t>Zasada działania</w:t>
        </w:r>
        <w:r w:rsidR="00BE1AE6">
          <w:rPr>
            <w:noProof/>
            <w:webHidden/>
          </w:rPr>
          <w:tab/>
        </w:r>
        <w:r>
          <w:rPr>
            <w:noProof/>
            <w:webHidden/>
          </w:rPr>
          <w:fldChar w:fldCharType="begin"/>
        </w:r>
        <w:r w:rsidR="00BE1AE6">
          <w:rPr>
            <w:noProof/>
            <w:webHidden/>
          </w:rPr>
          <w:instrText xml:space="preserve"> PAGEREF _Toc450674492 \h </w:instrText>
        </w:r>
        <w:r>
          <w:rPr>
            <w:noProof/>
            <w:webHidden/>
          </w:rPr>
        </w:r>
        <w:r>
          <w:rPr>
            <w:noProof/>
            <w:webHidden/>
          </w:rPr>
          <w:fldChar w:fldCharType="separate"/>
        </w:r>
        <w:r w:rsidR="00BE1AE6">
          <w:rPr>
            <w:noProof/>
            <w:webHidden/>
          </w:rPr>
          <w:t>18</w:t>
        </w:r>
        <w:r>
          <w:rPr>
            <w:noProof/>
            <w:webHidden/>
          </w:rPr>
          <w:fldChar w:fldCharType="end"/>
        </w:r>
      </w:hyperlink>
    </w:p>
    <w:p w:rsidR="00BE1AE6" w:rsidRDefault="009D0C18">
      <w:pPr>
        <w:pStyle w:val="Spistreci3"/>
        <w:rPr>
          <w:rFonts w:asciiTheme="minorHAnsi" w:eastAsiaTheme="minorEastAsia" w:hAnsiTheme="minorHAnsi" w:cstheme="minorBidi"/>
          <w:i w:val="0"/>
          <w:iCs w:val="0"/>
          <w:noProof/>
          <w:sz w:val="22"/>
          <w:szCs w:val="22"/>
        </w:rPr>
      </w:pPr>
      <w:hyperlink w:anchor="_Toc450674493" w:history="1">
        <w:r w:rsidR="00BE1AE6" w:rsidRPr="00856B63">
          <w:rPr>
            <w:rStyle w:val="Hipercze"/>
            <w:noProof/>
          </w:rPr>
          <w:t>2.4.3.</w:t>
        </w:r>
        <w:r w:rsidR="00BE1AE6">
          <w:rPr>
            <w:rFonts w:asciiTheme="minorHAnsi" w:eastAsiaTheme="minorEastAsia" w:hAnsiTheme="minorHAnsi" w:cstheme="minorBidi"/>
            <w:i w:val="0"/>
            <w:iCs w:val="0"/>
            <w:noProof/>
            <w:sz w:val="22"/>
            <w:szCs w:val="22"/>
          </w:rPr>
          <w:tab/>
        </w:r>
        <w:r w:rsidR="00BE1AE6" w:rsidRPr="00856B63">
          <w:rPr>
            <w:rStyle w:val="Hipercze"/>
            <w:noProof/>
          </w:rPr>
          <w:t>Dokładność</w:t>
        </w:r>
        <w:r w:rsidR="00BE1AE6">
          <w:rPr>
            <w:noProof/>
            <w:webHidden/>
          </w:rPr>
          <w:tab/>
        </w:r>
        <w:r>
          <w:rPr>
            <w:noProof/>
            <w:webHidden/>
          </w:rPr>
          <w:fldChar w:fldCharType="begin"/>
        </w:r>
        <w:r w:rsidR="00BE1AE6">
          <w:rPr>
            <w:noProof/>
            <w:webHidden/>
          </w:rPr>
          <w:instrText xml:space="preserve"> PAGEREF _Toc450674493 \h </w:instrText>
        </w:r>
        <w:r>
          <w:rPr>
            <w:noProof/>
            <w:webHidden/>
          </w:rPr>
        </w:r>
        <w:r>
          <w:rPr>
            <w:noProof/>
            <w:webHidden/>
          </w:rPr>
          <w:fldChar w:fldCharType="separate"/>
        </w:r>
        <w:r w:rsidR="00BE1AE6">
          <w:rPr>
            <w:noProof/>
            <w:webHidden/>
          </w:rPr>
          <w:t>19</w:t>
        </w:r>
        <w:r>
          <w:rPr>
            <w:noProof/>
            <w:webHidden/>
          </w:rPr>
          <w:fldChar w:fldCharType="end"/>
        </w:r>
      </w:hyperlink>
    </w:p>
    <w:p w:rsidR="00BE1AE6" w:rsidRDefault="009D0C18">
      <w:pPr>
        <w:pStyle w:val="Spistreci3"/>
        <w:rPr>
          <w:rFonts w:asciiTheme="minorHAnsi" w:eastAsiaTheme="minorEastAsia" w:hAnsiTheme="minorHAnsi" w:cstheme="minorBidi"/>
          <w:i w:val="0"/>
          <w:iCs w:val="0"/>
          <w:noProof/>
          <w:sz w:val="22"/>
          <w:szCs w:val="22"/>
        </w:rPr>
      </w:pPr>
      <w:hyperlink w:anchor="_Toc450674494" w:history="1">
        <w:r w:rsidR="00BE1AE6" w:rsidRPr="00856B63">
          <w:rPr>
            <w:rStyle w:val="Hipercze"/>
            <w:noProof/>
          </w:rPr>
          <w:t>2.4.4.</w:t>
        </w:r>
        <w:r w:rsidR="00BE1AE6">
          <w:rPr>
            <w:rFonts w:asciiTheme="minorHAnsi" w:eastAsiaTheme="minorEastAsia" w:hAnsiTheme="minorHAnsi" w:cstheme="minorBidi"/>
            <w:i w:val="0"/>
            <w:iCs w:val="0"/>
            <w:noProof/>
            <w:sz w:val="22"/>
            <w:szCs w:val="22"/>
          </w:rPr>
          <w:tab/>
        </w:r>
        <w:r w:rsidR="00BE1AE6" w:rsidRPr="00856B63">
          <w:rPr>
            <w:rStyle w:val="Hipercze"/>
            <w:noProof/>
          </w:rPr>
          <w:t>Określanie wysokości</w:t>
        </w:r>
        <w:r w:rsidR="00BE1AE6">
          <w:rPr>
            <w:noProof/>
            <w:webHidden/>
          </w:rPr>
          <w:tab/>
        </w:r>
        <w:r>
          <w:rPr>
            <w:noProof/>
            <w:webHidden/>
          </w:rPr>
          <w:fldChar w:fldCharType="begin"/>
        </w:r>
        <w:r w:rsidR="00BE1AE6">
          <w:rPr>
            <w:noProof/>
            <w:webHidden/>
          </w:rPr>
          <w:instrText xml:space="preserve"> PAGEREF _Toc450674494 \h </w:instrText>
        </w:r>
        <w:r>
          <w:rPr>
            <w:noProof/>
            <w:webHidden/>
          </w:rPr>
        </w:r>
        <w:r>
          <w:rPr>
            <w:noProof/>
            <w:webHidden/>
          </w:rPr>
          <w:fldChar w:fldCharType="separate"/>
        </w:r>
        <w:r w:rsidR="00BE1AE6">
          <w:rPr>
            <w:noProof/>
            <w:webHidden/>
          </w:rPr>
          <w:t>19</w:t>
        </w:r>
        <w:r>
          <w:rPr>
            <w:noProof/>
            <w:webHidden/>
          </w:rPr>
          <w:fldChar w:fldCharType="end"/>
        </w:r>
      </w:hyperlink>
    </w:p>
    <w:p w:rsidR="00BE1AE6" w:rsidRDefault="009D0C18">
      <w:pPr>
        <w:pStyle w:val="Spistreci1"/>
        <w:rPr>
          <w:rFonts w:asciiTheme="minorHAnsi" w:eastAsiaTheme="minorEastAsia" w:hAnsiTheme="minorHAnsi" w:cstheme="minorBidi"/>
          <w:b w:val="0"/>
          <w:bCs w:val="0"/>
          <w:smallCaps w:val="0"/>
          <w:noProof/>
          <w:sz w:val="22"/>
          <w:szCs w:val="22"/>
        </w:rPr>
      </w:pPr>
      <w:hyperlink w:anchor="_Toc450674495" w:history="1">
        <w:r w:rsidR="00BE1AE6" w:rsidRPr="00856B63">
          <w:rPr>
            <w:rStyle w:val="Hipercze"/>
            <w:noProof/>
          </w:rPr>
          <w:t>3.</w:t>
        </w:r>
        <w:r w:rsidR="00BE1AE6">
          <w:rPr>
            <w:rFonts w:asciiTheme="minorHAnsi" w:eastAsiaTheme="minorEastAsia" w:hAnsiTheme="minorHAnsi" w:cstheme="minorBidi"/>
            <w:b w:val="0"/>
            <w:bCs w:val="0"/>
            <w:smallCaps w:val="0"/>
            <w:noProof/>
            <w:sz w:val="22"/>
            <w:szCs w:val="22"/>
          </w:rPr>
          <w:tab/>
        </w:r>
        <w:r w:rsidR="00BE1AE6" w:rsidRPr="00856B63">
          <w:rPr>
            <w:rStyle w:val="Hipercze"/>
            <w:noProof/>
          </w:rPr>
          <w:t>Technologie dostępne na rynku</w:t>
        </w:r>
        <w:r w:rsidR="00BE1AE6">
          <w:rPr>
            <w:noProof/>
            <w:webHidden/>
          </w:rPr>
          <w:tab/>
        </w:r>
        <w:r>
          <w:rPr>
            <w:noProof/>
            <w:webHidden/>
          </w:rPr>
          <w:fldChar w:fldCharType="begin"/>
        </w:r>
        <w:r w:rsidR="00BE1AE6">
          <w:rPr>
            <w:noProof/>
            <w:webHidden/>
          </w:rPr>
          <w:instrText xml:space="preserve"> PAGEREF _Toc450674495 \h </w:instrText>
        </w:r>
        <w:r>
          <w:rPr>
            <w:noProof/>
            <w:webHidden/>
          </w:rPr>
        </w:r>
        <w:r>
          <w:rPr>
            <w:noProof/>
            <w:webHidden/>
          </w:rPr>
          <w:fldChar w:fldCharType="separate"/>
        </w:r>
        <w:r w:rsidR="00BE1AE6">
          <w:rPr>
            <w:noProof/>
            <w:webHidden/>
          </w:rPr>
          <w:t>21</w:t>
        </w:r>
        <w:r>
          <w:rPr>
            <w:noProof/>
            <w:webHidden/>
          </w:rPr>
          <w:fldChar w:fldCharType="end"/>
        </w:r>
      </w:hyperlink>
    </w:p>
    <w:p w:rsidR="00BE1AE6" w:rsidRDefault="009D0C18">
      <w:pPr>
        <w:pStyle w:val="Spistreci2"/>
        <w:rPr>
          <w:rFonts w:asciiTheme="minorHAnsi" w:eastAsiaTheme="minorEastAsia" w:hAnsiTheme="minorHAnsi" w:cstheme="minorBidi"/>
          <w:b w:val="0"/>
          <w:sz w:val="22"/>
          <w:szCs w:val="22"/>
        </w:rPr>
      </w:pPr>
      <w:hyperlink w:anchor="_Toc450674496" w:history="1">
        <w:r w:rsidR="00BE1AE6" w:rsidRPr="00856B63">
          <w:rPr>
            <w:rStyle w:val="Hipercze"/>
          </w:rPr>
          <w:t>3.1.</w:t>
        </w:r>
        <w:r w:rsidR="00BE1AE6">
          <w:rPr>
            <w:rFonts w:asciiTheme="minorHAnsi" w:eastAsiaTheme="minorEastAsia" w:hAnsiTheme="minorHAnsi" w:cstheme="minorBidi"/>
            <w:b w:val="0"/>
            <w:sz w:val="22"/>
            <w:szCs w:val="22"/>
          </w:rPr>
          <w:tab/>
        </w:r>
        <w:r w:rsidR="00BE1AE6" w:rsidRPr="00856B63">
          <w:rPr>
            <w:rStyle w:val="Hipercze"/>
          </w:rPr>
          <w:t>Wybór rodzaju aplikacji klienckiej</w:t>
        </w:r>
        <w:r w:rsidR="00BE1AE6">
          <w:rPr>
            <w:webHidden/>
          </w:rPr>
          <w:tab/>
        </w:r>
        <w:r>
          <w:rPr>
            <w:webHidden/>
          </w:rPr>
          <w:fldChar w:fldCharType="begin"/>
        </w:r>
        <w:r w:rsidR="00BE1AE6">
          <w:rPr>
            <w:webHidden/>
          </w:rPr>
          <w:instrText xml:space="preserve"> PAGEREF _Toc450674496 \h </w:instrText>
        </w:r>
        <w:r>
          <w:rPr>
            <w:webHidden/>
          </w:rPr>
        </w:r>
        <w:r>
          <w:rPr>
            <w:webHidden/>
          </w:rPr>
          <w:fldChar w:fldCharType="separate"/>
        </w:r>
        <w:r w:rsidR="00BE1AE6">
          <w:rPr>
            <w:webHidden/>
          </w:rPr>
          <w:t>21</w:t>
        </w:r>
        <w:r>
          <w:rPr>
            <w:webHidden/>
          </w:rPr>
          <w:fldChar w:fldCharType="end"/>
        </w:r>
      </w:hyperlink>
    </w:p>
    <w:p w:rsidR="00BE1AE6" w:rsidRDefault="009D0C18">
      <w:pPr>
        <w:pStyle w:val="Spistreci3"/>
        <w:rPr>
          <w:rFonts w:asciiTheme="minorHAnsi" w:eastAsiaTheme="minorEastAsia" w:hAnsiTheme="minorHAnsi" w:cstheme="minorBidi"/>
          <w:i w:val="0"/>
          <w:iCs w:val="0"/>
          <w:noProof/>
          <w:sz w:val="22"/>
          <w:szCs w:val="22"/>
        </w:rPr>
      </w:pPr>
      <w:hyperlink w:anchor="_Toc450674497" w:history="1">
        <w:r w:rsidR="00BE1AE6" w:rsidRPr="00856B63">
          <w:rPr>
            <w:rStyle w:val="Hipercze"/>
            <w:noProof/>
          </w:rPr>
          <w:t>3.1.1.</w:t>
        </w:r>
        <w:r w:rsidR="00BE1AE6">
          <w:rPr>
            <w:rFonts w:asciiTheme="minorHAnsi" w:eastAsiaTheme="minorEastAsia" w:hAnsiTheme="minorHAnsi" w:cstheme="minorBidi"/>
            <w:i w:val="0"/>
            <w:iCs w:val="0"/>
            <w:noProof/>
            <w:sz w:val="22"/>
            <w:szCs w:val="22"/>
          </w:rPr>
          <w:tab/>
        </w:r>
        <w:r w:rsidR="00BE1AE6" w:rsidRPr="00856B63">
          <w:rPr>
            <w:rStyle w:val="Hipercze"/>
            <w:noProof/>
          </w:rPr>
          <w:t>Aplikacja desktopowa</w:t>
        </w:r>
        <w:r w:rsidR="00BE1AE6">
          <w:rPr>
            <w:noProof/>
            <w:webHidden/>
          </w:rPr>
          <w:tab/>
        </w:r>
        <w:r>
          <w:rPr>
            <w:noProof/>
            <w:webHidden/>
          </w:rPr>
          <w:fldChar w:fldCharType="begin"/>
        </w:r>
        <w:r w:rsidR="00BE1AE6">
          <w:rPr>
            <w:noProof/>
            <w:webHidden/>
          </w:rPr>
          <w:instrText xml:space="preserve"> PAGEREF _Toc450674497 \h </w:instrText>
        </w:r>
        <w:r>
          <w:rPr>
            <w:noProof/>
            <w:webHidden/>
          </w:rPr>
        </w:r>
        <w:r>
          <w:rPr>
            <w:noProof/>
            <w:webHidden/>
          </w:rPr>
          <w:fldChar w:fldCharType="separate"/>
        </w:r>
        <w:r w:rsidR="00BE1AE6">
          <w:rPr>
            <w:noProof/>
            <w:webHidden/>
          </w:rPr>
          <w:t>22</w:t>
        </w:r>
        <w:r>
          <w:rPr>
            <w:noProof/>
            <w:webHidden/>
          </w:rPr>
          <w:fldChar w:fldCharType="end"/>
        </w:r>
      </w:hyperlink>
    </w:p>
    <w:p w:rsidR="00BE1AE6" w:rsidRDefault="009D0C18">
      <w:pPr>
        <w:pStyle w:val="Spistreci3"/>
        <w:rPr>
          <w:rFonts w:asciiTheme="minorHAnsi" w:eastAsiaTheme="minorEastAsia" w:hAnsiTheme="minorHAnsi" w:cstheme="minorBidi"/>
          <w:i w:val="0"/>
          <w:iCs w:val="0"/>
          <w:noProof/>
          <w:sz w:val="22"/>
          <w:szCs w:val="22"/>
        </w:rPr>
      </w:pPr>
      <w:hyperlink w:anchor="_Toc450674498" w:history="1">
        <w:r w:rsidR="00BE1AE6" w:rsidRPr="00856B63">
          <w:rPr>
            <w:rStyle w:val="Hipercze"/>
            <w:noProof/>
          </w:rPr>
          <w:t>3.1.2.</w:t>
        </w:r>
        <w:r w:rsidR="00BE1AE6">
          <w:rPr>
            <w:rFonts w:asciiTheme="minorHAnsi" w:eastAsiaTheme="minorEastAsia" w:hAnsiTheme="minorHAnsi" w:cstheme="minorBidi"/>
            <w:i w:val="0"/>
            <w:iCs w:val="0"/>
            <w:noProof/>
            <w:sz w:val="22"/>
            <w:szCs w:val="22"/>
          </w:rPr>
          <w:tab/>
        </w:r>
        <w:r w:rsidR="00BE1AE6" w:rsidRPr="00856B63">
          <w:rPr>
            <w:rStyle w:val="Hipercze"/>
            <w:noProof/>
          </w:rPr>
          <w:t>Aplikacja webowa</w:t>
        </w:r>
        <w:r w:rsidR="00BE1AE6">
          <w:rPr>
            <w:noProof/>
            <w:webHidden/>
          </w:rPr>
          <w:tab/>
        </w:r>
        <w:r>
          <w:rPr>
            <w:noProof/>
            <w:webHidden/>
          </w:rPr>
          <w:fldChar w:fldCharType="begin"/>
        </w:r>
        <w:r w:rsidR="00BE1AE6">
          <w:rPr>
            <w:noProof/>
            <w:webHidden/>
          </w:rPr>
          <w:instrText xml:space="preserve"> PAGEREF _Toc450674498 \h </w:instrText>
        </w:r>
        <w:r>
          <w:rPr>
            <w:noProof/>
            <w:webHidden/>
          </w:rPr>
        </w:r>
        <w:r>
          <w:rPr>
            <w:noProof/>
            <w:webHidden/>
          </w:rPr>
          <w:fldChar w:fldCharType="separate"/>
        </w:r>
        <w:r w:rsidR="00BE1AE6">
          <w:rPr>
            <w:noProof/>
            <w:webHidden/>
          </w:rPr>
          <w:t>22</w:t>
        </w:r>
        <w:r>
          <w:rPr>
            <w:noProof/>
            <w:webHidden/>
          </w:rPr>
          <w:fldChar w:fldCharType="end"/>
        </w:r>
      </w:hyperlink>
    </w:p>
    <w:p w:rsidR="00BE1AE6" w:rsidRDefault="009D0C18">
      <w:pPr>
        <w:pStyle w:val="Spistreci3"/>
        <w:rPr>
          <w:rFonts w:asciiTheme="minorHAnsi" w:eastAsiaTheme="minorEastAsia" w:hAnsiTheme="minorHAnsi" w:cstheme="minorBidi"/>
          <w:i w:val="0"/>
          <w:iCs w:val="0"/>
          <w:noProof/>
          <w:sz w:val="22"/>
          <w:szCs w:val="22"/>
        </w:rPr>
      </w:pPr>
      <w:hyperlink w:anchor="_Toc450674499" w:history="1">
        <w:r w:rsidR="00BE1AE6" w:rsidRPr="00856B63">
          <w:rPr>
            <w:rStyle w:val="Hipercze"/>
            <w:noProof/>
          </w:rPr>
          <w:t>3.1.3.</w:t>
        </w:r>
        <w:r w:rsidR="00BE1AE6">
          <w:rPr>
            <w:rFonts w:asciiTheme="minorHAnsi" w:eastAsiaTheme="minorEastAsia" w:hAnsiTheme="minorHAnsi" w:cstheme="minorBidi"/>
            <w:i w:val="0"/>
            <w:iCs w:val="0"/>
            <w:noProof/>
            <w:sz w:val="22"/>
            <w:szCs w:val="22"/>
          </w:rPr>
          <w:tab/>
        </w:r>
        <w:r w:rsidR="00BE1AE6" w:rsidRPr="00856B63">
          <w:rPr>
            <w:rStyle w:val="Hipercze"/>
            <w:noProof/>
          </w:rPr>
          <w:t>Aplikacja mobilna</w:t>
        </w:r>
        <w:r w:rsidR="00BE1AE6">
          <w:rPr>
            <w:noProof/>
            <w:webHidden/>
          </w:rPr>
          <w:tab/>
        </w:r>
        <w:r>
          <w:rPr>
            <w:noProof/>
            <w:webHidden/>
          </w:rPr>
          <w:fldChar w:fldCharType="begin"/>
        </w:r>
        <w:r w:rsidR="00BE1AE6">
          <w:rPr>
            <w:noProof/>
            <w:webHidden/>
          </w:rPr>
          <w:instrText xml:space="preserve"> PAGEREF _Toc450674499 \h </w:instrText>
        </w:r>
        <w:r>
          <w:rPr>
            <w:noProof/>
            <w:webHidden/>
          </w:rPr>
        </w:r>
        <w:r>
          <w:rPr>
            <w:noProof/>
            <w:webHidden/>
          </w:rPr>
          <w:fldChar w:fldCharType="separate"/>
        </w:r>
        <w:r w:rsidR="00BE1AE6">
          <w:rPr>
            <w:noProof/>
            <w:webHidden/>
          </w:rPr>
          <w:t>22</w:t>
        </w:r>
        <w:r>
          <w:rPr>
            <w:noProof/>
            <w:webHidden/>
          </w:rPr>
          <w:fldChar w:fldCharType="end"/>
        </w:r>
      </w:hyperlink>
    </w:p>
    <w:p w:rsidR="00BE1AE6" w:rsidRDefault="009D0C18">
      <w:pPr>
        <w:pStyle w:val="Spistreci3"/>
        <w:rPr>
          <w:rFonts w:asciiTheme="minorHAnsi" w:eastAsiaTheme="minorEastAsia" w:hAnsiTheme="minorHAnsi" w:cstheme="minorBidi"/>
          <w:i w:val="0"/>
          <w:iCs w:val="0"/>
          <w:noProof/>
          <w:sz w:val="22"/>
          <w:szCs w:val="22"/>
        </w:rPr>
      </w:pPr>
      <w:hyperlink w:anchor="_Toc450674500" w:history="1">
        <w:r w:rsidR="00BE1AE6" w:rsidRPr="00856B63">
          <w:rPr>
            <w:rStyle w:val="Hipercze"/>
            <w:noProof/>
          </w:rPr>
          <w:t>3.1.4.</w:t>
        </w:r>
        <w:r w:rsidR="00BE1AE6">
          <w:rPr>
            <w:rFonts w:asciiTheme="minorHAnsi" w:eastAsiaTheme="minorEastAsia" w:hAnsiTheme="minorHAnsi" w:cstheme="minorBidi"/>
            <w:i w:val="0"/>
            <w:iCs w:val="0"/>
            <w:noProof/>
            <w:sz w:val="22"/>
            <w:szCs w:val="22"/>
          </w:rPr>
          <w:tab/>
        </w:r>
        <w:r w:rsidR="00BE1AE6" w:rsidRPr="00856B63">
          <w:rPr>
            <w:rStyle w:val="Hipercze"/>
            <w:noProof/>
          </w:rPr>
          <w:t>Podsumowanie wyboru</w:t>
        </w:r>
        <w:r w:rsidR="00BE1AE6">
          <w:rPr>
            <w:noProof/>
            <w:webHidden/>
          </w:rPr>
          <w:tab/>
        </w:r>
        <w:r>
          <w:rPr>
            <w:noProof/>
            <w:webHidden/>
          </w:rPr>
          <w:fldChar w:fldCharType="begin"/>
        </w:r>
        <w:r w:rsidR="00BE1AE6">
          <w:rPr>
            <w:noProof/>
            <w:webHidden/>
          </w:rPr>
          <w:instrText xml:space="preserve"> PAGEREF _Toc450674500 \h </w:instrText>
        </w:r>
        <w:r>
          <w:rPr>
            <w:noProof/>
            <w:webHidden/>
          </w:rPr>
        </w:r>
        <w:r>
          <w:rPr>
            <w:noProof/>
            <w:webHidden/>
          </w:rPr>
          <w:fldChar w:fldCharType="separate"/>
        </w:r>
        <w:r w:rsidR="00BE1AE6">
          <w:rPr>
            <w:noProof/>
            <w:webHidden/>
          </w:rPr>
          <w:t>23</w:t>
        </w:r>
        <w:r>
          <w:rPr>
            <w:noProof/>
            <w:webHidden/>
          </w:rPr>
          <w:fldChar w:fldCharType="end"/>
        </w:r>
      </w:hyperlink>
    </w:p>
    <w:p w:rsidR="00BE1AE6" w:rsidRDefault="009D0C18">
      <w:pPr>
        <w:pStyle w:val="Spistreci2"/>
        <w:rPr>
          <w:rFonts w:asciiTheme="minorHAnsi" w:eastAsiaTheme="minorEastAsia" w:hAnsiTheme="minorHAnsi" w:cstheme="minorBidi"/>
          <w:b w:val="0"/>
          <w:sz w:val="22"/>
          <w:szCs w:val="22"/>
        </w:rPr>
      </w:pPr>
      <w:hyperlink w:anchor="_Toc450674501" w:history="1">
        <w:r w:rsidR="00BE1AE6" w:rsidRPr="00856B63">
          <w:rPr>
            <w:rStyle w:val="Hipercze"/>
          </w:rPr>
          <w:t>3.2.</w:t>
        </w:r>
        <w:r w:rsidR="00BE1AE6">
          <w:rPr>
            <w:rFonts w:asciiTheme="minorHAnsi" w:eastAsiaTheme="minorEastAsia" w:hAnsiTheme="minorHAnsi" w:cstheme="minorBidi"/>
            <w:b w:val="0"/>
            <w:sz w:val="22"/>
            <w:szCs w:val="22"/>
          </w:rPr>
          <w:tab/>
        </w:r>
        <w:r w:rsidR="00BE1AE6" w:rsidRPr="00856B63">
          <w:rPr>
            <w:rStyle w:val="Hipercze"/>
          </w:rPr>
          <w:t>Wybór platformy</w:t>
        </w:r>
        <w:r w:rsidR="00BE1AE6">
          <w:rPr>
            <w:webHidden/>
          </w:rPr>
          <w:tab/>
        </w:r>
        <w:r>
          <w:rPr>
            <w:webHidden/>
          </w:rPr>
          <w:fldChar w:fldCharType="begin"/>
        </w:r>
        <w:r w:rsidR="00BE1AE6">
          <w:rPr>
            <w:webHidden/>
          </w:rPr>
          <w:instrText xml:space="preserve"> PAGEREF _Toc450674501 \h </w:instrText>
        </w:r>
        <w:r>
          <w:rPr>
            <w:webHidden/>
          </w:rPr>
        </w:r>
        <w:r>
          <w:rPr>
            <w:webHidden/>
          </w:rPr>
          <w:fldChar w:fldCharType="separate"/>
        </w:r>
        <w:r w:rsidR="00BE1AE6">
          <w:rPr>
            <w:webHidden/>
          </w:rPr>
          <w:t>23</w:t>
        </w:r>
        <w:r>
          <w:rPr>
            <w:webHidden/>
          </w:rPr>
          <w:fldChar w:fldCharType="end"/>
        </w:r>
      </w:hyperlink>
    </w:p>
    <w:p w:rsidR="00BE1AE6" w:rsidRDefault="009D0C18">
      <w:pPr>
        <w:pStyle w:val="Spistreci3"/>
        <w:rPr>
          <w:rFonts w:asciiTheme="minorHAnsi" w:eastAsiaTheme="minorEastAsia" w:hAnsiTheme="minorHAnsi" w:cstheme="minorBidi"/>
          <w:i w:val="0"/>
          <w:iCs w:val="0"/>
          <w:noProof/>
          <w:sz w:val="22"/>
          <w:szCs w:val="22"/>
        </w:rPr>
      </w:pPr>
      <w:hyperlink w:anchor="_Toc450674502" w:history="1">
        <w:r w:rsidR="00BE1AE6" w:rsidRPr="00856B63">
          <w:rPr>
            <w:rStyle w:val="Hipercze"/>
            <w:noProof/>
          </w:rPr>
          <w:t>3.2.1.</w:t>
        </w:r>
        <w:r w:rsidR="00BE1AE6">
          <w:rPr>
            <w:rFonts w:asciiTheme="minorHAnsi" w:eastAsiaTheme="minorEastAsia" w:hAnsiTheme="minorHAnsi" w:cstheme="minorBidi"/>
            <w:i w:val="0"/>
            <w:iCs w:val="0"/>
            <w:noProof/>
            <w:sz w:val="22"/>
            <w:szCs w:val="22"/>
          </w:rPr>
          <w:tab/>
        </w:r>
        <w:r w:rsidR="00BE1AE6" w:rsidRPr="00856B63">
          <w:rPr>
            <w:rStyle w:val="Hipercze"/>
            <w:noProof/>
          </w:rPr>
          <w:t>Android</w:t>
        </w:r>
        <w:r w:rsidR="00BE1AE6">
          <w:rPr>
            <w:noProof/>
            <w:webHidden/>
          </w:rPr>
          <w:tab/>
        </w:r>
        <w:r>
          <w:rPr>
            <w:noProof/>
            <w:webHidden/>
          </w:rPr>
          <w:fldChar w:fldCharType="begin"/>
        </w:r>
        <w:r w:rsidR="00BE1AE6">
          <w:rPr>
            <w:noProof/>
            <w:webHidden/>
          </w:rPr>
          <w:instrText xml:space="preserve"> PAGEREF _Toc450674502 \h </w:instrText>
        </w:r>
        <w:r>
          <w:rPr>
            <w:noProof/>
            <w:webHidden/>
          </w:rPr>
        </w:r>
        <w:r>
          <w:rPr>
            <w:noProof/>
            <w:webHidden/>
          </w:rPr>
          <w:fldChar w:fldCharType="separate"/>
        </w:r>
        <w:r w:rsidR="00BE1AE6">
          <w:rPr>
            <w:noProof/>
            <w:webHidden/>
          </w:rPr>
          <w:t>23</w:t>
        </w:r>
        <w:r>
          <w:rPr>
            <w:noProof/>
            <w:webHidden/>
          </w:rPr>
          <w:fldChar w:fldCharType="end"/>
        </w:r>
      </w:hyperlink>
    </w:p>
    <w:p w:rsidR="00BE1AE6" w:rsidRDefault="009D0C18">
      <w:pPr>
        <w:pStyle w:val="Spistreci3"/>
        <w:rPr>
          <w:rFonts w:asciiTheme="minorHAnsi" w:eastAsiaTheme="minorEastAsia" w:hAnsiTheme="minorHAnsi" w:cstheme="minorBidi"/>
          <w:i w:val="0"/>
          <w:iCs w:val="0"/>
          <w:noProof/>
          <w:sz w:val="22"/>
          <w:szCs w:val="22"/>
        </w:rPr>
      </w:pPr>
      <w:hyperlink w:anchor="_Toc450674503" w:history="1">
        <w:r w:rsidR="00BE1AE6" w:rsidRPr="00856B63">
          <w:rPr>
            <w:rStyle w:val="Hipercze"/>
            <w:noProof/>
          </w:rPr>
          <w:t>3.2.2.</w:t>
        </w:r>
        <w:r w:rsidR="00BE1AE6">
          <w:rPr>
            <w:rFonts w:asciiTheme="minorHAnsi" w:eastAsiaTheme="minorEastAsia" w:hAnsiTheme="minorHAnsi" w:cstheme="minorBidi"/>
            <w:i w:val="0"/>
            <w:iCs w:val="0"/>
            <w:noProof/>
            <w:sz w:val="22"/>
            <w:szCs w:val="22"/>
          </w:rPr>
          <w:tab/>
        </w:r>
        <w:r w:rsidR="00BE1AE6" w:rsidRPr="00856B63">
          <w:rPr>
            <w:rStyle w:val="Hipercze"/>
            <w:noProof/>
          </w:rPr>
          <w:t>iOS</w:t>
        </w:r>
        <w:r w:rsidR="00BE1AE6">
          <w:rPr>
            <w:noProof/>
            <w:webHidden/>
          </w:rPr>
          <w:tab/>
        </w:r>
        <w:r>
          <w:rPr>
            <w:noProof/>
            <w:webHidden/>
          </w:rPr>
          <w:fldChar w:fldCharType="begin"/>
        </w:r>
        <w:r w:rsidR="00BE1AE6">
          <w:rPr>
            <w:noProof/>
            <w:webHidden/>
          </w:rPr>
          <w:instrText xml:space="preserve"> PAGEREF _Toc450674503 \h </w:instrText>
        </w:r>
        <w:r>
          <w:rPr>
            <w:noProof/>
            <w:webHidden/>
          </w:rPr>
        </w:r>
        <w:r>
          <w:rPr>
            <w:noProof/>
            <w:webHidden/>
          </w:rPr>
          <w:fldChar w:fldCharType="separate"/>
        </w:r>
        <w:r w:rsidR="00BE1AE6">
          <w:rPr>
            <w:noProof/>
            <w:webHidden/>
          </w:rPr>
          <w:t>24</w:t>
        </w:r>
        <w:r>
          <w:rPr>
            <w:noProof/>
            <w:webHidden/>
          </w:rPr>
          <w:fldChar w:fldCharType="end"/>
        </w:r>
      </w:hyperlink>
    </w:p>
    <w:p w:rsidR="00BE1AE6" w:rsidRDefault="009D0C18">
      <w:pPr>
        <w:pStyle w:val="Spistreci3"/>
        <w:rPr>
          <w:rFonts w:asciiTheme="minorHAnsi" w:eastAsiaTheme="minorEastAsia" w:hAnsiTheme="minorHAnsi" w:cstheme="minorBidi"/>
          <w:i w:val="0"/>
          <w:iCs w:val="0"/>
          <w:noProof/>
          <w:sz w:val="22"/>
          <w:szCs w:val="22"/>
        </w:rPr>
      </w:pPr>
      <w:hyperlink w:anchor="_Toc450674504" w:history="1">
        <w:r w:rsidR="00BE1AE6" w:rsidRPr="00856B63">
          <w:rPr>
            <w:rStyle w:val="Hipercze"/>
            <w:noProof/>
          </w:rPr>
          <w:t>3.2.3.</w:t>
        </w:r>
        <w:r w:rsidR="00BE1AE6">
          <w:rPr>
            <w:rFonts w:asciiTheme="minorHAnsi" w:eastAsiaTheme="minorEastAsia" w:hAnsiTheme="minorHAnsi" w:cstheme="minorBidi"/>
            <w:i w:val="0"/>
            <w:iCs w:val="0"/>
            <w:noProof/>
            <w:sz w:val="22"/>
            <w:szCs w:val="22"/>
          </w:rPr>
          <w:tab/>
        </w:r>
        <w:r w:rsidR="00BE1AE6" w:rsidRPr="00856B63">
          <w:rPr>
            <w:rStyle w:val="Hipercze"/>
            <w:noProof/>
          </w:rPr>
          <w:t>Windows Phone</w:t>
        </w:r>
        <w:r w:rsidR="00BE1AE6">
          <w:rPr>
            <w:noProof/>
            <w:webHidden/>
          </w:rPr>
          <w:tab/>
        </w:r>
        <w:r>
          <w:rPr>
            <w:noProof/>
            <w:webHidden/>
          </w:rPr>
          <w:fldChar w:fldCharType="begin"/>
        </w:r>
        <w:r w:rsidR="00BE1AE6">
          <w:rPr>
            <w:noProof/>
            <w:webHidden/>
          </w:rPr>
          <w:instrText xml:space="preserve"> PAGEREF _Toc450674504 \h </w:instrText>
        </w:r>
        <w:r>
          <w:rPr>
            <w:noProof/>
            <w:webHidden/>
          </w:rPr>
        </w:r>
        <w:r>
          <w:rPr>
            <w:noProof/>
            <w:webHidden/>
          </w:rPr>
          <w:fldChar w:fldCharType="separate"/>
        </w:r>
        <w:r w:rsidR="00BE1AE6">
          <w:rPr>
            <w:noProof/>
            <w:webHidden/>
          </w:rPr>
          <w:t>24</w:t>
        </w:r>
        <w:r>
          <w:rPr>
            <w:noProof/>
            <w:webHidden/>
          </w:rPr>
          <w:fldChar w:fldCharType="end"/>
        </w:r>
      </w:hyperlink>
    </w:p>
    <w:p w:rsidR="00BE1AE6" w:rsidRDefault="009D0C18">
      <w:pPr>
        <w:pStyle w:val="Spistreci3"/>
        <w:rPr>
          <w:rFonts w:asciiTheme="minorHAnsi" w:eastAsiaTheme="minorEastAsia" w:hAnsiTheme="minorHAnsi" w:cstheme="minorBidi"/>
          <w:i w:val="0"/>
          <w:iCs w:val="0"/>
          <w:noProof/>
          <w:sz w:val="22"/>
          <w:szCs w:val="22"/>
        </w:rPr>
      </w:pPr>
      <w:hyperlink w:anchor="_Toc450674505" w:history="1">
        <w:r w:rsidR="00BE1AE6" w:rsidRPr="00856B63">
          <w:rPr>
            <w:rStyle w:val="Hipercze"/>
            <w:noProof/>
          </w:rPr>
          <w:t>3.2.4.</w:t>
        </w:r>
        <w:r w:rsidR="00BE1AE6">
          <w:rPr>
            <w:rFonts w:asciiTheme="minorHAnsi" w:eastAsiaTheme="minorEastAsia" w:hAnsiTheme="minorHAnsi" w:cstheme="minorBidi"/>
            <w:i w:val="0"/>
            <w:iCs w:val="0"/>
            <w:noProof/>
            <w:sz w:val="22"/>
            <w:szCs w:val="22"/>
          </w:rPr>
          <w:tab/>
        </w:r>
        <w:r w:rsidR="00BE1AE6" w:rsidRPr="00856B63">
          <w:rPr>
            <w:rStyle w:val="Hipercze"/>
            <w:noProof/>
          </w:rPr>
          <w:t>Podsumowanie wyboru</w:t>
        </w:r>
        <w:r w:rsidR="00BE1AE6">
          <w:rPr>
            <w:noProof/>
            <w:webHidden/>
          </w:rPr>
          <w:tab/>
        </w:r>
        <w:r>
          <w:rPr>
            <w:noProof/>
            <w:webHidden/>
          </w:rPr>
          <w:fldChar w:fldCharType="begin"/>
        </w:r>
        <w:r w:rsidR="00BE1AE6">
          <w:rPr>
            <w:noProof/>
            <w:webHidden/>
          </w:rPr>
          <w:instrText xml:space="preserve"> PAGEREF _Toc450674505 \h </w:instrText>
        </w:r>
        <w:r>
          <w:rPr>
            <w:noProof/>
            <w:webHidden/>
          </w:rPr>
        </w:r>
        <w:r>
          <w:rPr>
            <w:noProof/>
            <w:webHidden/>
          </w:rPr>
          <w:fldChar w:fldCharType="separate"/>
        </w:r>
        <w:r w:rsidR="00BE1AE6">
          <w:rPr>
            <w:noProof/>
            <w:webHidden/>
          </w:rPr>
          <w:t>24</w:t>
        </w:r>
        <w:r>
          <w:rPr>
            <w:noProof/>
            <w:webHidden/>
          </w:rPr>
          <w:fldChar w:fldCharType="end"/>
        </w:r>
      </w:hyperlink>
    </w:p>
    <w:p w:rsidR="00BE1AE6" w:rsidRDefault="009D0C18">
      <w:pPr>
        <w:pStyle w:val="Spistreci2"/>
        <w:rPr>
          <w:rFonts w:asciiTheme="minorHAnsi" w:eastAsiaTheme="minorEastAsia" w:hAnsiTheme="minorHAnsi" w:cstheme="minorBidi"/>
          <w:b w:val="0"/>
          <w:sz w:val="22"/>
          <w:szCs w:val="22"/>
        </w:rPr>
      </w:pPr>
      <w:hyperlink w:anchor="_Toc450674506" w:history="1">
        <w:r w:rsidR="00BE1AE6" w:rsidRPr="00856B63">
          <w:rPr>
            <w:rStyle w:val="Hipercze"/>
          </w:rPr>
          <w:t>3.3.</w:t>
        </w:r>
        <w:r w:rsidR="00BE1AE6">
          <w:rPr>
            <w:rFonts w:asciiTheme="minorHAnsi" w:eastAsiaTheme="minorEastAsia" w:hAnsiTheme="minorHAnsi" w:cstheme="minorBidi"/>
            <w:b w:val="0"/>
            <w:sz w:val="22"/>
            <w:szCs w:val="22"/>
          </w:rPr>
          <w:tab/>
        </w:r>
        <w:r w:rsidR="00BE1AE6" w:rsidRPr="00856B63">
          <w:rPr>
            <w:rStyle w:val="Hipercze"/>
          </w:rPr>
          <w:t>Wybór narzędzia</w:t>
        </w:r>
        <w:r w:rsidR="00BE1AE6">
          <w:rPr>
            <w:webHidden/>
          </w:rPr>
          <w:tab/>
        </w:r>
        <w:r>
          <w:rPr>
            <w:webHidden/>
          </w:rPr>
          <w:fldChar w:fldCharType="begin"/>
        </w:r>
        <w:r w:rsidR="00BE1AE6">
          <w:rPr>
            <w:webHidden/>
          </w:rPr>
          <w:instrText xml:space="preserve"> PAGEREF _Toc450674506 \h </w:instrText>
        </w:r>
        <w:r>
          <w:rPr>
            <w:webHidden/>
          </w:rPr>
        </w:r>
        <w:r>
          <w:rPr>
            <w:webHidden/>
          </w:rPr>
          <w:fldChar w:fldCharType="separate"/>
        </w:r>
        <w:r w:rsidR="00BE1AE6">
          <w:rPr>
            <w:webHidden/>
          </w:rPr>
          <w:t>25</w:t>
        </w:r>
        <w:r>
          <w:rPr>
            <w:webHidden/>
          </w:rPr>
          <w:fldChar w:fldCharType="end"/>
        </w:r>
      </w:hyperlink>
    </w:p>
    <w:p w:rsidR="00BE1AE6" w:rsidRDefault="009D0C18">
      <w:pPr>
        <w:pStyle w:val="Spistreci3"/>
        <w:rPr>
          <w:rFonts w:asciiTheme="minorHAnsi" w:eastAsiaTheme="minorEastAsia" w:hAnsiTheme="minorHAnsi" w:cstheme="minorBidi"/>
          <w:i w:val="0"/>
          <w:iCs w:val="0"/>
          <w:noProof/>
          <w:sz w:val="22"/>
          <w:szCs w:val="22"/>
        </w:rPr>
      </w:pPr>
      <w:hyperlink w:anchor="_Toc450674507" w:history="1">
        <w:r w:rsidR="00BE1AE6" w:rsidRPr="00856B63">
          <w:rPr>
            <w:rStyle w:val="Hipercze"/>
            <w:noProof/>
          </w:rPr>
          <w:t>3.3.1.</w:t>
        </w:r>
        <w:r w:rsidR="00BE1AE6">
          <w:rPr>
            <w:rFonts w:asciiTheme="minorHAnsi" w:eastAsiaTheme="minorEastAsia" w:hAnsiTheme="minorHAnsi" w:cstheme="minorBidi"/>
            <w:i w:val="0"/>
            <w:iCs w:val="0"/>
            <w:noProof/>
            <w:sz w:val="22"/>
            <w:szCs w:val="22"/>
          </w:rPr>
          <w:tab/>
        </w:r>
        <w:r w:rsidR="00BE1AE6" w:rsidRPr="00856B63">
          <w:rPr>
            <w:rStyle w:val="Hipercze"/>
            <w:noProof/>
          </w:rPr>
          <w:t>SDK</w:t>
        </w:r>
        <w:r w:rsidR="00BE1AE6">
          <w:rPr>
            <w:noProof/>
            <w:webHidden/>
          </w:rPr>
          <w:tab/>
        </w:r>
        <w:r>
          <w:rPr>
            <w:noProof/>
            <w:webHidden/>
          </w:rPr>
          <w:fldChar w:fldCharType="begin"/>
        </w:r>
        <w:r w:rsidR="00BE1AE6">
          <w:rPr>
            <w:noProof/>
            <w:webHidden/>
          </w:rPr>
          <w:instrText xml:space="preserve"> PAGEREF _Toc450674507 \h </w:instrText>
        </w:r>
        <w:r>
          <w:rPr>
            <w:noProof/>
            <w:webHidden/>
          </w:rPr>
        </w:r>
        <w:r>
          <w:rPr>
            <w:noProof/>
            <w:webHidden/>
          </w:rPr>
          <w:fldChar w:fldCharType="separate"/>
        </w:r>
        <w:r w:rsidR="00BE1AE6">
          <w:rPr>
            <w:noProof/>
            <w:webHidden/>
          </w:rPr>
          <w:t>25</w:t>
        </w:r>
        <w:r>
          <w:rPr>
            <w:noProof/>
            <w:webHidden/>
          </w:rPr>
          <w:fldChar w:fldCharType="end"/>
        </w:r>
      </w:hyperlink>
    </w:p>
    <w:p w:rsidR="00BE1AE6" w:rsidRDefault="009D0C18">
      <w:pPr>
        <w:pStyle w:val="Spistreci3"/>
        <w:rPr>
          <w:rFonts w:asciiTheme="minorHAnsi" w:eastAsiaTheme="minorEastAsia" w:hAnsiTheme="minorHAnsi" w:cstheme="minorBidi"/>
          <w:i w:val="0"/>
          <w:iCs w:val="0"/>
          <w:noProof/>
          <w:sz w:val="22"/>
          <w:szCs w:val="22"/>
        </w:rPr>
      </w:pPr>
      <w:hyperlink w:anchor="_Toc450674508" w:history="1">
        <w:r w:rsidR="00BE1AE6" w:rsidRPr="00856B63">
          <w:rPr>
            <w:rStyle w:val="Hipercze"/>
            <w:noProof/>
          </w:rPr>
          <w:t>3.3.2.</w:t>
        </w:r>
        <w:r w:rsidR="00BE1AE6">
          <w:rPr>
            <w:rFonts w:asciiTheme="minorHAnsi" w:eastAsiaTheme="minorEastAsia" w:hAnsiTheme="minorHAnsi" w:cstheme="minorBidi"/>
            <w:i w:val="0"/>
            <w:iCs w:val="0"/>
            <w:noProof/>
            <w:sz w:val="22"/>
            <w:szCs w:val="22"/>
          </w:rPr>
          <w:tab/>
        </w:r>
        <w:r w:rsidR="00BE1AE6" w:rsidRPr="00856B63">
          <w:rPr>
            <w:rStyle w:val="Hipercze"/>
            <w:noProof/>
          </w:rPr>
          <w:t>NDK</w:t>
        </w:r>
        <w:r w:rsidR="00BE1AE6">
          <w:rPr>
            <w:noProof/>
            <w:webHidden/>
          </w:rPr>
          <w:tab/>
        </w:r>
        <w:r>
          <w:rPr>
            <w:noProof/>
            <w:webHidden/>
          </w:rPr>
          <w:fldChar w:fldCharType="begin"/>
        </w:r>
        <w:r w:rsidR="00BE1AE6">
          <w:rPr>
            <w:noProof/>
            <w:webHidden/>
          </w:rPr>
          <w:instrText xml:space="preserve"> PAGEREF _Toc450674508 \h </w:instrText>
        </w:r>
        <w:r>
          <w:rPr>
            <w:noProof/>
            <w:webHidden/>
          </w:rPr>
        </w:r>
        <w:r>
          <w:rPr>
            <w:noProof/>
            <w:webHidden/>
          </w:rPr>
          <w:fldChar w:fldCharType="separate"/>
        </w:r>
        <w:r w:rsidR="00BE1AE6">
          <w:rPr>
            <w:noProof/>
            <w:webHidden/>
          </w:rPr>
          <w:t>25</w:t>
        </w:r>
        <w:r>
          <w:rPr>
            <w:noProof/>
            <w:webHidden/>
          </w:rPr>
          <w:fldChar w:fldCharType="end"/>
        </w:r>
      </w:hyperlink>
    </w:p>
    <w:p w:rsidR="00BE1AE6" w:rsidRDefault="009D0C18">
      <w:pPr>
        <w:pStyle w:val="Spistreci3"/>
        <w:rPr>
          <w:rFonts w:asciiTheme="minorHAnsi" w:eastAsiaTheme="minorEastAsia" w:hAnsiTheme="minorHAnsi" w:cstheme="minorBidi"/>
          <w:i w:val="0"/>
          <w:iCs w:val="0"/>
          <w:noProof/>
          <w:sz w:val="22"/>
          <w:szCs w:val="22"/>
        </w:rPr>
      </w:pPr>
      <w:hyperlink w:anchor="_Toc450674509" w:history="1">
        <w:r w:rsidR="00BE1AE6" w:rsidRPr="00856B63">
          <w:rPr>
            <w:rStyle w:val="Hipercze"/>
            <w:noProof/>
          </w:rPr>
          <w:t>3.3.3.</w:t>
        </w:r>
        <w:r w:rsidR="00BE1AE6">
          <w:rPr>
            <w:rFonts w:asciiTheme="minorHAnsi" w:eastAsiaTheme="minorEastAsia" w:hAnsiTheme="minorHAnsi" w:cstheme="minorBidi"/>
            <w:i w:val="0"/>
            <w:iCs w:val="0"/>
            <w:noProof/>
            <w:sz w:val="22"/>
            <w:szCs w:val="22"/>
          </w:rPr>
          <w:tab/>
        </w:r>
        <w:r w:rsidR="00BE1AE6" w:rsidRPr="00856B63">
          <w:rPr>
            <w:rStyle w:val="Hipercze"/>
            <w:noProof/>
          </w:rPr>
          <w:t>Xamarin</w:t>
        </w:r>
        <w:r w:rsidR="00BE1AE6">
          <w:rPr>
            <w:noProof/>
            <w:webHidden/>
          </w:rPr>
          <w:tab/>
        </w:r>
        <w:r>
          <w:rPr>
            <w:noProof/>
            <w:webHidden/>
          </w:rPr>
          <w:fldChar w:fldCharType="begin"/>
        </w:r>
        <w:r w:rsidR="00BE1AE6">
          <w:rPr>
            <w:noProof/>
            <w:webHidden/>
          </w:rPr>
          <w:instrText xml:space="preserve"> PAGEREF _Toc450674509 \h </w:instrText>
        </w:r>
        <w:r>
          <w:rPr>
            <w:noProof/>
            <w:webHidden/>
          </w:rPr>
        </w:r>
        <w:r>
          <w:rPr>
            <w:noProof/>
            <w:webHidden/>
          </w:rPr>
          <w:fldChar w:fldCharType="separate"/>
        </w:r>
        <w:r w:rsidR="00BE1AE6">
          <w:rPr>
            <w:noProof/>
            <w:webHidden/>
          </w:rPr>
          <w:t>26</w:t>
        </w:r>
        <w:r>
          <w:rPr>
            <w:noProof/>
            <w:webHidden/>
          </w:rPr>
          <w:fldChar w:fldCharType="end"/>
        </w:r>
      </w:hyperlink>
    </w:p>
    <w:p w:rsidR="00BE1AE6" w:rsidRDefault="009D0C18">
      <w:pPr>
        <w:pStyle w:val="Spistreci3"/>
        <w:rPr>
          <w:rFonts w:asciiTheme="minorHAnsi" w:eastAsiaTheme="minorEastAsia" w:hAnsiTheme="minorHAnsi" w:cstheme="minorBidi"/>
          <w:i w:val="0"/>
          <w:iCs w:val="0"/>
          <w:noProof/>
          <w:sz w:val="22"/>
          <w:szCs w:val="22"/>
        </w:rPr>
      </w:pPr>
      <w:hyperlink w:anchor="_Toc450674510" w:history="1">
        <w:r w:rsidR="00BE1AE6" w:rsidRPr="00856B63">
          <w:rPr>
            <w:rStyle w:val="Hipercze"/>
            <w:noProof/>
          </w:rPr>
          <w:t>3.3.4.</w:t>
        </w:r>
        <w:r w:rsidR="00BE1AE6">
          <w:rPr>
            <w:rFonts w:asciiTheme="minorHAnsi" w:eastAsiaTheme="minorEastAsia" w:hAnsiTheme="minorHAnsi" w:cstheme="minorBidi"/>
            <w:i w:val="0"/>
            <w:iCs w:val="0"/>
            <w:noProof/>
            <w:sz w:val="22"/>
            <w:szCs w:val="22"/>
          </w:rPr>
          <w:tab/>
        </w:r>
        <w:r w:rsidR="00BE1AE6" w:rsidRPr="00856B63">
          <w:rPr>
            <w:rStyle w:val="Hipercze"/>
            <w:noProof/>
          </w:rPr>
          <w:t>HTML5</w:t>
        </w:r>
        <w:r w:rsidR="00BE1AE6">
          <w:rPr>
            <w:noProof/>
            <w:webHidden/>
          </w:rPr>
          <w:tab/>
        </w:r>
        <w:r>
          <w:rPr>
            <w:noProof/>
            <w:webHidden/>
          </w:rPr>
          <w:fldChar w:fldCharType="begin"/>
        </w:r>
        <w:r w:rsidR="00BE1AE6">
          <w:rPr>
            <w:noProof/>
            <w:webHidden/>
          </w:rPr>
          <w:instrText xml:space="preserve"> PAGEREF _Toc450674510 \h </w:instrText>
        </w:r>
        <w:r>
          <w:rPr>
            <w:noProof/>
            <w:webHidden/>
          </w:rPr>
        </w:r>
        <w:r>
          <w:rPr>
            <w:noProof/>
            <w:webHidden/>
          </w:rPr>
          <w:fldChar w:fldCharType="separate"/>
        </w:r>
        <w:r w:rsidR="00BE1AE6">
          <w:rPr>
            <w:noProof/>
            <w:webHidden/>
          </w:rPr>
          <w:t>26</w:t>
        </w:r>
        <w:r>
          <w:rPr>
            <w:noProof/>
            <w:webHidden/>
          </w:rPr>
          <w:fldChar w:fldCharType="end"/>
        </w:r>
      </w:hyperlink>
    </w:p>
    <w:p w:rsidR="00BE1AE6" w:rsidRDefault="009D0C18">
      <w:pPr>
        <w:pStyle w:val="Spistreci3"/>
        <w:rPr>
          <w:rFonts w:asciiTheme="minorHAnsi" w:eastAsiaTheme="minorEastAsia" w:hAnsiTheme="minorHAnsi" w:cstheme="minorBidi"/>
          <w:i w:val="0"/>
          <w:iCs w:val="0"/>
          <w:noProof/>
          <w:sz w:val="22"/>
          <w:szCs w:val="22"/>
        </w:rPr>
      </w:pPr>
      <w:hyperlink w:anchor="_Toc450674511" w:history="1">
        <w:r w:rsidR="00BE1AE6" w:rsidRPr="00856B63">
          <w:rPr>
            <w:rStyle w:val="Hipercze"/>
            <w:noProof/>
          </w:rPr>
          <w:t>3.3.5.</w:t>
        </w:r>
        <w:r w:rsidR="00BE1AE6">
          <w:rPr>
            <w:rFonts w:asciiTheme="minorHAnsi" w:eastAsiaTheme="minorEastAsia" w:hAnsiTheme="minorHAnsi" w:cstheme="minorBidi"/>
            <w:i w:val="0"/>
            <w:iCs w:val="0"/>
            <w:noProof/>
            <w:sz w:val="22"/>
            <w:szCs w:val="22"/>
          </w:rPr>
          <w:tab/>
        </w:r>
        <w:r w:rsidR="00BE1AE6" w:rsidRPr="00856B63">
          <w:rPr>
            <w:rStyle w:val="Hipercze"/>
            <w:noProof/>
          </w:rPr>
          <w:t>Podsumowanie wyboru</w:t>
        </w:r>
        <w:r w:rsidR="00BE1AE6">
          <w:rPr>
            <w:noProof/>
            <w:webHidden/>
          </w:rPr>
          <w:tab/>
        </w:r>
        <w:r>
          <w:rPr>
            <w:noProof/>
            <w:webHidden/>
          </w:rPr>
          <w:fldChar w:fldCharType="begin"/>
        </w:r>
        <w:r w:rsidR="00BE1AE6">
          <w:rPr>
            <w:noProof/>
            <w:webHidden/>
          </w:rPr>
          <w:instrText xml:space="preserve"> PAGEREF _Toc450674511 \h </w:instrText>
        </w:r>
        <w:r>
          <w:rPr>
            <w:noProof/>
            <w:webHidden/>
          </w:rPr>
        </w:r>
        <w:r>
          <w:rPr>
            <w:noProof/>
            <w:webHidden/>
          </w:rPr>
          <w:fldChar w:fldCharType="separate"/>
        </w:r>
        <w:r w:rsidR="00BE1AE6">
          <w:rPr>
            <w:noProof/>
            <w:webHidden/>
          </w:rPr>
          <w:t>26</w:t>
        </w:r>
        <w:r>
          <w:rPr>
            <w:noProof/>
            <w:webHidden/>
          </w:rPr>
          <w:fldChar w:fldCharType="end"/>
        </w:r>
      </w:hyperlink>
    </w:p>
    <w:p w:rsidR="00BE1AE6" w:rsidRDefault="009D0C18">
      <w:pPr>
        <w:pStyle w:val="Spistreci2"/>
        <w:rPr>
          <w:rFonts w:asciiTheme="minorHAnsi" w:eastAsiaTheme="minorEastAsia" w:hAnsiTheme="minorHAnsi" w:cstheme="minorBidi"/>
          <w:b w:val="0"/>
          <w:sz w:val="22"/>
          <w:szCs w:val="22"/>
        </w:rPr>
      </w:pPr>
      <w:hyperlink w:anchor="_Toc450674512" w:history="1">
        <w:r w:rsidR="00BE1AE6" w:rsidRPr="00856B63">
          <w:rPr>
            <w:rStyle w:val="Hipercze"/>
          </w:rPr>
          <w:t>3.4.</w:t>
        </w:r>
        <w:r w:rsidR="00BE1AE6">
          <w:rPr>
            <w:rFonts w:asciiTheme="minorHAnsi" w:eastAsiaTheme="minorEastAsia" w:hAnsiTheme="minorHAnsi" w:cstheme="minorBidi"/>
            <w:b w:val="0"/>
            <w:sz w:val="22"/>
            <w:szCs w:val="22"/>
          </w:rPr>
          <w:tab/>
        </w:r>
        <w:r w:rsidR="00BE1AE6" w:rsidRPr="00856B63">
          <w:rPr>
            <w:rStyle w:val="Hipercze"/>
          </w:rPr>
          <w:t>Wybór sposobu komunikacji między serwerem, a aplikacją kliencką</w:t>
        </w:r>
        <w:r w:rsidR="00BE1AE6">
          <w:rPr>
            <w:webHidden/>
          </w:rPr>
          <w:tab/>
        </w:r>
        <w:r>
          <w:rPr>
            <w:webHidden/>
          </w:rPr>
          <w:fldChar w:fldCharType="begin"/>
        </w:r>
        <w:r w:rsidR="00BE1AE6">
          <w:rPr>
            <w:webHidden/>
          </w:rPr>
          <w:instrText xml:space="preserve"> PAGEREF _Toc450674512 \h </w:instrText>
        </w:r>
        <w:r>
          <w:rPr>
            <w:webHidden/>
          </w:rPr>
        </w:r>
        <w:r>
          <w:rPr>
            <w:webHidden/>
          </w:rPr>
          <w:fldChar w:fldCharType="separate"/>
        </w:r>
        <w:r w:rsidR="00BE1AE6">
          <w:rPr>
            <w:webHidden/>
          </w:rPr>
          <w:t>27</w:t>
        </w:r>
        <w:r>
          <w:rPr>
            <w:webHidden/>
          </w:rPr>
          <w:fldChar w:fldCharType="end"/>
        </w:r>
      </w:hyperlink>
    </w:p>
    <w:p w:rsidR="00BE1AE6" w:rsidRDefault="009D0C18">
      <w:pPr>
        <w:pStyle w:val="Spistreci3"/>
        <w:rPr>
          <w:rFonts w:asciiTheme="minorHAnsi" w:eastAsiaTheme="minorEastAsia" w:hAnsiTheme="minorHAnsi" w:cstheme="minorBidi"/>
          <w:i w:val="0"/>
          <w:iCs w:val="0"/>
          <w:noProof/>
          <w:sz w:val="22"/>
          <w:szCs w:val="22"/>
        </w:rPr>
      </w:pPr>
      <w:hyperlink w:anchor="_Toc450674513" w:history="1">
        <w:r w:rsidR="00BE1AE6" w:rsidRPr="00856B63">
          <w:rPr>
            <w:rStyle w:val="Hipercze"/>
            <w:noProof/>
          </w:rPr>
          <w:t>3.4.1.</w:t>
        </w:r>
        <w:r w:rsidR="00BE1AE6">
          <w:rPr>
            <w:rFonts w:asciiTheme="minorHAnsi" w:eastAsiaTheme="minorEastAsia" w:hAnsiTheme="minorHAnsi" w:cstheme="minorBidi"/>
            <w:i w:val="0"/>
            <w:iCs w:val="0"/>
            <w:noProof/>
            <w:sz w:val="22"/>
            <w:szCs w:val="22"/>
          </w:rPr>
          <w:tab/>
        </w:r>
        <w:r w:rsidR="00BE1AE6" w:rsidRPr="00856B63">
          <w:rPr>
            <w:rStyle w:val="Hipercze"/>
            <w:noProof/>
          </w:rPr>
          <w:t>Model TCP/IP</w:t>
        </w:r>
        <w:r w:rsidR="00BE1AE6">
          <w:rPr>
            <w:noProof/>
            <w:webHidden/>
          </w:rPr>
          <w:tab/>
        </w:r>
        <w:r>
          <w:rPr>
            <w:noProof/>
            <w:webHidden/>
          </w:rPr>
          <w:fldChar w:fldCharType="begin"/>
        </w:r>
        <w:r w:rsidR="00BE1AE6">
          <w:rPr>
            <w:noProof/>
            <w:webHidden/>
          </w:rPr>
          <w:instrText xml:space="preserve"> PAGEREF _Toc450674513 \h </w:instrText>
        </w:r>
        <w:r>
          <w:rPr>
            <w:noProof/>
            <w:webHidden/>
          </w:rPr>
        </w:r>
        <w:r>
          <w:rPr>
            <w:noProof/>
            <w:webHidden/>
          </w:rPr>
          <w:fldChar w:fldCharType="separate"/>
        </w:r>
        <w:r w:rsidR="00BE1AE6">
          <w:rPr>
            <w:noProof/>
            <w:webHidden/>
          </w:rPr>
          <w:t>27</w:t>
        </w:r>
        <w:r>
          <w:rPr>
            <w:noProof/>
            <w:webHidden/>
          </w:rPr>
          <w:fldChar w:fldCharType="end"/>
        </w:r>
      </w:hyperlink>
    </w:p>
    <w:p w:rsidR="00BE1AE6" w:rsidRDefault="009D0C18">
      <w:pPr>
        <w:pStyle w:val="Spistreci3"/>
        <w:rPr>
          <w:rFonts w:asciiTheme="minorHAnsi" w:eastAsiaTheme="minorEastAsia" w:hAnsiTheme="minorHAnsi" w:cstheme="minorBidi"/>
          <w:i w:val="0"/>
          <w:iCs w:val="0"/>
          <w:noProof/>
          <w:sz w:val="22"/>
          <w:szCs w:val="22"/>
        </w:rPr>
      </w:pPr>
      <w:hyperlink w:anchor="_Toc450674514" w:history="1">
        <w:r w:rsidR="00BE1AE6" w:rsidRPr="00856B63">
          <w:rPr>
            <w:rStyle w:val="Hipercze"/>
            <w:noProof/>
          </w:rPr>
          <w:t>3.4.2.</w:t>
        </w:r>
        <w:r w:rsidR="00BE1AE6">
          <w:rPr>
            <w:rFonts w:asciiTheme="minorHAnsi" w:eastAsiaTheme="minorEastAsia" w:hAnsiTheme="minorHAnsi" w:cstheme="minorBidi"/>
            <w:i w:val="0"/>
            <w:iCs w:val="0"/>
            <w:noProof/>
            <w:sz w:val="22"/>
            <w:szCs w:val="22"/>
          </w:rPr>
          <w:tab/>
        </w:r>
        <w:r w:rsidR="00BE1AE6" w:rsidRPr="00856B63">
          <w:rPr>
            <w:rStyle w:val="Hipercze"/>
            <w:noProof/>
          </w:rPr>
          <w:t>HTTP</w:t>
        </w:r>
        <w:r w:rsidR="00BE1AE6">
          <w:rPr>
            <w:noProof/>
            <w:webHidden/>
          </w:rPr>
          <w:tab/>
        </w:r>
        <w:r>
          <w:rPr>
            <w:noProof/>
            <w:webHidden/>
          </w:rPr>
          <w:fldChar w:fldCharType="begin"/>
        </w:r>
        <w:r w:rsidR="00BE1AE6">
          <w:rPr>
            <w:noProof/>
            <w:webHidden/>
          </w:rPr>
          <w:instrText xml:space="preserve"> PAGEREF _Toc450674514 \h </w:instrText>
        </w:r>
        <w:r>
          <w:rPr>
            <w:noProof/>
            <w:webHidden/>
          </w:rPr>
        </w:r>
        <w:r>
          <w:rPr>
            <w:noProof/>
            <w:webHidden/>
          </w:rPr>
          <w:fldChar w:fldCharType="separate"/>
        </w:r>
        <w:r w:rsidR="00BE1AE6">
          <w:rPr>
            <w:noProof/>
            <w:webHidden/>
          </w:rPr>
          <w:t>28</w:t>
        </w:r>
        <w:r>
          <w:rPr>
            <w:noProof/>
            <w:webHidden/>
          </w:rPr>
          <w:fldChar w:fldCharType="end"/>
        </w:r>
      </w:hyperlink>
    </w:p>
    <w:p w:rsidR="00BE1AE6" w:rsidRDefault="009D0C18">
      <w:pPr>
        <w:pStyle w:val="Spistreci3"/>
        <w:rPr>
          <w:rFonts w:asciiTheme="minorHAnsi" w:eastAsiaTheme="minorEastAsia" w:hAnsiTheme="minorHAnsi" w:cstheme="minorBidi"/>
          <w:i w:val="0"/>
          <w:iCs w:val="0"/>
          <w:noProof/>
          <w:sz w:val="22"/>
          <w:szCs w:val="22"/>
        </w:rPr>
      </w:pPr>
      <w:hyperlink w:anchor="_Toc450674515" w:history="1">
        <w:r w:rsidR="00BE1AE6" w:rsidRPr="00856B63">
          <w:rPr>
            <w:rStyle w:val="Hipercze"/>
            <w:noProof/>
          </w:rPr>
          <w:t>3.4.3.</w:t>
        </w:r>
        <w:r w:rsidR="00BE1AE6">
          <w:rPr>
            <w:rFonts w:asciiTheme="minorHAnsi" w:eastAsiaTheme="minorEastAsia" w:hAnsiTheme="minorHAnsi" w:cstheme="minorBidi"/>
            <w:i w:val="0"/>
            <w:iCs w:val="0"/>
            <w:noProof/>
            <w:sz w:val="22"/>
            <w:szCs w:val="22"/>
          </w:rPr>
          <w:tab/>
        </w:r>
        <w:r w:rsidR="00BE1AE6" w:rsidRPr="00856B63">
          <w:rPr>
            <w:rStyle w:val="Hipercze"/>
            <w:noProof/>
          </w:rPr>
          <w:t>WebSocket</w:t>
        </w:r>
        <w:r w:rsidR="00BE1AE6">
          <w:rPr>
            <w:noProof/>
            <w:webHidden/>
          </w:rPr>
          <w:tab/>
        </w:r>
        <w:r>
          <w:rPr>
            <w:noProof/>
            <w:webHidden/>
          </w:rPr>
          <w:fldChar w:fldCharType="begin"/>
        </w:r>
        <w:r w:rsidR="00BE1AE6">
          <w:rPr>
            <w:noProof/>
            <w:webHidden/>
          </w:rPr>
          <w:instrText xml:space="preserve"> PAGEREF _Toc450674515 \h </w:instrText>
        </w:r>
        <w:r>
          <w:rPr>
            <w:noProof/>
            <w:webHidden/>
          </w:rPr>
        </w:r>
        <w:r>
          <w:rPr>
            <w:noProof/>
            <w:webHidden/>
          </w:rPr>
          <w:fldChar w:fldCharType="separate"/>
        </w:r>
        <w:r w:rsidR="00BE1AE6">
          <w:rPr>
            <w:noProof/>
            <w:webHidden/>
          </w:rPr>
          <w:t>29</w:t>
        </w:r>
        <w:r>
          <w:rPr>
            <w:noProof/>
            <w:webHidden/>
          </w:rPr>
          <w:fldChar w:fldCharType="end"/>
        </w:r>
      </w:hyperlink>
    </w:p>
    <w:p w:rsidR="00BE1AE6" w:rsidRDefault="009D0C18">
      <w:pPr>
        <w:pStyle w:val="Spistreci3"/>
        <w:rPr>
          <w:rFonts w:asciiTheme="minorHAnsi" w:eastAsiaTheme="minorEastAsia" w:hAnsiTheme="minorHAnsi" w:cstheme="minorBidi"/>
          <w:i w:val="0"/>
          <w:iCs w:val="0"/>
          <w:noProof/>
          <w:sz w:val="22"/>
          <w:szCs w:val="22"/>
        </w:rPr>
      </w:pPr>
      <w:hyperlink w:anchor="_Toc450674516" w:history="1">
        <w:r w:rsidR="00BE1AE6" w:rsidRPr="00856B63">
          <w:rPr>
            <w:rStyle w:val="Hipercze"/>
            <w:noProof/>
          </w:rPr>
          <w:t>3.4.4.</w:t>
        </w:r>
        <w:r w:rsidR="00BE1AE6">
          <w:rPr>
            <w:rFonts w:asciiTheme="minorHAnsi" w:eastAsiaTheme="minorEastAsia" w:hAnsiTheme="minorHAnsi" w:cstheme="minorBidi"/>
            <w:i w:val="0"/>
            <w:iCs w:val="0"/>
            <w:noProof/>
            <w:sz w:val="22"/>
            <w:szCs w:val="22"/>
          </w:rPr>
          <w:tab/>
        </w:r>
        <w:r w:rsidR="00BE1AE6" w:rsidRPr="00856B63">
          <w:rPr>
            <w:rStyle w:val="Hipercze"/>
            <w:noProof/>
          </w:rPr>
          <w:t>Podsumowanie wyboru</w:t>
        </w:r>
        <w:r w:rsidR="00BE1AE6">
          <w:rPr>
            <w:noProof/>
            <w:webHidden/>
          </w:rPr>
          <w:tab/>
        </w:r>
        <w:r>
          <w:rPr>
            <w:noProof/>
            <w:webHidden/>
          </w:rPr>
          <w:fldChar w:fldCharType="begin"/>
        </w:r>
        <w:r w:rsidR="00BE1AE6">
          <w:rPr>
            <w:noProof/>
            <w:webHidden/>
          </w:rPr>
          <w:instrText xml:space="preserve"> PAGEREF _Toc450674516 \h </w:instrText>
        </w:r>
        <w:r>
          <w:rPr>
            <w:noProof/>
            <w:webHidden/>
          </w:rPr>
        </w:r>
        <w:r>
          <w:rPr>
            <w:noProof/>
            <w:webHidden/>
          </w:rPr>
          <w:fldChar w:fldCharType="separate"/>
        </w:r>
        <w:r w:rsidR="00BE1AE6">
          <w:rPr>
            <w:noProof/>
            <w:webHidden/>
          </w:rPr>
          <w:t>31</w:t>
        </w:r>
        <w:r>
          <w:rPr>
            <w:noProof/>
            <w:webHidden/>
          </w:rPr>
          <w:fldChar w:fldCharType="end"/>
        </w:r>
      </w:hyperlink>
    </w:p>
    <w:p w:rsidR="00BE1AE6" w:rsidRDefault="009D0C18">
      <w:pPr>
        <w:pStyle w:val="Spistreci2"/>
        <w:rPr>
          <w:rFonts w:asciiTheme="minorHAnsi" w:eastAsiaTheme="minorEastAsia" w:hAnsiTheme="minorHAnsi" w:cstheme="minorBidi"/>
          <w:b w:val="0"/>
          <w:sz w:val="22"/>
          <w:szCs w:val="22"/>
        </w:rPr>
      </w:pPr>
      <w:hyperlink w:anchor="_Toc450674517" w:history="1">
        <w:r w:rsidR="00BE1AE6" w:rsidRPr="00856B63">
          <w:rPr>
            <w:rStyle w:val="Hipercze"/>
          </w:rPr>
          <w:t>3.5.</w:t>
        </w:r>
        <w:r w:rsidR="00BE1AE6">
          <w:rPr>
            <w:rFonts w:asciiTheme="minorHAnsi" w:eastAsiaTheme="minorEastAsia" w:hAnsiTheme="minorHAnsi" w:cstheme="minorBidi"/>
            <w:b w:val="0"/>
            <w:sz w:val="22"/>
            <w:szCs w:val="22"/>
          </w:rPr>
          <w:tab/>
        </w:r>
        <w:r w:rsidR="00BE1AE6" w:rsidRPr="00856B63">
          <w:rPr>
            <w:rStyle w:val="Hipercze"/>
          </w:rPr>
          <w:t>Wybór formatu przesyłanych danych</w:t>
        </w:r>
        <w:r w:rsidR="00BE1AE6">
          <w:rPr>
            <w:webHidden/>
          </w:rPr>
          <w:tab/>
        </w:r>
        <w:r>
          <w:rPr>
            <w:webHidden/>
          </w:rPr>
          <w:fldChar w:fldCharType="begin"/>
        </w:r>
        <w:r w:rsidR="00BE1AE6">
          <w:rPr>
            <w:webHidden/>
          </w:rPr>
          <w:instrText xml:space="preserve"> PAGEREF _Toc450674517 \h </w:instrText>
        </w:r>
        <w:r>
          <w:rPr>
            <w:webHidden/>
          </w:rPr>
        </w:r>
        <w:r>
          <w:rPr>
            <w:webHidden/>
          </w:rPr>
          <w:fldChar w:fldCharType="separate"/>
        </w:r>
        <w:r w:rsidR="00BE1AE6">
          <w:rPr>
            <w:webHidden/>
          </w:rPr>
          <w:t>32</w:t>
        </w:r>
        <w:r>
          <w:rPr>
            <w:webHidden/>
          </w:rPr>
          <w:fldChar w:fldCharType="end"/>
        </w:r>
      </w:hyperlink>
    </w:p>
    <w:p w:rsidR="00BE1AE6" w:rsidRDefault="009D0C18">
      <w:pPr>
        <w:pStyle w:val="Spistreci3"/>
        <w:rPr>
          <w:rFonts w:asciiTheme="minorHAnsi" w:eastAsiaTheme="minorEastAsia" w:hAnsiTheme="minorHAnsi" w:cstheme="minorBidi"/>
          <w:i w:val="0"/>
          <w:iCs w:val="0"/>
          <w:noProof/>
          <w:sz w:val="22"/>
          <w:szCs w:val="22"/>
        </w:rPr>
      </w:pPr>
      <w:hyperlink w:anchor="_Toc450674518" w:history="1">
        <w:r w:rsidR="00BE1AE6" w:rsidRPr="00856B63">
          <w:rPr>
            <w:rStyle w:val="Hipercze"/>
            <w:noProof/>
          </w:rPr>
          <w:t>3.5.1.</w:t>
        </w:r>
        <w:r w:rsidR="00BE1AE6">
          <w:rPr>
            <w:rFonts w:asciiTheme="minorHAnsi" w:eastAsiaTheme="minorEastAsia" w:hAnsiTheme="minorHAnsi" w:cstheme="minorBidi"/>
            <w:i w:val="0"/>
            <w:iCs w:val="0"/>
            <w:noProof/>
            <w:sz w:val="22"/>
            <w:szCs w:val="22"/>
          </w:rPr>
          <w:tab/>
        </w:r>
        <w:r w:rsidR="00BE1AE6" w:rsidRPr="00856B63">
          <w:rPr>
            <w:rStyle w:val="Hipercze"/>
            <w:noProof/>
          </w:rPr>
          <w:t>XML</w:t>
        </w:r>
        <w:r w:rsidR="00BE1AE6">
          <w:rPr>
            <w:noProof/>
            <w:webHidden/>
          </w:rPr>
          <w:tab/>
        </w:r>
        <w:r>
          <w:rPr>
            <w:noProof/>
            <w:webHidden/>
          </w:rPr>
          <w:fldChar w:fldCharType="begin"/>
        </w:r>
        <w:r w:rsidR="00BE1AE6">
          <w:rPr>
            <w:noProof/>
            <w:webHidden/>
          </w:rPr>
          <w:instrText xml:space="preserve"> PAGEREF _Toc450674518 \h </w:instrText>
        </w:r>
        <w:r>
          <w:rPr>
            <w:noProof/>
            <w:webHidden/>
          </w:rPr>
        </w:r>
        <w:r>
          <w:rPr>
            <w:noProof/>
            <w:webHidden/>
          </w:rPr>
          <w:fldChar w:fldCharType="separate"/>
        </w:r>
        <w:r w:rsidR="00BE1AE6">
          <w:rPr>
            <w:noProof/>
            <w:webHidden/>
          </w:rPr>
          <w:t>32</w:t>
        </w:r>
        <w:r>
          <w:rPr>
            <w:noProof/>
            <w:webHidden/>
          </w:rPr>
          <w:fldChar w:fldCharType="end"/>
        </w:r>
      </w:hyperlink>
    </w:p>
    <w:p w:rsidR="00BE1AE6" w:rsidRDefault="009D0C18">
      <w:pPr>
        <w:pStyle w:val="Spistreci3"/>
        <w:rPr>
          <w:rFonts w:asciiTheme="minorHAnsi" w:eastAsiaTheme="minorEastAsia" w:hAnsiTheme="minorHAnsi" w:cstheme="minorBidi"/>
          <w:i w:val="0"/>
          <w:iCs w:val="0"/>
          <w:noProof/>
          <w:sz w:val="22"/>
          <w:szCs w:val="22"/>
        </w:rPr>
      </w:pPr>
      <w:hyperlink w:anchor="_Toc450674519" w:history="1">
        <w:r w:rsidR="00BE1AE6" w:rsidRPr="00856B63">
          <w:rPr>
            <w:rStyle w:val="Hipercze"/>
            <w:noProof/>
          </w:rPr>
          <w:t>3.5.2.</w:t>
        </w:r>
        <w:r w:rsidR="00BE1AE6">
          <w:rPr>
            <w:rFonts w:asciiTheme="minorHAnsi" w:eastAsiaTheme="minorEastAsia" w:hAnsiTheme="minorHAnsi" w:cstheme="minorBidi"/>
            <w:i w:val="0"/>
            <w:iCs w:val="0"/>
            <w:noProof/>
            <w:sz w:val="22"/>
            <w:szCs w:val="22"/>
          </w:rPr>
          <w:tab/>
        </w:r>
        <w:r w:rsidR="00BE1AE6" w:rsidRPr="00856B63">
          <w:rPr>
            <w:rStyle w:val="Hipercze"/>
            <w:noProof/>
          </w:rPr>
          <w:t>JSON</w:t>
        </w:r>
        <w:r w:rsidR="00BE1AE6">
          <w:rPr>
            <w:noProof/>
            <w:webHidden/>
          </w:rPr>
          <w:tab/>
        </w:r>
        <w:r>
          <w:rPr>
            <w:noProof/>
            <w:webHidden/>
          </w:rPr>
          <w:fldChar w:fldCharType="begin"/>
        </w:r>
        <w:r w:rsidR="00BE1AE6">
          <w:rPr>
            <w:noProof/>
            <w:webHidden/>
          </w:rPr>
          <w:instrText xml:space="preserve"> PAGEREF _Toc450674519 \h </w:instrText>
        </w:r>
        <w:r>
          <w:rPr>
            <w:noProof/>
            <w:webHidden/>
          </w:rPr>
        </w:r>
        <w:r>
          <w:rPr>
            <w:noProof/>
            <w:webHidden/>
          </w:rPr>
          <w:fldChar w:fldCharType="separate"/>
        </w:r>
        <w:r w:rsidR="00BE1AE6">
          <w:rPr>
            <w:noProof/>
            <w:webHidden/>
          </w:rPr>
          <w:t>32</w:t>
        </w:r>
        <w:r>
          <w:rPr>
            <w:noProof/>
            <w:webHidden/>
          </w:rPr>
          <w:fldChar w:fldCharType="end"/>
        </w:r>
      </w:hyperlink>
    </w:p>
    <w:p w:rsidR="00BE1AE6" w:rsidRDefault="009D0C18">
      <w:pPr>
        <w:pStyle w:val="Spistreci3"/>
        <w:rPr>
          <w:rFonts w:asciiTheme="minorHAnsi" w:eastAsiaTheme="minorEastAsia" w:hAnsiTheme="minorHAnsi" w:cstheme="minorBidi"/>
          <w:i w:val="0"/>
          <w:iCs w:val="0"/>
          <w:noProof/>
          <w:sz w:val="22"/>
          <w:szCs w:val="22"/>
        </w:rPr>
      </w:pPr>
      <w:hyperlink w:anchor="_Toc450674520" w:history="1">
        <w:r w:rsidR="00BE1AE6" w:rsidRPr="00856B63">
          <w:rPr>
            <w:rStyle w:val="Hipercze"/>
            <w:noProof/>
          </w:rPr>
          <w:t>3.5.3.</w:t>
        </w:r>
        <w:r w:rsidR="00BE1AE6">
          <w:rPr>
            <w:rFonts w:asciiTheme="minorHAnsi" w:eastAsiaTheme="minorEastAsia" w:hAnsiTheme="minorHAnsi" w:cstheme="minorBidi"/>
            <w:i w:val="0"/>
            <w:iCs w:val="0"/>
            <w:noProof/>
            <w:sz w:val="22"/>
            <w:szCs w:val="22"/>
          </w:rPr>
          <w:tab/>
        </w:r>
        <w:r w:rsidR="00BE1AE6" w:rsidRPr="00856B63">
          <w:rPr>
            <w:rStyle w:val="Hipercze"/>
            <w:noProof/>
          </w:rPr>
          <w:t>Podsumowanie wyboru</w:t>
        </w:r>
        <w:r w:rsidR="00BE1AE6">
          <w:rPr>
            <w:noProof/>
            <w:webHidden/>
          </w:rPr>
          <w:tab/>
        </w:r>
        <w:r>
          <w:rPr>
            <w:noProof/>
            <w:webHidden/>
          </w:rPr>
          <w:fldChar w:fldCharType="begin"/>
        </w:r>
        <w:r w:rsidR="00BE1AE6">
          <w:rPr>
            <w:noProof/>
            <w:webHidden/>
          </w:rPr>
          <w:instrText xml:space="preserve"> PAGEREF _Toc450674520 \h </w:instrText>
        </w:r>
        <w:r>
          <w:rPr>
            <w:noProof/>
            <w:webHidden/>
          </w:rPr>
        </w:r>
        <w:r>
          <w:rPr>
            <w:noProof/>
            <w:webHidden/>
          </w:rPr>
          <w:fldChar w:fldCharType="separate"/>
        </w:r>
        <w:r w:rsidR="00BE1AE6">
          <w:rPr>
            <w:noProof/>
            <w:webHidden/>
          </w:rPr>
          <w:t>33</w:t>
        </w:r>
        <w:r>
          <w:rPr>
            <w:noProof/>
            <w:webHidden/>
          </w:rPr>
          <w:fldChar w:fldCharType="end"/>
        </w:r>
      </w:hyperlink>
    </w:p>
    <w:p w:rsidR="00BE1AE6" w:rsidRDefault="009D0C18">
      <w:pPr>
        <w:pStyle w:val="Spistreci2"/>
        <w:rPr>
          <w:rFonts w:asciiTheme="minorHAnsi" w:eastAsiaTheme="minorEastAsia" w:hAnsiTheme="minorHAnsi" w:cstheme="minorBidi"/>
          <w:b w:val="0"/>
          <w:sz w:val="22"/>
          <w:szCs w:val="22"/>
        </w:rPr>
      </w:pPr>
      <w:hyperlink w:anchor="_Toc450674521" w:history="1">
        <w:r w:rsidR="00BE1AE6" w:rsidRPr="00856B63">
          <w:rPr>
            <w:rStyle w:val="Hipercze"/>
          </w:rPr>
          <w:t>3.6.</w:t>
        </w:r>
        <w:r w:rsidR="00BE1AE6">
          <w:rPr>
            <w:rFonts w:asciiTheme="minorHAnsi" w:eastAsiaTheme="minorEastAsia" w:hAnsiTheme="minorHAnsi" w:cstheme="minorBidi"/>
            <w:b w:val="0"/>
            <w:sz w:val="22"/>
            <w:szCs w:val="22"/>
          </w:rPr>
          <w:tab/>
        </w:r>
        <w:r w:rsidR="00BE1AE6" w:rsidRPr="00856B63">
          <w:rPr>
            <w:rStyle w:val="Hipercze"/>
          </w:rPr>
          <w:t>Opis API OpenStreetMap</w:t>
        </w:r>
        <w:r w:rsidR="00BE1AE6">
          <w:rPr>
            <w:webHidden/>
          </w:rPr>
          <w:tab/>
        </w:r>
        <w:r>
          <w:rPr>
            <w:webHidden/>
          </w:rPr>
          <w:fldChar w:fldCharType="begin"/>
        </w:r>
        <w:r w:rsidR="00BE1AE6">
          <w:rPr>
            <w:webHidden/>
          </w:rPr>
          <w:instrText xml:space="preserve"> PAGEREF _Toc450674521 \h </w:instrText>
        </w:r>
        <w:r>
          <w:rPr>
            <w:webHidden/>
          </w:rPr>
        </w:r>
        <w:r>
          <w:rPr>
            <w:webHidden/>
          </w:rPr>
          <w:fldChar w:fldCharType="separate"/>
        </w:r>
        <w:r w:rsidR="00BE1AE6">
          <w:rPr>
            <w:webHidden/>
          </w:rPr>
          <w:t>33</w:t>
        </w:r>
        <w:r>
          <w:rPr>
            <w:webHidden/>
          </w:rPr>
          <w:fldChar w:fldCharType="end"/>
        </w:r>
      </w:hyperlink>
    </w:p>
    <w:p w:rsidR="00BE1AE6" w:rsidRDefault="009D0C18">
      <w:pPr>
        <w:pStyle w:val="Spistreci1"/>
        <w:rPr>
          <w:rFonts w:asciiTheme="minorHAnsi" w:eastAsiaTheme="minorEastAsia" w:hAnsiTheme="minorHAnsi" w:cstheme="minorBidi"/>
          <w:b w:val="0"/>
          <w:bCs w:val="0"/>
          <w:smallCaps w:val="0"/>
          <w:noProof/>
          <w:sz w:val="22"/>
          <w:szCs w:val="22"/>
        </w:rPr>
      </w:pPr>
      <w:hyperlink w:anchor="_Toc450674522" w:history="1">
        <w:r w:rsidR="00BE1AE6" w:rsidRPr="00856B63">
          <w:rPr>
            <w:rStyle w:val="Hipercze"/>
            <w:noProof/>
          </w:rPr>
          <w:t>4.</w:t>
        </w:r>
        <w:r w:rsidR="00BE1AE6">
          <w:rPr>
            <w:rFonts w:asciiTheme="minorHAnsi" w:eastAsiaTheme="minorEastAsia" w:hAnsiTheme="minorHAnsi" w:cstheme="minorBidi"/>
            <w:b w:val="0"/>
            <w:bCs w:val="0"/>
            <w:smallCaps w:val="0"/>
            <w:noProof/>
            <w:sz w:val="22"/>
            <w:szCs w:val="22"/>
          </w:rPr>
          <w:tab/>
        </w:r>
        <w:r w:rsidR="00BE1AE6" w:rsidRPr="00856B63">
          <w:rPr>
            <w:rStyle w:val="Hipercze"/>
            <w:noProof/>
          </w:rPr>
          <w:t>Analiza systemu</w:t>
        </w:r>
        <w:r w:rsidR="00BE1AE6">
          <w:rPr>
            <w:noProof/>
            <w:webHidden/>
          </w:rPr>
          <w:tab/>
        </w:r>
        <w:r>
          <w:rPr>
            <w:noProof/>
            <w:webHidden/>
          </w:rPr>
          <w:fldChar w:fldCharType="begin"/>
        </w:r>
        <w:r w:rsidR="00BE1AE6">
          <w:rPr>
            <w:noProof/>
            <w:webHidden/>
          </w:rPr>
          <w:instrText xml:space="preserve"> PAGEREF _Toc450674522 \h </w:instrText>
        </w:r>
        <w:r>
          <w:rPr>
            <w:noProof/>
            <w:webHidden/>
          </w:rPr>
        </w:r>
        <w:r>
          <w:rPr>
            <w:noProof/>
            <w:webHidden/>
          </w:rPr>
          <w:fldChar w:fldCharType="separate"/>
        </w:r>
        <w:r w:rsidR="00BE1AE6">
          <w:rPr>
            <w:noProof/>
            <w:webHidden/>
          </w:rPr>
          <w:t>35</w:t>
        </w:r>
        <w:r>
          <w:rPr>
            <w:noProof/>
            <w:webHidden/>
          </w:rPr>
          <w:fldChar w:fldCharType="end"/>
        </w:r>
      </w:hyperlink>
    </w:p>
    <w:p w:rsidR="00BE1AE6" w:rsidRDefault="009D0C18">
      <w:pPr>
        <w:pStyle w:val="Spistreci2"/>
        <w:rPr>
          <w:rFonts w:asciiTheme="minorHAnsi" w:eastAsiaTheme="minorEastAsia" w:hAnsiTheme="minorHAnsi" w:cstheme="minorBidi"/>
          <w:b w:val="0"/>
          <w:sz w:val="22"/>
          <w:szCs w:val="22"/>
        </w:rPr>
      </w:pPr>
      <w:hyperlink w:anchor="_Toc450674523" w:history="1">
        <w:r w:rsidR="00BE1AE6" w:rsidRPr="00856B63">
          <w:rPr>
            <w:rStyle w:val="Hipercze"/>
          </w:rPr>
          <w:t>4.1.</w:t>
        </w:r>
        <w:r w:rsidR="00BE1AE6">
          <w:rPr>
            <w:rFonts w:asciiTheme="minorHAnsi" w:eastAsiaTheme="minorEastAsia" w:hAnsiTheme="minorHAnsi" w:cstheme="minorBidi"/>
            <w:b w:val="0"/>
            <w:sz w:val="22"/>
            <w:szCs w:val="22"/>
          </w:rPr>
          <w:tab/>
        </w:r>
        <w:r w:rsidR="00BE1AE6" w:rsidRPr="00856B63">
          <w:rPr>
            <w:rStyle w:val="Hipercze"/>
          </w:rPr>
          <w:t>Opis systemu</w:t>
        </w:r>
        <w:r w:rsidR="00BE1AE6">
          <w:rPr>
            <w:webHidden/>
          </w:rPr>
          <w:tab/>
        </w:r>
        <w:r>
          <w:rPr>
            <w:webHidden/>
          </w:rPr>
          <w:fldChar w:fldCharType="begin"/>
        </w:r>
        <w:r w:rsidR="00BE1AE6">
          <w:rPr>
            <w:webHidden/>
          </w:rPr>
          <w:instrText xml:space="preserve"> PAGEREF _Toc450674523 \h </w:instrText>
        </w:r>
        <w:r>
          <w:rPr>
            <w:webHidden/>
          </w:rPr>
        </w:r>
        <w:r>
          <w:rPr>
            <w:webHidden/>
          </w:rPr>
          <w:fldChar w:fldCharType="separate"/>
        </w:r>
        <w:r w:rsidR="00BE1AE6">
          <w:rPr>
            <w:webHidden/>
          </w:rPr>
          <w:t>35</w:t>
        </w:r>
        <w:r>
          <w:rPr>
            <w:webHidden/>
          </w:rPr>
          <w:fldChar w:fldCharType="end"/>
        </w:r>
      </w:hyperlink>
    </w:p>
    <w:p w:rsidR="00BE1AE6" w:rsidRDefault="009D0C18">
      <w:pPr>
        <w:pStyle w:val="Spistreci2"/>
        <w:rPr>
          <w:rFonts w:asciiTheme="minorHAnsi" w:eastAsiaTheme="minorEastAsia" w:hAnsiTheme="minorHAnsi" w:cstheme="minorBidi"/>
          <w:b w:val="0"/>
          <w:sz w:val="22"/>
          <w:szCs w:val="22"/>
        </w:rPr>
      </w:pPr>
      <w:hyperlink w:anchor="_Toc450674524" w:history="1">
        <w:r w:rsidR="00BE1AE6" w:rsidRPr="00856B63">
          <w:rPr>
            <w:rStyle w:val="Hipercze"/>
          </w:rPr>
          <w:t>4.2.</w:t>
        </w:r>
        <w:r w:rsidR="00BE1AE6">
          <w:rPr>
            <w:rFonts w:asciiTheme="minorHAnsi" w:eastAsiaTheme="minorEastAsia" w:hAnsiTheme="minorHAnsi" w:cstheme="minorBidi"/>
            <w:b w:val="0"/>
            <w:sz w:val="22"/>
            <w:szCs w:val="22"/>
          </w:rPr>
          <w:tab/>
        </w:r>
        <w:r w:rsidR="00BE1AE6" w:rsidRPr="00856B63">
          <w:rPr>
            <w:rStyle w:val="Hipercze"/>
          </w:rPr>
          <w:t>Identyfikacja aktorów</w:t>
        </w:r>
        <w:r w:rsidR="00BE1AE6">
          <w:rPr>
            <w:webHidden/>
          </w:rPr>
          <w:tab/>
        </w:r>
        <w:r>
          <w:rPr>
            <w:webHidden/>
          </w:rPr>
          <w:fldChar w:fldCharType="begin"/>
        </w:r>
        <w:r w:rsidR="00BE1AE6">
          <w:rPr>
            <w:webHidden/>
          </w:rPr>
          <w:instrText xml:space="preserve"> PAGEREF _Toc450674524 \h </w:instrText>
        </w:r>
        <w:r>
          <w:rPr>
            <w:webHidden/>
          </w:rPr>
        </w:r>
        <w:r>
          <w:rPr>
            <w:webHidden/>
          </w:rPr>
          <w:fldChar w:fldCharType="separate"/>
        </w:r>
        <w:r w:rsidR="00BE1AE6">
          <w:rPr>
            <w:webHidden/>
          </w:rPr>
          <w:t>36</w:t>
        </w:r>
        <w:r>
          <w:rPr>
            <w:webHidden/>
          </w:rPr>
          <w:fldChar w:fldCharType="end"/>
        </w:r>
      </w:hyperlink>
    </w:p>
    <w:p w:rsidR="00BE1AE6" w:rsidRDefault="009D0C18">
      <w:pPr>
        <w:pStyle w:val="Spistreci3"/>
        <w:rPr>
          <w:rFonts w:asciiTheme="minorHAnsi" w:eastAsiaTheme="minorEastAsia" w:hAnsiTheme="minorHAnsi" w:cstheme="minorBidi"/>
          <w:i w:val="0"/>
          <w:iCs w:val="0"/>
          <w:noProof/>
          <w:sz w:val="22"/>
          <w:szCs w:val="22"/>
        </w:rPr>
      </w:pPr>
      <w:hyperlink w:anchor="_Toc450674525" w:history="1">
        <w:r w:rsidR="00BE1AE6" w:rsidRPr="00856B63">
          <w:rPr>
            <w:rStyle w:val="Hipercze"/>
            <w:noProof/>
          </w:rPr>
          <w:t>4.2.1.</w:t>
        </w:r>
        <w:r w:rsidR="00BE1AE6">
          <w:rPr>
            <w:rFonts w:asciiTheme="minorHAnsi" w:eastAsiaTheme="minorEastAsia" w:hAnsiTheme="minorHAnsi" w:cstheme="minorBidi"/>
            <w:i w:val="0"/>
            <w:iCs w:val="0"/>
            <w:noProof/>
            <w:sz w:val="22"/>
            <w:szCs w:val="22"/>
          </w:rPr>
          <w:tab/>
        </w:r>
        <w:r w:rsidR="00BE1AE6" w:rsidRPr="00856B63">
          <w:rPr>
            <w:rStyle w:val="Hipercze"/>
            <w:noProof/>
          </w:rPr>
          <w:t>Użytkownik systemu</w:t>
        </w:r>
        <w:r w:rsidR="00BE1AE6">
          <w:rPr>
            <w:noProof/>
            <w:webHidden/>
          </w:rPr>
          <w:tab/>
        </w:r>
        <w:r>
          <w:rPr>
            <w:noProof/>
            <w:webHidden/>
          </w:rPr>
          <w:fldChar w:fldCharType="begin"/>
        </w:r>
        <w:r w:rsidR="00BE1AE6">
          <w:rPr>
            <w:noProof/>
            <w:webHidden/>
          </w:rPr>
          <w:instrText xml:space="preserve"> PAGEREF _Toc450674525 \h </w:instrText>
        </w:r>
        <w:r>
          <w:rPr>
            <w:noProof/>
            <w:webHidden/>
          </w:rPr>
        </w:r>
        <w:r>
          <w:rPr>
            <w:noProof/>
            <w:webHidden/>
          </w:rPr>
          <w:fldChar w:fldCharType="separate"/>
        </w:r>
        <w:r w:rsidR="00BE1AE6">
          <w:rPr>
            <w:noProof/>
            <w:webHidden/>
          </w:rPr>
          <w:t>37</w:t>
        </w:r>
        <w:r>
          <w:rPr>
            <w:noProof/>
            <w:webHidden/>
          </w:rPr>
          <w:fldChar w:fldCharType="end"/>
        </w:r>
      </w:hyperlink>
    </w:p>
    <w:p w:rsidR="00BE1AE6" w:rsidRDefault="009D0C18">
      <w:pPr>
        <w:pStyle w:val="Spistreci3"/>
        <w:rPr>
          <w:rFonts w:asciiTheme="minorHAnsi" w:eastAsiaTheme="minorEastAsia" w:hAnsiTheme="minorHAnsi" w:cstheme="minorBidi"/>
          <w:i w:val="0"/>
          <w:iCs w:val="0"/>
          <w:noProof/>
          <w:sz w:val="22"/>
          <w:szCs w:val="22"/>
        </w:rPr>
      </w:pPr>
      <w:hyperlink w:anchor="_Toc450674526" w:history="1">
        <w:r w:rsidR="00BE1AE6" w:rsidRPr="00856B63">
          <w:rPr>
            <w:rStyle w:val="Hipercze"/>
            <w:noProof/>
          </w:rPr>
          <w:t>4.2.2.</w:t>
        </w:r>
        <w:r w:rsidR="00BE1AE6">
          <w:rPr>
            <w:rFonts w:asciiTheme="minorHAnsi" w:eastAsiaTheme="minorEastAsia" w:hAnsiTheme="minorHAnsi" w:cstheme="minorBidi"/>
            <w:i w:val="0"/>
            <w:iCs w:val="0"/>
            <w:noProof/>
            <w:sz w:val="22"/>
            <w:szCs w:val="22"/>
          </w:rPr>
          <w:tab/>
        </w:r>
        <w:r w:rsidR="00BE1AE6" w:rsidRPr="00856B63">
          <w:rPr>
            <w:rStyle w:val="Hipercze"/>
            <w:noProof/>
          </w:rPr>
          <w:t>Administrator systemu</w:t>
        </w:r>
        <w:r w:rsidR="00BE1AE6">
          <w:rPr>
            <w:noProof/>
            <w:webHidden/>
          </w:rPr>
          <w:tab/>
        </w:r>
        <w:r>
          <w:rPr>
            <w:noProof/>
            <w:webHidden/>
          </w:rPr>
          <w:fldChar w:fldCharType="begin"/>
        </w:r>
        <w:r w:rsidR="00BE1AE6">
          <w:rPr>
            <w:noProof/>
            <w:webHidden/>
          </w:rPr>
          <w:instrText xml:space="preserve"> PAGEREF _Toc450674526 \h </w:instrText>
        </w:r>
        <w:r>
          <w:rPr>
            <w:noProof/>
            <w:webHidden/>
          </w:rPr>
        </w:r>
        <w:r>
          <w:rPr>
            <w:noProof/>
            <w:webHidden/>
          </w:rPr>
          <w:fldChar w:fldCharType="separate"/>
        </w:r>
        <w:r w:rsidR="00BE1AE6">
          <w:rPr>
            <w:noProof/>
            <w:webHidden/>
          </w:rPr>
          <w:t>37</w:t>
        </w:r>
        <w:r>
          <w:rPr>
            <w:noProof/>
            <w:webHidden/>
          </w:rPr>
          <w:fldChar w:fldCharType="end"/>
        </w:r>
      </w:hyperlink>
    </w:p>
    <w:p w:rsidR="00BE1AE6" w:rsidRDefault="009D0C18">
      <w:pPr>
        <w:pStyle w:val="Spistreci3"/>
        <w:rPr>
          <w:rFonts w:asciiTheme="minorHAnsi" w:eastAsiaTheme="minorEastAsia" w:hAnsiTheme="minorHAnsi" w:cstheme="minorBidi"/>
          <w:i w:val="0"/>
          <w:iCs w:val="0"/>
          <w:noProof/>
          <w:sz w:val="22"/>
          <w:szCs w:val="22"/>
        </w:rPr>
      </w:pPr>
      <w:hyperlink w:anchor="_Toc450674527" w:history="1">
        <w:r w:rsidR="00BE1AE6" w:rsidRPr="00856B63">
          <w:rPr>
            <w:rStyle w:val="Hipercze"/>
            <w:noProof/>
          </w:rPr>
          <w:t>4.2.3.</w:t>
        </w:r>
        <w:r w:rsidR="00BE1AE6">
          <w:rPr>
            <w:rFonts w:asciiTheme="minorHAnsi" w:eastAsiaTheme="minorEastAsia" w:hAnsiTheme="minorHAnsi" w:cstheme="minorBidi"/>
            <w:i w:val="0"/>
            <w:iCs w:val="0"/>
            <w:noProof/>
            <w:sz w:val="22"/>
            <w:szCs w:val="22"/>
          </w:rPr>
          <w:tab/>
        </w:r>
        <w:r w:rsidR="00BE1AE6" w:rsidRPr="00856B63">
          <w:rPr>
            <w:rStyle w:val="Hipercze"/>
            <w:noProof/>
          </w:rPr>
          <w:t>Użytkownik aplikacji wizualizującej</w:t>
        </w:r>
        <w:r w:rsidR="00BE1AE6">
          <w:rPr>
            <w:noProof/>
            <w:webHidden/>
          </w:rPr>
          <w:tab/>
        </w:r>
        <w:r>
          <w:rPr>
            <w:noProof/>
            <w:webHidden/>
          </w:rPr>
          <w:fldChar w:fldCharType="begin"/>
        </w:r>
        <w:r w:rsidR="00BE1AE6">
          <w:rPr>
            <w:noProof/>
            <w:webHidden/>
          </w:rPr>
          <w:instrText xml:space="preserve"> PAGEREF _Toc450674527 \h </w:instrText>
        </w:r>
        <w:r>
          <w:rPr>
            <w:noProof/>
            <w:webHidden/>
          </w:rPr>
        </w:r>
        <w:r>
          <w:rPr>
            <w:noProof/>
            <w:webHidden/>
          </w:rPr>
          <w:fldChar w:fldCharType="separate"/>
        </w:r>
        <w:r w:rsidR="00BE1AE6">
          <w:rPr>
            <w:noProof/>
            <w:webHidden/>
          </w:rPr>
          <w:t>37</w:t>
        </w:r>
        <w:r>
          <w:rPr>
            <w:noProof/>
            <w:webHidden/>
          </w:rPr>
          <w:fldChar w:fldCharType="end"/>
        </w:r>
      </w:hyperlink>
    </w:p>
    <w:p w:rsidR="00BE1AE6" w:rsidRDefault="009D0C18">
      <w:pPr>
        <w:pStyle w:val="Spistreci3"/>
        <w:rPr>
          <w:rFonts w:asciiTheme="minorHAnsi" w:eastAsiaTheme="minorEastAsia" w:hAnsiTheme="minorHAnsi" w:cstheme="minorBidi"/>
          <w:i w:val="0"/>
          <w:iCs w:val="0"/>
          <w:noProof/>
          <w:sz w:val="22"/>
          <w:szCs w:val="22"/>
        </w:rPr>
      </w:pPr>
      <w:hyperlink w:anchor="_Toc450674528" w:history="1">
        <w:r w:rsidR="00BE1AE6" w:rsidRPr="00856B63">
          <w:rPr>
            <w:rStyle w:val="Hipercze"/>
            <w:noProof/>
          </w:rPr>
          <w:t>4.2.4.</w:t>
        </w:r>
        <w:r w:rsidR="00BE1AE6">
          <w:rPr>
            <w:rFonts w:asciiTheme="minorHAnsi" w:eastAsiaTheme="minorEastAsia" w:hAnsiTheme="minorHAnsi" w:cstheme="minorBidi"/>
            <w:i w:val="0"/>
            <w:iCs w:val="0"/>
            <w:noProof/>
            <w:sz w:val="22"/>
            <w:szCs w:val="22"/>
          </w:rPr>
          <w:tab/>
        </w:r>
        <w:r w:rsidR="00BE1AE6" w:rsidRPr="00856B63">
          <w:rPr>
            <w:rStyle w:val="Hipercze"/>
            <w:noProof/>
          </w:rPr>
          <w:t>Dron</w:t>
        </w:r>
        <w:r w:rsidR="00BE1AE6">
          <w:rPr>
            <w:noProof/>
            <w:webHidden/>
          </w:rPr>
          <w:tab/>
        </w:r>
        <w:r>
          <w:rPr>
            <w:noProof/>
            <w:webHidden/>
          </w:rPr>
          <w:fldChar w:fldCharType="begin"/>
        </w:r>
        <w:r w:rsidR="00BE1AE6">
          <w:rPr>
            <w:noProof/>
            <w:webHidden/>
          </w:rPr>
          <w:instrText xml:space="preserve"> PAGEREF _Toc450674528 \h </w:instrText>
        </w:r>
        <w:r>
          <w:rPr>
            <w:noProof/>
            <w:webHidden/>
          </w:rPr>
        </w:r>
        <w:r>
          <w:rPr>
            <w:noProof/>
            <w:webHidden/>
          </w:rPr>
          <w:fldChar w:fldCharType="separate"/>
        </w:r>
        <w:r w:rsidR="00BE1AE6">
          <w:rPr>
            <w:noProof/>
            <w:webHidden/>
          </w:rPr>
          <w:t>37</w:t>
        </w:r>
        <w:r>
          <w:rPr>
            <w:noProof/>
            <w:webHidden/>
          </w:rPr>
          <w:fldChar w:fldCharType="end"/>
        </w:r>
      </w:hyperlink>
    </w:p>
    <w:p w:rsidR="00BE1AE6" w:rsidRDefault="009D0C18">
      <w:pPr>
        <w:pStyle w:val="Spistreci2"/>
        <w:rPr>
          <w:rFonts w:asciiTheme="minorHAnsi" w:eastAsiaTheme="minorEastAsia" w:hAnsiTheme="minorHAnsi" w:cstheme="minorBidi"/>
          <w:b w:val="0"/>
          <w:sz w:val="22"/>
          <w:szCs w:val="22"/>
        </w:rPr>
      </w:pPr>
      <w:hyperlink w:anchor="_Toc450674529" w:history="1">
        <w:r w:rsidR="00BE1AE6" w:rsidRPr="00856B63">
          <w:rPr>
            <w:rStyle w:val="Hipercze"/>
          </w:rPr>
          <w:t>4.3.</w:t>
        </w:r>
        <w:r w:rsidR="00BE1AE6">
          <w:rPr>
            <w:rFonts w:asciiTheme="minorHAnsi" w:eastAsiaTheme="minorEastAsia" w:hAnsiTheme="minorHAnsi" w:cstheme="minorBidi"/>
            <w:b w:val="0"/>
            <w:sz w:val="22"/>
            <w:szCs w:val="22"/>
          </w:rPr>
          <w:tab/>
        </w:r>
        <w:r w:rsidR="00BE1AE6" w:rsidRPr="00856B63">
          <w:rPr>
            <w:rStyle w:val="Hipercze"/>
          </w:rPr>
          <w:t>Przypadki użycia</w:t>
        </w:r>
        <w:r w:rsidR="00BE1AE6">
          <w:rPr>
            <w:webHidden/>
          </w:rPr>
          <w:tab/>
        </w:r>
        <w:r>
          <w:rPr>
            <w:webHidden/>
          </w:rPr>
          <w:fldChar w:fldCharType="begin"/>
        </w:r>
        <w:r w:rsidR="00BE1AE6">
          <w:rPr>
            <w:webHidden/>
          </w:rPr>
          <w:instrText xml:space="preserve"> PAGEREF _Toc450674529 \h </w:instrText>
        </w:r>
        <w:r>
          <w:rPr>
            <w:webHidden/>
          </w:rPr>
        </w:r>
        <w:r>
          <w:rPr>
            <w:webHidden/>
          </w:rPr>
          <w:fldChar w:fldCharType="separate"/>
        </w:r>
        <w:r w:rsidR="00BE1AE6">
          <w:rPr>
            <w:webHidden/>
          </w:rPr>
          <w:t>37</w:t>
        </w:r>
        <w:r>
          <w:rPr>
            <w:webHidden/>
          </w:rPr>
          <w:fldChar w:fldCharType="end"/>
        </w:r>
      </w:hyperlink>
    </w:p>
    <w:p w:rsidR="00BE1AE6" w:rsidRDefault="009D0C18">
      <w:pPr>
        <w:pStyle w:val="Spistreci3"/>
        <w:rPr>
          <w:rFonts w:asciiTheme="minorHAnsi" w:eastAsiaTheme="minorEastAsia" w:hAnsiTheme="minorHAnsi" w:cstheme="minorBidi"/>
          <w:i w:val="0"/>
          <w:iCs w:val="0"/>
          <w:noProof/>
          <w:sz w:val="22"/>
          <w:szCs w:val="22"/>
        </w:rPr>
      </w:pPr>
      <w:hyperlink w:anchor="_Toc450674530" w:history="1">
        <w:r w:rsidR="00BE1AE6" w:rsidRPr="00856B63">
          <w:rPr>
            <w:rStyle w:val="Hipercze"/>
            <w:noProof/>
          </w:rPr>
          <w:t>4.3.1.</w:t>
        </w:r>
        <w:r w:rsidR="00BE1AE6">
          <w:rPr>
            <w:rFonts w:asciiTheme="minorHAnsi" w:eastAsiaTheme="minorEastAsia" w:hAnsiTheme="minorHAnsi" w:cstheme="minorBidi"/>
            <w:i w:val="0"/>
            <w:iCs w:val="0"/>
            <w:noProof/>
            <w:sz w:val="22"/>
            <w:szCs w:val="22"/>
          </w:rPr>
          <w:tab/>
        </w:r>
        <w:r w:rsidR="00BE1AE6" w:rsidRPr="00856B63">
          <w:rPr>
            <w:rStyle w:val="Hipercze"/>
            <w:noProof/>
          </w:rPr>
          <w:t>Przypadki użycia - administrator systemu</w:t>
        </w:r>
        <w:r w:rsidR="00BE1AE6">
          <w:rPr>
            <w:noProof/>
            <w:webHidden/>
          </w:rPr>
          <w:tab/>
        </w:r>
        <w:r>
          <w:rPr>
            <w:noProof/>
            <w:webHidden/>
          </w:rPr>
          <w:fldChar w:fldCharType="begin"/>
        </w:r>
        <w:r w:rsidR="00BE1AE6">
          <w:rPr>
            <w:noProof/>
            <w:webHidden/>
          </w:rPr>
          <w:instrText xml:space="preserve"> PAGEREF _Toc450674530 \h </w:instrText>
        </w:r>
        <w:r>
          <w:rPr>
            <w:noProof/>
            <w:webHidden/>
          </w:rPr>
        </w:r>
        <w:r>
          <w:rPr>
            <w:noProof/>
            <w:webHidden/>
          </w:rPr>
          <w:fldChar w:fldCharType="separate"/>
        </w:r>
        <w:r w:rsidR="00BE1AE6">
          <w:rPr>
            <w:noProof/>
            <w:webHidden/>
          </w:rPr>
          <w:t>38</w:t>
        </w:r>
        <w:r>
          <w:rPr>
            <w:noProof/>
            <w:webHidden/>
          </w:rPr>
          <w:fldChar w:fldCharType="end"/>
        </w:r>
      </w:hyperlink>
    </w:p>
    <w:p w:rsidR="00BE1AE6" w:rsidRDefault="009D0C18">
      <w:pPr>
        <w:pStyle w:val="Spistreci3"/>
        <w:rPr>
          <w:rFonts w:asciiTheme="minorHAnsi" w:eastAsiaTheme="minorEastAsia" w:hAnsiTheme="minorHAnsi" w:cstheme="minorBidi"/>
          <w:i w:val="0"/>
          <w:iCs w:val="0"/>
          <w:noProof/>
          <w:sz w:val="22"/>
          <w:szCs w:val="22"/>
        </w:rPr>
      </w:pPr>
      <w:hyperlink w:anchor="_Toc450674531" w:history="1">
        <w:r w:rsidR="00BE1AE6" w:rsidRPr="00856B63">
          <w:rPr>
            <w:rStyle w:val="Hipercze"/>
            <w:noProof/>
          </w:rPr>
          <w:t>4.3.2.</w:t>
        </w:r>
        <w:r w:rsidR="00BE1AE6">
          <w:rPr>
            <w:rFonts w:asciiTheme="minorHAnsi" w:eastAsiaTheme="minorEastAsia" w:hAnsiTheme="minorHAnsi" w:cstheme="minorBidi"/>
            <w:i w:val="0"/>
            <w:iCs w:val="0"/>
            <w:noProof/>
            <w:sz w:val="22"/>
            <w:szCs w:val="22"/>
          </w:rPr>
          <w:tab/>
        </w:r>
        <w:r w:rsidR="00BE1AE6" w:rsidRPr="00856B63">
          <w:rPr>
            <w:rStyle w:val="Hipercze"/>
            <w:noProof/>
          </w:rPr>
          <w:t>Przypadki użycia - dron</w:t>
        </w:r>
        <w:r w:rsidR="00BE1AE6">
          <w:rPr>
            <w:noProof/>
            <w:webHidden/>
          </w:rPr>
          <w:tab/>
        </w:r>
        <w:r>
          <w:rPr>
            <w:noProof/>
            <w:webHidden/>
          </w:rPr>
          <w:fldChar w:fldCharType="begin"/>
        </w:r>
        <w:r w:rsidR="00BE1AE6">
          <w:rPr>
            <w:noProof/>
            <w:webHidden/>
          </w:rPr>
          <w:instrText xml:space="preserve"> PAGEREF _Toc450674531 \h </w:instrText>
        </w:r>
        <w:r>
          <w:rPr>
            <w:noProof/>
            <w:webHidden/>
          </w:rPr>
        </w:r>
        <w:r>
          <w:rPr>
            <w:noProof/>
            <w:webHidden/>
          </w:rPr>
          <w:fldChar w:fldCharType="separate"/>
        </w:r>
        <w:r w:rsidR="00BE1AE6">
          <w:rPr>
            <w:noProof/>
            <w:webHidden/>
          </w:rPr>
          <w:t>39</w:t>
        </w:r>
        <w:r>
          <w:rPr>
            <w:noProof/>
            <w:webHidden/>
          </w:rPr>
          <w:fldChar w:fldCharType="end"/>
        </w:r>
      </w:hyperlink>
    </w:p>
    <w:p w:rsidR="00BE1AE6" w:rsidRDefault="009D0C18">
      <w:pPr>
        <w:pStyle w:val="Spistreci4"/>
        <w:tabs>
          <w:tab w:val="left" w:pos="1680"/>
          <w:tab w:val="right" w:leader="dot" w:pos="9060"/>
        </w:tabs>
        <w:rPr>
          <w:rFonts w:asciiTheme="minorHAnsi" w:eastAsiaTheme="minorEastAsia" w:hAnsiTheme="minorHAnsi" w:cstheme="minorBidi"/>
          <w:noProof/>
          <w:sz w:val="22"/>
          <w:szCs w:val="22"/>
        </w:rPr>
      </w:pPr>
      <w:hyperlink w:anchor="_Toc450674532" w:history="1">
        <w:r w:rsidR="00BE1AE6" w:rsidRPr="00856B63">
          <w:rPr>
            <w:rStyle w:val="Hipercze"/>
            <w:noProof/>
          </w:rPr>
          <w:t>4.3.2.1.</w:t>
        </w:r>
        <w:r w:rsidR="00BE1AE6">
          <w:rPr>
            <w:rFonts w:asciiTheme="minorHAnsi" w:eastAsiaTheme="minorEastAsia" w:hAnsiTheme="minorHAnsi" w:cstheme="minorBidi"/>
            <w:noProof/>
            <w:sz w:val="22"/>
            <w:szCs w:val="22"/>
          </w:rPr>
          <w:tab/>
        </w:r>
        <w:r w:rsidR="00BE1AE6" w:rsidRPr="00856B63">
          <w:rPr>
            <w:rStyle w:val="Hipercze"/>
            <w:noProof/>
          </w:rPr>
          <w:t>Scenariusz przypadku użycia - Zmień położenie</w:t>
        </w:r>
        <w:r w:rsidR="00BE1AE6">
          <w:rPr>
            <w:noProof/>
            <w:webHidden/>
          </w:rPr>
          <w:tab/>
        </w:r>
        <w:r>
          <w:rPr>
            <w:noProof/>
            <w:webHidden/>
          </w:rPr>
          <w:fldChar w:fldCharType="begin"/>
        </w:r>
        <w:r w:rsidR="00BE1AE6">
          <w:rPr>
            <w:noProof/>
            <w:webHidden/>
          </w:rPr>
          <w:instrText xml:space="preserve"> PAGEREF _Toc450674532 \h </w:instrText>
        </w:r>
        <w:r>
          <w:rPr>
            <w:noProof/>
            <w:webHidden/>
          </w:rPr>
        </w:r>
        <w:r>
          <w:rPr>
            <w:noProof/>
            <w:webHidden/>
          </w:rPr>
          <w:fldChar w:fldCharType="separate"/>
        </w:r>
        <w:r w:rsidR="00BE1AE6">
          <w:rPr>
            <w:noProof/>
            <w:webHidden/>
          </w:rPr>
          <w:t>39</w:t>
        </w:r>
        <w:r>
          <w:rPr>
            <w:noProof/>
            <w:webHidden/>
          </w:rPr>
          <w:fldChar w:fldCharType="end"/>
        </w:r>
      </w:hyperlink>
    </w:p>
    <w:p w:rsidR="00BE1AE6" w:rsidRDefault="009D0C18">
      <w:pPr>
        <w:pStyle w:val="Spistreci3"/>
        <w:rPr>
          <w:rFonts w:asciiTheme="minorHAnsi" w:eastAsiaTheme="minorEastAsia" w:hAnsiTheme="minorHAnsi" w:cstheme="minorBidi"/>
          <w:i w:val="0"/>
          <w:iCs w:val="0"/>
          <w:noProof/>
          <w:sz w:val="22"/>
          <w:szCs w:val="22"/>
        </w:rPr>
      </w:pPr>
      <w:hyperlink w:anchor="_Toc450674533" w:history="1">
        <w:r w:rsidR="00BE1AE6" w:rsidRPr="00856B63">
          <w:rPr>
            <w:rStyle w:val="Hipercze"/>
            <w:noProof/>
          </w:rPr>
          <w:t>4.3.3.</w:t>
        </w:r>
        <w:r w:rsidR="00BE1AE6">
          <w:rPr>
            <w:rFonts w:asciiTheme="minorHAnsi" w:eastAsiaTheme="minorEastAsia" w:hAnsiTheme="minorHAnsi" w:cstheme="minorBidi"/>
            <w:i w:val="0"/>
            <w:iCs w:val="0"/>
            <w:noProof/>
            <w:sz w:val="22"/>
            <w:szCs w:val="22"/>
          </w:rPr>
          <w:tab/>
        </w:r>
        <w:r w:rsidR="00BE1AE6" w:rsidRPr="00856B63">
          <w:rPr>
            <w:rStyle w:val="Hipercze"/>
            <w:noProof/>
          </w:rPr>
          <w:t>Przypadki użycia - użytkownik aplikacji wizualizującej</w:t>
        </w:r>
        <w:r w:rsidR="00BE1AE6">
          <w:rPr>
            <w:noProof/>
            <w:webHidden/>
          </w:rPr>
          <w:tab/>
        </w:r>
        <w:r>
          <w:rPr>
            <w:noProof/>
            <w:webHidden/>
          </w:rPr>
          <w:fldChar w:fldCharType="begin"/>
        </w:r>
        <w:r w:rsidR="00BE1AE6">
          <w:rPr>
            <w:noProof/>
            <w:webHidden/>
          </w:rPr>
          <w:instrText xml:space="preserve"> PAGEREF _Toc450674533 \h </w:instrText>
        </w:r>
        <w:r>
          <w:rPr>
            <w:noProof/>
            <w:webHidden/>
          </w:rPr>
        </w:r>
        <w:r>
          <w:rPr>
            <w:noProof/>
            <w:webHidden/>
          </w:rPr>
          <w:fldChar w:fldCharType="separate"/>
        </w:r>
        <w:r w:rsidR="00BE1AE6">
          <w:rPr>
            <w:noProof/>
            <w:webHidden/>
          </w:rPr>
          <w:t>40</w:t>
        </w:r>
        <w:r>
          <w:rPr>
            <w:noProof/>
            <w:webHidden/>
          </w:rPr>
          <w:fldChar w:fldCharType="end"/>
        </w:r>
      </w:hyperlink>
    </w:p>
    <w:p w:rsidR="00BE1AE6" w:rsidRDefault="009D0C18">
      <w:pPr>
        <w:pStyle w:val="Spistreci4"/>
        <w:tabs>
          <w:tab w:val="left" w:pos="1680"/>
          <w:tab w:val="right" w:leader="dot" w:pos="9060"/>
        </w:tabs>
        <w:rPr>
          <w:rFonts w:asciiTheme="minorHAnsi" w:eastAsiaTheme="minorEastAsia" w:hAnsiTheme="minorHAnsi" w:cstheme="minorBidi"/>
          <w:noProof/>
          <w:sz w:val="22"/>
          <w:szCs w:val="22"/>
        </w:rPr>
      </w:pPr>
      <w:hyperlink w:anchor="_Toc450674534" w:history="1">
        <w:r w:rsidR="00BE1AE6" w:rsidRPr="00856B63">
          <w:rPr>
            <w:rStyle w:val="Hipercze"/>
            <w:noProof/>
          </w:rPr>
          <w:t>4.3.3.1.</w:t>
        </w:r>
        <w:r w:rsidR="00BE1AE6">
          <w:rPr>
            <w:rFonts w:asciiTheme="minorHAnsi" w:eastAsiaTheme="minorEastAsia" w:hAnsiTheme="minorHAnsi" w:cstheme="minorBidi"/>
            <w:noProof/>
            <w:sz w:val="22"/>
            <w:szCs w:val="22"/>
          </w:rPr>
          <w:tab/>
        </w:r>
        <w:r w:rsidR="00BE1AE6" w:rsidRPr="00856B63">
          <w:rPr>
            <w:rStyle w:val="Hipercze"/>
            <w:noProof/>
          </w:rPr>
          <w:t>Scenariusz przypadku użycia - Załóż konto</w:t>
        </w:r>
        <w:r w:rsidR="00BE1AE6">
          <w:rPr>
            <w:noProof/>
            <w:webHidden/>
          </w:rPr>
          <w:tab/>
        </w:r>
        <w:r>
          <w:rPr>
            <w:noProof/>
            <w:webHidden/>
          </w:rPr>
          <w:fldChar w:fldCharType="begin"/>
        </w:r>
        <w:r w:rsidR="00BE1AE6">
          <w:rPr>
            <w:noProof/>
            <w:webHidden/>
          </w:rPr>
          <w:instrText xml:space="preserve"> PAGEREF _Toc450674534 \h </w:instrText>
        </w:r>
        <w:r>
          <w:rPr>
            <w:noProof/>
            <w:webHidden/>
          </w:rPr>
        </w:r>
        <w:r>
          <w:rPr>
            <w:noProof/>
            <w:webHidden/>
          </w:rPr>
          <w:fldChar w:fldCharType="separate"/>
        </w:r>
        <w:r w:rsidR="00BE1AE6">
          <w:rPr>
            <w:noProof/>
            <w:webHidden/>
          </w:rPr>
          <w:t>41</w:t>
        </w:r>
        <w:r>
          <w:rPr>
            <w:noProof/>
            <w:webHidden/>
          </w:rPr>
          <w:fldChar w:fldCharType="end"/>
        </w:r>
      </w:hyperlink>
    </w:p>
    <w:p w:rsidR="00BE1AE6" w:rsidRDefault="009D0C18">
      <w:pPr>
        <w:pStyle w:val="Spistreci4"/>
        <w:tabs>
          <w:tab w:val="left" w:pos="1680"/>
          <w:tab w:val="right" w:leader="dot" w:pos="9060"/>
        </w:tabs>
        <w:rPr>
          <w:rFonts w:asciiTheme="minorHAnsi" w:eastAsiaTheme="minorEastAsia" w:hAnsiTheme="minorHAnsi" w:cstheme="minorBidi"/>
          <w:noProof/>
          <w:sz w:val="22"/>
          <w:szCs w:val="22"/>
        </w:rPr>
      </w:pPr>
      <w:hyperlink w:anchor="_Toc450674535" w:history="1">
        <w:r w:rsidR="00BE1AE6" w:rsidRPr="00856B63">
          <w:rPr>
            <w:rStyle w:val="Hipercze"/>
            <w:noProof/>
          </w:rPr>
          <w:t>4.3.3.2.</w:t>
        </w:r>
        <w:r w:rsidR="00BE1AE6">
          <w:rPr>
            <w:rFonts w:asciiTheme="minorHAnsi" w:eastAsiaTheme="minorEastAsia" w:hAnsiTheme="minorHAnsi" w:cstheme="minorBidi"/>
            <w:noProof/>
            <w:sz w:val="22"/>
            <w:szCs w:val="22"/>
          </w:rPr>
          <w:tab/>
        </w:r>
        <w:r w:rsidR="00BE1AE6" w:rsidRPr="00856B63">
          <w:rPr>
            <w:rStyle w:val="Hipercze"/>
            <w:noProof/>
          </w:rPr>
          <w:t>Scenariusz przypadku użycia - Zaloguj się</w:t>
        </w:r>
        <w:r w:rsidR="00BE1AE6">
          <w:rPr>
            <w:noProof/>
            <w:webHidden/>
          </w:rPr>
          <w:tab/>
        </w:r>
        <w:r>
          <w:rPr>
            <w:noProof/>
            <w:webHidden/>
          </w:rPr>
          <w:fldChar w:fldCharType="begin"/>
        </w:r>
        <w:r w:rsidR="00BE1AE6">
          <w:rPr>
            <w:noProof/>
            <w:webHidden/>
          </w:rPr>
          <w:instrText xml:space="preserve"> PAGEREF _Toc450674535 \h </w:instrText>
        </w:r>
        <w:r>
          <w:rPr>
            <w:noProof/>
            <w:webHidden/>
          </w:rPr>
        </w:r>
        <w:r>
          <w:rPr>
            <w:noProof/>
            <w:webHidden/>
          </w:rPr>
          <w:fldChar w:fldCharType="separate"/>
        </w:r>
        <w:r w:rsidR="00BE1AE6">
          <w:rPr>
            <w:noProof/>
            <w:webHidden/>
          </w:rPr>
          <w:t>42</w:t>
        </w:r>
        <w:r>
          <w:rPr>
            <w:noProof/>
            <w:webHidden/>
          </w:rPr>
          <w:fldChar w:fldCharType="end"/>
        </w:r>
      </w:hyperlink>
    </w:p>
    <w:p w:rsidR="00BE1AE6" w:rsidRDefault="009D0C18">
      <w:pPr>
        <w:pStyle w:val="Spistreci4"/>
        <w:tabs>
          <w:tab w:val="left" w:pos="1680"/>
          <w:tab w:val="right" w:leader="dot" w:pos="9060"/>
        </w:tabs>
        <w:rPr>
          <w:rFonts w:asciiTheme="minorHAnsi" w:eastAsiaTheme="minorEastAsia" w:hAnsiTheme="minorHAnsi" w:cstheme="minorBidi"/>
          <w:noProof/>
          <w:sz w:val="22"/>
          <w:szCs w:val="22"/>
        </w:rPr>
      </w:pPr>
      <w:hyperlink w:anchor="_Toc450674536" w:history="1">
        <w:r w:rsidR="00BE1AE6" w:rsidRPr="00856B63">
          <w:rPr>
            <w:rStyle w:val="Hipercze"/>
            <w:noProof/>
          </w:rPr>
          <w:t>4.3.3.3.</w:t>
        </w:r>
        <w:r w:rsidR="00BE1AE6">
          <w:rPr>
            <w:rFonts w:asciiTheme="minorHAnsi" w:eastAsiaTheme="minorEastAsia" w:hAnsiTheme="minorHAnsi" w:cstheme="minorBidi"/>
            <w:noProof/>
            <w:sz w:val="22"/>
            <w:szCs w:val="22"/>
          </w:rPr>
          <w:tab/>
        </w:r>
        <w:r w:rsidR="00BE1AE6" w:rsidRPr="00856B63">
          <w:rPr>
            <w:rStyle w:val="Hipercze"/>
            <w:noProof/>
          </w:rPr>
          <w:t>Scenariusz przypadku użycia - Oglądaj wizualizację</w:t>
        </w:r>
        <w:r w:rsidR="00BE1AE6">
          <w:rPr>
            <w:noProof/>
            <w:webHidden/>
          </w:rPr>
          <w:tab/>
        </w:r>
        <w:r>
          <w:rPr>
            <w:noProof/>
            <w:webHidden/>
          </w:rPr>
          <w:fldChar w:fldCharType="begin"/>
        </w:r>
        <w:r w:rsidR="00BE1AE6">
          <w:rPr>
            <w:noProof/>
            <w:webHidden/>
          </w:rPr>
          <w:instrText xml:space="preserve"> PAGEREF _Toc450674536 \h </w:instrText>
        </w:r>
        <w:r>
          <w:rPr>
            <w:noProof/>
            <w:webHidden/>
          </w:rPr>
        </w:r>
        <w:r>
          <w:rPr>
            <w:noProof/>
            <w:webHidden/>
          </w:rPr>
          <w:fldChar w:fldCharType="separate"/>
        </w:r>
        <w:r w:rsidR="00BE1AE6">
          <w:rPr>
            <w:noProof/>
            <w:webHidden/>
          </w:rPr>
          <w:t>43</w:t>
        </w:r>
        <w:r>
          <w:rPr>
            <w:noProof/>
            <w:webHidden/>
          </w:rPr>
          <w:fldChar w:fldCharType="end"/>
        </w:r>
      </w:hyperlink>
    </w:p>
    <w:p w:rsidR="00BE1AE6" w:rsidRDefault="009D0C18">
      <w:pPr>
        <w:pStyle w:val="Spistreci4"/>
        <w:tabs>
          <w:tab w:val="left" w:pos="1680"/>
          <w:tab w:val="right" w:leader="dot" w:pos="9060"/>
        </w:tabs>
        <w:rPr>
          <w:rFonts w:asciiTheme="minorHAnsi" w:eastAsiaTheme="minorEastAsia" w:hAnsiTheme="minorHAnsi" w:cstheme="minorBidi"/>
          <w:noProof/>
          <w:sz w:val="22"/>
          <w:szCs w:val="22"/>
        </w:rPr>
      </w:pPr>
      <w:hyperlink w:anchor="_Toc450674537" w:history="1">
        <w:r w:rsidR="00BE1AE6" w:rsidRPr="00856B63">
          <w:rPr>
            <w:rStyle w:val="Hipercze"/>
            <w:noProof/>
          </w:rPr>
          <w:t>4.3.3.4.</w:t>
        </w:r>
        <w:r w:rsidR="00BE1AE6">
          <w:rPr>
            <w:rFonts w:asciiTheme="minorHAnsi" w:eastAsiaTheme="minorEastAsia" w:hAnsiTheme="minorHAnsi" w:cstheme="minorBidi"/>
            <w:noProof/>
            <w:sz w:val="22"/>
            <w:szCs w:val="22"/>
          </w:rPr>
          <w:tab/>
        </w:r>
        <w:r w:rsidR="00BE1AE6" w:rsidRPr="00856B63">
          <w:rPr>
            <w:rStyle w:val="Hipercze"/>
            <w:noProof/>
          </w:rPr>
          <w:t>Scenariusz przypadku użycia - Edytuj preferencje wizualizacji</w:t>
        </w:r>
        <w:r w:rsidR="00BE1AE6">
          <w:rPr>
            <w:noProof/>
            <w:webHidden/>
          </w:rPr>
          <w:tab/>
        </w:r>
        <w:r>
          <w:rPr>
            <w:noProof/>
            <w:webHidden/>
          </w:rPr>
          <w:fldChar w:fldCharType="begin"/>
        </w:r>
        <w:r w:rsidR="00BE1AE6">
          <w:rPr>
            <w:noProof/>
            <w:webHidden/>
          </w:rPr>
          <w:instrText xml:space="preserve"> PAGEREF _Toc450674537 \h </w:instrText>
        </w:r>
        <w:r>
          <w:rPr>
            <w:noProof/>
            <w:webHidden/>
          </w:rPr>
        </w:r>
        <w:r>
          <w:rPr>
            <w:noProof/>
            <w:webHidden/>
          </w:rPr>
          <w:fldChar w:fldCharType="separate"/>
        </w:r>
        <w:r w:rsidR="00BE1AE6">
          <w:rPr>
            <w:noProof/>
            <w:webHidden/>
          </w:rPr>
          <w:t>44</w:t>
        </w:r>
        <w:r>
          <w:rPr>
            <w:noProof/>
            <w:webHidden/>
          </w:rPr>
          <w:fldChar w:fldCharType="end"/>
        </w:r>
      </w:hyperlink>
    </w:p>
    <w:p w:rsidR="00BE1AE6" w:rsidRDefault="009D0C18">
      <w:pPr>
        <w:pStyle w:val="Spistreci4"/>
        <w:tabs>
          <w:tab w:val="left" w:pos="1680"/>
          <w:tab w:val="right" w:leader="dot" w:pos="9060"/>
        </w:tabs>
        <w:rPr>
          <w:rFonts w:asciiTheme="minorHAnsi" w:eastAsiaTheme="minorEastAsia" w:hAnsiTheme="minorHAnsi" w:cstheme="minorBidi"/>
          <w:noProof/>
          <w:sz w:val="22"/>
          <w:szCs w:val="22"/>
        </w:rPr>
      </w:pPr>
      <w:hyperlink w:anchor="_Toc450674538" w:history="1">
        <w:r w:rsidR="00BE1AE6" w:rsidRPr="00856B63">
          <w:rPr>
            <w:rStyle w:val="Hipercze"/>
            <w:noProof/>
          </w:rPr>
          <w:t>4.3.3.5.</w:t>
        </w:r>
        <w:r w:rsidR="00BE1AE6">
          <w:rPr>
            <w:rFonts w:asciiTheme="minorHAnsi" w:eastAsiaTheme="minorEastAsia" w:hAnsiTheme="minorHAnsi" w:cstheme="minorBidi"/>
            <w:noProof/>
            <w:sz w:val="22"/>
            <w:szCs w:val="22"/>
          </w:rPr>
          <w:tab/>
        </w:r>
        <w:r w:rsidR="00BE1AE6" w:rsidRPr="00856B63">
          <w:rPr>
            <w:rStyle w:val="Hipercze"/>
            <w:noProof/>
          </w:rPr>
          <w:t>Scenariusz przypadku użycia - Oglądaj symulację</w:t>
        </w:r>
        <w:r w:rsidR="00BE1AE6">
          <w:rPr>
            <w:noProof/>
            <w:webHidden/>
          </w:rPr>
          <w:tab/>
        </w:r>
        <w:r>
          <w:rPr>
            <w:noProof/>
            <w:webHidden/>
          </w:rPr>
          <w:fldChar w:fldCharType="begin"/>
        </w:r>
        <w:r w:rsidR="00BE1AE6">
          <w:rPr>
            <w:noProof/>
            <w:webHidden/>
          </w:rPr>
          <w:instrText xml:space="preserve"> PAGEREF _Toc450674538 \h </w:instrText>
        </w:r>
        <w:r>
          <w:rPr>
            <w:noProof/>
            <w:webHidden/>
          </w:rPr>
        </w:r>
        <w:r>
          <w:rPr>
            <w:noProof/>
            <w:webHidden/>
          </w:rPr>
          <w:fldChar w:fldCharType="separate"/>
        </w:r>
        <w:r w:rsidR="00BE1AE6">
          <w:rPr>
            <w:noProof/>
            <w:webHidden/>
          </w:rPr>
          <w:t>45</w:t>
        </w:r>
        <w:r>
          <w:rPr>
            <w:noProof/>
            <w:webHidden/>
          </w:rPr>
          <w:fldChar w:fldCharType="end"/>
        </w:r>
      </w:hyperlink>
    </w:p>
    <w:p w:rsidR="00BE1AE6" w:rsidRDefault="009D0C18">
      <w:pPr>
        <w:pStyle w:val="Spistreci4"/>
        <w:tabs>
          <w:tab w:val="left" w:pos="1680"/>
          <w:tab w:val="right" w:leader="dot" w:pos="9060"/>
        </w:tabs>
        <w:rPr>
          <w:rFonts w:asciiTheme="minorHAnsi" w:eastAsiaTheme="minorEastAsia" w:hAnsiTheme="minorHAnsi" w:cstheme="minorBidi"/>
          <w:noProof/>
          <w:sz w:val="22"/>
          <w:szCs w:val="22"/>
        </w:rPr>
      </w:pPr>
      <w:hyperlink w:anchor="_Toc450674539" w:history="1">
        <w:r w:rsidR="00BE1AE6" w:rsidRPr="00856B63">
          <w:rPr>
            <w:rStyle w:val="Hipercze"/>
            <w:noProof/>
          </w:rPr>
          <w:t>4.3.3.6.</w:t>
        </w:r>
        <w:r w:rsidR="00BE1AE6">
          <w:rPr>
            <w:rFonts w:asciiTheme="minorHAnsi" w:eastAsiaTheme="minorEastAsia" w:hAnsiTheme="minorHAnsi" w:cstheme="minorBidi"/>
            <w:noProof/>
            <w:sz w:val="22"/>
            <w:szCs w:val="22"/>
          </w:rPr>
          <w:tab/>
        </w:r>
        <w:r w:rsidR="00BE1AE6" w:rsidRPr="00856B63">
          <w:rPr>
            <w:rStyle w:val="Hipercze"/>
            <w:noProof/>
          </w:rPr>
          <w:t>Scenariusz przypadku użycia - Przeglądaj historię wizualizacji</w:t>
        </w:r>
        <w:r w:rsidR="00BE1AE6">
          <w:rPr>
            <w:noProof/>
            <w:webHidden/>
          </w:rPr>
          <w:tab/>
        </w:r>
        <w:r>
          <w:rPr>
            <w:noProof/>
            <w:webHidden/>
          </w:rPr>
          <w:fldChar w:fldCharType="begin"/>
        </w:r>
        <w:r w:rsidR="00BE1AE6">
          <w:rPr>
            <w:noProof/>
            <w:webHidden/>
          </w:rPr>
          <w:instrText xml:space="preserve"> PAGEREF _Toc450674539 \h </w:instrText>
        </w:r>
        <w:r>
          <w:rPr>
            <w:noProof/>
            <w:webHidden/>
          </w:rPr>
        </w:r>
        <w:r>
          <w:rPr>
            <w:noProof/>
            <w:webHidden/>
          </w:rPr>
          <w:fldChar w:fldCharType="separate"/>
        </w:r>
        <w:r w:rsidR="00BE1AE6">
          <w:rPr>
            <w:noProof/>
            <w:webHidden/>
          </w:rPr>
          <w:t>46</w:t>
        </w:r>
        <w:r>
          <w:rPr>
            <w:noProof/>
            <w:webHidden/>
          </w:rPr>
          <w:fldChar w:fldCharType="end"/>
        </w:r>
      </w:hyperlink>
    </w:p>
    <w:p w:rsidR="00BE1AE6" w:rsidRDefault="009D0C18">
      <w:pPr>
        <w:pStyle w:val="Spistreci1"/>
        <w:rPr>
          <w:rFonts w:asciiTheme="minorHAnsi" w:eastAsiaTheme="minorEastAsia" w:hAnsiTheme="minorHAnsi" w:cstheme="minorBidi"/>
          <w:b w:val="0"/>
          <w:bCs w:val="0"/>
          <w:smallCaps w:val="0"/>
          <w:noProof/>
          <w:sz w:val="22"/>
          <w:szCs w:val="22"/>
        </w:rPr>
      </w:pPr>
      <w:hyperlink w:anchor="_Toc450674540" w:history="1">
        <w:r w:rsidR="00BE1AE6" w:rsidRPr="00856B63">
          <w:rPr>
            <w:rStyle w:val="Hipercze"/>
            <w:noProof/>
          </w:rPr>
          <w:t>5.</w:t>
        </w:r>
        <w:r w:rsidR="00BE1AE6">
          <w:rPr>
            <w:rFonts w:asciiTheme="minorHAnsi" w:eastAsiaTheme="minorEastAsia" w:hAnsiTheme="minorHAnsi" w:cstheme="minorBidi"/>
            <w:b w:val="0"/>
            <w:bCs w:val="0"/>
            <w:smallCaps w:val="0"/>
            <w:noProof/>
            <w:sz w:val="22"/>
            <w:szCs w:val="22"/>
          </w:rPr>
          <w:tab/>
        </w:r>
        <w:r w:rsidR="00BE1AE6" w:rsidRPr="00856B63">
          <w:rPr>
            <w:rStyle w:val="Hipercze"/>
            <w:noProof/>
          </w:rPr>
          <w:t>Algorytm obliczania obszaru przeszukanego</w:t>
        </w:r>
        <w:r w:rsidR="00BE1AE6">
          <w:rPr>
            <w:noProof/>
            <w:webHidden/>
          </w:rPr>
          <w:tab/>
        </w:r>
        <w:r>
          <w:rPr>
            <w:noProof/>
            <w:webHidden/>
          </w:rPr>
          <w:fldChar w:fldCharType="begin"/>
        </w:r>
        <w:r w:rsidR="00BE1AE6">
          <w:rPr>
            <w:noProof/>
            <w:webHidden/>
          </w:rPr>
          <w:instrText xml:space="preserve"> PAGEREF _Toc450674540 \h </w:instrText>
        </w:r>
        <w:r>
          <w:rPr>
            <w:noProof/>
            <w:webHidden/>
          </w:rPr>
        </w:r>
        <w:r>
          <w:rPr>
            <w:noProof/>
            <w:webHidden/>
          </w:rPr>
          <w:fldChar w:fldCharType="separate"/>
        </w:r>
        <w:r w:rsidR="00BE1AE6">
          <w:rPr>
            <w:noProof/>
            <w:webHidden/>
          </w:rPr>
          <w:t>47</w:t>
        </w:r>
        <w:r>
          <w:rPr>
            <w:noProof/>
            <w:webHidden/>
          </w:rPr>
          <w:fldChar w:fldCharType="end"/>
        </w:r>
      </w:hyperlink>
    </w:p>
    <w:p w:rsidR="00BE1AE6" w:rsidRDefault="009D0C18">
      <w:pPr>
        <w:pStyle w:val="Spistreci2"/>
        <w:rPr>
          <w:rFonts w:asciiTheme="minorHAnsi" w:eastAsiaTheme="minorEastAsia" w:hAnsiTheme="minorHAnsi" w:cstheme="minorBidi"/>
          <w:b w:val="0"/>
          <w:sz w:val="22"/>
          <w:szCs w:val="22"/>
        </w:rPr>
      </w:pPr>
      <w:hyperlink w:anchor="_Toc450674541" w:history="1">
        <w:r w:rsidR="00BE1AE6" w:rsidRPr="00856B63">
          <w:rPr>
            <w:rStyle w:val="Hipercze"/>
          </w:rPr>
          <w:t>5.1.</w:t>
        </w:r>
        <w:r w:rsidR="00BE1AE6">
          <w:rPr>
            <w:rFonts w:asciiTheme="minorHAnsi" w:eastAsiaTheme="minorEastAsia" w:hAnsiTheme="minorHAnsi" w:cstheme="minorBidi"/>
            <w:b w:val="0"/>
            <w:sz w:val="22"/>
            <w:szCs w:val="22"/>
          </w:rPr>
          <w:tab/>
        </w:r>
        <w:r w:rsidR="00BE1AE6" w:rsidRPr="00856B63">
          <w:rPr>
            <w:rStyle w:val="Hipercze"/>
          </w:rPr>
          <w:t>Założenia</w:t>
        </w:r>
        <w:r w:rsidR="00BE1AE6">
          <w:rPr>
            <w:webHidden/>
          </w:rPr>
          <w:tab/>
        </w:r>
        <w:r>
          <w:rPr>
            <w:webHidden/>
          </w:rPr>
          <w:fldChar w:fldCharType="begin"/>
        </w:r>
        <w:r w:rsidR="00BE1AE6">
          <w:rPr>
            <w:webHidden/>
          </w:rPr>
          <w:instrText xml:space="preserve"> PAGEREF _Toc450674541 \h </w:instrText>
        </w:r>
        <w:r>
          <w:rPr>
            <w:webHidden/>
          </w:rPr>
        </w:r>
        <w:r>
          <w:rPr>
            <w:webHidden/>
          </w:rPr>
          <w:fldChar w:fldCharType="separate"/>
        </w:r>
        <w:r w:rsidR="00BE1AE6">
          <w:rPr>
            <w:webHidden/>
          </w:rPr>
          <w:t>47</w:t>
        </w:r>
        <w:r>
          <w:rPr>
            <w:webHidden/>
          </w:rPr>
          <w:fldChar w:fldCharType="end"/>
        </w:r>
      </w:hyperlink>
    </w:p>
    <w:p w:rsidR="00BE1AE6" w:rsidRDefault="009D0C18">
      <w:pPr>
        <w:pStyle w:val="Spistreci2"/>
        <w:rPr>
          <w:rFonts w:asciiTheme="minorHAnsi" w:eastAsiaTheme="minorEastAsia" w:hAnsiTheme="minorHAnsi" w:cstheme="minorBidi"/>
          <w:b w:val="0"/>
          <w:sz w:val="22"/>
          <w:szCs w:val="22"/>
        </w:rPr>
      </w:pPr>
      <w:hyperlink w:anchor="_Toc450674542" w:history="1">
        <w:r w:rsidR="00BE1AE6" w:rsidRPr="00856B63">
          <w:rPr>
            <w:rStyle w:val="Hipercze"/>
          </w:rPr>
          <w:t>5.2.</w:t>
        </w:r>
        <w:r w:rsidR="00BE1AE6">
          <w:rPr>
            <w:rFonts w:asciiTheme="minorHAnsi" w:eastAsiaTheme="minorEastAsia" w:hAnsiTheme="minorHAnsi" w:cstheme="minorBidi"/>
            <w:b w:val="0"/>
            <w:sz w:val="22"/>
            <w:szCs w:val="22"/>
          </w:rPr>
          <w:tab/>
        </w:r>
        <w:r w:rsidR="00BE1AE6" w:rsidRPr="00856B63">
          <w:rPr>
            <w:rStyle w:val="Hipercze"/>
          </w:rPr>
          <w:t>Implementacja</w:t>
        </w:r>
        <w:r w:rsidR="00BE1AE6">
          <w:rPr>
            <w:webHidden/>
          </w:rPr>
          <w:tab/>
        </w:r>
        <w:r>
          <w:rPr>
            <w:webHidden/>
          </w:rPr>
          <w:fldChar w:fldCharType="begin"/>
        </w:r>
        <w:r w:rsidR="00BE1AE6">
          <w:rPr>
            <w:webHidden/>
          </w:rPr>
          <w:instrText xml:space="preserve"> PAGEREF _Toc450674542 \h </w:instrText>
        </w:r>
        <w:r>
          <w:rPr>
            <w:webHidden/>
          </w:rPr>
        </w:r>
        <w:r>
          <w:rPr>
            <w:webHidden/>
          </w:rPr>
          <w:fldChar w:fldCharType="separate"/>
        </w:r>
        <w:r w:rsidR="00BE1AE6">
          <w:rPr>
            <w:webHidden/>
          </w:rPr>
          <w:t>48</w:t>
        </w:r>
        <w:r>
          <w:rPr>
            <w:webHidden/>
          </w:rPr>
          <w:fldChar w:fldCharType="end"/>
        </w:r>
      </w:hyperlink>
    </w:p>
    <w:p w:rsidR="00BE1AE6" w:rsidRDefault="009D0C18">
      <w:pPr>
        <w:pStyle w:val="Spistreci3"/>
        <w:rPr>
          <w:rFonts w:asciiTheme="minorHAnsi" w:eastAsiaTheme="minorEastAsia" w:hAnsiTheme="minorHAnsi" w:cstheme="minorBidi"/>
          <w:i w:val="0"/>
          <w:iCs w:val="0"/>
          <w:noProof/>
          <w:sz w:val="22"/>
          <w:szCs w:val="22"/>
        </w:rPr>
      </w:pPr>
      <w:hyperlink w:anchor="_Toc450674543" w:history="1">
        <w:r w:rsidR="00BE1AE6" w:rsidRPr="00856B63">
          <w:rPr>
            <w:rStyle w:val="Hipercze"/>
            <w:noProof/>
          </w:rPr>
          <w:t>5.2.1.</w:t>
        </w:r>
        <w:r w:rsidR="00BE1AE6">
          <w:rPr>
            <w:rFonts w:asciiTheme="minorHAnsi" w:eastAsiaTheme="minorEastAsia" w:hAnsiTheme="minorHAnsi" w:cstheme="minorBidi"/>
            <w:i w:val="0"/>
            <w:iCs w:val="0"/>
            <w:noProof/>
            <w:sz w:val="22"/>
            <w:szCs w:val="22"/>
          </w:rPr>
          <w:tab/>
        </w:r>
        <w:r w:rsidR="00BE1AE6" w:rsidRPr="00856B63">
          <w:rPr>
            <w:rStyle w:val="Hipercze"/>
            <w:noProof/>
          </w:rPr>
          <w:t>Dane wejściowe</w:t>
        </w:r>
        <w:r w:rsidR="00BE1AE6">
          <w:rPr>
            <w:noProof/>
            <w:webHidden/>
          </w:rPr>
          <w:tab/>
        </w:r>
        <w:r>
          <w:rPr>
            <w:noProof/>
            <w:webHidden/>
          </w:rPr>
          <w:fldChar w:fldCharType="begin"/>
        </w:r>
        <w:r w:rsidR="00BE1AE6">
          <w:rPr>
            <w:noProof/>
            <w:webHidden/>
          </w:rPr>
          <w:instrText xml:space="preserve"> PAGEREF _Toc450674543 \h </w:instrText>
        </w:r>
        <w:r>
          <w:rPr>
            <w:noProof/>
            <w:webHidden/>
          </w:rPr>
        </w:r>
        <w:r>
          <w:rPr>
            <w:noProof/>
            <w:webHidden/>
          </w:rPr>
          <w:fldChar w:fldCharType="separate"/>
        </w:r>
        <w:r w:rsidR="00BE1AE6">
          <w:rPr>
            <w:noProof/>
            <w:webHidden/>
          </w:rPr>
          <w:t>48</w:t>
        </w:r>
        <w:r>
          <w:rPr>
            <w:noProof/>
            <w:webHidden/>
          </w:rPr>
          <w:fldChar w:fldCharType="end"/>
        </w:r>
      </w:hyperlink>
    </w:p>
    <w:p w:rsidR="00BE1AE6" w:rsidRDefault="009D0C18">
      <w:pPr>
        <w:pStyle w:val="Spistreci3"/>
        <w:rPr>
          <w:rFonts w:asciiTheme="minorHAnsi" w:eastAsiaTheme="minorEastAsia" w:hAnsiTheme="minorHAnsi" w:cstheme="minorBidi"/>
          <w:i w:val="0"/>
          <w:iCs w:val="0"/>
          <w:noProof/>
          <w:sz w:val="22"/>
          <w:szCs w:val="22"/>
        </w:rPr>
      </w:pPr>
      <w:hyperlink w:anchor="_Toc450674544" w:history="1">
        <w:r w:rsidR="00BE1AE6" w:rsidRPr="00856B63">
          <w:rPr>
            <w:rStyle w:val="Hipercze"/>
            <w:noProof/>
          </w:rPr>
          <w:t>5.2.2.</w:t>
        </w:r>
        <w:r w:rsidR="00BE1AE6">
          <w:rPr>
            <w:rFonts w:asciiTheme="minorHAnsi" w:eastAsiaTheme="minorEastAsia" w:hAnsiTheme="minorHAnsi" w:cstheme="minorBidi"/>
            <w:i w:val="0"/>
            <w:iCs w:val="0"/>
            <w:noProof/>
            <w:sz w:val="22"/>
            <w:szCs w:val="22"/>
          </w:rPr>
          <w:tab/>
        </w:r>
        <w:r w:rsidR="00BE1AE6" w:rsidRPr="00856B63">
          <w:rPr>
            <w:rStyle w:val="Hipercze"/>
            <w:noProof/>
          </w:rPr>
          <w:t>Algorytm wyznaczania otoczki obszaru przeszukanego</w:t>
        </w:r>
        <w:r w:rsidR="00BE1AE6">
          <w:rPr>
            <w:noProof/>
            <w:webHidden/>
          </w:rPr>
          <w:tab/>
        </w:r>
        <w:r>
          <w:rPr>
            <w:noProof/>
            <w:webHidden/>
          </w:rPr>
          <w:fldChar w:fldCharType="begin"/>
        </w:r>
        <w:r w:rsidR="00BE1AE6">
          <w:rPr>
            <w:noProof/>
            <w:webHidden/>
          </w:rPr>
          <w:instrText xml:space="preserve"> PAGEREF _Toc450674544 \h </w:instrText>
        </w:r>
        <w:r>
          <w:rPr>
            <w:noProof/>
            <w:webHidden/>
          </w:rPr>
        </w:r>
        <w:r>
          <w:rPr>
            <w:noProof/>
            <w:webHidden/>
          </w:rPr>
          <w:fldChar w:fldCharType="separate"/>
        </w:r>
        <w:r w:rsidR="00BE1AE6">
          <w:rPr>
            <w:noProof/>
            <w:webHidden/>
          </w:rPr>
          <w:t>49</w:t>
        </w:r>
        <w:r>
          <w:rPr>
            <w:noProof/>
            <w:webHidden/>
          </w:rPr>
          <w:fldChar w:fldCharType="end"/>
        </w:r>
      </w:hyperlink>
    </w:p>
    <w:p w:rsidR="00BE1AE6" w:rsidRDefault="009D0C18">
      <w:pPr>
        <w:pStyle w:val="Spistreci3"/>
        <w:rPr>
          <w:rFonts w:asciiTheme="minorHAnsi" w:eastAsiaTheme="minorEastAsia" w:hAnsiTheme="minorHAnsi" w:cstheme="minorBidi"/>
          <w:i w:val="0"/>
          <w:iCs w:val="0"/>
          <w:noProof/>
          <w:sz w:val="22"/>
          <w:szCs w:val="22"/>
        </w:rPr>
      </w:pPr>
      <w:hyperlink w:anchor="_Toc450674545" w:history="1">
        <w:r w:rsidR="00BE1AE6" w:rsidRPr="00856B63">
          <w:rPr>
            <w:rStyle w:val="Hipercze"/>
            <w:noProof/>
          </w:rPr>
          <w:t>5.2.3.</w:t>
        </w:r>
        <w:r w:rsidR="00BE1AE6">
          <w:rPr>
            <w:rFonts w:asciiTheme="minorHAnsi" w:eastAsiaTheme="minorEastAsia" w:hAnsiTheme="minorHAnsi" w:cstheme="minorBidi"/>
            <w:i w:val="0"/>
            <w:iCs w:val="0"/>
            <w:noProof/>
            <w:sz w:val="22"/>
            <w:szCs w:val="22"/>
          </w:rPr>
          <w:tab/>
        </w:r>
        <w:r w:rsidR="00BE1AE6" w:rsidRPr="00856B63">
          <w:rPr>
            <w:rStyle w:val="Hipercze"/>
            <w:noProof/>
          </w:rPr>
          <w:t>Algorytm wyznaczania obszarów wewnątrz otoczki, niezarejestrowanych przez kamerę</w:t>
        </w:r>
        <w:r w:rsidR="00BE1AE6">
          <w:rPr>
            <w:noProof/>
            <w:webHidden/>
          </w:rPr>
          <w:tab/>
        </w:r>
        <w:r>
          <w:rPr>
            <w:noProof/>
            <w:webHidden/>
          </w:rPr>
          <w:fldChar w:fldCharType="begin"/>
        </w:r>
        <w:r w:rsidR="00BE1AE6">
          <w:rPr>
            <w:noProof/>
            <w:webHidden/>
          </w:rPr>
          <w:instrText xml:space="preserve"> PAGEREF _Toc450674545 \h </w:instrText>
        </w:r>
        <w:r>
          <w:rPr>
            <w:noProof/>
            <w:webHidden/>
          </w:rPr>
        </w:r>
        <w:r>
          <w:rPr>
            <w:noProof/>
            <w:webHidden/>
          </w:rPr>
          <w:fldChar w:fldCharType="separate"/>
        </w:r>
        <w:r w:rsidR="00BE1AE6">
          <w:rPr>
            <w:noProof/>
            <w:webHidden/>
          </w:rPr>
          <w:t>51</w:t>
        </w:r>
        <w:r>
          <w:rPr>
            <w:noProof/>
            <w:webHidden/>
          </w:rPr>
          <w:fldChar w:fldCharType="end"/>
        </w:r>
      </w:hyperlink>
    </w:p>
    <w:p w:rsidR="00BE1AE6" w:rsidRDefault="009D0C18">
      <w:pPr>
        <w:pStyle w:val="Spistreci3"/>
        <w:rPr>
          <w:rFonts w:asciiTheme="minorHAnsi" w:eastAsiaTheme="minorEastAsia" w:hAnsiTheme="minorHAnsi" w:cstheme="minorBidi"/>
          <w:i w:val="0"/>
          <w:iCs w:val="0"/>
          <w:noProof/>
          <w:sz w:val="22"/>
          <w:szCs w:val="22"/>
        </w:rPr>
      </w:pPr>
      <w:hyperlink w:anchor="_Toc450674546" w:history="1">
        <w:r w:rsidR="00BE1AE6" w:rsidRPr="00856B63">
          <w:rPr>
            <w:rStyle w:val="Hipercze"/>
            <w:noProof/>
          </w:rPr>
          <w:t>5.2.4.</w:t>
        </w:r>
        <w:r w:rsidR="00BE1AE6">
          <w:rPr>
            <w:rFonts w:asciiTheme="minorHAnsi" w:eastAsiaTheme="minorEastAsia" w:hAnsiTheme="minorHAnsi" w:cstheme="minorBidi"/>
            <w:i w:val="0"/>
            <w:iCs w:val="0"/>
            <w:noProof/>
            <w:sz w:val="22"/>
            <w:szCs w:val="22"/>
          </w:rPr>
          <w:tab/>
        </w:r>
        <w:r w:rsidR="00BE1AE6" w:rsidRPr="00856B63">
          <w:rPr>
            <w:rStyle w:val="Hipercze"/>
            <w:noProof/>
          </w:rPr>
          <w:t>Algorytm łączenia obszarów</w:t>
        </w:r>
        <w:r w:rsidR="00BE1AE6">
          <w:rPr>
            <w:noProof/>
            <w:webHidden/>
          </w:rPr>
          <w:tab/>
        </w:r>
        <w:r>
          <w:rPr>
            <w:noProof/>
            <w:webHidden/>
          </w:rPr>
          <w:fldChar w:fldCharType="begin"/>
        </w:r>
        <w:r w:rsidR="00BE1AE6">
          <w:rPr>
            <w:noProof/>
            <w:webHidden/>
          </w:rPr>
          <w:instrText xml:space="preserve"> PAGEREF _Toc450674546 \h </w:instrText>
        </w:r>
        <w:r>
          <w:rPr>
            <w:noProof/>
            <w:webHidden/>
          </w:rPr>
        </w:r>
        <w:r>
          <w:rPr>
            <w:noProof/>
            <w:webHidden/>
          </w:rPr>
          <w:fldChar w:fldCharType="separate"/>
        </w:r>
        <w:r w:rsidR="00BE1AE6">
          <w:rPr>
            <w:noProof/>
            <w:webHidden/>
          </w:rPr>
          <w:t>54</w:t>
        </w:r>
        <w:r>
          <w:rPr>
            <w:noProof/>
            <w:webHidden/>
          </w:rPr>
          <w:fldChar w:fldCharType="end"/>
        </w:r>
      </w:hyperlink>
    </w:p>
    <w:p w:rsidR="00BE1AE6" w:rsidRDefault="009D0C18">
      <w:pPr>
        <w:pStyle w:val="Spistreci4"/>
        <w:tabs>
          <w:tab w:val="left" w:pos="1680"/>
          <w:tab w:val="right" w:leader="dot" w:pos="9060"/>
        </w:tabs>
        <w:rPr>
          <w:rFonts w:asciiTheme="minorHAnsi" w:eastAsiaTheme="minorEastAsia" w:hAnsiTheme="minorHAnsi" w:cstheme="minorBidi"/>
          <w:noProof/>
          <w:sz w:val="22"/>
          <w:szCs w:val="22"/>
        </w:rPr>
      </w:pPr>
      <w:hyperlink w:anchor="_Toc450674547" w:history="1">
        <w:r w:rsidR="00BE1AE6" w:rsidRPr="00856B63">
          <w:rPr>
            <w:rStyle w:val="Hipercze"/>
            <w:noProof/>
          </w:rPr>
          <w:t>5.2.4.1.</w:t>
        </w:r>
        <w:r w:rsidR="00BE1AE6">
          <w:rPr>
            <w:rFonts w:asciiTheme="minorHAnsi" w:eastAsiaTheme="minorEastAsia" w:hAnsiTheme="minorHAnsi" w:cstheme="minorBidi"/>
            <w:noProof/>
            <w:sz w:val="22"/>
            <w:szCs w:val="22"/>
          </w:rPr>
          <w:tab/>
        </w:r>
        <w:r w:rsidR="00BE1AE6" w:rsidRPr="00856B63">
          <w:rPr>
            <w:rStyle w:val="Hipercze"/>
            <w:noProof/>
          </w:rPr>
          <w:t>Definicja problemu</w:t>
        </w:r>
        <w:r w:rsidR="00BE1AE6">
          <w:rPr>
            <w:noProof/>
            <w:webHidden/>
          </w:rPr>
          <w:tab/>
        </w:r>
        <w:r>
          <w:rPr>
            <w:noProof/>
            <w:webHidden/>
          </w:rPr>
          <w:fldChar w:fldCharType="begin"/>
        </w:r>
        <w:r w:rsidR="00BE1AE6">
          <w:rPr>
            <w:noProof/>
            <w:webHidden/>
          </w:rPr>
          <w:instrText xml:space="preserve"> PAGEREF _Toc450674547 \h </w:instrText>
        </w:r>
        <w:r>
          <w:rPr>
            <w:noProof/>
            <w:webHidden/>
          </w:rPr>
        </w:r>
        <w:r>
          <w:rPr>
            <w:noProof/>
            <w:webHidden/>
          </w:rPr>
          <w:fldChar w:fldCharType="separate"/>
        </w:r>
        <w:r w:rsidR="00BE1AE6">
          <w:rPr>
            <w:noProof/>
            <w:webHidden/>
          </w:rPr>
          <w:t>54</w:t>
        </w:r>
        <w:r>
          <w:rPr>
            <w:noProof/>
            <w:webHidden/>
          </w:rPr>
          <w:fldChar w:fldCharType="end"/>
        </w:r>
      </w:hyperlink>
    </w:p>
    <w:p w:rsidR="00BE1AE6" w:rsidRDefault="009D0C18">
      <w:pPr>
        <w:pStyle w:val="Spistreci4"/>
        <w:tabs>
          <w:tab w:val="left" w:pos="1680"/>
          <w:tab w:val="right" w:leader="dot" w:pos="9060"/>
        </w:tabs>
        <w:rPr>
          <w:rFonts w:asciiTheme="minorHAnsi" w:eastAsiaTheme="minorEastAsia" w:hAnsiTheme="minorHAnsi" w:cstheme="minorBidi"/>
          <w:noProof/>
          <w:sz w:val="22"/>
          <w:szCs w:val="22"/>
        </w:rPr>
      </w:pPr>
      <w:hyperlink w:anchor="_Toc450674548" w:history="1">
        <w:r w:rsidR="00BE1AE6" w:rsidRPr="00856B63">
          <w:rPr>
            <w:rStyle w:val="Hipercze"/>
            <w:noProof/>
          </w:rPr>
          <w:t>5.2.4.2.</w:t>
        </w:r>
        <w:r w:rsidR="00BE1AE6">
          <w:rPr>
            <w:rFonts w:asciiTheme="minorHAnsi" w:eastAsiaTheme="minorEastAsia" w:hAnsiTheme="minorHAnsi" w:cstheme="minorBidi"/>
            <w:noProof/>
            <w:sz w:val="22"/>
            <w:szCs w:val="22"/>
          </w:rPr>
          <w:tab/>
        </w:r>
        <w:r w:rsidR="00BE1AE6" w:rsidRPr="00856B63">
          <w:rPr>
            <w:rStyle w:val="Hipercze"/>
            <w:noProof/>
          </w:rPr>
          <w:t>Wyznaczanie otoczki wklęsłej - kształt α</w:t>
        </w:r>
        <w:r w:rsidR="00BE1AE6">
          <w:rPr>
            <w:noProof/>
            <w:webHidden/>
          </w:rPr>
          <w:tab/>
        </w:r>
        <w:r>
          <w:rPr>
            <w:noProof/>
            <w:webHidden/>
          </w:rPr>
          <w:fldChar w:fldCharType="begin"/>
        </w:r>
        <w:r w:rsidR="00BE1AE6">
          <w:rPr>
            <w:noProof/>
            <w:webHidden/>
          </w:rPr>
          <w:instrText xml:space="preserve"> PAGEREF _Toc450674548 \h </w:instrText>
        </w:r>
        <w:r>
          <w:rPr>
            <w:noProof/>
            <w:webHidden/>
          </w:rPr>
        </w:r>
        <w:r>
          <w:rPr>
            <w:noProof/>
            <w:webHidden/>
          </w:rPr>
          <w:fldChar w:fldCharType="separate"/>
        </w:r>
        <w:r w:rsidR="00BE1AE6">
          <w:rPr>
            <w:noProof/>
            <w:webHidden/>
          </w:rPr>
          <w:t>56</w:t>
        </w:r>
        <w:r>
          <w:rPr>
            <w:noProof/>
            <w:webHidden/>
          </w:rPr>
          <w:fldChar w:fldCharType="end"/>
        </w:r>
      </w:hyperlink>
    </w:p>
    <w:p w:rsidR="00BE1AE6" w:rsidRDefault="009D0C18">
      <w:pPr>
        <w:pStyle w:val="Spistreci4"/>
        <w:tabs>
          <w:tab w:val="left" w:pos="1680"/>
          <w:tab w:val="right" w:leader="dot" w:pos="9060"/>
        </w:tabs>
        <w:rPr>
          <w:rFonts w:asciiTheme="minorHAnsi" w:eastAsiaTheme="minorEastAsia" w:hAnsiTheme="minorHAnsi" w:cstheme="minorBidi"/>
          <w:noProof/>
          <w:sz w:val="22"/>
          <w:szCs w:val="22"/>
        </w:rPr>
      </w:pPr>
      <w:hyperlink w:anchor="_Toc450674549" w:history="1">
        <w:r w:rsidR="00BE1AE6" w:rsidRPr="00856B63">
          <w:rPr>
            <w:rStyle w:val="Hipercze"/>
            <w:noProof/>
          </w:rPr>
          <w:t>5.2.4.3.</w:t>
        </w:r>
        <w:r w:rsidR="00BE1AE6">
          <w:rPr>
            <w:rFonts w:asciiTheme="minorHAnsi" w:eastAsiaTheme="minorEastAsia" w:hAnsiTheme="minorHAnsi" w:cstheme="minorBidi"/>
            <w:noProof/>
            <w:sz w:val="22"/>
            <w:szCs w:val="22"/>
          </w:rPr>
          <w:tab/>
        </w:r>
        <w:r w:rsidR="00BE1AE6" w:rsidRPr="00856B63">
          <w:rPr>
            <w:rStyle w:val="Hipercze"/>
            <w:noProof/>
          </w:rPr>
          <w:t>Łączenie obszarów, a części zasłonięte wewnątrz obszarów</w:t>
        </w:r>
        <w:r w:rsidR="00BE1AE6">
          <w:rPr>
            <w:noProof/>
            <w:webHidden/>
          </w:rPr>
          <w:tab/>
        </w:r>
        <w:r>
          <w:rPr>
            <w:noProof/>
            <w:webHidden/>
          </w:rPr>
          <w:fldChar w:fldCharType="begin"/>
        </w:r>
        <w:r w:rsidR="00BE1AE6">
          <w:rPr>
            <w:noProof/>
            <w:webHidden/>
          </w:rPr>
          <w:instrText xml:space="preserve"> PAGEREF _Toc450674549 \h </w:instrText>
        </w:r>
        <w:r>
          <w:rPr>
            <w:noProof/>
            <w:webHidden/>
          </w:rPr>
        </w:r>
        <w:r>
          <w:rPr>
            <w:noProof/>
            <w:webHidden/>
          </w:rPr>
          <w:fldChar w:fldCharType="separate"/>
        </w:r>
        <w:r w:rsidR="00BE1AE6">
          <w:rPr>
            <w:noProof/>
            <w:webHidden/>
          </w:rPr>
          <w:t>62</w:t>
        </w:r>
        <w:r>
          <w:rPr>
            <w:noProof/>
            <w:webHidden/>
          </w:rPr>
          <w:fldChar w:fldCharType="end"/>
        </w:r>
      </w:hyperlink>
    </w:p>
    <w:p w:rsidR="00BE1AE6" w:rsidRDefault="009D0C18">
      <w:pPr>
        <w:pStyle w:val="Spistreci3"/>
        <w:rPr>
          <w:rFonts w:asciiTheme="minorHAnsi" w:eastAsiaTheme="minorEastAsia" w:hAnsiTheme="minorHAnsi" w:cstheme="minorBidi"/>
          <w:i w:val="0"/>
          <w:iCs w:val="0"/>
          <w:noProof/>
          <w:sz w:val="22"/>
          <w:szCs w:val="22"/>
        </w:rPr>
      </w:pPr>
      <w:hyperlink w:anchor="_Toc450674550" w:history="1">
        <w:r w:rsidR="00BE1AE6" w:rsidRPr="00856B63">
          <w:rPr>
            <w:rStyle w:val="Hipercze"/>
            <w:noProof/>
          </w:rPr>
          <w:t>5.2.5.</w:t>
        </w:r>
        <w:r w:rsidR="00BE1AE6">
          <w:rPr>
            <w:rFonts w:asciiTheme="minorHAnsi" w:eastAsiaTheme="minorEastAsia" w:hAnsiTheme="minorHAnsi" w:cstheme="minorBidi"/>
            <w:i w:val="0"/>
            <w:iCs w:val="0"/>
            <w:noProof/>
            <w:sz w:val="22"/>
            <w:szCs w:val="22"/>
          </w:rPr>
          <w:tab/>
        </w:r>
        <w:r w:rsidR="00BE1AE6" w:rsidRPr="00856B63">
          <w:rPr>
            <w:rStyle w:val="Hipercze"/>
            <w:noProof/>
          </w:rPr>
          <w:t>Podsumowanie</w:t>
        </w:r>
        <w:r w:rsidR="00BE1AE6">
          <w:rPr>
            <w:noProof/>
            <w:webHidden/>
          </w:rPr>
          <w:tab/>
        </w:r>
        <w:r>
          <w:rPr>
            <w:noProof/>
            <w:webHidden/>
          </w:rPr>
          <w:fldChar w:fldCharType="begin"/>
        </w:r>
        <w:r w:rsidR="00BE1AE6">
          <w:rPr>
            <w:noProof/>
            <w:webHidden/>
          </w:rPr>
          <w:instrText xml:space="preserve"> PAGEREF _Toc450674550 \h </w:instrText>
        </w:r>
        <w:r>
          <w:rPr>
            <w:noProof/>
            <w:webHidden/>
          </w:rPr>
        </w:r>
        <w:r>
          <w:rPr>
            <w:noProof/>
            <w:webHidden/>
          </w:rPr>
          <w:fldChar w:fldCharType="separate"/>
        </w:r>
        <w:r w:rsidR="00BE1AE6">
          <w:rPr>
            <w:noProof/>
            <w:webHidden/>
          </w:rPr>
          <w:t>63</w:t>
        </w:r>
        <w:r>
          <w:rPr>
            <w:noProof/>
            <w:webHidden/>
          </w:rPr>
          <w:fldChar w:fldCharType="end"/>
        </w:r>
      </w:hyperlink>
    </w:p>
    <w:p w:rsidR="00BE1AE6" w:rsidRDefault="009D0C18">
      <w:pPr>
        <w:pStyle w:val="Spistreci1"/>
        <w:rPr>
          <w:rFonts w:asciiTheme="minorHAnsi" w:eastAsiaTheme="minorEastAsia" w:hAnsiTheme="minorHAnsi" w:cstheme="minorBidi"/>
          <w:b w:val="0"/>
          <w:bCs w:val="0"/>
          <w:smallCaps w:val="0"/>
          <w:noProof/>
          <w:sz w:val="22"/>
          <w:szCs w:val="22"/>
        </w:rPr>
      </w:pPr>
      <w:hyperlink w:anchor="_Toc450674551" w:history="1">
        <w:r w:rsidR="00BE1AE6" w:rsidRPr="00856B63">
          <w:rPr>
            <w:rStyle w:val="Hipercze"/>
            <w:noProof/>
          </w:rPr>
          <w:t>6.</w:t>
        </w:r>
        <w:r w:rsidR="00BE1AE6">
          <w:rPr>
            <w:rFonts w:asciiTheme="minorHAnsi" w:eastAsiaTheme="minorEastAsia" w:hAnsiTheme="minorHAnsi" w:cstheme="minorBidi"/>
            <w:b w:val="0"/>
            <w:bCs w:val="0"/>
            <w:smallCaps w:val="0"/>
            <w:noProof/>
            <w:sz w:val="22"/>
            <w:szCs w:val="22"/>
          </w:rPr>
          <w:tab/>
        </w:r>
        <w:r w:rsidR="00BE1AE6" w:rsidRPr="00856B63">
          <w:rPr>
            <w:rStyle w:val="Hipercze"/>
            <w:noProof/>
          </w:rPr>
          <w:t>Projekt systemu</w:t>
        </w:r>
        <w:r w:rsidR="00BE1AE6">
          <w:rPr>
            <w:noProof/>
            <w:webHidden/>
          </w:rPr>
          <w:tab/>
        </w:r>
        <w:r>
          <w:rPr>
            <w:noProof/>
            <w:webHidden/>
          </w:rPr>
          <w:fldChar w:fldCharType="begin"/>
        </w:r>
        <w:r w:rsidR="00BE1AE6">
          <w:rPr>
            <w:noProof/>
            <w:webHidden/>
          </w:rPr>
          <w:instrText xml:space="preserve"> PAGEREF _Toc450674551 \h </w:instrText>
        </w:r>
        <w:r>
          <w:rPr>
            <w:noProof/>
            <w:webHidden/>
          </w:rPr>
        </w:r>
        <w:r>
          <w:rPr>
            <w:noProof/>
            <w:webHidden/>
          </w:rPr>
          <w:fldChar w:fldCharType="separate"/>
        </w:r>
        <w:r w:rsidR="00BE1AE6">
          <w:rPr>
            <w:noProof/>
            <w:webHidden/>
          </w:rPr>
          <w:t>64</w:t>
        </w:r>
        <w:r>
          <w:rPr>
            <w:noProof/>
            <w:webHidden/>
          </w:rPr>
          <w:fldChar w:fldCharType="end"/>
        </w:r>
      </w:hyperlink>
    </w:p>
    <w:p w:rsidR="00BE1AE6" w:rsidRDefault="009D0C18">
      <w:pPr>
        <w:pStyle w:val="Spistreci2"/>
        <w:rPr>
          <w:rFonts w:asciiTheme="minorHAnsi" w:eastAsiaTheme="minorEastAsia" w:hAnsiTheme="minorHAnsi" w:cstheme="minorBidi"/>
          <w:b w:val="0"/>
          <w:sz w:val="22"/>
          <w:szCs w:val="22"/>
        </w:rPr>
      </w:pPr>
      <w:hyperlink w:anchor="_Toc450674552" w:history="1">
        <w:r w:rsidR="00BE1AE6" w:rsidRPr="00856B63">
          <w:rPr>
            <w:rStyle w:val="Hipercze"/>
          </w:rPr>
          <w:t>6.1.</w:t>
        </w:r>
        <w:r w:rsidR="00BE1AE6">
          <w:rPr>
            <w:rFonts w:asciiTheme="minorHAnsi" w:eastAsiaTheme="minorEastAsia" w:hAnsiTheme="minorHAnsi" w:cstheme="minorBidi"/>
            <w:b w:val="0"/>
            <w:sz w:val="22"/>
            <w:szCs w:val="22"/>
          </w:rPr>
          <w:tab/>
        </w:r>
        <w:r w:rsidR="00BE1AE6" w:rsidRPr="00856B63">
          <w:rPr>
            <w:rStyle w:val="Hipercze"/>
          </w:rPr>
          <w:t>Diagram komponentów</w:t>
        </w:r>
        <w:r w:rsidR="00BE1AE6">
          <w:rPr>
            <w:webHidden/>
          </w:rPr>
          <w:tab/>
        </w:r>
        <w:r>
          <w:rPr>
            <w:webHidden/>
          </w:rPr>
          <w:fldChar w:fldCharType="begin"/>
        </w:r>
        <w:r w:rsidR="00BE1AE6">
          <w:rPr>
            <w:webHidden/>
          </w:rPr>
          <w:instrText xml:space="preserve"> PAGEREF _Toc450674552 \h </w:instrText>
        </w:r>
        <w:r>
          <w:rPr>
            <w:webHidden/>
          </w:rPr>
        </w:r>
        <w:r>
          <w:rPr>
            <w:webHidden/>
          </w:rPr>
          <w:fldChar w:fldCharType="separate"/>
        </w:r>
        <w:r w:rsidR="00BE1AE6">
          <w:rPr>
            <w:webHidden/>
          </w:rPr>
          <w:t>65</w:t>
        </w:r>
        <w:r>
          <w:rPr>
            <w:webHidden/>
          </w:rPr>
          <w:fldChar w:fldCharType="end"/>
        </w:r>
      </w:hyperlink>
    </w:p>
    <w:p w:rsidR="00BE1AE6" w:rsidRDefault="009D0C18">
      <w:pPr>
        <w:pStyle w:val="Spistreci2"/>
        <w:rPr>
          <w:rFonts w:asciiTheme="minorHAnsi" w:eastAsiaTheme="minorEastAsia" w:hAnsiTheme="minorHAnsi" w:cstheme="minorBidi"/>
          <w:b w:val="0"/>
          <w:sz w:val="22"/>
          <w:szCs w:val="22"/>
        </w:rPr>
      </w:pPr>
      <w:hyperlink w:anchor="_Toc450674553" w:history="1">
        <w:r w:rsidR="00BE1AE6" w:rsidRPr="00856B63">
          <w:rPr>
            <w:rStyle w:val="Hipercze"/>
          </w:rPr>
          <w:t>6.2.</w:t>
        </w:r>
        <w:r w:rsidR="00BE1AE6">
          <w:rPr>
            <w:rFonts w:asciiTheme="minorHAnsi" w:eastAsiaTheme="minorEastAsia" w:hAnsiTheme="minorHAnsi" w:cstheme="minorBidi"/>
            <w:b w:val="0"/>
            <w:sz w:val="22"/>
            <w:szCs w:val="22"/>
          </w:rPr>
          <w:tab/>
        </w:r>
        <w:r w:rsidR="00BE1AE6" w:rsidRPr="00856B63">
          <w:rPr>
            <w:rStyle w:val="Hipercze"/>
          </w:rPr>
          <w:t>Diagramy klas</w:t>
        </w:r>
        <w:r w:rsidR="00BE1AE6">
          <w:rPr>
            <w:webHidden/>
          </w:rPr>
          <w:tab/>
        </w:r>
        <w:r>
          <w:rPr>
            <w:webHidden/>
          </w:rPr>
          <w:fldChar w:fldCharType="begin"/>
        </w:r>
        <w:r w:rsidR="00BE1AE6">
          <w:rPr>
            <w:webHidden/>
          </w:rPr>
          <w:instrText xml:space="preserve"> PAGEREF _Toc450674553 \h </w:instrText>
        </w:r>
        <w:r>
          <w:rPr>
            <w:webHidden/>
          </w:rPr>
        </w:r>
        <w:r>
          <w:rPr>
            <w:webHidden/>
          </w:rPr>
          <w:fldChar w:fldCharType="separate"/>
        </w:r>
        <w:r w:rsidR="00BE1AE6">
          <w:rPr>
            <w:webHidden/>
          </w:rPr>
          <w:t>66</w:t>
        </w:r>
        <w:r>
          <w:rPr>
            <w:webHidden/>
          </w:rPr>
          <w:fldChar w:fldCharType="end"/>
        </w:r>
      </w:hyperlink>
    </w:p>
    <w:p w:rsidR="00BE1AE6" w:rsidRDefault="009D0C18">
      <w:pPr>
        <w:pStyle w:val="Spistreci3"/>
        <w:rPr>
          <w:rFonts w:asciiTheme="minorHAnsi" w:eastAsiaTheme="minorEastAsia" w:hAnsiTheme="minorHAnsi" w:cstheme="minorBidi"/>
          <w:i w:val="0"/>
          <w:iCs w:val="0"/>
          <w:noProof/>
          <w:sz w:val="22"/>
          <w:szCs w:val="22"/>
        </w:rPr>
      </w:pPr>
      <w:hyperlink w:anchor="_Toc450674554" w:history="1">
        <w:r w:rsidR="00BE1AE6" w:rsidRPr="00856B63">
          <w:rPr>
            <w:rStyle w:val="Hipercze"/>
            <w:noProof/>
          </w:rPr>
          <w:t>6.2.1.</w:t>
        </w:r>
        <w:r w:rsidR="00BE1AE6">
          <w:rPr>
            <w:rFonts w:asciiTheme="minorHAnsi" w:eastAsiaTheme="minorEastAsia" w:hAnsiTheme="minorHAnsi" w:cstheme="minorBidi"/>
            <w:i w:val="0"/>
            <w:iCs w:val="0"/>
            <w:noProof/>
            <w:sz w:val="22"/>
            <w:szCs w:val="22"/>
          </w:rPr>
          <w:tab/>
        </w:r>
        <w:r w:rsidR="00BE1AE6" w:rsidRPr="00856B63">
          <w:rPr>
            <w:rStyle w:val="Hipercze"/>
            <w:noProof/>
          </w:rPr>
          <w:t>Diagram klas części serwerowej</w:t>
        </w:r>
        <w:r w:rsidR="00BE1AE6">
          <w:rPr>
            <w:noProof/>
            <w:webHidden/>
          </w:rPr>
          <w:tab/>
        </w:r>
        <w:r>
          <w:rPr>
            <w:noProof/>
            <w:webHidden/>
          </w:rPr>
          <w:fldChar w:fldCharType="begin"/>
        </w:r>
        <w:r w:rsidR="00BE1AE6">
          <w:rPr>
            <w:noProof/>
            <w:webHidden/>
          </w:rPr>
          <w:instrText xml:space="preserve"> PAGEREF _Toc450674554 \h </w:instrText>
        </w:r>
        <w:r>
          <w:rPr>
            <w:noProof/>
            <w:webHidden/>
          </w:rPr>
        </w:r>
        <w:r>
          <w:rPr>
            <w:noProof/>
            <w:webHidden/>
          </w:rPr>
          <w:fldChar w:fldCharType="separate"/>
        </w:r>
        <w:r w:rsidR="00BE1AE6">
          <w:rPr>
            <w:noProof/>
            <w:webHidden/>
          </w:rPr>
          <w:t>66</w:t>
        </w:r>
        <w:r>
          <w:rPr>
            <w:noProof/>
            <w:webHidden/>
          </w:rPr>
          <w:fldChar w:fldCharType="end"/>
        </w:r>
      </w:hyperlink>
    </w:p>
    <w:p w:rsidR="00BE1AE6" w:rsidRDefault="009D0C18">
      <w:pPr>
        <w:pStyle w:val="Spistreci3"/>
        <w:rPr>
          <w:rFonts w:asciiTheme="minorHAnsi" w:eastAsiaTheme="minorEastAsia" w:hAnsiTheme="minorHAnsi" w:cstheme="minorBidi"/>
          <w:i w:val="0"/>
          <w:iCs w:val="0"/>
          <w:noProof/>
          <w:sz w:val="22"/>
          <w:szCs w:val="22"/>
        </w:rPr>
      </w:pPr>
      <w:hyperlink w:anchor="_Toc450674555" w:history="1">
        <w:r w:rsidR="00BE1AE6" w:rsidRPr="00856B63">
          <w:rPr>
            <w:rStyle w:val="Hipercze"/>
            <w:noProof/>
          </w:rPr>
          <w:t>6.2.2.</w:t>
        </w:r>
        <w:r w:rsidR="00BE1AE6">
          <w:rPr>
            <w:rFonts w:asciiTheme="minorHAnsi" w:eastAsiaTheme="minorEastAsia" w:hAnsiTheme="minorHAnsi" w:cstheme="minorBidi"/>
            <w:i w:val="0"/>
            <w:iCs w:val="0"/>
            <w:noProof/>
            <w:sz w:val="22"/>
            <w:szCs w:val="22"/>
          </w:rPr>
          <w:tab/>
        </w:r>
        <w:r w:rsidR="00BE1AE6" w:rsidRPr="00856B63">
          <w:rPr>
            <w:rStyle w:val="Hipercze"/>
            <w:noProof/>
          </w:rPr>
          <w:t>Diagram klas aplikacji klienckiej</w:t>
        </w:r>
        <w:r w:rsidR="00BE1AE6">
          <w:rPr>
            <w:noProof/>
            <w:webHidden/>
          </w:rPr>
          <w:tab/>
        </w:r>
        <w:r>
          <w:rPr>
            <w:noProof/>
            <w:webHidden/>
          </w:rPr>
          <w:fldChar w:fldCharType="begin"/>
        </w:r>
        <w:r w:rsidR="00BE1AE6">
          <w:rPr>
            <w:noProof/>
            <w:webHidden/>
          </w:rPr>
          <w:instrText xml:space="preserve"> PAGEREF _Toc450674555 \h </w:instrText>
        </w:r>
        <w:r>
          <w:rPr>
            <w:noProof/>
            <w:webHidden/>
          </w:rPr>
        </w:r>
        <w:r>
          <w:rPr>
            <w:noProof/>
            <w:webHidden/>
          </w:rPr>
          <w:fldChar w:fldCharType="separate"/>
        </w:r>
        <w:r w:rsidR="00BE1AE6">
          <w:rPr>
            <w:noProof/>
            <w:webHidden/>
          </w:rPr>
          <w:t>66</w:t>
        </w:r>
        <w:r>
          <w:rPr>
            <w:noProof/>
            <w:webHidden/>
          </w:rPr>
          <w:fldChar w:fldCharType="end"/>
        </w:r>
      </w:hyperlink>
    </w:p>
    <w:p w:rsidR="00BE1AE6" w:rsidRDefault="009D0C18">
      <w:pPr>
        <w:pStyle w:val="Spistreci2"/>
        <w:rPr>
          <w:rFonts w:asciiTheme="minorHAnsi" w:eastAsiaTheme="minorEastAsia" w:hAnsiTheme="minorHAnsi" w:cstheme="minorBidi"/>
          <w:b w:val="0"/>
          <w:sz w:val="22"/>
          <w:szCs w:val="22"/>
        </w:rPr>
      </w:pPr>
      <w:hyperlink w:anchor="_Toc450674556" w:history="1">
        <w:r w:rsidR="00BE1AE6" w:rsidRPr="00856B63">
          <w:rPr>
            <w:rStyle w:val="Hipercze"/>
          </w:rPr>
          <w:t>6.3.</w:t>
        </w:r>
        <w:r w:rsidR="00BE1AE6">
          <w:rPr>
            <w:rFonts w:asciiTheme="minorHAnsi" w:eastAsiaTheme="minorEastAsia" w:hAnsiTheme="minorHAnsi" w:cstheme="minorBidi"/>
            <w:b w:val="0"/>
            <w:sz w:val="22"/>
            <w:szCs w:val="22"/>
          </w:rPr>
          <w:tab/>
        </w:r>
        <w:r w:rsidR="00BE1AE6" w:rsidRPr="00856B63">
          <w:rPr>
            <w:rStyle w:val="Hipercze"/>
          </w:rPr>
          <w:t>Diagram związków encji</w:t>
        </w:r>
        <w:r w:rsidR="00BE1AE6">
          <w:rPr>
            <w:webHidden/>
          </w:rPr>
          <w:tab/>
        </w:r>
        <w:r>
          <w:rPr>
            <w:webHidden/>
          </w:rPr>
          <w:fldChar w:fldCharType="begin"/>
        </w:r>
        <w:r w:rsidR="00BE1AE6">
          <w:rPr>
            <w:webHidden/>
          </w:rPr>
          <w:instrText xml:space="preserve"> PAGEREF _Toc450674556 \h </w:instrText>
        </w:r>
        <w:r>
          <w:rPr>
            <w:webHidden/>
          </w:rPr>
        </w:r>
        <w:r>
          <w:rPr>
            <w:webHidden/>
          </w:rPr>
          <w:fldChar w:fldCharType="separate"/>
        </w:r>
        <w:r w:rsidR="00BE1AE6">
          <w:rPr>
            <w:webHidden/>
          </w:rPr>
          <w:t>67</w:t>
        </w:r>
        <w:r>
          <w:rPr>
            <w:webHidden/>
          </w:rPr>
          <w:fldChar w:fldCharType="end"/>
        </w:r>
      </w:hyperlink>
    </w:p>
    <w:p w:rsidR="00BE1AE6" w:rsidRDefault="009D0C18">
      <w:pPr>
        <w:pStyle w:val="Spistreci2"/>
        <w:rPr>
          <w:rFonts w:asciiTheme="minorHAnsi" w:eastAsiaTheme="minorEastAsia" w:hAnsiTheme="minorHAnsi" w:cstheme="minorBidi"/>
          <w:b w:val="0"/>
          <w:sz w:val="22"/>
          <w:szCs w:val="22"/>
        </w:rPr>
      </w:pPr>
      <w:hyperlink w:anchor="_Toc450674557" w:history="1">
        <w:r w:rsidR="00BE1AE6" w:rsidRPr="00856B63">
          <w:rPr>
            <w:rStyle w:val="Hipercze"/>
          </w:rPr>
          <w:t>6.4.</w:t>
        </w:r>
        <w:r w:rsidR="00BE1AE6">
          <w:rPr>
            <w:rFonts w:asciiTheme="minorHAnsi" w:eastAsiaTheme="minorEastAsia" w:hAnsiTheme="minorHAnsi" w:cstheme="minorBidi"/>
            <w:b w:val="0"/>
            <w:sz w:val="22"/>
            <w:szCs w:val="22"/>
          </w:rPr>
          <w:tab/>
        </w:r>
        <w:r w:rsidR="00BE1AE6" w:rsidRPr="00856B63">
          <w:rPr>
            <w:rStyle w:val="Hipercze"/>
          </w:rPr>
          <w:t>Diagramy aktywności</w:t>
        </w:r>
        <w:r w:rsidR="00BE1AE6">
          <w:rPr>
            <w:webHidden/>
          </w:rPr>
          <w:tab/>
        </w:r>
        <w:r>
          <w:rPr>
            <w:webHidden/>
          </w:rPr>
          <w:fldChar w:fldCharType="begin"/>
        </w:r>
        <w:r w:rsidR="00BE1AE6">
          <w:rPr>
            <w:webHidden/>
          </w:rPr>
          <w:instrText xml:space="preserve"> PAGEREF _Toc450674557 \h </w:instrText>
        </w:r>
        <w:r>
          <w:rPr>
            <w:webHidden/>
          </w:rPr>
        </w:r>
        <w:r>
          <w:rPr>
            <w:webHidden/>
          </w:rPr>
          <w:fldChar w:fldCharType="separate"/>
        </w:r>
        <w:r w:rsidR="00BE1AE6">
          <w:rPr>
            <w:webHidden/>
          </w:rPr>
          <w:t>68</w:t>
        </w:r>
        <w:r>
          <w:rPr>
            <w:webHidden/>
          </w:rPr>
          <w:fldChar w:fldCharType="end"/>
        </w:r>
      </w:hyperlink>
    </w:p>
    <w:p w:rsidR="00BE1AE6" w:rsidRDefault="009D0C18">
      <w:pPr>
        <w:pStyle w:val="Spistreci3"/>
        <w:rPr>
          <w:rFonts w:asciiTheme="minorHAnsi" w:eastAsiaTheme="minorEastAsia" w:hAnsiTheme="minorHAnsi" w:cstheme="minorBidi"/>
          <w:i w:val="0"/>
          <w:iCs w:val="0"/>
          <w:noProof/>
          <w:sz w:val="22"/>
          <w:szCs w:val="22"/>
        </w:rPr>
      </w:pPr>
      <w:hyperlink w:anchor="_Toc450674558" w:history="1">
        <w:r w:rsidR="00BE1AE6" w:rsidRPr="00856B63">
          <w:rPr>
            <w:rStyle w:val="Hipercze"/>
            <w:noProof/>
          </w:rPr>
          <w:t>6.4.1.</w:t>
        </w:r>
        <w:r w:rsidR="00BE1AE6">
          <w:rPr>
            <w:rFonts w:asciiTheme="minorHAnsi" w:eastAsiaTheme="minorEastAsia" w:hAnsiTheme="minorHAnsi" w:cstheme="minorBidi"/>
            <w:i w:val="0"/>
            <w:iCs w:val="0"/>
            <w:noProof/>
            <w:sz w:val="22"/>
            <w:szCs w:val="22"/>
          </w:rPr>
          <w:tab/>
        </w:r>
        <w:r w:rsidR="00BE1AE6" w:rsidRPr="00856B63">
          <w:rPr>
            <w:rStyle w:val="Hipercze"/>
            <w:noProof/>
          </w:rPr>
          <w:t>Diagram aktywności - Dron - Zmień położenie</w:t>
        </w:r>
        <w:r w:rsidR="00BE1AE6">
          <w:rPr>
            <w:noProof/>
            <w:webHidden/>
          </w:rPr>
          <w:tab/>
        </w:r>
        <w:r>
          <w:rPr>
            <w:noProof/>
            <w:webHidden/>
          </w:rPr>
          <w:fldChar w:fldCharType="begin"/>
        </w:r>
        <w:r w:rsidR="00BE1AE6">
          <w:rPr>
            <w:noProof/>
            <w:webHidden/>
          </w:rPr>
          <w:instrText xml:space="preserve"> PAGEREF _Toc450674558 \h </w:instrText>
        </w:r>
        <w:r>
          <w:rPr>
            <w:noProof/>
            <w:webHidden/>
          </w:rPr>
        </w:r>
        <w:r>
          <w:rPr>
            <w:noProof/>
            <w:webHidden/>
          </w:rPr>
          <w:fldChar w:fldCharType="separate"/>
        </w:r>
        <w:r w:rsidR="00BE1AE6">
          <w:rPr>
            <w:noProof/>
            <w:webHidden/>
          </w:rPr>
          <w:t>68</w:t>
        </w:r>
        <w:r>
          <w:rPr>
            <w:noProof/>
            <w:webHidden/>
          </w:rPr>
          <w:fldChar w:fldCharType="end"/>
        </w:r>
      </w:hyperlink>
    </w:p>
    <w:p w:rsidR="00BE1AE6" w:rsidRDefault="009D0C18">
      <w:pPr>
        <w:pStyle w:val="Spistreci3"/>
        <w:rPr>
          <w:rFonts w:asciiTheme="minorHAnsi" w:eastAsiaTheme="minorEastAsia" w:hAnsiTheme="minorHAnsi" w:cstheme="minorBidi"/>
          <w:i w:val="0"/>
          <w:iCs w:val="0"/>
          <w:noProof/>
          <w:sz w:val="22"/>
          <w:szCs w:val="22"/>
        </w:rPr>
      </w:pPr>
      <w:hyperlink w:anchor="_Toc450674559" w:history="1">
        <w:r w:rsidR="00BE1AE6" w:rsidRPr="00856B63">
          <w:rPr>
            <w:rStyle w:val="Hipercze"/>
            <w:noProof/>
          </w:rPr>
          <w:t>6.4.2.</w:t>
        </w:r>
        <w:r w:rsidR="00BE1AE6">
          <w:rPr>
            <w:rFonts w:asciiTheme="minorHAnsi" w:eastAsiaTheme="minorEastAsia" w:hAnsiTheme="minorHAnsi" w:cstheme="minorBidi"/>
            <w:i w:val="0"/>
            <w:iCs w:val="0"/>
            <w:noProof/>
            <w:sz w:val="22"/>
            <w:szCs w:val="22"/>
          </w:rPr>
          <w:tab/>
        </w:r>
        <w:r w:rsidR="00BE1AE6" w:rsidRPr="00856B63">
          <w:rPr>
            <w:rStyle w:val="Hipercze"/>
            <w:noProof/>
          </w:rPr>
          <w:t>Diagram aktywności - Użytkownik aplikacji wizualizującej - Oglądaj wizualizację</w:t>
        </w:r>
        <w:r w:rsidR="00BE1AE6">
          <w:rPr>
            <w:noProof/>
            <w:webHidden/>
          </w:rPr>
          <w:tab/>
        </w:r>
        <w:r>
          <w:rPr>
            <w:noProof/>
            <w:webHidden/>
          </w:rPr>
          <w:fldChar w:fldCharType="begin"/>
        </w:r>
        <w:r w:rsidR="00BE1AE6">
          <w:rPr>
            <w:noProof/>
            <w:webHidden/>
          </w:rPr>
          <w:instrText xml:space="preserve"> PAGEREF _Toc450674559 \h </w:instrText>
        </w:r>
        <w:r>
          <w:rPr>
            <w:noProof/>
            <w:webHidden/>
          </w:rPr>
        </w:r>
        <w:r>
          <w:rPr>
            <w:noProof/>
            <w:webHidden/>
          </w:rPr>
          <w:fldChar w:fldCharType="separate"/>
        </w:r>
        <w:r w:rsidR="00BE1AE6">
          <w:rPr>
            <w:noProof/>
            <w:webHidden/>
          </w:rPr>
          <w:t>69</w:t>
        </w:r>
        <w:r>
          <w:rPr>
            <w:noProof/>
            <w:webHidden/>
          </w:rPr>
          <w:fldChar w:fldCharType="end"/>
        </w:r>
      </w:hyperlink>
    </w:p>
    <w:p w:rsidR="00BE1AE6" w:rsidRDefault="009D0C18">
      <w:pPr>
        <w:pStyle w:val="Spistreci3"/>
        <w:rPr>
          <w:rFonts w:asciiTheme="minorHAnsi" w:eastAsiaTheme="minorEastAsia" w:hAnsiTheme="minorHAnsi" w:cstheme="minorBidi"/>
          <w:i w:val="0"/>
          <w:iCs w:val="0"/>
          <w:noProof/>
          <w:sz w:val="22"/>
          <w:szCs w:val="22"/>
        </w:rPr>
      </w:pPr>
      <w:hyperlink w:anchor="_Toc450674560" w:history="1">
        <w:r w:rsidR="00BE1AE6" w:rsidRPr="00856B63">
          <w:rPr>
            <w:rStyle w:val="Hipercze"/>
            <w:noProof/>
          </w:rPr>
          <w:t>6.4.3.</w:t>
        </w:r>
        <w:r w:rsidR="00BE1AE6">
          <w:rPr>
            <w:rFonts w:asciiTheme="minorHAnsi" w:eastAsiaTheme="minorEastAsia" w:hAnsiTheme="minorHAnsi" w:cstheme="minorBidi"/>
            <w:i w:val="0"/>
            <w:iCs w:val="0"/>
            <w:noProof/>
            <w:sz w:val="22"/>
            <w:szCs w:val="22"/>
          </w:rPr>
          <w:tab/>
        </w:r>
        <w:r w:rsidR="00BE1AE6" w:rsidRPr="00856B63">
          <w:rPr>
            <w:rStyle w:val="Hipercze"/>
            <w:noProof/>
          </w:rPr>
          <w:t>Diagram aktywności - Użytkownik aplikacji wizualizującej - Edytuj preferencje</w:t>
        </w:r>
        <w:r w:rsidR="00BE1AE6">
          <w:rPr>
            <w:noProof/>
            <w:webHidden/>
          </w:rPr>
          <w:tab/>
        </w:r>
        <w:r>
          <w:rPr>
            <w:noProof/>
            <w:webHidden/>
          </w:rPr>
          <w:fldChar w:fldCharType="begin"/>
        </w:r>
        <w:r w:rsidR="00BE1AE6">
          <w:rPr>
            <w:noProof/>
            <w:webHidden/>
          </w:rPr>
          <w:instrText xml:space="preserve"> PAGEREF _Toc450674560 \h </w:instrText>
        </w:r>
        <w:r>
          <w:rPr>
            <w:noProof/>
            <w:webHidden/>
          </w:rPr>
        </w:r>
        <w:r>
          <w:rPr>
            <w:noProof/>
            <w:webHidden/>
          </w:rPr>
          <w:fldChar w:fldCharType="separate"/>
        </w:r>
        <w:r w:rsidR="00BE1AE6">
          <w:rPr>
            <w:noProof/>
            <w:webHidden/>
          </w:rPr>
          <w:t>70</w:t>
        </w:r>
        <w:r>
          <w:rPr>
            <w:noProof/>
            <w:webHidden/>
          </w:rPr>
          <w:fldChar w:fldCharType="end"/>
        </w:r>
      </w:hyperlink>
    </w:p>
    <w:p w:rsidR="00BE1AE6" w:rsidRDefault="009D0C18">
      <w:pPr>
        <w:pStyle w:val="Spistreci3"/>
        <w:rPr>
          <w:rFonts w:asciiTheme="minorHAnsi" w:eastAsiaTheme="minorEastAsia" w:hAnsiTheme="minorHAnsi" w:cstheme="minorBidi"/>
          <w:i w:val="0"/>
          <w:iCs w:val="0"/>
          <w:noProof/>
          <w:sz w:val="22"/>
          <w:szCs w:val="22"/>
        </w:rPr>
      </w:pPr>
      <w:hyperlink w:anchor="_Toc450674561" w:history="1">
        <w:r w:rsidR="00BE1AE6" w:rsidRPr="00856B63">
          <w:rPr>
            <w:rStyle w:val="Hipercze"/>
            <w:noProof/>
          </w:rPr>
          <w:t>6.4.4.</w:t>
        </w:r>
        <w:r w:rsidR="00BE1AE6">
          <w:rPr>
            <w:rFonts w:asciiTheme="minorHAnsi" w:eastAsiaTheme="minorEastAsia" w:hAnsiTheme="minorHAnsi" w:cstheme="minorBidi"/>
            <w:i w:val="0"/>
            <w:iCs w:val="0"/>
            <w:noProof/>
            <w:sz w:val="22"/>
            <w:szCs w:val="22"/>
          </w:rPr>
          <w:tab/>
        </w:r>
        <w:r w:rsidR="00BE1AE6" w:rsidRPr="00856B63">
          <w:rPr>
            <w:rStyle w:val="Hipercze"/>
            <w:noProof/>
          </w:rPr>
          <w:t>Diagram aktywności - Użytkownik aplikacji wizualizującej - Przeglądaj historię wizualizacji</w:t>
        </w:r>
        <w:r w:rsidR="00BE1AE6">
          <w:rPr>
            <w:noProof/>
            <w:webHidden/>
          </w:rPr>
          <w:tab/>
        </w:r>
        <w:r>
          <w:rPr>
            <w:noProof/>
            <w:webHidden/>
          </w:rPr>
          <w:fldChar w:fldCharType="begin"/>
        </w:r>
        <w:r w:rsidR="00BE1AE6">
          <w:rPr>
            <w:noProof/>
            <w:webHidden/>
          </w:rPr>
          <w:instrText xml:space="preserve"> PAGEREF _Toc450674561 \h </w:instrText>
        </w:r>
        <w:r>
          <w:rPr>
            <w:noProof/>
            <w:webHidden/>
          </w:rPr>
        </w:r>
        <w:r>
          <w:rPr>
            <w:noProof/>
            <w:webHidden/>
          </w:rPr>
          <w:fldChar w:fldCharType="separate"/>
        </w:r>
        <w:r w:rsidR="00BE1AE6">
          <w:rPr>
            <w:noProof/>
            <w:webHidden/>
          </w:rPr>
          <w:t>71</w:t>
        </w:r>
        <w:r>
          <w:rPr>
            <w:noProof/>
            <w:webHidden/>
          </w:rPr>
          <w:fldChar w:fldCharType="end"/>
        </w:r>
      </w:hyperlink>
    </w:p>
    <w:p w:rsidR="00BE1AE6" w:rsidRDefault="009D0C18">
      <w:pPr>
        <w:pStyle w:val="Spistreci3"/>
        <w:rPr>
          <w:rFonts w:asciiTheme="minorHAnsi" w:eastAsiaTheme="minorEastAsia" w:hAnsiTheme="minorHAnsi" w:cstheme="minorBidi"/>
          <w:i w:val="0"/>
          <w:iCs w:val="0"/>
          <w:noProof/>
          <w:sz w:val="22"/>
          <w:szCs w:val="22"/>
        </w:rPr>
      </w:pPr>
      <w:hyperlink w:anchor="_Toc450674562" w:history="1">
        <w:r w:rsidR="00BE1AE6" w:rsidRPr="00856B63">
          <w:rPr>
            <w:rStyle w:val="Hipercze"/>
            <w:noProof/>
          </w:rPr>
          <w:t>6.4.5.</w:t>
        </w:r>
        <w:r w:rsidR="00BE1AE6">
          <w:rPr>
            <w:rFonts w:asciiTheme="minorHAnsi" w:eastAsiaTheme="minorEastAsia" w:hAnsiTheme="minorHAnsi" w:cstheme="minorBidi"/>
            <w:i w:val="0"/>
            <w:iCs w:val="0"/>
            <w:noProof/>
            <w:sz w:val="22"/>
            <w:szCs w:val="22"/>
          </w:rPr>
          <w:tab/>
        </w:r>
        <w:r w:rsidR="00BE1AE6" w:rsidRPr="00856B63">
          <w:rPr>
            <w:rStyle w:val="Hipercze"/>
            <w:noProof/>
          </w:rPr>
          <w:t>Diagram aktywności - Użytkownik aplikacji wizualizującej - Oglądaj Symulację</w:t>
        </w:r>
        <w:r w:rsidR="00BE1AE6">
          <w:rPr>
            <w:noProof/>
            <w:webHidden/>
          </w:rPr>
          <w:tab/>
        </w:r>
        <w:r>
          <w:rPr>
            <w:noProof/>
            <w:webHidden/>
          </w:rPr>
          <w:fldChar w:fldCharType="begin"/>
        </w:r>
        <w:r w:rsidR="00BE1AE6">
          <w:rPr>
            <w:noProof/>
            <w:webHidden/>
          </w:rPr>
          <w:instrText xml:space="preserve"> PAGEREF _Toc450674562 \h </w:instrText>
        </w:r>
        <w:r>
          <w:rPr>
            <w:noProof/>
            <w:webHidden/>
          </w:rPr>
        </w:r>
        <w:r>
          <w:rPr>
            <w:noProof/>
            <w:webHidden/>
          </w:rPr>
          <w:fldChar w:fldCharType="separate"/>
        </w:r>
        <w:r w:rsidR="00BE1AE6">
          <w:rPr>
            <w:noProof/>
            <w:webHidden/>
          </w:rPr>
          <w:t>72</w:t>
        </w:r>
        <w:r>
          <w:rPr>
            <w:noProof/>
            <w:webHidden/>
          </w:rPr>
          <w:fldChar w:fldCharType="end"/>
        </w:r>
      </w:hyperlink>
    </w:p>
    <w:p w:rsidR="00BE1AE6" w:rsidRDefault="009D0C18">
      <w:pPr>
        <w:pStyle w:val="Spistreci2"/>
        <w:rPr>
          <w:rFonts w:asciiTheme="minorHAnsi" w:eastAsiaTheme="minorEastAsia" w:hAnsiTheme="minorHAnsi" w:cstheme="minorBidi"/>
          <w:b w:val="0"/>
          <w:sz w:val="22"/>
          <w:szCs w:val="22"/>
        </w:rPr>
      </w:pPr>
      <w:hyperlink w:anchor="_Toc450674563" w:history="1">
        <w:r w:rsidR="00BE1AE6" w:rsidRPr="00856B63">
          <w:rPr>
            <w:rStyle w:val="Hipercze"/>
          </w:rPr>
          <w:t>6.5.</w:t>
        </w:r>
        <w:r w:rsidR="00BE1AE6">
          <w:rPr>
            <w:rFonts w:asciiTheme="minorHAnsi" w:eastAsiaTheme="minorEastAsia" w:hAnsiTheme="minorHAnsi" w:cstheme="minorBidi"/>
            <w:b w:val="0"/>
            <w:sz w:val="22"/>
            <w:szCs w:val="22"/>
          </w:rPr>
          <w:tab/>
        </w:r>
        <w:r w:rsidR="00BE1AE6" w:rsidRPr="00856B63">
          <w:rPr>
            <w:rStyle w:val="Hipercze"/>
          </w:rPr>
          <w:t>Diagramy sekwencji</w:t>
        </w:r>
        <w:r w:rsidR="00BE1AE6">
          <w:rPr>
            <w:webHidden/>
          </w:rPr>
          <w:tab/>
        </w:r>
        <w:r>
          <w:rPr>
            <w:webHidden/>
          </w:rPr>
          <w:fldChar w:fldCharType="begin"/>
        </w:r>
        <w:r w:rsidR="00BE1AE6">
          <w:rPr>
            <w:webHidden/>
          </w:rPr>
          <w:instrText xml:space="preserve"> PAGEREF _Toc450674563 \h </w:instrText>
        </w:r>
        <w:r>
          <w:rPr>
            <w:webHidden/>
          </w:rPr>
        </w:r>
        <w:r>
          <w:rPr>
            <w:webHidden/>
          </w:rPr>
          <w:fldChar w:fldCharType="separate"/>
        </w:r>
        <w:r w:rsidR="00BE1AE6">
          <w:rPr>
            <w:webHidden/>
          </w:rPr>
          <w:t>73</w:t>
        </w:r>
        <w:r>
          <w:rPr>
            <w:webHidden/>
          </w:rPr>
          <w:fldChar w:fldCharType="end"/>
        </w:r>
      </w:hyperlink>
    </w:p>
    <w:p w:rsidR="00BE1AE6" w:rsidRDefault="009D0C18">
      <w:pPr>
        <w:pStyle w:val="Spistreci3"/>
        <w:rPr>
          <w:rFonts w:asciiTheme="minorHAnsi" w:eastAsiaTheme="minorEastAsia" w:hAnsiTheme="minorHAnsi" w:cstheme="minorBidi"/>
          <w:i w:val="0"/>
          <w:iCs w:val="0"/>
          <w:noProof/>
          <w:sz w:val="22"/>
          <w:szCs w:val="22"/>
        </w:rPr>
      </w:pPr>
      <w:hyperlink w:anchor="_Toc450674564" w:history="1">
        <w:r w:rsidR="00BE1AE6" w:rsidRPr="00856B63">
          <w:rPr>
            <w:rStyle w:val="Hipercze"/>
            <w:noProof/>
          </w:rPr>
          <w:t>6.5.1.</w:t>
        </w:r>
        <w:r w:rsidR="00BE1AE6">
          <w:rPr>
            <w:rFonts w:asciiTheme="minorHAnsi" w:eastAsiaTheme="minorEastAsia" w:hAnsiTheme="minorHAnsi" w:cstheme="minorBidi"/>
            <w:i w:val="0"/>
            <w:iCs w:val="0"/>
            <w:noProof/>
            <w:sz w:val="22"/>
            <w:szCs w:val="22"/>
          </w:rPr>
          <w:tab/>
        </w:r>
        <w:r w:rsidR="00BE1AE6" w:rsidRPr="00856B63">
          <w:rPr>
            <w:rStyle w:val="Hipercze"/>
            <w:noProof/>
          </w:rPr>
          <w:t>Diagram sekwencji - DronTracker - Zmiana położenia</w:t>
        </w:r>
        <w:r w:rsidR="00BE1AE6">
          <w:rPr>
            <w:noProof/>
            <w:webHidden/>
          </w:rPr>
          <w:tab/>
        </w:r>
        <w:r>
          <w:rPr>
            <w:noProof/>
            <w:webHidden/>
          </w:rPr>
          <w:fldChar w:fldCharType="begin"/>
        </w:r>
        <w:r w:rsidR="00BE1AE6">
          <w:rPr>
            <w:noProof/>
            <w:webHidden/>
          </w:rPr>
          <w:instrText xml:space="preserve"> PAGEREF _Toc450674564 \h </w:instrText>
        </w:r>
        <w:r>
          <w:rPr>
            <w:noProof/>
            <w:webHidden/>
          </w:rPr>
        </w:r>
        <w:r>
          <w:rPr>
            <w:noProof/>
            <w:webHidden/>
          </w:rPr>
          <w:fldChar w:fldCharType="separate"/>
        </w:r>
        <w:r w:rsidR="00BE1AE6">
          <w:rPr>
            <w:noProof/>
            <w:webHidden/>
          </w:rPr>
          <w:t>73</w:t>
        </w:r>
        <w:r>
          <w:rPr>
            <w:noProof/>
            <w:webHidden/>
          </w:rPr>
          <w:fldChar w:fldCharType="end"/>
        </w:r>
      </w:hyperlink>
    </w:p>
    <w:p w:rsidR="00BE1AE6" w:rsidRDefault="009D0C18">
      <w:pPr>
        <w:pStyle w:val="Spistreci3"/>
        <w:rPr>
          <w:rFonts w:asciiTheme="minorHAnsi" w:eastAsiaTheme="minorEastAsia" w:hAnsiTheme="minorHAnsi" w:cstheme="minorBidi"/>
          <w:i w:val="0"/>
          <w:iCs w:val="0"/>
          <w:noProof/>
          <w:sz w:val="22"/>
          <w:szCs w:val="22"/>
        </w:rPr>
      </w:pPr>
      <w:hyperlink w:anchor="_Toc450674565" w:history="1">
        <w:r w:rsidR="00BE1AE6" w:rsidRPr="00856B63">
          <w:rPr>
            <w:rStyle w:val="Hipercze"/>
            <w:noProof/>
          </w:rPr>
          <w:t>6.5.2.</w:t>
        </w:r>
        <w:r w:rsidR="00BE1AE6">
          <w:rPr>
            <w:rFonts w:asciiTheme="minorHAnsi" w:eastAsiaTheme="minorEastAsia" w:hAnsiTheme="minorHAnsi" w:cstheme="minorBidi"/>
            <w:i w:val="0"/>
            <w:iCs w:val="0"/>
            <w:noProof/>
            <w:sz w:val="22"/>
            <w:szCs w:val="22"/>
          </w:rPr>
          <w:tab/>
        </w:r>
        <w:r w:rsidR="00BE1AE6" w:rsidRPr="00856B63">
          <w:rPr>
            <w:rStyle w:val="Hipercze"/>
            <w:noProof/>
          </w:rPr>
          <w:t>Diagram sekwencji - DronServer - Nowa wiadomość od DronTracker'a</w:t>
        </w:r>
        <w:r w:rsidR="00BE1AE6">
          <w:rPr>
            <w:noProof/>
            <w:webHidden/>
          </w:rPr>
          <w:tab/>
        </w:r>
        <w:r>
          <w:rPr>
            <w:noProof/>
            <w:webHidden/>
          </w:rPr>
          <w:fldChar w:fldCharType="begin"/>
        </w:r>
        <w:r w:rsidR="00BE1AE6">
          <w:rPr>
            <w:noProof/>
            <w:webHidden/>
          </w:rPr>
          <w:instrText xml:space="preserve"> PAGEREF _Toc450674565 \h </w:instrText>
        </w:r>
        <w:r>
          <w:rPr>
            <w:noProof/>
            <w:webHidden/>
          </w:rPr>
        </w:r>
        <w:r>
          <w:rPr>
            <w:noProof/>
            <w:webHidden/>
          </w:rPr>
          <w:fldChar w:fldCharType="separate"/>
        </w:r>
        <w:r w:rsidR="00BE1AE6">
          <w:rPr>
            <w:noProof/>
            <w:webHidden/>
          </w:rPr>
          <w:t>74</w:t>
        </w:r>
        <w:r>
          <w:rPr>
            <w:noProof/>
            <w:webHidden/>
          </w:rPr>
          <w:fldChar w:fldCharType="end"/>
        </w:r>
      </w:hyperlink>
    </w:p>
    <w:p w:rsidR="00BE1AE6" w:rsidRDefault="009D0C18">
      <w:pPr>
        <w:pStyle w:val="Spistreci3"/>
        <w:rPr>
          <w:rFonts w:asciiTheme="minorHAnsi" w:eastAsiaTheme="minorEastAsia" w:hAnsiTheme="minorHAnsi" w:cstheme="minorBidi"/>
          <w:i w:val="0"/>
          <w:iCs w:val="0"/>
          <w:noProof/>
          <w:sz w:val="22"/>
          <w:szCs w:val="22"/>
        </w:rPr>
      </w:pPr>
      <w:hyperlink w:anchor="_Toc450674566" w:history="1">
        <w:r w:rsidR="00BE1AE6" w:rsidRPr="00856B63">
          <w:rPr>
            <w:rStyle w:val="Hipercze"/>
            <w:noProof/>
          </w:rPr>
          <w:t>6.5.3.</w:t>
        </w:r>
        <w:r w:rsidR="00BE1AE6">
          <w:rPr>
            <w:rFonts w:asciiTheme="minorHAnsi" w:eastAsiaTheme="minorEastAsia" w:hAnsiTheme="minorHAnsi" w:cstheme="minorBidi"/>
            <w:i w:val="0"/>
            <w:iCs w:val="0"/>
            <w:noProof/>
            <w:sz w:val="22"/>
            <w:szCs w:val="22"/>
          </w:rPr>
          <w:tab/>
        </w:r>
        <w:r w:rsidR="00BE1AE6" w:rsidRPr="00856B63">
          <w:rPr>
            <w:rStyle w:val="Hipercze"/>
            <w:noProof/>
          </w:rPr>
          <w:t>Diagram sekwencji - DronVision - Nowa wiadomość wizualizacyjna</w:t>
        </w:r>
        <w:r w:rsidR="00BE1AE6">
          <w:rPr>
            <w:noProof/>
            <w:webHidden/>
          </w:rPr>
          <w:tab/>
        </w:r>
        <w:r>
          <w:rPr>
            <w:noProof/>
            <w:webHidden/>
          </w:rPr>
          <w:fldChar w:fldCharType="begin"/>
        </w:r>
        <w:r w:rsidR="00BE1AE6">
          <w:rPr>
            <w:noProof/>
            <w:webHidden/>
          </w:rPr>
          <w:instrText xml:space="preserve"> PAGEREF _Toc450674566 \h </w:instrText>
        </w:r>
        <w:r>
          <w:rPr>
            <w:noProof/>
            <w:webHidden/>
          </w:rPr>
        </w:r>
        <w:r>
          <w:rPr>
            <w:noProof/>
            <w:webHidden/>
          </w:rPr>
          <w:fldChar w:fldCharType="separate"/>
        </w:r>
        <w:r w:rsidR="00BE1AE6">
          <w:rPr>
            <w:noProof/>
            <w:webHidden/>
          </w:rPr>
          <w:t>75</w:t>
        </w:r>
        <w:r>
          <w:rPr>
            <w:noProof/>
            <w:webHidden/>
          </w:rPr>
          <w:fldChar w:fldCharType="end"/>
        </w:r>
      </w:hyperlink>
    </w:p>
    <w:p w:rsidR="00BE1AE6" w:rsidRDefault="009D0C18">
      <w:pPr>
        <w:pStyle w:val="Spistreci2"/>
        <w:rPr>
          <w:rFonts w:asciiTheme="minorHAnsi" w:eastAsiaTheme="minorEastAsia" w:hAnsiTheme="minorHAnsi" w:cstheme="minorBidi"/>
          <w:b w:val="0"/>
          <w:sz w:val="22"/>
          <w:szCs w:val="22"/>
        </w:rPr>
      </w:pPr>
      <w:hyperlink w:anchor="_Toc450674567" w:history="1">
        <w:r w:rsidR="00BE1AE6" w:rsidRPr="00856B63">
          <w:rPr>
            <w:rStyle w:val="Hipercze"/>
          </w:rPr>
          <w:t>6.6.</w:t>
        </w:r>
        <w:r w:rsidR="00BE1AE6">
          <w:rPr>
            <w:rFonts w:asciiTheme="minorHAnsi" w:eastAsiaTheme="minorEastAsia" w:hAnsiTheme="minorHAnsi" w:cstheme="minorBidi"/>
            <w:b w:val="0"/>
            <w:sz w:val="22"/>
            <w:szCs w:val="22"/>
          </w:rPr>
          <w:tab/>
        </w:r>
        <w:r w:rsidR="00BE1AE6" w:rsidRPr="00856B63">
          <w:rPr>
            <w:rStyle w:val="Hipercze"/>
          </w:rPr>
          <w:t>Projekt interfejsu graficznego (GUI)</w:t>
        </w:r>
        <w:r w:rsidR="00BE1AE6">
          <w:rPr>
            <w:webHidden/>
          </w:rPr>
          <w:tab/>
        </w:r>
        <w:r>
          <w:rPr>
            <w:webHidden/>
          </w:rPr>
          <w:fldChar w:fldCharType="begin"/>
        </w:r>
        <w:r w:rsidR="00BE1AE6">
          <w:rPr>
            <w:webHidden/>
          </w:rPr>
          <w:instrText xml:space="preserve"> PAGEREF _Toc450674567 \h </w:instrText>
        </w:r>
        <w:r>
          <w:rPr>
            <w:webHidden/>
          </w:rPr>
        </w:r>
        <w:r>
          <w:rPr>
            <w:webHidden/>
          </w:rPr>
          <w:fldChar w:fldCharType="separate"/>
        </w:r>
        <w:r w:rsidR="00BE1AE6">
          <w:rPr>
            <w:webHidden/>
          </w:rPr>
          <w:t>76</w:t>
        </w:r>
        <w:r>
          <w:rPr>
            <w:webHidden/>
          </w:rPr>
          <w:fldChar w:fldCharType="end"/>
        </w:r>
      </w:hyperlink>
    </w:p>
    <w:p w:rsidR="00BE1AE6" w:rsidRDefault="009D0C18">
      <w:pPr>
        <w:pStyle w:val="Spistreci1"/>
        <w:rPr>
          <w:rFonts w:asciiTheme="minorHAnsi" w:eastAsiaTheme="minorEastAsia" w:hAnsiTheme="minorHAnsi" w:cstheme="minorBidi"/>
          <w:b w:val="0"/>
          <w:bCs w:val="0"/>
          <w:smallCaps w:val="0"/>
          <w:noProof/>
          <w:sz w:val="22"/>
          <w:szCs w:val="22"/>
        </w:rPr>
      </w:pPr>
      <w:hyperlink w:anchor="_Toc450674568" w:history="1">
        <w:r w:rsidR="00BE1AE6" w:rsidRPr="00856B63">
          <w:rPr>
            <w:rStyle w:val="Hipercze"/>
            <w:noProof/>
          </w:rPr>
          <w:t>7.</w:t>
        </w:r>
        <w:r w:rsidR="00BE1AE6">
          <w:rPr>
            <w:rFonts w:asciiTheme="minorHAnsi" w:eastAsiaTheme="minorEastAsia" w:hAnsiTheme="minorHAnsi" w:cstheme="minorBidi"/>
            <w:b w:val="0"/>
            <w:bCs w:val="0"/>
            <w:smallCaps w:val="0"/>
            <w:noProof/>
            <w:sz w:val="22"/>
            <w:szCs w:val="22"/>
          </w:rPr>
          <w:tab/>
        </w:r>
        <w:r w:rsidR="00BE1AE6" w:rsidRPr="00856B63">
          <w:rPr>
            <w:rStyle w:val="Hipercze"/>
            <w:noProof/>
          </w:rPr>
          <w:t>Prezentacja rozwiązania</w:t>
        </w:r>
        <w:r w:rsidR="00BE1AE6">
          <w:rPr>
            <w:noProof/>
            <w:webHidden/>
          </w:rPr>
          <w:tab/>
        </w:r>
        <w:r>
          <w:rPr>
            <w:noProof/>
            <w:webHidden/>
          </w:rPr>
          <w:fldChar w:fldCharType="begin"/>
        </w:r>
        <w:r w:rsidR="00BE1AE6">
          <w:rPr>
            <w:noProof/>
            <w:webHidden/>
          </w:rPr>
          <w:instrText xml:space="preserve"> PAGEREF _Toc450674568 \h </w:instrText>
        </w:r>
        <w:r>
          <w:rPr>
            <w:noProof/>
            <w:webHidden/>
          </w:rPr>
        </w:r>
        <w:r>
          <w:rPr>
            <w:noProof/>
            <w:webHidden/>
          </w:rPr>
          <w:fldChar w:fldCharType="separate"/>
        </w:r>
        <w:r w:rsidR="00BE1AE6">
          <w:rPr>
            <w:noProof/>
            <w:webHidden/>
          </w:rPr>
          <w:t>77</w:t>
        </w:r>
        <w:r>
          <w:rPr>
            <w:noProof/>
            <w:webHidden/>
          </w:rPr>
          <w:fldChar w:fldCharType="end"/>
        </w:r>
      </w:hyperlink>
    </w:p>
    <w:p w:rsidR="00BE1AE6" w:rsidRDefault="009D0C18">
      <w:pPr>
        <w:pStyle w:val="Spistreci2"/>
        <w:rPr>
          <w:rFonts w:asciiTheme="minorHAnsi" w:eastAsiaTheme="minorEastAsia" w:hAnsiTheme="minorHAnsi" w:cstheme="minorBidi"/>
          <w:b w:val="0"/>
          <w:sz w:val="22"/>
          <w:szCs w:val="22"/>
        </w:rPr>
      </w:pPr>
      <w:hyperlink w:anchor="_Toc450674569" w:history="1">
        <w:r w:rsidR="00BE1AE6" w:rsidRPr="00856B63">
          <w:rPr>
            <w:rStyle w:val="Hipercze"/>
          </w:rPr>
          <w:t>7.1.</w:t>
        </w:r>
        <w:r w:rsidR="00BE1AE6">
          <w:rPr>
            <w:rFonts w:asciiTheme="minorHAnsi" w:eastAsiaTheme="minorEastAsia" w:hAnsiTheme="minorHAnsi" w:cstheme="minorBidi"/>
            <w:b w:val="0"/>
            <w:sz w:val="22"/>
            <w:szCs w:val="22"/>
          </w:rPr>
          <w:tab/>
        </w:r>
        <w:r w:rsidR="00BE1AE6" w:rsidRPr="00856B63">
          <w:rPr>
            <w:rStyle w:val="Hipercze"/>
          </w:rPr>
          <w:t>Opis aplikacji DronTracker</w:t>
        </w:r>
        <w:r w:rsidR="00BE1AE6">
          <w:rPr>
            <w:webHidden/>
          </w:rPr>
          <w:tab/>
        </w:r>
        <w:r>
          <w:rPr>
            <w:webHidden/>
          </w:rPr>
          <w:fldChar w:fldCharType="begin"/>
        </w:r>
        <w:r w:rsidR="00BE1AE6">
          <w:rPr>
            <w:webHidden/>
          </w:rPr>
          <w:instrText xml:space="preserve"> PAGEREF _Toc450674569 \h </w:instrText>
        </w:r>
        <w:r>
          <w:rPr>
            <w:webHidden/>
          </w:rPr>
        </w:r>
        <w:r>
          <w:rPr>
            <w:webHidden/>
          </w:rPr>
          <w:fldChar w:fldCharType="separate"/>
        </w:r>
        <w:r w:rsidR="00BE1AE6">
          <w:rPr>
            <w:webHidden/>
          </w:rPr>
          <w:t>77</w:t>
        </w:r>
        <w:r>
          <w:rPr>
            <w:webHidden/>
          </w:rPr>
          <w:fldChar w:fldCharType="end"/>
        </w:r>
      </w:hyperlink>
    </w:p>
    <w:p w:rsidR="00BE1AE6" w:rsidRDefault="009D0C18">
      <w:pPr>
        <w:pStyle w:val="Spistreci2"/>
        <w:rPr>
          <w:rFonts w:asciiTheme="minorHAnsi" w:eastAsiaTheme="minorEastAsia" w:hAnsiTheme="minorHAnsi" w:cstheme="minorBidi"/>
          <w:b w:val="0"/>
          <w:sz w:val="22"/>
          <w:szCs w:val="22"/>
        </w:rPr>
      </w:pPr>
      <w:hyperlink w:anchor="_Toc450674570" w:history="1">
        <w:r w:rsidR="00BE1AE6" w:rsidRPr="00856B63">
          <w:rPr>
            <w:rStyle w:val="Hipercze"/>
          </w:rPr>
          <w:t>7.2.</w:t>
        </w:r>
        <w:r w:rsidR="00BE1AE6">
          <w:rPr>
            <w:rFonts w:asciiTheme="minorHAnsi" w:eastAsiaTheme="minorEastAsia" w:hAnsiTheme="minorHAnsi" w:cstheme="minorBidi"/>
            <w:b w:val="0"/>
            <w:sz w:val="22"/>
            <w:szCs w:val="22"/>
          </w:rPr>
          <w:tab/>
        </w:r>
        <w:r w:rsidR="00BE1AE6" w:rsidRPr="00856B63">
          <w:rPr>
            <w:rStyle w:val="Hipercze"/>
          </w:rPr>
          <w:t>Opis aplikacji DronServer</w:t>
        </w:r>
        <w:r w:rsidR="00BE1AE6">
          <w:rPr>
            <w:webHidden/>
          </w:rPr>
          <w:tab/>
        </w:r>
        <w:r>
          <w:rPr>
            <w:webHidden/>
          </w:rPr>
          <w:fldChar w:fldCharType="begin"/>
        </w:r>
        <w:r w:rsidR="00BE1AE6">
          <w:rPr>
            <w:webHidden/>
          </w:rPr>
          <w:instrText xml:space="preserve"> PAGEREF _Toc450674570 \h </w:instrText>
        </w:r>
        <w:r>
          <w:rPr>
            <w:webHidden/>
          </w:rPr>
        </w:r>
        <w:r>
          <w:rPr>
            <w:webHidden/>
          </w:rPr>
          <w:fldChar w:fldCharType="separate"/>
        </w:r>
        <w:r w:rsidR="00BE1AE6">
          <w:rPr>
            <w:webHidden/>
          </w:rPr>
          <w:t>78</w:t>
        </w:r>
        <w:r>
          <w:rPr>
            <w:webHidden/>
          </w:rPr>
          <w:fldChar w:fldCharType="end"/>
        </w:r>
      </w:hyperlink>
    </w:p>
    <w:p w:rsidR="00BE1AE6" w:rsidRDefault="009D0C18">
      <w:pPr>
        <w:pStyle w:val="Spistreci2"/>
        <w:rPr>
          <w:rFonts w:asciiTheme="minorHAnsi" w:eastAsiaTheme="minorEastAsia" w:hAnsiTheme="minorHAnsi" w:cstheme="minorBidi"/>
          <w:b w:val="0"/>
          <w:sz w:val="22"/>
          <w:szCs w:val="22"/>
        </w:rPr>
      </w:pPr>
      <w:hyperlink w:anchor="_Toc450674571" w:history="1">
        <w:r w:rsidR="00BE1AE6" w:rsidRPr="00856B63">
          <w:rPr>
            <w:rStyle w:val="Hipercze"/>
          </w:rPr>
          <w:t>7.3.</w:t>
        </w:r>
        <w:r w:rsidR="00BE1AE6">
          <w:rPr>
            <w:rFonts w:asciiTheme="minorHAnsi" w:eastAsiaTheme="minorEastAsia" w:hAnsiTheme="minorHAnsi" w:cstheme="minorBidi"/>
            <w:b w:val="0"/>
            <w:sz w:val="22"/>
            <w:szCs w:val="22"/>
          </w:rPr>
          <w:tab/>
        </w:r>
        <w:r w:rsidR="00BE1AE6" w:rsidRPr="00856B63">
          <w:rPr>
            <w:rStyle w:val="Hipercze"/>
          </w:rPr>
          <w:t>Opis aplikacji DronVision</w:t>
        </w:r>
        <w:r w:rsidR="00BE1AE6">
          <w:rPr>
            <w:webHidden/>
          </w:rPr>
          <w:tab/>
        </w:r>
        <w:r>
          <w:rPr>
            <w:webHidden/>
          </w:rPr>
          <w:fldChar w:fldCharType="begin"/>
        </w:r>
        <w:r w:rsidR="00BE1AE6">
          <w:rPr>
            <w:webHidden/>
          </w:rPr>
          <w:instrText xml:space="preserve"> PAGEREF _Toc450674571 \h </w:instrText>
        </w:r>
        <w:r>
          <w:rPr>
            <w:webHidden/>
          </w:rPr>
        </w:r>
        <w:r>
          <w:rPr>
            <w:webHidden/>
          </w:rPr>
          <w:fldChar w:fldCharType="separate"/>
        </w:r>
        <w:r w:rsidR="00BE1AE6">
          <w:rPr>
            <w:webHidden/>
          </w:rPr>
          <w:t>78</w:t>
        </w:r>
        <w:r>
          <w:rPr>
            <w:webHidden/>
          </w:rPr>
          <w:fldChar w:fldCharType="end"/>
        </w:r>
      </w:hyperlink>
    </w:p>
    <w:p w:rsidR="00BE1AE6" w:rsidRDefault="009D0C18">
      <w:pPr>
        <w:pStyle w:val="Spistreci3"/>
        <w:rPr>
          <w:rFonts w:asciiTheme="minorHAnsi" w:eastAsiaTheme="minorEastAsia" w:hAnsiTheme="minorHAnsi" w:cstheme="minorBidi"/>
          <w:i w:val="0"/>
          <w:iCs w:val="0"/>
          <w:noProof/>
          <w:sz w:val="22"/>
          <w:szCs w:val="22"/>
        </w:rPr>
      </w:pPr>
      <w:hyperlink w:anchor="_Toc450674572" w:history="1">
        <w:r w:rsidR="00BE1AE6" w:rsidRPr="00856B63">
          <w:rPr>
            <w:rStyle w:val="Hipercze"/>
            <w:noProof/>
          </w:rPr>
          <w:t>7.3.1.</w:t>
        </w:r>
        <w:r w:rsidR="00BE1AE6">
          <w:rPr>
            <w:rFonts w:asciiTheme="minorHAnsi" w:eastAsiaTheme="minorEastAsia" w:hAnsiTheme="minorHAnsi" w:cstheme="minorBidi"/>
            <w:i w:val="0"/>
            <w:iCs w:val="0"/>
            <w:noProof/>
            <w:sz w:val="22"/>
            <w:szCs w:val="22"/>
          </w:rPr>
          <w:tab/>
        </w:r>
        <w:r w:rsidR="00BE1AE6" w:rsidRPr="00856B63">
          <w:rPr>
            <w:rStyle w:val="Hipercze"/>
            <w:noProof/>
          </w:rPr>
          <w:t>Widoki logowania</w:t>
        </w:r>
        <w:r w:rsidR="00BE1AE6">
          <w:rPr>
            <w:noProof/>
            <w:webHidden/>
          </w:rPr>
          <w:tab/>
        </w:r>
        <w:r>
          <w:rPr>
            <w:noProof/>
            <w:webHidden/>
          </w:rPr>
          <w:fldChar w:fldCharType="begin"/>
        </w:r>
        <w:r w:rsidR="00BE1AE6">
          <w:rPr>
            <w:noProof/>
            <w:webHidden/>
          </w:rPr>
          <w:instrText xml:space="preserve"> PAGEREF _Toc450674572 \h </w:instrText>
        </w:r>
        <w:r>
          <w:rPr>
            <w:noProof/>
            <w:webHidden/>
          </w:rPr>
        </w:r>
        <w:r>
          <w:rPr>
            <w:noProof/>
            <w:webHidden/>
          </w:rPr>
          <w:fldChar w:fldCharType="separate"/>
        </w:r>
        <w:r w:rsidR="00BE1AE6">
          <w:rPr>
            <w:noProof/>
            <w:webHidden/>
          </w:rPr>
          <w:t>79</w:t>
        </w:r>
        <w:r>
          <w:rPr>
            <w:noProof/>
            <w:webHidden/>
          </w:rPr>
          <w:fldChar w:fldCharType="end"/>
        </w:r>
      </w:hyperlink>
    </w:p>
    <w:p w:rsidR="00BE1AE6" w:rsidRDefault="009D0C18">
      <w:pPr>
        <w:pStyle w:val="Spistreci3"/>
        <w:rPr>
          <w:rFonts w:asciiTheme="minorHAnsi" w:eastAsiaTheme="minorEastAsia" w:hAnsiTheme="minorHAnsi" w:cstheme="minorBidi"/>
          <w:i w:val="0"/>
          <w:iCs w:val="0"/>
          <w:noProof/>
          <w:sz w:val="22"/>
          <w:szCs w:val="22"/>
        </w:rPr>
      </w:pPr>
      <w:hyperlink w:anchor="_Toc450674573" w:history="1">
        <w:r w:rsidR="00BE1AE6" w:rsidRPr="00856B63">
          <w:rPr>
            <w:rStyle w:val="Hipercze"/>
            <w:noProof/>
          </w:rPr>
          <w:t>7.3.2.</w:t>
        </w:r>
        <w:r w:rsidR="00BE1AE6">
          <w:rPr>
            <w:rFonts w:asciiTheme="minorHAnsi" w:eastAsiaTheme="minorEastAsia" w:hAnsiTheme="minorHAnsi" w:cstheme="minorBidi"/>
            <w:i w:val="0"/>
            <w:iCs w:val="0"/>
            <w:noProof/>
            <w:sz w:val="22"/>
            <w:szCs w:val="22"/>
          </w:rPr>
          <w:tab/>
        </w:r>
        <w:r w:rsidR="00BE1AE6" w:rsidRPr="00856B63">
          <w:rPr>
            <w:rStyle w:val="Hipercze"/>
            <w:noProof/>
          </w:rPr>
          <w:t>Widoki rejestracji</w:t>
        </w:r>
        <w:r w:rsidR="00BE1AE6">
          <w:rPr>
            <w:noProof/>
            <w:webHidden/>
          </w:rPr>
          <w:tab/>
        </w:r>
        <w:r>
          <w:rPr>
            <w:noProof/>
            <w:webHidden/>
          </w:rPr>
          <w:fldChar w:fldCharType="begin"/>
        </w:r>
        <w:r w:rsidR="00BE1AE6">
          <w:rPr>
            <w:noProof/>
            <w:webHidden/>
          </w:rPr>
          <w:instrText xml:space="preserve"> PAGEREF _Toc450674573 \h </w:instrText>
        </w:r>
        <w:r>
          <w:rPr>
            <w:noProof/>
            <w:webHidden/>
          </w:rPr>
        </w:r>
        <w:r>
          <w:rPr>
            <w:noProof/>
            <w:webHidden/>
          </w:rPr>
          <w:fldChar w:fldCharType="separate"/>
        </w:r>
        <w:r w:rsidR="00BE1AE6">
          <w:rPr>
            <w:noProof/>
            <w:webHidden/>
          </w:rPr>
          <w:t>80</w:t>
        </w:r>
        <w:r>
          <w:rPr>
            <w:noProof/>
            <w:webHidden/>
          </w:rPr>
          <w:fldChar w:fldCharType="end"/>
        </w:r>
      </w:hyperlink>
    </w:p>
    <w:p w:rsidR="00BE1AE6" w:rsidRDefault="009D0C18">
      <w:pPr>
        <w:pStyle w:val="Spistreci3"/>
        <w:rPr>
          <w:rFonts w:asciiTheme="minorHAnsi" w:eastAsiaTheme="minorEastAsia" w:hAnsiTheme="minorHAnsi" w:cstheme="minorBidi"/>
          <w:i w:val="0"/>
          <w:iCs w:val="0"/>
          <w:noProof/>
          <w:sz w:val="22"/>
          <w:szCs w:val="22"/>
        </w:rPr>
      </w:pPr>
      <w:hyperlink w:anchor="_Toc450674574" w:history="1">
        <w:r w:rsidR="00BE1AE6" w:rsidRPr="00856B63">
          <w:rPr>
            <w:rStyle w:val="Hipercze"/>
            <w:noProof/>
          </w:rPr>
          <w:t>7.3.3.</w:t>
        </w:r>
        <w:r w:rsidR="00BE1AE6">
          <w:rPr>
            <w:rFonts w:asciiTheme="minorHAnsi" w:eastAsiaTheme="minorEastAsia" w:hAnsiTheme="minorHAnsi" w:cstheme="minorBidi"/>
            <w:i w:val="0"/>
            <w:iCs w:val="0"/>
            <w:noProof/>
            <w:sz w:val="22"/>
            <w:szCs w:val="22"/>
          </w:rPr>
          <w:tab/>
        </w:r>
        <w:r w:rsidR="00BE1AE6" w:rsidRPr="00856B63">
          <w:rPr>
            <w:rStyle w:val="Hipercze"/>
            <w:noProof/>
          </w:rPr>
          <w:t>Panel nawigacyjny - menu</w:t>
        </w:r>
        <w:r w:rsidR="00BE1AE6">
          <w:rPr>
            <w:noProof/>
            <w:webHidden/>
          </w:rPr>
          <w:tab/>
        </w:r>
        <w:r>
          <w:rPr>
            <w:noProof/>
            <w:webHidden/>
          </w:rPr>
          <w:fldChar w:fldCharType="begin"/>
        </w:r>
        <w:r w:rsidR="00BE1AE6">
          <w:rPr>
            <w:noProof/>
            <w:webHidden/>
          </w:rPr>
          <w:instrText xml:space="preserve"> PAGEREF _Toc450674574 \h </w:instrText>
        </w:r>
        <w:r>
          <w:rPr>
            <w:noProof/>
            <w:webHidden/>
          </w:rPr>
        </w:r>
        <w:r>
          <w:rPr>
            <w:noProof/>
            <w:webHidden/>
          </w:rPr>
          <w:fldChar w:fldCharType="separate"/>
        </w:r>
        <w:r w:rsidR="00BE1AE6">
          <w:rPr>
            <w:noProof/>
            <w:webHidden/>
          </w:rPr>
          <w:t>81</w:t>
        </w:r>
        <w:r>
          <w:rPr>
            <w:noProof/>
            <w:webHidden/>
          </w:rPr>
          <w:fldChar w:fldCharType="end"/>
        </w:r>
      </w:hyperlink>
    </w:p>
    <w:p w:rsidR="00BE1AE6" w:rsidRDefault="009D0C18">
      <w:pPr>
        <w:pStyle w:val="Spistreci3"/>
        <w:rPr>
          <w:rFonts w:asciiTheme="minorHAnsi" w:eastAsiaTheme="minorEastAsia" w:hAnsiTheme="minorHAnsi" w:cstheme="minorBidi"/>
          <w:i w:val="0"/>
          <w:iCs w:val="0"/>
          <w:noProof/>
          <w:sz w:val="22"/>
          <w:szCs w:val="22"/>
        </w:rPr>
      </w:pPr>
      <w:hyperlink w:anchor="_Toc450674575" w:history="1">
        <w:r w:rsidR="00BE1AE6" w:rsidRPr="00856B63">
          <w:rPr>
            <w:rStyle w:val="Hipercze"/>
            <w:noProof/>
          </w:rPr>
          <w:t>7.3.4.</w:t>
        </w:r>
        <w:r w:rsidR="00BE1AE6">
          <w:rPr>
            <w:rFonts w:asciiTheme="minorHAnsi" w:eastAsiaTheme="minorEastAsia" w:hAnsiTheme="minorHAnsi" w:cstheme="minorBidi"/>
            <w:i w:val="0"/>
            <w:iCs w:val="0"/>
            <w:noProof/>
            <w:sz w:val="22"/>
            <w:szCs w:val="22"/>
          </w:rPr>
          <w:tab/>
        </w:r>
        <w:r w:rsidR="00BE1AE6" w:rsidRPr="00856B63">
          <w:rPr>
            <w:rStyle w:val="Hipercze"/>
            <w:noProof/>
          </w:rPr>
          <w:t>Widoki wizualizacji</w:t>
        </w:r>
        <w:r w:rsidR="00BE1AE6">
          <w:rPr>
            <w:noProof/>
            <w:webHidden/>
          </w:rPr>
          <w:tab/>
        </w:r>
        <w:r>
          <w:rPr>
            <w:noProof/>
            <w:webHidden/>
          </w:rPr>
          <w:fldChar w:fldCharType="begin"/>
        </w:r>
        <w:r w:rsidR="00BE1AE6">
          <w:rPr>
            <w:noProof/>
            <w:webHidden/>
          </w:rPr>
          <w:instrText xml:space="preserve"> PAGEREF _Toc450674575 \h </w:instrText>
        </w:r>
        <w:r>
          <w:rPr>
            <w:noProof/>
            <w:webHidden/>
          </w:rPr>
        </w:r>
        <w:r>
          <w:rPr>
            <w:noProof/>
            <w:webHidden/>
          </w:rPr>
          <w:fldChar w:fldCharType="separate"/>
        </w:r>
        <w:r w:rsidR="00BE1AE6">
          <w:rPr>
            <w:noProof/>
            <w:webHidden/>
          </w:rPr>
          <w:t>82</w:t>
        </w:r>
        <w:r>
          <w:rPr>
            <w:noProof/>
            <w:webHidden/>
          </w:rPr>
          <w:fldChar w:fldCharType="end"/>
        </w:r>
      </w:hyperlink>
    </w:p>
    <w:p w:rsidR="00BE1AE6" w:rsidRDefault="009D0C18">
      <w:pPr>
        <w:pStyle w:val="Spistreci3"/>
        <w:rPr>
          <w:rFonts w:asciiTheme="minorHAnsi" w:eastAsiaTheme="minorEastAsia" w:hAnsiTheme="minorHAnsi" w:cstheme="minorBidi"/>
          <w:i w:val="0"/>
          <w:iCs w:val="0"/>
          <w:noProof/>
          <w:sz w:val="22"/>
          <w:szCs w:val="22"/>
        </w:rPr>
      </w:pPr>
      <w:hyperlink w:anchor="_Toc450674576" w:history="1">
        <w:r w:rsidR="00BE1AE6" w:rsidRPr="00856B63">
          <w:rPr>
            <w:rStyle w:val="Hipercze"/>
            <w:noProof/>
          </w:rPr>
          <w:t>7.3.5.</w:t>
        </w:r>
        <w:r w:rsidR="00BE1AE6">
          <w:rPr>
            <w:rFonts w:asciiTheme="minorHAnsi" w:eastAsiaTheme="minorEastAsia" w:hAnsiTheme="minorHAnsi" w:cstheme="minorBidi"/>
            <w:i w:val="0"/>
            <w:iCs w:val="0"/>
            <w:noProof/>
            <w:sz w:val="22"/>
            <w:szCs w:val="22"/>
          </w:rPr>
          <w:tab/>
        </w:r>
        <w:r w:rsidR="00BE1AE6" w:rsidRPr="00856B63">
          <w:rPr>
            <w:rStyle w:val="Hipercze"/>
            <w:noProof/>
          </w:rPr>
          <w:t>Widok ustawień preferencji wizualizacji</w:t>
        </w:r>
        <w:r w:rsidR="00BE1AE6">
          <w:rPr>
            <w:noProof/>
            <w:webHidden/>
          </w:rPr>
          <w:tab/>
        </w:r>
        <w:r>
          <w:rPr>
            <w:noProof/>
            <w:webHidden/>
          </w:rPr>
          <w:fldChar w:fldCharType="begin"/>
        </w:r>
        <w:r w:rsidR="00BE1AE6">
          <w:rPr>
            <w:noProof/>
            <w:webHidden/>
          </w:rPr>
          <w:instrText xml:space="preserve"> PAGEREF _Toc450674576 \h </w:instrText>
        </w:r>
        <w:r>
          <w:rPr>
            <w:noProof/>
            <w:webHidden/>
          </w:rPr>
        </w:r>
        <w:r>
          <w:rPr>
            <w:noProof/>
            <w:webHidden/>
          </w:rPr>
          <w:fldChar w:fldCharType="separate"/>
        </w:r>
        <w:r w:rsidR="00BE1AE6">
          <w:rPr>
            <w:noProof/>
            <w:webHidden/>
          </w:rPr>
          <w:t>83</w:t>
        </w:r>
        <w:r>
          <w:rPr>
            <w:noProof/>
            <w:webHidden/>
          </w:rPr>
          <w:fldChar w:fldCharType="end"/>
        </w:r>
      </w:hyperlink>
    </w:p>
    <w:p w:rsidR="00BE1AE6" w:rsidRDefault="009D0C18">
      <w:pPr>
        <w:pStyle w:val="Spistreci3"/>
        <w:rPr>
          <w:rFonts w:asciiTheme="minorHAnsi" w:eastAsiaTheme="minorEastAsia" w:hAnsiTheme="minorHAnsi" w:cstheme="minorBidi"/>
          <w:i w:val="0"/>
          <w:iCs w:val="0"/>
          <w:noProof/>
          <w:sz w:val="22"/>
          <w:szCs w:val="22"/>
        </w:rPr>
      </w:pPr>
      <w:hyperlink w:anchor="_Toc450674577" w:history="1">
        <w:r w:rsidR="00BE1AE6" w:rsidRPr="00856B63">
          <w:rPr>
            <w:rStyle w:val="Hipercze"/>
            <w:noProof/>
          </w:rPr>
          <w:t>7.3.6.</w:t>
        </w:r>
        <w:r w:rsidR="00BE1AE6">
          <w:rPr>
            <w:rFonts w:asciiTheme="minorHAnsi" w:eastAsiaTheme="minorEastAsia" w:hAnsiTheme="minorHAnsi" w:cstheme="minorBidi"/>
            <w:i w:val="0"/>
            <w:iCs w:val="0"/>
            <w:noProof/>
            <w:sz w:val="22"/>
            <w:szCs w:val="22"/>
          </w:rPr>
          <w:tab/>
        </w:r>
        <w:r w:rsidR="00BE1AE6" w:rsidRPr="00856B63">
          <w:rPr>
            <w:rStyle w:val="Hipercze"/>
            <w:noProof/>
          </w:rPr>
          <w:t>Widoki historii wizualizacji</w:t>
        </w:r>
        <w:r w:rsidR="00BE1AE6">
          <w:rPr>
            <w:noProof/>
            <w:webHidden/>
          </w:rPr>
          <w:tab/>
        </w:r>
        <w:r>
          <w:rPr>
            <w:noProof/>
            <w:webHidden/>
          </w:rPr>
          <w:fldChar w:fldCharType="begin"/>
        </w:r>
        <w:r w:rsidR="00BE1AE6">
          <w:rPr>
            <w:noProof/>
            <w:webHidden/>
          </w:rPr>
          <w:instrText xml:space="preserve"> PAGEREF _Toc450674577 \h </w:instrText>
        </w:r>
        <w:r>
          <w:rPr>
            <w:noProof/>
            <w:webHidden/>
          </w:rPr>
        </w:r>
        <w:r>
          <w:rPr>
            <w:noProof/>
            <w:webHidden/>
          </w:rPr>
          <w:fldChar w:fldCharType="separate"/>
        </w:r>
        <w:r w:rsidR="00BE1AE6">
          <w:rPr>
            <w:noProof/>
            <w:webHidden/>
          </w:rPr>
          <w:t>84</w:t>
        </w:r>
        <w:r>
          <w:rPr>
            <w:noProof/>
            <w:webHidden/>
          </w:rPr>
          <w:fldChar w:fldCharType="end"/>
        </w:r>
      </w:hyperlink>
    </w:p>
    <w:p w:rsidR="00BE1AE6" w:rsidRDefault="009D0C18">
      <w:pPr>
        <w:pStyle w:val="Spistreci3"/>
        <w:rPr>
          <w:rFonts w:asciiTheme="minorHAnsi" w:eastAsiaTheme="minorEastAsia" w:hAnsiTheme="minorHAnsi" w:cstheme="minorBidi"/>
          <w:i w:val="0"/>
          <w:iCs w:val="0"/>
          <w:noProof/>
          <w:sz w:val="22"/>
          <w:szCs w:val="22"/>
        </w:rPr>
      </w:pPr>
      <w:hyperlink w:anchor="_Toc450674578" w:history="1">
        <w:r w:rsidR="00BE1AE6" w:rsidRPr="00856B63">
          <w:rPr>
            <w:rStyle w:val="Hipercze"/>
            <w:noProof/>
          </w:rPr>
          <w:t>7.3.7.</w:t>
        </w:r>
        <w:r w:rsidR="00BE1AE6">
          <w:rPr>
            <w:rFonts w:asciiTheme="minorHAnsi" w:eastAsiaTheme="minorEastAsia" w:hAnsiTheme="minorHAnsi" w:cstheme="minorBidi"/>
            <w:i w:val="0"/>
            <w:iCs w:val="0"/>
            <w:noProof/>
            <w:sz w:val="22"/>
            <w:szCs w:val="22"/>
          </w:rPr>
          <w:tab/>
        </w:r>
        <w:r w:rsidR="00BE1AE6" w:rsidRPr="00856B63">
          <w:rPr>
            <w:rStyle w:val="Hipercze"/>
            <w:noProof/>
          </w:rPr>
          <w:t>Widoki symulacji</w:t>
        </w:r>
        <w:r w:rsidR="00BE1AE6">
          <w:rPr>
            <w:noProof/>
            <w:webHidden/>
          </w:rPr>
          <w:tab/>
        </w:r>
        <w:r>
          <w:rPr>
            <w:noProof/>
            <w:webHidden/>
          </w:rPr>
          <w:fldChar w:fldCharType="begin"/>
        </w:r>
        <w:r w:rsidR="00BE1AE6">
          <w:rPr>
            <w:noProof/>
            <w:webHidden/>
          </w:rPr>
          <w:instrText xml:space="preserve"> PAGEREF _Toc450674578 \h </w:instrText>
        </w:r>
        <w:r>
          <w:rPr>
            <w:noProof/>
            <w:webHidden/>
          </w:rPr>
        </w:r>
        <w:r>
          <w:rPr>
            <w:noProof/>
            <w:webHidden/>
          </w:rPr>
          <w:fldChar w:fldCharType="separate"/>
        </w:r>
        <w:r w:rsidR="00BE1AE6">
          <w:rPr>
            <w:noProof/>
            <w:webHidden/>
          </w:rPr>
          <w:t>85</w:t>
        </w:r>
        <w:r>
          <w:rPr>
            <w:noProof/>
            <w:webHidden/>
          </w:rPr>
          <w:fldChar w:fldCharType="end"/>
        </w:r>
      </w:hyperlink>
    </w:p>
    <w:p w:rsidR="00BE1AE6" w:rsidRDefault="009D0C18">
      <w:pPr>
        <w:pStyle w:val="Spistreci3"/>
        <w:rPr>
          <w:rFonts w:asciiTheme="minorHAnsi" w:eastAsiaTheme="minorEastAsia" w:hAnsiTheme="minorHAnsi" w:cstheme="minorBidi"/>
          <w:i w:val="0"/>
          <w:iCs w:val="0"/>
          <w:noProof/>
          <w:sz w:val="22"/>
          <w:szCs w:val="22"/>
        </w:rPr>
      </w:pPr>
      <w:hyperlink w:anchor="_Toc450674579" w:history="1">
        <w:r w:rsidR="00BE1AE6" w:rsidRPr="00856B63">
          <w:rPr>
            <w:rStyle w:val="Hipercze"/>
            <w:noProof/>
          </w:rPr>
          <w:t>7.3.8.</w:t>
        </w:r>
        <w:r w:rsidR="00BE1AE6">
          <w:rPr>
            <w:rFonts w:asciiTheme="minorHAnsi" w:eastAsiaTheme="minorEastAsia" w:hAnsiTheme="minorHAnsi" w:cstheme="minorBidi"/>
            <w:i w:val="0"/>
            <w:iCs w:val="0"/>
            <w:noProof/>
            <w:sz w:val="22"/>
            <w:szCs w:val="22"/>
          </w:rPr>
          <w:tab/>
        </w:r>
        <w:r w:rsidR="00BE1AE6" w:rsidRPr="00856B63">
          <w:rPr>
            <w:rStyle w:val="Hipercze"/>
            <w:noProof/>
          </w:rPr>
          <w:t>Widoki dodatkowe</w:t>
        </w:r>
        <w:r w:rsidR="00BE1AE6">
          <w:rPr>
            <w:noProof/>
            <w:webHidden/>
          </w:rPr>
          <w:tab/>
        </w:r>
        <w:r>
          <w:rPr>
            <w:noProof/>
            <w:webHidden/>
          </w:rPr>
          <w:fldChar w:fldCharType="begin"/>
        </w:r>
        <w:r w:rsidR="00BE1AE6">
          <w:rPr>
            <w:noProof/>
            <w:webHidden/>
          </w:rPr>
          <w:instrText xml:space="preserve"> PAGEREF _Toc450674579 \h </w:instrText>
        </w:r>
        <w:r>
          <w:rPr>
            <w:noProof/>
            <w:webHidden/>
          </w:rPr>
        </w:r>
        <w:r>
          <w:rPr>
            <w:noProof/>
            <w:webHidden/>
          </w:rPr>
          <w:fldChar w:fldCharType="separate"/>
        </w:r>
        <w:r w:rsidR="00BE1AE6">
          <w:rPr>
            <w:noProof/>
            <w:webHidden/>
          </w:rPr>
          <w:t>86</w:t>
        </w:r>
        <w:r>
          <w:rPr>
            <w:noProof/>
            <w:webHidden/>
          </w:rPr>
          <w:fldChar w:fldCharType="end"/>
        </w:r>
      </w:hyperlink>
    </w:p>
    <w:p w:rsidR="00BE1AE6" w:rsidRDefault="009D0C18">
      <w:pPr>
        <w:pStyle w:val="Spistreci2"/>
        <w:rPr>
          <w:rFonts w:asciiTheme="minorHAnsi" w:eastAsiaTheme="minorEastAsia" w:hAnsiTheme="minorHAnsi" w:cstheme="minorBidi"/>
          <w:b w:val="0"/>
          <w:sz w:val="22"/>
          <w:szCs w:val="22"/>
        </w:rPr>
      </w:pPr>
      <w:hyperlink w:anchor="_Toc450674580" w:history="1">
        <w:r w:rsidR="00BE1AE6" w:rsidRPr="00856B63">
          <w:rPr>
            <w:rStyle w:val="Hipercze"/>
          </w:rPr>
          <w:t>7.4.</w:t>
        </w:r>
        <w:r w:rsidR="00BE1AE6">
          <w:rPr>
            <w:rFonts w:asciiTheme="minorHAnsi" w:eastAsiaTheme="minorEastAsia" w:hAnsiTheme="minorHAnsi" w:cstheme="minorBidi"/>
            <w:b w:val="0"/>
            <w:sz w:val="22"/>
            <w:szCs w:val="22"/>
          </w:rPr>
          <w:tab/>
        </w:r>
        <w:r w:rsidR="00BE1AE6" w:rsidRPr="00856B63">
          <w:rPr>
            <w:rStyle w:val="Hipercze"/>
          </w:rPr>
          <w:t>Testy</w:t>
        </w:r>
        <w:r w:rsidR="00BE1AE6">
          <w:rPr>
            <w:webHidden/>
          </w:rPr>
          <w:tab/>
        </w:r>
        <w:r>
          <w:rPr>
            <w:webHidden/>
          </w:rPr>
          <w:fldChar w:fldCharType="begin"/>
        </w:r>
        <w:r w:rsidR="00BE1AE6">
          <w:rPr>
            <w:webHidden/>
          </w:rPr>
          <w:instrText xml:space="preserve"> PAGEREF _Toc450674580 \h </w:instrText>
        </w:r>
        <w:r>
          <w:rPr>
            <w:webHidden/>
          </w:rPr>
        </w:r>
        <w:r>
          <w:rPr>
            <w:webHidden/>
          </w:rPr>
          <w:fldChar w:fldCharType="separate"/>
        </w:r>
        <w:r w:rsidR="00BE1AE6">
          <w:rPr>
            <w:webHidden/>
          </w:rPr>
          <w:t>86</w:t>
        </w:r>
        <w:r>
          <w:rPr>
            <w:webHidden/>
          </w:rPr>
          <w:fldChar w:fldCharType="end"/>
        </w:r>
      </w:hyperlink>
    </w:p>
    <w:p w:rsidR="00BE1AE6" w:rsidRDefault="009D0C18">
      <w:pPr>
        <w:pStyle w:val="Spistreci1"/>
        <w:rPr>
          <w:rFonts w:asciiTheme="minorHAnsi" w:eastAsiaTheme="minorEastAsia" w:hAnsiTheme="minorHAnsi" w:cstheme="minorBidi"/>
          <w:b w:val="0"/>
          <w:bCs w:val="0"/>
          <w:smallCaps w:val="0"/>
          <w:noProof/>
          <w:sz w:val="22"/>
          <w:szCs w:val="22"/>
        </w:rPr>
      </w:pPr>
      <w:hyperlink w:anchor="_Toc450674581" w:history="1">
        <w:r w:rsidR="00BE1AE6" w:rsidRPr="00856B63">
          <w:rPr>
            <w:rStyle w:val="Hipercze"/>
            <w:noProof/>
          </w:rPr>
          <w:t>8.</w:t>
        </w:r>
        <w:r w:rsidR="00BE1AE6">
          <w:rPr>
            <w:rFonts w:asciiTheme="minorHAnsi" w:eastAsiaTheme="minorEastAsia" w:hAnsiTheme="minorHAnsi" w:cstheme="minorBidi"/>
            <w:b w:val="0"/>
            <w:bCs w:val="0"/>
            <w:smallCaps w:val="0"/>
            <w:noProof/>
            <w:sz w:val="22"/>
            <w:szCs w:val="22"/>
          </w:rPr>
          <w:tab/>
        </w:r>
        <w:r w:rsidR="00BE1AE6" w:rsidRPr="00856B63">
          <w:rPr>
            <w:rStyle w:val="Hipercze"/>
            <w:noProof/>
          </w:rPr>
          <w:t>Podsumowanie</w:t>
        </w:r>
        <w:r w:rsidR="00BE1AE6">
          <w:rPr>
            <w:noProof/>
            <w:webHidden/>
          </w:rPr>
          <w:tab/>
        </w:r>
        <w:r>
          <w:rPr>
            <w:noProof/>
            <w:webHidden/>
          </w:rPr>
          <w:fldChar w:fldCharType="begin"/>
        </w:r>
        <w:r w:rsidR="00BE1AE6">
          <w:rPr>
            <w:noProof/>
            <w:webHidden/>
          </w:rPr>
          <w:instrText xml:space="preserve"> PAGEREF _Toc450674581 \h </w:instrText>
        </w:r>
        <w:r>
          <w:rPr>
            <w:noProof/>
            <w:webHidden/>
          </w:rPr>
        </w:r>
        <w:r>
          <w:rPr>
            <w:noProof/>
            <w:webHidden/>
          </w:rPr>
          <w:fldChar w:fldCharType="separate"/>
        </w:r>
        <w:r w:rsidR="00BE1AE6">
          <w:rPr>
            <w:noProof/>
            <w:webHidden/>
          </w:rPr>
          <w:t>87</w:t>
        </w:r>
        <w:r>
          <w:rPr>
            <w:noProof/>
            <w:webHidden/>
          </w:rPr>
          <w:fldChar w:fldCharType="end"/>
        </w:r>
      </w:hyperlink>
    </w:p>
    <w:p w:rsidR="00BE1AE6" w:rsidRDefault="009D0C18">
      <w:pPr>
        <w:pStyle w:val="Spistreci1"/>
        <w:rPr>
          <w:rFonts w:asciiTheme="minorHAnsi" w:eastAsiaTheme="minorEastAsia" w:hAnsiTheme="minorHAnsi" w:cstheme="minorBidi"/>
          <w:b w:val="0"/>
          <w:bCs w:val="0"/>
          <w:smallCaps w:val="0"/>
          <w:noProof/>
          <w:sz w:val="22"/>
          <w:szCs w:val="22"/>
        </w:rPr>
      </w:pPr>
      <w:hyperlink w:anchor="_Toc450674582" w:history="1">
        <w:r w:rsidR="00BE1AE6" w:rsidRPr="00856B63">
          <w:rPr>
            <w:rStyle w:val="Hipercze"/>
            <w:noProof/>
          </w:rPr>
          <w:t>9.</w:t>
        </w:r>
        <w:r w:rsidR="00BE1AE6">
          <w:rPr>
            <w:rFonts w:asciiTheme="minorHAnsi" w:eastAsiaTheme="minorEastAsia" w:hAnsiTheme="minorHAnsi" w:cstheme="minorBidi"/>
            <w:b w:val="0"/>
            <w:bCs w:val="0"/>
            <w:smallCaps w:val="0"/>
            <w:noProof/>
            <w:sz w:val="22"/>
            <w:szCs w:val="22"/>
          </w:rPr>
          <w:tab/>
        </w:r>
        <w:r w:rsidR="00BE1AE6" w:rsidRPr="00856B63">
          <w:rPr>
            <w:rStyle w:val="Hipercze"/>
            <w:noProof/>
          </w:rPr>
          <w:t>Bibliografia</w:t>
        </w:r>
        <w:r w:rsidR="00BE1AE6">
          <w:rPr>
            <w:noProof/>
            <w:webHidden/>
          </w:rPr>
          <w:tab/>
        </w:r>
        <w:r>
          <w:rPr>
            <w:noProof/>
            <w:webHidden/>
          </w:rPr>
          <w:fldChar w:fldCharType="begin"/>
        </w:r>
        <w:r w:rsidR="00BE1AE6">
          <w:rPr>
            <w:noProof/>
            <w:webHidden/>
          </w:rPr>
          <w:instrText xml:space="preserve"> PAGEREF _Toc450674582 \h </w:instrText>
        </w:r>
        <w:r>
          <w:rPr>
            <w:noProof/>
            <w:webHidden/>
          </w:rPr>
        </w:r>
        <w:r>
          <w:rPr>
            <w:noProof/>
            <w:webHidden/>
          </w:rPr>
          <w:fldChar w:fldCharType="separate"/>
        </w:r>
        <w:r w:rsidR="00BE1AE6">
          <w:rPr>
            <w:noProof/>
            <w:webHidden/>
          </w:rPr>
          <w:t>89</w:t>
        </w:r>
        <w:r>
          <w:rPr>
            <w:noProof/>
            <w:webHidden/>
          </w:rPr>
          <w:fldChar w:fldCharType="end"/>
        </w:r>
      </w:hyperlink>
    </w:p>
    <w:p w:rsidR="00BE1AE6" w:rsidRDefault="009D0C18">
      <w:pPr>
        <w:pStyle w:val="Spistreci1"/>
        <w:rPr>
          <w:rFonts w:asciiTheme="minorHAnsi" w:eastAsiaTheme="minorEastAsia" w:hAnsiTheme="minorHAnsi" w:cstheme="minorBidi"/>
          <w:b w:val="0"/>
          <w:bCs w:val="0"/>
          <w:smallCaps w:val="0"/>
          <w:noProof/>
          <w:sz w:val="22"/>
          <w:szCs w:val="22"/>
        </w:rPr>
      </w:pPr>
      <w:hyperlink w:anchor="_Toc450674583" w:history="1">
        <w:r w:rsidR="00BE1AE6" w:rsidRPr="00856B63">
          <w:rPr>
            <w:rStyle w:val="Hipercze"/>
            <w:noProof/>
          </w:rPr>
          <w:t>10.</w:t>
        </w:r>
        <w:r w:rsidR="00BE1AE6">
          <w:rPr>
            <w:rFonts w:asciiTheme="minorHAnsi" w:eastAsiaTheme="minorEastAsia" w:hAnsiTheme="minorHAnsi" w:cstheme="minorBidi"/>
            <w:b w:val="0"/>
            <w:bCs w:val="0"/>
            <w:smallCaps w:val="0"/>
            <w:noProof/>
            <w:sz w:val="22"/>
            <w:szCs w:val="22"/>
          </w:rPr>
          <w:tab/>
        </w:r>
        <w:r w:rsidR="00BE1AE6" w:rsidRPr="00856B63">
          <w:rPr>
            <w:rStyle w:val="Hipercze"/>
            <w:noProof/>
          </w:rPr>
          <w:t>Lista załączników</w:t>
        </w:r>
        <w:r w:rsidR="00BE1AE6">
          <w:rPr>
            <w:noProof/>
            <w:webHidden/>
          </w:rPr>
          <w:tab/>
        </w:r>
        <w:r>
          <w:rPr>
            <w:noProof/>
            <w:webHidden/>
          </w:rPr>
          <w:fldChar w:fldCharType="begin"/>
        </w:r>
        <w:r w:rsidR="00BE1AE6">
          <w:rPr>
            <w:noProof/>
            <w:webHidden/>
          </w:rPr>
          <w:instrText xml:space="preserve"> PAGEREF _Toc450674583 \h </w:instrText>
        </w:r>
        <w:r>
          <w:rPr>
            <w:noProof/>
            <w:webHidden/>
          </w:rPr>
        </w:r>
        <w:r>
          <w:rPr>
            <w:noProof/>
            <w:webHidden/>
          </w:rPr>
          <w:fldChar w:fldCharType="separate"/>
        </w:r>
        <w:r w:rsidR="00BE1AE6">
          <w:rPr>
            <w:noProof/>
            <w:webHidden/>
          </w:rPr>
          <w:t>93</w:t>
        </w:r>
        <w:r>
          <w:rPr>
            <w:noProof/>
            <w:webHidden/>
          </w:rPr>
          <w:fldChar w:fldCharType="end"/>
        </w:r>
      </w:hyperlink>
    </w:p>
    <w:p w:rsidR="00157B61" w:rsidRDefault="009D0C18" w:rsidP="00067B6A">
      <w:pPr>
        <w:spacing w:line="360" w:lineRule="auto"/>
      </w:pPr>
      <w:r>
        <w:rPr>
          <w:b/>
          <w:bCs/>
          <w:smallCaps/>
          <w:sz w:val="20"/>
          <w:szCs w:val="20"/>
        </w:rPr>
        <w:fldChar w:fldCharType="end"/>
      </w:r>
    </w:p>
    <w:p w:rsidR="003523A5" w:rsidRPr="007A29EC" w:rsidRDefault="0067768C" w:rsidP="007650FC">
      <w:pPr>
        <w:pStyle w:val="Nagwek1"/>
        <w:spacing w:line="360" w:lineRule="auto"/>
      </w:pPr>
      <w:bookmarkStart w:id="1" w:name="_Toc262830292"/>
      <w:bookmarkStart w:id="2" w:name="_Toc277671118"/>
      <w:r>
        <w:br w:type="page"/>
      </w:r>
      <w:bookmarkStart w:id="3" w:name="_Toc284874169"/>
      <w:bookmarkStart w:id="4" w:name="_Toc450674479"/>
      <w:r w:rsidR="003523A5" w:rsidRPr="007A29EC">
        <w:lastRenderedPageBreak/>
        <w:t>Wstęp</w:t>
      </w:r>
      <w:bookmarkEnd w:id="3"/>
      <w:bookmarkEnd w:id="4"/>
    </w:p>
    <w:p w:rsidR="004903D9" w:rsidRPr="00CD23E3" w:rsidRDefault="009B2AAB" w:rsidP="007650FC">
      <w:pPr>
        <w:tabs>
          <w:tab w:val="left" w:pos="3710"/>
        </w:tabs>
        <w:spacing w:line="360" w:lineRule="auto"/>
      </w:pPr>
      <w:r>
        <w:tab/>
      </w:r>
    </w:p>
    <w:p w:rsidR="00FE1726" w:rsidRDefault="00FE1726" w:rsidP="007650FC">
      <w:pPr>
        <w:pStyle w:val="Nagwek2"/>
        <w:spacing w:line="360" w:lineRule="auto"/>
      </w:pPr>
      <w:r>
        <w:t xml:space="preserve"> </w:t>
      </w:r>
      <w:bookmarkStart w:id="5" w:name="_Toc284874171"/>
      <w:bookmarkStart w:id="6" w:name="_Toc450674480"/>
      <w:r>
        <w:t>Wprowadzenie</w:t>
      </w:r>
      <w:bookmarkEnd w:id="5"/>
      <w:bookmarkEnd w:id="6"/>
    </w:p>
    <w:p w:rsidR="00657DDA" w:rsidRPr="00CD23E3" w:rsidRDefault="00657DDA" w:rsidP="007650FC">
      <w:pPr>
        <w:spacing w:line="360" w:lineRule="auto"/>
        <w:rPr>
          <w:sz w:val="28"/>
        </w:rPr>
      </w:pPr>
    </w:p>
    <w:p w:rsidR="00CD23E3" w:rsidRDefault="00400D8B" w:rsidP="007650FC">
      <w:pPr>
        <w:spacing w:line="360" w:lineRule="auto"/>
        <w:ind w:firstLine="709"/>
      </w:pPr>
      <w:r>
        <w:t>Branża be</w:t>
      </w:r>
      <w:r w:rsidR="00F637A8">
        <w:t xml:space="preserve">zzałogowych statków latających </w:t>
      </w:r>
      <w:r>
        <w:t>czy</w:t>
      </w:r>
      <w:r w:rsidR="00F637A8">
        <w:t>,</w:t>
      </w:r>
      <w:r>
        <w:t xml:space="preserve"> jak są one powszechnie nazywane</w:t>
      </w:r>
      <w:r w:rsidR="00F637A8">
        <w:t>,</w:t>
      </w:r>
      <w:r>
        <w:t xml:space="preserve"> dronów jest w tej chwili jedną z najbardziej przyszłościowych i najszybciej rozwijających się gałęzi rynku nowoczesnych technologii</w:t>
      </w:r>
      <w:r w:rsidR="00271F6F">
        <w:t xml:space="preserve"> na świecie</w:t>
      </w:r>
      <w:r>
        <w:t>.</w:t>
      </w:r>
    </w:p>
    <w:p w:rsidR="00CD23E3" w:rsidRDefault="00400D8B" w:rsidP="007650FC">
      <w:pPr>
        <w:spacing w:line="360" w:lineRule="auto"/>
        <w:ind w:firstLine="709"/>
      </w:pPr>
      <w:r>
        <w:t xml:space="preserve">Pojazdy te </w:t>
      </w:r>
      <w:r w:rsidR="00D27640">
        <w:t>przez długi czas były wykorzystywane głównie w przemyśle militarnym</w:t>
      </w:r>
      <w:r w:rsidR="00B77DE7">
        <w:t>,</w:t>
      </w:r>
      <w:r w:rsidR="00D27640">
        <w:t xml:space="preserve"> jednak na przestrzeni ostatnich lat </w:t>
      </w:r>
      <w:r w:rsidR="00E34792">
        <w:t xml:space="preserve">coraz częściej </w:t>
      </w:r>
      <w:r>
        <w:t>znajdują</w:t>
      </w:r>
      <w:r w:rsidR="00D27640">
        <w:t xml:space="preserve"> </w:t>
      </w:r>
      <w:r>
        <w:t xml:space="preserve">zastosowanie </w:t>
      </w:r>
      <w:r w:rsidR="00E34792">
        <w:t xml:space="preserve">na rynku usług </w:t>
      </w:r>
      <w:r w:rsidR="00F706AA">
        <w:br/>
      </w:r>
      <w:r w:rsidR="00E34792">
        <w:t>i w przemyśle</w:t>
      </w:r>
      <w:r w:rsidR="009E75EA">
        <w:t xml:space="preserve"> </w:t>
      </w:r>
      <w:r w:rsidR="00C653B8">
        <w:t>sektora cywilnego</w:t>
      </w:r>
      <w:r>
        <w:t xml:space="preserve">. Są wykorzystywane chociażby </w:t>
      </w:r>
      <w:r w:rsidR="006B0A92">
        <w:t xml:space="preserve">przez służby ratunkowe </w:t>
      </w:r>
      <w:r w:rsidR="00F706AA">
        <w:br/>
      </w:r>
      <w:r w:rsidR="006B0A92">
        <w:t xml:space="preserve">do poszukiwania osób zaginionych lub ofiar katastrof, </w:t>
      </w:r>
      <w:r>
        <w:t>do patrolowania granic, monitorowania upraw rolniczych, obserwacji zwierząt</w:t>
      </w:r>
      <w:r w:rsidR="006B0A92">
        <w:t xml:space="preserve"> na pastwiskach</w:t>
      </w:r>
      <w:r w:rsidR="00D27640">
        <w:t>, nagrywania wydarzeń z perspektywy niedostępnej dla człowieka</w:t>
      </w:r>
      <w:r w:rsidR="006B0A92">
        <w:t>, kontroli bezpiec</w:t>
      </w:r>
      <w:r w:rsidR="00413725">
        <w:t>zeństwa podczas imprez masowych</w:t>
      </w:r>
      <w:r w:rsidR="006B0A92">
        <w:t xml:space="preserve"> czy</w:t>
      </w:r>
      <w:r w:rsidR="00413725">
        <w:t xml:space="preserve"> też</w:t>
      </w:r>
      <w:r w:rsidR="006B0A92">
        <w:t xml:space="preserve"> </w:t>
      </w:r>
      <w:r w:rsidR="00F706AA">
        <w:br/>
      </w:r>
      <w:r w:rsidR="006B0A92">
        <w:t xml:space="preserve">na dużych obszarach rekreacyjnych lub terenach zagrożonych pożarami. </w:t>
      </w:r>
      <w:r>
        <w:t>Są one doskonałym rozwiązaniem zawsze tam, gdzie trzeba przeprowadzić badania</w:t>
      </w:r>
      <w:r w:rsidR="00D27640">
        <w:t>,</w:t>
      </w:r>
      <w:r>
        <w:t xml:space="preserve"> bądź obserwacje</w:t>
      </w:r>
      <w:r w:rsidR="00D27640">
        <w:t xml:space="preserve"> w trudno dostępnych lub toksycznych dla człowieka warunkach np. </w:t>
      </w:r>
      <w:r w:rsidR="00413725">
        <w:t xml:space="preserve">w miejscach </w:t>
      </w:r>
      <w:r w:rsidR="007D1DDA">
        <w:t>skażonych</w:t>
      </w:r>
      <w:r w:rsidR="00413725">
        <w:t xml:space="preserve"> bądź </w:t>
      </w:r>
      <w:r w:rsidR="00F706AA">
        <w:br/>
      </w:r>
      <w:r w:rsidR="00D27640">
        <w:t xml:space="preserve">w górach, czy </w:t>
      </w:r>
      <w:r w:rsidR="000F7C0B">
        <w:t xml:space="preserve">w </w:t>
      </w:r>
      <w:r w:rsidR="00D27640">
        <w:t>gęstych lasach.</w:t>
      </w:r>
    </w:p>
    <w:p w:rsidR="00E12993" w:rsidRDefault="00CF6FE3" w:rsidP="007650FC">
      <w:pPr>
        <w:spacing w:line="360" w:lineRule="auto"/>
        <w:ind w:firstLine="709"/>
      </w:pPr>
      <w:r>
        <w:t>Jednoczesne wykorzystanie</w:t>
      </w:r>
      <w:r w:rsidR="00E12993">
        <w:t xml:space="preserve"> dronów </w:t>
      </w:r>
      <w:r w:rsidR="009A2935">
        <w:t xml:space="preserve">wraz </w:t>
      </w:r>
      <w:r w:rsidR="00E12993">
        <w:t>z zaawansowanymi systemami wizyjnymi</w:t>
      </w:r>
      <w:r w:rsidR="008C533D">
        <w:t>,</w:t>
      </w:r>
      <w:r w:rsidR="00E12993">
        <w:t xml:space="preserve"> p</w:t>
      </w:r>
      <w:r w:rsidR="00D27640">
        <w:t>ostępujący rozwój syst</w:t>
      </w:r>
      <w:r w:rsidR="006B0A92">
        <w:t xml:space="preserve">emów informacji geograficznych </w:t>
      </w:r>
      <w:r w:rsidR="006B1387">
        <w:t>GIS</w:t>
      </w:r>
      <w:r w:rsidR="00D27640">
        <w:t xml:space="preserve"> </w:t>
      </w:r>
      <w:r w:rsidR="008C533D">
        <w:t>oraz łatwość</w:t>
      </w:r>
      <w:r w:rsidR="009A2935">
        <w:t xml:space="preserve"> </w:t>
      </w:r>
      <w:r w:rsidR="00811877">
        <w:t xml:space="preserve">integracji </w:t>
      </w:r>
      <w:r w:rsidR="00F706AA">
        <w:br/>
      </w:r>
      <w:r w:rsidR="00811877">
        <w:t>z urządzeniami mobilnymi</w:t>
      </w:r>
      <w:r w:rsidR="007D1DDA">
        <w:t xml:space="preserve"> </w:t>
      </w:r>
      <w:r w:rsidR="006B1387">
        <w:t>stwarzają</w:t>
      </w:r>
      <w:r w:rsidR="007D1DDA">
        <w:t xml:space="preserve"> szerokie moż</w:t>
      </w:r>
      <w:r w:rsidR="00C06C57">
        <w:t>liwości opracowywania</w:t>
      </w:r>
      <w:r w:rsidR="006B0A92">
        <w:t xml:space="preserve"> </w:t>
      </w:r>
      <w:r w:rsidR="00413725">
        <w:t xml:space="preserve">nowych </w:t>
      </w:r>
      <w:r w:rsidR="00811877">
        <w:t xml:space="preserve">rozwiązań wspomagających </w:t>
      </w:r>
      <w:r w:rsidR="0011125E">
        <w:t xml:space="preserve">wykorzystanie </w:t>
      </w:r>
      <w:r w:rsidR="006B1387">
        <w:t>bezzałogowych</w:t>
      </w:r>
      <w:r w:rsidR="0011125E">
        <w:t xml:space="preserve"> statków</w:t>
      </w:r>
      <w:r w:rsidR="00811877">
        <w:t xml:space="preserve"> latający</w:t>
      </w:r>
      <w:r w:rsidR="0011125E">
        <w:t>ch</w:t>
      </w:r>
      <w:r w:rsidR="00811877">
        <w:t>.</w:t>
      </w:r>
      <w:r w:rsidR="007D1DDA" w:rsidRPr="007D1DDA">
        <w:t xml:space="preserve"> </w:t>
      </w:r>
    </w:p>
    <w:p w:rsidR="00185CE4" w:rsidRDefault="00811877" w:rsidP="007650FC">
      <w:pPr>
        <w:spacing w:line="360" w:lineRule="auto"/>
        <w:ind w:firstLine="709"/>
      </w:pPr>
      <w:r>
        <w:t xml:space="preserve">Niniejsza praca skupia się właśnie na analizie i </w:t>
      </w:r>
      <w:r w:rsidR="004C7C47">
        <w:t>realizacji</w:t>
      </w:r>
      <w:r>
        <w:t xml:space="preserve"> </w:t>
      </w:r>
      <w:r w:rsidR="00413725">
        <w:t>takiego rozwiązania</w:t>
      </w:r>
      <w:r w:rsidR="00F706AA">
        <w:t xml:space="preserve">, </w:t>
      </w:r>
      <w:r w:rsidR="00F706AA">
        <w:br/>
      </w:r>
      <w:r>
        <w:t>czyli systemu informatycznego</w:t>
      </w:r>
      <w:r w:rsidR="00720B8B">
        <w:t xml:space="preserve"> służącego</w:t>
      </w:r>
      <w:r>
        <w:t xml:space="preserve"> do kontroli położenia i </w:t>
      </w:r>
      <w:r w:rsidR="00D13CB0">
        <w:t xml:space="preserve">wizualizacji </w:t>
      </w:r>
      <w:r>
        <w:t>obszaru</w:t>
      </w:r>
      <w:r w:rsidR="00E12993">
        <w:t xml:space="preserve"> </w:t>
      </w:r>
      <w:r w:rsidR="00F706AA">
        <w:br/>
      </w:r>
      <w:r w:rsidR="00CF6FE3">
        <w:t xml:space="preserve">przeszukanego, rozumianego jako reprezentacja terenu </w:t>
      </w:r>
      <w:r w:rsidR="00D13CB0">
        <w:t xml:space="preserve">zarejestrowanego </w:t>
      </w:r>
      <w:r>
        <w:t xml:space="preserve">przez </w:t>
      </w:r>
      <w:r w:rsidR="009A2935">
        <w:t>kamery</w:t>
      </w:r>
      <w:r w:rsidR="00F706AA">
        <w:br/>
      </w:r>
      <w:r w:rsidR="009A2935">
        <w:t>zamontowane na</w:t>
      </w:r>
      <w:r w:rsidR="00D13CB0">
        <w:t xml:space="preserve"> dronach</w:t>
      </w:r>
      <w:r w:rsidR="00185CE4">
        <w:t>.</w:t>
      </w:r>
    </w:p>
    <w:p w:rsidR="00413725" w:rsidRDefault="00413725" w:rsidP="007650FC">
      <w:pPr>
        <w:spacing w:line="360" w:lineRule="auto"/>
        <w:ind w:firstLine="709"/>
      </w:pPr>
      <w:r>
        <w:t>Celem niniejszej pracy jest opracowanie algorytmu</w:t>
      </w:r>
      <w:r w:rsidR="00C06C57">
        <w:t>,</w:t>
      </w:r>
      <w:r>
        <w:t xml:space="preserve"> umożliwiającego </w:t>
      </w:r>
      <w:r w:rsidR="00CF6FE3">
        <w:t>wyznaczanie wspomnianego</w:t>
      </w:r>
      <w:r>
        <w:t xml:space="preserve"> obszaru przeszukanego prze</w:t>
      </w:r>
      <w:r w:rsidR="00C06C57">
        <w:t>z bezzałogowe statki powietrzne</w:t>
      </w:r>
      <w:r>
        <w:t xml:space="preserve"> na podstawie zebranych danych geolokalizacyjnych obiektów</w:t>
      </w:r>
      <w:r w:rsidR="00E21D87">
        <w:t xml:space="preserve"> i znajomości p</w:t>
      </w:r>
      <w:r w:rsidR="008B5265">
        <w:t>arametrów kamer</w:t>
      </w:r>
      <w:r>
        <w:t xml:space="preserve"> oraz </w:t>
      </w:r>
      <w:r w:rsidR="00F706AA">
        <w:br/>
      </w:r>
      <w:r>
        <w:t xml:space="preserve">zaprojektowanie i implementacja systemu informatycznego, umożliwiającego określanie </w:t>
      </w:r>
      <w:r w:rsidR="00F706AA">
        <w:br/>
      </w:r>
      <w:r>
        <w:t xml:space="preserve">położeń geograficznych pojazdów w czasie rzeczywistym oraz ich wizualizację na </w:t>
      </w:r>
      <w:r w:rsidR="00F706AA">
        <w:br/>
      </w:r>
      <w:r>
        <w:t xml:space="preserve">urządzeniach mobilnych wraz z </w:t>
      </w:r>
      <w:r w:rsidR="00185CE4">
        <w:t>analizą</w:t>
      </w:r>
      <w:r>
        <w:t xml:space="preserve"> możliwości wykorzystania </w:t>
      </w:r>
      <w:r w:rsidR="00E12993">
        <w:t xml:space="preserve">do tego celu systemu </w:t>
      </w:r>
      <w:r>
        <w:t>OpenStreetMap.</w:t>
      </w:r>
    </w:p>
    <w:p w:rsidR="00F41BDB" w:rsidRDefault="00271F6F" w:rsidP="007650FC">
      <w:pPr>
        <w:spacing w:line="360" w:lineRule="auto"/>
        <w:ind w:firstLine="709"/>
      </w:pPr>
      <w:r>
        <w:lastRenderedPageBreak/>
        <w:t>Na system składają się aplikacja mobilna do zbierania danych</w:t>
      </w:r>
      <w:r w:rsidR="002C05EF">
        <w:t xml:space="preserve"> satelitarnych</w:t>
      </w:r>
      <w:r>
        <w:t xml:space="preserve">, pełniąca </w:t>
      </w:r>
      <w:r w:rsidR="00A54E5E">
        <w:t>rolę</w:t>
      </w:r>
      <w:r>
        <w:t xml:space="preserve"> geolokalizatora do potencjalnego zamontowania </w:t>
      </w:r>
      <w:r w:rsidR="00A54E5E">
        <w:t>na</w:t>
      </w:r>
      <w:r>
        <w:t xml:space="preserve"> dronie, czę</w:t>
      </w:r>
      <w:r w:rsidR="00A54E5E">
        <w:t>ść serwerowa komunik</w:t>
      </w:r>
      <w:r w:rsidR="00A54E5E">
        <w:t>u</w:t>
      </w:r>
      <w:r w:rsidR="00A54E5E">
        <w:t>jąca się z innymi elementami systemu i zajmująca się analizą zebranych danych</w:t>
      </w:r>
      <w:r>
        <w:t xml:space="preserve"> </w:t>
      </w:r>
      <w:r w:rsidR="00511AE4">
        <w:t xml:space="preserve">wraz z </w:t>
      </w:r>
      <w:r w:rsidR="00F706AA">
        <w:br/>
      </w:r>
      <w:r w:rsidR="00511AE4">
        <w:t>wyznaczaniem obszaru przeszukanego na podstawie opracowanego w trakcie tworzenia tej pracy algorytmu</w:t>
      </w:r>
      <w:r w:rsidR="00E21D87">
        <w:t xml:space="preserve">, aplikacja administracyjna do zarządzania </w:t>
      </w:r>
      <w:proofErr w:type="spellStart"/>
      <w:r w:rsidR="00E21D87">
        <w:t>dronami</w:t>
      </w:r>
      <w:proofErr w:type="spellEnd"/>
      <w:r w:rsidR="00E21D87">
        <w:t xml:space="preserve">, użytkownikami </w:t>
      </w:r>
      <w:r w:rsidR="00F706AA">
        <w:br/>
      </w:r>
      <w:r w:rsidR="00E21D87">
        <w:t>i ich uprawnieniami</w:t>
      </w:r>
      <w:r w:rsidR="00511AE4">
        <w:t xml:space="preserve"> </w:t>
      </w:r>
      <w:r>
        <w:t>oraz mobilna aplikacja kliencka służąca do wizualizacji</w:t>
      </w:r>
      <w:r w:rsidR="00E21D87">
        <w:t xml:space="preserve"> zebranych </w:t>
      </w:r>
      <w:r w:rsidR="00F706AA">
        <w:br/>
      </w:r>
      <w:r w:rsidR="00E21D87">
        <w:t>danych</w:t>
      </w:r>
      <w:r>
        <w:t>.</w:t>
      </w:r>
    </w:p>
    <w:p w:rsidR="00213BE1" w:rsidRDefault="00F41BDB" w:rsidP="007650FC">
      <w:pPr>
        <w:spacing w:line="360" w:lineRule="auto"/>
        <w:ind w:firstLine="709"/>
      </w:pPr>
      <w:r>
        <w:t xml:space="preserve">Potencjalnych </w:t>
      </w:r>
      <w:r w:rsidR="00413725">
        <w:t>możliwości zastosowania</w:t>
      </w:r>
      <w:r w:rsidR="00213BE1">
        <w:t xml:space="preserve"> </w:t>
      </w:r>
      <w:r w:rsidR="00511AE4">
        <w:t xml:space="preserve">projektowanego </w:t>
      </w:r>
      <w:r w:rsidR="00213BE1">
        <w:t xml:space="preserve">systemu jest </w:t>
      </w:r>
      <w:r>
        <w:t xml:space="preserve">tak samo wiele, </w:t>
      </w:r>
      <w:r w:rsidR="00C06C57">
        <w:t>jak</w:t>
      </w:r>
      <w:r>
        <w:t xml:space="preserve"> sposobów wykorzystania</w:t>
      </w:r>
      <w:r w:rsidR="00460D1F">
        <w:t xml:space="preserve"> dronów. Co więcej istnieje szeroka gama rozwiązań</w:t>
      </w:r>
      <w:r w:rsidR="00193AF0">
        <w:t>,</w:t>
      </w:r>
      <w:r w:rsidR="00460D1F">
        <w:t xml:space="preserve"> umożliwi</w:t>
      </w:r>
      <w:r w:rsidR="00460D1F">
        <w:t>a</w:t>
      </w:r>
      <w:r w:rsidR="00460D1F">
        <w:t xml:space="preserve">jących </w:t>
      </w:r>
      <w:r w:rsidR="008B5265">
        <w:t xml:space="preserve">w przyszłości </w:t>
      </w:r>
      <w:r w:rsidR="00511AE4">
        <w:t>rozszerz</w:t>
      </w:r>
      <w:r w:rsidR="00185CE4">
        <w:t>a</w:t>
      </w:r>
      <w:r w:rsidR="00460D1F">
        <w:t>nie</w:t>
      </w:r>
      <w:r>
        <w:t xml:space="preserve"> podstawowych funkcji wizualizujących</w:t>
      </w:r>
      <w:r w:rsidR="00185CE4">
        <w:t xml:space="preserve"> zapewnianych przez system </w:t>
      </w:r>
      <w:r w:rsidR="00511AE4">
        <w:t xml:space="preserve">poprzez </w:t>
      </w:r>
      <w:r>
        <w:t xml:space="preserve">dodatkową </w:t>
      </w:r>
      <w:r w:rsidR="00511AE4">
        <w:t>integrację z czujnikami</w:t>
      </w:r>
      <w:r w:rsidR="00185CE4">
        <w:t xml:space="preserve"> </w:t>
      </w:r>
      <w:r w:rsidR="002C05EF">
        <w:t>czy</w:t>
      </w:r>
      <w:r w:rsidR="00460D1F">
        <w:t xml:space="preserve"> </w:t>
      </w:r>
      <w:r w:rsidR="00185CE4">
        <w:t xml:space="preserve">bardziej zaawansowanymi </w:t>
      </w:r>
      <w:r w:rsidR="00F706AA">
        <w:br/>
      </w:r>
      <w:r w:rsidR="002C05EF">
        <w:t>systemami wizyjnymi</w:t>
      </w:r>
      <w:r w:rsidR="00185CE4">
        <w:t xml:space="preserve">, takimi jak chociażby </w:t>
      </w:r>
      <w:r w:rsidR="00FE767B">
        <w:t>systemy termowizyjne</w:t>
      </w:r>
      <w:r w:rsidR="002C05EF">
        <w:t>.</w:t>
      </w:r>
      <w:r w:rsidR="00213BE1">
        <w:t xml:space="preserve"> </w:t>
      </w:r>
      <w:r w:rsidR="002C05EF">
        <w:t>N</w:t>
      </w:r>
      <w:r w:rsidR="00511AE4">
        <w:t xml:space="preserve">a potrzeby tej pracy </w:t>
      </w:r>
      <w:r w:rsidR="003E3721">
        <w:t xml:space="preserve">system </w:t>
      </w:r>
      <w:r w:rsidR="00213BE1">
        <w:t xml:space="preserve">został opracowany z myślą o zadaniach związanych z nadzorem i kontrolą dużych obszarów </w:t>
      </w:r>
      <w:r w:rsidR="00460D1F">
        <w:t>terytorialnych, takich jak obszary przemysło</w:t>
      </w:r>
      <w:r w:rsidR="003E3721">
        <w:t>we lub</w:t>
      </w:r>
      <w:r w:rsidR="00460D1F">
        <w:t xml:space="preserve"> rolnicze </w:t>
      </w:r>
      <w:r w:rsidR="00213BE1">
        <w:t xml:space="preserve">przez bezzałogowe statki </w:t>
      </w:r>
      <w:r w:rsidR="00B77DE7">
        <w:t>powietrzne</w:t>
      </w:r>
      <w:r w:rsidR="00213BE1">
        <w:t>.</w:t>
      </w:r>
    </w:p>
    <w:p w:rsidR="008A440A" w:rsidRDefault="008A440A" w:rsidP="007650FC">
      <w:pPr>
        <w:pStyle w:val="Nagwek1"/>
        <w:numPr>
          <w:ilvl w:val="0"/>
          <w:numId w:val="0"/>
        </w:numPr>
        <w:spacing w:line="360" w:lineRule="auto"/>
        <w:ind w:left="567"/>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8A440A" w:rsidRDefault="008A440A" w:rsidP="007650FC">
      <w:pPr>
        <w:spacing w:line="360" w:lineRule="auto"/>
      </w:pPr>
    </w:p>
    <w:p w:rsidR="00F706AA" w:rsidRPr="008A440A" w:rsidRDefault="00F706AA" w:rsidP="007650FC">
      <w:pPr>
        <w:spacing w:line="360" w:lineRule="auto"/>
      </w:pPr>
    </w:p>
    <w:p w:rsidR="00C11361" w:rsidRDefault="0080637A" w:rsidP="007650FC">
      <w:pPr>
        <w:pStyle w:val="Nagwek1"/>
        <w:spacing w:line="360" w:lineRule="auto"/>
      </w:pPr>
      <w:bookmarkStart w:id="7" w:name="_Toc450674481"/>
      <w:r w:rsidRPr="004777EF">
        <w:lastRenderedPageBreak/>
        <w:t>Dziedzina problemu</w:t>
      </w:r>
      <w:bookmarkEnd w:id="7"/>
    </w:p>
    <w:p w:rsidR="00C11361" w:rsidRDefault="00C11361" w:rsidP="007650FC">
      <w:pPr>
        <w:spacing w:line="360" w:lineRule="auto"/>
      </w:pPr>
    </w:p>
    <w:p w:rsidR="009B2AAB" w:rsidRDefault="00C11361" w:rsidP="007650FC">
      <w:pPr>
        <w:spacing w:line="360" w:lineRule="auto"/>
      </w:pPr>
      <w:r>
        <w:tab/>
      </w:r>
      <w:r w:rsidR="00137DE5">
        <w:t>Głównym aspektem teoretyc</w:t>
      </w:r>
      <w:r w:rsidR="008B5265">
        <w:t xml:space="preserve">znym, związanym z </w:t>
      </w:r>
      <w:r w:rsidR="009F0624">
        <w:t>projektowanym</w:t>
      </w:r>
      <w:r w:rsidR="008B5265">
        <w:t xml:space="preserve"> </w:t>
      </w:r>
      <w:r w:rsidR="009F0624">
        <w:t xml:space="preserve">systemem </w:t>
      </w:r>
      <w:r w:rsidR="00137DE5">
        <w:t xml:space="preserve">jest </w:t>
      </w:r>
      <w:r w:rsidR="00F706AA">
        <w:br/>
      </w:r>
      <w:r w:rsidR="00137DE5">
        <w:t>sposób określania położenia i obliczania wysokości nad ziemią statków. Należy zrozumieć takie kwestie jak to</w:t>
      </w:r>
      <w:r w:rsidR="003E3721">
        <w:t>:</w:t>
      </w:r>
      <w:r w:rsidR="00137DE5">
        <w:t xml:space="preserve"> jak działa system nawigacji satelitarnej GPS, jakie są rodzaje wysokości i co się przyjmuje za model odniesienia w przypadku geolokalizacji. Dodatkowo, aby być </w:t>
      </w:r>
      <w:r w:rsidR="00F706AA">
        <w:br/>
      </w:r>
      <w:r w:rsidR="00137DE5">
        <w:t>w stani</w:t>
      </w:r>
      <w:r w:rsidR="00657AAD">
        <w:t xml:space="preserve">e odnieść dane geolokalizacyjne </w:t>
      </w:r>
      <w:proofErr w:type="spellStart"/>
      <w:r w:rsidR="00137DE5">
        <w:t>drona</w:t>
      </w:r>
      <w:proofErr w:type="spellEnd"/>
      <w:r w:rsidR="00137DE5">
        <w:t xml:space="preserve"> </w:t>
      </w:r>
      <w:r w:rsidR="008B5265">
        <w:t xml:space="preserve">uzyskane z pomiarów </w:t>
      </w:r>
      <w:r w:rsidR="00137DE5">
        <w:t xml:space="preserve">do rzeczywistej </w:t>
      </w:r>
      <w:r w:rsidR="00F706AA">
        <w:br/>
      </w:r>
      <w:r w:rsidR="00137DE5">
        <w:t xml:space="preserve">powierzchni ziemskiej </w:t>
      </w:r>
      <w:r w:rsidR="008B5265">
        <w:t>potrzebna jest znajomość</w:t>
      </w:r>
      <w:r w:rsidR="00137DE5">
        <w:t xml:space="preserve"> zestaw</w:t>
      </w:r>
      <w:r w:rsidR="008B5265">
        <w:t>u</w:t>
      </w:r>
      <w:r w:rsidR="00137DE5">
        <w:t xml:space="preserve"> danych modelujących</w:t>
      </w:r>
      <w:r w:rsidR="008B5265">
        <w:t xml:space="preserve"> kształt kuli ziemskiej</w:t>
      </w:r>
      <w:r w:rsidR="00137DE5">
        <w:t xml:space="preserve">. </w:t>
      </w:r>
      <w:r w:rsidR="008B5265">
        <w:t>Ten rozdział został poświęcony właśnie tym kwe</w:t>
      </w:r>
      <w:r w:rsidR="003E3721">
        <w:t>stiom</w:t>
      </w:r>
      <w:r w:rsidR="008B5265">
        <w:t>.</w:t>
      </w:r>
    </w:p>
    <w:p w:rsidR="008A440A" w:rsidRPr="001830BC" w:rsidRDefault="008A440A" w:rsidP="007650FC">
      <w:pPr>
        <w:spacing w:line="360" w:lineRule="auto"/>
      </w:pPr>
    </w:p>
    <w:p w:rsidR="001830BC" w:rsidRDefault="001830BC" w:rsidP="007650FC">
      <w:pPr>
        <w:pStyle w:val="Nagwek2"/>
        <w:spacing w:line="360" w:lineRule="auto"/>
      </w:pPr>
      <w:bookmarkStart w:id="8" w:name="_Toc450674482"/>
      <w:r>
        <w:t>Najważniejsze pojęcia</w:t>
      </w:r>
      <w:bookmarkEnd w:id="8"/>
    </w:p>
    <w:p w:rsidR="001830BC" w:rsidRPr="00CD23E3" w:rsidRDefault="001830BC" w:rsidP="007650FC">
      <w:pPr>
        <w:spacing w:line="360" w:lineRule="auto"/>
        <w:rPr>
          <w:sz w:val="28"/>
        </w:rPr>
      </w:pPr>
    </w:p>
    <w:p w:rsidR="001830BC" w:rsidRDefault="001830BC" w:rsidP="007650FC">
      <w:pPr>
        <w:spacing w:line="360" w:lineRule="auto"/>
      </w:pPr>
      <w:r>
        <w:tab/>
      </w:r>
      <w:r w:rsidR="000F7C0B">
        <w:t xml:space="preserve">Na początku zostaną </w:t>
      </w:r>
      <w:r>
        <w:t xml:space="preserve">przedstawione najważniejsze pojęcia związane z </w:t>
      </w:r>
      <w:r w:rsidR="005F1B43">
        <w:t>teoretycznym aspektem pracy</w:t>
      </w:r>
      <w:r>
        <w:t xml:space="preserve">. W dalszych </w:t>
      </w:r>
      <w:r w:rsidR="0053441B">
        <w:t>pod</w:t>
      </w:r>
      <w:r>
        <w:t xml:space="preserve">rozdziałach </w:t>
      </w:r>
      <w:r w:rsidR="003E3721">
        <w:t>zostaną one omówione</w:t>
      </w:r>
      <w:r>
        <w:t xml:space="preserve"> w bardziej szczegółowy sposób.</w:t>
      </w:r>
    </w:p>
    <w:p w:rsidR="001830BC" w:rsidRDefault="001830BC" w:rsidP="007650FC">
      <w:pPr>
        <w:spacing w:line="360" w:lineRule="auto"/>
      </w:pPr>
    </w:p>
    <w:p w:rsidR="00B81F00" w:rsidRDefault="005F1B43" w:rsidP="007650FC">
      <w:pPr>
        <w:spacing w:line="360" w:lineRule="auto"/>
      </w:pPr>
      <w:r w:rsidRPr="005C5BFD">
        <w:rPr>
          <w:b/>
        </w:rPr>
        <w:t>Bezzałogowy statek powietrzny</w:t>
      </w:r>
      <w:r w:rsidR="00C06C57">
        <w:t xml:space="preserve"> BSP </w:t>
      </w:r>
      <w:r w:rsidR="001830BC">
        <w:t xml:space="preserve">- </w:t>
      </w:r>
      <w:r>
        <w:t xml:space="preserve">(UAV – </w:t>
      </w:r>
      <w:proofErr w:type="spellStart"/>
      <w:r>
        <w:t>Unmanned</w:t>
      </w:r>
      <w:proofErr w:type="spellEnd"/>
      <w:r>
        <w:t xml:space="preserve"> </w:t>
      </w:r>
      <w:proofErr w:type="spellStart"/>
      <w:r>
        <w:t>Aircraft</w:t>
      </w:r>
      <w:proofErr w:type="spellEnd"/>
      <w:r>
        <w:t xml:space="preserve"> </w:t>
      </w:r>
      <w:proofErr w:type="spellStart"/>
      <w:r>
        <w:t>Vehicle</w:t>
      </w:r>
      <w:proofErr w:type="spellEnd"/>
      <w:r>
        <w:t>) - potocznie dron. Jest to pojazd, który nie wymaga do lotu załogi obecnej na pokładzie oraz nie ma mo</w:t>
      </w:r>
      <w:r>
        <w:t>ż</w:t>
      </w:r>
      <w:r>
        <w:t>liwości zabierania pasażerów, pilotowany zdalnie lu</w:t>
      </w:r>
      <w:r w:rsidR="00B77DE7">
        <w:t xml:space="preserve">b wykonujący lot autonomicznie </w:t>
      </w:r>
      <w:r>
        <w:t>na po</w:t>
      </w:r>
      <w:r>
        <w:t>d</w:t>
      </w:r>
      <w:r>
        <w:t>stawie zaprogramowanej trasy</w:t>
      </w:r>
      <w:r w:rsidR="009F0624">
        <w:t xml:space="preserve"> [5]</w:t>
      </w:r>
      <w:r w:rsidR="009A2935">
        <w:t>.</w:t>
      </w:r>
    </w:p>
    <w:p w:rsidR="001830BC" w:rsidRDefault="001830BC" w:rsidP="007650FC">
      <w:pPr>
        <w:spacing w:line="360" w:lineRule="auto"/>
      </w:pPr>
    </w:p>
    <w:p w:rsidR="001830BC" w:rsidRDefault="001830BC" w:rsidP="007650FC">
      <w:pPr>
        <w:spacing w:line="360" w:lineRule="auto"/>
      </w:pPr>
      <w:r w:rsidRPr="005C5BFD">
        <w:rPr>
          <w:b/>
        </w:rPr>
        <w:t xml:space="preserve">Dane geolokalizacyjne </w:t>
      </w:r>
      <w:r>
        <w:t xml:space="preserve">- </w:t>
      </w:r>
      <w:r w:rsidR="005F1B43">
        <w:t xml:space="preserve">dane określające położenie </w:t>
      </w:r>
      <w:r w:rsidR="00B77DE7">
        <w:t>geograficzne obiektów</w:t>
      </w:r>
      <w:r w:rsidR="005F1B43">
        <w:t xml:space="preserve"> w przestrzeni w stosunku do przyjętego </w:t>
      </w:r>
      <w:r w:rsidR="00B77DE7">
        <w:t xml:space="preserve">układu odniesienia. </w:t>
      </w:r>
    </w:p>
    <w:p w:rsidR="001830BC" w:rsidRDefault="001830BC" w:rsidP="007650FC">
      <w:pPr>
        <w:spacing w:line="360" w:lineRule="auto"/>
      </w:pPr>
    </w:p>
    <w:p w:rsidR="001830BC" w:rsidRDefault="005F1B43" w:rsidP="007650FC">
      <w:pPr>
        <w:spacing w:line="360" w:lineRule="auto"/>
      </w:pPr>
      <w:r w:rsidRPr="005C5BFD">
        <w:rPr>
          <w:b/>
        </w:rPr>
        <w:t>System wizyjny</w:t>
      </w:r>
      <w:r w:rsidR="001830BC" w:rsidRPr="005C5BFD">
        <w:rPr>
          <w:b/>
        </w:rPr>
        <w:t xml:space="preserve"> </w:t>
      </w:r>
      <w:r w:rsidR="001830BC">
        <w:t xml:space="preserve">- </w:t>
      </w:r>
      <w:r>
        <w:t>układ współpracujących ze sobą elektronicznych urządzeń, którego funkcją jest automatyczna analiza wizyjna otoczenia na pod</w:t>
      </w:r>
      <w:r w:rsidR="009F0624">
        <w:t>obieństwo zmysłu wzroku u ludzi</w:t>
      </w:r>
      <w:r w:rsidR="00B81F00">
        <w:t xml:space="preserve"> [</w:t>
      </w:r>
      <w:r w:rsidR="00F02C5A">
        <w:t>39</w:t>
      </w:r>
      <w:r w:rsidR="00B81F00">
        <w:t>]</w:t>
      </w:r>
      <w:r w:rsidR="009A2935">
        <w:t>.</w:t>
      </w:r>
    </w:p>
    <w:p w:rsidR="001830BC" w:rsidRDefault="001830BC" w:rsidP="007650FC">
      <w:pPr>
        <w:spacing w:line="360" w:lineRule="auto"/>
      </w:pPr>
    </w:p>
    <w:p w:rsidR="001830BC" w:rsidRDefault="001830BC" w:rsidP="007650FC">
      <w:pPr>
        <w:spacing w:line="360" w:lineRule="auto"/>
      </w:pPr>
      <w:r w:rsidRPr="005C5BFD">
        <w:rPr>
          <w:b/>
        </w:rPr>
        <w:t>Obszar przeszukany</w:t>
      </w:r>
      <w:r>
        <w:t xml:space="preserve"> -</w:t>
      </w:r>
      <w:r w:rsidR="005F1B43">
        <w:t xml:space="preserve"> reprezentacja obszaru zarejestrowanego przez kamerę zamontowaną w dronie</w:t>
      </w:r>
      <w:r w:rsidR="009A2935">
        <w:t>.</w:t>
      </w:r>
    </w:p>
    <w:p w:rsidR="001830BC" w:rsidRPr="005C5BFD" w:rsidRDefault="001830BC" w:rsidP="007650FC">
      <w:pPr>
        <w:spacing w:line="360" w:lineRule="auto"/>
        <w:rPr>
          <w:b/>
        </w:rPr>
      </w:pPr>
    </w:p>
    <w:p w:rsidR="001830BC" w:rsidRDefault="001830BC" w:rsidP="007650FC">
      <w:pPr>
        <w:spacing w:line="360" w:lineRule="auto"/>
      </w:pPr>
      <w:r w:rsidRPr="005C5BFD">
        <w:rPr>
          <w:b/>
        </w:rPr>
        <w:t>Numeryczny model terenu</w:t>
      </w:r>
      <w:r>
        <w:t xml:space="preserve"> NMT - </w:t>
      </w:r>
      <w:r w:rsidR="005F1B43">
        <w:t>numeryczna reprezentacja powierzchni ziemskiej</w:t>
      </w:r>
      <w:r w:rsidR="009F0624">
        <w:t xml:space="preserve"> [4]</w:t>
      </w:r>
      <w:r w:rsidR="009A2935">
        <w:t>.</w:t>
      </w:r>
    </w:p>
    <w:p w:rsidR="001830BC" w:rsidRDefault="001830BC" w:rsidP="007650FC">
      <w:pPr>
        <w:spacing w:line="360" w:lineRule="auto"/>
      </w:pPr>
      <w:r w:rsidRPr="005C5BFD">
        <w:rPr>
          <w:b/>
        </w:rPr>
        <w:lastRenderedPageBreak/>
        <w:t>SRTM</w:t>
      </w:r>
      <w:r>
        <w:t xml:space="preserve"> - Shuttle Radar Topography Mission</w:t>
      </w:r>
      <w:r w:rsidR="005C5BFD">
        <w:t xml:space="preserve"> - międzynarodowa misja kosmiczna, mającą </w:t>
      </w:r>
      <w:r w:rsidR="00F706AA">
        <w:br/>
      </w:r>
      <w:r w:rsidR="005C5BFD">
        <w:t>na celu zebranie najbardziej kompleksowego i dokładnego numeryc</w:t>
      </w:r>
      <w:r w:rsidR="009A2935">
        <w:t>znego modelu terenu (NMT) Ziemi</w:t>
      </w:r>
      <w:r w:rsidR="003773A7">
        <w:t xml:space="preserve"> [</w:t>
      </w:r>
      <w:r w:rsidR="001472E8">
        <w:t>1</w:t>
      </w:r>
      <w:r w:rsidR="003773A7">
        <w:t>]</w:t>
      </w:r>
      <w:r w:rsidR="009A2935">
        <w:t>.</w:t>
      </w:r>
    </w:p>
    <w:p w:rsidR="0080448E" w:rsidRDefault="0080448E" w:rsidP="007650FC">
      <w:pPr>
        <w:spacing w:line="360" w:lineRule="auto"/>
      </w:pPr>
    </w:p>
    <w:p w:rsidR="0080448E" w:rsidRDefault="0080448E" w:rsidP="007650FC">
      <w:pPr>
        <w:spacing w:line="360" w:lineRule="auto"/>
      </w:pPr>
      <w:r w:rsidRPr="0080448E">
        <w:rPr>
          <w:b/>
        </w:rPr>
        <w:t>Geoida</w:t>
      </w:r>
      <w:r>
        <w:t xml:space="preserve"> - teoretyczna powierzchnia ekwipotencjalna, pokrywająca się w przybliżeniu z </w:t>
      </w:r>
      <w:r w:rsidR="00F706AA">
        <w:br/>
      </w:r>
      <w:r>
        <w:t>powierzchnią oceanów przy pełnej równowadze znajdujących się w ni</w:t>
      </w:r>
      <w:r w:rsidR="009F0624">
        <w:t>ch mas wody</w:t>
      </w:r>
      <w:r w:rsidR="003773A7">
        <w:t xml:space="preserve"> </w:t>
      </w:r>
      <w:r w:rsidR="00F1096A">
        <w:t>[</w:t>
      </w:r>
      <w:r w:rsidR="009F0624">
        <w:t>2</w:t>
      </w:r>
      <w:r w:rsidR="00F1096A">
        <w:t>]</w:t>
      </w:r>
      <w:r w:rsidR="009A2935">
        <w:t>.</w:t>
      </w:r>
    </w:p>
    <w:p w:rsidR="0080448E" w:rsidRDefault="0080448E" w:rsidP="007650FC">
      <w:pPr>
        <w:spacing w:line="360" w:lineRule="auto"/>
      </w:pPr>
    </w:p>
    <w:p w:rsidR="00F1096A" w:rsidRDefault="0080448E" w:rsidP="007650FC">
      <w:pPr>
        <w:spacing w:line="360" w:lineRule="auto"/>
      </w:pPr>
      <w:r w:rsidRPr="00007F94">
        <w:rPr>
          <w:b/>
        </w:rPr>
        <w:t>Elipsoida ziemsk</w:t>
      </w:r>
      <w:r>
        <w:t>a - spłaszczona elipsoida obrotowa, k</w:t>
      </w:r>
      <w:r w:rsidR="00B77DE7">
        <w:t>tórej powierzchnia jest najbard</w:t>
      </w:r>
      <w:r>
        <w:t xml:space="preserve">ziej zbliżona do </w:t>
      </w:r>
      <w:r w:rsidR="003773A7">
        <w:t>powierzchni geoidy na całej Ziemi</w:t>
      </w:r>
      <w:r w:rsidR="009F0624">
        <w:t xml:space="preserve"> </w:t>
      </w:r>
      <w:r w:rsidR="00F1096A">
        <w:t>[</w:t>
      </w:r>
      <w:r w:rsidR="009F0624">
        <w:t>2</w:t>
      </w:r>
      <w:r w:rsidR="00F1096A">
        <w:t>]</w:t>
      </w:r>
      <w:r w:rsidR="009A2935">
        <w:t>.</w:t>
      </w:r>
    </w:p>
    <w:p w:rsidR="001830BC" w:rsidRDefault="001830BC" w:rsidP="007650FC">
      <w:pPr>
        <w:spacing w:line="360" w:lineRule="auto"/>
      </w:pPr>
    </w:p>
    <w:p w:rsidR="005C5BFD" w:rsidRDefault="001830BC" w:rsidP="007650FC">
      <w:pPr>
        <w:spacing w:line="360" w:lineRule="auto"/>
      </w:pPr>
      <w:r w:rsidRPr="005C5BFD">
        <w:rPr>
          <w:b/>
        </w:rPr>
        <w:t xml:space="preserve">Wysokość </w:t>
      </w:r>
      <w:proofErr w:type="spellStart"/>
      <w:r w:rsidRPr="005C5BFD">
        <w:rPr>
          <w:b/>
        </w:rPr>
        <w:t>ortometryczna</w:t>
      </w:r>
      <w:proofErr w:type="spellEnd"/>
      <w:r>
        <w:t xml:space="preserve"> - </w:t>
      </w:r>
      <w:r w:rsidR="005C5BFD">
        <w:t xml:space="preserve">odległość mierzona </w:t>
      </w:r>
      <w:r w:rsidR="00343129">
        <w:t xml:space="preserve">w stosunku </w:t>
      </w:r>
      <w:r w:rsidR="005C5BFD">
        <w:t xml:space="preserve">do geoidy, wzdłuż linii pionu </w:t>
      </w:r>
      <w:r w:rsidR="00F706AA">
        <w:br/>
      </w:r>
      <w:r w:rsidR="005C5BFD">
        <w:t>w rzeczywistym polu siły ciężkości, utożsamiana z wysokością nad poziomem morza</w:t>
      </w:r>
      <w:r w:rsidR="009F0624">
        <w:t xml:space="preserve"> </w:t>
      </w:r>
      <w:r w:rsidR="00D22186">
        <w:t>[</w:t>
      </w:r>
      <w:r w:rsidR="009F0624">
        <w:t>15</w:t>
      </w:r>
      <w:r w:rsidR="00D22186">
        <w:t>]</w:t>
      </w:r>
      <w:r w:rsidR="009A2935">
        <w:t>.</w:t>
      </w:r>
    </w:p>
    <w:p w:rsidR="00D22186" w:rsidRDefault="00D22186" w:rsidP="007650FC">
      <w:pPr>
        <w:spacing w:line="360" w:lineRule="auto"/>
      </w:pPr>
    </w:p>
    <w:p w:rsidR="005C5BFD" w:rsidRDefault="005C5BFD" w:rsidP="007650FC">
      <w:pPr>
        <w:spacing w:line="360" w:lineRule="auto"/>
      </w:pPr>
      <w:r w:rsidRPr="005C5BFD">
        <w:rPr>
          <w:b/>
        </w:rPr>
        <w:t>Wysokość elipsoidalna</w:t>
      </w:r>
      <w:r>
        <w:t xml:space="preserve"> - odległość mierzona w stosunku do elipsoidy</w:t>
      </w:r>
      <w:r w:rsidR="009F0624">
        <w:t xml:space="preserve"> </w:t>
      </w:r>
      <w:r w:rsidR="00D22186">
        <w:t>[</w:t>
      </w:r>
      <w:r w:rsidR="009F0624">
        <w:t>15</w:t>
      </w:r>
      <w:r w:rsidR="00D22186">
        <w:t>]</w:t>
      </w:r>
      <w:r w:rsidR="009A2935">
        <w:t>.</w:t>
      </w:r>
    </w:p>
    <w:p w:rsidR="005C5BFD" w:rsidRDefault="005C5BFD" w:rsidP="007650FC">
      <w:pPr>
        <w:spacing w:line="360" w:lineRule="auto"/>
      </w:pPr>
    </w:p>
    <w:p w:rsidR="00D22186" w:rsidRDefault="005C5BFD" w:rsidP="007650FC">
      <w:pPr>
        <w:spacing w:line="360" w:lineRule="auto"/>
      </w:pPr>
      <w:r w:rsidRPr="005C5BFD">
        <w:rPr>
          <w:b/>
        </w:rPr>
        <w:t>Undulacja</w:t>
      </w:r>
      <w:r>
        <w:t xml:space="preserve"> - różnica wysokości między geoidą, a elipsoidą</w:t>
      </w:r>
      <w:r w:rsidR="009F0624">
        <w:t xml:space="preserve"> </w:t>
      </w:r>
      <w:r w:rsidR="00D22186">
        <w:t>[</w:t>
      </w:r>
      <w:r w:rsidR="009F0624">
        <w:t>6</w:t>
      </w:r>
      <w:r w:rsidR="00D22186">
        <w:t>]</w:t>
      </w:r>
      <w:r w:rsidR="009A2935">
        <w:t>.</w:t>
      </w:r>
    </w:p>
    <w:p w:rsidR="00343129" w:rsidRDefault="00343129" w:rsidP="007650FC">
      <w:pPr>
        <w:spacing w:line="360" w:lineRule="auto"/>
      </w:pPr>
    </w:p>
    <w:p w:rsidR="00343129" w:rsidRDefault="00343129" w:rsidP="007650FC">
      <w:pPr>
        <w:spacing w:line="360" w:lineRule="auto"/>
      </w:pPr>
      <w:r w:rsidRPr="00343129">
        <w:rPr>
          <w:b/>
        </w:rPr>
        <w:t>WGS84</w:t>
      </w:r>
      <w:r>
        <w:t xml:space="preserve"> - model powierzchni ziemskiej opracowan</w:t>
      </w:r>
      <w:r w:rsidR="009A2935">
        <w:t>y w stosunku do elipsoidy WGS84.</w:t>
      </w:r>
    </w:p>
    <w:p w:rsidR="00343129" w:rsidRDefault="00343129" w:rsidP="007650FC">
      <w:pPr>
        <w:spacing w:line="360" w:lineRule="auto"/>
      </w:pPr>
    </w:p>
    <w:p w:rsidR="00C06C57" w:rsidRDefault="00343129" w:rsidP="007650FC">
      <w:pPr>
        <w:spacing w:line="360" w:lineRule="auto"/>
      </w:pPr>
      <w:r w:rsidRPr="00343129">
        <w:rPr>
          <w:b/>
        </w:rPr>
        <w:t>EGM96</w:t>
      </w:r>
      <w:r>
        <w:t xml:space="preserve"> - model powierzchni ziemskiej opracowany w stosunku do geo</w:t>
      </w:r>
      <w:r w:rsidR="003E3721">
        <w:t>i</w:t>
      </w:r>
      <w:r w:rsidR="009A2935">
        <w:t>dy EGM96</w:t>
      </w:r>
    </w:p>
    <w:p w:rsidR="00C06C57" w:rsidRPr="007B6BD8" w:rsidRDefault="00C06C57" w:rsidP="007650FC">
      <w:pPr>
        <w:spacing w:line="360" w:lineRule="auto"/>
      </w:pPr>
    </w:p>
    <w:p w:rsidR="005A0B52" w:rsidRDefault="00796C7B" w:rsidP="007650FC">
      <w:pPr>
        <w:pStyle w:val="Nagwek2"/>
        <w:spacing w:line="360" w:lineRule="auto"/>
      </w:pPr>
      <w:bookmarkStart w:id="9" w:name="_Toc450674483"/>
      <w:r>
        <w:t>Geodezyjne</w:t>
      </w:r>
      <w:r w:rsidR="000B25DB">
        <w:t xml:space="preserve"> powierzchnie odniesienia</w:t>
      </w:r>
      <w:bookmarkEnd w:id="9"/>
    </w:p>
    <w:p w:rsidR="00DA21D9" w:rsidRDefault="00DA21D9" w:rsidP="007650FC">
      <w:pPr>
        <w:spacing w:line="360" w:lineRule="auto"/>
      </w:pPr>
    </w:p>
    <w:p w:rsidR="009B2AAB" w:rsidRDefault="00945D4B" w:rsidP="007650FC">
      <w:pPr>
        <w:spacing w:line="360" w:lineRule="auto"/>
      </w:pPr>
      <w:r>
        <w:tab/>
      </w:r>
      <w:proofErr w:type="spellStart"/>
      <w:r w:rsidR="003E3721">
        <w:t>Geolokalizacja</w:t>
      </w:r>
      <w:proofErr w:type="spellEnd"/>
      <w:r w:rsidR="003E3721">
        <w:t xml:space="preserve"> to proces określania położenia geograficznego przedmiotów lub osób w stosunku do przyjętego układu odniesienia, związanego z Ziemią. Jednak p</w:t>
      </w:r>
      <w:r w:rsidR="00DA21D9">
        <w:t>owszechnie wiadomo, że rzeczywisty kształt powierzchni ziemskiej jest bardzo nieregularny i praktycznie niemożliwy do opisania matematycznego. Wpływa na niego wiele czynników takich jak</w:t>
      </w:r>
      <w:r w:rsidR="00B77DE7">
        <w:t>:</w:t>
      </w:r>
      <w:r w:rsidR="00DA21D9">
        <w:t xml:space="preserve"> ruch obrotowy i obiegowy planety, cieplny i grawitacyjny wpływ ciał niebieskich, własności </w:t>
      </w:r>
      <w:r w:rsidR="00F706AA">
        <w:br/>
      </w:r>
      <w:r w:rsidR="00DA21D9">
        <w:t>fi</w:t>
      </w:r>
      <w:r w:rsidR="003E1BB7">
        <w:t xml:space="preserve">zyczne litosfery i </w:t>
      </w:r>
      <w:r w:rsidR="009A2935">
        <w:t>hydrosfery i wiele innych</w:t>
      </w:r>
      <w:r w:rsidR="00100669">
        <w:t xml:space="preserve"> </w:t>
      </w:r>
      <w:r w:rsidR="00100669" w:rsidRPr="001650EC">
        <w:t>[10]</w:t>
      </w:r>
      <w:r w:rsidR="009A2935">
        <w:t>.</w:t>
      </w:r>
      <w:r w:rsidR="00100669">
        <w:t xml:space="preserve"> </w:t>
      </w:r>
      <w:r w:rsidR="003D4A15">
        <w:t>Systemy nawigacyjne</w:t>
      </w:r>
      <w:r w:rsidR="00DA21D9">
        <w:t>, aby być w stanie określić położenie obiektów w stosunku do powierzchni ziemskiej muszą znać jej rzeczywisty kształt i rozmiar, a przynajmniej takie ich przybliżenie, które zapewni wymaganą dokładność wykonywania pomiarów i obliczeń nawigacyjnych. W związku z tym</w:t>
      </w:r>
      <w:r w:rsidR="00DB66D7">
        <w:t xml:space="preserve"> </w:t>
      </w:r>
      <w:r w:rsidR="00EC2106">
        <w:t xml:space="preserve">w rzeczywistości </w:t>
      </w:r>
      <w:r w:rsidR="00F706AA">
        <w:br/>
      </w:r>
      <w:r w:rsidR="00EC2106">
        <w:lastRenderedPageBreak/>
        <w:t>wykorzystuje się modele</w:t>
      </w:r>
      <w:r w:rsidR="00C653B8">
        <w:t xml:space="preserve"> Ziemi</w:t>
      </w:r>
      <w:r w:rsidR="00EC2106">
        <w:t>, które w zależności od skali i zakładanej dokładności za p</w:t>
      </w:r>
      <w:r w:rsidR="00EC2106">
        <w:t>o</w:t>
      </w:r>
      <w:r w:rsidR="00EC2106">
        <w:t xml:space="preserve">wierzchnię odniesienia przyjmują geoidę lub elipsoidę. </w:t>
      </w:r>
    </w:p>
    <w:p w:rsidR="00B74F40" w:rsidRDefault="00B74F40" w:rsidP="007650FC">
      <w:pPr>
        <w:spacing w:line="360" w:lineRule="auto"/>
      </w:pPr>
    </w:p>
    <w:p w:rsidR="00DA21D9" w:rsidRDefault="003D4A15" w:rsidP="007650FC">
      <w:pPr>
        <w:pStyle w:val="Nagwek3"/>
        <w:spacing w:line="360" w:lineRule="auto"/>
      </w:pPr>
      <w:bookmarkStart w:id="10" w:name="_Toc450674484"/>
      <w:r>
        <w:t>Geoida</w:t>
      </w:r>
      <w:bookmarkEnd w:id="10"/>
    </w:p>
    <w:p w:rsidR="00DA21D9" w:rsidRPr="00DA21D9" w:rsidRDefault="00DA21D9" w:rsidP="007650FC">
      <w:pPr>
        <w:spacing w:line="360" w:lineRule="auto"/>
      </w:pPr>
    </w:p>
    <w:p w:rsidR="00DA21D9" w:rsidRDefault="00DA21D9" w:rsidP="007650FC">
      <w:pPr>
        <w:spacing w:line="360" w:lineRule="auto"/>
      </w:pPr>
      <w:r>
        <w:tab/>
        <w:t xml:space="preserve">Jeśli wyobrazimy sobie, że powierzchnia ziemska jest w pełni pokryta wodą oraz </w:t>
      </w:r>
      <w:r w:rsidR="00F706AA">
        <w:br/>
      </w:r>
      <w:r>
        <w:t xml:space="preserve">zignorujemy wpływy </w:t>
      </w:r>
      <w:proofErr w:type="spellStart"/>
      <w:r>
        <w:t>falowań</w:t>
      </w:r>
      <w:proofErr w:type="spellEnd"/>
      <w:r>
        <w:t xml:space="preserve"> oraz prądów morskich, </w:t>
      </w:r>
      <w:r w:rsidR="00C06C57">
        <w:t xml:space="preserve">zauważymy, że </w:t>
      </w:r>
      <w:r>
        <w:t xml:space="preserve">na cząsteczki wody powstałego w ten sposób "globalnego oceanu" będzie oddziaływać jedynie siła grawitacji. </w:t>
      </w:r>
      <w:r w:rsidR="00DB66D7">
        <w:t>Otrzymana</w:t>
      </w:r>
      <w:r>
        <w:t xml:space="preserve"> w ten sposób powierzchnia nie będzie jednak regularna</w:t>
      </w:r>
      <w:r w:rsidR="00C06C57">
        <w:t>,</w:t>
      </w:r>
      <w:r>
        <w:t xml:space="preserve"> ponieważ jej kształt </w:t>
      </w:r>
      <w:r w:rsidR="00F706AA">
        <w:br/>
      </w:r>
      <w:r>
        <w:t>będzie zależny od nieregularnego rozmieszczenia masy wewnątrz planety, wpływającego</w:t>
      </w:r>
      <w:r w:rsidR="00F706AA">
        <w:br/>
      </w:r>
      <w:r>
        <w:t xml:space="preserve">na kierunki działania siły grawitacji dla każdego punktu powierzchni. W rzeczywistości </w:t>
      </w:r>
      <w:r w:rsidR="00F706AA">
        <w:br/>
      </w:r>
      <w:r>
        <w:t>na nieregularność poziomu wód ma wpływ więcej czynników takich jak temperatura wody, jej zasolenie, czy wpł</w:t>
      </w:r>
      <w:r w:rsidR="00B77DE7">
        <w:t>yw grawitacyjny innych obiektów</w:t>
      </w:r>
      <w:r>
        <w:t xml:space="preserve"> takich jak góry. </w:t>
      </w:r>
      <w:r w:rsidR="00EC2106">
        <w:t xml:space="preserve">Geoida jest zatem </w:t>
      </w:r>
      <w:r w:rsidR="00FF1B97">
        <w:t xml:space="preserve">teoretyczną </w:t>
      </w:r>
      <w:r w:rsidR="00EC2106">
        <w:t>powierzchnią ekwipotencjalną</w:t>
      </w:r>
      <w:r w:rsidR="00C653B8">
        <w:t xml:space="preserve">, pokrywającą się </w:t>
      </w:r>
      <w:r w:rsidR="00FF1B97">
        <w:t>w przybliżeniu z powierzchnią oceanów przy pełnej równowadze znajdujących się w nich mas wody i jest</w:t>
      </w:r>
      <w:r>
        <w:t xml:space="preserve"> w każdym swym punkcie prostop</w:t>
      </w:r>
      <w:r w:rsidR="009A2935">
        <w:t>adła do kierunku siły ciężkości</w:t>
      </w:r>
      <w:r>
        <w:t xml:space="preserve"> </w:t>
      </w:r>
      <w:r w:rsidR="00A617C8">
        <w:t>[</w:t>
      </w:r>
      <w:r w:rsidR="00100669">
        <w:t>6</w:t>
      </w:r>
      <w:r w:rsidR="00A617C8">
        <w:t>]</w:t>
      </w:r>
      <w:r w:rsidR="009A2935">
        <w:t>.</w:t>
      </w:r>
    </w:p>
    <w:p w:rsidR="00DA21D9" w:rsidRDefault="00DA21D9" w:rsidP="007650FC">
      <w:pPr>
        <w:spacing w:line="360" w:lineRule="auto"/>
      </w:pPr>
      <w:r>
        <w:tab/>
        <w:t xml:space="preserve">Ze względów praktycznych geoida często jest utożsamiana ze średnim poziomem </w:t>
      </w:r>
      <w:r w:rsidR="00F706AA">
        <w:br/>
      </w:r>
      <w:r>
        <w:t xml:space="preserve">morza, chociaż w rzeczywistości w niektórych miejscach może odbiegać </w:t>
      </w:r>
      <w:r w:rsidR="00DB66D7">
        <w:t xml:space="preserve">od </w:t>
      </w:r>
      <w:r w:rsidR="002F39D5">
        <w:t>niego nawet</w:t>
      </w:r>
      <w:r>
        <w:t xml:space="preserve"> o kilka metrów.</w:t>
      </w:r>
    </w:p>
    <w:p w:rsidR="00DA21D9" w:rsidRDefault="00DA21D9" w:rsidP="007650FC">
      <w:pPr>
        <w:spacing w:line="360" w:lineRule="auto"/>
      </w:pPr>
    </w:p>
    <w:p w:rsidR="00F049D2" w:rsidRDefault="002871FE" w:rsidP="007650FC">
      <w:pPr>
        <w:keepNext/>
        <w:spacing w:line="360" w:lineRule="auto"/>
        <w:jc w:val="center"/>
      </w:pPr>
      <w:r>
        <w:rPr>
          <w:noProof/>
        </w:rPr>
        <w:drawing>
          <wp:inline distT="0" distB="0" distL="0" distR="0">
            <wp:extent cx="2138680" cy="1991360"/>
            <wp:effectExtent l="19050" t="0" r="0" b="0"/>
            <wp:docPr id="1" name="Obraz 1" descr="ge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oid"/>
                    <pic:cNvPicPr>
                      <a:picLocks noChangeAspect="1" noChangeArrowheads="1"/>
                    </pic:cNvPicPr>
                  </pic:nvPicPr>
                  <pic:blipFill>
                    <a:blip r:embed="rId10" cstate="print"/>
                    <a:srcRect/>
                    <a:stretch>
                      <a:fillRect/>
                    </a:stretch>
                  </pic:blipFill>
                  <pic:spPr bwMode="auto">
                    <a:xfrm>
                      <a:off x="0" y="0"/>
                      <a:ext cx="2138680" cy="1991360"/>
                    </a:xfrm>
                    <a:prstGeom prst="rect">
                      <a:avLst/>
                    </a:prstGeom>
                    <a:noFill/>
                    <a:ln w="9525">
                      <a:noFill/>
                      <a:miter lim="800000"/>
                      <a:headEnd/>
                      <a:tailEnd/>
                    </a:ln>
                  </pic:spPr>
                </pic:pic>
              </a:graphicData>
            </a:graphic>
          </wp:inline>
        </w:drawing>
      </w:r>
    </w:p>
    <w:p w:rsidR="00B74F40" w:rsidRDefault="00F049D2" w:rsidP="007650FC">
      <w:pPr>
        <w:pStyle w:val="Legenda"/>
        <w:spacing w:line="360" w:lineRule="auto"/>
        <w:jc w:val="center"/>
        <w:rPr>
          <w:noProof/>
        </w:rPr>
      </w:pPr>
      <w:bookmarkStart w:id="11" w:name="_Toc448663253"/>
      <w:r>
        <w:t xml:space="preserve">Rys. </w:t>
      </w:r>
      <w:fldSimple w:instr=" STYLEREF 1 \s ">
        <w:r w:rsidR="00FB5BFA">
          <w:rPr>
            <w:noProof/>
          </w:rPr>
          <w:t>2</w:t>
        </w:r>
      </w:fldSimple>
      <w:r w:rsidR="00B541E6">
        <w:t>.</w:t>
      </w:r>
      <w:fldSimple w:instr=" SEQ Rys. \* ARABIC \s 1 ">
        <w:r w:rsidR="00FB5BFA">
          <w:rPr>
            <w:noProof/>
          </w:rPr>
          <w:t>1</w:t>
        </w:r>
      </w:fldSimple>
      <w:r w:rsidR="003E3721">
        <w:t xml:space="preserve"> Model powierzchni</w:t>
      </w:r>
      <w:r w:rsidR="00137DE5">
        <w:t xml:space="preserve"> geoidy, pokazujący</w:t>
      </w:r>
      <w:r>
        <w:t xml:space="preserve"> stopień jej </w:t>
      </w:r>
      <w:r w:rsidRPr="00100669">
        <w:t>skomplikowania</w:t>
      </w:r>
      <w:r w:rsidR="003E1BB7" w:rsidRPr="00100669">
        <w:t xml:space="preserve"> [</w:t>
      </w:r>
      <w:r w:rsidR="00100669" w:rsidRPr="00100669">
        <w:rPr>
          <w:bCs w:val="0"/>
          <w:noProof/>
        </w:rPr>
        <w:t>6</w:t>
      </w:r>
      <w:r w:rsidR="003E1BB7" w:rsidRPr="00100669">
        <w:rPr>
          <w:noProof/>
        </w:rPr>
        <w:t>]</w:t>
      </w:r>
      <w:bookmarkEnd w:id="11"/>
    </w:p>
    <w:p w:rsidR="00100669" w:rsidRDefault="00100669" w:rsidP="007650FC">
      <w:pPr>
        <w:spacing w:line="360" w:lineRule="auto"/>
      </w:pPr>
    </w:p>
    <w:p w:rsidR="00100669" w:rsidRDefault="00100669" w:rsidP="007650FC">
      <w:pPr>
        <w:spacing w:line="360" w:lineRule="auto"/>
      </w:pPr>
    </w:p>
    <w:p w:rsidR="00100669" w:rsidRPr="00100669" w:rsidRDefault="00100669" w:rsidP="007650FC">
      <w:pPr>
        <w:spacing w:line="360" w:lineRule="auto"/>
      </w:pPr>
    </w:p>
    <w:p w:rsidR="00DA21D9" w:rsidRDefault="00DA21D9" w:rsidP="007650FC">
      <w:pPr>
        <w:pStyle w:val="Nagwek3"/>
        <w:spacing w:line="360" w:lineRule="auto"/>
      </w:pPr>
      <w:bookmarkStart w:id="12" w:name="_Toc450674485"/>
      <w:r>
        <w:lastRenderedPageBreak/>
        <w:t>Elipsoida</w:t>
      </w:r>
      <w:bookmarkEnd w:id="12"/>
    </w:p>
    <w:p w:rsidR="00DA0A64" w:rsidRPr="00DA0A64" w:rsidRDefault="00DA0A64" w:rsidP="007650FC">
      <w:pPr>
        <w:spacing w:line="360" w:lineRule="auto"/>
      </w:pPr>
    </w:p>
    <w:p w:rsidR="00132291" w:rsidRDefault="00DA0A64" w:rsidP="007650FC">
      <w:pPr>
        <w:spacing w:line="360" w:lineRule="auto"/>
        <w:ind w:firstLine="709"/>
      </w:pPr>
      <w:r>
        <w:t xml:space="preserve">Elipsoida jest powierzchnią powstałą na skutek obrotu elipsy wokół jej osi symetrii. </w:t>
      </w:r>
      <w:r w:rsidR="00F706AA">
        <w:br/>
      </w:r>
      <w:r>
        <w:t>W przypadku Ziemi osią tą jest mała oś elipsy, odpowiadająca osi ziemskiej.</w:t>
      </w:r>
      <w:r w:rsidR="00796C7B">
        <w:t xml:space="preserve"> </w:t>
      </w:r>
      <w:r w:rsidR="00E346E9">
        <w:t>Elipsoidą zie</w:t>
      </w:r>
      <w:r w:rsidR="00E346E9">
        <w:t>m</w:t>
      </w:r>
      <w:r w:rsidR="00E346E9">
        <w:t>ską</w:t>
      </w:r>
      <w:r w:rsidR="002D2BA8">
        <w:t xml:space="preserve"> nazywamy spłaszczoną elipsoidę obrotową, której powierzchnia jest najbardziej zbliżona do hydrostatycznej powierzchni Ziemi</w:t>
      </w:r>
      <w:r w:rsidR="00CB0958">
        <w:t xml:space="preserve">. Współcześnie parametry elipsoidy wyznaczane są </w:t>
      </w:r>
      <w:r w:rsidR="00F706AA">
        <w:br/>
      </w:r>
      <w:r w:rsidR="00CB0958">
        <w:t>na podstawie pomiarów satelitarnych.</w:t>
      </w:r>
      <w:r w:rsidR="00AC357D">
        <w:t xml:space="preserve"> </w:t>
      </w:r>
      <w:r w:rsidR="00132291">
        <w:t xml:space="preserve"> </w:t>
      </w:r>
    </w:p>
    <w:p w:rsidR="00DA0A64" w:rsidRDefault="00DA0A64" w:rsidP="007650FC">
      <w:pPr>
        <w:spacing w:line="360" w:lineRule="auto"/>
        <w:ind w:firstLine="709"/>
      </w:pPr>
      <w:r>
        <w:t>Z elipsoidą ziemską poza układem współrzędnych kartezjańskich, wiąże się układ współrzędnych geograficznych (elipsoidalnych). W układzie tym występują trzy współrzę</w:t>
      </w:r>
      <w:r>
        <w:t>d</w:t>
      </w:r>
      <w:r>
        <w:t xml:space="preserve">ne: szerokość geograficzna, długość geograficzna oraz wysokość elipsoidalna. Szerokością geograficzną nazywamy kąt </w:t>
      </w:r>
      <w:r w:rsidR="006E1F08">
        <w:t xml:space="preserve">φ </w:t>
      </w:r>
      <w:r>
        <w:t>zawarty między normalną do elipsoidy w punkcie obserwatora, a płaszczyzną równika. Długością geograficzną nazywamy kąt dwuścienny</w:t>
      </w:r>
      <w:r w:rsidR="006E1F08">
        <w:t xml:space="preserve"> λ</w:t>
      </w:r>
      <w:r>
        <w:t xml:space="preserve"> pomiędzy płas</w:t>
      </w:r>
      <w:r>
        <w:t>z</w:t>
      </w:r>
      <w:r>
        <w:t>czyzną południka zerowego i płaszczyzną południka obse</w:t>
      </w:r>
      <w:r w:rsidR="00C653B8">
        <w:t xml:space="preserve">rwatora. Wysokość elipsoidalna </w:t>
      </w:r>
      <w:r w:rsidR="00AC0F7D">
        <w:t xml:space="preserve">h </w:t>
      </w:r>
      <w:r w:rsidR="00C653B8">
        <w:t>t</w:t>
      </w:r>
      <w:r>
        <w:t xml:space="preserve">o odległość euklidesowa pomiędzy punktem obserwatora, a jego rzutem </w:t>
      </w:r>
      <w:r w:rsidR="009A2935">
        <w:t xml:space="preserve">wzdłuż normalnej </w:t>
      </w:r>
      <w:r w:rsidR="00F706AA">
        <w:br/>
      </w:r>
      <w:r w:rsidR="009A2935">
        <w:t>na elipsoidzie</w:t>
      </w:r>
      <w:r w:rsidR="00100669">
        <w:t xml:space="preserve"> [2]</w:t>
      </w:r>
      <w:r w:rsidR="009A2935">
        <w:t>.</w:t>
      </w:r>
    </w:p>
    <w:p w:rsidR="00827F63" w:rsidRDefault="00827F63" w:rsidP="007650FC">
      <w:pPr>
        <w:spacing w:line="360" w:lineRule="auto"/>
        <w:ind w:firstLine="709"/>
      </w:pPr>
    </w:p>
    <w:p w:rsidR="00F049D2" w:rsidRDefault="002871FE" w:rsidP="007650FC">
      <w:pPr>
        <w:keepNext/>
        <w:spacing w:line="360" w:lineRule="auto"/>
        <w:ind w:firstLine="708"/>
        <w:jc w:val="center"/>
      </w:pPr>
      <w:r>
        <w:rPr>
          <w:noProof/>
        </w:rPr>
        <w:drawing>
          <wp:inline distT="0" distB="0" distL="0" distR="0">
            <wp:extent cx="3285490" cy="2262505"/>
            <wp:effectExtent l="1905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srcRect/>
                    <a:stretch>
                      <a:fillRect/>
                    </a:stretch>
                  </pic:blipFill>
                  <pic:spPr bwMode="auto">
                    <a:xfrm>
                      <a:off x="0" y="0"/>
                      <a:ext cx="3285490" cy="2262505"/>
                    </a:xfrm>
                    <a:prstGeom prst="rect">
                      <a:avLst/>
                    </a:prstGeom>
                    <a:noFill/>
                    <a:ln w="9525">
                      <a:noFill/>
                      <a:miter lim="800000"/>
                      <a:headEnd/>
                      <a:tailEnd/>
                    </a:ln>
                  </pic:spPr>
                </pic:pic>
              </a:graphicData>
            </a:graphic>
          </wp:inline>
        </w:drawing>
      </w:r>
    </w:p>
    <w:p w:rsidR="00DA0A64" w:rsidRDefault="00F049D2" w:rsidP="007650FC">
      <w:pPr>
        <w:pStyle w:val="Legenda"/>
        <w:spacing w:line="360" w:lineRule="auto"/>
        <w:jc w:val="center"/>
      </w:pPr>
      <w:bookmarkStart w:id="13" w:name="_Toc448663254"/>
      <w:r>
        <w:t xml:space="preserve">Rys. </w:t>
      </w:r>
      <w:fldSimple w:instr=" STYLEREF 1 \s ">
        <w:r w:rsidR="00FB5BFA">
          <w:rPr>
            <w:noProof/>
          </w:rPr>
          <w:t>2</w:t>
        </w:r>
      </w:fldSimple>
      <w:r w:rsidR="00B541E6">
        <w:t>.</w:t>
      </w:r>
      <w:fldSimple w:instr=" SEQ Rys. \* ARABIC \s 1 ">
        <w:r w:rsidR="00FB5BFA">
          <w:rPr>
            <w:noProof/>
          </w:rPr>
          <w:t>2</w:t>
        </w:r>
      </w:fldSimple>
      <w:r>
        <w:t xml:space="preserve"> </w:t>
      </w:r>
      <w:r w:rsidRPr="0084409A">
        <w:t>Współrzędne geograficzne (elipsoidalne)</w:t>
      </w:r>
      <w:r w:rsidR="00F1096A">
        <w:t xml:space="preserve"> [</w:t>
      </w:r>
      <w:r w:rsidR="00100669">
        <w:t>2</w:t>
      </w:r>
      <w:r w:rsidR="00F1096A">
        <w:t>]</w:t>
      </w:r>
      <w:bookmarkEnd w:id="13"/>
    </w:p>
    <w:p w:rsidR="00DA0A64" w:rsidRPr="00DA0A64" w:rsidRDefault="00DA0A64" w:rsidP="007650FC">
      <w:pPr>
        <w:spacing w:line="360" w:lineRule="auto"/>
      </w:pPr>
    </w:p>
    <w:p w:rsidR="00DA0A64" w:rsidRDefault="00DA0A64" w:rsidP="007650FC">
      <w:pPr>
        <w:spacing w:line="360" w:lineRule="auto"/>
        <w:ind w:firstLine="709"/>
      </w:pPr>
      <w:r>
        <w:t>Powiązanie układu współrzędnych geograficznych z punktem związanym z Ziemią daje nam ziemski układ odniesienia. Natomiast powiązanie ze środkiem mas Ziemi i nadanie wartości liczbowych poszczególnym parametrom elipsoidy (oraz określenie pewnym stałych geofizycznych) daje nam geocen</w:t>
      </w:r>
      <w:r w:rsidR="009A2935">
        <w:t>tryczny układ odniesienia</w:t>
      </w:r>
      <w:r w:rsidR="00F1096A">
        <w:t xml:space="preserve"> [</w:t>
      </w:r>
      <w:r w:rsidR="00100669">
        <w:t>2</w:t>
      </w:r>
      <w:r w:rsidR="00F1096A">
        <w:t>]</w:t>
      </w:r>
      <w:r w:rsidR="009A2935">
        <w:t>.</w:t>
      </w:r>
    </w:p>
    <w:p w:rsidR="004C6EE8" w:rsidRDefault="00872395" w:rsidP="007650FC">
      <w:pPr>
        <w:spacing w:line="360" w:lineRule="auto"/>
        <w:ind w:firstLine="709"/>
      </w:pPr>
      <w:r>
        <w:t>P</w:t>
      </w:r>
      <w:r w:rsidR="00AC357D">
        <w:t>owierzchnie geoidy oraz elipsoidy znacznie się różnią</w:t>
      </w:r>
      <w:r w:rsidR="00100669">
        <w:t xml:space="preserve"> [Rys. 2.3]</w:t>
      </w:r>
      <w:r w:rsidR="00AC357D">
        <w:t>. Odstępy między geoidą, a elipsoidą nazywamy undulacjami geoidy, a ich wartoś</w:t>
      </w:r>
      <w:r w:rsidR="009A2935">
        <w:t>ci wahają się od -110m do +84m</w:t>
      </w:r>
      <w:r w:rsidR="00100669">
        <w:t xml:space="preserve"> [15]</w:t>
      </w:r>
      <w:r w:rsidR="009A2935">
        <w:t>.</w:t>
      </w:r>
    </w:p>
    <w:p w:rsidR="00827F63" w:rsidRDefault="00827F63" w:rsidP="007650FC">
      <w:pPr>
        <w:spacing w:line="360" w:lineRule="auto"/>
        <w:ind w:firstLine="709"/>
      </w:pPr>
    </w:p>
    <w:p w:rsidR="00100669" w:rsidRDefault="002871FE" w:rsidP="007650FC">
      <w:pPr>
        <w:keepNext/>
        <w:spacing w:line="360" w:lineRule="auto"/>
        <w:ind w:firstLine="708"/>
        <w:jc w:val="center"/>
      </w:pPr>
      <w:r>
        <w:rPr>
          <w:noProof/>
        </w:rPr>
        <w:drawing>
          <wp:inline distT="0" distB="0" distL="0" distR="0">
            <wp:extent cx="4068445" cy="1736090"/>
            <wp:effectExtent l="19050" t="0" r="8255"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4068445" cy="1736090"/>
                    </a:xfrm>
                    <a:prstGeom prst="rect">
                      <a:avLst/>
                    </a:prstGeom>
                    <a:noFill/>
                    <a:ln w="9525">
                      <a:noFill/>
                      <a:miter lim="800000"/>
                      <a:headEnd/>
                      <a:tailEnd/>
                    </a:ln>
                  </pic:spPr>
                </pic:pic>
              </a:graphicData>
            </a:graphic>
          </wp:inline>
        </w:drawing>
      </w:r>
    </w:p>
    <w:p w:rsidR="008A440A" w:rsidRDefault="00F049D2" w:rsidP="007650FC">
      <w:pPr>
        <w:pStyle w:val="Legenda"/>
        <w:spacing w:line="360" w:lineRule="auto"/>
        <w:jc w:val="center"/>
      </w:pPr>
      <w:bookmarkStart w:id="14" w:name="_Toc448663255"/>
      <w:r>
        <w:t xml:space="preserve">Rys. </w:t>
      </w:r>
      <w:fldSimple w:instr=" STYLEREF 1 \s ">
        <w:r w:rsidR="00FB5BFA">
          <w:rPr>
            <w:noProof/>
          </w:rPr>
          <w:t>2</w:t>
        </w:r>
      </w:fldSimple>
      <w:r w:rsidR="00B541E6">
        <w:t>.</w:t>
      </w:r>
      <w:fldSimple w:instr=" SEQ Rys. \* ARABIC \s 1 ">
        <w:r w:rsidR="00FB5BFA">
          <w:rPr>
            <w:noProof/>
          </w:rPr>
          <w:t>3</w:t>
        </w:r>
      </w:fldSimple>
      <w:r>
        <w:t xml:space="preserve"> Porównanie powierzchni</w:t>
      </w:r>
      <w:r w:rsidR="00A617C8">
        <w:t xml:space="preserve"> [</w:t>
      </w:r>
      <w:r w:rsidR="00960BD2">
        <w:t>9</w:t>
      </w:r>
      <w:r w:rsidR="00A617C8">
        <w:t>]</w:t>
      </w:r>
      <w:bookmarkEnd w:id="14"/>
    </w:p>
    <w:p w:rsidR="009B2AAB" w:rsidRPr="009B2AAB" w:rsidRDefault="009B2AAB" w:rsidP="007650FC">
      <w:pPr>
        <w:spacing w:line="360" w:lineRule="auto"/>
      </w:pPr>
    </w:p>
    <w:p w:rsidR="00DA21D9" w:rsidRDefault="00FC41D7" w:rsidP="007650FC">
      <w:pPr>
        <w:pStyle w:val="Nagwek3"/>
        <w:spacing w:line="360" w:lineRule="auto"/>
      </w:pPr>
      <w:bookmarkStart w:id="15" w:name="_Toc450674486"/>
      <w:r>
        <w:t>Porównanie modeli WGS84 oraz EGM96</w:t>
      </w:r>
      <w:bookmarkEnd w:id="15"/>
    </w:p>
    <w:p w:rsidR="005E726C" w:rsidRDefault="005E726C" w:rsidP="007650FC">
      <w:pPr>
        <w:spacing w:line="360" w:lineRule="auto"/>
      </w:pPr>
    </w:p>
    <w:p w:rsidR="009C44E9" w:rsidRDefault="005E726C" w:rsidP="007650FC">
      <w:pPr>
        <w:spacing w:line="360" w:lineRule="auto"/>
      </w:pPr>
      <w:r>
        <w:tab/>
      </w:r>
      <w:r w:rsidR="009C44E9">
        <w:t>Biorąc pod uwagę wysoce nieregularny kształt Ziemi praktycznie niemożliwym jest stworzenie modelu jednolicie dokładnego dla całej planety. W związku z tym przy dokła</w:t>
      </w:r>
      <w:r w:rsidR="009C44E9">
        <w:t>d</w:t>
      </w:r>
      <w:r w:rsidR="009C44E9">
        <w:t>nych pomiarach i badaniach często wykorzystuje się modele opracowane lokalnie. Jednak popularyzacja sytemu nawigacji satelitarnej oraz konieczność współpracy międzynarodowej przy badaniach wymaga</w:t>
      </w:r>
      <w:r w:rsidR="00356F58">
        <w:t>ły stworzenia modeli</w:t>
      </w:r>
      <w:r w:rsidR="00E62D58">
        <w:t>, które mo</w:t>
      </w:r>
      <w:r w:rsidR="009C44E9">
        <w:t>gł</w:t>
      </w:r>
      <w:r w:rsidR="00E62D58">
        <w:t>y</w:t>
      </w:r>
      <w:r w:rsidR="009C44E9">
        <w:t>by być wykorzy</w:t>
      </w:r>
      <w:r w:rsidR="00E62D58">
        <w:t>stywane</w:t>
      </w:r>
      <w:r w:rsidR="009C44E9">
        <w:t xml:space="preserve"> na całej planecie. </w:t>
      </w:r>
    </w:p>
    <w:p w:rsidR="00CB0958" w:rsidRDefault="00132291" w:rsidP="007650FC">
      <w:pPr>
        <w:spacing w:line="360" w:lineRule="auto"/>
      </w:pPr>
      <w:r>
        <w:tab/>
      </w:r>
      <w:r w:rsidR="000C4FA1">
        <w:t>G</w:t>
      </w:r>
      <w:r w:rsidR="005E726C">
        <w:t xml:space="preserve">rawitacyjny model EGM96 </w:t>
      </w:r>
      <w:r w:rsidR="000C4FA1">
        <w:t xml:space="preserve">w bardzo dokładny sposób </w:t>
      </w:r>
      <w:r w:rsidR="005E726C">
        <w:t>definiuje globalną geoidę ziemską, w ogólności tożsamą ze średnim poziomem morza</w:t>
      </w:r>
      <w:r w:rsidR="000C4FA1">
        <w:t>, podczas gdy WGS84 przybliża powierzchnię ziemską jako geocentryczną</w:t>
      </w:r>
      <w:r w:rsidR="000B218E">
        <w:t xml:space="preserve"> elipsoidę</w:t>
      </w:r>
      <w:r w:rsidR="000C4FA1">
        <w:t>, generalizującą kształt tej geoidy</w:t>
      </w:r>
      <w:r w:rsidR="005E726C">
        <w:t>.</w:t>
      </w:r>
      <w:r w:rsidR="00F706AA">
        <w:t xml:space="preserve"> </w:t>
      </w:r>
      <w:r w:rsidR="00F706AA">
        <w:br/>
      </w:r>
      <w:r w:rsidR="005E726C">
        <w:t xml:space="preserve">EGM96 jest modelem znacznie bardziej </w:t>
      </w:r>
      <w:r w:rsidR="000C4FA1">
        <w:t xml:space="preserve">złożonym i </w:t>
      </w:r>
      <w:r w:rsidR="005E726C">
        <w:t xml:space="preserve">dokładnym, opartym na </w:t>
      </w:r>
      <w:r w:rsidR="000C4FA1">
        <w:t>szczegółowej</w:t>
      </w:r>
      <w:r w:rsidR="005E726C">
        <w:t xml:space="preserve"> analizie ziemskiej siły grawitacyjnej</w:t>
      </w:r>
      <w:r w:rsidR="000B218E">
        <w:t xml:space="preserve">, jednak jego użycie wymaga znacznie większych </w:t>
      </w:r>
      <w:r w:rsidR="00F706AA">
        <w:br/>
      </w:r>
      <w:r w:rsidR="000B218E">
        <w:t>nakładów obliczeniowych</w:t>
      </w:r>
      <w:r w:rsidR="005E726C">
        <w:t>. WGS84 określa</w:t>
      </w:r>
      <w:r w:rsidR="000B218E">
        <w:t xml:space="preserve"> elipsoidę najbardziej pasującą do geoidy EGM96</w:t>
      </w:r>
      <w:r w:rsidR="000C4FA1">
        <w:t>. M</w:t>
      </w:r>
      <w:r w:rsidR="005E726C">
        <w:t>odel ten</w:t>
      </w:r>
      <w:r w:rsidR="000B218E">
        <w:t xml:space="preserve"> został utworzony w</w:t>
      </w:r>
      <w:r w:rsidR="005E726C">
        <w:t xml:space="preserve"> 1984 roku, </w:t>
      </w:r>
      <w:r w:rsidR="000B218E">
        <w:t xml:space="preserve">jednak </w:t>
      </w:r>
      <w:r w:rsidR="005E726C">
        <w:t xml:space="preserve">na przestrzeni lat był aktualizowany wraz </w:t>
      </w:r>
      <w:r w:rsidR="00F706AA">
        <w:br/>
      </w:r>
      <w:r w:rsidR="005E726C">
        <w:t xml:space="preserve">z coraz to dokładniejszymi pomiarami geoidy. WGS84 nie jest modelem przestarzałym, </w:t>
      </w:r>
      <w:r w:rsidR="00F706AA">
        <w:br/>
      </w:r>
      <w:r w:rsidR="005E726C">
        <w:t>jest po prostu znacznie uproszczonym modelem matematyczny</w:t>
      </w:r>
      <w:r w:rsidR="000C4FA1">
        <w:t>m</w:t>
      </w:r>
      <w:r w:rsidR="005E726C">
        <w:t xml:space="preserve">, który mimo mniejszej </w:t>
      </w:r>
      <w:r w:rsidR="00F706AA">
        <w:br/>
      </w:r>
      <w:r w:rsidR="005E726C">
        <w:t xml:space="preserve">dokładności wciąż jest często wykorzystywany ze względu na </w:t>
      </w:r>
      <w:r w:rsidR="00CB0958">
        <w:t>łatwość</w:t>
      </w:r>
      <w:r w:rsidR="005E726C">
        <w:t xml:space="preserve"> wykorzystania w </w:t>
      </w:r>
      <w:r w:rsidR="00F706AA">
        <w:br/>
      </w:r>
      <w:r w:rsidR="005E726C">
        <w:t>analizie matematycznej.</w:t>
      </w:r>
      <w:r w:rsidR="005E726C" w:rsidRPr="005E726C">
        <w:t xml:space="preserve"> </w:t>
      </w:r>
      <w:r w:rsidR="005E726C">
        <w:t xml:space="preserve">Model ten dla większości zastosowań jest wystarczająco dokładny. Jego niedokładność osiąga maksymalnie wartość 110m ze średnim błędem na poziomie </w:t>
      </w:r>
      <w:r w:rsidR="00F706AA">
        <w:br/>
      </w:r>
      <w:r w:rsidR="005E726C">
        <w:t>20-30m.</w:t>
      </w:r>
      <w:r w:rsidR="009C44E9">
        <w:t xml:space="preserve"> Istnieje możliwość zredukowania tego błędu poprzez </w:t>
      </w:r>
      <w:r w:rsidR="00B77DE7">
        <w:t xml:space="preserve">wprowadzenie korekty na </w:t>
      </w:r>
      <w:r w:rsidR="00F706AA">
        <w:br/>
      </w:r>
      <w:r w:rsidR="00B77DE7">
        <w:t>podstawie znajomości</w:t>
      </w:r>
      <w:r w:rsidR="009C44E9">
        <w:t xml:space="preserve"> undulacji geoidy na interesującym nas regionie.</w:t>
      </w:r>
    </w:p>
    <w:p w:rsidR="00151A84" w:rsidRDefault="00151A84" w:rsidP="007650FC">
      <w:pPr>
        <w:spacing w:line="360" w:lineRule="auto"/>
      </w:pPr>
    </w:p>
    <w:p w:rsidR="004777EF" w:rsidRDefault="002F0DE3" w:rsidP="007650FC">
      <w:pPr>
        <w:pStyle w:val="Nagwek2"/>
        <w:spacing w:line="360" w:lineRule="auto"/>
      </w:pPr>
      <w:bookmarkStart w:id="16" w:name="_Toc450674487"/>
      <w:r w:rsidRPr="006D3C46">
        <w:lastRenderedPageBreak/>
        <w:t>Numeryczny Model Terenu NMT</w:t>
      </w:r>
      <w:bookmarkEnd w:id="16"/>
    </w:p>
    <w:p w:rsidR="00B74F40" w:rsidRPr="00B74F40" w:rsidRDefault="00B74F40" w:rsidP="007650FC">
      <w:pPr>
        <w:spacing w:line="360" w:lineRule="auto"/>
      </w:pPr>
    </w:p>
    <w:p w:rsidR="006D3C46" w:rsidRPr="006D3C46" w:rsidRDefault="006D3C46" w:rsidP="007650FC">
      <w:pPr>
        <w:pStyle w:val="Nagwek3"/>
        <w:spacing w:line="360" w:lineRule="auto"/>
        <w:rPr>
          <w:rFonts w:cs="Times New Roman"/>
        </w:rPr>
      </w:pPr>
      <w:r w:rsidRPr="006D3C46">
        <w:rPr>
          <w:rFonts w:cs="Times New Roman"/>
        </w:rPr>
        <w:t xml:space="preserve"> </w:t>
      </w:r>
      <w:bookmarkStart w:id="17" w:name="_Toc450674488"/>
      <w:r w:rsidRPr="006D3C46">
        <w:rPr>
          <w:rFonts w:cs="Times New Roman"/>
        </w:rPr>
        <w:t>Ogólnie o NMT</w:t>
      </w:r>
      <w:bookmarkEnd w:id="17"/>
    </w:p>
    <w:p w:rsidR="00F439A3" w:rsidRDefault="00F439A3" w:rsidP="007650FC">
      <w:pPr>
        <w:spacing w:line="360" w:lineRule="auto"/>
      </w:pPr>
    </w:p>
    <w:p w:rsidR="00107F9B" w:rsidRDefault="00F439A3" w:rsidP="007650FC">
      <w:pPr>
        <w:spacing w:line="360" w:lineRule="auto"/>
      </w:pPr>
      <w:r>
        <w:tab/>
      </w:r>
      <w:r w:rsidR="00193AF0">
        <w:t>Teoretyczne modele</w:t>
      </w:r>
      <w:r w:rsidR="00356F58">
        <w:t xml:space="preserve"> planety byłyby bezużyteczne, gdyby nie dało się ich wykorzystać w obliczeniach </w:t>
      </w:r>
      <w:r w:rsidR="00193AF0">
        <w:t>matematycznych</w:t>
      </w:r>
      <w:r w:rsidR="00356F58">
        <w:t>. W tym celu wykorzystuje się właśnie n</w:t>
      </w:r>
      <w:r w:rsidR="00107F9B">
        <w:t>umerycz</w:t>
      </w:r>
      <w:r w:rsidR="00356F58">
        <w:t>ny</w:t>
      </w:r>
      <w:r w:rsidR="00107F9B">
        <w:t xml:space="preserve"> </w:t>
      </w:r>
      <w:r w:rsidR="00E320E0">
        <w:t>model rzeźby terenu (NMT)</w:t>
      </w:r>
      <w:r w:rsidR="00356F58">
        <w:t>, będący</w:t>
      </w:r>
      <w:r w:rsidR="00E320E0">
        <w:t xml:space="preserve"> numeryczną reprezentacją powierzchni </w:t>
      </w:r>
      <w:r w:rsidR="00F30181">
        <w:t>ziemskiej</w:t>
      </w:r>
      <w:r w:rsidR="00E320E0">
        <w:t>, utworzoną</w:t>
      </w:r>
      <w:r w:rsidR="00F30181">
        <w:t xml:space="preserve"> zazwyczaj przez zbiór punktów tej powierzchni oraz algorytmy, służące </w:t>
      </w:r>
      <w:r w:rsidR="00406C23">
        <w:t xml:space="preserve">do </w:t>
      </w:r>
      <w:r w:rsidR="00F30181">
        <w:t>aproksymacji jej położenia i kształtu na podstawie wsp</w:t>
      </w:r>
      <w:r w:rsidR="00891EDA">
        <w:t xml:space="preserve">ółrzędnych x, y, z tych punktów. </w:t>
      </w:r>
      <w:r>
        <w:t xml:space="preserve">Zawiera informacje </w:t>
      </w:r>
      <w:r w:rsidR="00F706AA">
        <w:br/>
      </w:r>
      <w:r>
        <w:t>na temat</w:t>
      </w:r>
      <w:r w:rsidR="00334199">
        <w:t xml:space="preserve"> wysokości poszczególnych punktów powierzchni terenu ponad ustalonym </w:t>
      </w:r>
      <w:r w:rsidR="00F706AA">
        <w:br/>
      </w:r>
      <w:r w:rsidR="00334199">
        <w:t>poziomem odn</w:t>
      </w:r>
      <w:r w:rsidR="009A2935">
        <w:t>iesienia np. nad poziomem morza</w:t>
      </w:r>
      <w:r w:rsidR="00AB1625">
        <w:t xml:space="preserve"> [</w:t>
      </w:r>
      <w:r w:rsidR="00960BD2">
        <w:t>3</w:t>
      </w:r>
      <w:r w:rsidR="00AB1625">
        <w:t>]</w:t>
      </w:r>
      <w:r w:rsidR="009A2935">
        <w:t>.</w:t>
      </w:r>
    </w:p>
    <w:p w:rsidR="00F30181" w:rsidRDefault="00F30181" w:rsidP="007650FC">
      <w:pPr>
        <w:spacing w:line="360" w:lineRule="auto"/>
      </w:pPr>
      <w:r>
        <w:tab/>
        <w:t xml:space="preserve">Numeryczny model terenu można opracować na podstawie dowolnego zestawu </w:t>
      </w:r>
      <w:r w:rsidR="00F706AA">
        <w:br/>
      </w:r>
      <w:r>
        <w:t>danych mających charakter pola skalarnego, tzn. zawierających informacje o położeniu (współrzędne x i y w układzie współrzędnych) oraz wi</w:t>
      </w:r>
      <w:r w:rsidR="009A2935">
        <w:t>elkości skalara (współrzędna z)</w:t>
      </w:r>
      <w:r w:rsidR="00AB1625">
        <w:t xml:space="preserve"> [</w:t>
      </w:r>
      <w:r w:rsidR="00960BD2">
        <w:t>3</w:t>
      </w:r>
      <w:r w:rsidR="00AB1625">
        <w:t>]</w:t>
      </w:r>
      <w:r w:rsidR="009A2935">
        <w:t>.</w:t>
      </w:r>
    </w:p>
    <w:p w:rsidR="00EE131A" w:rsidRDefault="00EE131A" w:rsidP="007650FC">
      <w:pPr>
        <w:spacing w:line="360" w:lineRule="auto"/>
      </w:pPr>
      <w:r>
        <w:tab/>
        <w:t xml:space="preserve">Skonstruowanie prawidłowego modelu rzeźby terenu jest jednym z kluczowych </w:t>
      </w:r>
      <w:r w:rsidR="00F706AA">
        <w:br/>
      </w:r>
      <w:r>
        <w:t xml:space="preserve">wyzwań współczesnej geomatyki. Znajomość Numerycznego Modelu Terenu o wysokiej </w:t>
      </w:r>
      <w:r w:rsidR="00F706AA">
        <w:br/>
      </w:r>
      <w:r>
        <w:t>dokładności jest bardzo ważna z punktu widzenia wielu zastosowań praktycznych. Modele wysokości, w formie map topograficznych umożliwiają projektowanie przebiegu tras kom</w:t>
      </w:r>
      <w:r>
        <w:t>u</w:t>
      </w:r>
      <w:r>
        <w:t>nikacyjnych, wyznaczanie optymalnych lokalizacji masztów telefonii komórkowej, czy też wyznaczanie stref zalewowych. Dane reprezentujące NMT są niezbędne do prawidłowego funkcjonowania powietrznych systemów nawigacyjnych oraz powszechnie wykorzystywane w licznych Systemach Informacji Geograficznej</w:t>
      </w:r>
      <w:r w:rsidR="00960BD2">
        <w:t xml:space="preserve"> [3]</w:t>
      </w:r>
      <w:r w:rsidR="009A2935">
        <w:t>.</w:t>
      </w:r>
    </w:p>
    <w:p w:rsidR="00891EDA" w:rsidRDefault="00F30181" w:rsidP="007650FC">
      <w:pPr>
        <w:spacing w:line="360" w:lineRule="auto"/>
      </w:pPr>
      <w:r>
        <w:tab/>
        <w:t xml:space="preserve">Dane do opracowania NMT mogą być pozyskiwane na wiele sposobów takich jak: bezpośrednie pomiary terenowe, zdjęcia lotnicze i ich opracowania fotogrametryczne, </w:t>
      </w:r>
      <w:r w:rsidR="00F706AA">
        <w:br/>
      </w:r>
      <w:r>
        <w:t>mapy topograficzne, interferometria satelitarna, czy lotniczy skaning laserowy.</w:t>
      </w:r>
      <w:r w:rsidR="00B77DE7">
        <w:t xml:space="preserve"> </w:t>
      </w:r>
      <w:r w:rsidR="00891EDA">
        <w:t>Najczęściej stosowaną techniką</w:t>
      </w:r>
      <w:r>
        <w:t xml:space="preserve"> pozyskiwania danych </w:t>
      </w:r>
      <w:r w:rsidR="00891EDA">
        <w:t>jest</w:t>
      </w:r>
      <w:r>
        <w:t xml:space="preserve"> techno</w:t>
      </w:r>
      <w:r w:rsidR="00891EDA">
        <w:t>logia</w:t>
      </w:r>
      <w:r>
        <w:t xml:space="preserve"> </w:t>
      </w:r>
      <w:r w:rsidR="00E34AAB">
        <w:t>fotogrametryczna</w:t>
      </w:r>
      <w:r w:rsidR="00EE131A">
        <w:t>. N</w:t>
      </w:r>
      <w:r w:rsidR="00891EDA">
        <w:t xml:space="preserve">a podstawie odpowiednich zdjęć lotniczych </w:t>
      </w:r>
      <w:r w:rsidR="00EE131A">
        <w:t xml:space="preserve">(tzw. fotogramów) </w:t>
      </w:r>
      <w:r w:rsidR="00891EDA">
        <w:t xml:space="preserve">budowany jest model stereoskopowy, </w:t>
      </w:r>
      <w:r w:rsidR="00F706AA">
        <w:br/>
      </w:r>
      <w:r w:rsidR="00891EDA">
        <w:t>na którym wykonuje się następnie stereodigitalizację powierzchni terenu</w:t>
      </w:r>
      <w:r w:rsidR="00EE131A">
        <w:t>, co w efekcie umo</w:t>
      </w:r>
      <w:r w:rsidR="00EE131A">
        <w:t>ż</w:t>
      </w:r>
      <w:r w:rsidR="00EE131A">
        <w:t>liwia odtwarzanie kształtów, rozmiarów i wzajemnego położenia obiektów w terenie</w:t>
      </w:r>
      <w:r w:rsidR="00891EDA">
        <w:t>.</w:t>
      </w:r>
      <w:r w:rsidR="001830BC">
        <w:t xml:space="preserve"> </w:t>
      </w:r>
      <w:r w:rsidR="00F706AA">
        <w:br/>
      </w:r>
      <w:r w:rsidR="00891EDA">
        <w:t xml:space="preserve">Tworzenie NMT na obszarach silnie zalesionych, bądź zurbanizowanych jest możliwe za </w:t>
      </w:r>
      <w:r w:rsidR="00F706AA">
        <w:br/>
      </w:r>
      <w:r w:rsidR="00891EDA">
        <w:t xml:space="preserve">pomocą technologii kartograficznej, polegającej na wektoryzacji warstwic na podstawie </w:t>
      </w:r>
      <w:r w:rsidR="00F706AA">
        <w:br/>
      </w:r>
      <w:r w:rsidR="00891EDA">
        <w:t>zeskanowanych diapozytywów map topograficznych.</w:t>
      </w:r>
      <w:r w:rsidR="001830BC">
        <w:t xml:space="preserve"> </w:t>
      </w:r>
      <w:r w:rsidR="00891EDA">
        <w:t xml:space="preserve">Do szybkiej budowy NMT o dużej </w:t>
      </w:r>
      <w:r w:rsidR="00F706AA">
        <w:br/>
      </w:r>
      <w:r w:rsidR="00891EDA">
        <w:t>dokładności jest stosowany skan</w:t>
      </w:r>
      <w:r w:rsidR="00EE131A">
        <w:t>ing laserowy, który jest niezależ</w:t>
      </w:r>
      <w:r w:rsidR="00891EDA">
        <w:t xml:space="preserve">ny od warunków oświetlenia </w:t>
      </w:r>
      <w:r w:rsidR="00891EDA">
        <w:lastRenderedPageBreak/>
        <w:t>i pozwala na uzyskanie precyzyjnego modelu rzeźby terenu</w:t>
      </w:r>
      <w:r w:rsidR="00E62D58">
        <w:t>,</w:t>
      </w:r>
      <w:r w:rsidR="00891EDA">
        <w:t xml:space="preserve"> także dla obszarów o zwartej pokrywie roślinnej, cz</w:t>
      </w:r>
      <w:r w:rsidR="009A2935">
        <w:t>y w terenach zabudowy miejskiej</w:t>
      </w:r>
      <w:r w:rsidR="00AB1625">
        <w:t xml:space="preserve"> [</w:t>
      </w:r>
      <w:r w:rsidR="00960BD2">
        <w:t>3]</w:t>
      </w:r>
      <w:r w:rsidR="009A2935">
        <w:t>.</w:t>
      </w:r>
    </w:p>
    <w:p w:rsidR="00F35C0C" w:rsidRDefault="00F35C0C" w:rsidP="007650FC">
      <w:pPr>
        <w:spacing w:line="360" w:lineRule="auto"/>
      </w:pPr>
      <w:r>
        <w:tab/>
        <w:t xml:space="preserve">Wymienione wyżej sposoby gromadzenia danych do modelowania rzeźby terenu łączy jedna </w:t>
      </w:r>
      <w:r w:rsidR="00E34AAB">
        <w:t>wspólna cecha</w:t>
      </w:r>
      <w:r>
        <w:t>. Mają naturę lokalną tzn. wymagają w mniejszym lub większym stopniu bezpośredniej eksploracji badanego terenu</w:t>
      </w:r>
      <w:r w:rsidR="006D3C46">
        <w:t>, co jest bardzo kosztowne i czasochłonne oraz cz</w:t>
      </w:r>
      <w:r w:rsidR="006D3C46">
        <w:t>ę</w:t>
      </w:r>
      <w:r w:rsidR="006D3C46">
        <w:t>sto niemożliwe z powodów politycznej niedostępności niektórych</w:t>
      </w:r>
      <w:r w:rsidR="00E34AAB">
        <w:t xml:space="preserve"> regionów</w:t>
      </w:r>
      <w:r w:rsidR="006D3C46">
        <w:t xml:space="preserve"> świata.</w:t>
      </w:r>
      <w:r>
        <w:t xml:space="preserve"> W efe</w:t>
      </w:r>
      <w:r>
        <w:t>k</w:t>
      </w:r>
      <w:r>
        <w:t>cie przez wiele lat nie istniał jednolity dla całej ziemi numeryczny model terenu.</w:t>
      </w:r>
      <w:r w:rsidRPr="00F35C0C">
        <w:t xml:space="preserve"> </w:t>
      </w:r>
      <w:r>
        <w:t>Większość rozwiniętych państw tworzyło swoje własne dane kartograficzne, które znacznie różniły się między sobą pod względem skal, rozdzielczości oraz punktów odniesienia i co za tym idzie były wysoce niespójne. Co więcej globalny obszar pokrycia był bardzo niejednolity. Wiele części świata takich jak Ameryka Południowa, czy Afryka cechowało się brakiem danych topogra</w:t>
      </w:r>
      <w:r w:rsidR="009A2935">
        <w:t>ficznych o wysokiej dokładności</w:t>
      </w:r>
      <w:r w:rsidR="00AB1625">
        <w:t xml:space="preserve"> [</w:t>
      </w:r>
      <w:r w:rsidR="001472E8">
        <w:t>1</w:t>
      </w:r>
      <w:r w:rsidR="00AB1625">
        <w:t>]</w:t>
      </w:r>
      <w:r w:rsidR="009A2935">
        <w:t>.</w:t>
      </w:r>
    </w:p>
    <w:p w:rsidR="00F35C0C" w:rsidRDefault="00F35C0C" w:rsidP="007650FC">
      <w:pPr>
        <w:spacing w:line="360" w:lineRule="auto"/>
      </w:pPr>
      <w:r>
        <w:tab/>
        <w:t>Uzyskanie międzynarodowych, cyfrowych danych wysokościowych</w:t>
      </w:r>
      <w:r w:rsidR="00193AF0">
        <w:t>,</w:t>
      </w:r>
      <w:r>
        <w:t xml:space="preserve"> o spójnej skali </w:t>
      </w:r>
      <w:r w:rsidR="00F706AA">
        <w:br/>
      </w:r>
      <w:r>
        <w:t>i rozdzielczości</w:t>
      </w:r>
      <w:r w:rsidR="00193AF0">
        <w:t xml:space="preserve">, </w:t>
      </w:r>
      <w:r>
        <w:t xml:space="preserve">okazało się </w:t>
      </w:r>
      <w:r w:rsidR="00406C23">
        <w:t>praktycznie niemożliwe</w:t>
      </w:r>
      <w:r w:rsidR="00E62D58">
        <w:t xml:space="preserve"> z wykorzystaniem opisanych wcześniej metod</w:t>
      </w:r>
      <w:r>
        <w:t xml:space="preserve">, a jedynym sposobem na ich ujednolicenie było zastosowanie globalnie </w:t>
      </w:r>
      <w:r w:rsidR="006D3C46">
        <w:t>jednolitej</w:t>
      </w:r>
      <w:r>
        <w:t xml:space="preserve"> tec</w:t>
      </w:r>
      <w:r>
        <w:t>h</w:t>
      </w:r>
      <w:r>
        <w:t>niki pozyskiwania danych.</w:t>
      </w:r>
      <w:r w:rsidR="006D3C46">
        <w:t xml:space="preserve"> Taką techniką okazała się interferometria satelitarna wykorzystana podczas misji SRTM.</w:t>
      </w:r>
    </w:p>
    <w:p w:rsidR="009B2AAB" w:rsidRDefault="009B2AAB" w:rsidP="007650FC">
      <w:pPr>
        <w:spacing w:line="360" w:lineRule="auto"/>
      </w:pPr>
    </w:p>
    <w:p w:rsidR="00386BA9" w:rsidRDefault="006D3C46" w:rsidP="007650FC">
      <w:pPr>
        <w:pStyle w:val="Nagwek3"/>
        <w:spacing w:line="360" w:lineRule="auto"/>
      </w:pPr>
      <w:bookmarkStart w:id="18" w:name="_Toc450674489"/>
      <w:r>
        <w:t>Misja SRTM</w:t>
      </w:r>
      <w:bookmarkEnd w:id="18"/>
    </w:p>
    <w:p w:rsidR="00FA3A41" w:rsidRPr="00FA3A41" w:rsidRDefault="00FA3A41" w:rsidP="007650FC">
      <w:pPr>
        <w:spacing w:line="360" w:lineRule="auto"/>
      </w:pPr>
    </w:p>
    <w:p w:rsidR="00386BA9" w:rsidRDefault="00386BA9" w:rsidP="007650FC">
      <w:pPr>
        <w:spacing w:line="360" w:lineRule="auto"/>
      </w:pPr>
      <w:r>
        <w:tab/>
        <w:t xml:space="preserve">SRTM - The Shuttle Radar Topography Mission </w:t>
      </w:r>
      <w:r w:rsidR="00DF50D9">
        <w:t xml:space="preserve">- </w:t>
      </w:r>
      <w:r>
        <w:t xml:space="preserve">jest międzynarodową misją </w:t>
      </w:r>
      <w:r w:rsidR="00F706AA">
        <w:br/>
      </w:r>
      <w:r>
        <w:t>kosmiczną mającą na celu zebranie najbardziej kompleksowego i dokładnego numeryc</w:t>
      </w:r>
      <w:r w:rsidR="009A2935">
        <w:t>znego modelu terenu (NMT) Ziemi</w:t>
      </w:r>
      <w:r w:rsidR="00086567">
        <w:t xml:space="preserve"> [</w:t>
      </w:r>
      <w:r w:rsidR="001472E8">
        <w:t>1</w:t>
      </w:r>
      <w:r w:rsidR="00086567">
        <w:t>]</w:t>
      </w:r>
      <w:r w:rsidR="009A2935">
        <w:t>.</w:t>
      </w:r>
    </w:p>
    <w:p w:rsidR="00386BA9" w:rsidRDefault="00386BA9" w:rsidP="007650FC">
      <w:pPr>
        <w:spacing w:line="360" w:lineRule="auto"/>
      </w:pPr>
      <w:r>
        <w:tab/>
        <w:t xml:space="preserve">Projekt został przeprowadzony w lutym 2000 roku </w:t>
      </w:r>
      <w:r w:rsidR="00B3255F">
        <w:t xml:space="preserve">podczas lotu promu kosmicznego Endeavour </w:t>
      </w:r>
      <w:r>
        <w:t xml:space="preserve">wspólnie przez trzy agencje kosmiczne: Narodową Agencję Aeronautyki i </w:t>
      </w:r>
      <w:r w:rsidR="00F706AA">
        <w:br/>
      </w:r>
      <w:r>
        <w:t>Przestrzeni Kosmicznej Stanów Zjednoczonych NASA, Niemiecką Agencję Kosmiczną DRL oraz Włoską Agencję Kosmiczną ASI</w:t>
      </w:r>
      <w:r w:rsidR="00AB1625">
        <w:t xml:space="preserve"> </w:t>
      </w:r>
      <w:r w:rsidR="00086567">
        <w:t>[</w:t>
      </w:r>
      <w:r w:rsidR="002A0731">
        <w:t>1</w:t>
      </w:r>
      <w:r w:rsidR="00086567">
        <w:t>]</w:t>
      </w:r>
      <w:r w:rsidR="009A2935">
        <w:t>.</w:t>
      </w:r>
    </w:p>
    <w:p w:rsidR="00525B9E" w:rsidRDefault="00386BA9" w:rsidP="007650FC">
      <w:pPr>
        <w:spacing w:line="360" w:lineRule="auto"/>
      </w:pPr>
      <w:r>
        <w:tab/>
        <w:t xml:space="preserve">Główną ideą misji było zapewnienie jednolitego pod względem dokładności i skali modelu topograficznego </w:t>
      </w:r>
      <w:r w:rsidR="00525B9E">
        <w:t xml:space="preserve">o rozdzielczości terenowej 1'' </w:t>
      </w:r>
      <w:r>
        <w:t>dla wszystkich obszarów lądowych</w:t>
      </w:r>
      <w:r w:rsidR="00F706AA">
        <w:t>,</w:t>
      </w:r>
      <w:r>
        <w:t xml:space="preserve"> znajdujących się pomiędzy równoleżnikami 60</w:t>
      </w:r>
      <w:r>
        <w:rPr>
          <w:vertAlign w:val="superscript"/>
        </w:rPr>
        <w:t>o</w:t>
      </w:r>
      <w:r>
        <w:t xml:space="preserve"> szerokości geograficznej północnej, a 56</w:t>
      </w:r>
      <w:r>
        <w:rPr>
          <w:vertAlign w:val="superscript"/>
        </w:rPr>
        <w:t>o</w:t>
      </w:r>
      <w:r>
        <w:t xml:space="preserve"> szerokości geograficznej południowej, stanowiących około 80%  powierzchni </w:t>
      </w:r>
      <w:r w:rsidR="00E34AAB">
        <w:t>lądowej</w:t>
      </w:r>
      <w:r>
        <w:t xml:space="preserve"> Ziemi. </w:t>
      </w:r>
      <w:r w:rsidR="00525B9E">
        <w:t>Jednym z założeń misji był maksymaln</w:t>
      </w:r>
      <w:r w:rsidR="00DF329E">
        <w:t>y błąd wysokości, jakim miał się</w:t>
      </w:r>
      <w:r w:rsidR="00525B9E">
        <w:t xml:space="preserve"> charakteryzować </w:t>
      </w:r>
      <w:r w:rsidR="00525B9E">
        <w:lastRenderedPageBreak/>
        <w:t>NMT, który został ustalony na +/- 16m dla wysokości bez</w:t>
      </w:r>
      <w:r w:rsidR="00406C23">
        <w:t>względnej oraz</w:t>
      </w:r>
      <w:r w:rsidR="00525B9E">
        <w:t xml:space="preserve"> +/- 10m dla </w:t>
      </w:r>
      <w:r w:rsidR="00F706AA">
        <w:br/>
      </w:r>
      <w:r w:rsidR="00525B9E">
        <w:t xml:space="preserve">wysokości </w:t>
      </w:r>
      <w:r w:rsidR="00E52BC1">
        <w:t xml:space="preserve">względnej </w:t>
      </w:r>
      <w:r w:rsidR="009A2935">
        <w:t xml:space="preserve">na poziomie ufności równemu 90% </w:t>
      </w:r>
      <w:r w:rsidR="00AB1625">
        <w:t>[</w:t>
      </w:r>
      <w:r w:rsidR="002A0731">
        <w:t>1</w:t>
      </w:r>
      <w:r w:rsidR="00AB1625">
        <w:t>]</w:t>
      </w:r>
      <w:r w:rsidR="009A2935">
        <w:t>.</w:t>
      </w:r>
    </w:p>
    <w:p w:rsidR="00E52BC1" w:rsidRDefault="00E52BC1" w:rsidP="007650FC">
      <w:pPr>
        <w:spacing w:line="360" w:lineRule="auto"/>
      </w:pPr>
      <w:r>
        <w:tab/>
        <w:t xml:space="preserve">W trakcie </w:t>
      </w:r>
      <w:r w:rsidR="00406C23">
        <w:t xml:space="preserve">trwania </w:t>
      </w:r>
      <w:r>
        <w:t xml:space="preserve">całej misji zebrano ponad 12 terabajtów danych, które następnie zostały poddane dokładnej analizie. W sierpniu 2001 roku ogłoszono zakończenie misji SRTM, a dane </w:t>
      </w:r>
      <w:r w:rsidR="002C05EF">
        <w:t>wynikowe zostały umieszczone w I</w:t>
      </w:r>
      <w:r w:rsidR="009A2935">
        <w:t>nternecie</w:t>
      </w:r>
      <w:r w:rsidR="00AB1625">
        <w:t xml:space="preserve"> </w:t>
      </w:r>
      <w:r w:rsidR="00086567">
        <w:t>[</w:t>
      </w:r>
      <w:r w:rsidR="002A0731">
        <w:t>1</w:t>
      </w:r>
      <w:r w:rsidR="00086567">
        <w:t>]</w:t>
      </w:r>
      <w:r w:rsidR="009A2935">
        <w:t>.</w:t>
      </w:r>
    </w:p>
    <w:p w:rsidR="00E52BC1" w:rsidRDefault="00E52BC1" w:rsidP="007650FC">
      <w:pPr>
        <w:spacing w:line="360" w:lineRule="auto"/>
      </w:pPr>
      <w:r>
        <w:tab/>
      </w:r>
      <w:r w:rsidR="00E62D58">
        <w:t xml:space="preserve">Zgodnie </w:t>
      </w:r>
      <w:r>
        <w:t>z oficjalną specyfikacją misji dokładność pionowa danych wysokościowych SRTM-1 na obszarze Europy wynosi 6,2m dla wysokości bezwzględnej oraz 8,7m dla wys</w:t>
      </w:r>
      <w:r>
        <w:t>o</w:t>
      </w:r>
      <w:r>
        <w:t>kości względnej. Błąd geolokalizacji jest na poziomie 8,8m. Wartości te są różne w zależn</w:t>
      </w:r>
      <w:r>
        <w:t>o</w:t>
      </w:r>
      <w:r>
        <w:t>ści od kontynentu, ale wszędzie mieszczą się w założonej dok</w:t>
      </w:r>
      <w:r w:rsidR="009A2935">
        <w:t>ładności +/- 16m</w:t>
      </w:r>
      <w:r w:rsidR="00086567">
        <w:t xml:space="preserve"> [</w:t>
      </w:r>
      <w:r w:rsidR="002A0731">
        <w:t>1</w:t>
      </w:r>
      <w:r w:rsidR="00086567">
        <w:t>]</w:t>
      </w:r>
      <w:r w:rsidR="009A2935">
        <w:t>.</w:t>
      </w:r>
    </w:p>
    <w:p w:rsidR="00E52BC1" w:rsidRDefault="00E52BC1" w:rsidP="007650FC">
      <w:pPr>
        <w:spacing w:line="360" w:lineRule="auto"/>
      </w:pPr>
      <w:r>
        <w:tab/>
        <w:t>Wadą interferometrii satelitarnej do pozyskiwania modelu NMT jest uwzględnianie pokrywy roślinnej i zabudowy</w:t>
      </w:r>
      <w:r w:rsidR="00203B6C">
        <w:t xml:space="preserve"> przy określaniu wysokości</w:t>
      </w:r>
      <w:r>
        <w:t>, co znacznie zmniejsza dokładno</w:t>
      </w:r>
      <w:r w:rsidR="00203B6C">
        <w:t>ść</w:t>
      </w:r>
      <w:r w:rsidR="009A2935">
        <w:t xml:space="preserve"> danych na tego typu obszarach</w:t>
      </w:r>
      <w:r w:rsidR="00086567" w:rsidRPr="00086567">
        <w:t xml:space="preserve"> </w:t>
      </w:r>
      <w:r w:rsidR="00086567">
        <w:t>[</w:t>
      </w:r>
      <w:r w:rsidR="002A0731">
        <w:t>1</w:t>
      </w:r>
      <w:r w:rsidR="00086567">
        <w:t>]</w:t>
      </w:r>
      <w:r w:rsidR="009A2935">
        <w:t>.</w:t>
      </w:r>
    </w:p>
    <w:p w:rsidR="00203B6C" w:rsidRDefault="00203B6C" w:rsidP="007650FC">
      <w:pPr>
        <w:spacing w:line="360" w:lineRule="auto"/>
      </w:pPr>
      <w:r>
        <w:tab/>
        <w:t>Numeryczne modele</w:t>
      </w:r>
      <w:r w:rsidR="002C05EF">
        <w:t xml:space="preserve"> SRTM są bezpłatnie dostępne w I</w:t>
      </w:r>
      <w:r>
        <w:t>nternecie w</w:t>
      </w:r>
      <w:r w:rsidR="00406C23">
        <w:t xml:space="preserve"> formie</w:t>
      </w:r>
      <w:r>
        <w:t xml:space="preserve"> plików </w:t>
      </w:r>
      <w:r w:rsidR="00F706AA">
        <w:br/>
      </w:r>
      <w:r>
        <w:t>reprezentujących rastrowy numeryczny model terenu o zadanej rozdzielczości na poziomie 1'', 3'' lub 30'' w zależności od wersji danych. Modele te są szeroko wykorzystywane do badań naukowych takich jak badania poten</w:t>
      </w:r>
      <w:r w:rsidR="002C05EF">
        <w:t>cjału energii wiatrowej, analiza</w:t>
      </w:r>
      <w:r>
        <w:t xml:space="preserve"> </w:t>
      </w:r>
      <w:proofErr w:type="spellStart"/>
      <w:r>
        <w:t>geomorfome</w:t>
      </w:r>
      <w:r w:rsidR="002C05EF">
        <w:t>tryczna</w:t>
      </w:r>
      <w:proofErr w:type="spellEnd"/>
      <w:r>
        <w:t xml:space="preserve">, </w:t>
      </w:r>
      <w:r w:rsidR="00F706AA">
        <w:br/>
      </w:r>
      <w:r>
        <w:t xml:space="preserve">czy analiz hydrologicznych. Są również podstawowym źródłem danych wysokościowych dla wielu aplikacji takich jak Google </w:t>
      </w:r>
      <w:proofErr w:type="spellStart"/>
      <w:r>
        <w:t>Earth</w:t>
      </w:r>
      <w:proofErr w:type="spellEnd"/>
      <w:r>
        <w:t xml:space="preserve">, </w:t>
      </w:r>
      <w:proofErr w:type="spellStart"/>
      <w:r>
        <w:t>Nasa</w:t>
      </w:r>
      <w:proofErr w:type="spellEnd"/>
      <w:r>
        <w:t xml:space="preserve"> </w:t>
      </w:r>
      <w:proofErr w:type="spellStart"/>
      <w:r>
        <w:t>World</w:t>
      </w:r>
      <w:proofErr w:type="spellEnd"/>
      <w:r>
        <w:t xml:space="preserve"> Wind, Google </w:t>
      </w:r>
      <w:proofErr w:type="spellStart"/>
      <w:r>
        <w:t>Maps</w:t>
      </w:r>
      <w:proofErr w:type="spellEnd"/>
      <w:r w:rsidR="009A2935">
        <w:t xml:space="preserve">, Yahoo </w:t>
      </w:r>
      <w:proofErr w:type="spellStart"/>
      <w:r w:rsidR="009A2935">
        <w:t>Maps</w:t>
      </w:r>
      <w:proofErr w:type="spellEnd"/>
      <w:r w:rsidR="009A2935">
        <w:t xml:space="preserve">, </w:t>
      </w:r>
      <w:r w:rsidR="00F706AA">
        <w:br/>
      </w:r>
      <w:r w:rsidR="009A2935">
        <w:t>czy OpenStreetMap</w:t>
      </w:r>
      <w:r>
        <w:t xml:space="preserve"> </w:t>
      </w:r>
      <w:r w:rsidR="00086567">
        <w:t>[</w:t>
      </w:r>
      <w:r w:rsidR="00F02C5A">
        <w:t>7</w:t>
      </w:r>
      <w:r w:rsidR="00086567">
        <w:t>]</w:t>
      </w:r>
      <w:r w:rsidR="009A2935">
        <w:t>.</w:t>
      </w:r>
    </w:p>
    <w:p w:rsidR="00313D74" w:rsidRDefault="00525B9E" w:rsidP="007650FC">
      <w:pPr>
        <w:spacing w:line="360" w:lineRule="auto"/>
      </w:pPr>
      <w:r>
        <w:tab/>
      </w:r>
      <w:r w:rsidR="00203B6C">
        <w:t xml:space="preserve">Wysokości w modelu </w:t>
      </w:r>
      <w:proofErr w:type="spellStart"/>
      <w:r w:rsidR="00203B6C">
        <w:t>SRTM-C</w:t>
      </w:r>
      <w:proofErr w:type="spellEnd"/>
      <w:r w:rsidR="00203B6C">
        <w:t xml:space="preserve"> odniesione są do geoidy EGM-96, natomiast </w:t>
      </w:r>
      <w:r w:rsidR="00F706AA">
        <w:br/>
      </w:r>
      <w:r w:rsidR="00203B6C">
        <w:t>położenia pikseli są przedstawione względem elipsoidy WGS 84</w:t>
      </w:r>
      <w:bookmarkEnd w:id="1"/>
      <w:bookmarkEnd w:id="2"/>
      <w:r w:rsidR="00086567">
        <w:t xml:space="preserve"> [</w:t>
      </w:r>
      <w:r w:rsidR="00F02C5A">
        <w:t>7</w:t>
      </w:r>
      <w:r w:rsidR="00086567">
        <w:t>]</w:t>
      </w:r>
      <w:r w:rsidR="009A2935">
        <w:t>.</w:t>
      </w:r>
    </w:p>
    <w:p w:rsidR="00E62D58" w:rsidRDefault="00E62D58" w:rsidP="007650FC">
      <w:pPr>
        <w:spacing w:line="360" w:lineRule="auto"/>
      </w:pPr>
    </w:p>
    <w:p w:rsidR="00796C7B" w:rsidRDefault="00EA509B" w:rsidP="007650FC">
      <w:pPr>
        <w:pStyle w:val="Nagwek2"/>
        <w:spacing w:line="360" w:lineRule="auto"/>
      </w:pPr>
      <w:bookmarkStart w:id="19" w:name="_Toc450674490"/>
      <w:r>
        <w:t>System GPS</w:t>
      </w:r>
      <w:bookmarkEnd w:id="19"/>
    </w:p>
    <w:p w:rsidR="00F5156C" w:rsidRDefault="00E62D58" w:rsidP="007650FC">
      <w:pPr>
        <w:spacing w:line="360" w:lineRule="auto"/>
      </w:pPr>
      <w:r>
        <w:tab/>
      </w:r>
    </w:p>
    <w:p w:rsidR="009F430D" w:rsidRDefault="00F5156C" w:rsidP="007650FC">
      <w:pPr>
        <w:spacing w:line="360" w:lineRule="auto"/>
      </w:pPr>
      <w:r>
        <w:tab/>
        <w:t xml:space="preserve">Istnieje </w:t>
      </w:r>
      <w:r w:rsidR="009F430D">
        <w:t>wiele</w:t>
      </w:r>
      <w:r>
        <w:t xml:space="preserve"> sposobów określania </w:t>
      </w:r>
      <w:r w:rsidR="009F430D">
        <w:t>położeń geograficznych</w:t>
      </w:r>
      <w:r>
        <w:t xml:space="preserve"> obiektów. Do najbardziej znanych należą: ustalanie lokalizacji na podstawie "widoczności" innych obiektów o znanej pozycji, takich jak np. stacje bazowe </w:t>
      </w:r>
      <w:r w:rsidR="009F430D">
        <w:t>tele</w:t>
      </w:r>
      <w:r w:rsidR="009546A5">
        <w:t>fonów</w:t>
      </w:r>
      <w:r w:rsidR="009F430D">
        <w:t xml:space="preserve"> komór</w:t>
      </w:r>
      <w:r w:rsidR="009546A5">
        <w:t>kowych</w:t>
      </w:r>
      <w:r w:rsidR="009F430D">
        <w:t xml:space="preserve">, </w:t>
      </w:r>
      <w:proofErr w:type="spellStart"/>
      <w:r w:rsidR="009F430D">
        <w:t>geolokalizacja</w:t>
      </w:r>
      <w:proofErr w:type="spellEnd"/>
      <w:r w:rsidR="009F430D">
        <w:t xml:space="preserve"> z wykorzyst</w:t>
      </w:r>
      <w:r w:rsidR="009F430D">
        <w:t>a</w:t>
      </w:r>
      <w:r w:rsidR="009F430D">
        <w:t xml:space="preserve">niem radaru lub sonaru, polegająca na wyznaczaniu położenia geograficznego na podstawie znajomości własnego położenia i wektora </w:t>
      </w:r>
      <w:r w:rsidR="009546A5">
        <w:t xml:space="preserve">wodzącego </w:t>
      </w:r>
      <w:r w:rsidR="007C07E1">
        <w:t>względem</w:t>
      </w:r>
      <w:r w:rsidR="009F430D">
        <w:t xml:space="preserve"> innego obiektu oraz </w:t>
      </w:r>
      <w:proofErr w:type="spellStart"/>
      <w:r w:rsidR="009F430D">
        <w:t>geolok</w:t>
      </w:r>
      <w:r w:rsidR="009F430D">
        <w:t>a</w:t>
      </w:r>
      <w:r w:rsidR="009F430D">
        <w:t>lizacja</w:t>
      </w:r>
      <w:proofErr w:type="spellEnd"/>
      <w:r w:rsidR="009F430D">
        <w:t xml:space="preserve"> IP, czyli określanie położenia na podstawie adresu IP urządzenia i bazy adresów. </w:t>
      </w:r>
      <w:r w:rsidR="00F706AA">
        <w:br/>
      </w:r>
      <w:r w:rsidR="009F430D">
        <w:t>Jednak najczęściej wykorzystywanym systemem okreś</w:t>
      </w:r>
      <w:r w:rsidR="009A2935">
        <w:t xml:space="preserve">lania położenia jest system GPS </w:t>
      </w:r>
      <w:r w:rsidR="002A0731">
        <w:t>[</w:t>
      </w:r>
      <w:r w:rsidR="00F02C5A">
        <w:t>40</w:t>
      </w:r>
      <w:r w:rsidR="002A0731">
        <w:t>]</w:t>
      </w:r>
      <w:r w:rsidR="009A2935">
        <w:t>.</w:t>
      </w:r>
    </w:p>
    <w:p w:rsidR="009B2AAB" w:rsidRPr="004777EF" w:rsidRDefault="009B2AAB" w:rsidP="007650FC">
      <w:pPr>
        <w:spacing w:line="360" w:lineRule="auto"/>
      </w:pPr>
    </w:p>
    <w:p w:rsidR="001C1C1A" w:rsidRPr="001C1C1A" w:rsidRDefault="00796C7B" w:rsidP="007650FC">
      <w:pPr>
        <w:pStyle w:val="Nagwek3"/>
        <w:spacing w:line="360" w:lineRule="auto"/>
      </w:pPr>
      <w:bookmarkStart w:id="20" w:name="_Toc450674491"/>
      <w:r>
        <w:lastRenderedPageBreak/>
        <w:t>Ogólny opis</w:t>
      </w:r>
      <w:bookmarkEnd w:id="20"/>
    </w:p>
    <w:p w:rsidR="00CB0958" w:rsidRDefault="00CB0958" w:rsidP="007650FC">
      <w:pPr>
        <w:spacing w:line="360" w:lineRule="auto"/>
      </w:pPr>
    </w:p>
    <w:p w:rsidR="001C1C1A" w:rsidRDefault="007B6BD8" w:rsidP="007650FC">
      <w:pPr>
        <w:spacing w:line="360" w:lineRule="auto"/>
      </w:pPr>
      <w:r>
        <w:tab/>
      </w:r>
      <w:r w:rsidR="001C1C1A">
        <w:t xml:space="preserve">Skrót </w:t>
      </w:r>
      <w:r w:rsidR="00CB0958">
        <w:t>GPS</w:t>
      </w:r>
      <w:r w:rsidR="001C1C1A">
        <w:t xml:space="preserve"> pochodzi od angielskich słów Global </w:t>
      </w:r>
      <w:proofErr w:type="spellStart"/>
      <w:r w:rsidR="001C1C1A">
        <w:t>Positioning</w:t>
      </w:r>
      <w:proofErr w:type="spellEnd"/>
      <w:r w:rsidR="001C1C1A">
        <w:t xml:space="preserve"> System, czyli Światowy System Określania Położenia. Jest to amerykański system nawigacji satelitarnej przeznaczony do szybkiego i dokładnego wyznaczania współrzędnych geograficznych, określających poz</w:t>
      </w:r>
      <w:r w:rsidR="001C1C1A">
        <w:t>y</w:t>
      </w:r>
      <w:r w:rsidR="001C1C1A">
        <w:t xml:space="preserve">cję anteny odbiornika w przestrzeni, obejmujący zasięgiem całą kulę ziemską. </w:t>
      </w:r>
    </w:p>
    <w:p w:rsidR="004777EF" w:rsidRDefault="004777EF" w:rsidP="007650FC">
      <w:pPr>
        <w:spacing w:line="360" w:lineRule="auto"/>
      </w:pPr>
    </w:p>
    <w:p w:rsidR="00796C7B" w:rsidRDefault="00796C7B" w:rsidP="007650FC">
      <w:pPr>
        <w:pStyle w:val="Nagwek3"/>
        <w:spacing w:line="360" w:lineRule="auto"/>
      </w:pPr>
      <w:bookmarkStart w:id="21" w:name="_Toc450674492"/>
      <w:r>
        <w:t>Zasada działania</w:t>
      </w:r>
      <w:bookmarkEnd w:id="21"/>
    </w:p>
    <w:p w:rsidR="008C119B" w:rsidRPr="008C119B" w:rsidRDefault="008C119B" w:rsidP="007650FC">
      <w:pPr>
        <w:spacing w:line="360" w:lineRule="auto"/>
      </w:pPr>
    </w:p>
    <w:p w:rsidR="008D6A8B" w:rsidRPr="00657AAD" w:rsidRDefault="008D6A8B" w:rsidP="007650FC">
      <w:pPr>
        <w:spacing w:line="360" w:lineRule="auto"/>
        <w:rPr>
          <w:color w:val="FF0000"/>
        </w:rPr>
      </w:pPr>
      <w:r>
        <w:tab/>
        <w:t xml:space="preserve">Zasada działania systemu opiera się na pomiarze odległości pomiędzy odbiornikiem sygnału GPS, a sztucznym satelitą, nadającym ten sygnał. Satelita jest ciałem niebieskim </w:t>
      </w:r>
      <w:r w:rsidR="00F706AA">
        <w:br/>
      </w:r>
      <w:r>
        <w:t>o względnie małej masie, obiegają</w:t>
      </w:r>
      <w:r w:rsidR="00657AAD">
        <w:t>cym inne ciało o większej masie po</w:t>
      </w:r>
      <w:r w:rsidR="00356ACA">
        <w:t xml:space="preserve"> </w:t>
      </w:r>
      <w:r w:rsidR="00657AAD">
        <w:t>t</w:t>
      </w:r>
      <w:r w:rsidR="009546A5">
        <w:t>or</w:t>
      </w:r>
      <w:r w:rsidR="00657AAD">
        <w:t>ze</w:t>
      </w:r>
      <w:r w:rsidR="009546A5">
        <w:t xml:space="preserve"> nazywany</w:t>
      </w:r>
      <w:r w:rsidR="00657AAD">
        <w:t>m</w:t>
      </w:r>
      <w:r w:rsidR="009546A5">
        <w:t xml:space="preserve"> </w:t>
      </w:r>
      <w:r w:rsidR="00F706AA">
        <w:br/>
      </w:r>
      <w:r w:rsidR="009546A5">
        <w:t xml:space="preserve">orbitom, </w:t>
      </w:r>
      <w:r w:rsidR="002A0731">
        <w:t xml:space="preserve">a </w:t>
      </w:r>
      <w:r w:rsidR="00356ACA">
        <w:t>sztuczny s</w:t>
      </w:r>
      <w:r>
        <w:t>a</w:t>
      </w:r>
      <w:r w:rsidR="00356ACA">
        <w:t>te</w:t>
      </w:r>
      <w:r>
        <w:t>lita jest obiektem wprowadz</w:t>
      </w:r>
      <w:r w:rsidR="00356ACA">
        <w:t xml:space="preserve">onym przez człowieka na orbitę </w:t>
      </w:r>
      <w:r w:rsidR="009A2935">
        <w:t>wokół planety</w:t>
      </w:r>
      <w:r>
        <w:t xml:space="preserve"> </w:t>
      </w:r>
      <w:r w:rsidR="00356ACA">
        <w:t>[</w:t>
      </w:r>
      <w:r w:rsidR="002A0731">
        <w:t>14</w:t>
      </w:r>
      <w:r w:rsidR="0073653B">
        <w:t>]</w:t>
      </w:r>
      <w:r w:rsidR="009A2935">
        <w:t>.</w:t>
      </w:r>
      <w:r w:rsidR="00657AAD">
        <w:t xml:space="preserve"> </w:t>
      </w:r>
    </w:p>
    <w:p w:rsidR="004247F1" w:rsidRDefault="008D6A8B" w:rsidP="007650FC">
      <w:pPr>
        <w:spacing w:line="360" w:lineRule="auto"/>
      </w:pPr>
      <w:r>
        <w:tab/>
        <w:t>Na wysokości ponad 20</w:t>
      </w:r>
      <w:r w:rsidR="002A0731">
        <w:t xml:space="preserve"> </w:t>
      </w:r>
      <w:r>
        <w:t xml:space="preserve">000 km nad powierzchnią Ziemi, we fragmencie przestrzeni okołoziemskiej nazywanym strefą orbit średnich </w:t>
      </w:r>
      <w:r w:rsidR="008C119B">
        <w:t xml:space="preserve">znajduje się 31 </w:t>
      </w:r>
      <w:r w:rsidR="00356ACA">
        <w:t xml:space="preserve">sztucznych </w:t>
      </w:r>
      <w:r w:rsidR="008C119B">
        <w:t xml:space="preserve">satelitów, </w:t>
      </w:r>
      <w:r w:rsidR="00F706AA">
        <w:br/>
      </w:r>
      <w:r w:rsidR="008C119B">
        <w:t xml:space="preserve">krążących po orbitach </w:t>
      </w:r>
      <w:r w:rsidR="004247F1" w:rsidRPr="004247F1">
        <w:t>nachy</w:t>
      </w:r>
      <w:r w:rsidR="008C119B">
        <w:t>lonych</w:t>
      </w:r>
      <w:r w:rsidR="004247F1" w:rsidRPr="004247F1">
        <w:t xml:space="preserve"> do powierzchni równika pod kątem 55</w:t>
      </w:r>
      <w:r w:rsidR="004247F1" w:rsidRPr="004247F1">
        <w:rPr>
          <w:vertAlign w:val="superscript"/>
        </w:rPr>
        <w:t>o</w:t>
      </w:r>
      <w:r w:rsidR="004247F1" w:rsidRPr="004247F1">
        <w:t xml:space="preserve">. Każdy </w:t>
      </w:r>
      <w:r w:rsidR="00356ACA">
        <w:t xml:space="preserve">z tych </w:t>
      </w:r>
      <w:r w:rsidR="004247F1" w:rsidRPr="004247F1">
        <w:t>sateli</w:t>
      </w:r>
      <w:r w:rsidR="00356ACA">
        <w:t>tów</w:t>
      </w:r>
      <w:r w:rsidR="004247F1" w:rsidRPr="004247F1">
        <w:t xml:space="preserve"> transmituje dwa rodzaje sygnałów: L1(1575,42 </w:t>
      </w:r>
      <w:proofErr w:type="spellStart"/>
      <w:r w:rsidR="004247F1" w:rsidRPr="004247F1">
        <w:t>MHz</w:t>
      </w:r>
      <w:proofErr w:type="spellEnd"/>
      <w:r w:rsidR="004247F1" w:rsidRPr="004247F1">
        <w:t>) i L2 (1227,60MHz). Sygnał L1 jest przetwarzany dwoma pseudo-przypadkowymi sygnałami zagłuszającymi: chronionym kodem P i kodem C/A (</w:t>
      </w:r>
      <w:proofErr w:type="spellStart"/>
      <w:r w:rsidR="004247F1" w:rsidRPr="004247F1">
        <w:t>Course</w:t>
      </w:r>
      <w:proofErr w:type="spellEnd"/>
      <w:r w:rsidR="004247F1" w:rsidRPr="004247F1">
        <w:t xml:space="preserve"> </w:t>
      </w:r>
      <w:proofErr w:type="spellStart"/>
      <w:r w:rsidR="004247F1" w:rsidRPr="004247F1">
        <w:t>Aquisition</w:t>
      </w:r>
      <w:proofErr w:type="spellEnd"/>
      <w:r w:rsidR="004247F1" w:rsidRPr="004247F1">
        <w:t xml:space="preserve"> - pseudolosowa sekwencja bitów, powtarzająca się </w:t>
      </w:r>
      <w:r w:rsidR="00F706AA">
        <w:br/>
      </w:r>
      <w:r w:rsidR="004247F1" w:rsidRPr="004247F1">
        <w:t xml:space="preserve">cyklicznie co 1ms). Sygnał L2 zawiera jedynie kod P. Każdy satelita wysyła inny sygnał, </w:t>
      </w:r>
      <w:r w:rsidR="00F706AA">
        <w:br/>
      </w:r>
      <w:r w:rsidR="004247F1" w:rsidRPr="004247F1">
        <w:t>co ułatwia odbiornikom rozpoznanie, z któreg</w:t>
      </w:r>
      <w:r w:rsidR="009A2935">
        <w:t>o satelity pochodzi dany sygnał</w:t>
      </w:r>
      <w:r w:rsidR="002A0731">
        <w:t xml:space="preserve"> </w:t>
      </w:r>
      <w:r w:rsidR="0073653B">
        <w:t>[</w:t>
      </w:r>
      <w:r w:rsidR="002A0731">
        <w:t>12</w:t>
      </w:r>
      <w:r w:rsidR="0073653B">
        <w:t>]</w:t>
      </w:r>
      <w:r w:rsidR="009A2935">
        <w:t>.</w:t>
      </w:r>
    </w:p>
    <w:p w:rsidR="004777EF" w:rsidRDefault="004247F1" w:rsidP="007650FC">
      <w:pPr>
        <w:spacing w:line="360" w:lineRule="auto"/>
      </w:pPr>
      <w:r>
        <w:tab/>
        <w:t>Zasada działania systemu opiera się na pomiarze odległości pomiędzy satelitą, który porusza się po ściśle wyznaczonej orbicie, a odbiornikiem. Znana odległość od satelity lokuje odbiornik na sferze o promieniu równym zmierzonej odległości. Znana odległość od dwóch satelitów lokuje odbiornik na okręgu będącym przecięciem dwóch sfer. Kiedy o</w:t>
      </w:r>
      <w:r w:rsidR="00664D63">
        <w:t>d</w:t>
      </w:r>
      <w:r>
        <w:t>biornik zmierzy odległość od trzech satelitów, istnieją tylko dwa punkty, w których może się znajd</w:t>
      </w:r>
      <w:r>
        <w:t>o</w:t>
      </w:r>
      <w:r>
        <w:t>wać. Jeden z tych punktów można wykluczyć jako znajdujący się zbyt wysoko lub poruszaj</w:t>
      </w:r>
      <w:r>
        <w:t>ą</w:t>
      </w:r>
      <w:r>
        <w:t>cy się zbyt szybko i w ten sposób wyznaczyć swoją pozycję.</w:t>
      </w:r>
      <w:r w:rsidR="00664D63">
        <w:t xml:space="preserve"> Aby poznać odległość od satel</w:t>
      </w:r>
      <w:r w:rsidR="00664D63">
        <w:t>i</w:t>
      </w:r>
      <w:r w:rsidR="00664D63">
        <w:t xml:space="preserve">tów emitujących bardzo słabe sygnały (o mocy zbliżonej do szumu tła) dokonuje się pomiaru opóźnienia sygnału odebranego z poszczególnych satelitów. Odbiornik GPS dysponuje </w:t>
      </w:r>
      <w:r w:rsidR="00F706AA">
        <w:br/>
      </w:r>
      <w:r w:rsidR="00664D63">
        <w:t>jednak tylko własnym zegarem kwarcowym. Wyznaczanie godziny z dokładnością do nan</w:t>
      </w:r>
      <w:r w:rsidR="00664D63">
        <w:t>o</w:t>
      </w:r>
      <w:r w:rsidR="00664D63">
        <w:lastRenderedPageBreak/>
        <w:t>sekund odbywa się poprzez odbieranie sygnału nie od trze</w:t>
      </w:r>
      <w:r w:rsidR="001830BC">
        <w:t>ch, a od czterech satelitów. Moż</w:t>
      </w:r>
      <w:r w:rsidR="00664D63">
        <w:t>na wówczas wyliczyć zarówno rze</w:t>
      </w:r>
      <w:r w:rsidR="00DF329E">
        <w:t>czywisty czas,</w:t>
      </w:r>
      <w:r w:rsidR="009A2935">
        <w:t xml:space="preserve">  jak i położenie</w:t>
      </w:r>
      <w:r w:rsidR="0073653B">
        <w:t xml:space="preserve"> [</w:t>
      </w:r>
      <w:r w:rsidR="007C11D6">
        <w:t>17</w:t>
      </w:r>
      <w:r w:rsidR="0073653B">
        <w:t>]</w:t>
      </w:r>
      <w:r w:rsidR="009A2935">
        <w:t>.</w:t>
      </w:r>
    </w:p>
    <w:p w:rsidR="00151A84" w:rsidRPr="001C1C1A" w:rsidRDefault="00151A84" w:rsidP="007650FC">
      <w:pPr>
        <w:spacing w:line="360" w:lineRule="auto"/>
      </w:pPr>
    </w:p>
    <w:p w:rsidR="00796C7B" w:rsidRDefault="00796C7B" w:rsidP="007650FC">
      <w:pPr>
        <w:pStyle w:val="Nagwek3"/>
        <w:spacing w:line="360" w:lineRule="auto"/>
      </w:pPr>
      <w:bookmarkStart w:id="22" w:name="_Toc450674493"/>
      <w:r>
        <w:t>Dokładność</w:t>
      </w:r>
      <w:bookmarkEnd w:id="22"/>
    </w:p>
    <w:p w:rsidR="00664D63" w:rsidRPr="00664D63" w:rsidRDefault="00664D63" w:rsidP="007650FC">
      <w:pPr>
        <w:spacing w:line="360" w:lineRule="auto"/>
      </w:pPr>
    </w:p>
    <w:p w:rsidR="00664D63" w:rsidRDefault="00664D63" w:rsidP="007650FC">
      <w:pPr>
        <w:spacing w:line="360" w:lineRule="auto"/>
      </w:pPr>
      <w:r>
        <w:tab/>
        <w:t xml:space="preserve">Dla typowych zastosowań dokładność </w:t>
      </w:r>
      <w:r w:rsidR="00EB390B">
        <w:t>pozycjonowania</w:t>
      </w:r>
      <w:r>
        <w:t xml:space="preserve"> </w:t>
      </w:r>
      <w:r w:rsidR="009546A5">
        <w:t xml:space="preserve">z wykorzystaniem systemu GPS </w:t>
      </w:r>
      <w:r>
        <w:t>wynosi do 10m. W przypadku dodatkowych wymogów dokładnościowych stosuje się metody zmniejszające błąd pozycjonowania takie jak metody uśredniające lub pomiar względny DGPS. Można wówczas uzyskać dokł</w:t>
      </w:r>
      <w:r w:rsidR="009A2935">
        <w:t>adność na poziomie kilku metrów</w:t>
      </w:r>
      <w:r w:rsidR="007C11D6">
        <w:t xml:space="preserve"> [17]</w:t>
      </w:r>
      <w:r w:rsidR="009A2935">
        <w:t>.</w:t>
      </w:r>
    </w:p>
    <w:p w:rsidR="007B6BD8" w:rsidRDefault="00664D63" w:rsidP="007650FC">
      <w:pPr>
        <w:spacing w:line="360" w:lineRule="auto"/>
      </w:pPr>
      <w:r>
        <w:tab/>
        <w:t xml:space="preserve">Błąd wyznaczania wysokości jest zazwyczaj </w:t>
      </w:r>
      <w:r w:rsidR="004777EF">
        <w:t>1,5 razy</w:t>
      </w:r>
      <w:r>
        <w:t xml:space="preserve"> większy od błędu położenia </w:t>
      </w:r>
      <w:r w:rsidR="00F706AA">
        <w:br/>
      </w:r>
      <w:r>
        <w:t xml:space="preserve">poziomego. Wynika to </w:t>
      </w:r>
      <w:r w:rsidR="004777EF">
        <w:t xml:space="preserve">z </w:t>
      </w:r>
      <w:r w:rsidR="009546A5">
        <w:t xml:space="preserve">geometrii </w:t>
      </w:r>
      <w:r w:rsidR="00EB390B">
        <w:t>rozmieszczenia</w:t>
      </w:r>
      <w:r w:rsidR="004777EF">
        <w:t xml:space="preserve"> satelitów, z których korzysta odbiornik</w:t>
      </w:r>
      <w:r w:rsidR="00EB390B">
        <w:t xml:space="preserve">, </w:t>
      </w:r>
      <w:r w:rsidR="00F706AA">
        <w:br/>
      </w:r>
      <w:r w:rsidR="00EB390B">
        <w:t>na orbitach</w:t>
      </w:r>
      <w:r w:rsidR="004777EF">
        <w:t xml:space="preserve">. W celu uzyskania jak najbardziej dokładnej wysokości, należy używać satelitów zlokalizowanych jak najdalej od siebie, ale niezbyt nisko nad horyzontem oraz jednego </w:t>
      </w:r>
      <w:r w:rsidR="00F706AA">
        <w:br/>
      </w:r>
      <w:r w:rsidR="004777EF">
        <w:t xml:space="preserve">dokładnie nad głową.  Z reguły jednak odbiornik częściej wybiera satelity bliższe linii </w:t>
      </w:r>
      <w:r w:rsidR="00F706AA">
        <w:br/>
      </w:r>
      <w:r w:rsidR="004777EF">
        <w:t xml:space="preserve">horyzontu w celu uzyskania bardziej dokładnej pozycji </w:t>
      </w:r>
      <w:r w:rsidR="007B6BD8">
        <w:t>poziomej</w:t>
      </w:r>
      <w:r w:rsidR="004777EF">
        <w:t>, na której zależy większości użytkowników odbiorników GPS. Powoduje to duże różnice wartości wysokości w danym punk</w:t>
      </w:r>
      <w:r w:rsidR="009A2935">
        <w:t xml:space="preserve">cie </w:t>
      </w:r>
      <w:r w:rsidR="0073653B">
        <w:t>[</w:t>
      </w:r>
      <w:r w:rsidR="007C11D6">
        <w:t>17</w:t>
      </w:r>
      <w:r w:rsidR="0073653B">
        <w:t>]</w:t>
      </w:r>
      <w:r w:rsidR="009A2935">
        <w:t>.</w:t>
      </w:r>
    </w:p>
    <w:p w:rsidR="004D3CA5" w:rsidRPr="004247F1" w:rsidRDefault="004D3CA5" w:rsidP="007650FC">
      <w:pPr>
        <w:spacing w:line="360" w:lineRule="auto"/>
      </w:pPr>
    </w:p>
    <w:p w:rsidR="00796C7B" w:rsidRPr="00796C7B" w:rsidRDefault="00796C7B" w:rsidP="007650FC">
      <w:pPr>
        <w:pStyle w:val="Nagwek3"/>
        <w:spacing w:line="360" w:lineRule="auto"/>
      </w:pPr>
      <w:bookmarkStart w:id="23" w:name="_Toc450674494"/>
      <w:r>
        <w:t>Określanie wysokości</w:t>
      </w:r>
      <w:bookmarkEnd w:id="23"/>
    </w:p>
    <w:p w:rsidR="002A4705" w:rsidRDefault="002A4705" w:rsidP="007650FC">
      <w:pPr>
        <w:spacing w:line="360" w:lineRule="auto"/>
      </w:pPr>
    </w:p>
    <w:p w:rsidR="002A4705" w:rsidRDefault="002A4705" w:rsidP="007650FC">
      <w:pPr>
        <w:spacing w:line="360" w:lineRule="auto"/>
      </w:pPr>
      <w:r>
        <w:tab/>
        <w:t>W wyniku pomiarów GPS otrzymujemy przestrzenne</w:t>
      </w:r>
      <w:r w:rsidR="00C43A93">
        <w:t xml:space="preserve"> współrzędne prostokątne </w:t>
      </w:r>
      <w:r w:rsidR="00F706AA">
        <w:br/>
      </w:r>
      <w:r w:rsidR="00C43A93">
        <w:t>X, Y, Z</w:t>
      </w:r>
      <w:r>
        <w:t xml:space="preserve"> pozycji anten odbiorników, które mogą następnie zostać przeliczone na współrzędne </w:t>
      </w:r>
      <w:r w:rsidR="00F706AA">
        <w:br/>
      </w:r>
      <w:r>
        <w:t xml:space="preserve">geodezyjne B, L, H odniesione do układu </w:t>
      </w:r>
      <w:r w:rsidR="0094444D">
        <w:t>WGS84, czyli do elipsoidy WGS84</w:t>
      </w:r>
      <w:r>
        <w:t xml:space="preserve">, gdzie B i L </w:t>
      </w:r>
      <w:r w:rsidR="00F706AA">
        <w:br/>
      </w:r>
      <w:r>
        <w:t>to długość i szerokość geograficzn</w:t>
      </w:r>
      <w:r w:rsidR="009A2935">
        <w:t xml:space="preserve">a, a H to wysokość elipsoidalna </w:t>
      </w:r>
      <w:r w:rsidR="0073653B">
        <w:t>[</w:t>
      </w:r>
      <w:r w:rsidR="007C11D6">
        <w:t>15</w:t>
      </w:r>
      <w:r w:rsidR="0073653B">
        <w:t>]</w:t>
      </w:r>
      <w:r w:rsidR="009A2935">
        <w:t>.</w:t>
      </w:r>
    </w:p>
    <w:p w:rsidR="00151A84" w:rsidRDefault="002A4705" w:rsidP="007650FC">
      <w:pPr>
        <w:spacing w:line="360" w:lineRule="auto"/>
      </w:pPr>
      <w:r>
        <w:tab/>
        <w:t>Jednak rzadko kiedy wysokość elipsoidalna jest wysokością docelową, którą chcemy otrzymać. Zazwyczaj interesuje nas wysokość w odniesieniu do poziomu morza, który jak zostało opisane w</w:t>
      </w:r>
      <w:r w:rsidR="005D7405">
        <w:t xml:space="preserve"> podrozdziale "Geodezyjne powierzchnie odniesienia" w</w:t>
      </w:r>
      <w:r>
        <w:t xml:space="preserve"> przybliżeniu </w:t>
      </w:r>
      <w:r w:rsidR="00F706AA">
        <w:br/>
      </w:r>
      <w:r>
        <w:t>odpowiada geo</w:t>
      </w:r>
      <w:r w:rsidR="005D7405">
        <w:t>i</w:t>
      </w:r>
      <w:r>
        <w:t>dzie.</w:t>
      </w:r>
      <w:r w:rsidR="0073653B">
        <w:t xml:space="preserve"> </w:t>
      </w:r>
    </w:p>
    <w:p w:rsidR="00EB390B" w:rsidRDefault="00EB390B" w:rsidP="007650FC">
      <w:pPr>
        <w:spacing w:line="360" w:lineRule="auto"/>
      </w:pPr>
    </w:p>
    <w:p w:rsidR="00E57E16" w:rsidRDefault="00BA6EC9" w:rsidP="007650FC">
      <w:pPr>
        <w:keepNext/>
        <w:spacing w:line="360" w:lineRule="auto"/>
        <w:jc w:val="center"/>
      </w:pPr>
      <w:r>
        <w:rPr>
          <w:noProof/>
        </w:rPr>
        <w:lastRenderedPageBreak/>
        <w:drawing>
          <wp:inline distT="0" distB="0" distL="0" distR="0">
            <wp:extent cx="4011639" cy="3017520"/>
            <wp:effectExtent l="19050" t="0" r="7911" b="0"/>
            <wp:docPr id="30"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srcRect/>
                    <a:stretch>
                      <a:fillRect/>
                    </a:stretch>
                  </pic:blipFill>
                  <pic:spPr bwMode="auto">
                    <a:xfrm>
                      <a:off x="0" y="0"/>
                      <a:ext cx="4013497" cy="3018918"/>
                    </a:xfrm>
                    <a:prstGeom prst="rect">
                      <a:avLst/>
                    </a:prstGeom>
                    <a:noFill/>
                    <a:ln w="9525">
                      <a:noFill/>
                      <a:miter lim="800000"/>
                      <a:headEnd/>
                      <a:tailEnd/>
                    </a:ln>
                  </pic:spPr>
                </pic:pic>
              </a:graphicData>
            </a:graphic>
          </wp:inline>
        </w:drawing>
      </w:r>
      <w:r>
        <w:rPr>
          <w:noProof/>
        </w:rPr>
        <w:t xml:space="preserve"> </w:t>
      </w:r>
    </w:p>
    <w:p w:rsidR="00EB390B" w:rsidRDefault="00E57E16" w:rsidP="007650FC">
      <w:pPr>
        <w:pStyle w:val="Legenda"/>
        <w:spacing w:line="360" w:lineRule="auto"/>
        <w:jc w:val="center"/>
      </w:pPr>
      <w:bookmarkStart w:id="24" w:name="_Toc448663256"/>
      <w:r>
        <w:t xml:space="preserve">Rys. </w:t>
      </w:r>
      <w:fldSimple w:instr=" STYLEREF 1 \s ">
        <w:r w:rsidR="00FB5BFA">
          <w:rPr>
            <w:noProof/>
          </w:rPr>
          <w:t>2</w:t>
        </w:r>
      </w:fldSimple>
      <w:r w:rsidR="00B541E6">
        <w:t>.</w:t>
      </w:r>
      <w:fldSimple w:instr=" SEQ Rys. \* ARABIC \s 1 ">
        <w:r w:rsidR="00FB5BFA">
          <w:rPr>
            <w:noProof/>
          </w:rPr>
          <w:t>4</w:t>
        </w:r>
      </w:fldSimple>
      <w:r>
        <w:t xml:space="preserve"> Pomiar wysokości</w:t>
      </w:r>
      <w:r w:rsidR="004607F3">
        <w:t xml:space="preserve"> [</w:t>
      </w:r>
      <w:r w:rsidR="007C11D6">
        <w:t>15</w:t>
      </w:r>
      <w:r w:rsidR="004607F3">
        <w:t>]</w:t>
      </w:r>
      <w:bookmarkEnd w:id="24"/>
    </w:p>
    <w:p w:rsidR="009546A5" w:rsidRPr="009546A5" w:rsidRDefault="009546A5" w:rsidP="007650FC">
      <w:pPr>
        <w:spacing w:line="360" w:lineRule="auto"/>
      </w:pPr>
    </w:p>
    <w:p w:rsidR="00E57E16" w:rsidRDefault="00E57E16" w:rsidP="007650FC">
      <w:pPr>
        <w:spacing w:line="360" w:lineRule="auto"/>
      </w:pPr>
      <w:r>
        <w:tab/>
        <w:t xml:space="preserve">Wysokość liczona od poziomu morza jest określana wysokością </w:t>
      </w:r>
      <w:proofErr w:type="spellStart"/>
      <w:r>
        <w:t>ortometryczną</w:t>
      </w:r>
      <w:proofErr w:type="spellEnd"/>
      <w:r>
        <w:t xml:space="preserve"> </w:t>
      </w:r>
      <w:r w:rsidR="00F706AA">
        <w:br/>
      </w:r>
      <w:r>
        <w:t>i otrzymujemy ją odejmując od wysokości elipsoidalnej, otrzymanej z pomiarów GPS, wys</w:t>
      </w:r>
      <w:r>
        <w:t>o</w:t>
      </w:r>
      <w:r>
        <w:t xml:space="preserve">kość geoidy N, czyli </w:t>
      </w:r>
      <w:r w:rsidR="00BA6EC9">
        <w:t xml:space="preserve">wartość </w:t>
      </w:r>
      <w:r>
        <w:t>odstępu między geoidą, a elipsoidą</w:t>
      </w:r>
      <w:r w:rsidR="00BA6EC9">
        <w:t xml:space="preserve"> w danym punkcie</w:t>
      </w:r>
      <w:r>
        <w:t xml:space="preserve">. Wartości odstępów geoidy od elipsoidy wahają się od -110m do +84m. </w:t>
      </w:r>
      <w:r w:rsidR="005D7405">
        <w:t>W Europie elipsoida WGS84 jest średnio o około 30m wyż</w:t>
      </w:r>
      <w:r w:rsidR="009A2935">
        <w:t>ej niż rzeczywisty poziom morza</w:t>
      </w:r>
      <w:r w:rsidR="007C11D6">
        <w:t xml:space="preserve"> [15]</w:t>
      </w:r>
      <w:r w:rsidR="009A2935">
        <w:t>.</w:t>
      </w:r>
      <w:r>
        <w:t xml:space="preserve"> Część nowoczesnych odbiorników GPS posiada wbudowaną możliwość konwersji wysokości, jednak </w:t>
      </w:r>
      <w:r w:rsidR="005D7405">
        <w:t>większość dostępnych</w:t>
      </w:r>
      <w:r>
        <w:t xml:space="preserve"> urządzeń na rynku </w:t>
      </w:r>
      <w:r w:rsidR="005D7405">
        <w:t xml:space="preserve">nie posiada takiej </w:t>
      </w:r>
      <w:r w:rsidR="00B400FB">
        <w:t>opcji</w:t>
      </w:r>
      <w:r w:rsidR="005D7405">
        <w:t>. W</w:t>
      </w:r>
      <w:r>
        <w:t xml:space="preserve"> celu </w:t>
      </w:r>
      <w:r w:rsidR="005D7405">
        <w:t>określenia</w:t>
      </w:r>
      <w:r>
        <w:t xml:space="preserve"> wysokości nad </w:t>
      </w:r>
      <w:r w:rsidR="00F706AA">
        <w:br/>
      </w:r>
      <w:r>
        <w:t xml:space="preserve">poziomem morza należy </w:t>
      </w:r>
      <w:r w:rsidR="005D7405">
        <w:t xml:space="preserve">wówczas </w:t>
      </w:r>
      <w:r>
        <w:t>wprowadzić własne poprawki na podstawie znajomości lokalnych undulacji geoidy.</w:t>
      </w:r>
      <w:r w:rsidR="0073653B">
        <w:t xml:space="preserve"> </w:t>
      </w:r>
    </w:p>
    <w:p w:rsidR="00E57E16" w:rsidRDefault="005D7405" w:rsidP="007650FC">
      <w:pPr>
        <w:spacing w:line="360" w:lineRule="auto"/>
      </w:pPr>
      <w:r>
        <w:tab/>
        <w:t xml:space="preserve">Alternatywą dla pomiaru wysokości z wykorzystaniem systemu GPS są </w:t>
      </w:r>
      <w:r w:rsidR="009546A5">
        <w:t xml:space="preserve">pomiary </w:t>
      </w:r>
      <w:r w:rsidR="00F706AA">
        <w:br/>
      </w:r>
      <w:r w:rsidR="009546A5">
        <w:t xml:space="preserve">różnicowe. Przykładem takiego pomiaru jest pomiar, wykorzystujący </w:t>
      </w:r>
      <w:r>
        <w:t>wysokościomie</w:t>
      </w:r>
      <w:r w:rsidR="009546A5">
        <w:t xml:space="preserve">rz </w:t>
      </w:r>
      <w:r w:rsidR="00F706AA">
        <w:br/>
      </w:r>
      <w:r w:rsidR="009546A5">
        <w:t>barometryczny</w:t>
      </w:r>
      <w:r>
        <w:t>, określają</w:t>
      </w:r>
      <w:r w:rsidR="009546A5">
        <w:t>cy</w:t>
      </w:r>
      <w:r>
        <w:t xml:space="preserve"> wysokość na podstawie zależności </w:t>
      </w:r>
      <w:r w:rsidR="00B400FB">
        <w:t>między zmianą</w:t>
      </w:r>
      <w:r>
        <w:t xml:space="preserve"> ciśnienia </w:t>
      </w:r>
      <w:r w:rsidR="00F706AA">
        <w:br/>
      </w:r>
      <w:r>
        <w:t>atmosferyczne</w:t>
      </w:r>
      <w:r w:rsidR="00B400FB">
        <w:t>go, a zmianą</w:t>
      </w:r>
      <w:r w:rsidR="009A2935">
        <w:t xml:space="preserve"> wysokości </w:t>
      </w:r>
      <w:r w:rsidR="0073653B">
        <w:t>[</w:t>
      </w:r>
      <w:r w:rsidR="007C11D6">
        <w:t>13</w:t>
      </w:r>
      <w:r w:rsidR="0073653B">
        <w:t>]</w:t>
      </w:r>
      <w:r w:rsidR="009A2935">
        <w:t>.</w:t>
      </w:r>
      <w:r>
        <w:t xml:space="preserve"> Jednak </w:t>
      </w:r>
      <w:r w:rsidR="00B400FB">
        <w:t>ze względu na</w:t>
      </w:r>
      <w:r>
        <w:t xml:space="preserve"> </w:t>
      </w:r>
      <w:r w:rsidR="00A42C06">
        <w:t>brak czujników barom</w:t>
      </w:r>
      <w:r w:rsidR="00A42C06">
        <w:t>e</w:t>
      </w:r>
      <w:r w:rsidR="00A42C06">
        <w:t>trycznych w większości urządzeń mobilnych dostępnych na rynku</w:t>
      </w:r>
      <w:r w:rsidR="00B400FB">
        <w:t>,</w:t>
      </w:r>
      <w:r>
        <w:t xml:space="preserve"> w pracy zostanie wyk</w:t>
      </w:r>
      <w:r>
        <w:t>o</w:t>
      </w:r>
      <w:r>
        <w:t xml:space="preserve">rzystany pomiar wysokości </w:t>
      </w:r>
      <w:r w:rsidR="00A42C06">
        <w:t xml:space="preserve">z </w:t>
      </w:r>
      <w:r>
        <w:t>wykorzysta</w:t>
      </w:r>
      <w:r w:rsidR="00A42C06">
        <w:t xml:space="preserve">niem </w:t>
      </w:r>
      <w:r>
        <w:t>systemu nawigacji satelitarnej.</w:t>
      </w:r>
      <w:r w:rsidR="0073653B">
        <w:t xml:space="preserve"> </w:t>
      </w:r>
    </w:p>
    <w:p w:rsidR="00EB390B" w:rsidRDefault="00EB390B" w:rsidP="007650FC">
      <w:pPr>
        <w:spacing w:line="360" w:lineRule="auto"/>
      </w:pPr>
    </w:p>
    <w:p w:rsidR="00EB390B" w:rsidRDefault="00EB390B" w:rsidP="007650FC">
      <w:pPr>
        <w:spacing w:line="360" w:lineRule="auto"/>
      </w:pPr>
    </w:p>
    <w:p w:rsidR="009B2AAB" w:rsidRDefault="009B2AAB" w:rsidP="007650FC">
      <w:pPr>
        <w:spacing w:line="360" w:lineRule="auto"/>
      </w:pPr>
    </w:p>
    <w:p w:rsidR="009B2AAB" w:rsidRDefault="009B2AAB" w:rsidP="007650FC">
      <w:pPr>
        <w:spacing w:line="360" w:lineRule="auto"/>
      </w:pPr>
    </w:p>
    <w:p w:rsidR="00E57E16" w:rsidRDefault="00E57E16" w:rsidP="007650FC">
      <w:pPr>
        <w:pStyle w:val="Nagwek1"/>
        <w:spacing w:line="360" w:lineRule="auto"/>
      </w:pPr>
      <w:bookmarkStart w:id="25" w:name="_Toc450674495"/>
      <w:r>
        <w:lastRenderedPageBreak/>
        <w:t>Technologie dostępne na rynku</w:t>
      </w:r>
      <w:bookmarkEnd w:id="25"/>
    </w:p>
    <w:p w:rsidR="00C56BD2" w:rsidRDefault="00C56BD2" w:rsidP="007650FC">
      <w:pPr>
        <w:spacing w:line="360" w:lineRule="auto"/>
      </w:pPr>
    </w:p>
    <w:p w:rsidR="00582726" w:rsidRDefault="00C56BD2" w:rsidP="007650FC">
      <w:pPr>
        <w:spacing w:line="360" w:lineRule="auto"/>
      </w:pPr>
      <w:r>
        <w:tab/>
      </w:r>
      <w:r w:rsidR="00582726">
        <w:t>Posiadając wiedzę związaną z aspektem teoretycznym projektowanego systemu mo</w:t>
      </w:r>
      <w:r w:rsidR="00582726">
        <w:t>ż</w:t>
      </w:r>
      <w:r w:rsidR="00582726">
        <w:t xml:space="preserve">na przejść do </w:t>
      </w:r>
      <w:r w:rsidR="00175BB2">
        <w:t xml:space="preserve">kolejnego etapu, którym jest wybór </w:t>
      </w:r>
      <w:r w:rsidR="00582726">
        <w:t>technologii i narzędzi</w:t>
      </w:r>
      <w:r w:rsidR="00175BB2">
        <w:t xml:space="preserve"> informatycznych</w:t>
      </w:r>
      <w:r w:rsidR="00582726">
        <w:t xml:space="preserve"> umożliwiających </w:t>
      </w:r>
      <w:r w:rsidR="002128CB">
        <w:t>jego stworzenie</w:t>
      </w:r>
      <w:r w:rsidR="00582726">
        <w:t xml:space="preserve">. </w:t>
      </w:r>
      <w:r w:rsidR="000F7C0B">
        <w:t xml:space="preserve">W przypadku projektów informatycznych </w:t>
      </w:r>
      <w:r w:rsidR="00582726">
        <w:t xml:space="preserve">nie </w:t>
      </w:r>
      <w:r w:rsidR="000F7C0B">
        <w:t>istnieje</w:t>
      </w:r>
      <w:r w:rsidR="00582726">
        <w:t xml:space="preserve"> </w:t>
      </w:r>
      <w:r w:rsidR="00175BB2">
        <w:t xml:space="preserve">nigdy </w:t>
      </w:r>
      <w:r w:rsidR="00582726">
        <w:t xml:space="preserve">jedna </w:t>
      </w:r>
      <w:r w:rsidR="00175BB2">
        <w:t xml:space="preserve">jedyna </w:t>
      </w:r>
      <w:r w:rsidR="00582726">
        <w:t>technologia, konkretnie prz</w:t>
      </w:r>
      <w:r w:rsidR="00F706AA">
        <w:t>ypisana do danego zastosowania.</w:t>
      </w:r>
      <w:r w:rsidR="000F7C0B">
        <w:t xml:space="preserve"> </w:t>
      </w:r>
      <w:r w:rsidR="00175BB2">
        <w:t>W zależności od wielkości</w:t>
      </w:r>
      <w:r w:rsidR="002128CB">
        <w:t xml:space="preserve"> systemu</w:t>
      </w:r>
      <w:r w:rsidR="00175BB2">
        <w:t>,</w:t>
      </w:r>
      <w:r w:rsidR="002128CB">
        <w:t xml:space="preserve"> jego przeznaczenia oraz </w:t>
      </w:r>
      <w:r w:rsidR="00175BB2">
        <w:t xml:space="preserve">grupy docelowej klientów </w:t>
      </w:r>
      <w:r w:rsidR="00582726">
        <w:t>istnieje szereg rozwi</w:t>
      </w:r>
      <w:r w:rsidR="00582726">
        <w:t>ą</w:t>
      </w:r>
      <w:r w:rsidR="00582726">
        <w:t>zań</w:t>
      </w:r>
      <w:r w:rsidR="000F7C0B">
        <w:t xml:space="preserve"> </w:t>
      </w:r>
      <w:r w:rsidR="00175BB2">
        <w:t>pozwalających na</w:t>
      </w:r>
      <w:r w:rsidR="00582726">
        <w:t xml:space="preserve"> realiza</w:t>
      </w:r>
      <w:r w:rsidR="00175BB2">
        <w:t>cję założeń</w:t>
      </w:r>
      <w:r w:rsidR="000F7C0B">
        <w:t xml:space="preserve">. </w:t>
      </w:r>
      <w:r>
        <w:t xml:space="preserve">W </w:t>
      </w:r>
      <w:r w:rsidR="00CE6A30">
        <w:t xml:space="preserve">tym rozdziale zostanie dokonany opis i </w:t>
      </w:r>
      <w:r>
        <w:t>porówn</w:t>
      </w:r>
      <w:r>
        <w:t>a</w:t>
      </w:r>
      <w:r>
        <w:t xml:space="preserve">nie dostępnych na rynku technologii związanych z głównymi aspektami projektowanego </w:t>
      </w:r>
      <w:r w:rsidR="00F706AA">
        <w:br/>
      </w:r>
      <w:r>
        <w:t xml:space="preserve">systemu oraz zostaną wybrane te, które </w:t>
      </w:r>
      <w:r w:rsidR="000F7C0B">
        <w:t>zostaną uznane za najlepsze</w:t>
      </w:r>
      <w:r>
        <w:t xml:space="preserve"> dla danego rozwiązania.</w:t>
      </w:r>
    </w:p>
    <w:p w:rsidR="002128CB" w:rsidRDefault="002128CB" w:rsidP="007650FC">
      <w:pPr>
        <w:spacing w:line="360" w:lineRule="auto"/>
      </w:pPr>
    </w:p>
    <w:p w:rsidR="00582726" w:rsidRDefault="00175BB2" w:rsidP="007650FC">
      <w:pPr>
        <w:spacing w:line="360" w:lineRule="auto"/>
      </w:pPr>
      <w:r>
        <w:tab/>
        <w:t>Przed rozpoczęcie</w:t>
      </w:r>
      <w:r w:rsidR="00C43A93">
        <w:t>m</w:t>
      </w:r>
      <w:r>
        <w:t xml:space="preserve"> rozważań na temat dostępnych technologii należy </w:t>
      </w:r>
      <w:r w:rsidR="00EF3026">
        <w:t>zdefiniować</w:t>
      </w:r>
      <w:r>
        <w:t xml:space="preserve"> </w:t>
      </w:r>
      <w:r w:rsidR="00EF3026">
        <w:t>poszczególne komponenty systemu</w:t>
      </w:r>
      <w:r>
        <w:t xml:space="preserve">. </w:t>
      </w:r>
      <w:r w:rsidR="00582726">
        <w:t xml:space="preserve">Projektowany system został podzielony na </w:t>
      </w:r>
      <w:r>
        <w:t>cztery</w:t>
      </w:r>
      <w:r w:rsidR="00582726">
        <w:t xml:space="preserve"> części</w:t>
      </w:r>
      <w:r>
        <w:t>, o różnej funkcjonalności</w:t>
      </w:r>
      <w:r w:rsidR="00582726">
        <w:t>:</w:t>
      </w:r>
    </w:p>
    <w:p w:rsidR="00582726" w:rsidRDefault="00582726" w:rsidP="007650FC">
      <w:pPr>
        <w:spacing w:line="360" w:lineRule="auto"/>
      </w:pPr>
    </w:p>
    <w:p w:rsidR="00582726" w:rsidRDefault="00BA6EC9" w:rsidP="007650FC">
      <w:pPr>
        <w:numPr>
          <w:ilvl w:val="0"/>
          <w:numId w:val="26"/>
        </w:numPr>
        <w:spacing w:line="360" w:lineRule="auto"/>
      </w:pPr>
      <w:r>
        <w:t>c</w:t>
      </w:r>
      <w:r w:rsidR="00175BB2">
        <w:t xml:space="preserve">zęść serwerowa - zapewniająca komunikację między pozostałymi elementami </w:t>
      </w:r>
      <w:r w:rsidR="00F706AA">
        <w:br/>
      </w:r>
      <w:r w:rsidR="00175BB2">
        <w:t>systemu oraz odpowiadająca za przeprowadzanie skomplikowanym obliczeń,</w:t>
      </w:r>
    </w:p>
    <w:p w:rsidR="00582726" w:rsidRDefault="00BA6EC9" w:rsidP="007650FC">
      <w:pPr>
        <w:numPr>
          <w:ilvl w:val="0"/>
          <w:numId w:val="26"/>
        </w:numPr>
        <w:spacing w:line="360" w:lineRule="auto"/>
      </w:pPr>
      <w:r>
        <w:t>a</w:t>
      </w:r>
      <w:r w:rsidR="00582726">
        <w:t xml:space="preserve">plikacja </w:t>
      </w:r>
      <w:proofErr w:type="spellStart"/>
      <w:r w:rsidR="00582726">
        <w:t>ge</w:t>
      </w:r>
      <w:r w:rsidR="00175BB2">
        <w:t>olokalizacyjna</w:t>
      </w:r>
      <w:proofErr w:type="spellEnd"/>
      <w:r w:rsidR="00175BB2">
        <w:t xml:space="preserve"> - </w:t>
      </w:r>
      <w:proofErr w:type="spellStart"/>
      <w:r w:rsidR="00175BB2">
        <w:t>geolokalizator</w:t>
      </w:r>
      <w:proofErr w:type="spellEnd"/>
      <w:r w:rsidR="00175BB2">
        <w:t xml:space="preserve"> - prosta aplikacja do zbierania </w:t>
      </w:r>
      <w:r w:rsidR="00EF3026">
        <w:t xml:space="preserve">danych </w:t>
      </w:r>
      <w:r w:rsidR="00F706AA">
        <w:br/>
      </w:r>
      <w:r w:rsidR="00EF3026">
        <w:t>geolokalizacyjnych,</w:t>
      </w:r>
    </w:p>
    <w:p w:rsidR="00582726" w:rsidRDefault="00BA6EC9" w:rsidP="007650FC">
      <w:pPr>
        <w:numPr>
          <w:ilvl w:val="0"/>
          <w:numId w:val="26"/>
        </w:numPr>
        <w:spacing w:line="360" w:lineRule="auto"/>
      </w:pPr>
      <w:r>
        <w:t>c</w:t>
      </w:r>
      <w:r w:rsidR="00582726">
        <w:t>zęść administ</w:t>
      </w:r>
      <w:r w:rsidR="00175BB2">
        <w:t xml:space="preserve">racyjna - panel administracyjny do zarządzania </w:t>
      </w:r>
      <w:proofErr w:type="spellStart"/>
      <w:r w:rsidR="00175BB2">
        <w:t>dronami</w:t>
      </w:r>
      <w:proofErr w:type="spellEnd"/>
      <w:r w:rsidR="00175BB2">
        <w:t>, użytkownik</w:t>
      </w:r>
      <w:r w:rsidR="00175BB2">
        <w:t>a</w:t>
      </w:r>
      <w:r w:rsidR="00175BB2">
        <w:t>mi i ich uprawnieniami,</w:t>
      </w:r>
    </w:p>
    <w:p w:rsidR="00582726" w:rsidRPr="00C56BD2" w:rsidRDefault="00BA6EC9" w:rsidP="007650FC">
      <w:pPr>
        <w:numPr>
          <w:ilvl w:val="0"/>
          <w:numId w:val="26"/>
        </w:numPr>
        <w:spacing w:line="360" w:lineRule="auto"/>
      </w:pPr>
      <w:r>
        <w:t>a</w:t>
      </w:r>
      <w:r w:rsidR="00582726">
        <w:t xml:space="preserve">plikacja kliencka - aplikacja </w:t>
      </w:r>
      <w:r w:rsidR="00175BB2">
        <w:t>służąca do wizualizacji położeń i obszaru przeszukanego przez bezzałogowe statki powietrzne,</w:t>
      </w:r>
    </w:p>
    <w:p w:rsidR="00270BEF" w:rsidRPr="00151A84" w:rsidRDefault="00270BEF" w:rsidP="007650FC">
      <w:pPr>
        <w:spacing w:line="360" w:lineRule="auto"/>
        <w:rPr>
          <w:b/>
        </w:rPr>
      </w:pPr>
    </w:p>
    <w:p w:rsidR="00E57E16" w:rsidRDefault="00032E3F" w:rsidP="007650FC">
      <w:pPr>
        <w:pStyle w:val="Nagwek2"/>
        <w:spacing w:line="360" w:lineRule="auto"/>
      </w:pPr>
      <w:bookmarkStart w:id="26" w:name="_Toc450674496"/>
      <w:r>
        <w:t>Wybór rodzaju aplikac</w:t>
      </w:r>
      <w:r w:rsidR="002F2B55">
        <w:t>j</w:t>
      </w:r>
      <w:r>
        <w:t>i</w:t>
      </w:r>
      <w:r w:rsidR="00270BEF">
        <w:t xml:space="preserve"> klienckiej</w:t>
      </w:r>
      <w:bookmarkEnd w:id="26"/>
    </w:p>
    <w:p w:rsidR="000F5BCF" w:rsidRDefault="000F5BCF" w:rsidP="007650FC">
      <w:pPr>
        <w:spacing w:line="360" w:lineRule="auto"/>
      </w:pPr>
    </w:p>
    <w:p w:rsidR="00270BEF" w:rsidRDefault="000F5BCF" w:rsidP="007650FC">
      <w:pPr>
        <w:spacing w:line="360" w:lineRule="auto"/>
      </w:pPr>
      <w:r>
        <w:tab/>
        <w:t>Podchodząc do procesu projektowania systemu informatycznego jedną z podstaw</w:t>
      </w:r>
      <w:r>
        <w:t>o</w:t>
      </w:r>
      <w:r w:rsidR="00DF329E">
        <w:t>wych kwest</w:t>
      </w:r>
      <w:r>
        <w:t>i</w:t>
      </w:r>
      <w:r w:rsidR="00DF329E">
        <w:t>i</w:t>
      </w:r>
      <w:r>
        <w:t xml:space="preserve"> jaką należy rozważyć jest urządzenie docelowe, na którym ma funkcjonować </w:t>
      </w:r>
      <w:r w:rsidR="00C56BD2">
        <w:t>oprogramowanie</w:t>
      </w:r>
      <w:r w:rsidR="00EF3026">
        <w:t xml:space="preserve">. </w:t>
      </w:r>
      <w:r>
        <w:t xml:space="preserve">Wybór ten zależy w głównej mierze od przeznaczenia systemu i grupy </w:t>
      </w:r>
      <w:r w:rsidR="00F706AA">
        <w:br/>
      </w:r>
      <w:r>
        <w:t>docelowej jego użytkowników.</w:t>
      </w:r>
      <w:r w:rsidR="00EF3026">
        <w:t xml:space="preserve"> </w:t>
      </w:r>
      <w:r w:rsidR="006F743B">
        <w:t>Dokonano porównania trzech rodzajów aplikacji: aplikacji desktopowej, aplikacji webowej oraz aplikacji mobilnej.</w:t>
      </w:r>
    </w:p>
    <w:p w:rsidR="00B74F40" w:rsidRPr="000F5BCF" w:rsidRDefault="00B74F40" w:rsidP="007650FC">
      <w:pPr>
        <w:spacing w:line="360" w:lineRule="auto"/>
      </w:pPr>
    </w:p>
    <w:p w:rsidR="00032E3F" w:rsidRDefault="00D22933" w:rsidP="007650FC">
      <w:pPr>
        <w:pStyle w:val="Nagwek3"/>
        <w:spacing w:line="360" w:lineRule="auto"/>
      </w:pPr>
      <w:bookmarkStart w:id="27" w:name="_Toc450674497"/>
      <w:r>
        <w:lastRenderedPageBreak/>
        <w:t>Aplikacja</w:t>
      </w:r>
      <w:r w:rsidR="00032E3F">
        <w:t xml:space="preserve"> desktopowa</w:t>
      </w:r>
      <w:bookmarkEnd w:id="27"/>
    </w:p>
    <w:p w:rsidR="000F5BCF" w:rsidRDefault="000F5BCF" w:rsidP="007650FC">
      <w:pPr>
        <w:spacing w:line="360" w:lineRule="auto"/>
      </w:pPr>
      <w:r>
        <w:tab/>
      </w:r>
    </w:p>
    <w:p w:rsidR="000F5BCF" w:rsidRDefault="000F5BCF" w:rsidP="007650FC">
      <w:pPr>
        <w:spacing w:line="360" w:lineRule="auto"/>
      </w:pPr>
      <w:r>
        <w:tab/>
        <w:t xml:space="preserve">Aplikacja desktopowa tworzona jest dla użytkowników laptopów i komputerów </w:t>
      </w:r>
      <w:r w:rsidR="00F706AA">
        <w:br/>
      </w:r>
      <w:r>
        <w:t>stacjonarnych. Wymaga zainstalowania na urządzeniu i jest zależna od systemu operacyjnego i parametrów sprzętowych urządzenia.</w:t>
      </w:r>
      <w:r w:rsidR="001D66AA">
        <w:t xml:space="preserve"> Z założenia do działania nie wymaga połączenia z </w:t>
      </w:r>
      <w:r w:rsidR="00F706AA">
        <w:br/>
      </w:r>
      <w:r w:rsidR="001D66AA">
        <w:t>Internetem, jednak w zależności od konkretnego zastosowania brak łączn</w:t>
      </w:r>
      <w:r w:rsidR="00C56BD2">
        <w:t>ości może znacznie ograniczy</w:t>
      </w:r>
      <w:r w:rsidR="001D66AA">
        <w:t xml:space="preserve">ć jej funkcjonalność. W przypadku konieczności aktualizacji takiej aplikacji, </w:t>
      </w:r>
      <w:r w:rsidR="00F706AA">
        <w:br/>
      </w:r>
      <w:r w:rsidR="001D66AA">
        <w:t>użytkownik jest zmuszony do ręcznego instalowania nowych komponentów na każdym urz</w:t>
      </w:r>
      <w:r w:rsidR="001D66AA">
        <w:t>ą</w:t>
      </w:r>
      <w:r w:rsidR="001D66AA">
        <w:t>dzeniu, na którym chce korzystać z systemu.</w:t>
      </w:r>
    </w:p>
    <w:p w:rsidR="00270BEF" w:rsidRPr="000F5BCF" w:rsidRDefault="00270BEF" w:rsidP="007650FC">
      <w:pPr>
        <w:spacing w:line="360" w:lineRule="auto"/>
      </w:pPr>
    </w:p>
    <w:p w:rsidR="00032E3F" w:rsidRDefault="00032E3F" w:rsidP="007650FC">
      <w:pPr>
        <w:pStyle w:val="Nagwek3"/>
        <w:spacing w:line="360" w:lineRule="auto"/>
      </w:pPr>
      <w:bookmarkStart w:id="28" w:name="_Toc450674498"/>
      <w:r>
        <w:t>Aplikacja webowa</w:t>
      </w:r>
      <w:bookmarkEnd w:id="28"/>
    </w:p>
    <w:p w:rsidR="001D66AA" w:rsidRDefault="001D66AA" w:rsidP="007650FC">
      <w:pPr>
        <w:spacing w:line="360" w:lineRule="auto"/>
      </w:pPr>
    </w:p>
    <w:p w:rsidR="00270BEF" w:rsidRDefault="001D66AA" w:rsidP="007650FC">
      <w:pPr>
        <w:spacing w:line="360" w:lineRule="auto"/>
      </w:pPr>
      <w:r>
        <w:tab/>
      </w:r>
      <w:r w:rsidR="002128CB">
        <w:t>Aplikacja webowa j</w:t>
      </w:r>
      <w:r>
        <w:t>est rodzaj</w:t>
      </w:r>
      <w:r w:rsidR="002128CB">
        <w:t>em</w:t>
      </w:r>
      <w:r>
        <w:t xml:space="preserve"> aplikacji, nie wymagającej bezpośredniego instal</w:t>
      </w:r>
      <w:r>
        <w:t>o</w:t>
      </w:r>
      <w:r>
        <w:t>wania na urządzeniu</w:t>
      </w:r>
      <w:r w:rsidR="00C56BD2">
        <w:t xml:space="preserve"> ponieważ k</w:t>
      </w:r>
      <w:r>
        <w:t>omunikacja z użytkownikiem odbywa się poprzez okno prz</w:t>
      </w:r>
      <w:r>
        <w:t>e</w:t>
      </w:r>
      <w:r>
        <w:t xml:space="preserve">glądarki internetowej. Aplikacja webowa umożliwia pracę z różnych urządzeń, niezależnie </w:t>
      </w:r>
      <w:r w:rsidR="00F706AA">
        <w:br/>
      </w:r>
      <w:r>
        <w:t xml:space="preserve">od lokalizacji, a jedynym jej ograniczeniem jest dostęp do Internetu. Aktualizacja aplikacji odbywa się w większości przypadków bez udziału użytkownika. Stworzenie aplikacji </w:t>
      </w:r>
      <w:r w:rsidR="00F706AA">
        <w:br/>
      </w:r>
      <w:r>
        <w:t xml:space="preserve">webowej, która sprawnie działa na małych wyświetlaczach urządzeń mobilnych </w:t>
      </w:r>
      <w:r w:rsidR="00C56BD2">
        <w:t>i jest niez</w:t>
      </w:r>
      <w:r w:rsidR="00C56BD2">
        <w:t>a</w:t>
      </w:r>
      <w:r w:rsidR="00C56BD2">
        <w:t xml:space="preserve">leżna od rodzaju przeglądarki </w:t>
      </w:r>
      <w:r>
        <w:t xml:space="preserve">jest często bardzo </w:t>
      </w:r>
      <w:r w:rsidR="00270BEF">
        <w:t>kłopotliwe</w:t>
      </w:r>
      <w:r>
        <w:t>.</w:t>
      </w:r>
      <w:r w:rsidR="008E2D0B">
        <w:rPr>
          <w:noProof/>
        </w:rPr>
        <w:t xml:space="preserve"> </w:t>
      </w:r>
    </w:p>
    <w:p w:rsidR="00B74F40" w:rsidRPr="001D66AA" w:rsidRDefault="00B74F40" w:rsidP="007650FC">
      <w:pPr>
        <w:spacing w:line="360" w:lineRule="auto"/>
      </w:pPr>
    </w:p>
    <w:p w:rsidR="00032E3F" w:rsidRDefault="00032E3F" w:rsidP="007650FC">
      <w:pPr>
        <w:pStyle w:val="Nagwek3"/>
        <w:spacing w:line="360" w:lineRule="auto"/>
      </w:pPr>
      <w:bookmarkStart w:id="29" w:name="_Toc450674499"/>
      <w:r>
        <w:t>Aplikacja mobilna</w:t>
      </w:r>
      <w:bookmarkEnd w:id="29"/>
    </w:p>
    <w:p w:rsidR="00270BEF" w:rsidRPr="00270BEF" w:rsidRDefault="00270BEF" w:rsidP="007650FC">
      <w:pPr>
        <w:spacing w:line="360" w:lineRule="auto"/>
      </w:pPr>
    </w:p>
    <w:p w:rsidR="00270BEF" w:rsidRDefault="001D66AA" w:rsidP="007650FC">
      <w:pPr>
        <w:spacing w:line="360" w:lineRule="auto"/>
      </w:pPr>
      <w:r>
        <w:tab/>
        <w:t>Jest to rodzaj oprogramowania dedykowanego dla urządzeń przenośnych takich</w:t>
      </w:r>
      <w:r w:rsidR="00F706AA">
        <w:t>,</w:t>
      </w:r>
      <w:r>
        <w:t xml:space="preserve"> jak </w:t>
      </w:r>
      <w:proofErr w:type="spellStart"/>
      <w:r>
        <w:t>smartfon</w:t>
      </w:r>
      <w:proofErr w:type="spellEnd"/>
      <w:r>
        <w:t xml:space="preserve"> lub tablet. Aplikacje te są zależne od systemów operacyjnych (np. Android, </w:t>
      </w:r>
      <w:proofErr w:type="spellStart"/>
      <w:r>
        <w:t>iOS</w:t>
      </w:r>
      <w:proofErr w:type="spellEnd"/>
      <w:r>
        <w:t xml:space="preserve">, Windows </w:t>
      </w:r>
      <w:proofErr w:type="spellStart"/>
      <w:r>
        <w:t>Phone</w:t>
      </w:r>
      <w:proofErr w:type="spellEnd"/>
      <w:r>
        <w:t>)</w:t>
      </w:r>
      <w:r w:rsidR="00C56BD2">
        <w:t xml:space="preserve"> i pozwalają użytkownikow</w:t>
      </w:r>
      <w:r w:rsidR="00270BEF">
        <w:t xml:space="preserve">i aplikacji na pełną mobilność. Podobnie do </w:t>
      </w:r>
      <w:r w:rsidR="00F706AA">
        <w:br/>
      </w:r>
      <w:r w:rsidR="00270BEF">
        <w:t>aplikacji desktopowych do działania nie potrzebują połączenia z Internetem jednak jest ono często wymagane, aby zagwarantować pełną funkcjonalność aplikacji.</w:t>
      </w:r>
      <w:r w:rsidR="002128CB">
        <w:t xml:space="preserve"> </w:t>
      </w:r>
    </w:p>
    <w:p w:rsidR="00B74F40" w:rsidRDefault="00B74F40" w:rsidP="007650FC">
      <w:pPr>
        <w:spacing w:line="360" w:lineRule="auto"/>
      </w:pPr>
    </w:p>
    <w:p w:rsidR="002128CB" w:rsidRDefault="002128CB" w:rsidP="007650FC">
      <w:pPr>
        <w:spacing w:line="360" w:lineRule="auto"/>
      </w:pPr>
    </w:p>
    <w:p w:rsidR="002128CB" w:rsidRDefault="002128CB" w:rsidP="007650FC">
      <w:pPr>
        <w:spacing w:line="360" w:lineRule="auto"/>
      </w:pPr>
    </w:p>
    <w:p w:rsidR="00B74F40" w:rsidRDefault="00B16CA0" w:rsidP="007650FC">
      <w:pPr>
        <w:pStyle w:val="Nagwek3"/>
        <w:spacing w:line="360" w:lineRule="auto"/>
      </w:pPr>
      <w:bookmarkStart w:id="30" w:name="_Toc450674500"/>
      <w:r>
        <w:lastRenderedPageBreak/>
        <w:t>Podsumowanie</w:t>
      </w:r>
      <w:r w:rsidR="00B74F40">
        <w:t xml:space="preserve"> wyboru</w:t>
      </w:r>
      <w:bookmarkEnd w:id="30"/>
    </w:p>
    <w:p w:rsidR="00B74F40" w:rsidRPr="00B74F40" w:rsidRDefault="00B74F40" w:rsidP="007650FC">
      <w:pPr>
        <w:spacing w:line="360" w:lineRule="auto"/>
      </w:pPr>
    </w:p>
    <w:p w:rsidR="00151A84" w:rsidRDefault="00270BEF" w:rsidP="007650FC">
      <w:pPr>
        <w:spacing w:line="360" w:lineRule="auto"/>
      </w:pPr>
      <w:r>
        <w:tab/>
      </w:r>
      <w:r w:rsidR="00EF3026">
        <w:t>Aplikacja desktopowa została odrzucone ze względu na ograniczoną mobilność uży</w:t>
      </w:r>
      <w:r w:rsidR="00EF3026">
        <w:t>t</w:t>
      </w:r>
      <w:r w:rsidR="00EF3026">
        <w:t xml:space="preserve">kownika takiej aplikacji, a z aplikacji webowej zrezygnowano ze względu na zależność </w:t>
      </w:r>
      <w:r w:rsidR="00F706AA">
        <w:br/>
      </w:r>
      <w:r w:rsidR="00EF3026">
        <w:t xml:space="preserve">od rodzaju przeglądarki internetowej oraz </w:t>
      </w:r>
      <w:r w:rsidR="006F743B">
        <w:t xml:space="preserve">konieczność posiadania połączenia internetowego w celu działania aplikacji. </w:t>
      </w:r>
      <w:r w:rsidR="00EF3026">
        <w:t>Stwierdzono, iż aplikacja mobilna najlepiej spełnia wymagania związane z mobilnością użytkownika</w:t>
      </w:r>
      <w:r w:rsidR="00EF3026" w:rsidRPr="00EF3026">
        <w:t xml:space="preserve"> </w:t>
      </w:r>
      <w:r w:rsidR="00EF3026">
        <w:t xml:space="preserve">aplikacji przy pracy z </w:t>
      </w:r>
      <w:proofErr w:type="spellStart"/>
      <w:r w:rsidR="00EF3026">
        <w:t>dronami</w:t>
      </w:r>
      <w:proofErr w:type="spellEnd"/>
      <w:r w:rsidR="006F743B">
        <w:t xml:space="preserve"> oraz wymogiem dostępu do Internetu</w:t>
      </w:r>
      <w:r w:rsidR="00EF3026">
        <w:t xml:space="preserve"> i dlatego ostatecznie wybrano ją jako docelowy rodzaj aplikacji klienckiej. </w:t>
      </w:r>
    </w:p>
    <w:p w:rsidR="00EB390B" w:rsidRPr="006F56BE" w:rsidRDefault="00EB390B" w:rsidP="007650FC">
      <w:pPr>
        <w:spacing w:line="360" w:lineRule="auto"/>
      </w:pPr>
    </w:p>
    <w:p w:rsidR="00E57E16" w:rsidRDefault="00E57E16" w:rsidP="007650FC">
      <w:pPr>
        <w:pStyle w:val="Nagwek2"/>
        <w:spacing w:line="360" w:lineRule="auto"/>
      </w:pPr>
      <w:bookmarkStart w:id="31" w:name="_Toc450674501"/>
      <w:r>
        <w:t>Wybór platformy</w:t>
      </w:r>
      <w:bookmarkEnd w:id="31"/>
    </w:p>
    <w:p w:rsidR="00270BEF" w:rsidRDefault="006F743B" w:rsidP="007650FC">
      <w:pPr>
        <w:spacing w:line="360" w:lineRule="auto"/>
      </w:pPr>
      <w:r>
        <w:tab/>
      </w:r>
    </w:p>
    <w:p w:rsidR="006F743B" w:rsidRDefault="006F743B" w:rsidP="007650FC">
      <w:pPr>
        <w:spacing w:line="360" w:lineRule="auto"/>
      </w:pPr>
      <w:r>
        <w:tab/>
        <w:t xml:space="preserve">Jak zostało to już wcześniej napisane aplikacje mobilne są zależne od systemu </w:t>
      </w:r>
      <w:r w:rsidR="00F706AA">
        <w:br/>
      </w:r>
      <w:r>
        <w:t>operacyjnego urządzenia, na którym mają funkcjonować. Stworzenie aplikacji na wszystkie dostępne platformy jest możliwe</w:t>
      </w:r>
      <w:r w:rsidR="00506980">
        <w:t>,</w:t>
      </w:r>
      <w:r>
        <w:t xml:space="preserve"> jednak zazwyczaj bar</w:t>
      </w:r>
      <w:r w:rsidR="00506980">
        <w:t>dzo</w:t>
      </w:r>
      <w:r>
        <w:t xml:space="preserve"> kosztowne</w:t>
      </w:r>
      <w:r w:rsidR="00506980">
        <w:t xml:space="preserve"> i pracochłonne</w:t>
      </w:r>
      <w:r>
        <w:t xml:space="preserve">. </w:t>
      </w:r>
      <w:r w:rsidR="00F706AA">
        <w:br/>
      </w:r>
      <w:r>
        <w:t>W związku z tym decydując się na stworzenie aplikacji mobilnej należy wybrać platformę docelową, na jakiej ma działać aplikacja.</w:t>
      </w:r>
      <w:r w:rsidR="00506980">
        <w:t xml:space="preserve"> Do najbardziej znanych systemów mobilnych nal</w:t>
      </w:r>
      <w:r w:rsidR="00506980">
        <w:t>e</w:t>
      </w:r>
      <w:r w:rsidR="00506980">
        <w:t xml:space="preserve">żą: Android, </w:t>
      </w:r>
      <w:proofErr w:type="spellStart"/>
      <w:r w:rsidR="00506980">
        <w:t>iOS</w:t>
      </w:r>
      <w:proofErr w:type="spellEnd"/>
      <w:r w:rsidR="00506980">
        <w:t xml:space="preserve"> oraz Windows </w:t>
      </w:r>
      <w:proofErr w:type="spellStart"/>
      <w:r w:rsidR="00506980">
        <w:t>Phone</w:t>
      </w:r>
      <w:proofErr w:type="spellEnd"/>
      <w:r w:rsidR="00506980">
        <w:t>.</w:t>
      </w:r>
    </w:p>
    <w:p w:rsidR="004D3CA5" w:rsidRPr="00270BEF" w:rsidRDefault="004D3CA5" w:rsidP="007650FC">
      <w:pPr>
        <w:spacing w:line="360" w:lineRule="auto"/>
      </w:pPr>
    </w:p>
    <w:p w:rsidR="00032E3F" w:rsidRDefault="00032E3F" w:rsidP="007650FC">
      <w:pPr>
        <w:pStyle w:val="Nagwek3"/>
        <w:spacing w:line="360" w:lineRule="auto"/>
      </w:pPr>
      <w:bookmarkStart w:id="32" w:name="_Toc450674502"/>
      <w:r>
        <w:t>Android</w:t>
      </w:r>
      <w:bookmarkEnd w:id="32"/>
    </w:p>
    <w:p w:rsidR="00611272" w:rsidRDefault="00611272" w:rsidP="007650FC">
      <w:pPr>
        <w:spacing w:line="360" w:lineRule="auto"/>
      </w:pPr>
    </w:p>
    <w:p w:rsidR="00B74F40" w:rsidRDefault="00217143" w:rsidP="007650FC">
      <w:pPr>
        <w:spacing w:line="360" w:lineRule="auto"/>
      </w:pPr>
      <w:r>
        <w:tab/>
      </w:r>
      <w:r w:rsidR="001C2273">
        <w:t>Android jest s</w:t>
      </w:r>
      <w:r w:rsidR="00611272">
        <w:t>ystem</w:t>
      </w:r>
      <w:r w:rsidR="001C2273">
        <w:t>em</w:t>
      </w:r>
      <w:r w:rsidR="00611272">
        <w:t xml:space="preserve"> operacyjny</w:t>
      </w:r>
      <w:r w:rsidR="001C2273">
        <w:t>m</w:t>
      </w:r>
      <w:r w:rsidR="00611272">
        <w:t>, oparty</w:t>
      </w:r>
      <w:r w:rsidR="001C2273">
        <w:t>m</w:t>
      </w:r>
      <w:r w:rsidR="00611272">
        <w:t xml:space="preserve"> na jądrze </w:t>
      </w:r>
      <w:proofErr w:type="spellStart"/>
      <w:r w:rsidR="00611272">
        <w:t>Linuks</w:t>
      </w:r>
      <w:proofErr w:type="spellEnd"/>
      <w:r w:rsidR="00611272">
        <w:t xml:space="preserve"> OS, tworzony</w:t>
      </w:r>
      <w:r w:rsidR="001C2273">
        <w:t>m</w:t>
      </w:r>
      <w:r w:rsidR="00611272">
        <w:t xml:space="preserve"> przez organizację </w:t>
      </w:r>
      <w:proofErr w:type="spellStart"/>
      <w:r w:rsidR="00611272">
        <w:t>Open</w:t>
      </w:r>
      <w:proofErr w:type="spellEnd"/>
      <w:r w:rsidR="00611272">
        <w:t xml:space="preserve"> </w:t>
      </w:r>
      <w:proofErr w:type="spellStart"/>
      <w:r w:rsidR="00611272">
        <w:t>Handset</w:t>
      </w:r>
      <w:proofErr w:type="spellEnd"/>
      <w:r w:rsidR="00611272">
        <w:t xml:space="preserve"> Alliance składającą się z 84 firm, na czele których stoi Google.  Android jest najpopularniejszym mobilnym systemem, kontrolującym ponad 80% urządzeń na rynku. Zapewnia największą otwartość dla developerów oraz wiele narzędzi wspomagaj</w:t>
      </w:r>
      <w:r w:rsidR="00611272">
        <w:t>ą</w:t>
      </w:r>
      <w:r w:rsidR="00611272">
        <w:t>cych rozwój aplikacji, co</w:t>
      </w:r>
      <w:r>
        <w:t xml:space="preserve"> w efekcie wpływa na szeroki wybór funkcji dostępnych dla uży</w:t>
      </w:r>
      <w:r>
        <w:t>t</w:t>
      </w:r>
      <w:r>
        <w:t xml:space="preserve">kowników. Za główną wadę systemu można uznać najgorszą stabilność w porównaniu </w:t>
      </w:r>
      <w:r w:rsidR="00F706AA">
        <w:br/>
      </w:r>
      <w:r>
        <w:t>do konkurentów.</w:t>
      </w:r>
      <w:r w:rsidR="008E2D0B">
        <w:t xml:space="preserve"> W celu publikacji aplikacji w sklepie Google Play należy zarejestrować konto developerskie oraz uiścić </w:t>
      </w:r>
      <w:r w:rsidR="00BA6EC9">
        <w:t>jednorazową</w:t>
      </w:r>
      <w:r w:rsidR="008E2D0B">
        <w:t xml:space="preserve"> opłatę </w:t>
      </w:r>
      <w:r w:rsidR="00BA6EC9">
        <w:t xml:space="preserve">rejestracyjną </w:t>
      </w:r>
      <w:r w:rsidR="008E2D0B">
        <w:t>w wysokości 25</w:t>
      </w:r>
      <w:r w:rsidR="00506980">
        <w:t>$</w:t>
      </w:r>
      <w:r w:rsidR="009A2935">
        <w:t xml:space="preserve"> USD</w:t>
      </w:r>
      <w:r w:rsidR="003B61D6">
        <w:t xml:space="preserve"> [20]</w:t>
      </w:r>
      <w:r w:rsidR="009A2935">
        <w:t>.</w:t>
      </w:r>
    </w:p>
    <w:p w:rsidR="00506980" w:rsidRDefault="00506980" w:rsidP="007650FC">
      <w:pPr>
        <w:spacing w:line="360" w:lineRule="auto"/>
      </w:pPr>
    </w:p>
    <w:p w:rsidR="004D3CA5" w:rsidRDefault="004D3CA5" w:rsidP="007650FC">
      <w:pPr>
        <w:spacing w:line="360" w:lineRule="auto"/>
      </w:pPr>
    </w:p>
    <w:p w:rsidR="004D3CA5" w:rsidRPr="00270BEF" w:rsidRDefault="004D3CA5" w:rsidP="007650FC">
      <w:pPr>
        <w:spacing w:line="360" w:lineRule="auto"/>
      </w:pPr>
    </w:p>
    <w:p w:rsidR="00032E3F" w:rsidRDefault="00032E3F" w:rsidP="007650FC">
      <w:pPr>
        <w:pStyle w:val="Nagwek3"/>
        <w:spacing w:line="360" w:lineRule="auto"/>
      </w:pPr>
      <w:bookmarkStart w:id="33" w:name="_Toc450674503"/>
      <w:proofErr w:type="spellStart"/>
      <w:r>
        <w:lastRenderedPageBreak/>
        <w:t>iOS</w:t>
      </w:r>
      <w:bookmarkEnd w:id="33"/>
      <w:proofErr w:type="spellEnd"/>
    </w:p>
    <w:p w:rsidR="00217143" w:rsidRPr="00217143" w:rsidRDefault="00217143" w:rsidP="007650FC">
      <w:pPr>
        <w:spacing w:line="360" w:lineRule="auto"/>
      </w:pPr>
    </w:p>
    <w:p w:rsidR="00270BEF" w:rsidRDefault="00217143" w:rsidP="007650FC">
      <w:pPr>
        <w:spacing w:line="360" w:lineRule="auto"/>
      </w:pPr>
      <w:r>
        <w:tab/>
        <w:t xml:space="preserve">System operacyjny Apple </w:t>
      </w:r>
      <w:proofErr w:type="spellStart"/>
      <w:r>
        <w:t>Inc</w:t>
      </w:r>
      <w:proofErr w:type="spellEnd"/>
      <w:r>
        <w:t xml:space="preserve">. dla urządzeń mobilnych </w:t>
      </w:r>
      <w:proofErr w:type="spellStart"/>
      <w:r>
        <w:t>iPhone</w:t>
      </w:r>
      <w:proofErr w:type="spellEnd"/>
      <w:r>
        <w:t xml:space="preserve">, </w:t>
      </w:r>
      <w:proofErr w:type="spellStart"/>
      <w:r>
        <w:t>iPod</w:t>
      </w:r>
      <w:proofErr w:type="spellEnd"/>
      <w:r>
        <w:t xml:space="preserve"> </w:t>
      </w:r>
      <w:proofErr w:type="spellStart"/>
      <w:r>
        <w:t>Touch</w:t>
      </w:r>
      <w:proofErr w:type="spellEnd"/>
      <w:r>
        <w:t xml:space="preserve"> oraz </w:t>
      </w:r>
      <w:proofErr w:type="spellStart"/>
      <w:r>
        <w:t>iPad</w:t>
      </w:r>
      <w:proofErr w:type="spellEnd"/>
      <w:r>
        <w:t xml:space="preserve">, bazujący na systemie operacyjnym Max OS X 10,5 i </w:t>
      </w:r>
      <w:r w:rsidR="00120E93">
        <w:t xml:space="preserve">na </w:t>
      </w:r>
      <w:r>
        <w:t xml:space="preserve">tym samym jądrze Darwin. </w:t>
      </w:r>
      <w:proofErr w:type="spellStart"/>
      <w:r w:rsidR="00F024AE">
        <w:t>iOS</w:t>
      </w:r>
      <w:proofErr w:type="spellEnd"/>
      <w:r w:rsidR="00F024AE">
        <w:t xml:space="preserve"> </w:t>
      </w:r>
      <w:r w:rsidR="00F706AA">
        <w:br/>
      </w:r>
      <w:r w:rsidR="00F024AE">
        <w:t>kontroluje b</w:t>
      </w:r>
      <w:r>
        <w:t>lisko 16% urzą</w:t>
      </w:r>
      <w:r w:rsidR="00F024AE">
        <w:t>dzeń mobilnych</w:t>
      </w:r>
      <w:r>
        <w:t>. Z punktu widzenia developerskiego ważną kw</w:t>
      </w:r>
      <w:r>
        <w:t>e</w:t>
      </w:r>
      <w:r>
        <w:t>stią jest łatwa dostępność narzędzi SDK oraz konieczność uiszczenia rocznej opłaty czło</w:t>
      </w:r>
      <w:r>
        <w:t>n</w:t>
      </w:r>
      <w:r>
        <w:t xml:space="preserve">kowskiej w wysokości 99$ USD w </w:t>
      </w:r>
      <w:r w:rsidR="00120E93">
        <w:t>celu przystąpienia do Apple Developer Program, umożl</w:t>
      </w:r>
      <w:r w:rsidR="00120E93">
        <w:t>i</w:t>
      </w:r>
      <w:r w:rsidR="00120E93">
        <w:t xml:space="preserve">wiającego publikowanie aplikacji </w:t>
      </w:r>
      <w:r w:rsidR="00FE7ECD">
        <w:t>[21]</w:t>
      </w:r>
      <w:r w:rsidR="009A2935">
        <w:t>.</w:t>
      </w:r>
      <w:r w:rsidR="00FE7ECD">
        <w:t xml:space="preserve"> </w:t>
      </w:r>
      <w:r>
        <w:t xml:space="preserve">Aplikacje przed trafieniem do </w:t>
      </w:r>
      <w:proofErr w:type="spellStart"/>
      <w:r>
        <w:t>App</w:t>
      </w:r>
      <w:proofErr w:type="spellEnd"/>
      <w:r>
        <w:t xml:space="preserve"> </w:t>
      </w:r>
      <w:proofErr w:type="spellStart"/>
      <w:r>
        <w:t>Store</w:t>
      </w:r>
      <w:proofErr w:type="spellEnd"/>
      <w:r>
        <w:t xml:space="preserve"> podlegają znacznie bardziej rygorystycz</w:t>
      </w:r>
      <w:r w:rsidR="003F4D37">
        <w:t xml:space="preserve">nej kontroli </w:t>
      </w:r>
      <w:r>
        <w:t xml:space="preserve">niż ma to miejsce w przypadku systemu </w:t>
      </w:r>
      <w:proofErr w:type="spellStart"/>
      <w:r>
        <w:t>Google'a</w:t>
      </w:r>
      <w:proofErr w:type="spellEnd"/>
      <w:r>
        <w:t>.</w:t>
      </w:r>
      <w:r w:rsidR="00F024AE">
        <w:t xml:space="preserve"> </w:t>
      </w:r>
      <w:proofErr w:type="spellStart"/>
      <w:r w:rsidR="00F024AE">
        <w:t>iOS</w:t>
      </w:r>
      <w:proofErr w:type="spellEnd"/>
      <w:r w:rsidR="00F024AE">
        <w:t xml:space="preserve"> cechuje się dobrą stabilnością i wygodą pracy, jednak ze względu na wysokie ceny urz</w:t>
      </w:r>
      <w:r w:rsidR="00F024AE">
        <w:t>ą</w:t>
      </w:r>
      <w:r w:rsidR="00F024AE">
        <w:t>dzeń cieszy się znacznie mniejszą po</w:t>
      </w:r>
      <w:r w:rsidR="00506980">
        <w:t>pularnością od systemu Android.</w:t>
      </w:r>
      <w:r w:rsidR="003B61D6">
        <w:t xml:space="preserve"> </w:t>
      </w:r>
    </w:p>
    <w:p w:rsidR="00EB390B" w:rsidRPr="00270BEF" w:rsidRDefault="00EB390B" w:rsidP="007650FC">
      <w:pPr>
        <w:spacing w:line="360" w:lineRule="auto"/>
      </w:pPr>
    </w:p>
    <w:p w:rsidR="00032E3F" w:rsidRDefault="00032E3F" w:rsidP="007650FC">
      <w:pPr>
        <w:pStyle w:val="Nagwek3"/>
        <w:spacing w:line="360" w:lineRule="auto"/>
      </w:pPr>
      <w:bookmarkStart w:id="34" w:name="_Toc450674504"/>
      <w:r>
        <w:t xml:space="preserve">Windows </w:t>
      </w:r>
      <w:proofErr w:type="spellStart"/>
      <w:r>
        <w:t>Phone</w:t>
      </w:r>
      <w:bookmarkEnd w:id="34"/>
      <w:proofErr w:type="spellEnd"/>
    </w:p>
    <w:p w:rsidR="00F024AE" w:rsidRDefault="00F024AE" w:rsidP="007650FC">
      <w:pPr>
        <w:spacing w:line="360" w:lineRule="auto"/>
      </w:pPr>
    </w:p>
    <w:p w:rsidR="00546A8D" w:rsidRDefault="00F024AE" w:rsidP="007650FC">
      <w:pPr>
        <w:spacing w:line="360" w:lineRule="auto"/>
      </w:pPr>
      <w:r>
        <w:tab/>
        <w:t>System operacyjny dla platform mobilnych opracowany przez firmę Mi</w:t>
      </w:r>
      <w:r w:rsidR="00546A8D">
        <w:t xml:space="preserve">crosoft. </w:t>
      </w:r>
      <w:r w:rsidR="00F706AA">
        <w:br/>
      </w:r>
      <w:r w:rsidR="00546A8D">
        <w:t>To co go wyróżnia to pł</w:t>
      </w:r>
      <w:r>
        <w:t xml:space="preserve">ynność i niezawodność porównywalna do systemu </w:t>
      </w:r>
      <w:proofErr w:type="spellStart"/>
      <w:r>
        <w:t>iOS</w:t>
      </w:r>
      <w:proofErr w:type="spellEnd"/>
      <w:r>
        <w:t xml:space="preserve"> przy jedn</w:t>
      </w:r>
      <w:r>
        <w:t>o</w:t>
      </w:r>
      <w:r>
        <w:t>czesnym stosunkowo nis</w:t>
      </w:r>
      <w:r w:rsidR="00546A8D">
        <w:t>kim koszcie urządzeń z nim współ</w:t>
      </w:r>
      <w:r>
        <w:t>pracując</w:t>
      </w:r>
      <w:r w:rsidR="00546A8D">
        <w:t>yc</w:t>
      </w:r>
      <w:r w:rsidR="005C325C">
        <w:t xml:space="preserve">h. </w:t>
      </w:r>
      <w:r w:rsidR="00546A8D">
        <w:t xml:space="preserve">System ten stanowi jedynie </w:t>
      </w:r>
      <w:r w:rsidR="005C325C">
        <w:t>około 3% ry</w:t>
      </w:r>
      <w:r w:rsidR="00546A8D">
        <w:t>nku urządzeń mobilnych.</w:t>
      </w:r>
      <w:r w:rsidR="00506980">
        <w:t xml:space="preserve"> Koszt konta developerskiego, umożliwiającego publik</w:t>
      </w:r>
      <w:r w:rsidR="009A2935">
        <w:t>owanie aplikacji wynosi 19$ USD</w:t>
      </w:r>
      <w:r w:rsidR="00FE7ECD">
        <w:t xml:space="preserve"> [22]</w:t>
      </w:r>
      <w:r w:rsidR="009A2935">
        <w:t>.</w:t>
      </w:r>
    </w:p>
    <w:p w:rsidR="00B74F40" w:rsidRDefault="00B74F40" w:rsidP="007650FC">
      <w:pPr>
        <w:spacing w:line="360" w:lineRule="auto"/>
      </w:pPr>
    </w:p>
    <w:p w:rsidR="00B74F40" w:rsidRDefault="00B16CA0" w:rsidP="007650FC">
      <w:pPr>
        <w:pStyle w:val="Nagwek3"/>
        <w:spacing w:line="360" w:lineRule="auto"/>
      </w:pPr>
      <w:bookmarkStart w:id="35" w:name="_Toc450674505"/>
      <w:r>
        <w:t>Podsumowanie</w:t>
      </w:r>
      <w:r w:rsidR="00B74F40">
        <w:t xml:space="preserve"> wyboru</w:t>
      </w:r>
      <w:bookmarkEnd w:id="35"/>
    </w:p>
    <w:p w:rsidR="00B74F40" w:rsidRPr="00B74F40" w:rsidRDefault="00B74F40" w:rsidP="007650FC">
      <w:pPr>
        <w:spacing w:line="360" w:lineRule="auto"/>
      </w:pPr>
    </w:p>
    <w:p w:rsidR="00B74F40" w:rsidRDefault="00546A8D" w:rsidP="007650FC">
      <w:pPr>
        <w:spacing w:line="360" w:lineRule="auto"/>
      </w:pPr>
      <w:r>
        <w:tab/>
      </w:r>
      <w:r w:rsidR="00506980">
        <w:t xml:space="preserve">System </w:t>
      </w:r>
      <w:proofErr w:type="spellStart"/>
      <w:r w:rsidR="00506980">
        <w:t>iOS</w:t>
      </w:r>
      <w:proofErr w:type="spellEnd"/>
      <w:r w:rsidR="00506980">
        <w:t xml:space="preserve"> został odrzucony z dalszych rozważań ze względu na wysokie koszty urządzeń oraz znacznie wyższą opłatę rejestracyjną dla developerów</w:t>
      </w:r>
      <w:r w:rsidR="00EC1068">
        <w:t xml:space="preserve"> </w:t>
      </w:r>
      <w:r w:rsidR="00506980">
        <w:t>w porównaniu z pozost</w:t>
      </w:r>
      <w:r w:rsidR="00506980">
        <w:t>a</w:t>
      </w:r>
      <w:r w:rsidR="00506980">
        <w:t xml:space="preserve">łymi platformami. Windows </w:t>
      </w:r>
      <w:proofErr w:type="spellStart"/>
      <w:r w:rsidR="00506980">
        <w:t>Phone</w:t>
      </w:r>
      <w:proofErr w:type="spellEnd"/>
      <w:r w:rsidR="00506980">
        <w:t xml:space="preserve"> został odrzucony ze względu na bardzo mały udział </w:t>
      </w:r>
      <w:r w:rsidR="00F706AA">
        <w:br/>
      </w:r>
      <w:r w:rsidR="00506980">
        <w:t xml:space="preserve">w rynku urządzeń mobilnych, a co za tym idzie mniejszą grupę potencjalnych klientów. </w:t>
      </w:r>
      <w:r w:rsidR="00F706AA">
        <w:br/>
      </w:r>
      <w:r>
        <w:t>Jako platformę</w:t>
      </w:r>
      <w:r w:rsidR="00F335E5">
        <w:t>, na którą zostanie stworzona</w:t>
      </w:r>
      <w:r>
        <w:t xml:space="preserve"> </w:t>
      </w:r>
      <w:r w:rsidR="00F335E5">
        <w:t xml:space="preserve">aplikacja wizualizująca </w:t>
      </w:r>
      <w:r>
        <w:t>ze wzglę</w:t>
      </w:r>
      <w:r w:rsidR="00F335E5">
        <w:t xml:space="preserve">du </w:t>
      </w:r>
      <w:r>
        <w:t>na najwię</w:t>
      </w:r>
      <w:r>
        <w:t>k</w:t>
      </w:r>
      <w:r>
        <w:t>szą popularność na rynku urządzeń mobil</w:t>
      </w:r>
      <w:r w:rsidR="00F335E5">
        <w:t>nych oraz na najszerszą ofertę narzędzi program</w:t>
      </w:r>
      <w:r w:rsidR="00F335E5">
        <w:t>i</w:t>
      </w:r>
      <w:r w:rsidR="00F335E5">
        <w:t>stycznych i najprężniej działającą społeczność developerską</w:t>
      </w:r>
      <w:r w:rsidR="003F4D37">
        <w:t xml:space="preserve"> wybrano system Android</w:t>
      </w:r>
      <w:r w:rsidR="00F335E5">
        <w:t>.</w:t>
      </w:r>
    </w:p>
    <w:p w:rsidR="00B74F40" w:rsidRDefault="00B74F40" w:rsidP="007650FC">
      <w:pPr>
        <w:spacing w:line="360" w:lineRule="auto"/>
      </w:pPr>
    </w:p>
    <w:p w:rsidR="004D3CA5" w:rsidRDefault="004D3CA5" w:rsidP="007650FC">
      <w:pPr>
        <w:spacing w:line="360" w:lineRule="auto"/>
      </w:pPr>
    </w:p>
    <w:p w:rsidR="004D3CA5" w:rsidRDefault="004D3CA5" w:rsidP="007650FC">
      <w:pPr>
        <w:spacing w:line="360" w:lineRule="auto"/>
      </w:pPr>
    </w:p>
    <w:p w:rsidR="00032E3F" w:rsidRDefault="00E57E16" w:rsidP="007650FC">
      <w:pPr>
        <w:pStyle w:val="Nagwek2"/>
        <w:spacing w:line="360" w:lineRule="auto"/>
      </w:pPr>
      <w:bookmarkStart w:id="36" w:name="_Toc450674506"/>
      <w:r>
        <w:lastRenderedPageBreak/>
        <w:t>Wybór narzędzia</w:t>
      </w:r>
      <w:bookmarkEnd w:id="36"/>
    </w:p>
    <w:p w:rsidR="00B53E35" w:rsidRDefault="00B53E35" w:rsidP="007650FC">
      <w:pPr>
        <w:spacing w:line="360" w:lineRule="auto"/>
      </w:pPr>
    </w:p>
    <w:p w:rsidR="00506980" w:rsidRDefault="00506980" w:rsidP="007650FC">
      <w:pPr>
        <w:spacing w:line="360" w:lineRule="auto"/>
      </w:pPr>
      <w:r>
        <w:tab/>
      </w:r>
      <w:r w:rsidR="00EC1068">
        <w:t xml:space="preserve">Pisanie aplikacji na platformę Android jest możliwe z wykorzystaniem kilku narzędzi. W tym podrozdziale dokonano porównania najpopularniejszych z nich: SDK, NDK, </w:t>
      </w:r>
      <w:proofErr w:type="spellStart"/>
      <w:r w:rsidR="00EC1068">
        <w:t>Xamarin</w:t>
      </w:r>
      <w:proofErr w:type="spellEnd"/>
      <w:r w:rsidR="00EC1068">
        <w:t xml:space="preserve">, oraz HTML5. </w:t>
      </w:r>
    </w:p>
    <w:p w:rsidR="004D3CA5" w:rsidRPr="00B53E35" w:rsidRDefault="004D3CA5" w:rsidP="007650FC">
      <w:pPr>
        <w:spacing w:line="360" w:lineRule="auto"/>
      </w:pPr>
    </w:p>
    <w:p w:rsidR="00032E3F" w:rsidRDefault="00032E3F" w:rsidP="007650FC">
      <w:pPr>
        <w:pStyle w:val="Nagwek3"/>
        <w:spacing w:line="360" w:lineRule="auto"/>
      </w:pPr>
      <w:bookmarkStart w:id="37" w:name="_Toc450674507"/>
      <w:r>
        <w:t>SDK</w:t>
      </w:r>
      <w:bookmarkEnd w:id="37"/>
    </w:p>
    <w:p w:rsidR="000A4F6B" w:rsidRPr="000A4F6B" w:rsidRDefault="000A4F6B" w:rsidP="007650FC">
      <w:pPr>
        <w:spacing w:line="360" w:lineRule="auto"/>
      </w:pPr>
    </w:p>
    <w:p w:rsidR="00270BEF" w:rsidRDefault="00B53E35" w:rsidP="007650FC">
      <w:pPr>
        <w:spacing w:line="360" w:lineRule="auto"/>
      </w:pPr>
      <w:r>
        <w:tab/>
        <w:t>Android SDK (</w:t>
      </w:r>
      <w:proofErr w:type="spellStart"/>
      <w:r>
        <w:t>Source</w:t>
      </w:r>
      <w:proofErr w:type="spellEnd"/>
      <w:r>
        <w:t xml:space="preserve"> Development Kit) jest to zestaw narzędzi dla programistów przeznaczony do tworzenia aplikacji na platformę Android w języku Java. W jego skład wchodzą wymagane biblioteki, </w:t>
      </w:r>
      <w:proofErr w:type="spellStart"/>
      <w:r>
        <w:t>debugger</w:t>
      </w:r>
      <w:proofErr w:type="spellEnd"/>
      <w:r>
        <w:t>, emulator, dokumentacja, przykładowe programy oraz samouczki. Składa się z dwóch części</w:t>
      </w:r>
      <w:r w:rsidR="00120E93">
        <w:t>:</w:t>
      </w:r>
      <w:r>
        <w:t xml:space="preserve"> SDK </w:t>
      </w:r>
      <w:proofErr w:type="spellStart"/>
      <w:r>
        <w:t>Tools</w:t>
      </w:r>
      <w:proofErr w:type="spellEnd"/>
      <w:r>
        <w:t xml:space="preserve">, wymaganej do tworzenia aplikacji niezależnie od wersji Androida oraz Platform </w:t>
      </w:r>
      <w:proofErr w:type="spellStart"/>
      <w:r>
        <w:t>Tools</w:t>
      </w:r>
      <w:proofErr w:type="spellEnd"/>
      <w:r>
        <w:t xml:space="preserve">, czyli narzędzi zmodyfikowanych </w:t>
      </w:r>
      <w:r w:rsidR="00F706AA">
        <w:br/>
      </w:r>
      <w:r>
        <w:t>pod kątem konkretnych wersji systemu. SDK jest modularne, dzięki czemu cechuje się bardzo łatwą instalacją i deinstalacją potrzebnych komponentów. Jest najbardziej popularnym narz</w:t>
      </w:r>
      <w:r>
        <w:t>ę</w:t>
      </w:r>
      <w:r>
        <w:t>dziem programistycznym, wykorzystywanym do pisania</w:t>
      </w:r>
      <w:r w:rsidR="009A2935">
        <w:t xml:space="preserve"> aplikacji na platformę Android</w:t>
      </w:r>
    </w:p>
    <w:p w:rsidR="0073653B" w:rsidRDefault="0073653B" w:rsidP="007650FC">
      <w:pPr>
        <w:spacing w:line="360" w:lineRule="auto"/>
      </w:pPr>
      <w:r>
        <w:t>[</w:t>
      </w:r>
      <w:r w:rsidR="00F02C5A">
        <w:t>19</w:t>
      </w:r>
      <w:r>
        <w:t>]</w:t>
      </w:r>
      <w:r w:rsidR="009A2935">
        <w:t>.</w:t>
      </w:r>
    </w:p>
    <w:p w:rsidR="000A4F6B" w:rsidRPr="00270BEF" w:rsidRDefault="000A4F6B" w:rsidP="007650FC">
      <w:pPr>
        <w:spacing w:line="360" w:lineRule="auto"/>
      </w:pPr>
    </w:p>
    <w:p w:rsidR="00032E3F" w:rsidRDefault="00032E3F" w:rsidP="007650FC">
      <w:pPr>
        <w:pStyle w:val="Nagwek3"/>
        <w:spacing w:line="360" w:lineRule="auto"/>
      </w:pPr>
      <w:bookmarkStart w:id="38" w:name="_Toc450674508"/>
      <w:r>
        <w:t>NDK</w:t>
      </w:r>
      <w:bookmarkEnd w:id="38"/>
    </w:p>
    <w:p w:rsidR="000A4F6B" w:rsidRPr="000A4F6B" w:rsidRDefault="000A4F6B" w:rsidP="007650FC">
      <w:pPr>
        <w:spacing w:line="360" w:lineRule="auto"/>
      </w:pPr>
    </w:p>
    <w:p w:rsidR="000A4F6B" w:rsidRDefault="00B53E35" w:rsidP="007650FC">
      <w:pPr>
        <w:spacing w:line="360" w:lineRule="auto"/>
      </w:pPr>
      <w:r>
        <w:tab/>
        <w:t xml:space="preserve">Android NDK (Native Development Kit) jest zestawem narzędzi, pozwalającym </w:t>
      </w:r>
      <w:r w:rsidR="00F706AA">
        <w:br/>
      </w:r>
      <w:r>
        <w:t xml:space="preserve">na tworzenie aplikacji na platformę Android z wykorzystaniem języka C lub C++. Aplikacje takie można uruchomić jako proces systemu Linux, bez konieczności uruchamiania ich </w:t>
      </w:r>
      <w:r w:rsidR="00F706AA">
        <w:br/>
      </w:r>
      <w:r>
        <w:t xml:space="preserve">wewnątrz maszyny wirtualnej. Wykorzystanie NDK daje programiście większy dostęp </w:t>
      </w:r>
      <w:r w:rsidR="00F706AA">
        <w:br/>
      </w:r>
      <w:r>
        <w:t>do składników systemu, jednak wymaga od niego większej wiedzy i stwarza niebezpiecze</w:t>
      </w:r>
      <w:r>
        <w:t>ń</w:t>
      </w:r>
      <w:r>
        <w:t xml:space="preserve">stwo uszkodzenia systemu lub urządzenia w przypadku złego wykorzystania. Najczęściej </w:t>
      </w:r>
      <w:r w:rsidR="00F706AA">
        <w:br/>
      </w:r>
      <w:r>
        <w:t>wykorzystywane jest przy programach wymagających wysokiej wydajności</w:t>
      </w:r>
      <w:r w:rsidR="00120E93">
        <w:t>,</w:t>
      </w:r>
      <w:r>
        <w:t xml:space="preserve"> takich jak </w:t>
      </w:r>
      <w:r w:rsidR="00F706AA">
        <w:br/>
      </w:r>
      <w:r>
        <w:t>aplikacje o wy</w:t>
      </w:r>
      <w:r w:rsidR="00120E93">
        <w:t xml:space="preserve">sokiej mocy obliczeniowej typu </w:t>
      </w:r>
      <w:r>
        <w:t>gry lub symu</w:t>
      </w:r>
      <w:r w:rsidR="009A2935">
        <w:t>latory</w:t>
      </w:r>
      <w:r w:rsidR="00FE7ECD">
        <w:t xml:space="preserve"> [</w:t>
      </w:r>
      <w:r w:rsidR="00F02C5A">
        <w:t>19</w:t>
      </w:r>
      <w:r w:rsidR="00FE7ECD">
        <w:t>] [</w:t>
      </w:r>
      <w:r w:rsidR="00F02C5A">
        <w:t>20</w:t>
      </w:r>
      <w:r w:rsidR="00FE7ECD">
        <w:t>]</w:t>
      </w:r>
      <w:r w:rsidR="009A2935">
        <w:t>.</w:t>
      </w:r>
    </w:p>
    <w:p w:rsidR="00FE7ECD" w:rsidRDefault="00FE7ECD" w:rsidP="007650FC">
      <w:pPr>
        <w:spacing w:line="360" w:lineRule="auto"/>
      </w:pPr>
    </w:p>
    <w:p w:rsidR="004D3CA5" w:rsidRPr="00270BEF" w:rsidRDefault="004D3CA5" w:rsidP="007650FC">
      <w:pPr>
        <w:spacing w:line="360" w:lineRule="auto"/>
      </w:pPr>
    </w:p>
    <w:p w:rsidR="00032E3F" w:rsidRDefault="00032E3F" w:rsidP="007650FC">
      <w:pPr>
        <w:pStyle w:val="Nagwek3"/>
        <w:spacing w:line="360" w:lineRule="auto"/>
      </w:pPr>
      <w:bookmarkStart w:id="39" w:name="_Toc450674509"/>
      <w:proofErr w:type="spellStart"/>
      <w:r>
        <w:lastRenderedPageBreak/>
        <w:t>Xamarin</w:t>
      </w:r>
      <w:bookmarkEnd w:id="39"/>
      <w:proofErr w:type="spellEnd"/>
    </w:p>
    <w:p w:rsidR="000A4F6B" w:rsidRPr="000A4F6B" w:rsidRDefault="000A4F6B" w:rsidP="007650FC">
      <w:pPr>
        <w:spacing w:line="360" w:lineRule="auto"/>
      </w:pPr>
    </w:p>
    <w:p w:rsidR="000A4F6B" w:rsidRDefault="00B53E35" w:rsidP="007650FC">
      <w:pPr>
        <w:spacing w:line="360" w:lineRule="auto"/>
      </w:pPr>
      <w:r>
        <w:tab/>
      </w:r>
      <w:proofErr w:type="spellStart"/>
      <w:r w:rsidR="00401F7B">
        <w:t>Xamarin</w:t>
      </w:r>
      <w:proofErr w:type="spellEnd"/>
      <w:r w:rsidR="00401F7B">
        <w:t xml:space="preserve"> to narzędzie programistyczne, wspierane przez Microsoft, umożliwiające pisanie wieloplatformowych, natywnych aplikacji mobilnych na platformy Android, </w:t>
      </w:r>
      <w:proofErr w:type="spellStart"/>
      <w:r w:rsidR="00401F7B">
        <w:t>iOS</w:t>
      </w:r>
      <w:proofErr w:type="spellEnd"/>
      <w:r w:rsidR="00401F7B">
        <w:t xml:space="preserve"> </w:t>
      </w:r>
      <w:r w:rsidR="00F706AA">
        <w:br/>
      </w:r>
      <w:r w:rsidR="00401F7B">
        <w:t xml:space="preserve">oraz Windows </w:t>
      </w:r>
      <w:proofErr w:type="spellStart"/>
      <w:r w:rsidR="00401F7B">
        <w:t>Phone</w:t>
      </w:r>
      <w:proofErr w:type="spellEnd"/>
      <w:r w:rsidR="00F14EA5">
        <w:t xml:space="preserve"> </w:t>
      </w:r>
      <w:r w:rsidR="00401F7B">
        <w:t xml:space="preserve">z wykorzystaniem języka C# i platformy .NET.  Pozwala na dzielenie </w:t>
      </w:r>
      <w:r w:rsidR="00D1324E">
        <w:t>znacznej części kodu między aplikacjami napisanymi pod różne platformy, co znacznie zmniejsza koszt utworzenia i utrzymania wieloplatformowych systemów mobilnych.</w:t>
      </w:r>
      <w:r w:rsidR="003F4D37">
        <w:t xml:space="preserve"> </w:t>
      </w:r>
      <w:r w:rsidR="00F706AA">
        <w:br/>
      </w:r>
      <w:r w:rsidR="003F4D37">
        <w:t xml:space="preserve">Korzystanie z pełnej funkcjonalności </w:t>
      </w:r>
      <w:proofErr w:type="spellStart"/>
      <w:r w:rsidR="003F4D37">
        <w:t>Xamarina</w:t>
      </w:r>
      <w:proofErr w:type="spellEnd"/>
      <w:r w:rsidR="003F4D37">
        <w:t xml:space="preserve"> jest płatne, a koszt licencji</w:t>
      </w:r>
      <w:r w:rsidR="004505AE">
        <w:t xml:space="preserve"> biznesowej</w:t>
      </w:r>
      <w:r w:rsidR="003F4D37">
        <w:t xml:space="preserve"> </w:t>
      </w:r>
      <w:r w:rsidR="00F706AA">
        <w:br/>
      </w:r>
      <w:r w:rsidR="003F4D37">
        <w:t>to 999$ rocznie. Wersja bez</w:t>
      </w:r>
      <w:r w:rsidR="00F14EA5">
        <w:t xml:space="preserve">płatna jest bardzo ograniczona i </w:t>
      </w:r>
      <w:r w:rsidR="003F4D37">
        <w:t>pozwala jedynie na tworzenie małych aplikacji</w:t>
      </w:r>
      <w:r w:rsidR="00F14EA5">
        <w:t>, zawierających nie więcej niż 128Kb skompilowanego kodu, bez możliwości korzystania z natywnych bibliotek języ</w:t>
      </w:r>
      <w:r w:rsidR="009A2935">
        <w:t>ków takich jak C, C++, czy Java</w:t>
      </w:r>
      <w:r w:rsidR="00FE7ECD">
        <w:t xml:space="preserve"> [23]</w:t>
      </w:r>
      <w:r w:rsidR="009A2935">
        <w:t>.</w:t>
      </w:r>
    </w:p>
    <w:p w:rsidR="00FE7ECD" w:rsidRPr="00270BEF" w:rsidRDefault="00FE7ECD" w:rsidP="007650FC">
      <w:pPr>
        <w:spacing w:line="360" w:lineRule="auto"/>
      </w:pPr>
    </w:p>
    <w:p w:rsidR="00E57E16" w:rsidRDefault="00032E3F" w:rsidP="007650FC">
      <w:pPr>
        <w:pStyle w:val="Nagwek3"/>
        <w:spacing w:line="360" w:lineRule="auto"/>
      </w:pPr>
      <w:bookmarkStart w:id="40" w:name="_Toc450674510"/>
      <w:r>
        <w:t>HTML5</w:t>
      </w:r>
      <w:bookmarkEnd w:id="40"/>
    </w:p>
    <w:p w:rsidR="000A4F6B" w:rsidRPr="000A4F6B" w:rsidRDefault="000A4F6B" w:rsidP="007650FC">
      <w:pPr>
        <w:spacing w:line="360" w:lineRule="auto"/>
      </w:pPr>
    </w:p>
    <w:p w:rsidR="004477BA" w:rsidRDefault="00D1324E" w:rsidP="007650FC">
      <w:pPr>
        <w:spacing w:line="360" w:lineRule="auto"/>
      </w:pPr>
      <w:r>
        <w:tab/>
        <w:t>Istnieje również możliwość tworzenia aplikacji mobilnych z wykorzystaniem techn</w:t>
      </w:r>
      <w:r>
        <w:t>o</w:t>
      </w:r>
      <w:r>
        <w:t xml:space="preserve">logii webowych takich jak HTML5, CSS oraz </w:t>
      </w:r>
      <w:proofErr w:type="spellStart"/>
      <w:r>
        <w:t>Javascript</w:t>
      </w:r>
      <w:proofErr w:type="spellEnd"/>
      <w:r>
        <w:t xml:space="preserve">. Aplikacja stworzona w ten sposób jest osadzana w natywnym kontenerze, pozwalającym na dystrybucję w </w:t>
      </w:r>
      <w:proofErr w:type="spellStart"/>
      <w:r>
        <w:t>AppStore</w:t>
      </w:r>
      <w:proofErr w:type="spellEnd"/>
      <w:r>
        <w:t xml:space="preserve">, czy </w:t>
      </w:r>
      <w:r w:rsidR="00F706AA">
        <w:br/>
      </w:r>
      <w:proofErr w:type="spellStart"/>
      <w:r>
        <w:t>GooglePlay</w:t>
      </w:r>
      <w:proofErr w:type="spellEnd"/>
      <w:r>
        <w:t>. Rozwiązanie takie cechuje się stosunkowo prostą implementacją, umożliwia tworze</w:t>
      </w:r>
      <w:r w:rsidR="00153C60">
        <w:t>nie</w:t>
      </w:r>
      <w:r>
        <w:t xml:space="preserve"> aplikacji wieloplatformowych, a raz napisany kod może zostać również wykorz</w:t>
      </w:r>
      <w:r>
        <w:t>y</w:t>
      </w:r>
      <w:r>
        <w:t>stany do stworze</w:t>
      </w:r>
      <w:r w:rsidR="00153C60">
        <w:t xml:space="preserve">nia zwykłej aplikacji webowej. </w:t>
      </w:r>
      <w:r>
        <w:t xml:space="preserve">Aplikacje napisane przy użyciu HTML5 nie posiadają bezpośredniej integracji ze sprzętem i takimi składnikami jak system plików, </w:t>
      </w:r>
      <w:r w:rsidR="00F706AA">
        <w:br/>
      </w:r>
      <w:r>
        <w:t xml:space="preserve">aparat, akcelerometr, czy system nawigacji satelitarnej. </w:t>
      </w:r>
      <w:r w:rsidR="004041B7">
        <w:t xml:space="preserve">Cechuje je brak wielowątkowości, a ich wydajność </w:t>
      </w:r>
      <w:r>
        <w:t>jest zwykle gorsza od wydajności aplikacji natyw</w:t>
      </w:r>
      <w:r w:rsidR="004041B7">
        <w:t>nych. Dodatkowo tworzenie aplikacji w technologiach webowych wymaga często dodatkowego</w:t>
      </w:r>
      <w:r w:rsidR="00F6074B">
        <w:t xml:space="preserve"> nakładu pracy na impl</w:t>
      </w:r>
      <w:r w:rsidR="00F6074B">
        <w:t>e</w:t>
      </w:r>
      <w:r w:rsidR="00F6074B">
        <w:t>mentacje</w:t>
      </w:r>
      <w:r w:rsidR="004041B7">
        <w:t xml:space="preserve"> niektórych elementów powszechnie dostę</w:t>
      </w:r>
      <w:r w:rsidR="009A2935">
        <w:t>pnych w technologiach natywnych</w:t>
      </w:r>
      <w:r w:rsidR="004041B7">
        <w:t xml:space="preserve"> </w:t>
      </w:r>
      <w:r w:rsidR="00FE7ECD">
        <w:t>[24]</w:t>
      </w:r>
      <w:r w:rsidR="009A2935">
        <w:t>.</w:t>
      </w:r>
    </w:p>
    <w:p w:rsidR="00FE7ECD" w:rsidRDefault="00FE7ECD" w:rsidP="007650FC">
      <w:pPr>
        <w:spacing w:line="360" w:lineRule="auto"/>
      </w:pPr>
    </w:p>
    <w:p w:rsidR="004041B7" w:rsidRDefault="00B16CA0" w:rsidP="007650FC">
      <w:pPr>
        <w:pStyle w:val="Nagwek3"/>
        <w:spacing w:line="360" w:lineRule="auto"/>
      </w:pPr>
      <w:bookmarkStart w:id="41" w:name="_Toc450674511"/>
      <w:r>
        <w:t>Podsumowanie</w:t>
      </w:r>
      <w:r w:rsidR="00B74F40">
        <w:t xml:space="preserve"> wyboru</w:t>
      </w:r>
      <w:bookmarkEnd w:id="41"/>
    </w:p>
    <w:p w:rsidR="00B74F40" w:rsidRPr="00B74F40" w:rsidRDefault="00B74F40" w:rsidP="007650FC">
      <w:pPr>
        <w:spacing w:line="360" w:lineRule="auto"/>
      </w:pPr>
    </w:p>
    <w:p w:rsidR="00B74F40" w:rsidRDefault="004041B7" w:rsidP="007650FC">
      <w:pPr>
        <w:spacing w:line="360" w:lineRule="auto"/>
      </w:pPr>
      <w:r>
        <w:tab/>
      </w:r>
      <w:r w:rsidR="00153C60">
        <w:t>Stwierdzono, iż wykorzystanie NDK w przypadku projektowanej aplikacji,</w:t>
      </w:r>
      <w:r w:rsidR="00153C60" w:rsidRPr="00153C60">
        <w:t xml:space="preserve"> </w:t>
      </w:r>
      <w:r w:rsidR="00153C60">
        <w:t>ze wzgl</w:t>
      </w:r>
      <w:r w:rsidR="00153C60">
        <w:t>ę</w:t>
      </w:r>
      <w:r w:rsidR="00153C60">
        <w:t xml:space="preserve">du na brak konieczności dostępu do niskopoziomowych elementów systemu oraz ze względu na brak zaawansowanych silników graficznych lub obliczeniowych w aplikacji, byłoby </w:t>
      </w:r>
      <w:r w:rsidR="00F706AA">
        <w:br/>
      </w:r>
      <w:r w:rsidR="00153C60">
        <w:t xml:space="preserve">nieefektywne. Technologia </w:t>
      </w:r>
      <w:proofErr w:type="spellStart"/>
      <w:r w:rsidR="00153C60">
        <w:t>Xamarin</w:t>
      </w:r>
      <w:proofErr w:type="spellEnd"/>
      <w:r w:rsidR="00153C60">
        <w:t xml:space="preserve"> została odrzucona ze względu na wysoki koszt licencji, </w:t>
      </w:r>
      <w:r w:rsidR="00F706AA">
        <w:br/>
      </w:r>
      <w:r w:rsidR="00153C60">
        <w:lastRenderedPageBreak/>
        <w:t xml:space="preserve">a z technologii webowych zrezygnowano ze względu na gorszą wydajność od aplikacji </w:t>
      </w:r>
      <w:r w:rsidR="00F706AA">
        <w:br/>
      </w:r>
      <w:r w:rsidR="00153C60">
        <w:t xml:space="preserve">natywnych. </w:t>
      </w:r>
      <w:r>
        <w:t>Biorąc</w:t>
      </w:r>
      <w:r w:rsidR="00F14EA5">
        <w:t xml:space="preserve"> pod uwagę powyższe argumen</w:t>
      </w:r>
      <w:r w:rsidR="00153C60">
        <w:t xml:space="preserve">ty </w:t>
      </w:r>
      <w:r>
        <w:t xml:space="preserve">jako narzędzie wykorzystane do </w:t>
      </w:r>
      <w:r w:rsidR="00F706AA">
        <w:br/>
      </w:r>
      <w:r>
        <w:t>stworzenia aplikacji klienckiej wybrano Android SDK.</w:t>
      </w:r>
    </w:p>
    <w:p w:rsidR="00FE7ECD" w:rsidRDefault="00FE7ECD" w:rsidP="007650FC">
      <w:pPr>
        <w:spacing w:line="360" w:lineRule="auto"/>
      </w:pPr>
    </w:p>
    <w:p w:rsidR="00E57E16" w:rsidRDefault="00E57E16" w:rsidP="007650FC">
      <w:pPr>
        <w:pStyle w:val="Nagwek2"/>
        <w:spacing w:line="360" w:lineRule="auto"/>
      </w:pPr>
      <w:bookmarkStart w:id="42" w:name="_Toc450674512"/>
      <w:r>
        <w:t>Wybór sposobu komunikacji między serwerem, a aplikacją kliencką</w:t>
      </w:r>
      <w:bookmarkEnd w:id="42"/>
    </w:p>
    <w:p w:rsidR="00DB4AC8" w:rsidRDefault="00BC2D9D" w:rsidP="007650FC">
      <w:pPr>
        <w:spacing w:line="360" w:lineRule="auto"/>
      </w:pPr>
      <w:r>
        <w:tab/>
      </w:r>
    </w:p>
    <w:p w:rsidR="00BC2D9D" w:rsidRDefault="00BC2D9D" w:rsidP="007650FC">
      <w:pPr>
        <w:spacing w:line="360" w:lineRule="auto"/>
      </w:pPr>
      <w:r>
        <w:tab/>
        <w:t xml:space="preserve">Aplikacja </w:t>
      </w:r>
      <w:proofErr w:type="spellStart"/>
      <w:r>
        <w:t>geolokalizacyjna</w:t>
      </w:r>
      <w:proofErr w:type="spellEnd"/>
      <w:r>
        <w:t xml:space="preserve"> ma za zadanie zbieranie danych określających położenie obiektów i przesyłanie ich do serwera. Część serwerowa odpowiada za przetworzenie otrz</w:t>
      </w:r>
      <w:r>
        <w:t>y</w:t>
      </w:r>
      <w:r>
        <w:t xml:space="preserve">manych danych, ich dalszą dystrybucję do aplikacji wizualizujących oraz współpracę z bazą danych. Panel administracyjny ma za zadanie umożliwić użytkownikom z uprawnieniami administratora zarządzanie danymi trwałymi. Należy zatem określić sposób w jaki będzie się odbywała komunikacja między tymi elementami systemu. W tym podrozdziale zostaną </w:t>
      </w:r>
      <w:r w:rsidR="00F706AA">
        <w:br/>
      </w:r>
      <w:r>
        <w:t>opisane dwa najpowszechniej wykorzystywane sposoby komunikacji sieciowej: z wykorz</w:t>
      </w:r>
      <w:r>
        <w:t>y</w:t>
      </w:r>
      <w:r>
        <w:t xml:space="preserve">staniem protokołu HTTP oraz </w:t>
      </w:r>
      <w:proofErr w:type="spellStart"/>
      <w:r>
        <w:t>WebSocket</w:t>
      </w:r>
      <w:proofErr w:type="spellEnd"/>
      <w:r>
        <w:t>. Jednak w pierwszej kolejności zostanie omówiony ogólny model komunikacji sieciowej TCP/IP.</w:t>
      </w:r>
    </w:p>
    <w:p w:rsidR="00BC2D9D" w:rsidRDefault="00BC2D9D" w:rsidP="007650FC">
      <w:pPr>
        <w:spacing w:line="360" w:lineRule="auto"/>
      </w:pPr>
    </w:p>
    <w:p w:rsidR="00BC2D9D" w:rsidRDefault="00BC2D9D" w:rsidP="007650FC">
      <w:pPr>
        <w:pStyle w:val="Nagwek3"/>
        <w:spacing w:line="360" w:lineRule="auto"/>
      </w:pPr>
      <w:bookmarkStart w:id="43" w:name="_Toc450674513"/>
      <w:r>
        <w:t>Model TCP/IP</w:t>
      </w:r>
      <w:bookmarkEnd w:id="43"/>
    </w:p>
    <w:p w:rsidR="00B16CA0" w:rsidRPr="00B16CA0" w:rsidRDefault="00B16CA0" w:rsidP="007650FC">
      <w:pPr>
        <w:spacing w:line="360" w:lineRule="auto"/>
      </w:pPr>
    </w:p>
    <w:p w:rsidR="009B7E99" w:rsidRDefault="00BC2D9D" w:rsidP="007650FC">
      <w:pPr>
        <w:spacing w:line="360" w:lineRule="auto"/>
      </w:pPr>
      <w:r>
        <w:tab/>
      </w:r>
      <w:r w:rsidR="009B7E99">
        <w:t>Podstawą komunikacji internetowej są obecnie dwa protokoły: IP oraz TCP</w:t>
      </w:r>
      <w:r w:rsidR="009D448B">
        <w:t xml:space="preserve">. </w:t>
      </w:r>
      <w:r w:rsidR="00F706AA">
        <w:br/>
      </w:r>
      <w:r w:rsidR="009B7E99">
        <w:t xml:space="preserve">Model komunikacji sieciowej oparty na tych protokołach nazywany jest modelem TCP/IP </w:t>
      </w:r>
      <w:r w:rsidR="00F706AA">
        <w:br/>
      </w:r>
      <w:r w:rsidR="009B7E99">
        <w:t xml:space="preserve">i jest </w:t>
      </w:r>
      <w:r>
        <w:t xml:space="preserve">teoretycznym modelem warstwowej struktury protokołów komunikacyjnych. Możemy w nim wyróżnić cztery warstwy: warstwę aplikacji, warstwę transportową, </w:t>
      </w:r>
      <w:r w:rsidR="009B7E99">
        <w:t>warstwę I</w:t>
      </w:r>
      <w:r>
        <w:t>nternetu oraz warstwę dostępu do sieci.</w:t>
      </w:r>
      <w:r w:rsidR="009B7E99" w:rsidRPr="009B7E99">
        <w:t xml:space="preserve"> </w:t>
      </w:r>
    </w:p>
    <w:p w:rsidR="00BC2D9D" w:rsidRDefault="009B7E99" w:rsidP="007650FC">
      <w:pPr>
        <w:spacing w:line="360" w:lineRule="auto"/>
      </w:pPr>
      <w:r>
        <w:tab/>
        <w:t>W celu przesłania danych przez Sieć, klient inicjuje połączenie, najczęściej z wyk</w:t>
      </w:r>
      <w:r>
        <w:t>o</w:t>
      </w:r>
      <w:r w:rsidR="009449E8">
        <w:t xml:space="preserve">rzystaniem protokołu TCP </w:t>
      </w:r>
      <w:r>
        <w:t xml:space="preserve">z serwerem. Protokół </w:t>
      </w:r>
      <w:r w:rsidR="009449E8">
        <w:t>IP</w:t>
      </w:r>
      <w:r w:rsidR="009D448B">
        <w:t>, będący protokołem warstwy internet</w:t>
      </w:r>
      <w:r w:rsidR="009D448B">
        <w:t>o</w:t>
      </w:r>
      <w:r w:rsidR="009D448B">
        <w:t>wej,</w:t>
      </w:r>
      <w:r>
        <w:t xml:space="preserve"> sprzęga ich adresy IP i porty punktów końcowych oraz zapewnia </w:t>
      </w:r>
      <w:r w:rsidR="00F6074B">
        <w:t>nadzór nad</w:t>
      </w:r>
      <w:r>
        <w:t xml:space="preserve"> przesył</w:t>
      </w:r>
      <w:r>
        <w:t>a</w:t>
      </w:r>
      <w:r>
        <w:t>nie</w:t>
      </w:r>
      <w:r w:rsidR="00F6074B">
        <w:t>m</w:t>
      </w:r>
      <w:r>
        <w:t xml:space="preserve"> danych. Jednak przesłane informacje wymagają nie tylko przetransportowania, za co odpowiada warstwa transportowa TCP, ale również zrozumienia. Dlatego ponad warstwą TCP dzia</w:t>
      </w:r>
      <w:r w:rsidR="009A2935">
        <w:t>ła dodatkowo protokół aplikacji [</w:t>
      </w:r>
      <w:r w:rsidR="00FE7ECD">
        <w:t>30]</w:t>
      </w:r>
      <w:r w:rsidR="009A2935">
        <w:t>.</w:t>
      </w:r>
    </w:p>
    <w:p w:rsidR="00FE7ECD" w:rsidRDefault="00FE7ECD" w:rsidP="007650FC">
      <w:pPr>
        <w:spacing w:line="360" w:lineRule="auto"/>
      </w:pPr>
    </w:p>
    <w:p w:rsidR="004D3CA5" w:rsidRDefault="004D3CA5" w:rsidP="007650FC">
      <w:pPr>
        <w:spacing w:line="360" w:lineRule="auto"/>
      </w:pPr>
    </w:p>
    <w:p w:rsidR="006E049B" w:rsidRDefault="006E049B" w:rsidP="007650FC">
      <w:pPr>
        <w:pStyle w:val="Nagwek3"/>
        <w:spacing w:line="360" w:lineRule="auto"/>
      </w:pPr>
      <w:bookmarkStart w:id="44" w:name="_Toc450674514"/>
      <w:r>
        <w:lastRenderedPageBreak/>
        <w:t>HTTP</w:t>
      </w:r>
      <w:bookmarkEnd w:id="44"/>
    </w:p>
    <w:p w:rsidR="003C2F5A" w:rsidRPr="003C2F5A" w:rsidRDefault="003C2F5A" w:rsidP="007650FC">
      <w:pPr>
        <w:spacing w:line="360" w:lineRule="auto"/>
      </w:pPr>
    </w:p>
    <w:p w:rsidR="00E37B91" w:rsidRDefault="00BC2D9D" w:rsidP="007650FC">
      <w:pPr>
        <w:spacing w:line="360" w:lineRule="auto"/>
      </w:pPr>
      <w:r>
        <w:tab/>
      </w:r>
      <w:r w:rsidR="009D74FC">
        <w:t>Głównym protokołem warstwy aplika</w:t>
      </w:r>
      <w:r w:rsidR="00444CA1">
        <w:t>cji</w:t>
      </w:r>
      <w:r w:rsidR="009D74FC">
        <w:t xml:space="preserve"> używanym współcześnie w przeglądarkach internetowych jest protokół HTTP. </w:t>
      </w:r>
      <w:r w:rsidR="0012412C">
        <w:t xml:space="preserve">HTTP to skrót od </w:t>
      </w:r>
      <w:proofErr w:type="spellStart"/>
      <w:r w:rsidR="0012412C">
        <w:t>Hypertext</w:t>
      </w:r>
      <w:proofErr w:type="spellEnd"/>
      <w:r w:rsidR="0012412C">
        <w:t xml:space="preserve"> Transfer </w:t>
      </w:r>
      <w:proofErr w:type="spellStart"/>
      <w:r w:rsidR="0012412C">
        <w:t>Protocol</w:t>
      </w:r>
      <w:proofErr w:type="spellEnd"/>
      <w:r w:rsidR="0012412C">
        <w:t>. Jest to protokół bezstanowy tzn. ani serwer, ani klient nie przechowują informacji o wcześniejszych zapytaniach między sobą i nie posiadają stanu wewnętrznego.</w:t>
      </w:r>
      <w:r w:rsidR="00BE2451">
        <w:t xml:space="preserve"> Klient otwiera połączenie </w:t>
      </w:r>
      <w:r w:rsidR="00F706AA">
        <w:br/>
      </w:r>
      <w:r w:rsidR="00BE2451">
        <w:t>i wysyła komunikat żądania do serwera HTTP. Serwer następnie zwraca komunikat odpowi</w:t>
      </w:r>
      <w:r w:rsidR="00BE2451">
        <w:t>e</w:t>
      </w:r>
      <w:r w:rsidR="00BE2451">
        <w:t>dzi, zawierający zasób, o który został poproszony</w:t>
      </w:r>
      <w:r w:rsidR="00F6074B">
        <w:t>,</w:t>
      </w:r>
      <w:r w:rsidR="00E37B91">
        <w:t xml:space="preserve"> lub kod błędu</w:t>
      </w:r>
      <w:r w:rsidR="00BE2451">
        <w:t xml:space="preserve">. </w:t>
      </w:r>
      <w:r w:rsidR="003C2F5A">
        <w:t>Po wysłaniu</w:t>
      </w:r>
      <w:r w:rsidR="00BE2451">
        <w:t xml:space="preserve"> odpowiedzi serwer zamyka połączenie i nie przechowuje o nim</w:t>
      </w:r>
      <w:r w:rsidR="00F6074B">
        <w:t xml:space="preserve"> żadnych</w:t>
      </w:r>
      <w:r w:rsidR="00BE2451">
        <w:t xml:space="preserve"> informacji, co znacznie zmnie</w:t>
      </w:r>
      <w:r w:rsidR="00BE2451">
        <w:t>j</w:t>
      </w:r>
      <w:r w:rsidR="00BE2451">
        <w:t xml:space="preserve">sza </w:t>
      </w:r>
      <w:r w:rsidR="003C2F5A">
        <w:t xml:space="preserve">jego </w:t>
      </w:r>
      <w:r w:rsidR="00BE2451">
        <w:t>obciążenie, jednak jest kłopotliwe w sytuacjach, w których  wymagane jest zapami</w:t>
      </w:r>
      <w:r w:rsidR="00BE2451">
        <w:t>ę</w:t>
      </w:r>
      <w:r w:rsidR="00BE2451">
        <w:t xml:space="preserve">tanie jakiegoś stanu związanego z konkretnym klientem. Protokół ten nie pozwala </w:t>
      </w:r>
      <w:r w:rsidR="00147149">
        <w:t>na inicj</w:t>
      </w:r>
      <w:r w:rsidR="00147149">
        <w:t>o</w:t>
      </w:r>
      <w:r w:rsidR="00147149">
        <w:t>wanie połączenia z klientem ze strony serwera i co za tym idzie uniemożliwia wysyłanie wi</w:t>
      </w:r>
      <w:r w:rsidR="00147149">
        <w:t>a</w:t>
      </w:r>
      <w:r w:rsidR="00147149">
        <w:t>domości typu PUSH od serwera do klienta.</w:t>
      </w:r>
      <w:r w:rsidR="00E37B91">
        <w:t xml:space="preserve"> Adresowanie zapytań odbywa się poprzez ujedn</w:t>
      </w:r>
      <w:r w:rsidR="00E37B91">
        <w:t>o</w:t>
      </w:r>
      <w:r w:rsidR="00E37B91">
        <w:t xml:space="preserve">licony format adresowania zasobów URL (ang. Uniform </w:t>
      </w:r>
      <w:proofErr w:type="spellStart"/>
      <w:r w:rsidR="00E37B91">
        <w:t>Resource</w:t>
      </w:r>
      <w:proofErr w:type="spellEnd"/>
      <w:r w:rsidR="00E37B91">
        <w:t xml:space="preserve"> </w:t>
      </w:r>
      <w:proofErr w:type="spellStart"/>
      <w:r w:rsidR="00E37B91">
        <w:t>Location</w:t>
      </w:r>
      <w:proofErr w:type="spellEnd"/>
      <w:r w:rsidR="00E37B91">
        <w:t>), a operacja jaką klient chce wykonać jest określana poprzez ustandaryzowane słowa kluczowe, z których na</w:t>
      </w:r>
      <w:r w:rsidR="00E37B91">
        <w:t>j</w:t>
      </w:r>
      <w:r w:rsidR="00E37B91">
        <w:t>bardziej podstawowymi są :</w:t>
      </w:r>
    </w:p>
    <w:p w:rsidR="00444CA1" w:rsidRDefault="00444CA1" w:rsidP="007650FC">
      <w:pPr>
        <w:spacing w:line="360" w:lineRule="auto"/>
      </w:pPr>
    </w:p>
    <w:p w:rsidR="00E37B91" w:rsidRDefault="00E37B91" w:rsidP="007650FC">
      <w:pPr>
        <w:numPr>
          <w:ilvl w:val="0"/>
          <w:numId w:val="23"/>
        </w:numPr>
        <w:spacing w:line="360" w:lineRule="auto"/>
      </w:pPr>
      <w:r>
        <w:t xml:space="preserve">GET - pobieranie zasobów, </w:t>
      </w:r>
    </w:p>
    <w:p w:rsidR="00E37B91" w:rsidRDefault="00E37B91" w:rsidP="007650FC">
      <w:pPr>
        <w:numPr>
          <w:ilvl w:val="0"/>
          <w:numId w:val="23"/>
        </w:numPr>
        <w:spacing w:line="360" w:lineRule="auto"/>
      </w:pPr>
      <w:r>
        <w:t xml:space="preserve">POST - tworzenie nowych zasobów, </w:t>
      </w:r>
    </w:p>
    <w:p w:rsidR="00E37B91" w:rsidRDefault="00E37B91" w:rsidP="007650FC">
      <w:pPr>
        <w:numPr>
          <w:ilvl w:val="0"/>
          <w:numId w:val="23"/>
        </w:numPr>
        <w:spacing w:line="360" w:lineRule="auto"/>
      </w:pPr>
      <w:r>
        <w:t xml:space="preserve">PUT - aktualizowanie istniejących zasobów, </w:t>
      </w:r>
    </w:p>
    <w:p w:rsidR="00E37B91" w:rsidRDefault="00E37B91" w:rsidP="007650FC">
      <w:pPr>
        <w:numPr>
          <w:ilvl w:val="0"/>
          <w:numId w:val="23"/>
        </w:numPr>
        <w:spacing w:line="360" w:lineRule="auto"/>
      </w:pPr>
      <w:r>
        <w:t>DELETE - kasowanie istniejących zasobów</w:t>
      </w:r>
      <w:r w:rsidR="00F706AA">
        <w:t>.</w:t>
      </w:r>
    </w:p>
    <w:p w:rsidR="000A4F6B" w:rsidRDefault="000A4F6B" w:rsidP="007650FC">
      <w:pPr>
        <w:spacing w:line="360" w:lineRule="auto"/>
        <w:ind w:left="720"/>
      </w:pPr>
    </w:p>
    <w:p w:rsidR="00E37B91" w:rsidRDefault="00E37B91" w:rsidP="007650FC">
      <w:pPr>
        <w:spacing w:line="360" w:lineRule="auto"/>
      </w:pPr>
      <w:r>
        <w:tab/>
      </w:r>
      <w:r w:rsidR="00444CA1">
        <w:t xml:space="preserve">W odpowiedzi na zapytanie klienta serwer wraz z wiadomością zwrotną przesyła kod statusu zapytania. Kod statusu zapytania mówi klientowi jak interpretować odpowiedź </w:t>
      </w:r>
      <w:r w:rsidR="00F706AA">
        <w:br/>
      </w:r>
      <w:r w:rsidR="00444CA1">
        <w:t>serwera. Kody odpowiedzi są również ustandaryzowane poprzez specyfikację protokołu HTTP:</w:t>
      </w:r>
    </w:p>
    <w:p w:rsidR="00444CA1" w:rsidRDefault="00444CA1" w:rsidP="007650FC">
      <w:pPr>
        <w:spacing w:line="360" w:lineRule="auto"/>
      </w:pPr>
    </w:p>
    <w:p w:rsidR="00444CA1" w:rsidRDefault="00444CA1" w:rsidP="007650FC">
      <w:pPr>
        <w:numPr>
          <w:ilvl w:val="0"/>
          <w:numId w:val="24"/>
        </w:numPr>
        <w:spacing w:line="360" w:lineRule="auto"/>
      </w:pPr>
      <w:r>
        <w:t>1xx - Wiadomość informacyjna</w:t>
      </w:r>
      <w:r w:rsidR="00F706AA">
        <w:t>,</w:t>
      </w:r>
    </w:p>
    <w:p w:rsidR="00444CA1" w:rsidRDefault="00444CA1" w:rsidP="007650FC">
      <w:pPr>
        <w:numPr>
          <w:ilvl w:val="0"/>
          <w:numId w:val="24"/>
        </w:numPr>
        <w:spacing w:line="360" w:lineRule="auto"/>
      </w:pPr>
      <w:r>
        <w:t>2xx - Sukces - Zapytanie zostało prawidłowo przetworzone przez serwer,</w:t>
      </w:r>
    </w:p>
    <w:p w:rsidR="00444CA1" w:rsidRDefault="00444CA1" w:rsidP="007650FC">
      <w:pPr>
        <w:numPr>
          <w:ilvl w:val="0"/>
          <w:numId w:val="24"/>
        </w:numPr>
        <w:spacing w:line="360" w:lineRule="auto"/>
      </w:pPr>
      <w:r>
        <w:t xml:space="preserve">3xx - </w:t>
      </w:r>
      <w:proofErr w:type="spellStart"/>
      <w:r>
        <w:t>Przekierowanie</w:t>
      </w:r>
      <w:proofErr w:type="spellEnd"/>
      <w:r>
        <w:t>,</w:t>
      </w:r>
    </w:p>
    <w:p w:rsidR="00444CA1" w:rsidRDefault="00444CA1" w:rsidP="007650FC">
      <w:pPr>
        <w:numPr>
          <w:ilvl w:val="0"/>
          <w:numId w:val="24"/>
        </w:numPr>
        <w:spacing w:line="360" w:lineRule="auto"/>
      </w:pPr>
      <w:r>
        <w:t>4xx - Błąd po stronie klienta</w:t>
      </w:r>
      <w:r w:rsidR="00F706AA">
        <w:t>,</w:t>
      </w:r>
    </w:p>
    <w:p w:rsidR="00E37B91" w:rsidRDefault="00444CA1" w:rsidP="007650FC">
      <w:pPr>
        <w:numPr>
          <w:ilvl w:val="0"/>
          <w:numId w:val="24"/>
        </w:numPr>
        <w:spacing w:line="360" w:lineRule="auto"/>
      </w:pPr>
      <w:r>
        <w:t>5xx - Błąd po stronie serwera</w:t>
      </w:r>
      <w:r w:rsidR="00F706AA">
        <w:t>.</w:t>
      </w:r>
    </w:p>
    <w:p w:rsidR="00B16CA0" w:rsidRDefault="00B16CA0" w:rsidP="007650FC">
      <w:pPr>
        <w:spacing w:line="360" w:lineRule="auto"/>
        <w:ind w:left="720"/>
      </w:pPr>
    </w:p>
    <w:p w:rsidR="00E37B91" w:rsidRDefault="002871FE" w:rsidP="007650FC">
      <w:pPr>
        <w:keepNext/>
        <w:spacing w:line="360" w:lineRule="auto"/>
        <w:jc w:val="center"/>
      </w:pPr>
      <w:r>
        <w:rPr>
          <w:noProof/>
        </w:rPr>
        <w:lastRenderedPageBreak/>
        <w:drawing>
          <wp:inline distT="0" distB="0" distL="0" distR="0">
            <wp:extent cx="3084195" cy="1363980"/>
            <wp:effectExtent l="19050" t="0" r="1905"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srcRect/>
                    <a:stretch>
                      <a:fillRect/>
                    </a:stretch>
                  </pic:blipFill>
                  <pic:spPr bwMode="auto">
                    <a:xfrm>
                      <a:off x="0" y="0"/>
                      <a:ext cx="3084195" cy="1363980"/>
                    </a:xfrm>
                    <a:prstGeom prst="rect">
                      <a:avLst/>
                    </a:prstGeom>
                    <a:noFill/>
                    <a:ln w="9525">
                      <a:noFill/>
                      <a:miter lim="800000"/>
                      <a:headEnd/>
                      <a:tailEnd/>
                    </a:ln>
                  </pic:spPr>
                </pic:pic>
              </a:graphicData>
            </a:graphic>
          </wp:inline>
        </w:drawing>
      </w:r>
    </w:p>
    <w:p w:rsidR="006D351D" w:rsidRDefault="00E37B91" w:rsidP="007650FC">
      <w:pPr>
        <w:pStyle w:val="Legenda"/>
        <w:spacing w:line="360" w:lineRule="auto"/>
        <w:jc w:val="center"/>
      </w:pPr>
      <w:bookmarkStart w:id="45" w:name="_Toc448663257"/>
      <w:r>
        <w:t xml:space="preserve">Rys. </w:t>
      </w:r>
      <w:fldSimple w:instr=" STYLEREF 1 \s ">
        <w:r w:rsidR="00FB5BFA">
          <w:rPr>
            <w:noProof/>
          </w:rPr>
          <w:t>3</w:t>
        </w:r>
      </w:fldSimple>
      <w:r w:rsidR="00B541E6">
        <w:t>.</w:t>
      </w:r>
      <w:fldSimple w:instr=" SEQ Rys. \* ARABIC \s 1 ">
        <w:r w:rsidR="00FB5BFA">
          <w:rPr>
            <w:noProof/>
          </w:rPr>
          <w:t>1</w:t>
        </w:r>
      </w:fldSimple>
      <w:r>
        <w:t xml:space="preserve"> Schemat działania komunikacji klient-serwer, z wykorzystaniem protokołu HTTP</w:t>
      </w:r>
      <w:r w:rsidR="004505AE">
        <w:t xml:space="preserve"> </w:t>
      </w:r>
      <w:r w:rsidR="00FE7ECD">
        <w:t>[26]</w:t>
      </w:r>
      <w:bookmarkEnd w:id="45"/>
    </w:p>
    <w:p w:rsidR="004505AE" w:rsidRPr="004505AE" w:rsidRDefault="004505AE" w:rsidP="007650FC">
      <w:pPr>
        <w:spacing w:line="360" w:lineRule="auto"/>
      </w:pPr>
    </w:p>
    <w:p w:rsidR="001A6F32" w:rsidRDefault="001A6F32" w:rsidP="007650FC">
      <w:pPr>
        <w:spacing w:line="360" w:lineRule="auto"/>
      </w:pPr>
      <w:r>
        <w:tab/>
        <w:t>Brak możliwości wysyłania wiadomości typu PUSH ze strony serwera jest możliwy  do ominięcia poprzez zastosowanie techniki nazywanej "</w:t>
      </w:r>
      <w:proofErr w:type="spellStart"/>
      <w:r>
        <w:t>pollingiem</w:t>
      </w:r>
      <w:proofErr w:type="spellEnd"/>
      <w:r>
        <w:t>", która polega na stałym odpytywaniu serwera przez klienta o nowe dane. Jeśli oczekiwany zasób uległ zmianie serwer wysyła go klientowi, w innym wypadku wysyła pustą odpowiedź. Wariancją tego rozwiąz</w:t>
      </w:r>
      <w:r>
        <w:t>a</w:t>
      </w:r>
      <w:r>
        <w:t xml:space="preserve">nia jest tzw. "Long </w:t>
      </w:r>
      <w:proofErr w:type="spellStart"/>
      <w:r>
        <w:t>polling</w:t>
      </w:r>
      <w:proofErr w:type="spellEnd"/>
      <w:r>
        <w:t xml:space="preserve">", który różni się od tradycyjnego </w:t>
      </w:r>
      <w:proofErr w:type="spellStart"/>
      <w:r>
        <w:t>pollingu</w:t>
      </w:r>
      <w:proofErr w:type="spellEnd"/>
      <w:r>
        <w:t xml:space="preserve"> tym, że po otrzymaniu zapytania serwer w przypadku braku nowych danych nie odsyła klientowi pustej wiadomości, a utrzymuje otwarte połączenie, aż do momentu dostępności żądanego zasobu. Techniki te są jednak wysoce nieefektywne, w związku z tym, że obciążają zarówno aplikację kliencką</w:t>
      </w:r>
      <w:r w:rsidR="00F706AA">
        <w:t>,</w:t>
      </w:r>
      <w:r>
        <w:t xml:space="preserve"> jak</w:t>
      </w:r>
      <w:r w:rsidR="00F706AA">
        <w:br/>
      </w:r>
      <w:r>
        <w:t>i część serwerową systemu niezależnie od tego, czy dany zasób jest dostępny, czy nie</w:t>
      </w:r>
      <w:r w:rsidR="00FE7ECD">
        <w:t xml:space="preserve"> [2</w:t>
      </w:r>
      <w:r w:rsidR="000A08BC">
        <w:t>9</w:t>
      </w:r>
      <w:r w:rsidR="00FE7ECD">
        <w:t>]</w:t>
      </w:r>
      <w:r w:rsidR="009A2935">
        <w:t>.</w:t>
      </w:r>
    </w:p>
    <w:p w:rsidR="004505AE" w:rsidRPr="00A94C6F" w:rsidRDefault="004505AE" w:rsidP="007650FC">
      <w:pPr>
        <w:spacing w:line="360" w:lineRule="auto"/>
      </w:pPr>
    </w:p>
    <w:p w:rsidR="006E049B" w:rsidRDefault="006E049B" w:rsidP="007650FC">
      <w:pPr>
        <w:pStyle w:val="Nagwek3"/>
        <w:spacing w:line="360" w:lineRule="auto"/>
      </w:pPr>
      <w:bookmarkStart w:id="46" w:name="_Toc450674515"/>
      <w:proofErr w:type="spellStart"/>
      <w:r>
        <w:t>WebSocket</w:t>
      </w:r>
      <w:bookmarkEnd w:id="46"/>
      <w:proofErr w:type="spellEnd"/>
    </w:p>
    <w:p w:rsidR="008E4C05" w:rsidRPr="008E4C05" w:rsidRDefault="008E4C05" w:rsidP="007650FC">
      <w:pPr>
        <w:spacing w:line="360" w:lineRule="auto"/>
      </w:pPr>
    </w:p>
    <w:p w:rsidR="006E049B" w:rsidRDefault="00147149" w:rsidP="007650FC">
      <w:pPr>
        <w:spacing w:line="360" w:lineRule="auto"/>
      </w:pPr>
      <w:r>
        <w:tab/>
        <w:t xml:space="preserve">Technologia </w:t>
      </w:r>
      <w:proofErr w:type="spellStart"/>
      <w:r>
        <w:t>WebSocket</w:t>
      </w:r>
      <w:proofErr w:type="spellEnd"/>
      <w:r>
        <w:t xml:space="preserve"> umożliwia utworzenie trwałego, dwustronnego połączenie między klientem, a serwerem. </w:t>
      </w:r>
      <w:proofErr w:type="spellStart"/>
      <w:r>
        <w:t>WebSocket</w:t>
      </w:r>
      <w:proofErr w:type="spellEnd"/>
      <w:r>
        <w:t xml:space="preserve"> wykorzystuje do budowy połączenia zmianę </w:t>
      </w:r>
      <w:r w:rsidR="00150892">
        <w:br/>
      </w:r>
      <w:r>
        <w:t>protokołu. Klient wysyła do serwera normalne zapytanie HTTP, o specyficznym nagłówku, zawierającym klucz zabezpieczający</w:t>
      </w:r>
      <w:r w:rsidR="00150892">
        <w:t>,</w:t>
      </w:r>
      <w:r>
        <w:t xml:space="preserve"> k</w:t>
      </w:r>
      <w:r w:rsidR="00150892">
        <w:t xml:space="preserve">odowany </w:t>
      </w:r>
      <w:r w:rsidR="001A6F32">
        <w:t>za pomocą algorytmu bas</w:t>
      </w:r>
      <w:r>
        <w:t>e64, który inform</w:t>
      </w:r>
      <w:r>
        <w:t>u</w:t>
      </w:r>
      <w:r>
        <w:t xml:space="preserve">je serwer o chęci nawiązania połączenia poprzez protokół </w:t>
      </w:r>
      <w:proofErr w:type="spellStart"/>
      <w:r>
        <w:t>WebSocket</w:t>
      </w:r>
      <w:proofErr w:type="spellEnd"/>
      <w:r>
        <w:t xml:space="preserve">. Jeśli serwer obsługuje </w:t>
      </w:r>
      <w:proofErr w:type="spellStart"/>
      <w:r w:rsidR="005F336B">
        <w:t>protokól</w:t>
      </w:r>
      <w:proofErr w:type="spellEnd"/>
      <w:r w:rsidR="005F336B">
        <w:t xml:space="preserve"> </w:t>
      </w:r>
      <w:proofErr w:type="spellStart"/>
      <w:r w:rsidR="005F336B">
        <w:t>WebSocket</w:t>
      </w:r>
      <w:proofErr w:type="spellEnd"/>
      <w:r w:rsidR="005F336B">
        <w:t xml:space="preserve"> wysyła do klienta odpowiedź, uzupełnioną o dodatkowy ciąg znaków. </w:t>
      </w:r>
      <w:r w:rsidR="00150892">
        <w:br/>
      </w:r>
      <w:r w:rsidR="005F336B">
        <w:t xml:space="preserve">W ten sposób oba punkty końcowe </w:t>
      </w:r>
      <w:r w:rsidR="003C2F5A">
        <w:t>informują</w:t>
      </w:r>
      <w:r w:rsidR="005F336B">
        <w:t xml:space="preserve"> się, że używają protokołu </w:t>
      </w:r>
      <w:proofErr w:type="spellStart"/>
      <w:r w:rsidR="005F336B">
        <w:t>WebSocket</w:t>
      </w:r>
      <w:proofErr w:type="spellEnd"/>
      <w:r w:rsidR="005F336B">
        <w:t xml:space="preserve">. </w:t>
      </w:r>
      <w:r w:rsidR="00150892">
        <w:br/>
      </w:r>
      <w:r w:rsidR="005F336B">
        <w:t>Jako dodatkowy mechanizm zabezpieczający</w:t>
      </w:r>
      <w:r w:rsidR="003C2F5A">
        <w:t>,</w:t>
      </w:r>
      <w:r w:rsidR="005F336B">
        <w:t xml:space="preserve"> protokół wykorzystuje szyfrowanie pakietów danych</w:t>
      </w:r>
      <w:r w:rsidR="004505AE">
        <w:t xml:space="preserve"> [</w:t>
      </w:r>
      <w:r w:rsidR="000A08BC">
        <w:t>28]</w:t>
      </w:r>
      <w:r w:rsidR="009A2935">
        <w:t>.</w:t>
      </w:r>
    </w:p>
    <w:p w:rsidR="000A4F6B" w:rsidRDefault="00FB6E5A" w:rsidP="007650FC">
      <w:pPr>
        <w:spacing w:line="360" w:lineRule="auto"/>
      </w:pPr>
      <w:r>
        <w:tab/>
        <w:t xml:space="preserve">Po nawiązaniu połączenia za pomocą protokołu </w:t>
      </w:r>
      <w:proofErr w:type="spellStart"/>
      <w:r>
        <w:t>WebSocket</w:t>
      </w:r>
      <w:proofErr w:type="spellEnd"/>
      <w:r>
        <w:t xml:space="preserve">, w przeciwieństwie </w:t>
      </w:r>
      <w:r w:rsidR="00F706AA">
        <w:br/>
      </w:r>
      <w:r>
        <w:t>do HTTP, zarówno klient jak i serwer mogą wysyłać</w:t>
      </w:r>
      <w:r w:rsidR="00150892">
        <w:t xml:space="preserve"> między sobą dane</w:t>
      </w:r>
      <w:r w:rsidR="003C2F5A">
        <w:t xml:space="preserve"> równocześnie,</w:t>
      </w:r>
      <w:r>
        <w:t xml:space="preserve"> przez jedno połączenie TCP. Skutkuje to zmniejszeniem opóźnienia i obciążenia Sieci. Połączenia </w:t>
      </w:r>
      <w:proofErr w:type="spellStart"/>
      <w:r>
        <w:t>WebSocket</w:t>
      </w:r>
      <w:proofErr w:type="spellEnd"/>
      <w:r>
        <w:t xml:space="preserve">, podobnie jak HTTP, wykorzystują standardowe porty: 80, gdy nie są szyfrowane </w:t>
      </w:r>
      <w:r>
        <w:lastRenderedPageBreak/>
        <w:t xml:space="preserve">i 443, w przeciwnym wypadku. </w:t>
      </w:r>
      <w:proofErr w:type="spellStart"/>
      <w:r>
        <w:t>Websocket</w:t>
      </w:r>
      <w:proofErr w:type="spellEnd"/>
      <w:r>
        <w:t xml:space="preserve"> posiada analogiczny </w:t>
      </w:r>
      <w:r w:rsidR="001A6F32">
        <w:t>format adresowania</w:t>
      </w:r>
      <w:r>
        <w:t xml:space="preserve"> </w:t>
      </w:r>
      <w:r w:rsidR="00F706AA">
        <w:br/>
      </w:r>
      <w:r>
        <w:t xml:space="preserve">do HTTP: </w:t>
      </w:r>
      <w:proofErr w:type="spellStart"/>
      <w:r>
        <w:t>ws</w:t>
      </w:r>
      <w:proofErr w:type="spellEnd"/>
      <w:r>
        <w:t xml:space="preserve"> (Web </w:t>
      </w:r>
      <w:proofErr w:type="spellStart"/>
      <w:r>
        <w:t>Servieces</w:t>
      </w:r>
      <w:proofErr w:type="spellEnd"/>
      <w:r>
        <w:t xml:space="preserve">) dla połączeń nieszyfrowanych oraz </w:t>
      </w:r>
      <w:proofErr w:type="spellStart"/>
      <w:r>
        <w:t>wss</w:t>
      </w:r>
      <w:proofErr w:type="spellEnd"/>
      <w:r>
        <w:t xml:space="preserve"> (Web </w:t>
      </w:r>
      <w:proofErr w:type="spellStart"/>
      <w:r>
        <w:t>Secure</w:t>
      </w:r>
      <w:proofErr w:type="spellEnd"/>
      <w:r>
        <w:t xml:space="preserve"> Serv</w:t>
      </w:r>
      <w:r w:rsidR="009A2935">
        <w:t>ices) dla połączeń szyfrowanych</w:t>
      </w:r>
      <w:r w:rsidR="000A08BC" w:rsidRPr="000A08BC">
        <w:t xml:space="preserve"> </w:t>
      </w:r>
      <w:r w:rsidR="000A08BC">
        <w:t>[28]</w:t>
      </w:r>
      <w:r w:rsidR="009A2935">
        <w:t>.</w:t>
      </w:r>
    </w:p>
    <w:p w:rsidR="00150892" w:rsidRDefault="00150892" w:rsidP="007650FC">
      <w:pPr>
        <w:spacing w:line="360" w:lineRule="auto"/>
      </w:pPr>
    </w:p>
    <w:p w:rsidR="00606784" w:rsidRDefault="002871FE" w:rsidP="007650FC">
      <w:pPr>
        <w:keepNext/>
        <w:spacing w:line="360" w:lineRule="auto"/>
        <w:jc w:val="center"/>
      </w:pPr>
      <w:r>
        <w:rPr>
          <w:noProof/>
        </w:rPr>
        <w:drawing>
          <wp:inline distT="0" distB="0" distL="0" distR="0">
            <wp:extent cx="2352058" cy="3309871"/>
            <wp:effectExtent l="19050" t="0" r="0" b="0"/>
            <wp:docPr id="6" name="Obraz 6" descr="1980EN_08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980EN_08_01"/>
                    <pic:cNvPicPr>
                      <a:picLocks noChangeAspect="1" noChangeArrowheads="1"/>
                    </pic:cNvPicPr>
                  </pic:nvPicPr>
                  <pic:blipFill>
                    <a:blip r:embed="rId15" cstate="print"/>
                    <a:srcRect/>
                    <a:stretch>
                      <a:fillRect/>
                    </a:stretch>
                  </pic:blipFill>
                  <pic:spPr bwMode="auto">
                    <a:xfrm>
                      <a:off x="0" y="0"/>
                      <a:ext cx="2354288" cy="3313009"/>
                    </a:xfrm>
                    <a:prstGeom prst="rect">
                      <a:avLst/>
                    </a:prstGeom>
                    <a:noFill/>
                    <a:ln w="9525">
                      <a:noFill/>
                      <a:miter lim="800000"/>
                      <a:headEnd/>
                      <a:tailEnd/>
                    </a:ln>
                  </pic:spPr>
                </pic:pic>
              </a:graphicData>
            </a:graphic>
          </wp:inline>
        </w:drawing>
      </w:r>
    </w:p>
    <w:p w:rsidR="00FB6E5A" w:rsidRDefault="00606784" w:rsidP="007650FC">
      <w:pPr>
        <w:pStyle w:val="Legenda"/>
        <w:spacing w:line="360" w:lineRule="auto"/>
        <w:jc w:val="center"/>
      </w:pPr>
      <w:bookmarkStart w:id="47" w:name="_Toc448663258"/>
      <w:r>
        <w:t xml:space="preserve">Rys. </w:t>
      </w:r>
      <w:fldSimple w:instr=" STYLEREF 1 \s ">
        <w:r w:rsidR="00FB5BFA">
          <w:rPr>
            <w:noProof/>
          </w:rPr>
          <w:t>3</w:t>
        </w:r>
      </w:fldSimple>
      <w:r w:rsidR="00B541E6">
        <w:t>.</w:t>
      </w:r>
      <w:fldSimple w:instr=" SEQ Rys. \* ARABIC \s 1 ">
        <w:r w:rsidR="00FB5BFA">
          <w:rPr>
            <w:noProof/>
          </w:rPr>
          <w:t>2</w:t>
        </w:r>
      </w:fldSimple>
      <w:r>
        <w:t xml:space="preserve"> Schemat działania połączenia, między klientem, a serwerem przy wykorzystaniu protokołu </w:t>
      </w:r>
      <w:r w:rsidR="00150892">
        <w:br/>
      </w:r>
      <w:proofErr w:type="spellStart"/>
      <w:r>
        <w:t>WebSocket</w:t>
      </w:r>
      <w:proofErr w:type="spellEnd"/>
      <w:r w:rsidR="004505AE">
        <w:t xml:space="preserve"> [</w:t>
      </w:r>
      <w:r w:rsidR="000A08BC">
        <w:t>29</w:t>
      </w:r>
      <w:r w:rsidR="004505AE">
        <w:t>]</w:t>
      </w:r>
      <w:bookmarkEnd w:id="47"/>
    </w:p>
    <w:p w:rsidR="00606784" w:rsidRDefault="00606784" w:rsidP="007650FC">
      <w:pPr>
        <w:spacing w:line="360" w:lineRule="auto"/>
      </w:pPr>
    </w:p>
    <w:p w:rsidR="00606784" w:rsidRDefault="002871FE" w:rsidP="007650FC">
      <w:pPr>
        <w:keepNext/>
        <w:spacing w:line="360" w:lineRule="auto"/>
        <w:jc w:val="center"/>
      </w:pPr>
      <w:r>
        <w:rPr>
          <w:noProof/>
        </w:rPr>
        <w:drawing>
          <wp:inline distT="0" distB="0" distL="0" distR="0">
            <wp:extent cx="4859020" cy="2619375"/>
            <wp:effectExtent l="1905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4859020" cy="2619375"/>
                    </a:xfrm>
                    <a:prstGeom prst="rect">
                      <a:avLst/>
                    </a:prstGeom>
                    <a:noFill/>
                    <a:ln w="9525">
                      <a:noFill/>
                      <a:miter lim="800000"/>
                      <a:headEnd/>
                      <a:tailEnd/>
                    </a:ln>
                  </pic:spPr>
                </pic:pic>
              </a:graphicData>
            </a:graphic>
          </wp:inline>
        </w:drawing>
      </w:r>
    </w:p>
    <w:p w:rsidR="00606784" w:rsidRDefault="00606784" w:rsidP="007650FC">
      <w:pPr>
        <w:pStyle w:val="Legenda"/>
        <w:spacing w:line="360" w:lineRule="auto"/>
        <w:jc w:val="center"/>
      </w:pPr>
      <w:bookmarkStart w:id="48" w:name="_Toc448663259"/>
      <w:r>
        <w:t xml:space="preserve">Rys. </w:t>
      </w:r>
      <w:fldSimple w:instr=" STYLEREF 1 \s ">
        <w:r w:rsidR="00FB5BFA">
          <w:rPr>
            <w:noProof/>
          </w:rPr>
          <w:t>3</w:t>
        </w:r>
      </w:fldSimple>
      <w:r w:rsidR="00B541E6">
        <w:t>.</w:t>
      </w:r>
      <w:fldSimple w:instr=" SEQ Rys. \* ARABIC \s 1 ">
        <w:r w:rsidR="00FB5BFA">
          <w:rPr>
            <w:noProof/>
          </w:rPr>
          <w:t>3</w:t>
        </w:r>
      </w:fldSimple>
      <w:r>
        <w:t xml:space="preserve"> Struktura ramki danych dla protokołu </w:t>
      </w:r>
      <w:proofErr w:type="spellStart"/>
      <w:r>
        <w:t>WebSocket</w:t>
      </w:r>
      <w:proofErr w:type="spellEnd"/>
      <w:r w:rsidR="004505AE">
        <w:t xml:space="preserve"> </w:t>
      </w:r>
      <w:r w:rsidR="000A08BC">
        <w:t>[27]</w:t>
      </w:r>
      <w:bookmarkEnd w:id="48"/>
    </w:p>
    <w:p w:rsidR="006E049B" w:rsidRDefault="006E049B" w:rsidP="007650FC">
      <w:pPr>
        <w:spacing w:line="360" w:lineRule="auto"/>
      </w:pPr>
    </w:p>
    <w:p w:rsidR="00F66E54" w:rsidRDefault="00F66E54" w:rsidP="00150892">
      <w:pPr>
        <w:spacing w:line="360" w:lineRule="auto"/>
        <w:ind w:firstLine="360"/>
      </w:pPr>
      <w:r>
        <w:t xml:space="preserve">Jedna wiadomość może składać się z wielu ramek, z których każda ma strukturę </w:t>
      </w:r>
      <w:r w:rsidR="001C2273">
        <w:t xml:space="preserve">taką, </w:t>
      </w:r>
      <w:r w:rsidR="00F706AA">
        <w:br/>
      </w:r>
      <w:r w:rsidR="001C2273">
        <w:t>jak przedstawiono na Rys.3.3</w:t>
      </w:r>
      <w:r>
        <w:t>.</w:t>
      </w:r>
    </w:p>
    <w:p w:rsidR="006E049B" w:rsidRDefault="00606784" w:rsidP="007650FC">
      <w:pPr>
        <w:numPr>
          <w:ilvl w:val="0"/>
          <w:numId w:val="20"/>
        </w:numPr>
        <w:spacing w:line="360" w:lineRule="auto"/>
      </w:pPr>
      <w:r>
        <w:lastRenderedPageBreak/>
        <w:t>FIN - bit identyfikujący ostatnią ramkę wiadomości,</w:t>
      </w:r>
    </w:p>
    <w:p w:rsidR="00606784" w:rsidRDefault="00606784" w:rsidP="007650FC">
      <w:pPr>
        <w:numPr>
          <w:ilvl w:val="0"/>
          <w:numId w:val="20"/>
        </w:numPr>
        <w:spacing w:line="360" w:lineRule="auto"/>
      </w:pPr>
      <w:r>
        <w:t>SRV[1-3] - 0 lub informacja o rozszerzeniu wiadomości,</w:t>
      </w:r>
    </w:p>
    <w:p w:rsidR="00606784" w:rsidRDefault="00606784" w:rsidP="007650FC">
      <w:pPr>
        <w:numPr>
          <w:ilvl w:val="0"/>
          <w:numId w:val="20"/>
        </w:numPr>
        <w:spacing w:line="360" w:lineRule="auto"/>
      </w:pPr>
      <w:r>
        <w:t>OPCODE - identyfikator typu ramki: tekstowa (1), binarna (2), kontrolna np. zamyk</w:t>
      </w:r>
      <w:r>
        <w:t>a</w:t>
      </w:r>
      <w:r>
        <w:t>jąca połączenie (8), ping (9), pong(10),</w:t>
      </w:r>
    </w:p>
    <w:p w:rsidR="00606784" w:rsidRDefault="00606784" w:rsidP="007650FC">
      <w:pPr>
        <w:numPr>
          <w:ilvl w:val="0"/>
          <w:numId w:val="20"/>
        </w:numPr>
        <w:spacing w:line="360" w:lineRule="auto"/>
      </w:pPr>
      <w:r>
        <w:t>MASK - bit określający, czy ramka jest maskowa</w:t>
      </w:r>
      <w:r w:rsidR="00150892">
        <w:t>na</w:t>
      </w:r>
      <w:r>
        <w:t xml:space="preserve"> (dla wiadomości ze strony </w:t>
      </w:r>
      <w:r w:rsidR="00150892">
        <w:br/>
      </w:r>
      <w:r>
        <w:t>klienta),</w:t>
      </w:r>
    </w:p>
    <w:p w:rsidR="00606784" w:rsidRDefault="00606784" w:rsidP="007650FC">
      <w:pPr>
        <w:numPr>
          <w:ilvl w:val="0"/>
          <w:numId w:val="20"/>
        </w:numPr>
        <w:spacing w:line="360" w:lineRule="auto"/>
      </w:pPr>
      <w:proofErr w:type="spellStart"/>
      <w:r>
        <w:t>Payload</w:t>
      </w:r>
      <w:proofErr w:type="spellEnd"/>
      <w:r>
        <w:t xml:space="preserve"> len - wielkość danych:</w:t>
      </w:r>
    </w:p>
    <w:p w:rsidR="00606784" w:rsidRDefault="00606784" w:rsidP="007650FC">
      <w:pPr>
        <w:numPr>
          <w:ilvl w:val="0"/>
          <w:numId w:val="21"/>
        </w:numPr>
        <w:spacing w:line="360" w:lineRule="auto"/>
      </w:pPr>
      <w:r>
        <w:t>Jeśli 0-125 - taka jest długość ramki,</w:t>
      </w:r>
    </w:p>
    <w:p w:rsidR="00606784" w:rsidRDefault="00606784" w:rsidP="007650FC">
      <w:pPr>
        <w:numPr>
          <w:ilvl w:val="0"/>
          <w:numId w:val="21"/>
        </w:numPr>
        <w:spacing w:line="360" w:lineRule="auto"/>
      </w:pPr>
      <w:r>
        <w:t xml:space="preserve">Jeśli 126 - kolejne 2 bajty reprezentują 16-bitową liczbę typu </w:t>
      </w:r>
      <w:proofErr w:type="spellStart"/>
      <w:r>
        <w:t>unsigned</w:t>
      </w:r>
      <w:proofErr w:type="spellEnd"/>
      <w:r>
        <w:t xml:space="preserve"> </w:t>
      </w:r>
      <w:proofErr w:type="spellStart"/>
      <w:r>
        <w:t>integer</w:t>
      </w:r>
      <w:proofErr w:type="spellEnd"/>
      <w:r>
        <w:t>, określającą długość ramki,</w:t>
      </w:r>
    </w:p>
    <w:p w:rsidR="00606784" w:rsidRDefault="00606784" w:rsidP="007650FC">
      <w:pPr>
        <w:numPr>
          <w:ilvl w:val="0"/>
          <w:numId w:val="21"/>
        </w:numPr>
        <w:spacing w:line="360" w:lineRule="auto"/>
      </w:pPr>
      <w:r>
        <w:t>Jeśli 127</w:t>
      </w:r>
      <w:r w:rsidR="00150892">
        <w:t xml:space="preserve"> - kolejne 8 bajtów reprezentuje</w:t>
      </w:r>
      <w:r>
        <w:t xml:space="preserve"> 64-bitową liczbę typu </w:t>
      </w:r>
      <w:proofErr w:type="spellStart"/>
      <w:r>
        <w:t>unsigned</w:t>
      </w:r>
      <w:proofErr w:type="spellEnd"/>
      <w:r>
        <w:t xml:space="preserve"> </w:t>
      </w:r>
      <w:r w:rsidR="00150892">
        <w:br/>
      </w:r>
      <w:proofErr w:type="spellStart"/>
      <w:r>
        <w:t>integer</w:t>
      </w:r>
      <w:proofErr w:type="spellEnd"/>
      <w:r>
        <w:t>, określającą długość ramki,</w:t>
      </w:r>
    </w:p>
    <w:p w:rsidR="009D74FC" w:rsidRDefault="009D74FC" w:rsidP="007650FC">
      <w:pPr>
        <w:numPr>
          <w:ilvl w:val="0"/>
          <w:numId w:val="22"/>
        </w:numPr>
        <w:spacing w:line="360" w:lineRule="auto"/>
      </w:pPr>
      <w:proofErr w:type="spellStart"/>
      <w:r>
        <w:t>Masking-key</w:t>
      </w:r>
      <w:proofErr w:type="spellEnd"/>
      <w:r>
        <w:t xml:space="preserve"> - zawiera 32-bitową wartość, używaną do maskowania danych </w:t>
      </w:r>
      <w:r w:rsidR="00150892">
        <w:br/>
      </w:r>
      <w:r>
        <w:t>(jeśli MASK 1)</w:t>
      </w:r>
      <w:r w:rsidR="00F6074B">
        <w:t>,</w:t>
      </w:r>
    </w:p>
    <w:p w:rsidR="00F6074B" w:rsidRDefault="009D74FC" w:rsidP="007650FC">
      <w:pPr>
        <w:numPr>
          <w:ilvl w:val="0"/>
          <w:numId w:val="22"/>
        </w:numPr>
        <w:spacing w:line="360" w:lineRule="auto"/>
      </w:pPr>
      <w:proofErr w:type="spellStart"/>
      <w:r>
        <w:t>Payload</w:t>
      </w:r>
      <w:proofErr w:type="spellEnd"/>
      <w:r>
        <w:t xml:space="preserve"> Data - Zawiera przesyłane dane i dane dotyczące niestandardowych rozsz</w:t>
      </w:r>
      <w:r>
        <w:t>e</w:t>
      </w:r>
      <w:r>
        <w:t>rzeń, takich jak: sprecyzowany format wysyłania danych, czy wymogi semantyczne narzucone przez konkretną implementację protokołu</w:t>
      </w:r>
    </w:p>
    <w:p w:rsidR="004505AE" w:rsidRDefault="004505AE" w:rsidP="00F6074B">
      <w:pPr>
        <w:spacing w:line="360" w:lineRule="auto"/>
        <w:ind w:left="720"/>
      </w:pPr>
      <w:r>
        <w:t>[</w:t>
      </w:r>
      <w:r w:rsidR="000A08BC">
        <w:t>25</w:t>
      </w:r>
      <w:r>
        <w:t>]</w:t>
      </w:r>
      <w:r w:rsidR="00150892">
        <w:t>.</w:t>
      </w:r>
    </w:p>
    <w:p w:rsidR="000A08BC" w:rsidRDefault="000A08BC" w:rsidP="007650FC">
      <w:pPr>
        <w:spacing w:line="360" w:lineRule="auto"/>
        <w:ind w:left="720"/>
      </w:pPr>
    </w:p>
    <w:p w:rsidR="009D74FC" w:rsidRDefault="00B16CA0" w:rsidP="007650FC">
      <w:pPr>
        <w:pStyle w:val="Nagwek3"/>
        <w:spacing w:line="360" w:lineRule="auto"/>
      </w:pPr>
      <w:bookmarkStart w:id="49" w:name="_Toc450674516"/>
      <w:r>
        <w:t>Podsumowanie wyboru</w:t>
      </w:r>
      <w:bookmarkEnd w:id="49"/>
    </w:p>
    <w:p w:rsidR="00B16CA0" w:rsidRPr="00B16CA0" w:rsidRDefault="00B16CA0" w:rsidP="007650FC">
      <w:pPr>
        <w:spacing w:line="360" w:lineRule="auto"/>
      </w:pPr>
    </w:p>
    <w:p w:rsidR="003C2F5A" w:rsidRDefault="00444CA1" w:rsidP="007650FC">
      <w:pPr>
        <w:spacing w:line="360" w:lineRule="auto"/>
      </w:pPr>
      <w:r>
        <w:tab/>
        <w:t xml:space="preserve">W tworzonym systemie założono wykorzystanie obu standardów. Komunikacja z </w:t>
      </w:r>
      <w:r w:rsidR="00F706AA">
        <w:br/>
      </w:r>
      <w:r>
        <w:t>wykorzystaniem protokołu HTTP, ze względu na łatwość implementacji</w:t>
      </w:r>
      <w:r w:rsidR="003C2F5A">
        <w:t>,</w:t>
      </w:r>
      <w:r>
        <w:t xml:space="preserve"> </w:t>
      </w:r>
      <w:r w:rsidR="007E2964">
        <w:t>zostanie wykorz</w:t>
      </w:r>
      <w:r w:rsidR="007E2964">
        <w:t>y</w:t>
      </w:r>
      <w:r w:rsidR="007E2964">
        <w:t>stana do pobiera</w:t>
      </w:r>
      <w:r w:rsidR="003C2F5A">
        <w:t>nia danych trwałych z serwera,</w:t>
      </w:r>
      <w:r w:rsidR="007E2964">
        <w:t xml:space="preserve"> </w:t>
      </w:r>
      <w:r w:rsidR="003C2F5A">
        <w:t>podczas gdy p</w:t>
      </w:r>
      <w:r w:rsidR="007E2964">
        <w:t xml:space="preserve">rotokół </w:t>
      </w:r>
      <w:proofErr w:type="spellStart"/>
      <w:r w:rsidR="007E2964">
        <w:t>WebSocket</w:t>
      </w:r>
      <w:proofErr w:type="spellEnd"/>
      <w:r w:rsidR="003C2F5A">
        <w:t xml:space="preserve"> zostanie użyty do przesyłania danych związanych z aktualizacją położenia oraz obszaru przeszukan</w:t>
      </w:r>
      <w:r w:rsidR="003C2F5A">
        <w:t>e</w:t>
      </w:r>
      <w:r w:rsidR="003C2F5A">
        <w:t xml:space="preserve">go. Rozróżnienie takie wynika z konieczności wysyłania wiadomości typu PUSH od serwera do klienta, zawsze wtedy, gdy zmianie ulegnie położenie </w:t>
      </w:r>
      <w:proofErr w:type="spellStart"/>
      <w:r w:rsidR="003C2F5A">
        <w:t>drona</w:t>
      </w:r>
      <w:proofErr w:type="spellEnd"/>
      <w:r w:rsidR="003C2F5A">
        <w:t>.</w:t>
      </w:r>
    </w:p>
    <w:p w:rsidR="009B2AAB" w:rsidRDefault="009B2AAB" w:rsidP="007650FC">
      <w:pPr>
        <w:spacing w:line="360" w:lineRule="auto"/>
      </w:pPr>
    </w:p>
    <w:p w:rsidR="00150892" w:rsidRDefault="00150892" w:rsidP="007650FC">
      <w:pPr>
        <w:spacing w:line="360" w:lineRule="auto"/>
      </w:pPr>
    </w:p>
    <w:p w:rsidR="00150892" w:rsidRDefault="00150892" w:rsidP="007650FC">
      <w:pPr>
        <w:spacing w:line="360" w:lineRule="auto"/>
      </w:pPr>
    </w:p>
    <w:p w:rsidR="00150892" w:rsidRDefault="00150892" w:rsidP="007650FC">
      <w:pPr>
        <w:spacing w:line="360" w:lineRule="auto"/>
      </w:pPr>
    </w:p>
    <w:p w:rsidR="00150892" w:rsidRDefault="00150892" w:rsidP="007650FC">
      <w:pPr>
        <w:spacing w:line="360" w:lineRule="auto"/>
      </w:pPr>
    </w:p>
    <w:p w:rsidR="00E57E16" w:rsidRDefault="00B14FFA" w:rsidP="007650FC">
      <w:pPr>
        <w:pStyle w:val="Nagwek2"/>
        <w:spacing w:line="360" w:lineRule="auto"/>
      </w:pPr>
      <w:bookmarkStart w:id="50" w:name="_Toc450674517"/>
      <w:r>
        <w:lastRenderedPageBreak/>
        <w:t>Wybór formatu przesyłanych</w:t>
      </w:r>
      <w:r w:rsidR="00E57E16">
        <w:t xml:space="preserve"> danych</w:t>
      </w:r>
      <w:bookmarkEnd w:id="50"/>
    </w:p>
    <w:p w:rsidR="007E2964" w:rsidRDefault="007E2964" w:rsidP="007650FC">
      <w:pPr>
        <w:spacing w:line="360" w:lineRule="auto"/>
      </w:pPr>
      <w:r>
        <w:tab/>
      </w:r>
    </w:p>
    <w:p w:rsidR="00C719CF" w:rsidRDefault="00C719CF" w:rsidP="007650FC">
      <w:pPr>
        <w:spacing w:line="360" w:lineRule="auto"/>
      </w:pPr>
      <w:r>
        <w:tab/>
        <w:t xml:space="preserve">Zostały już omówione sposoby </w:t>
      </w:r>
      <w:r w:rsidR="000A08BC">
        <w:t>transportowania</w:t>
      </w:r>
      <w:r>
        <w:t xml:space="preserve"> danych. Jednak efektywna komunik</w:t>
      </w:r>
      <w:r>
        <w:t>a</w:t>
      </w:r>
      <w:r>
        <w:t xml:space="preserve">cja sieciowa wymaga jeszcze ujednolicenia formatowania </w:t>
      </w:r>
      <w:r w:rsidR="000A08BC">
        <w:t xml:space="preserve">przesyłanych </w:t>
      </w:r>
      <w:r>
        <w:t xml:space="preserve">danych, tak aby </w:t>
      </w:r>
      <w:r w:rsidR="00F706AA">
        <w:br/>
      </w:r>
      <w:r>
        <w:t xml:space="preserve">odbiorca był w stanie wykorzystać to, co otrzyma od nadawcy wiadomości. Najprostszym formatem, zrozumiałym dla człowieka jest format tekstowy, a dwoma </w:t>
      </w:r>
      <w:r w:rsidR="000A08BC">
        <w:t xml:space="preserve">najpopularniejszymi </w:t>
      </w:r>
      <w:r>
        <w:t>formatami tekstowymi, wykorzystywanymi w komunikacji sieciowej są XML oraz JSON.</w:t>
      </w:r>
    </w:p>
    <w:p w:rsidR="00150892" w:rsidRDefault="00150892" w:rsidP="007650FC">
      <w:pPr>
        <w:spacing w:line="360" w:lineRule="auto"/>
      </w:pPr>
    </w:p>
    <w:p w:rsidR="007E2964" w:rsidRDefault="00032E3F" w:rsidP="007650FC">
      <w:pPr>
        <w:pStyle w:val="Nagwek3"/>
        <w:spacing w:line="360" w:lineRule="auto"/>
      </w:pPr>
      <w:bookmarkStart w:id="51" w:name="_Toc450674518"/>
      <w:r>
        <w:t>XML</w:t>
      </w:r>
      <w:bookmarkEnd w:id="51"/>
    </w:p>
    <w:p w:rsidR="000A4F6B" w:rsidRPr="000A4F6B" w:rsidRDefault="000A4F6B" w:rsidP="007650FC">
      <w:pPr>
        <w:spacing w:line="360" w:lineRule="auto"/>
      </w:pPr>
    </w:p>
    <w:p w:rsidR="00792270" w:rsidRDefault="007E2964" w:rsidP="007650FC">
      <w:pPr>
        <w:spacing w:line="360" w:lineRule="auto"/>
      </w:pPr>
      <w:r>
        <w:tab/>
        <w:t>XML (a</w:t>
      </w:r>
      <w:r w:rsidR="00792270">
        <w:t xml:space="preserve">ng. </w:t>
      </w:r>
      <w:proofErr w:type="spellStart"/>
      <w:r w:rsidR="00792270">
        <w:t>Extensible</w:t>
      </w:r>
      <w:proofErr w:type="spellEnd"/>
      <w:r w:rsidR="00792270">
        <w:t xml:space="preserve"> </w:t>
      </w:r>
      <w:proofErr w:type="spellStart"/>
      <w:r w:rsidR="00792270">
        <w:t>Markup</w:t>
      </w:r>
      <w:proofErr w:type="spellEnd"/>
      <w:r w:rsidR="00792270">
        <w:t xml:space="preserve"> </w:t>
      </w:r>
      <w:proofErr w:type="spellStart"/>
      <w:r w:rsidR="00792270">
        <w:t>Language</w:t>
      </w:r>
      <w:proofErr w:type="spellEnd"/>
      <w:r w:rsidR="00792270">
        <w:t>), czyli uniwersalny język znaczników, jest otwart</w:t>
      </w:r>
      <w:r w:rsidR="00150892">
        <w:t>ym standardem opracowanym przez</w:t>
      </w:r>
      <w:r w:rsidR="00F66E54">
        <w:t xml:space="preserve"> </w:t>
      </w:r>
      <w:proofErr w:type="spellStart"/>
      <w:r w:rsidR="00F66E54">
        <w:t>World</w:t>
      </w:r>
      <w:proofErr w:type="spellEnd"/>
      <w:r w:rsidR="00F66E54">
        <w:t xml:space="preserve"> </w:t>
      </w:r>
      <w:proofErr w:type="spellStart"/>
      <w:r w:rsidR="00F66E54">
        <w:t>Wide</w:t>
      </w:r>
      <w:proofErr w:type="spellEnd"/>
      <w:r w:rsidR="00F66E54">
        <w:t xml:space="preserve"> Web </w:t>
      </w:r>
      <w:proofErr w:type="spellStart"/>
      <w:r w:rsidR="00F66E54">
        <w:t>Consortium</w:t>
      </w:r>
      <w:proofErr w:type="spellEnd"/>
      <w:r w:rsidR="00F66E54">
        <w:t xml:space="preserve"> (</w:t>
      </w:r>
      <w:r w:rsidR="00792270">
        <w:t>W3C</w:t>
      </w:r>
      <w:r w:rsidR="00F66E54">
        <w:t>)</w:t>
      </w:r>
      <w:r w:rsidR="00792270">
        <w:t xml:space="preserve"> umożliwi</w:t>
      </w:r>
      <w:r w:rsidR="00792270">
        <w:t>a</w:t>
      </w:r>
      <w:r w:rsidR="00792270">
        <w:t xml:space="preserve">jącym reprezentację danych w ustrukturyzowany sposób. XML jest językiem opisującym </w:t>
      </w:r>
      <w:r w:rsidR="00F706AA">
        <w:br/>
      </w:r>
      <w:r w:rsidR="00792270">
        <w:t xml:space="preserve">dane, czyli meta językiem. </w:t>
      </w:r>
      <w:r w:rsidR="00763655">
        <w:t xml:space="preserve">Został stworzony z myślą o przechowywaniu danych, jednak </w:t>
      </w:r>
      <w:r w:rsidR="00F66E54">
        <w:t>służy ró</w:t>
      </w:r>
      <w:r w:rsidR="00763655">
        <w:t xml:space="preserve">wnież </w:t>
      </w:r>
      <w:r w:rsidR="00792270">
        <w:t xml:space="preserve">do </w:t>
      </w:r>
      <w:r w:rsidR="00763655">
        <w:t xml:space="preserve">ich </w:t>
      </w:r>
      <w:r w:rsidR="00792270">
        <w:t>transportowania oraz do tworzenia innych języków (aplikacji XML) służących do przechowywania informacji.</w:t>
      </w:r>
      <w:r w:rsidR="00763655">
        <w:t xml:space="preserve"> Jest czytelny dla człowieka, co znacznie ułatwia jego wyk</w:t>
      </w:r>
      <w:r w:rsidR="00763655">
        <w:t>o</w:t>
      </w:r>
      <w:r w:rsidR="009A2935">
        <w:t>rzystanie</w:t>
      </w:r>
      <w:r w:rsidR="006042A7">
        <w:t xml:space="preserve"> [33]</w:t>
      </w:r>
      <w:r w:rsidR="009A2935">
        <w:t>.</w:t>
      </w:r>
    </w:p>
    <w:p w:rsidR="00763655" w:rsidRDefault="00763655" w:rsidP="007650FC">
      <w:pPr>
        <w:spacing w:line="360" w:lineRule="auto"/>
      </w:pPr>
    </w:p>
    <w:bookmarkStart w:id="52" w:name="_MON_1519667199"/>
    <w:bookmarkEnd w:id="52"/>
    <w:p w:rsidR="00763655" w:rsidRDefault="00B11B15" w:rsidP="007650FC">
      <w:pPr>
        <w:keepNext/>
        <w:spacing w:line="360" w:lineRule="auto"/>
        <w:jc w:val="center"/>
      </w:pPr>
      <w:r>
        <w:object w:dxaOrig="5640" w:dyaOrig="29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283.8pt;height:148.2pt" o:ole="">
            <v:imagedata r:id="rId17" o:title=""/>
          </v:shape>
          <o:OLEObject Type="Embed" ProgID="Word.Document.8" ShapeID="_x0000_i1029" DrawAspect="Content" ObjectID="_1524470728" r:id="rId18">
            <o:FieldCodes>\s</o:FieldCodes>
          </o:OLEObject>
        </w:object>
      </w:r>
    </w:p>
    <w:p w:rsidR="00B74F40" w:rsidRDefault="00763655" w:rsidP="007650FC">
      <w:pPr>
        <w:pStyle w:val="Legenda"/>
        <w:spacing w:line="360" w:lineRule="auto"/>
        <w:jc w:val="center"/>
      </w:pPr>
      <w:bookmarkStart w:id="53" w:name="_Toc448663260"/>
      <w:r>
        <w:t xml:space="preserve">Rys. </w:t>
      </w:r>
      <w:fldSimple w:instr=" STYLEREF 1 \s ">
        <w:r w:rsidR="00FB5BFA">
          <w:rPr>
            <w:noProof/>
          </w:rPr>
          <w:t>3</w:t>
        </w:r>
      </w:fldSimple>
      <w:r w:rsidR="00B541E6">
        <w:t>.</w:t>
      </w:r>
      <w:fldSimple w:instr=" SEQ Rys. \* ARABIC \s 1 ">
        <w:r w:rsidR="00FB5BFA">
          <w:rPr>
            <w:noProof/>
          </w:rPr>
          <w:t>4</w:t>
        </w:r>
      </w:fldSimple>
      <w:r>
        <w:t xml:space="preserve"> Przykład danych w XML</w:t>
      </w:r>
      <w:r w:rsidR="006042A7">
        <w:t xml:space="preserve"> [32]</w:t>
      </w:r>
      <w:bookmarkEnd w:id="53"/>
    </w:p>
    <w:p w:rsidR="004477BA" w:rsidRPr="004477BA" w:rsidRDefault="004477BA" w:rsidP="007650FC">
      <w:pPr>
        <w:spacing w:line="360" w:lineRule="auto"/>
      </w:pPr>
    </w:p>
    <w:p w:rsidR="00032E3F" w:rsidRDefault="00032E3F" w:rsidP="007650FC">
      <w:pPr>
        <w:pStyle w:val="Nagwek3"/>
        <w:spacing w:line="360" w:lineRule="auto"/>
      </w:pPr>
      <w:bookmarkStart w:id="54" w:name="_Toc450674519"/>
      <w:r>
        <w:t>JSON</w:t>
      </w:r>
      <w:bookmarkEnd w:id="54"/>
    </w:p>
    <w:p w:rsidR="000A4F6B" w:rsidRPr="000A4F6B" w:rsidRDefault="000A4F6B" w:rsidP="007650FC">
      <w:pPr>
        <w:spacing w:line="360" w:lineRule="auto"/>
      </w:pPr>
    </w:p>
    <w:p w:rsidR="000A4F6B" w:rsidRDefault="00763655" w:rsidP="007650FC">
      <w:pPr>
        <w:spacing w:line="360" w:lineRule="auto"/>
      </w:pPr>
      <w:r>
        <w:tab/>
        <w:t xml:space="preserve">JSON (ang. </w:t>
      </w:r>
      <w:proofErr w:type="spellStart"/>
      <w:r>
        <w:t>Javascript</w:t>
      </w:r>
      <w:proofErr w:type="spellEnd"/>
      <w:r>
        <w:t xml:space="preserve"> </w:t>
      </w:r>
      <w:proofErr w:type="spellStart"/>
      <w:r>
        <w:t>Object</w:t>
      </w:r>
      <w:proofErr w:type="spellEnd"/>
      <w:r>
        <w:t xml:space="preserve"> </w:t>
      </w:r>
      <w:proofErr w:type="spellStart"/>
      <w:r>
        <w:t>Notation</w:t>
      </w:r>
      <w:proofErr w:type="spellEnd"/>
      <w:r>
        <w:t xml:space="preserve">) jest tekstowym formatem wymiany danych opartym o literał obiektowy. Został stworzony jako lżejsza alternatywa dla XML. </w:t>
      </w:r>
      <w:r w:rsidR="000A4F6B">
        <w:t>Podczas</w:t>
      </w:r>
      <w:r>
        <w:t xml:space="preserve"> gdy dane zapisane w formacie XML muszą zostać dodatkowo </w:t>
      </w:r>
      <w:r w:rsidR="000A4F6B">
        <w:t>z</w:t>
      </w:r>
      <w:r>
        <w:t>interpretowane</w:t>
      </w:r>
      <w:r w:rsidR="00F66E54">
        <w:t xml:space="preserve"> i przekształc</w:t>
      </w:r>
      <w:r w:rsidR="00F66E54">
        <w:t>o</w:t>
      </w:r>
      <w:r w:rsidR="00F66E54">
        <w:lastRenderedPageBreak/>
        <w:t>ne na obiekty</w:t>
      </w:r>
      <w:r w:rsidR="00150892">
        <w:t>,</w:t>
      </w:r>
      <w:r>
        <w:t xml:space="preserve"> z użyciem </w:t>
      </w:r>
      <w:proofErr w:type="spellStart"/>
      <w:r>
        <w:t>JSON'a</w:t>
      </w:r>
      <w:proofErr w:type="spellEnd"/>
      <w:r>
        <w:t xml:space="preserve"> dane są od razu zakodowane jako obiekt </w:t>
      </w:r>
      <w:proofErr w:type="spellStart"/>
      <w:r>
        <w:t>JavaScriptowy</w:t>
      </w:r>
      <w:proofErr w:type="spellEnd"/>
      <w:r>
        <w:t xml:space="preserve">, </w:t>
      </w:r>
      <w:r w:rsidR="000A4F6B">
        <w:t>łatwo rozumiany ró</w:t>
      </w:r>
      <w:r>
        <w:t>wnież przez inne języki programowania.</w:t>
      </w:r>
      <w:r w:rsidR="000A4F6B">
        <w:t xml:space="preserve"> JSON jest mniej czytelny </w:t>
      </w:r>
      <w:r w:rsidR="00F706AA">
        <w:br/>
      </w:r>
      <w:r w:rsidR="000A4F6B">
        <w:t>dla człowieka, jednak ze względu na brak znaczników je</w:t>
      </w:r>
      <w:r w:rsidR="00150892">
        <w:t xml:space="preserve">st bardziej wydajnym standardem </w:t>
      </w:r>
      <w:r w:rsidR="000A4F6B">
        <w:t xml:space="preserve">jeśli chodzi o transportowanie oraz </w:t>
      </w:r>
      <w:proofErr w:type="spellStart"/>
      <w:r w:rsidR="000A4F6B">
        <w:t>seria</w:t>
      </w:r>
      <w:r w:rsidR="009A2935">
        <w:t>lizację</w:t>
      </w:r>
      <w:proofErr w:type="spellEnd"/>
      <w:r w:rsidR="009A2935">
        <w:t xml:space="preserve"> i </w:t>
      </w:r>
      <w:proofErr w:type="spellStart"/>
      <w:r w:rsidR="009A2935">
        <w:t>deserializację</w:t>
      </w:r>
      <w:proofErr w:type="spellEnd"/>
      <w:r w:rsidR="009A2935">
        <w:t xml:space="preserve"> danych </w:t>
      </w:r>
      <w:r w:rsidR="006042A7">
        <w:t>[32] [33]</w:t>
      </w:r>
      <w:r w:rsidR="009A2935">
        <w:t>.</w:t>
      </w:r>
    </w:p>
    <w:p w:rsidR="000A4F6B" w:rsidRDefault="000A4F6B" w:rsidP="007650FC">
      <w:pPr>
        <w:spacing w:line="360" w:lineRule="auto"/>
      </w:pPr>
    </w:p>
    <w:bookmarkStart w:id="55" w:name="_MON_1519667834"/>
    <w:bookmarkEnd w:id="55"/>
    <w:p w:rsidR="000A4F6B" w:rsidRDefault="00B11B15" w:rsidP="007650FC">
      <w:pPr>
        <w:keepNext/>
        <w:spacing w:line="360" w:lineRule="auto"/>
        <w:jc w:val="center"/>
      </w:pPr>
      <w:r>
        <w:object w:dxaOrig="5832" w:dyaOrig="3456">
          <v:shape id="_x0000_i1030" type="#_x0000_t75" style="width:291.6pt;height:172.2pt" o:ole="">
            <v:imagedata r:id="rId19" o:title=""/>
          </v:shape>
          <o:OLEObject Type="Embed" ProgID="Word.Document.8" ShapeID="_x0000_i1030" DrawAspect="Content" ObjectID="_1524470729" r:id="rId20">
            <o:FieldCodes>\s</o:FieldCodes>
          </o:OLEObject>
        </w:object>
      </w:r>
    </w:p>
    <w:p w:rsidR="000A4F6B" w:rsidRDefault="000A4F6B" w:rsidP="007650FC">
      <w:pPr>
        <w:pStyle w:val="Legenda"/>
        <w:spacing w:line="360" w:lineRule="auto"/>
        <w:jc w:val="center"/>
      </w:pPr>
      <w:bookmarkStart w:id="56" w:name="_Toc448663261"/>
      <w:r>
        <w:t xml:space="preserve">Rys. </w:t>
      </w:r>
      <w:fldSimple w:instr=" STYLEREF 1 \s ">
        <w:r w:rsidR="00FB5BFA">
          <w:rPr>
            <w:noProof/>
          </w:rPr>
          <w:t>3</w:t>
        </w:r>
      </w:fldSimple>
      <w:r w:rsidR="00B541E6">
        <w:t>.</w:t>
      </w:r>
      <w:fldSimple w:instr=" SEQ Rys. \* ARABIC \s 1 ">
        <w:r w:rsidR="00FB5BFA">
          <w:rPr>
            <w:noProof/>
          </w:rPr>
          <w:t>5</w:t>
        </w:r>
      </w:fldSimple>
      <w:r>
        <w:t xml:space="preserve"> Przykład danych w JSON</w:t>
      </w:r>
      <w:r w:rsidR="006042A7">
        <w:t xml:space="preserve"> [32]</w:t>
      </w:r>
      <w:bookmarkEnd w:id="56"/>
    </w:p>
    <w:p w:rsidR="000A4F6B" w:rsidRDefault="000A4F6B" w:rsidP="007650FC">
      <w:pPr>
        <w:spacing w:line="360" w:lineRule="auto"/>
      </w:pPr>
    </w:p>
    <w:p w:rsidR="00B16CA0" w:rsidRDefault="00B16CA0" w:rsidP="007650FC">
      <w:pPr>
        <w:pStyle w:val="Nagwek3"/>
        <w:spacing w:line="360" w:lineRule="auto"/>
      </w:pPr>
      <w:bookmarkStart w:id="57" w:name="_Toc450674520"/>
      <w:r>
        <w:t>Podsumowanie wyboru</w:t>
      </w:r>
      <w:bookmarkEnd w:id="57"/>
    </w:p>
    <w:p w:rsidR="00B16CA0" w:rsidRPr="00B16CA0" w:rsidRDefault="00B16CA0" w:rsidP="007650FC">
      <w:pPr>
        <w:spacing w:line="360" w:lineRule="auto"/>
      </w:pPr>
    </w:p>
    <w:p w:rsidR="00E57E16" w:rsidRDefault="000A4F6B" w:rsidP="007650FC">
      <w:pPr>
        <w:spacing w:line="360" w:lineRule="auto"/>
      </w:pPr>
      <w:r>
        <w:tab/>
        <w:t xml:space="preserve">Ze względu na wyższą wydajność oraz łatwość </w:t>
      </w:r>
      <w:proofErr w:type="spellStart"/>
      <w:r>
        <w:t>serializacji</w:t>
      </w:r>
      <w:proofErr w:type="spellEnd"/>
      <w:r>
        <w:t xml:space="preserve"> i </w:t>
      </w:r>
      <w:proofErr w:type="spellStart"/>
      <w:r>
        <w:t>deserializacji</w:t>
      </w:r>
      <w:proofErr w:type="spellEnd"/>
      <w:r>
        <w:t xml:space="preserve"> jako format przesyłanych danych wybrano </w:t>
      </w:r>
      <w:r w:rsidR="00614842">
        <w:t xml:space="preserve">format </w:t>
      </w:r>
      <w:r>
        <w:t>JSON.</w:t>
      </w:r>
    </w:p>
    <w:p w:rsidR="006042A7" w:rsidRDefault="006042A7" w:rsidP="007650FC">
      <w:pPr>
        <w:spacing w:line="360" w:lineRule="auto"/>
      </w:pPr>
    </w:p>
    <w:p w:rsidR="00E57E16" w:rsidRDefault="00E91181" w:rsidP="007650FC">
      <w:pPr>
        <w:pStyle w:val="Nagwek2"/>
        <w:spacing w:line="360" w:lineRule="auto"/>
      </w:pPr>
      <w:bookmarkStart w:id="58" w:name="_Toc450674521"/>
      <w:r>
        <w:t>Opis</w:t>
      </w:r>
      <w:r w:rsidR="00E57E16">
        <w:t xml:space="preserve"> </w:t>
      </w:r>
      <w:r w:rsidR="008F293C">
        <w:t xml:space="preserve">API </w:t>
      </w:r>
      <w:r w:rsidR="00E57E16">
        <w:t>OpenStreetMap</w:t>
      </w:r>
      <w:bookmarkEnd w:id="58"/>
    </w:p>
    <w:p w:rsidR="00E91181" w:rsidRDefault="00E91181" w:rsidP="007650FC">
      <w:pPr>
        <w:spacing w:line="360" w:lineRule="auto"/>
      </w:pPr>
    </w:p>
    <w:p w:rsidR="00AE677E" w:rsidRPr="000B06F6" w:rsidRDefault="000B06F6" w:rsidP="007650FC">
      <w:pPr>
        <w:spacing w:line="360" w:lineRule="auto"/>
        <w:rPr>
          <w:vertAlign w:val="subscript"/>
        </w:rPr>
      </w:pPr>
      <w:r>
        <w:tab/>
        <w:t xml:space="preserve">OpenStreetMap (OSM) </w:t>
      </w:r>
      <w:r w:rsidR="00E91181">
        <w:t xml:space="preserve">to globalny projekt, mający na celu stworzenie darmowej oraz swobodnie dostępnej mapy świata. Wszelkie dane zawarte w projekcie udostępniane są </w:t>
      </w:r>
      <w:r w:rsidR="00F706AA">
        <w:br/>
      </w:r>
      <w:r w:rsidR="00E91181">
        <w:t>na otwartej licenc</w:t>
      </w:r>
      <w:r w:rsidR="00AE677E">
        <w:t xml:space="preserve">ji </w:t>
      </w:r>
      <w:proofErr w:type="spellStart"/>
      <w:r w:rsidR="00AE677E">
        <w:t>Open</w:t>
      </w:r>
      <w:proofErr w:type="spellEnd"/>
      <w:r w:rsidR="00AE677E">
        <w:t xml:space="preserve"> </w:t>
      </w:r>
      <w:proofErr w:type="spellStart"/>
      <w:r w:rsidR="00AE677E">
        <w:t>Database</w:t>
      </w:r>
      <w:proofErr w:type="spellEnd"/>
      <w:r w:rsidR="00AE677E">
        <w:t xml:space="preserve"> </w:t>
      </w:r>
      <w:proofErr w:type="spellStart"/>
      <w:r w:rsidR="00AE677E">
        <w:t>License</w:t>
      </w:r>
      <w:proofErr w:type="spellEnd"/>
      <w:r w:rsidR="00AE677E">
        <w:t xml:space="preserve"> (</w:t>
      </w:r>
      <w:proofErr w:type="spellStart"/>
      <w:r w:rsidR="00AE677E">
        <w:t>ODbL</w:t>
      </w:r>
      <w:proofErr w:type="spellEnd"/>
      <w:r w:rsidR="00AE677E">
        <w:t>). U</w:t>
      </w:r>
      <w:r w:rsidR="00E91181">
        <w:t xml:space="preserve">możliwia </w:t>
      </w:r>
      <w:r w:rsidR="00AE677E">
        <w:t xml:space="preserve">to </w:t>
      </w:r>
      <w:r w:rsidR="00E91181">
        <w:t xml:space="preserve">ich wykorzystanie </w:t>
      </w:r>
      <w:r w:rsidR="00F706AA">
        <w:br/>
      </w:r>
      <w:r w:rsidR="00E91181">
        <w:t>praktycznie przez każde</w:t>
      </w:r>
      <w:r w:rsidR="000B3477">
        <w:t>go, przez co OpenStreetMap jest określane</w:t>
      </w:r>
      <w:r w:rsidR="00E91181">
        <w:t xml:space="preserve"> m</w:t>
      </w:r>
      <w:r w:rsidR="000B3477">
        <w:t>ap</w:t>
      </w:r>
      <w:r w:rsidR="00823391">
        <w:t>owym odpowiedn</w:t>
      </w:r>
      <w:r w:rsidR="00823391">
        <w:t>i</w:t>
      </w:r>
      <w:r w:rsidR="00823391">
        <w:t xml:space="preserve">kiem </w:t>
      </w:r>
      <w:proofErr w:type="spellStart"/>
      <w:r w:rsidR="00823391">
        <w:t>Wikipedii</w:t>
      </w:r>
      <w:proofErr w:type="spellEnd"/>
      <w:r w:rsidR="00823391">
        <w:t xml:space="preserve"> i</w:t>
      </w:r>
      <w:r w:rsidR="00AE677E">
        <w:t xml:space="preserve"> jest dar</w:t>
      </w:r>
      <w:r w:rsidR="00823391">
        <w:t>m</w:t>
      </w:r>
      <w:r w:rsidR="00AE677E">
        <w:t>ową a</w:t>
      </w:r>
      <w:r w:rsidR="009A2935">
        <w:t>lternatywą dla map komercyjnych</w:t>
      </w:r>
      <w:r w:rsidR="006042A7">
        <w:t xml:space="preserve"> [34]</w:t>
      </w:r>
      <w:r w:rsidR="009A2935">
        <w:t>.</w:t>
      </w:r>
    </w:p>
    <w:p w:rsidR="00823391" w:rsidRDefault="00AE677E" w:rsidP="007650FC">
      <w:pPr>
        <w:spacing w:line="360" w:lineRule="auto"/>
      </w:pPr>
      <w:r>
        <w:tab/>
      </w:r>
      <w:r w:rsidR="00823391">
        <w:t xml:space="preserve">Oficjalne API OpenStreetMap różni się </w:t>
      </w:r>
      <w:r w:rsidR="00F66E54">
        <w:t xml:space="preserve">przykładowo </w:t>
      </w:r>
      <w:r w:rsidR="00823391">
        <w:t xml:space="preserve">od API </w:t>
      </w:r>
      <w:proofErr w:type="spellStart"/>
      <w:r w:rsidR="00823391">
        <w:t>GoogleMaps</w:t>
      </w:r>
      <w:proofErr w:type="spellEnd"/>
      <w:r w:rsidR="00823391">
        <w:t xml:space="preserve"> tym, </w:t>
      </w:r>
      <w:r w:rsidR="00F706AA">
        <w:br/>
      </w:r>
      <w:r w:rsidR="00823391">
        <w:t xml:space="preserve">że udostępnia jedynie usługi do odczytu i zapisu danych w surowej formie wektorowej, </w:t>
      </w:r>
      <w:r w:rsidR="00F706AA">
        <w:br/>
      </w:r>
      <w:r w:rsidR="00823391">
        <w:t xml:space="preserve">podczas gdy </w:t>
      </w:r>
      <w:proofErr w:type="spellStart"/>
      <w:r w:rsidR="00823391">
        <w:t>GoogleMaps</w:t>
      </w:r>
      <w:proofErr w:type="spellEnd"/>
      <w:r w:rsidR="00823391">
        <w:t xml:space="preserve"> udostępnia użytkownikom konkretne usługi do rysowania i edycji map. Jednak w związku otwartością projektu OSM istnieje wiele zewnętrznych bibliotek, które sumarycznie udostępniają praktycznie każdą funkcję, którą można znaleźć w mapach </w:t>
      </w:r>
      <w:r w:rsidR="00823391">
        <w:lastRenderedPageBreak/>
        <w:t xml:space="preserve">komercyjnych. Ponadto dostępność do surowych danych w postaci pojedynczego pliku, </w:t>
      </w:r>
      <w:r w:rsidR="00F706AA">
        <w:br/>
      </w:r>
      <w:r w:rsidR="00823391">
        <w:t>w formacie binarnym PBF lub skom</w:t>
      </w:r>
      <w:r w:rsidR="00F66E54">
        <w:t>p</w:t>
      </w:r>
      <w:r w:rsidR="00823391">
        <w:t>r</w:t>
      </w:r>
      <w:r w:rsidR="00F66E54">
        <w:t>e</w:t>
      </w:r>
      <w:r w:rsidR="00823391">
        <w:t>sowanym XML, zawierającego wszystkie punkty, drogi i relacje</w:t>
      </w:r>
      <w:r w:rsidR="00354F29">
        <w:t>, tworzące mapę pozwala</w:t>
      </w:r>
      <w:r w:rsidR="00823391">
        <w:t xml:space="preserve"> na dowolną implementację własnych usług. Dane te </w:t>
      </w:r>
      <w:r w:rsidR="00F706AA">
        <w:br/>
      </w:r>
      <w:r w:rsidR="00823391">
        <w:t xml:space="preserve">są aktualizowane co tydzień i możliwe do pobrania również w mniejszych paczkach dla </w:t>
      </w:r>
      <w:r w:rsidR="00F706AA">
        <w:br/>
      </w:r>
      <w:r w:rsidR="00823391">
        <w:t>konkretnych kontynentów, czy państw</w:t>
      </w:r>
      <w:r w:rsidR="006042A7">
        <w:t xml:space="preserve"> [35]</w:t>
      </w:r>
      <w:r w:rsidR="009A2935">
        <w:t>.</w:t>
      </w:r>
    </w:p>
    <w:p w:rsidR="000B3477" w:rsidRPr="0006516B" w:rsidRDefault="008E4C05" w:rsidP="0006516B">
      <w:pPr>
        <w:spacing w:line="360" w:lineRule="auto"/>
      </w:pPr>
      <w:r>
        <w:tab/>
      </w:r>
      <w:r w:rsidR="000B3477" w:rsidRPr="0006516B">
        <w:t>Mapy</w:t>
      </w:r>
      <w:r w:rsidRPr="0006516B">
        <w:t xml:space="preserve"> OpenStreetMap</w:t>
      </w:r>
      <w:r w:rsidR="00823391" w:rsidRPr="0006516B">
        <w:t xml:space="preserve">, podobnie jak mapy </w:t>
      </w:r>
      <w:proofErr w:type="spellStart"/>
      <w:r w:rsidR="00823391" w:rsidRPr="0006516B">
        <w:t>GoogleMaps</w:t>
      </w:r>
      <w:proofErr w:type="spellEnd"/>
      <w:r w:rsidR="000B3477" w:rsidRPr="0006516B">
        <w:t xml:space="preserve"> generowane są w procesie nazywanym renderingiem, który konwertuje dane wektorowe na dane typu rastrowego</w:t>
      </w:r>
      <w:r w:rsidR="00AE677E" w:rsidRPr="0006516B">
        <w:t xml:space="preserve">. </w:t>
      </w:r>
      <w:r w:rsidR="00F706AA">
        <w:br/>
      </w:r>
      <w:r w:rsidR="00AE677E" w:rsidRPr="0006516B">
        <w:t xml:space="preserve">Na dane </w:t>
      </w:r>
      <w:r w:rsidR="005D2A58" w:rsidRPr="0006516B">
        <w:t xml:space="preserve">te </w:t>
      </w:r>
      <w:r w:rsidR="00AE677E" w:rsidRPr="0006516B">
        <w:t xml:space="preserve">zostają </w:t>
      </w:r>
      <w:r w:rsidR="005D2A58" w:rsidRPr="0006516B">
        <w:t xml:space="preserve">następnie </w:t>
      </w:r>
      <w:r w:rsidR="00AE677E" w:rsidRPr="0006516B">
        <w:t>nałożone</w:t>
      </w:r>
      <w:r w:rsidR="00823391" w:rsidRPr="0006516B">
        <w:t xml:space="preserve"> </w:t>
      </w:r>
      <w:r w:rsidR="00AE677E" w:rsidRPr="0006516B">
        <w:t>dodatkowe style wizualne, a mapy zostają podzielone na "kafelki" i w tej formie udostępnione aplikacjom webowym i mobilnym</w:t>
      </w:r>
      <w:r w:rsidR="005D2A58" w:rsidRPr="0006516B">
        <w:t xml:space="preserve"> przez zewnętr</w:t>
      </w:r>
      <w:r w:rsidR="005D2A58" w:rsidRPr="0006516B">
        <w:t>z</w:t>
      </w:r>
      <w:r w:rsidR="005D2A58" w:rsidRPr="0006516B">
        <w:t>nych usługodawców</w:t>
      </w:r>
      <w:r w:rsidR="00AE677E" w:rsidRPr="0006516B">
        <w:t xml:space="preserve">. Użytkownicy OSM mają również możliwość zaimplementowania </w:t>
      </w:r>
      <w:r w:rsidR="00F706AA">
        <w:br/>
      </w:r>
      <w:r w:rsidR="00AE677E" w:rsidRPr="0006516B">
        <w:t xml:space="preserve">własnego sposobu </w:t>
      </w:r>
      <w:proofErr w:type="spellStart"/>
      <w:r w:rsidR="00AE677E" w:rsidRPr="0006516B">
        <w:t>renderowania</w:t>
      </w:r>
      <w:proofErr w:type="spellEnd"/>
      <w:r w:rsidR="00AE677E" w:rsidRPr="0006516B">
        <w:t xml:space="preserve"> map</w:t>
      </w:r>
      <w:r w:rsidR="005D2A58" w:rsidRPr="0006516B">
        <w:t xml:space="preserve">, co znacznie rozszerza możliwości programistyczne </w:t>
      </w:r>
      <w:r w:rsidR="00F706AA">
        <w:br/>
      </w:r>
      <w:r w:rsidR="005D2A58" w:rsidRPr="0006516B">
        <w:t>w porówna</w:t>
      </w:r>
      <w:r w:rsidR="009A2935">
        <w:t xml:space="preserve">niu do </w:t>
      </w:r>
      <w:proofErr w:type="spellStart"/>
      <w:r w:rsidR="009A2935">
        <w:t>GoogleMaps</w:t>
      </w:r>
      <w:proofErr w:type="spellEnd"/>
      <w:r w:rsidR="009A2935">
        <w:t xml:space="preserve"> </w:t>
      </w:r>
      <w:r w:rsidR="006042A7" w:rsidRPr="0006516B">
        <w:t>[35]</w:t>
      </w:r>
      <w:r w:rsidR="009A2935">
        <w:t>.</w:t>
      </w:r>
    </w:p>
    <w:p w:rsidR="00370F42" w:rsidRDefault="005D2A58" w:rsidP="0006516B">
      <w:pPr>
        <w:spacing w:line="360" w:lineRule="auto"/>
      </w:pPr>
      <w:r w:rsidRPr="0006516B">
        <w:tab/>
        <w:t>W przypadku tworzenia oprogramowania na platformę Android</w:t>
      </w:r>
      <w:r w:rsidR="00370F42">
        <w:t>, wykorzystującego dane OpenStreetMap, istnieje możliwość wykorzystania zewnętrznych bibliotek, zapewniaj</w:t>
      </w:r>
      <w:r w:rsidR="00370F42">
        <w:t>ą</w:t>
      </w:r>
      <w:r w:rsidR="00370F42">
        <w:t>cych podstawowe funkcje związane z rysowaniem map, ich edycją, malowaniem śladów, znaczników itd. Do najbardziej znanych bibliotek</w:t>
      </w:r>
      <w:r w:rsidR="007D44ED">
        <w:t>, o takiej funkcjonalności,</w:t>
      </w:r>
      <w:r w:rsidR="00370F42">
        <w:t xml:space="preserve"> należą </w:t>
      </w:r>
      <w:proofErr w:type="spellStart"/>
      <w:r w:rsidR="00370F42">
        <w:t>Mapsforge</w:t>
      </w:r>
      <w:proofErr w:type="spellEnd"/>
      <w:r w:rsidR="00370F42">
        <w:t xml:space="preserve"> oraz </w:t>
      </w:r>
      <w:proofErr w:type="spellStart"/>
      <w:r w:rsidR="00370F42">
        <w:t>Osmdroid</w:t>
      </w:r>
      <w:proofErr w:type="spellEnd"/>
      <w:r w:rsidR="00370F42">
        <w:t xml:space="preserve">. Uznano, iż obie biblioteki spełniają wymagania dla tworzonej aplikacji </w:t>
      </w:r>
      <w:r w:rsidR="00F706AA">
        <w:br/>
      </w:r>
      <w:r w:rsidR="00370F42">
        <w:t xml:space="preserve">i ostatecznie postanowiono wykorzystać bibliotekę </w:t>
      </w:r>
      <w:proofErr w:type="spellStart"/>
      <w:r w:rsidR="00370F42">
        <w:t>Osmdroid</w:t>
      </w:r>
      <w:proofErr w:type="spellEnd"/>
      <w:r w:rsidR="007D44ED">
        <w:t>.</w:t>
      </w:r>
    </w:p>
    <w:p w:rsidR="00F20593" w:rsidRPr="0006516B" w:rsidRDefault="005D2A58" w:rsidP="0006516B">
      <w:pPr>
        <w:spacing w:line="360" w:lineRule="auto"/>
      </w:pPr>
      <w:r w:rsidRPr="0006516B">
        <w:t xml:space="preserve"> </w:t>
      </w:r>
    </w:p>
    <w:p w:rsidR="00CF36F6" w:rsidRDefault="00CF36F6" w:rsidP="0006516B">
      <w:pPr>
        <w:spacing w:line="360" w:lineRule="auto"/>
      </w:pPr>
      <w:r w:rsidRPr="0006516B">
        <w:tab/>
      </w:r>
      <w:r w:rsidR="00F20593" w:rsidRPr="0006516B">
        <w:t xml:space="preserve">Na tym zostaną na ten moment zakończone rozważania związane z technologiami </w:t>
      </w:r>
      <w:r w:rsidR="00F706AA">
        <w:br/>
      </w:r>
      <w:r w:rsidR="00F20593" w:rsidRPr="0006516B">
        <w:t xml:space="preserve">wykorzystanymi przy tworzeniu systemu. </w:t>
      </w:r>
      <w:r w:rsidRPr="0006516B">
        <w:t xml:space="preserve">Oczywiście nie są to wszystkie aspekty </w:t>
      </w:r>
      <w:r w:rsidR="00F706AA">
        <w:br/>
      </w:r>
      <w:r w:rsidRPr="0006516B">
        <w:t xml:space="preserve">technologiczne </w:t>
      </w:r>
      <w:r w:rsidR="00233DC5" w:rsidRPr="0006516B">
        <w:t>związane z</w:t>
      </w:r>
      <w:r w:rsidRPr="0006516B">
        <w:t xml:space="preserve"> </w:t>
      </w:r>
      <w:r w:rsidR="00233DC5" w:rsidRPr="0006516B">
        <w:t xml:space="preserve">projektowanym </w:t>
      </w:r>
      <w:r w:rsidRPr="0006516B">
        <w:t>syste</w:t>
      </w:r>
      <w:r w:rsidR="00233DC5" w:rsidRPr="0006516B">
        <w:t>mem</w:t>
      </w:r>
      <w:r w:rsidRPr="0006516B">
        <w:t xml:space="preserve">. W rzeczywistości należałoby dokonać analizy rozwiązań dla wszystkich komponentów systemu np. sposobu realizacji części </w:t>
      </w:r>
      <w:r w:rsidR="00F706AA">
        <w:br/>
      </w:r>
      <w:r w:rsidRPr="0006516B">
        <w:t xml:space="preserve">serwerowej, sposobu przechowywania danych trwałych, czy wyboru silnika bazodanowego. Jednak nie jest to praca o tematyce stricte informatycznej, a prezentowany system jest jedynie jej częścią dlatego w powyższym rozdziale ograniczono się do kwestii uznanych za </w:t>
      </w:r>
      <w:r w:rsidR="00F706AA">
        <w:br/>
      </w:r>
      <w:r w:rsidRPr="0006516B">
        <w:t>najważniejsze z punktu widzenia</w:t>
      </w:r>
      <w:r w:rsidR="00F20593" w:rsidRPr="0006516B">
        <w:t xml:space="preserve"> integracji z API OpenStreetMap oraz wizualizacji obszaru przeszukanego.</w:t>
      </w:r>
      <w:r w:rsidR="00453F96" w:rsidRPr="0006516B">
        <w:t xml:space="preserve"> Więcej na temat realizacji poszczególnych części systemu zostanie napisane w rozdziale "Projekt systemu".</w:t>
      </w:r>
    </w:p>
    <w:p w:rsidR="00A848AF" w:rsidRDefault="00A848AF" w:rsidP="0006516B">
      <w:pPr>
        <w:spacing w:line="360" w:lineRule="auto"/>
      </w:pPr>
    </w:p>
    <w:p w:rsidR="00A848AF" w:rsidRDefault="00A848AF" w:rsidP="0006516B">
      <w:pPr>
        <w:spacing w:line="360" w:lineRule="auto"/>
      </w:pPr>
    </w:p>
    <w:p w:rsidR="00A848AF" w:rsidRDefault="00A848AF" w:rsidP="0006516B">
      <w:pPr>
        <w:spacing w:line="360" w:lineRule="auto"/>
      </w:pPr>
    </w:p>
    <w:p w:rsidR="00A848AF" w:rsidRDefault="00A848AF" w:rsidP="0006516B">
      <w:pPr>
        <w:spacing w:line="360" w:lineRule="auto"/>
      </w:pPr>
    </w:p>
    <w:p w:rsidR="00175BB2" w:rsidRPr="00E91181" w:rsidRDefault="00175BB2" w:rsidP="007650FC">
      <w:pPr>
        <w:spacing w:line="360" w:lineRule="auto"/>
      </w:pPr>
    </w:p>
    <w:p w:rsidR="00E57E16" w:rsidRDefault="00E57E16" w:rsidP="007650FC">
      <w:pPr>
        <w:pStyle w:val="Nagwek1"/>
        <w:spacing w:line="360" w:lineRule="auto"/>
      </w:pPr>
      <w:bookmarkStart w:id="59" w:name="_Toc450674522"/>
      <w:r>
        <w:lastRenderedPageBreak/>
        <w:t xml:space="preserve">Analiza </w:t>
      </w:r>
      <w:r w:rsidR="00CF36F6">
        <w:t>systemu</w:t>
      </w:r>
      <w:bookmarkEnd w:id="59"/>
    </w:p>
    <w:p w:rsidR="00CF36F6" w:rsidRDefault="00CF36F6" w:rsidP="007650FC">
      <w:pPr>
        <w:spacing w:line="360" w:lineRule="auto"/>
      </w:pPr>
    </w:p>
    <w:p w:rsidR="004531E4" w:rsidRPr="00B602EE" w:rsidRDefault="004531E4" w:rsidP="0006516B">
      <w:pPr>
        <w:spacing w:line="360" w:lineRule="auto"/>
      </w:pPr>
      <w:r>
        <w:tab/>
      </w:r>
      <w:r w:rsidRPr="00B602EE">
        <w:t>Tworzenie systemu informatycznego jest procesem złożonym, d</w:t>
      </w:r>
      <w:r w:rsidR="00F20593" w:rsidRPr="00B602EE">
        <w:t>latego</w:t>
      </w:r>
      <w:r w:rsidRPr="00B602EE">
        <w:t xml:space="preserve"> w celu jego uproszczenia dokonuje się podziału całego procesu na mniejsze części. Inżynieria oprogr</w:t>
      </w:r>
      <w:r w:rsidRPr="00B602EE">
        <w:t>a</w:t>
      </w:r>
      <w:r w:rsidRPr="00B602EE">
        <w:t xml:space="preserve">mowania stara się zidentyfikować i opisać podstawowe fazy tworzenia i funkcjonowania oprogramowania. </w:t>
      </w:r>
      <w:r w:rsidR="00A420FA">
        <w:t xml:space="preserve">Istnieje wiele różnych sposobów podziału na te </w:t>
      </w:r>
      <w:r w:rsidRPr="00B602EE">
        <w:t>faz</w:t>
      </w:r>
      <w:r w:rsidR="00A420FA">
        <w:t>y</w:t>
      </w:r>
      <w:r w:rsidRPr="00B602EE">
        <w:t xml:space="preserve">, lecz wszystkie </w:t>
      </w:r>
      <w:r w:rsidR="00F706AA">
        <w:br/>
      </w:r>
      <w:r w:rsidRPr="00B602EE">
        <w:t>sprowadzają się mniej więcej do jednego przybliżenia, zgodnie z którym można wyróżnić podstawowe czynności związane z tw</w:t>
      </w:r>
      <w:r w:rsidR="009A2935">
        <w:t xml:space="preserve">orzeniem </w:t>
      </w:r>
      <w:r w:rsidR="00095082">
        <w:t>systemu</w:t>
      </w:r>
      <w:r w:rsidR="009A2935">
        <w:t xml:space="preserve"> </w:t>
      </w:r>
      <w:r w:rsidR="007337C2">
        <w:t>[36]</w:t>
      </w:r>
      <w:r w:rsidR="009A2935">
        <w:t>:</w:t>
      </w:r>
    </w:p>
    <w:p w:rsidR="004531E4" w:rsidRPr="00B602EE" w:rsidRDefault="004531E4" w:rsidP="0006516B">
      <w:pPr>
        <w:spacing w:line="360" w:lineRule="auto"/>
      </w:pPr>
    </w:p>
    <w:p w:rsidR="004531E4" w:rsidRPr="00B602EE" w:rsidRDefault="004531E4" w:rsidP="0006516B">
      <w:pPr>
        <w:pStyle w:val="Akapitzlist"/>
        <w:numPr>
          <w:ilvl w:val="0"/>
          <w:numId w:val="36"/>
        </w:numPr>
        <w:spacing w:line="360" w:lineRule="auto"/>
        <w:rPr>
          <w:rFonts w:ascii="Times New Roman" w:hAnsi="Times New Roman"/>
          <w:sz w:val="24"/>
          <w:szCs w:val="24"/>
        </w:rPr>
      </w:pPr>
      <w:r w:rsidRPr="00B602EE">
        <w:rPr>
          <w:rFonts w:ascii="Times New Roman" w:hAnsi="Times New Roman"/>
          <w:sz w:val="24"/>
          <w:szCs w:val="24"/>
        </w:rPr>
        <w:t>Analiza - określanie wymagań i specyfikacji,</w:t>
      </w:r>
    </w:p>
    <w:p w:rsidR="004531E4" w:rsidRPr="00B602EE" w:rsidRDefault="004531E4" w:rsidP="0006516B">
      <w:pPr>
        <w:pStyle w:val="Akapitzlist"/>
        <w:numPr>
          <w:ilvl w:val="0"/>
          <w:numId w:val="36"/>
        </w:numPr>
        <w:spacing w:line="360" w:lineRule="auto"/>
        <w:rPr>
          <w:rFonts w:ascii="Times New Roman" w:hAnsi="Times New Roman"/>
          <w:sz w:val="24"/>
          <w:szCs w:val="24"/>
        </w:rPr>
      </w:pPr>
      <w:r w:rsidRPr="00B602EE">
        <w:rPr>
          <w:rFonts w:ascii="Times New Roman" w:hAnsi="Times New Roman"/>
          <w:sz w:val="24"/>
          <w:szCs w:val="24"/>
        </w:rPr>
        <w:t>Projektowanie,</w:t>
      </w:r>
    </w:p>
    <w:p w:rsidR="004531E4" w:rsidRPr="00B602EE" w:rsidRDefault="004531E4" w:rsidP="0006516B">
      <w:pPr>
        <w:pStyle w:val="Akapitzlist"/>
        <w:numPr>
          <w:ilvl w:val="0"/>
          <w:numId w:val="36"/>
        </w:numPr>
        <w:spacing w:line="360" w:lineRule="auto"/>
        <w:rPr>
          <w:rFonts w:ascii="Times New Roman" w:hAnsi="Times New Roman"/>
          <w:sz w:val="24"/>
          <w:szCs w:val="24"/>
        </w:rPr>
      </w:pPr>
      <w:r w:rsidRPr="00B602EE">
        <w:rPr>
          <w:rFonts w:ascii="Times New Roman" w:hAnsi="Times New Roman"/>
          <w:sz w:val="24"/>
          <w:szCs w:val="24"/>
        </w:rPr>
        <w:t>Implementacja,</w:t>
      </w:r>
    </w:p>
    <w:p w:rsidR="004531E4" w:rsidRPr="00B602EE" w:rsidRDefault="004531E4" w:rsidP="0006516B">
      <w:pPr>
        <w:pStyle w:val="Akapitzlist"/>
        <w:numPr>
          <w:ilvl w:val="0"/>
          <w:numId w:val="36"/>
        </w:numPr>
        <w:spacing w:line="360" w:lineRule="auto"/>
        <w:rPr>
          <w:rFonts w:ascii="Times New Roman" w:hAnsi="Times New Roman"/>
          <w:sz w:val="24"/>
          <w:szCs w:val="24"/>
        </w:rPr>
      </w:pPr>
      <w:r w:rsidRPr="00B602EE">
        <w:rPr>
          <w:rFonts w:ascii="Times New Roman" w:hAnsi="Times New Roman"/>
          <w:sz w:val="24"/>
          <w:szCs w:val="24"/>
        </w:rPr>
        <w:t>Testowanie,</w:t>
      </w:r>
    </w:p>
    <w:p w:rsidR="004531E4" w:rsidRDefault="004531E4" w:rsidP="0006516B">
      <w:pPr>
        <w:pStyle w:val="Akapitzlist"/>
        <w:numPr>
          <w:ilvl w:val="0"/>
          <w:numId w:val="36"/>
        </w:numPr>
        <w:spacing w:line="360" w:lineRule="auto"/>
        <w:rPr>
          <w:rFonts w:ascii="Times New Roman" w:hAnsi="Times New Roman"/>
          <w:sz w:val="24"/>
          <w:szCs w:val="24"/>
        </w:rPr>
      </w:pPr>
      <w:r w:rsidRPr="00B602EE">
        <w:rPr>
          <w:rFonts w:ascii="Times New Roman" w:hAnsi="Times New Roman"/>
          <w:sz w:val="24"/>
          <w:szCs w:val="24"/>
        </w:rPr>
        <w:t>Konserwacja,</w:t>
      </w:r>
    </w:p>
    <w:p w:rsidR="007337C2" w:rsidRDefault="007337C2" w:rsidP="0006516B">
      <w:pPr>
        <w:spacing w:line="360" w:lineRule="auto"/>
        <w:rPr>
          <w:rFonts w:eastAsia="Calibri"/>
        </w:rPr>
      </w:pPr>
    </w:p>
    <w:p w:rsidR="00B5209B" w:rsidRPr="00B602EE" w:rsidRDefault="00B602EE" w:rsidP="0006516B">
      <w:pPr>
        <w:spacing w:line="360" w:lineRule="auto"/>
      </w:pPr>
      <w:r w:rsidRPr="00B602EE">
        <w:tab/>
      </w:r>
      <w:r w:rsidR="004531E4" w:rsidRPr="00B602EE">
        <w:t>W tym rozdziale zos</w:t>
      </w:r>
      <w:r w:rsidRPr="00B602EE">
        <w:t xml:space="preserve">tanie dokonana analiza systemu, na którą składają się te fazy </w:t>
      </w:r>
      <w:r w:rsidR="00F706AA">
        <w:br/>
      </w:r>
      <w:r w:rsidRPr="00B602EE">
        <w:t xml:space="preserve">rozwoju projektu, które głównie koncentrują się na problemie biznesowym, niezależnie </w:t>
      </w:r>
      <w:r w:rsidR="00F706AA">
        <w:br/>
      </w:r>
      <w:r w:rsidRPr="00B602EE">
        <w:t xml:space="preserve">od jakiejkolwiek technologii, która mogłaby zostać użyta do zaimplementowania rozwiązania tego problemu. Podczas analizy ustala się co system ma robić, aby zaspokoić wymagania użytkownika, a jej wynikiem jest logiczny model systemu, opisujący sposób realizacji przez system postawionych wymagań, lecz abstrahujący </w:t>
      </w:r>
      <w:r w:rsidR="009A2935">
        <w:t>od szczegółów implementacyjnych</w:t>
      </w:r>
      <w:r>
        <w:t xml:space="preserve"> [37]</w:t>
      </w:r>
      <w:r w:rsidR="009A2935">
        <w:t>.</w:t>
      </w:r>
      <w:r w:rsidR="006F3E2F">
        <w:t xml:space="preserve">  W pierwszym podrozdziale przedstawiono słowny opis systemu, skupiający się na głównych funkcjach systemu.</w:t>
      </w:r>
    </w:p>
    <w:p w:rsidR="009238A7" w:rsidRDefault="009238A7" w:rsidP="0006516B">
      <w:pPr>
        <w:spacing w:line="360" w:lineRule="auto"/>
      </w:pPr>
    </w:p>
    <w:p w:rsidR="00E57E16" w:rsidRDefault="009238A7" w:rsidP="0006516B">
      <w:pPr>
        <w:pStyle w:val="Nagwek2"/>
        <w:spacing w:line="360" w:lineRule="auto"/>
      </w:pPr>
      <w:bookmarkStart w:id="60" w:name="_Toc450674523"/>
      <w:r>
        <w:t>Opis systemu</w:t>
      </w:r>
      <w:bookmarkEnd w:id="60"/>
    </w:p>
    <w:p w:rsidR="007337C2" w:rsidRDefault="007337C2" w:rsidP="0006516B">
      <w:pPr>
        <w:spacing w:line="360" w:lineRule="auto"/>
      </w:pPr>
      <w:r>
        <w:tab/>
      </w:r>
    </w:p>
    <w:p w:rsidR="00B602EE" w:rsidRDefault="00B602EE" w:rsidP="0006516B">
      <w:pPr>
        <w:spacing w:line="360" w:lineRule="auto"/>
        <w:ind w:firstLine="709"/>
      </w:pPr>
      <w:r>
        <w:t xml:space="preserve">System </w:t>
      </w:r>
      <w:r w:rsidR="00A420FA">
        <w:t>został nazwany "</w:t>
      </w:r>
      <w:proofErr w:type="spellStart"/>
      <w:r w:rsidR="00A420FA">
        <w:t>DronVision</w:t>
      </w:r>
      <w:proofErr w:type="spellEnd"/>
      <w:r w:rsidR="00A420FA">
        <w:t>". Ma on</w:t>
      </w:r>
      <w:r>
        <w:t xml:space="preserve"> za zadanie </w:t>
      </w:r>
      <w:r w:rsidR="007337C2">
        <w:t>służyć do nadzoru i kontroli dużych obszarów terytorialnych, takich jak obszary przemysłowe lub rolnicze, poprzez</w:t>
      </w:r>
      <w:r>
        <w:t xml:space="preserve"> </w:t>
      </w:r>
      <w:r w:rsidR="00F706AA">
        <w:br/>
      </w:r>
      <w:r>
        <w:t>wizualizację obszaru przeszukanego przez bezzało</w:t>
      </w:r>
      <w:r w:rsidR="007337C2">
        <w:t xml:space="preserve">gowe statki latające. </w:t>
      </w:r>
    </w:p>
    <w:p w:rsidR="00170713" w:rsidRDefault="007337C2" w:rsidP="0006516B">
      <w:pPr>
        <w:spacing w:line="360" w:lineRule="auto"/>
        <w:ind w:firstLine="709"/>
      </w:pPr>
      <w:r>
        <w:t>Można wyróżnić kilka głównych funkcji jakie ma realizować projektowany system.  Ma umożliwi</w:t>
      </w:r>
      <w:r w:rsidR="00170713">
        <w:t>a</w:t>
      </w:r>
      <w:r>
        <w:t xml:space="preserve">ć zbieranie danych geolokalizacyjnych dronów w czasie rzeczywistym, </w:t>
      </w:r>
      <w:r w:rsidR="00F706AA">
        <w:br/>
      </w:r>
      <w:r>
        <w:t>analizo</w:t>
      </w:r>
      <w:r w:rsidR="00170713">
        <w:t>wanie tych danych</w:t>
      </w:r>
      <w:r>
        <w:t xml:space="preserve"> zgodnie z opracowanym algorytmem oraz ich wizualizację </w:t>
      </w:r>
      <w:r w:rsidR="00F706AA">
        <w:br/>
      </w:r>
      <w:r>
        <w:t>na urzą</w:t>
      </w:r>
      <w:r w:rsidR="00170713">
        <w:t>dzeniach mobilnych</w:t>
      </w:r>
      <w:r>
        <w:t xml:space="preserve">. </w:t>
      </w:r>
    </w:p>
    <w:p w:rsidR="009238A7" w:rsidRDefault="007337C2" w:rsidP="0006516B">
      <w:pPr>
        <w:spacing w:line="360" w:lineRule="auto"/>
        <w:ind w:firstLine="709"/>
      </w:pPr>
      <w:r>
        <w:lastRenderedPageBreak/>
        <w:t xml:space="preserve">Wymagane jest, aby wizualizacja była możliwa </w:t>
      </w:r>
      <w:r w:rsidR="00170713">
        <w:t xml:space="preserve">do przeprowadzenia </w:t>
      </w:r>
      <w:r>
        <w:t xml:space="preserve">dla kilku dronów jednocześnie, z możliwością wybrania </w:t>
      </w:r>
      <w:r w:rsidR="00170713">
        <w:t>przez użytkownika</w:t>
      </w:r>
      <w:r w:rsidR="00A420FA">
        <w:t xml:space="preserve"> </w:t>
      </w:r>
      <w:proofErr w:type="spellStart"/>
      <w:r w:rsidR="006F3E2F">
        <w:t>drona</w:t>
      </w:r>
      <w:proofErr w:type="spellEnd"/>
      <w:r w:rsidR="006F3E2F">
        <w:t xml:space="preserve"> </w:t>
      </w:r>
      <w:r w:rsidR="00A420FA">
        <w:t xml:space="preserve">za którym widok mapy </w:t>
      </w:r>
      <w:r w:rsidR="00F706AA">
        <w:br/>
      </w:r>
      <w:r w:rsidR="00A420FA">
        <w:t>ma podążać,</w:t>
      </w:r>
      <w:r w:rsidR="00170713">
        <w:t xml:space="preserve"> </w:t>
      </w:r>
      <w:r>
        <w:t>dronów pokazanych na mapie</w:t>
      </w:r>
      <w:r w:rsidR="00170713">
        <w:t>,</w:t>
      </w:r>
      <w:r>
        <w:t xml:space="preserve"> </w:t>
      </w:r>
      <w:r w:rsidR="00170713">
        <w:t xml:space="preserve">jedynie </w:t>
      </w:r>
      <w:r>
        <w:t xml:space="preserve">jako znaczniki określające położenie </w:t>
      </w:r>
      <w:r w:rsidR="00F706AA">
        <w:br/>
      </w:r>
      <w:r>
        <w:t>pojazdów oraz tych</w:t>
      </w:r>
      <w:r w:rsidR="00170713">
        <w:t>, dla których ma być realizowana</w:t>
      </w:r>
      <w:r>
        <w:t xml:space="preserve"> pełna wizualizacja. </w:t>
      </w:r>
      <w:r w:rsidR="00170713">
        <w:t>Dodatkowo system ma zapewniać możliwość przeprowadzenia symulacji, demo</w:t>
      </w:r>
      <w:r w:rsidR="00021109">
        <w:t xml:space="preserve">nstrującej działanie aplikacji </w:t>
      </w:r>
      <w:r w:rsidR="00F706AA">
        <w:br/>
      </w:r>
      <w:r w:rsidR="00170713">
        <w:t xml:space="preserve">oraz przeglądanie historii zarchiwizowanych wizualizacji. </w:t>
      </w:r>
      <w:r>
        <w:t xml:space="preserve">Ponadto należy udostępnić panel administracyjny, umożliwiający zarządzanie użytkownikami systemu, </w:t>
      </w:r>
      <w:r w:rsidR="00170713">
        <w:t>pojazdami oraz</w:t>
      </w:r>
      <w:r>
        <w:t xml:space="preserve"> </w:t>
      </w:r>
      <w:r w:rsidR="00F706AA">
        <w:br/>
      </w:r>
      <w:r>
        <w:t xml:space="preserve">uprawnieniami użytkowników do wizualizacji konkretnych </w:t>
      </w:r>
      <w:r w:rsidR="00170713">
        <w:t>dronów</w:t>
      </w:r>
      <w:r>
        <w:t xml:space="preserve">. </w:t>
      </w:r>
    </w:p>
    <w:p w:rsidR="004C7A33" w:rsidRDefault="004C7A33" w:rsidP="0006516B">
      <w:pPr>
        <w:spacing w:line="360" w:lineRule="auto"/>
        <w:ind w:firstLine="709"/>
      </w:pPr>
    </w:p>
    <w:p w:rsidR="004C7A33" w:rsidRDefault="00E57E16" w:rsidP="0006516B">
      <w:pPr>
        <w:pStyle w:val="Nagwek2"/>
        <w:spacing w:line="360" w:lineRule="auto"/>
      </w:pPr>
      <w:bookmarkStart w:id="61" w:name="_Toc450674524"/>
      <w:r>
        <w:t>Identyfikacja aktorów</w:t>
      </w:r>
      <w:bookmarkEnd w:id="61"/>
    </w:p>
    <w:p w:rsidR="004C7A33" w:rsidRPr="004C7A33" w:rsidRDefault="004C7A33" w:rsidP="0006516B">
      <w:pPr>
        <w:spacing w:line="360" w:lineRule="auto"/>
      </w:pPr>
    </w:p>
    <w:p w:rsidR="004C7A33" w:rsidRDefault="00170713" w:rsidP="0006516B">
      <w:pPr>
        <w:spacing w:line="360" w:lineRule="auto"/>
      </w:pPr>
      <w:r>
        <w:tab/>
      </w:r>
      <w:r w:rsidR="00021109">
        <w:t>Znając</w:t>
      </w:r>
      <w:r>
        <w:t xml:space="preserve"> główne zadania, jakie ma realizować system można przejść do identyfikacji aktoró</w:t>
      </w:r>
      <w:r w:rsidRPr="00170713">
        <w:t>w, czyli wszystkich zewnętrznych bytów (użytkowników lub zewnętrznych systemów), z którymi projektowany system wchodzi w interakcję</w:t>
      </w:r>
      <w:r w:rsidR="008067AB">
        <w:t>. Rozpoz</w:t>
      </w:r>
      <w:r w:rsidR="007650FC">
        <w:t>n</w:t>
      </w:r>
      <w:r w:rsidR="008067AB">
        <w:t xml:space="preserve">ani dla analizowanego </w:t>
      </w:r>
      <w:r w:rsidR="00F706AA">
        <w:br/>
      </w:r>
      <w:r w:rsidR="008067AB">
        <w:t xml:space="preserve">systemu </w:t>
      </w:r>
      <w:r w:rsidR="007650FC">
        <w:t xml:space="preserve">aktorzy </w:t>
      </w:r>
      <w:r w:rsidR="008067AB">
        <w:t>zostali przedstawieni na poniższym diagramie (Rys. 4.1).</w:t>
      </w:r>
    </w:p>
    <w:p w:rsidR="008067AB" w:rsidRDefault="008067AB" w:rsidP="0006516B">
      <w:pPr>
        <w:spacing w:line="360" w:lineRule="auto"/>
      </w:pPr>
      <w:r>
        <w:tab/>
        <w:t xml:space="preserve"> </w:t>
      </w:r>
    </w:p>
    <w:p w:rsidR="004C7A33" w:rsidRDefault="004C7A33" w:rsidP="0006516B">
      <w:pPr>
        <w:spacing w:line="360" w:lineRule="auto"/>
      </w:pPr>
    </w:p>
    <w:p w:rsidR="008067AB" w:rsidRDefault="004C7A33" w:rsidP="0006516B">
      <w:pPr>
        <w:keepNext/>
        <w:spacing w:line="360" w:lineRule="auto"/>
        <w:jc w:val="center"/>
      </w:pPr>
      <w:r>
        <w:rPr>
          <w:noProof/>
        </w:rPr>
        <w:drawing>
          <wp:inline distT="0" distB="0" distL="0" distR="0">
            <wp:extent cx="5445218" cy="3252159"/>
            <wp:effectExtent l="19050" t="0" r="3082"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srcRect/>
                    <a:stretch>
                      <a:fillRect/>
                    </a:stretch>
                  </pic:blipFill>
                  <pic:spPr bwMode="auto">
                    <a:xfrm>
                      <a:off x="0" y="0"/>
                      <a:ext cx="5457518" cy="3259505"/>
                    </a:xfrm>
                    <a:prstGeom prst="rect">
                      <a:avLst/>
                    </a:prstGeom>
                    <a:noFill/>
                    <a:ln w="9525">
                      <a:noFill/>
                      <a:miter lim="800000"/>
                      <a:headEnd/>
                      <a:tailEnd/>
                    </a:ln>
                  </pic:spPr>
                </pic:pic>
              </a:graphicData>
            </a:graphic>
          </wp:inline>
        </w:drawing>
      </w:r>
    </w:p>
    <w:p w:rsidR="004C7A33" w:rsidRDefault="008067AB" w:rsidP="0006516B">
      <w:pPr>
        <w:pStyle w:val="Legenda"/>
        <w:spacing w:line="360" w:lineRule="auto"/>
        <w:jc w:val="center"/>
      </w:pPr>
      <w:bookmarkStart w:id="62" w:name="_Toc448663262"/>
      <w:r>
        <w:t xml:space="preserve">Rys. </w:t>
      </w:r>
      <w:fldSimple w:instr=" STYLEREF 1 \s ">
        <w:r w:rsidR="00FB5BFA">
          <w:rPr>
            <w:noProof/>
          </w:rPr>
          <w:t>4</w:t>
        </w:r>
      </w:fldSimple>
      <w:r w:rsidR="00B541E6">
        <w:t>.</w:t>
      </w:r>
      <w:fldSimple w:instr=" SEQ Rys. \* ARABIC \s 1 ">
        <w:r w:rsidR="00FB5BFA">
          <w:rPr>
            <w:noProof/>
          </w:rPr>
          <w:t>1</w:t>
        </w:r>
      </w:fldSimple>
      <w:r w:rsidRPr="008067AB">
        <w:t xml:space="preserve"> </w:t>
      </w:r>
      <w:r>
        <w:t>Identyfikacja aktorów systemu</w:t>
      </w:r>
      <w:bookmarkEnd w:id="62"/>
    </w:p>
    <w:p w:rsidR="004C7A33" w:rsidRDefault="004C7A33" w:rsidP="0006516B">
      <w:pPr>
        <w:spacing w:line="360" w:lineRule="auto"/>
        <w:jc w:val="center"/>
      </w:pPr>
    </w:p>
    <w:p w:rsidR="007650FC" w:rsidRDefault="007650FC" w:rsidP="0006516B">
      <w:pPr>
        <w:spacing w:line="360" w:lineRule="auto"/>
        <w:jc w:val="left"/>
      </w:pPr>
      <w:r>
        <w:tab/>
        <w:t>Aby umożliwić lepsze zrozumienie powyższego podziału dokonano opisu każdego</w:t>
      </w:r>
      <w:r w:rsidR="00F706AA">
        <w:br/>
      </w:r>
      <w:r>
        <w:t xml:space="preserve"> z bytów.</w:t>
      </w:r>
    </w:p>
    <w:p w:rsidR="004C7A33" w:rsidRDefault="004C7A33" w:rsidP="0006516B">
      <w:pPr>
        <w:pStyle w:val="Nagwek3"/>
        <w:spacing w:line="360" w:lineRule="auto"/>
      </w:pPr>
      <w:bookmarkStart w:id="63" w:name="_Toc450674525"/>
      <w:r>
        <w:lastRenderedPageBreak/>
        <w:t>Użytkownik systemu</w:t>
      </w:r>
      <w:bookmarkEnd w:id="63"/>
    </w:p>
    <w:p w:rsidR="004C7A33" w:rsidRDefault="004C7A33" w:rsidP="0006516B">
      <w:pPr>
        <w:spacing w:line="360" w:lineRule="auto"/>
      </w:pPr>
    </w:p>
    <w:p w:rsidR="004C7A33" w:rsidRDefault="004C7A33" w:rsidP="0006516B">
      <w:pPr>
        <w:spacing w:line="360" w:lineRule="auto"/>
      </w:pPr>
      <w:r>
        <w:tab/>
        <w:t xml:space="preserve">Użytkownik systemu jest pojęciem </w:t>
      </w:r>
      <w:r w:rsidR="007650FC">
        <w:t>nieostrym i dotyczy każdego bytu</w:t>
      </w:r>
      <w:r>
        <w:t xml:space="preserve"> wchodzącego </w:t>
      </w:r>
      <w:r w:rsidR="00F706AA">
        <w:br/>
      </w:r>
      <w:r>
        <w:t>w interakcję z systemem.</w:t>
      </w:r>
    </w:p>
    <w:p w:rsidR="004C7A33" w:rsidRDefault="004C7A33" w:rsidP="0006516B">
      <w:pPr>
        <w:spacing w:line="360" w:lineRule="auto"/>
      </w:pPr>
    </w:p>
    <w:p w:rsidR="004C7A33" w:rsidRDefault="004C7A33" w:rsidP="0006516B">
      <w:pPr>
        <w:pStyle w:val="Nagwek3"/>
        <w:spacing w:line="360" w:lineRule="auto"/>
      </w:pPr>
      <w:bookmarkStart w:id="64" w:name="_Toc450674526"/>
      <w:r>
        <w:t>Administrator systemu</w:t>
      </w:r>
      <w:bookmarkEnd w:id="64"/>
    </w:p>
    <w:p w:rsidR="004C7A33" w:rsidRDefault="004C7A33" w:rsidP="0006516B">
      <w:pPr>
        <w:spacing w:line="360" w:lineRule="auto"/>
      </w:pPr>
    </w:p>
    <w:p w:rsidR="008067AB" w:rsidRDefault="004C7A33" w:rsidP="0006516B">
      <w:pPr>
        <w:spacing w:line="360" w:lineRule="auto"/>
      </w:pPr>
      <w:r>
        <w:tab/>
        <w:t xml:space="preserve">Administratorem jest osoba </w:t>
      </w:r>
      <w:r w:rsidR="00021109">
        <w:t>posiadająca</w:t>
      </w:r>
      <w:r>
        <w:t xml:space="preserve"> specjalne uprawnienia względem </w:t>
      </w:r>
      <w:r w:rsidR="006F3E2F">
        <w:t xml:space="preserve">funkcji </w:t>
      </w:r>
      <w:r w:rsidR="00F706AA">
        <w:br/>
      </w:r>
      <w:r>
        <w:t xml:space="preserve">systemu. Administrator ma możliwość zarządzania użytkownikami systemu, </w:t>
      </w:r>
      <w:r w:rsidR="00B5209B">
        <w:t xml:space="preserve">zarządzania </w:t>
      </w:r>
      <w:r w:rsidR="00F706AA">
        <w:br/>
      </w:r>
      <w:r w:rsidR="00B5209B">
        <w:t>pojazdami w systemie</w:t>
      </w:r>
      <w:r>
        <w:t xml:space="preserve">, </w:t>
      </w:r>
      <w:r w:rsidR="008067AB">
        <w:t xml:space="preserve">nadawania użytkownikom uprawnień do korzystania z aplikacji względem konkretnych dronów oraz </w:t>
      </w:r>
      <w:r w:rsidR="00B5209B">
        <w:t>zarządzania symulacjami.</w:t>
      </w:r>
    </w:p>
    <w:p w:rsidR="006F3E2F" w:rsidRDefault="006F3E2F" w:rsidP="0006516B">
      <w:pPr>
        <w:spacing w:line="360" w:lineRule="auto"/>
      </w:pPr>
    </w:p>
    <w:p w:rsidR="008067AB" w:rsidRDefault="008067AB" w:rsidP="0006516B">
      <w:pPr>
        <w:pStyle w:val="Nagwek3"/>
        <w:spacing w:line="360" w:lineRule="auto"/>
      </w:pPr>
      <w:bookmarkStart w:id="65" w:name="_Toc450674527"/>
      <w:r>
        <w:t>Użytkownik aplikacji wizualizującej</w:t>
      </w:r>
      <w:bookmarkEnd w:id="65"/>
    </w:p>
    <w:p w:rsidR="008067AB" w:rsidRDefault="008067AB" w:rsidP="0006516B">
      <w:pPr>
        <w:spacing w:line="360" w:lineRule="auto"/>
      </w:pPr>
    </w:p>
    <w:p w:rsidR="008067AB" w:rsidRDefault="008067AB" w:rsidP="0006516B">
      <w:pPr>
        <w:spacing w:line="360" w:lineRule="auto"/>
      </w:pPr>
      <w:r>
        <w:tab/>
        <w:t>Użytkownik aplikacji wizualizującej to użytkownik korz</w:t>
      </w:r>
      <w:r w:rsidR="007650FC">
        <w:t xml:space="preserve">ystający z aplikacji klienckiej. Jest to osoba zarejestrowana w systemie oraz posiadająca </w:t>
      </w:r>
      <w:r w:rsidR="00B5209B">
        <w:t xml:space="preserve">konto aktywowane przez </w:t>
      </w:r>
      <w:r w:rsidR="00F706AA">
        <w:br/>
      </w:r>
      <w:r w:rsidR="00B5209B">
        <w:t>administratora.</w:t>
      </w:r>
    </w:p>
    <w:p w:rsidR="006F3E2F" w:rsidRDefault="006F3E2F" w:rsidP="0006516B">
      <w:pPr>
        <w:spacing w:line="360" w:lineRule="auto"/>
      </w:pPr>
    </w:p>
    <w:p w:rsidR="005A7D0D" w:rsidRDefault="005A7D0D" w:rsidP="0006516B">
      <w:pPr>
        <w:pStyle w:val="Nagwek3"/>
        <w:spacing w:line="360" w:lineRule="auto"/>
      </w:pPr>
      <w:bookmarkStart w:id="66" w:name="_Toc450674528"/>
      <w:r>
        <w:t>Dron</w:t>
      </w:r>
      <w:bookmarkEnd w:id="66"/>
    </w:p>
    <w:p w:rsidR="005A7D0D" w:rsidRDefault="005A7D0D" w:rsidP="0006516B">
      <w:pPr>
        <w:spacing w:line="360" w:lineRule="auto"/>
      </w:pPr>
    </w:p>
    <w:p w:rsidR="005A7D0D" w:rsidRPr="005A7D0D" w:rsidRDefault="005A7D0D" w:rsidP="0006516B">
      <w:pPr>
        <w:spacing w:line="360" w:lineRule="auto"/>
      </w:pPr>
      <w:r>
        <w:tab/>
        <w:t xml:space="preserve">Bezzałogowy statek latający, który posiada zamontowany </w:t>
      </w:r>
      <w:proofErr w:type="spellStart"/>
      <w:r>
        <w:t>geolokalizator</w:t>
      </w:r>
      <w:proofErr w:type="spellEnd"/>
      <w:r>
        <w:t xml:space="preserve"> z </w:t>
      </w:r>
      <w:r w:rsidR="00F706AA">
        <w:br/>
      </w:r>
      <w:r>
        <w:t xml:space="preserve">oprogramowaniem, umożliwiającym </w:t>
      </w:r>
      <w:r w:rsidR="003B215C">
        <w:t xml:space="preserve">komunikację </w:t>
      </w:r>
      <w:r>
        <w:t xml:space="preserve">z systemem. </w:t>
      </w:r>
    </w:p>
    <w:p w:rsidR="003B215C" w:rsidRDefault="003B215C" w:rsidP="0006516B">
      <w:pPr>
        <w:spacing w:line="360" w:lineRule="auto"/>
      </w:pPr>
    </w:p>
    <w:p w:rsidR="005128D9" w:rsidRDefault="00E57E16" w:rsidP="0006516B">
      <w:pPr>
        <w:pStyle w:val="Nagwek2"/>
        <w:spacing w:line="360" w:lineRule="auto"/>
      </w:pPr>
      <w:bookmarkStart w:id="67" w:name="_Toc450674529"/>
      <w:r>
        <w:t>Przypadki użycia</w:t>
      </w:r>
      <w:bookmarkEnd w:id="67"/>
    </w:p>
    <w:p w:rsidR="006F3E2F" w:rsidRDefault="006F3E2F" w:rsidP="0006516B">
      <w:pPr>
        <w:spacing w:line="360" w:lineRule="auto"/>
      </w:pPr>
    </w:p>
    <w:p w:rsidR="00D6662B" w:rsidRDefault="006F3E2F" w:rsidP="0006516B">
      <w:pPr>
        <w:spacing w:line="360" w:lineRule="auto"/>
      </w:pPr>
      <w:r>
        <w:tab/>
      </w:r>
      <w:r w:rsidR="00D6662B">
        <w:t>Gdy</w:t>
      </w:r>
      <w:r>
        <w:t xml:space="preserve"> </w:t>
      </w:r>
      <w:r w:rsidR="00021109">
        <w:t>wiadomo</w:t>
      </w:r>
      <w:r>
        <w:t xml:space="preserve"> </w:t>
      </w:r>
      <w:r w:rsidR="00021109">
        <w:t xml:space="preserve">jakie </w:t>
      </w:r>
      <w:r>
        <w:t xml:space="preserve">są główne funkcje systemu oraz kto będzie z niego korzystał można przystąpić do </w:t>
      </w:r>
      <w:r w:rsidR="00021109">
        <w:t>określa</w:t>
      </w:r>
      <w:r w:rsidR="00D6662B">
        <w:t>nia</w:t>
      </w:r>
      <w:r>
        <w:t xml:space="preserve"> wymagań funkcjonalnych. </w:t>
      </w:r>
      <w:r w:rsidR="00021109">
        <w:t xml:space="preserve">Można tego dokonać poprzez </w:t>
      </w:r>
      <w:r w:rsidR="00D6662B">
        <w:t>opracowanie</w:t>
      </w:r>
      <w:r w:rsidR="00213EF6">
        <w:t xml:space="preserve"> </w:t>
      </w:r>
      <w:r w:rsidR="00021109">
        <w:t>diagramów przypadków użycia i</w:t>
      </w:r>
      <w:r w:rsidR="00D6662B">
        <w:t xml:space="preserve"> scenariuszy p</w:t>
      </w:r>
      <w:r>
        <w:t>rzy</w:t>
      </w:r>
      <w:r w:rsidR="00D6662B">
        <w:t xml:space="preserve">padków </w:t>
      </w:r>
      <w:r>
        <w:t>użycia</w:t>
      </w:r>
      <w:r w:rsidR="00D6662B">
        <w:t xml:space="preserve">, </w:t>
      </w:r>
      <w:r w:rsidR="00F706AA">
        <w:br/>
      </w:r>
      <w:r w:rsidR="00D6662B">
        <w:t>przedstawiających interak</w:t>
      </w:r>
      <w:r w:rsidR="00021109">
        <w:t>cje</w:t>
      </w:r>
      <w:r w:rsidR="00D6662B">
        <w:t xml:space="preserve"> między</w:t>
      </w:r>
      <w:r w:rsidR="00021109">
        <w:t xml:space="preserve"> </w:t>
      </w:r>
      <w:r w:rsidR="00531DF3">
        <w:t xml:space="preserve">systemem i jego </w:t>
      </w:r>
      <w:r w:rsidR="00021109">
        <w:t>użytkownikami</w:t>
      </w:r>
      <w:r w:rsidR="00531DF3">
        <w:t>.</w:t>
      </w:r>
    </w:p>
    <w:p w:rsidR="00D6662B" w:rsidRDefault="00021109" w:rsidP="0006516B">
      <w:pPr>
        <w:spacing w:line="360" w:lineRule="auto"/>
      </w:pPr>
      <w:r>
        <w:lastRenderedPageBreak/>
        <w:tab/>
        <w:t>Dla każdego z zidentyfikowanych aktorów stworzono diagram przypadków użycia, przedstawiający wszystkie możliwe interakcje między nim, a systemem, a przypadki uznane za najistotniejsze dodatkowo zosta</w:t>
      </w:r>
      <w:r w:rsidR="0006516B">
        <w:t>ły opisane w postaci scenariuszy przypadków</w:t>
      </w:r>
      <w:r>
        <w:t xml:space="preserve"> użycia.</w:t>
      </w:r>
    </w:p>
    <w:p w:rsidR="0006516B" w:rsidRPr="005128D9" w:rsidRDefault="0006516B" w:rsidP="0006516B">
      <w:pPr>
        <w:spacing w:line="360" w:lineRule="auto"/>
      </w:pPr>
    </w:p>
    <w:p w:rsidR="007650FC" w:rsidRDefault="005128D9" w:rsidP="005128D9">
      <w:pPr>
        <w:pStyle w:val="Nagwek3"/>
      </w:pPr>
      <w:bookmarkStart w:id="68" w:name="_Toc450674530"/>
      <w:r>
        <w:t>Przypadki użycia - administrator systemu</w:t>
      </w:r>
      <w:bookmarkEnd w:id="68"/>
    </w:p>
    <w:p w:rsidR="005128D9" w:rsidRPr="005128D9" w:rsidRDefault="005128D9" w:rsidP="005128D9"/>
    <w:p w:rsidR="005128D9" w:rsidRDefault="005128D9" w:rsidP="005128D9">
      <w:pPr>
        <w:keepNext/>
        <w:spacing w:line="360" w:lineRule="auto"/>
        <w:jc w:val="center"/>
      </w:pPr>
      <w:r>
        <w:rPr>
          <w:noProof/>
        </w:rPr>
        <w:drawing>
          <wp:inline distT="0" distB="0" distL="0" distR="0">
            <wp:extent cx="5258338" cy="6480000"/>
            <wp:effectExtent l="1905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stretch>
                      <a:fillRect/>
                    </a:stretch>
                  </pic:blipFill>
                  <pic:spPr bwMode="auto">
                    <a:xfrm>
                      <a:off x="0" y="0"/>
                      <a:ext cx="5258338" cy="6480000"/>
                    </a:xfrm>
                    <a:prstGeom prst="rect">
                      <a:avLst/>
                    </a:prstGeom>
                    <a:noFill/>
                    <a:ln w="9525">
                      <a:noFill/>
                      <a:miter lim="800000"/>
                      <a:headEnd/>
                      <a:tailEnd/>
                    </a:ln>
                  </pic:spPr>
                </pic:pic>
              </a:graphicData>
            </a:graphic>
          </wp:inline>
        </w:drawing>
      </w:r>
    </w:p>
    <w:p w:rsidR="007650FC" w:rsidRDefault="005128D9" w:rsidP="005128D9">
      <w:pPr>
        <w:pStyle w:val="Legenda"/>
        <w:jc w:val="center"/>
      </w:pPr>
      <w:bookmarkStart w:id="69" w:name="_Toc448663263"/>
      <w:r>
        <w:t xml:space="preserve">Rys. </w:t>
      </w:r>
      <w:fldSimple w:instr=" STYLEREF 1 \s ">
        <w:r w:rsidR="00FB5BFA">
          <w:rPr>
            <w:noProof/>
          </w:rPr>
          <w:t>4</w:t>
        </w:r>
      </w:fldSimple>
      <w:r w:rsidR="00B541E6">
        <w:t>.</w:t>
      </w:r>
      <w:fldSimple w:instr=" SEQ Rys. \* ARABIC \s 1 ">
        <w:r w:rsidR="00FB5BFA">
          <w:rPr>
            <w:noProof/>
          </w:rPr>
          <w:t>2</w:t>
        </w:r>
      </w:fldSimple>
      <w:r>
        <w:t xml:space="preserve"> Przypadki użycia - administrator systemu</w:t>
      </w:r>
      <w:bookmarkEnd w:id="69"/>
    </w:p>
    <w:p w:rsidR="00D6662B" w:rsidRPr="00D6662B" w:rsidRDefault="00D6662B" w:rsidP="00D6662B"/>
    <w:p w:rsidR="00894A15" w:rsidRPr="005128D9" w:rsidRDefault="005128D9" w:rsidP="005128D9">
      <w:pPr>
        <w:pStyle w:val="Nagwek3"/>
      </w:pPr>
      <w:bookmarkStart w:id="70" w:name="_Toc450674531"/>
      <w:r>
        <w:lastRenderedPageBreak/>
        <w:t>Przypadki użycia - dron</w:t>
      </w:r>
      <w:bookmarkEnd w:id="70"/>
    </w:p>
    <w:p w:rsidR="005128D9" w:rsidRDefault="005128D9" w:rsidP="005128D9"/>
    <w:p w:rsidR="005128D9" w:rsidRDefault="003E5FF5" w:rsidP="005128D9">
      <w:pPr>
        <w:keepNext/>
        <w:jc w:val="center"/>
      </w:pPr>
      <w:r>
        <w:rPr>
          <w:noProof/>
        </w:rPr>
        <w:drawing>
          <wp:inline distT="0" distB="0" distL="0" distR="0">
            <wp:extent cx="3747166" cy="2520000"/>
            <wp:effectExtent l="19050" t="0" r="5684" b="0"/>
            <wp:docPr id="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stretch>
                      <a:fillRect/>
                    </a:stretch>
                  </pic:blipFill>
                  <pic:spPr bwMode="auto">
                    <a:xfrm>
                      <a:off x="0" y="0"/>
                      <a:ext cx="3747166" cy="2520000"/>
                    </a:xfrm>
                    <a:prstGeom prst="rect">
                      <a:avLst/>
                    </a:prstGeom>
                    <a:noFill/>
                    <a:ln w="9525">
                      <a:noFill/>
                      <a:miter lim="800000"/>
                      <a:headEnd/>
                      <a:tailEnd/>
                    </a:ln>
                  </pic:spPr>
                </pic:pic>
              </a:graphicData>
            </a:graphic>
          </wp:inline>
        </w:drawing>
      </w:r>
    </w:p>
    <w:p w:rsidR="00894A15" w:rsidRDefault="005128D9" w:rsidP="003E5FF5">
      <w:pPr>
        <w:pStyle w:val="Legenda"/>
        <w:jc w:val="center"/>
      </w:pPr>
      <w:bookmarkStart w:id="71" w:name="_Toc448663264"/>
      <w:r>
        <w:t xml:space="preserve">Rys. </w:t>
      </w:r>
      <w:fldSimple w:instr=" STYLEREF 1 \s ">
        <w:r w:rsidR="00FB5BFA">
          <w:rPr>
            <w:noProof/>
          </w:rPr>
          <w:t>4</w:t>
        </w:r>
      </w:fldSimple>
      <w:r w:rsidR="00B541E6">
        <w:t>.</w:t>
      </w:r>
      <w:fldSimple w:instr=" SEQ Rys. \* ARABIC \s 1 ">
        <w:r w:rsidR="00FB5BFA">
          <w:rPr>
            <w:noProof/>
          </w:rPr>
          <w:t>3</w:t>
        </w:r>
      </w:fldSimple>
      <w:r>
        <w:t xml:space="preserve"> Przypadki użycia - dron</w:t>
      </w:r>
      <w:bookmarkEnd w:id="71"/>
    </w:p>
    <w:p w:rsidR="00894A15" w:rsidRDefault="00894A15" w:rsidP="005128D9"/>
    <w:p w:rsidR="00894A15" w:rsidRDefault="00531DF3" w:rsidP="003E5FF5">
      <w:pPr>
        <w:pStyle w:val="Nagwek4"/>
      </w:pPr>
      <w:bookmarkStart w:id="72" w:name="_Toc450674532"/>
      <w:r>
        <w:t>Scenariusz przypadku użycia - Z</w:t>
      </w:r>
      <w:r w:rsidR="00E23304">
        <w:t>mień położenie</w:t>
      </w:r>
      <w:bookmarkEnd w:id="72"/>
    </w:p>
    <w:p w:rsidR="00E23304" w:rsidRPr="00E23304" w:rsidRDefault="00E23304" w:rsidP="00E23304"/>
    <w:tbl>
      <w:tblPr>
        <w:tblStyle w:val="Tabela-Siatka"/>
        <w:tblW w:w="0" w:type="auto"/>
        <w:tblLook w:val="04A0"/>
      </w:tblPr>
      <w:tblGrid>
        <w:gridCol w:w="3111"/>
        <w:gridCol w:w="3374"/>
        <w:gridCol w:w="2801"/>
      </w:tblGrid>
      <w:tr w:rsidR="003E5FF5" w:rsidRPr="00282A87" w:rsidTr="00890702">
        <w:trPr>
          <w:trHeight w:val="368"/>
        </w:trPr>
        <w:tc>
          <w:tcPr>
            <w:tcW w:w="3112" w:type="dxa"/>
          </w:tcPr>
          <w:p w:rsidR="003E5FF5" w:rsidRPr="00282A87" w:rsidRDefault="003E5FF5" w:rsidP="00890702">
            <w:pPr>
              <w:rPr>
                <w:b/>
              </w:rPr>
            </w:pPr>
            <w:r w:rsidRPr="00282A87">
              <w:rPr>
                <w:b/>
              </w:rPr>
              <w:t>Nazwa przypadku użycia</w:t>
            </w:r>
          </w:p>
        </w:tc>
        <w:tc>
          <w:tcPr>
            <w:tcW w:w="6176" w:type="dxa"/>
            <w:gridSpan w:val="2"/>
          </w:tcPr>
          <w:p w:rsidR="003E5FF5" w:rsidRPr="00282A87" w:rsidRDefault="003E5FF5" w:rsidP="00890702">
            <w:r w:rsidRPr="00282A87">
              <w:t>Zmień położenie</w:t>
            </w:r>
          </w:p>
        </w:tc>
      </w:tr>
      <w:tr w:rsidR="003E5FF5" w:rsidRPr="00282A87" w:rsidTr="00890702">
        <w:trPr>
          <w:trHeight w:val="368"/>
        </w:trPr>
        <w:tc>
          <w:tcPr>
            <w:tcW w:w="3112" w:type="dxa"/>
          </w:tcPr>
          <w:p w:rsidR="003E5FF5" w:rsidRPr="00282A87" w:rsidRDefault="003E5FF5" w:rsidP="00890702">
            <w:pPr>
              <w:rPr>
                <w:b/>
              </w:rPr>
            </w:pPr>
            <w:r w:rsidRPr="00282A87">
              <w:rPr>
                <w:b/>
              </w:rPr>
              <w:t>Aktorzy uczestniczący</w:t>
            </w:r>
          </w:p>
        </w:tc>
        <w:tc>
          <w:tcPr>
            <w:tcW w:w="6176" w:type="dxa"/>
            <w:gridSpan w:val="2"/>
          </w:tcPr>
          <w:p w:rsidR="003E5FF5" w:rsidRPr="00282A87" w:rsidRDefault="003E5FF5" w:rsidP="00890702">
            <w:pPr>
              <w:pStyle w:val="Akapitzlist"/>
              <w:numPr>
                <w:ilvl w:val="0"/>
                <w:numId w:val="39"/>
              </w:numPr>
              <w:spacing w:line="240" w:lineRule="auto"/>
              <w:contextualSpacing/>
              <w:jc w:val="left"/>
              <w:rPr>
                <w:rFonts w:ascii="Times New Roman" w:hAnsi="Times New Roman"/>
                <w:sz w:val="24"/>
                <w:szCs w:val="24"/>
              </w:rPr>
            </w:pPr>
            <w:r w:rsidRPr="00282A87">
              <w:rPr>
                <w:rFonts w:ascii="Times New Roman" w:hAnsi="Times New Roman"/>
                <w:sz w:val="24"/>
                <w:szCs w:val="24"/>
              </w:rPr>
              <w:t>Dron</w:t>
            </w:r>
          </w:p>
        </w:tc>
      </w:tr>
      <w:tr w:rsidR="003E5FF5" w:rsidRPr="00282A87" w:rsidTr="00890702">
        <w:trPr>
          <w:trHeight w:val="368"/>
        </w:trPr>
        <w:tc>
          <w:tcPr>
            <w:tcW w:w="3112" w:type="dxa"/>
          </w:tcPr>
          <w:p w:rsidR="003E5FF5" w:rsidRPr="00282A87" w:rsidRDefault="003E5FF5" w:rsidP="00890702">
            <w:pPr>
              <w:rPr>
                <w:b/>
              </w:rPr>
            </w:pPr>
            <w:r w:rsidRPr="00282A87">
              <w:rPr>
                <w:b/>
              </w:rPr>
              <w:t>Przepływ zdarzeń</w:t>
            </w:r>
          </w:p>
        </w:tc>
        <w:tc>
          <w:tcPr>
            <w:tcW w:w="3375" w:type="dxa"/>
            <w:tcBorders>
              <w:right w:val="nil"/>
            </w:tcBorders>
          </w:tcPr>
          <w:p w:rsidR="003E5FF5" w:rsidRPr="00282A87" w:rsidRDefault="003E5FF5" w:rsidP="00890702"/>
          <w:p w:rsidR="003E5FF5" w:rsidRPr="00282A87" w:rsidRDefault="003E5FF5" w:rsidP="00890702">
            <w:r w:rsidRPr="00282A87">
              <w:t xml:space="preserve">1. </w:t>
            </w:r>
            <w:r w:rsidR="009A7459" w:rsidRPr="00282A87">
              <w:t>System rejestruje zmianę p</w:t>
            </w:r>
            <w:r w:rsidR="009A7459" w:rsidRPr="00282A87">
              <w:t>o</w:t>
            </w:r>
            <w:r w:rsidR="009A7459" w:rsidRPr="00282A87">
              <w:t xml:space="preserve">łożenia </w:t>
            </w:r>
            <w:proofErr w:type="spellStart"/>
            <w:r w:rsidR="009A7459" w:rsidRPr="00282A87">
              <w:t>drona</w:t>
            </w:r>
            <w:proofErr w:type="spellEnd"/>
          </w:p>
          <w:p w:rsidR="009A7459" w:rsidRPr="00282A87" w:rsidRDefault="009A7459" w:rsidP="00890702"/>
          <w:p w:rsidR="003E5FF5" w:rsidRPr="00282A87" w:rsidRDefault="003E5FF5" w:rsidP="00890702">
            <w:r w:rsidRPr="00282A87">
              <w:t xml:space="preserve">  </w:t>
            </w:r>
          </w:p>
          <w:p w:rsidR="003E5FF5" w:rsidRPr="00282A87" w:rsidRDefault="003E5FF5" w:rsidP="00890702"/>
          <w:p w:rsidR="003E5FF5" w:rsidRPr="00282A87" w:rsidRDefault="003E5FF5" w:rsidP="00890702"/>
          <w:p w:rsidR="003E5FF5" w:rsidRPr="00282A87" w:rsidRDefault="003E5FF5" w:rsidP="00890702"/>
          <w:p w:rsidR="003E5FF5" w:rsidRPr="00282A87" w:rsidRDefault="003E5FF5" w:rsidP="00890702"/>
        </w:tc>
        <w:tc>
          <w:tcPr>
            <w:tcW w:w="2801" w:type="dxa"/>
            <w:tcBorders>
              <w:left w:val="nil"/>
            </w:tcBorders>
          </w:tcPr>
          <w:p w:rsidR="003E5FF5" w:rsidRPr="00282A87" w:rsidRDefault="003E5FF5" w:rsidP="00890702"/>
          <w:p w:rsidR="003E5FF5" w:rsidRPr="00282A87" w:rsidRDefault="003E5FF5" w:rsidP="00890702"/>
          <w:p w:rsidR="003E5FF5" w:rsidRPr="00282A87" w:rsidRDefault="003E5FF5" w:rsidP="00890702"/>
          <w:p w:rsidR="003E5FF5" w:rsidRPr="00282A87" w:rsidRDefault="003E5FF5" w:rsidP="003E5FF5">
            <w:r w:rsidRPr="00282A87">
              <w:t xml:space="preserve">2. </w:t>
            </w:r>
            <w:r w:rsidR="009A7459" w:rsidRPr="00282A87">
              <w:t>Dron wysyła swoje n</w:t>
            </w:r>
            <w:r w:rsidR="009A7459" w:rsidRPr="00282A87">
              <w:t>o</w:t>
            </w:r>
            <w:r w:rsidR="009A7459" w:rsidRPr="00282A87">
              <w:t>we położenie</w:t>
            </w:r>
          </w:p>
          <w:p w:rsidR="003E5FF5" w:rsidRPr="00282A87" w:rsidRDefault="003E5FF5" w:rsidP="003E5FF5"/>
          <w:p w:rsidR="003E5FF5" w:rsidRPr="00282A87" w:rsidRDefault="009A7459" w:rsidP="003E5FF5">
            <w:r w:rsidRPr="00282A87">
              <w:t xml:space="preserve">3. System analizuje nowe dane </w:t>
            </w:r>
            <w:r w:rsidR="003E5FF5" w:rsidRPr="00282A87">
              <w:t xml:space="preserve">geolokalizacyjne </w:t>
            </w:r>
            <w:proofErr w:type="spellStart"/>
            <w:r w:rsidR="003E5FF5" w:rsidRPr="00282A87">
              <w:t>drona</w:t>
            </w:r>
            <w:proofErr w:type="spellEnd"/>
          </w:p>
          <w:p w:rsidR="003E5FF5" w:rsidRPr="00282A87" w:rsidRDefault="003E5FF5" w:rsidP="003E5FF5"/>
        </w:tc>
      </w:tr>
      <w:tr w:rsidR="003E5FF5" w:rsidRPr="00282A87" w:rsidTr="00890702">
        <w:trPr>
          <w:trHeight w:val="368"/>
        </w:trPr>
        <w:tc>
          <w:tcPr>
            <w:tcW w:w="3112" w:type="dxa"/>
          </w:tcPr>
          <w:p w:rsidR="003E5FF5" w:rsidRPr="00282A87" w:rsidRDefault="003E5FF5" w:rsidP="00890702">
            <w:pPr>
              <w:rPr>
                <w:b/>
              </w:rPr>
            </w:pPr>
            <w:r w:rsidRPr="00282A87">
              <w:rPr>
                <w:b/>
              </w:rPr>
              <w:t>Warunki wstępne</w:t>
            </w:r>
          </w:p>
        </w:tc>
        <w:tc>
          <w:tcPr>
            <w:tcW w:w="6176" w:type="dxa"/>
            <w:gridSpan w:val="2"/>
          </w:tcPr>
          <w:p w:rsidR="003E5FF5" w:rsidRPr="00282A87" w:rsidRDefault="003E5FF5" w:rsidP="00890702"/>
          <w:p w:rsidR="003E5FF5" w:rsidRPr="00282A87" w:rsidRDefault="003E5FF5" w:rsidP="00282A87">
            <w:pPr>
              <w:pStyle w:val="Akapitzlist"/>
              <w:numPr>
                <w:ilvl w:val="0"/>
                <w:numId w:val="39"/>
              </w:numPr>
              <w:rPr>
                <w:rFonts w:ascii="Times New Roman" w:hAnsi="Times New Roman"/>
                <w:sz w:val="24"/>
                <w:szCs w:val="24"/>
              </w:rPr>
            </w:pPr>
            <w:r w:rsidRPr="00282A87">
              <w:rPr>
                <w:rFonts w:ascii="Times New Roman" w:hAnsi="Times New Roman"/>
                <w:sz w:val="24"/>
                <w:szCs w:val="24"/>
              </w:rPr>
              <w:t xml:space="preserve">Aplikacja </w:t>
            </w:r>
            <w:proofErr w:type="spellStart"/>
            <w:r w:rsidRPr="00282A87">
              <w:rPr>
                <w:rFonts w:ascii="Times New Roman" w:hAnsi="Times New Roman"/>
                <w:sz w:val="24"/>
                <w:szCs w:val="24"/>
              </w:rPr>
              <w:t>geolokalizująca</w:t>
            </w:r>
            <w:proofErr w:type="spellEnd"/>
            <w:r w:rsidRPr="00282A87">
              <w:rPr>
                <w:rFonts w:ascii="Times New Roman" w:hAnsi="Times New Roman"/>
                <w:sz w:val="24"/>
                <w:szCs w:val="24"/>
              </w:rPr>
              <w:t xml:space="preserve"> </w:t>
            </w:r>
            <w:proofErr w:type="spellStart"/>
            <w:r w:rsidRPr="00282A87">
              <w:rPr>
                <w:rFonts w:ascii="Times New Roman" w:hAnsi="Times New Roman"/>
                <w:sz w:val="24"/>
                <w:szCs w:val="24"/>
              </w:rPr>
              <w:t>drona</w:t>
            </w:r>
            <w:proofErr w:type="spellEnd"/>
            <w:r w:rsidRPr="00282A87">
              <w:rPr>
                <w:rFonts w:ascii="Times New Roman" w:hAnsi="Times New Roman"/>
                <w:sz w:val="24"/>
                <w:szCs w:val="24"/>
              </w:rPr>
              <w:t xml:space="preserve"> została aktywowana przez administratora</w:t>
            </w:r>
          </w:p>
          <w:p w:rsidR="003E5FF5" w:rsidRPr="00282A87" w:rsidRDefault="003E5FF5" w:rsidP="00890702"/>
        </w:tc>
      </w:tr>
      <w:tr w:rsidR="003E5FF5" w:rsidRPr="00282A87" w:rsidTr="003E5FF5">
        <w:trPr>
          <w:trHeight w:val="1278"/>
        </w:trPr>
        <w:tc>
          <w:tcPr>
            <w:tcW w:w="3112" w:type="dxa"/>
          </w:tcPr>
          <w:p w:rsidR="003E5FF5" w:rsidRPr="00282A87" w:rsidRDefault="003E5FF5" w:rsidP="00890702">
            <w:pPr>
              <w:rPr>
                <w:b/>
              </w:rPr>
            </w:pPr>
            <w:r w:rsidRPr="00282A87">
              <w:rPr>
                <w:b/>
              </w:rPr>
              <w:t>Warunki końcowe</w:t>
            </w:r>
          </w:p>
        </w:tc>
        <w:tc>
          <w:tcPr>
            <w:tcW w:w="6176" w:type="dxa"/>
            <w:gridSpan w:val="2"/>
          </w:tcPr>
          <w:p w:rsidR="003E5FF5" w:rsidRPr="00282A87" w:rsidRDefault="003E5FF5" w:rsidP="00890702">
            <w:pPr>
              <w:pStyle w:val="Akapitzlist"/>
              <w:rPr>
                <w:rFonts w:ascii="Times New Roman" w:hAnsi="Times New Roman"/>
                <w:sz w:val="24"/>
                <w:szCs w:val="24"/>
              </w:rPr>
            </w:pPr>
          </w:p>
          <w:p w:rsidR="003E5FF5" w:rsidRPr="00282A87" w:rsidRDefault="003E5FF5" w:rsidP="003E5FF5">
            <w:pPr>
              <w:pStyle w:val="Akapitzlist"/>
              <w:numPr>
                <w:ilvl w:val="0"/>
                <w:numId w:val="40"/>
              </w:numPr>
              <w:spacing w:line="240" w:lineRule="auto"/>
              <w:contextualSpacing/>
              <w:jc w:val="left"/>
              <w:rPr>
                <w:rFonts w:ascii="Times New Roman" w:hAnsi="Times New Roman"/>
                <w:sz w:val="24"/>
                <w:szCs w:val="24"/>
              </w:rPr>
            </w:pPr>
            <w:r w:rsidRPr="00282A87">
              <w:rPr>
                <w:rFonts w:ascii="Times New Roman" w:hAnsi="Times New Roman"/>
                <w:sz w:val="24"/>
                <w:szCs w:val="24"/>
              </w:rPr>
              <w:t xml:space="preserve">Dane dotyczącej nowego położenia </w:t>
            </w:r>
            <w:proofErr w:type="spellStart"/>
            <w:r w:rsidRPr="00282A87">
              <w:rPr>
                <w:rFonts w:ascii="Times New Roman" w:hAnsi="Times New Roman"/>
                <w:sz w:val="24"/>
                <w:szCs w:val="24"/>
              </w:rPr>
              <w:t>drona</w:t>
            </w:r>
            <w:proofErr w:type="spellEnd"/>
            <w:r w:rsidRPr="00282A87">
              <w:rPr>
                <w:rFonts w:ascii="Times New Roman" w:hAnsi="Times New Roman"/>
                <w:sz w:val="24"/>
                <w:szCs w:val="24"/>
              </w:rPr>
              <w:t xml:space="preserve"> zostały z</w:t>
            </w:r>
            <w:r w:rsidRPr="00282A87">
              <w:rPr>
                <w:rFonts w:ascii="Times New Roman" w:hAnsi="Times New Roman"/>
                <w:sz w:val="24"/>
                <w:szCs w:val="24"/>
              </w:rPr>
              <w:t>a</w:t>
            </w:r>
            <w:r w:rsidRPr="00282A87">
              <w:rPr>
                <w:rFonts w:ascii="Times New Roman" w:hAnsi="Times New Roman"/>
                <w:sz w:val="24"/>
                <w:szCs w:val="24"/>
              </w:rPr>
              <w:t>rejestrowane w systemie</w:t>
            </w:r>
          </w:p>
        </w:tc>
      </w:tr>
      <w:tr w:rsidR="003E5FF5" w:rsidRPr="00282A87" w:rsidTr="00890702">
        <w:trPr>
          <w:trHeight w:val="384"/>
        </w:trPr>
        <w:tc>
          <w:tcPr>
            <w:tcW w:w="3112" w:type="dxa"/>
          </w:tcPr>
          <w:p w:rsidR="003E5FF5" w:rsidRPr="00282A87" w:rsidRDefault="003E5FF5" w:rsidP="00890702">
            <w:pPr>
              <w:rPr>
                <w:b/>
              </w:rPr>
            </w:pPr>
            <w:r w:rsidRPr="00282A87">
              <w:rPr>
                <w:b/>
              </w:rPr>
              <w:t>Wymagania jakościowe</w:t>
            </w:r>
          </w:p>
        </w:tc>
        <w:tc>
          <w:tcPr>
            <w:tcW w:w="6176" w:type="dxa"/>
            <w:gridSpan w:val="2"/>
          </w:tcPr>
          <w:p w:rsidR="003E5FF5" w:rsidRPr="00282A87" w:rsidRDefault="003E5FF5" w:rsidP="003E5FF5">
            <w:pPr>
              <w:pStyle w:val="Akapitzlist"/>
              <w:spacing w:line="240" w:lineRule="auto"/>
              <w:contextualSpacing/>
              <w:jc w:val="left"/>
              <w:rPr>
                <w:rFonts w:ascii="Times New Roman" w:hAnsi="Times New Roman"/>
                <w:sz w:val="24"/>
                <w:szCs w:val="24"/>
              </w:rPr>
            </w:pPr>
          </w:p>
          <w:p w:rsidR="003E5FF5" w:rsidRPr="00282A87" w:rsidRDefault="003E5FF5" w:rsidP="003E5FF5">
            <w:pPr>
              <w:pStyle w:val="Akapitzlist"/>
              <w:numPr>
                <w:ilvl w:val="0"/>
                <w:numId w:val="40"/>
              </w:numPr>
              <w:spacing w:line="240" w:lineRule="auto"/>
              <w:contextualSpacing/>
              <w:jc w:val="left"/>
              <w:rPr>
                <w:rFonts w:ascii="Times New Roman" w:hAnsi="Times New Roman"/>
                <w:sz w:val="24"/>
                <w:szCs w:val="24"/>
              </w:rPr>
            </w:pPr>
            <w:r w:rsidRPr="00282A87">
              <w:rPr>
                <w:rFonts w:ascii="Times New Roman" w:hAnsi="Times New Roman"/>
                <w:sz w:val="24"/>
                <w:szCs w:val="24"/>
              </w:rPr>
              <w:t xml:space="preserve">System powinien rejestrować zmiany położenia </w:t>
            </w:r>
            <w:proofErr w:type="spellStart"/>
            <w:r w:rsidRPr="00282A87">
              <w:rPr>
                <w:rFonts w:ascii="Times New Roman" w:hAnsi="Times New Roman"/>
                <w:sz w:val="24"/>
                <w:szCs w:val="24"/>
              </w:rPr>
              <w:t>drona</w:t>
            </w:r>
            <w:proofErr w:type="spellEnd"/>
            <w:r w:rsidRPr="00282A87">
              <w:rPr>
                <w:rFonts w:ascii="Times New Roman" w:hAnsi="Times New Roman"/>
                <w:sz w:val="24"/>
                <w:szCs w:val="24"/>
              </w:rPr>
              <w:t xml:space="preserve"> z dokładnością do 2m</w:t>
            </w:r>
          </w:p>
          <w:p w:rsidR="003E5FF5" w:rsidRPr="00282A87" w:rsidRDefault="003E5FF5" w:rsidP="003E5FF5">
            <w:pPr>
              <w:pStyle w:val="Akapitzlist"/>
              <w:spacing w:line="240" w:lineRule="auto"/>
              <w:contextualSpacing/>
              <w:jc w:val="left"/>
              <w:rPr>
                <w:rFonts w:ascii="Times New Roman" w:hAnsi="Times New Roman"/>
                <w:sz w:val="24"/>
                <w:szCs w:val="24"/>
              </w:rPr>
            </w:pPr>
          </w:p>
        </w:tc>
      </w:tr>
    </w:tbl>
    <w:p w:rsidR="005128D9" w:rsidRDefault="005128D9" w:rsidP="005128D9">
      <w:pPr>
        <w:pStyle w:val="Nagwek3"/>
      </w:pPr>
      <w:bookmarkStart w:id="73" w:name="_Toc450674533"/>
      <w:r>
        <w:lastRenderedPageBreak/>
        <w:t>Przypadki użycia - użytkownik aplikacji wizualizującej</w:t>
      </w:r>
      <w:bookmarkEnd w:id="73"/>
    </w:p>
    <w:p w:rsidR="00894A15" w:rsidRPr="00894A15" w:rsidRDefault="00894A15" w:rsidP="00894A15"/>
    <w:p w:rsidR="00894A15" w:rsidRDefault="00894A15" w:rsidP="00894A15">
      <w:pPr>
        <w:keepNext/>
        <w:spacing w:line="360" w:lineRule="auto"/>
        <w:jc w:val="center"/>
      </w:pPr>
      <w:r>
        <w:rPr>
          <w:noProof/>
        </w:rPr>
        <w:drawing>
          <wp:inline distT="0" distB="0" distL="0" distR="0">
            <wp:extent cx="6363930" cy="5262664"/>
            <wp:effectExtent l="19050" t="0" r="0" b="0"/>
            <wp:docPr id="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srcRect/>
                    <a:stretch>
                      <a:fillRect/>
                    </a:stretch>
                  </pic:blipFill>
                  <pic:spPr bwMode="auto">
                    <a:xfrm>
                      <a:off x="0" y="0"/>
                      <a:ext cx="6372136" cy="5269450"/>
                    </a:xfrm>
                    <a:prstGeom prst="rect">
                      <a:avLst/>
                    </a:prstGeom>
                    <a:noFill/>
                    <a:ln w="9525">
                      <a:noFill/>
                      <a:miter lim="800000"/>
                      <a:headEnd/>
                      <a:tailEnd/>
                    </a:ln>
                  </pic:spPr>
                </pic:pic>
              </a:graphicData>
            </a:graphic>
          </wp:inline>
        </w:drawing>
      </w:r>
    </w:p>
    <w:p w:rsidR="007650FC" w:rsidRDefault="00894A15" w:rsidP="00894A15">
      <w:pPr>
        <w:pStyle w:val="Legenda"/>
        <w:jc w:val="center"/>
      </w:pPr>
      <w:bookmarkStart w:id="74" w:name="_Toc448663265"/>
      <w:r>
        <w:t xml:space="preserve">Rys. </w:t>
      </w:r>
      <w:fldSimple w:instr=" STYLEREF 1 \s ">
        <w:r w:rsidR="00FB5BFA">
          <w:rPr>
            <w:noProof/>
          </w:rPr>
          <w:t>4</w:t>
        </w:r>
      </w:fldSimple>
      <w:r w:rsidR="00B541E6">
        <w:t>.</w:t>
      </w:r>
      <w:fldSimple w:instr=" SEQ Rys. \* ARABIC \s 1 ">
        <w:r w:rsidR="00FB5BFA">
          <w:rPr>
            <w:noProof/>
          </w:rPr>
          <w:t>4</w:t>
        </w:r>
      </w:fldSimple>
      <w:r>
        <w:t xml:space="preserve"> Przypadki użycia - użytkownik aplikacji wizualizującej</w:t>
      </w:r>
      <w:bookmarkEnd w:id="74"/>
    </w:p>
    <w:p w:rsidR="007650FC" w:rsidRDefault="007650FC" w:rsidP="007650FC">
      <w:pPr>
        <w:spacing w:line="360" w:lineRule="auto"/>
      </w:pPr>
    </w:p>
    <w:p w:rsidR="007650FC" w:rsidRDefault="007650FC" w:rsidP="007650FC">
      <w:pPr>
        <w:spacing w:line="360" w:lineRule="auto"/>
      </w:pPr>
    </w:p>
    <w:p w:rsidR="005128D9" w:rsidRDefault="005128D9" w:rsidP="003D51B6">
      <w:pPr>
        <w:pStyle w:val="Nagwek3"/>
        <w:numPr>
          <w:ilvl w:val="0"/>
          <w:numId w:val="0"/>
        </w:numPr>
        <w:ind w:left="1560"/>
      </w:pPr>
    </w:p>
    <w:p w:rsidR="005128D9" w:rsidRDefault="005128D9" w:rsidP="007650FC">
      <w:pPr>
        <w:spacing w:line="360" w:lineRule="auto"/>
      </w:pPr>
    </w:p>
    <w:p w:rsidR="005128D9" w:rsidRDefault="005128D9" w:rsidP="007650FC">
      <w:pPr>
        <w:spacing w:line="360" w:lineRule="auto"/>
      </w:pPr>
    </w:p>
    <w:p w:rsidR="00894A15" w:rsidRDefault="00894A15" w:rsidP="007650FC">
      <w:pPr>
        <w:spacing w:line="360" w:lineRule="auto"/>
      </w:pPr>
    </w:p>
    <w:p w:rsidR="003D51B6" w:rsidRDefault="003D51B6" w:rsidP="003D51B6">
      <w:pPr>
        <w:pStyle w:val="Nagwek3"/>
        <w:numPr>
          <w:ilvl w:val="0"/>
          <w:numId w:val="0"/>
        </w:numPr>
        <w:ind w:left="1560"/>
        <w:rPr>
          <w:rFonts w:cs="Times New Roman"/>
          <w:b w:val="0"/>
          <w:bCs w:val="0"/>
          <w:sz w:val="24"/>
          <w:szCs w:val="24"/>
        </w:rPr>
      </w:pPr>
    </w:p>
    <w:p w:rsidR="000A18D5" w:rsidRDefault="000A18D5" w:rsidP="000A18D5"/>
    <w:p w:rsidR="000A18D5" w:rsidRPr="000A18D5" w:rsidRDefault="000A18D5" w:rsidP="000A18D5"/>
    <w:p w:rsidR="005128D9" w:rsidRDefault="00531DF3" w:rsidP="003D51B6">
      <w:pPr>
        <w:pStyle w:val="Nagwek4"/>
      </w:pPr>
      <w:bookmarkStart w:id="75" w:name="_Toc450674534"/>
      <w:r>
        <w:lastRenderedPageBreak/>
        <w:t xml:space="preserve">Scenariusz przypadku użycia </w:t>
      </w:r>
      <w:r w:rsidR="00894A15">
        <w:t>- Załóż konto</w:t>
      </w:r>
      <w:bookmarkEnd w:id="75"/>
    </w:p>
    <w:p w:rsidR="000A18D5" w:rsidRPr="000A18D5" w:rsidRDefault="000A18D5" w:rsidP="000A18D5"/>
    <w:tbl>
      <w:tblPr>
        <w:tblStyle w:val="Tabela-Siatka"/>
        <w:tblW w:w="0" w:type="auto"/>
        <w:tblLook w:val="04A0"/>
      </w:tblPr>
      <w:tblGrid>
        <w:gridCol w:w="3111"/>
        <w:gridCol w:w="3516"/>
        <w:gridCol w:w="2659"/>
      </w:tblGrid>
      <w:tr w:rsidR="000A18D5" w:rsidRPr="00282A87" w:rsidTr="009A125B">
        <w:trPr>
          <w:trHeight w:val="368"/>
        </w:trPr>
        <w:tc>
          <w:tcPr>
            <w:tcW w:w="3112" w:type="dxa"/>
          </w:tcPr>
          <w:p w:rsidR="000A18D5" w:rsidRPr="00282A87" w:rsidRDefault="000A18D5" w:rsidP="009A125B">
            <w:pPr>
              <w:rPr>
                <w:b/>
              </w:rPr>
            </w:pPr>
            <w:r w:rsidRPr="00282A87">
              <w:rPr>
                <w:b/>
              </w:rPr>
              <w:t>Nazwa przypadku użycia</w:t>
            </w:r>
          </w:p>
        </w:tc>
        <w:tc>
          <w:tcPr>
            <w:tcW w:w="6176" w:type="dxa"/>
            <w:gridSpan w:val="2"/>
          </w:tcPr>
          <w:p w:rsidR="000A18D5" w:rsidRPr="00282A87" w:rsidRDefault="000A18D5" w:rsidP="009A125B">
            <w:r w:rsidRPr="00282A87">
              <w:t>Zarejestruj się w systemie</w:t>
            </w:r>
          </w:p>
        </w:tc>
      </w:tr>
      <w:tr w:rsidR="000A18D5" w:rsidRPr="00282A87" w:rsidTr="009A125B">
        <w:trPr>
          <w:trHeight w:val="368"/>
        </w:trPr>
        <w:tc>
          <w:tcPr>
            <w:tcW w:w="3112" w:type="dxa"/>
          </w:tcPr>
          <w:p w:rsidR="000A18D5" w:rsidRPr="00282A87" w:rsidRDefault="000A18D5" w:rsidP="009A125B">
            <w:pPr>
              <w:rPr>
                <w:b/>
              </w:rPr>
            </w:pPr>
            <w:r w:rsidRPr="00282A87">
              <w:rPr>
                <w:b/>
              </w:rPr>
              <w:t>Aktorzy uczestniczący</w:t>
            </w:r>
          </w:p>
        </w:tc>
        <w:tc>
          <w:tcPr>
            <w:tcW w:w="6176" w:type="dxa"/>
            <w:gridSpan w:val="2"/>
          </w:tcPr>
          <w:p w:rsidR="000A18D5" w:rsidRPr="00282A87" w:rsidRDefault="000A18D5" w:rsidP="000A18D5">
            <w:pPr>
              <w:pStyle w:val="Akapitzlist"/>
              <w:numPr>
                <w:ilvl w:val="0"/>
                <w:numId w:val="39"/>
              </w:numPr>
              <w:spacing w:line="240" w:lineRule="auto"/>
              <w:contextualSpacing/>
              <w:jc w:val="left"/>
              <w:rPr>
                <w:rFonts w:ascii="Times New Roman" w:hAnsi="Times New Roman"/>
                <w:sz w:val="24"/>
                <w:szCs w:val="24"/>
              </w:rPr>
            </w:pPr>
            <w:r w:rsidRPr="00282A87">
              <w:rPr>
                <w:rFonts w:ascii="Times New Roman" w:hAnsi="Times New Roman"/>
                <w:sz w:val="24"/>
                <w:szCs w:val="24"/>
              </w:rPr>
              <w:t>Użytkownik aplikacji wizualizującej</w:t>
            </w:r>
          </w:p>
          <w:p w:rsidR="000A18D5" w:rsidRPr="00282A87" w:rsidRDefault="000A18D5" w:rsidP="000A18D5">
            <w:pPr>
              <w:pStyle w:val="Akapitzlist"/>
              <w:numPr>
                <w:ilvl w:val="0"/>
                <w:numId w:val="39"/>
              </w:numPr>
              <w:spacing w:line="240" w:lineRule="auto"/>
              <w:contextualSpacing/>
              <w:jc w:val="left"/>
              <w:rPr>
                <w:rFonts w:ascii="Times New Roman" w:hAnsi="Times New Roman"/>
                <w:sz w:val="24"/>
                <w:szCs w:val="24"/>
              </w:rPr>
            </w:pPr>
            <w:r w:rsidRPr="00282A87">
              <w:rPr>
                <w:rFonts w:ascii="Times New Roman" w:hAnsi="Times New Roman"/>
                <w:sz w:val="24"/>
                <w:szCs w:val="24"/>
              </w:rPr>
              <w:t>Administrator systemu</w:t>
            </w:r>
          </w:p>
        </w:tc>
      </w:tr>
      <w:tr w:rsidR="000A18D5" w:rsidRPr="00282A87" w:rsidTr="009A125B">
        <w:trPr>
          <w:trHeight w:val="368"/>
        </w:trPr>
        <w:tc>
          <w:tcPr>
            <w:tcW w:w="3112" w:type="dxa"/>
          </w:tcPr>
          <w:p w:rsidR="000A18D5" w:rsidRPr="00282A87" w:rsidRDefault="000A18D5" w:rsidP="009A125B">
            <w:pPr>
              <w:rPr>
                <w:b/>
              </w:rPr>
            </w:pPr>
            <w:r w:rsidRPr="00282A87">
              <w:rPr>
                <w:b/>
              </w:rPr>
              <w:t>Przepływ zdarzeń</w:t>
            </w:r>
          </w:p>
        </w:tc>
        <w:tc>
          <w:tcPr>
            <w:tcW w:w="3517" w:type="dxa"/>
            <w:tcBorders>
              <w:right w:val="nil"/>
            </w:tcBorders>
          </w:tcPr>
          <w:p w:rsidR="000A18D5" w:rsidRPr="00282A87" w:rsidRDefault="000A18D5" w:rsidP="009A125B"/>
          <w:p w:rsidR="000A18D5" w:rsidRPr="00282A87" w:rsidRDefault="000A18D5" w:rsidP="009A125B">
            <w:r w:rsidRPr="00282A87">
              <w:t>1. Użytkownik aplikacji wizual</w:t>
            </w:r>
            <w:r w:rsidRPr="00282A87">
              <w:t>i</w:t>
            </w:r>
            <w:r w:rsidRPr="00282A87">
              <w:t>zującej aktywuje funkcję "Zarej</w:t>
            </w:r>
            <w:r w:rsidRPr="00282A87">
              <w:t>e</w:t>
            </w:r>
            <w:r w:rsidRPr="00282A87">
              <w:t>struj się w systemie" w swoim panelu aplikacji.</w:t>
            </w:r>
          </w:p>
          <w:p w:rsidR="000A18D5" w:rsidRPr="00282A87" w:rsidRDefault="000A18D5" w:rsidP="009A125B">
            <w:r w:rsidRPr="00282A87">
              <w:t xml:space="preserve">  </w:t>
            </w:r>
          </w:p>
          <w:p w:rsidR="000A18D5" w:rsidRPr="00282A87" w:rsidRDefault="000A18D5" w:rsidP="009A125B"/>
          <w:p w:rsidR="000A18D5" w:rsidRPr="00282A87" w:rsidRDefault="000A18D5" w:rsidP="009A125B">
            <w:r w:rsidRPr="00282A87">
              <w:t>3. Użytkownik wypełnia form</w:t>
            </w:r>
            <w:r w:rsidRPr="00282A87">
              <w:t>u</w:t>
            </w:r>
            <w:r w:rsidRPr="00282A87">
              <w:t>larz uzupełniając wszystkie w</w:t>
            </w:r>
            <w:r w:rsidRPr="00282A87">
              <w:t>y</w:t>
            </w:r>
            <w:r w:rsidRPr="00282A87">
              <w:t>magane dane i wysyła wypełni</w:t>
            </w:r>
            <w:r w:rsidRPr="00282A87">
              <w:t>o</w:t>
            </w:r>
            <w:r w:rsidRPr="00282A87">
              <w:t>ny formularz do systemu.</w:t>
            </w:r>
          </w:p>
          <w:p w:rsidR="000A18D5" w:rsidRPr="00282A87" w:rsidRDefault="000A18D5" w:rsidP="009A125B"/>
          <w:p w:rsidR="000A18D5" w:rsidRPr="00282A87" w:rsidRDefault="000A18D5" w:rsidP="009A125B"/>
          <w:p w:rsidR="000A18D5" w:rsidRPr="00282A87" w:rsidRDefault="000A18D5" w:rsidP="009A125B"/>
          <w:p w:rsidR="000A18D5" w:rsidRPr="00282A87" w:rsidRDefault="000A18D5" w:rsidP="009A125B"/>
          <w:p w:rsidR="000A18D5" w:rsidRPr="00282A87" w:rsidRDefault="000A18D5" w:rsidP="009A125B"/>
          <w:p w:rsidR="000A18D5" w:rsidRPr="00282A87" w:rsidRDefault="000A18D5" w:rsidP="009A125B"/>
          <w:p w:rsidR="000A18D5" w:rsidRPr="00282A87" w:rsidRDefault="000A18D5" w:rsidP="009A125B"/>
          <w:p w:rsidR="00D1331F" w:rsidRPr="00282A87" w:rsidRDefault="00D1331F" w:rsidP="009A125B"/>
          <w:p w:rsidR="000A18D5" w:rsidRPr="00282A87" w:rsidRDefault="000A18D5" w:rsidP="009A125B">
            <w:r w:rsidRPr="00282A87">
              <w:t>6. Administrator systemu analiz</w:t>
            </w:r>
            <w:r w:rsidRPr="00282A87">
              <w:t>u</w:t>
            </w:r>
            <w:r w:rsidRPr="00282A87">
              <w:t>je informacje zawarte w formul</w:t>
            </w:r>
            <w:r w:rsidRPr="00282A87">
              <w:t>a</w:t>
            </w:r>
            <w:r w:rsidRPr="00282A87">
              <w:t>rzy po czym zatwierdza lub o</w:t>
            </w:r>
            <w:r w:rsidRPr="00282A87">
              <w:t>d</w:t>
            </w:r>
            <w:r w:rsidRPr="00282A87">
              <w:t>rzuca wniosek.</w:t>
            </w:r>
          </w:p>
        </w:tc>
        <w:tc>
          <w:tcPr>
            <w:tcW w:w="2659" w:type="dxa"/>
            <w:tcBorders>
              <w:left w:val="nil"/>
            </w:tcBorders>
          </w:tcPr>
          <w:p w:rsidR="000A18D5" w:rsidRPr="00282A87" w:rsidRDefault="000A18D5" w:rsidP="009A125B"/>
          <w:p w:rsidR="000A18D5" w:rsidRPr="00282A87" w:rsidRDefault="000A18D5" w:rsidP="009A125B"/>
          <w:p w:rsidR="000A18D5" w:rsidRPr="00282A87" w:rsidRDefault="000A18D5" w:rsidP="009A125B"/>
          <w:p w:rsidR="000A18D5" w:rsidRPr="00282A87" w:rsidRDefault="000A18D5" w:rsidP="009A125B"/>
          <w:p w:rsidR="000A18D5" w:rsidRPr="00282A87" w:rsidRDefault="000A18D5" w:rsidP="009A125B">
            <w:r w:rsidRPr="00282A87">
              <w:t>2. System wyświetla w odpowiedzi stosowny formularz</w:t>
            </w:r>
          </w:p>
          <w:p w:rsidR="000A18D5" w:rsidRPr="00282A87" w:rsidRDefault="000A18D5" w:rsidP="009A125B"/>
          <w:p w:rsidR="000A18D5" w:rsidRPr="00282A87" w:rsidRDefault="000A18D5" w:rsidP="009A125B"/>
          <w:p w:rsidR="000A18D5" w:rsidRPr="00282A87" w:rsidRDefault="000A18D5" w:rsidP="009A125B"/>
          <w:p w:rsidR="000A18D5" w:rsidRPr="00282A87" w:rsidRDefault="000A18D5" w:rsidP="009A125B">
            <w:r w:rsidRPr="00282A87">
              <w:t>4. System informuje użytkowniku o przyjęciu zgłoszenia rejestracji i informuje, że konto oczekuje na zatwierdz</w:t>
            </w:r>
            <w:r w:rsidRPr="00282A87">
              <w:t>e</w:t>
            </w:r>
            <w:r w:rsidRPr="00282A87">
              <w:t>nie przez administratora.</w:t>
            </w:r>
          </w:p>
          <w:p w:rsidR="000A18D5" w:rsidRPr="00282A87" w:rsidRDefault="000A18D5" w:rsidP="009A125B"/>
          <w:p w:rsidR="000A18D5" w:rsidRPr="00282A87" w:rsidRDefault="000A18D5" w:rsidP="009A125B">
            <w:r w:rsidRPr="00282A87">
              <w:t>5. System informuje a</w:t>
            </w:r>
            <w:r w:rsidRPr="00282A87">
              <w:t>d</w:t>
            </w:r>
            <w:r w:rsidRPr="00282A87">
              <w:t>ministratora o nowym wniosku rejestracyjnym.</w:t>
            </w:r>
          </w:p>
          <w:p w:rsidR="000A18D5" w:rsidRPr="00282A87" w:rsidRDefault="000A18D5" w:rsidP="009A125B"/>
          <w:p w:rsidR="009A125B" w:rsidRPr="00282A87" w:rsidRDefault="009A125B" w:rsidP="009A125B"/>
          <w:p w:rsidR="009A125B" w:rsidRPr="00282A87" w:rsidRDefault="009A125B" w:rsidP="009A125B"/>
          <w:p w:rsidR="000A18D5" w:rsidRPr="00282A87" w:rsidRDefault="000A18D5" w:rsidP="009A125B">
            <w:r w:rsidRPr="00282A87">
              <w:t>7. System informuje użytkownika aplikacji wizualizującej mailowo o powodzeniu lub ni</w:t>
            </w:r>
            <w:r w:rsidRPr="00282A87">
              <w:t>e</w:t>
            </w:r>
            <w:r w:rsidRPr="00282A87">
              <w:t>powodzeniu rejestracji.</w:t>
            </w:r>
          </w:p>
        </w:tc>
      </w:tr>
      <w:tr w:rsidR="000A18D5" w:rsidRPr="00282A87" w:rsidTr="009A125B">
        <w:trPr>
          <w:trHeight w:val="368"/>
        </w:trPr>
        <w:tc>
          <w:tcPr>
            <w:tcW w:w="3112" w:type="dxa"/>
          </w:tcPr>
          <w:p w:rsidR="000A18D5" w:rsidRPr="00282A87" w:rsidRDefault="000A18D5" w:rsidP="009A125B">
            <w:pPr>
              <w:rPr>
                <w:b/>
              </w:rPr>
            </w:pPr>
            <w:r w:rsidRPr="00282A87">
              <w:rPr>
                <w:b/>
              </w:rPr>
              <w:t>Warunki wstępne</w:t>
            </w:r>
          </w:p>
        </w:tc>
        <w:tc>
          <w:tcPr>
            <w:tcW w:w="6176" w:type="dxa"/>
            <w:gridSpan w:val="2"/>
          </w:tcPr>
          <w:p w:rsidR="00282A87" w:rsidRPr="00282A87" w:rsidRDefault="00282A87" w:rsidP="00282A87">
            <w:pPr>
              <w:jc w:val="center"/>
            </w:pPr>
            <w:r>
              <w:t>-</w:t>
            </w:r>
          </w:p>
        </w:tc>
      </w:tr>
      <w:tr w:rsidR="000A18D5" w:rsidRPr="00282A87" w:rsidTr="009A125B">
        <w:trPr>
          <w:trHeight w:val="384"/>
        </w:trPr>
        <w:tc>
          <w:tcPr>
            <w:tcW w:w="3112" w:type="dxa"/>
          </w:tcPr>
          <w:p w:rsidR="000A18D5" w:rsidRPr="00282A87" w:rsidRDefault="000A18D5" w:rsidP="009A125B">
            <w:pPr>
              <w:rPr>
                <w:b/>
              </w:rPr>
            </w:pPr>
            <w:r w:rsidRPr="00282A87">
              <w:rPr>
                <w:b/>
              </w:rPr>
              <w:t>Warunki końcowe</w:t>
            </w:r>
          </w:p>
        </w:tc>
        <w:tc>
          <w:tcPr>
            <w:tcW w:w="6176" w:type="dxa"/>
            <w:gridSpan w:val="2"/>
          </w:tcPr>
          <w:p w:rsidR="000A18D5" w:rsidRPr="00282A87" w:rsidRDefault="000A18D5" w:rsidP="009A125B">
            <w:pPr>
              <w:pStyle w:val="Akapitzlist"/>
              <w:rPr>
                <w:rFonts w:ascii="Times New Roman" w:hAnsi="Times New Roman"/>
                <w:sz w:val="24"/>
                <w:szCs w:val="24"/>
              </w:rPr>
            </w:pPr>
          </w:p>
          <w:p w:rsidR="000A18D5" w:rsidRPr="00282A87" w:rsidRDefault="000A18D5" w:rsidP="009A125B">
            <w:pPr>
              <w:pStyle w:val="Akapitzlist"/>
              <w:numPr>
                <w:ilvl w:val="0"/>
                <w:numId w:val="40"/>
              </w:numPr>
              <w:spacing w:line="240" w:lineRule="auto"/>
              <w:contextualSpacing/>
              <w:jc w:val="left"/>
              <w:rPr>
                <w:rFonts w:ascii="Times New Roman" w:hAnsi="Times New Roman"/>
                <w:sz w:val="24"/>
                <w:szCs w:val="24"/>
              </w:rPr>
            </w:pPr>
            <w:r w:rsidRPr="00282A87">
              <w:rPr>
                <w:rFonts w:ascii="Times New Roman" w:hAnsi="Times New Roman"/>
                <w:sz w:val="24"/>
                <w:szCs w:val="24"/>
              </w:rPr>
              <w:t>Użytkownik aplikacji wizualizującej otrzymał p</w:t>
            </w:r>
            <w:r w:rsidRPr="00282A87">
              <w:rPr>
                <w:rFonts w:ascii="Times New Roman" w:hAnsi="Times New Roman"/>
                <w:sz w:val="24"/>
                <w:szCs w:val="24"/>
              </w:rPr>
              <w:t>o</w:t>
            </w:r>
            <w:r w:rsidRPr="00282A87">
              <w:rPr>
                <w:rFonts w:ascii="Times New Roman" w:hAnsi="Times New Roman"/>
                <w:sz w:val="24"/>
                <w:szCs w:val="24"/>
              </w:rPr>
              <w:t>twierdzenie rejestracji</w:t>
            </w:r>
          </w:p>
          <w:p w:rsidR="000A18D5" w:rsidRPr="00282A87" w:rsidRDefault="000A18D5" w:rsidP="009A125B">
            <w:pPr>
              <w:pStyle w:val="Akapitzlist"/>
              <w:rPr>
                <w:rFonts w:ascii="Times New Roman" w:hAnsi="Times New Roman"/>
                <w:sz w:val="24"/>
                <w:szCs w:val="24"/>
              </w:rPr>
            </w:pPr>
            <w:r w:rsidRPr="00282A87">
              <w:rPr>
                <w:rFonts w:ascii="Times New Roman" w:hAnsi="Times New Roman"/>
                <w:sz w:val="24"/>
                <w:szCs w:val="24"/>
              </w:rPr>
              <w:t>lub</w:t>
            </w:r>
          </w:p>
          <w:p w:rsidR="000A18D5" w:rsidRPr="00282A87" w:rsidRDefault="000A18D5" w:rsidP="000A18D5">
            <w:pPr>
              <w:pStyle w:val="Akapitzlist"/>
              <w:numPr>
                <w:ilvl w:val="0"/>
                <w:numId w:val="40"/>
              </w:numPr>
              <w:spacing w:line="240" w:lineRule="auto"/>
              <w:contextualSpacing/>
              <w:jc w:val="left"/>
              <w:rPr>
                <w:rFonts w:ascii="Times New Roman" w:hAnsi="Times New Roman"/>
                <w:sz w:val="24"/>
                <w:szCs w:val="24"/>
              </w:rPr>
            </w:pPr>
            <w:r w:rsidRPr="00282A87">
              <w:rPr>
                <w:rFonts w:ascii="Times New Roman" w:hAnsi="Times New Roman"/>
                <w:sz w:val="24"/>
                <w:szCs w:val="24"/>
              </w:rPr>
              <w:t>Użytkownik aplikacji wizualizującej otrzymał info</w:t>
            </w:r>
            <w:r w:rsidRPr="00282A87">
              <w:rPr>
                <w:rFonts w:ascii="Times New Roman" w:hAnsi="Times New Roman"/>
                <w:sz w:val="24"/>
                <w:szCs w:val="24"/>
              </w:rPr>
              <w:t>r</w:t>
            </w:r>
            <w:r w:rsidRPr="00282A87">
              <w:rPr>
                <w:rFonts w:ascii="Times New Roman" w:hAnsi="Times New Roman"/>
                <w:sz w:val="24"/>
                <w:szCs w:val="24"/>
              </w:rPr>
              <w:t>mację o niepowodzeniu rejestracji</w:t>
            </w:r>
          </w:p>
          <w:p w:rsidR="000A18D5" w:rsidRPr="00282A87" w:rsidRDefault="000A18D5" w:rsidP="009A125B">
            <w:pPr>
              <w:pStyle w:val="Akapitzlist"/>
              <w:rPr>
                <w:rFonts w:ascii="Times New Roman" w:hAnsi="Times New Roman"/>
                <w:sz w:val="24"/>
                <w:szCs w:val="24"/>
              </w:rPr>
            </w:pPr>
          </w:p>
        </w:tc>
      </w:tr>
      <w:tr w:rsidR="000A18D5" w:rsidRPr="00282A87" w:rsidTr="009A125B">
        <w:trPr>
          <w:trHeight w:val="384"/>
        </w:trPr>
        <w:tc>
          <w:tcPr>
            <w:tcW w:w="3112" w:type="dxa"/>
          </w:tcPr>
          <w:p w:rsidR="000A18D5" w:rsidRPr="00282A87" w:rsidRDefault="000A18D5" w:rsidP="009A125B">
            <w:pPr>
              <w:rPr>
                <w:b/>
              </w:rPr>
            </w:pPr>
            <w:r w:rsidRPr="00282A87">
              <w:rPr>
                <w:b/>
              </w:rPr>
              <w:t>Wymagania jakościowe</w:t>
            </w:r>
          </w:p>
        </w:tc>
        <w:tc>
          <w:tcPr>
            <w:tcW w:w="6176" w:type="dxa"/>
            <w:gridSpan w:val="2"/>
          </w:tcPr>
          <w:p w:rsidR="000A18D5" w:rsidRPr="00282A87" w:rsidRDefault="000A18D5" w:rsidP="009A125B">
            <w:pPr>
              <w:jc w:val="center"/>
              <w:rPr>
                <w:b/>
              </w:rPr>
            </w:pPr>
            <w:r w:rsidRPr="00282A87">
              <w:rPr>
                <w:b/>
              </w:rPr>
              <w:t>-</w:t>
            </w:r>
          </w:p>
        </w:tc>
      </w:tr>
    </w:tbl>
    <w:p w:rsidR="00894A15" w:rsidRPr="009A7459" w:rsidRDefault="00531DF3" w:rsidP="00894A15">
      <w:pPr>
        <w:pStyle w:val="Nagwek4"/>
        <w:rPr>
          <w:b w:val="0"/>
        </w:rPr>
      </w:pPr>
      <w:bookmarkStart w:id="76" w:name="_Toc450674535"/>
      <w:r>
        <w:lastRenderedPageBreak/>
        <w:t xml:space="preserve">Scenariusz przypadku użycia </w:t>
      </w:r>
      <w:r w:rsidR="00894A15">
        <w:t>- Zaloguj się</w:t>
      </w:r>
      <w:bookmarkEnd w:id="76"/>
    </w:p>
    <w:p w:rsidR="000A18D5" w:rsidRDefault="000A18D5" w:rsidP="000A18D5"/>
    <w:tbl>
      <w:tblPr>
        <w:tblStyle w:val="Tabela-Siatka"/>
        <w:tblW w:w="0" w:type="auto"/>
        <w:tblLook w:val="04A0"/>
      </w:tblPr>
      <w:tblGrid>
        <w:gridCol w:w="3112"/>
        <w:gridCol w:w="3374"/>
        <w:gridCol w:w="2800"/>
      </w:tblGrid>
      <w:tr w:rsidR="000A18D5" w:rsidRPr="00282A87" w:rsidTr="009A125B">
        <w:trPr>
          <w:trHeight w:val="368"/>
        </w:trPr>
        <w:tc>
          <w:tcPr>
            <w:tcW w:w="3112" w:type="dxa"/>
          </w:tcPr>
          <w:p w:rsidR="000A18D5" w:rsidRPr="00282A87" w:rsidRDefault="000A18D5" w:rsidP="009A125B">
            <w:pPr>
              <w:rPr>
                <w:b/>
              </w:rPr>
            </w:pPr>
            <w:r w:rsidRPr="00282A87">
              <w:rPr>
                <w:b/>
              </w:rPr>
              <w:t>Nazwa przypadku użycia</w:t>
            </w:r>
          </w:p>
        </w:tc>
        <w:tc>
          <w:tcPr>
            <w:tcW w:w="6176" w:type="dxa"/>
            <w:gridSpan w:val="2"/>
          </w:tcPr>
          <w:p w:rsidR="000A18D5" w:rsidRPr="00282A87" w:rsidRDefault="000A18D5" w:rsidP="009A125B">
            <w:r w:rsidRPr="00282A87">
              <w:t>Zaloguj się w systemie</w:t>
            </w:r>
          </w:p>
        </w:tc>
      </w:tr>
      <w:tr w:rsidR="000A18D5" w:rsidRPr="00282A87" w:rsidTr="009A125B">
        <w:trPr>
          <w:trHeight w:val="368"/>
        </w:trPr>
        <w:tc>
          <w:tcPr>
            <w:tcW w:w="3112" w:type="dxa"/>
          </w:tcPr>
          <w:p w:rsidR="000A18D5" w:rsidRPr="00282A87" w:rsidRDefault="000A18D5" w:rsidP="009A125B">
            <w:pPr>
              <w:rPr>
                <w:b/>
              </w:rPr>
            </w:pPr>
            <w:r w:rsidRPr="00282A87">
              <w:rPr>
                <w:b/>
              </w:rPr>
              <w:t>Aktorzy uczestniczący</w:t>
            </w:r>
          </w:p>
        </w:tc>
        <w:tc>
          <w:tcPr>
            <w:tcW w:w="6176" w:type="dxa"/>
            <w:gridSpan w:val="2"/>
          </w:tcPr>
          <w:p w:rsidR="000A18D5" w:rsidRPr="00282A87" w:rsidRDefault="000A18D5" w:rsidP="000A18D5">
            <w:pPr>
              <w:pStyle w:val="Akapitzlist"/>
              <w:numPr>
                <w:ilvl w:val="0"/>
                <w:numId w:val="39"/>
              </w:numPr>
              <w:spacing w:line="240" w:lineRule="auto"/>
              <w:contextualSpacing/>
              <w:jc w:val="left"/>
              <w:rPr>
                <w:rFonts w:ascii="Times New Roman" w:hAnsi="Times New Roman"/>
                <w:sz w:val="24"/>
                <w:szCs w:val="24"/>
              </w:rPr>
            </w:pPr>
            <w:r w:rsidRPr="00282A87">
              <w:rPr>
                <w:rFonts w:ascii="Times New Roman" w:hAnsi="Times New Roman"/>
                <w:sz w:val="24"/>
                <w:szCs w:val="24"/>
              </w:rPr>
              <w:t>Użytkownik aplikacji wizualizującej</w:t>
            </w:r>
          </w:p>
        </w:tc>
      </w:tr>
      <w:tr w:rsidR="000A18D5" w:rsidRPr="00282A87" w:rsidTr="009A125B">
        <w:trPr>
          <w:trHeight w:val="368"/>
        </w:trPr>
        <w:tc>
          <w:tcPr>
            <w:tcW w:w="3112" w:type="dxa"/>
          </w:tcPr>
          <w:p w:rsidR="000A18D5" w:rsidRPr="00282A87" w:rsidRDefault="000A18D5" w:rsidP="009A125B">
            <w:pPr>
              <w:rPr>
                <w:b/>
              </w:rPr>
            </w:pPr>
            <w:r w:rsidRPr="00282A87">
              <w:rPr>
                <w:b/>
              </w:rPr>
              <w:t>Przepływ zdarzeń</w:t>
            </w:r>
          </w:p>
        </w:tc>
        <w:tc>
          <w:tcPr>
            <w:tcW w:w="3375" w:type="dxa"/>
            <w:tcBorders>
              <w:right w:val="nil"/>
            </w:tcBorders>
          </w:tcPr>
          <w:p w:rsidR="000A18D5" w:rsidRPr="00282A87" w:rsidRDefault="000A18D5" w:rsidP="009A125B"/>
          <w:p w:rsidR="000A18D5" w:rsidRPr="00282A87" w:rsidRDefault="000A18D5" w:rsidP="009A125B">
            <w:r w:rsidRPr="00282A87">
              <w:t>1. Użytkownik aplikacji wiz</w:t>
            </w:r>
            <w:r w:rsidRPr="00282A87">
              <w:t>u</w:t>
            </w:r>
            <w:r w:rsidRPr="00282A87">
              <w:t>alizującej</w:t>
            </w:r>
          </w:p>
          <w:p w:rsidR="000A18D5" w:rsidRPr="00282A87" w:rsidRDefault="000A18D5" w:rsidP="009A125B">
            <w:r w:rsidRPr="00282A87">
              <w:t xml:space="preserve">wprowadza w wyznaczone miejsca dane uwierzytelniające w postaci </w:t>
            </w:r>
            <w:proofErr w:type="spellStart"/>
            <w:r w:rsidRPr="00282A87">
              <w:t>loginu</w:t>
            </w:r>
            <w:proofErr w:type="spellEnd"/>
            <w:r w:rsidRPr="00282A87">
              <w:t xml:space="preserve"> i hasła.</w:t>
            </w:r>
          </w:p>
          <w:p w:rsidR="000A18D5" w:rsidRPr="00282A87" w:rsidRDefault="000A18D5" w:rsidP="009A125B">
            <w:r w:rsidRPr="00282A87">
              <w:t xml:space="preserve">  </w:t>
            </w:r>
          </w:p>
          <w:p w:rsidR="000A18D5" w:rsidRPr="00282A87" w:rsidRDefault="000A18D5" w:rsidP="009A125B"/>
          <w:p w:rsidR="000A18D5" w:rsidRPr="00282A87" w:rsidRDefault="000A18D5" w:rsidP="009A125B"/>
          <w:p w:rsidR="000A18D5" w:rsidRPr="00282A87" w:rsidRDefault="000A18D5" w:rsidP="009A125B"/>
          <w:p w:rsidR="000A18D5" w:rsidRPr="00282A87" w:rsidRDefault="000A18D5" w:rsidP="009A125B"/>
        </w:tc>
        <w:tc>
          <w:tcPr>
            <w:tcW w:w="2801" w:type="dxa"/>
            <w:tcBorders>
              <w:left w:val="nil"/>
            </w:tcBorders>
          </w:tcPr>
          <w:p w:rsidR="000A18D5" w:rsidRPr="00282A87" w:rsidRDefault="000A18D5" w:rsidP="009A125B"/>
          <w:p w:rsidR="000A18D5" w:rsidRPr="00282A87" w:rsidRDefault="000A18D5" w:rsidP="009A125B"/>
          <w:p w:rsidR="000A18D5" w:rsidRPr="00282A87" w:rsidRDefault="000A18D5" w:rsidP="009A125B"/>
          <w:p w:rsidR="000A18D5" w:rsidRPr="00282A87" w:rsidRDefault="000A18D5" w:rsidP="009A125B"/>
          <w:p w:rsidR="000A18D5" w:rsidRPr="00282A87" w:rsidRDefault="000A18D5" w:rsidP="009A125B"/>
          <w:p w:rsidR="009A125B" w:rsidRPr="00282A87" w:rsidRDefault="009A125B" w:rsidP="009A125B"/>
          <w:p w:rsidR="000A18D5" w:rsidRPr="00282A87" w:rsidRDefault="000A18D5" w:rsidP="009A125B">
            <w:r w:rsidRPr="00282A87">
              <w:t>2. System sprawdza p</w:t>
            </w:r>
            <w:r w:rsidRPr="00282A87">
              <w:t>o</w:t>
            </w:r>
            <w:r w:rsidRPr="00282A87">
              <w:t>prawność wprowadzonych danych oraz czy dane ko</w:t>
            </w:r>
            <w:r w:rsidRPr="00282A87">
              <w:t>n</w:t>
            </w:r>
            <w:r w:rsidRPr="00282A87">
              <w:t>to jest aktywne. W prz</w:t>
            </w:r>
            <w:r w:rsidRPr="00282A87">
              <w:t>y</w:t>
            </w:r>
            <w:r w:rsidRPr="00282A87">
              <w:t>padku powodzenia oper</w:t>
            </w:r>
            <w:r w:rsidRPr="00282A87">
              <w:t>a</w:t>
            </w:r>
            <w:r w:rsidRPr="00282A87">
              <w:t>cji przenosi użytkownika do głównego widoku. W przypadku niepowodzenia informuje o tym użytko</w:t>
            </w:r>
            <w:r w:rsidRPr="00282A87">
              <w:t>w</w:t>
            </w:r>
            <w:r w:rsidRPr="00282A87">
              <w:t>nika poprzez odpowiedni komunikat.</w:t>
            </w:r>
          </w:p>
          <w:p w:rsidR="000A18D5" w:rsidRPr="00282A87" w:rsidRDefault="000A18D5" w:rsidP="009A125B"/>
        </w:tc>
      </w:tr>
      <w:tr w:rsidR="000A18D5" w:rsidRPr="00282A87" w:rsidTr="009A125B">
        <w:trPr>
          <w:trHeight w:val="368"/>
        </w:trPr>
        <w:tc>
          <w:tcPr>
            <w:tcW w:w="3112" w:type="dxa"/>
          </w:tcPr>
          <w:p w:rsidR="000A18D5" w:rsidRPr="00282A87" w:rsidRDefault="000A18D5" w:rsidP="009A125B">
            <w:pPr>
              <w:rPr>
                <w:b/>
              </w:rPr>
            </w:pPr>
            <w:r w:rsidRPr="00282A87">
              <w:rPr>
                <w:b/>
              </w:rPr>
              <w:t>Warunki wstępne</w:t>
            </w:r>
          </w:p>
        </w:tc>
        <w:tc>
          <w:tcPr>
            <w:tcW w:w="6176" w:type="dxa"/>
            <w:gridSpan w:val="2"/>
          </w:tcPr>
          <w:p w:rsidR="000A18D5" w:rsidRPr="00282A87" w:rsidRDefault="000A18D5" w:rsidP="009A125B"/>
          <w:p w:rsidR="000A18D5" w:rsidRPr="00282A87" w:rsidRDefault="000A18D5" w:rsidP="00282A87">
            <w:pPr>
              <w:pStyle w:val="Akapitzlist"/>
              <w:numPr>
                <w:ilvl w:val="0"/>
                <w:numId w:val="39"/>
              </w:numPr>
              <w:rPr>
                <w:rFonts w:ascii="Times New Roman" w:hAnsi="Times New Roman"/>
                <w:sz w:val="24"/>
                <w:szCs w:val="24"/>
              </w:rPr>
            </w:pPr>
            <w:r w:rsidRPr="00282A87">
              <w:rPr>
                <w:rFonts w:ascii="Times New Roman" w:hAnsi="Times New Roman"/>
                <w:sz w:val="24"/>
                <w:szCs w:val="24"/>
              </w:rPr>
              <w:t>Użytkownik aplikacji wizualizującej jest zarejestr</w:t>
            </w:r>
            <w:r w:rsidRPr="00282A87">
              <w:rPr>
                <w:rFonts w:ascii="Times New Roman" w:hAnsi="Times New Roman"/>
                <w:sz w:val="24"/>
                <w:szCs w:val="24"/>
              </w:rPr>
              <w:t>o</w:t>
            </w:r>
            <w:r w:rsidRPr="00282A87">
              <w:rPr>
                <w:rFonts w:ascii="Times New Roman" w:hAnsi="Times New Roman"/>
                <w:sz w:val="24"/>
                <w:szCs w:val="24"/>
              </w:rPr>
              <w:t>wany w systemie</w:t>
            </w:r>
          </w:p>
          <w:p w:rsidR="000A18D5" w:rsidRPr="00282A87" w:rsidRDefault="000A18D5" w:rsidP="00282A87">
            <w:pPr>
              <w:pStyle w:val="Akapitzlist"/>
              <w:numPr>
                <w:ilvl w:val="0"/>
                <w:numId w:val="39"/>
              </w:numPr>
              <w:rPr>
                <w:rFonts w:ascii="Times New Roman" w:hAnsi="Times New Roman"/>
                <w:sz w:val="24"/>
                <w:szCs w:val="24"/>
              </w:rPr>
            </w:pPr>
            <w:r w:rsidRPr="00282A87">
              <w:rPr>
                <w:rFonts w:ascii="Times New Roman" w:hAnsi="Times New Roman"/>
                <w:sz w:val="24"/>
                <w:szCs w:val="24"/>
              </w:rPr>
              <w:t>Konto użytkownika zostało aktywowane przez adm</w:t>
            </w:r>
            <w:r w:rsidRPr="00282A87">
              <w:rPr>
                <w:rFonts w:ascii="Times New Roman" w:hAnsi="Times New Roman"/>
                <w:sz w:val="24"/>
                <w:szCs w:val="24"/>
              </w:rPr>
              <w:t>i</w:t>
            </w:r>
            <w:r w:rsidRPr="00282A87">
              <w:rPr>
                <w:rFonts w:ascii="Times New Roman" w:hAnsi="Times New Roman"/>
                <w:sz w:val="24"/>
                <w:szCs w:val="24"/>
              </w:rPr>
              <w:t>nistratora systemu</w:t>
            </w:r>
          </w:p>
          <w:p w:rsidR="000A18D5" w:rsidRPr="00282A87" w:rsidRDefault="000A18D5" w:rsidP="009A125B"/>
        </w:tc>
      </w:tr>
      <w:tr w:rsidR="000A18D5" w:rsidRPr="00282A87" w:rsidTr="009A125B">
        <w:trPr>
          <w:trHeight w:val="384"/>
        </w:trPr>
        <w:tc>
          <w:tcPr>
            <w:tcW w:w="3112" w:type="dxa"/>
          </w:tcPr>
          <w:p w:rsidR="000A18D5" w:rsidRPr="00282A87" w:rsidRDefault="000A18D5" w:rsidP="009A125B">
            <w:pPr>
              <w:rPr>
                <w:b/>
              </w:rPr>
            </w:pPr>
            <w:r w:rsidRPr="00282A87">
              <w:rPr>
                <w:b/>
              </w:rPr>
              <w:t>Warunki końcowe</w:t>
            </w:r>
          </w:p>
        </w:tc>
        <w:tc>
          <w:tcPr>
            <w:tcW w:w="6176" w:type="dxa"/>
            <w:gridSpan w:val="2"/>
          </w:tcPr>
          <w:p w:rsidR="000A18D5" w:rsidRPr="00282A87" w:rsidRDefault="000A18D5" w:rsidP="009A125B">
            <w:pPr>
              <w:pStyle w:val="Akapitzlist"/>
              <w:rPr>
                <w:rFonts w:ascii="Times New Roman" w:hAnsi="Times New Roman"/>
                <w:sz w:val="24"/>
                <w:szCs w:val="24"/>
              </w:rPr>
            </w:pPr>
          </w:p>
          <w:p w:rsidR="000A18D5" w:rsidRPr="00282A87" w:rsidRDefault="000A18D5" w:rsidP="000A18D5">
            <w:pPr>
              <w:pStyle w:val="Akapitzlist"/>
              <w:numPr>
                <w:ilvl w:val="0"/>
                <w:numId w:val="40"/>
              </w:numPr>
              <w:spacing w:line="240" w:lineRule="auto"/>
              <w:contextualSpacing/>
              <w:jc w:val="left"/>
              <w:rPr>
                <w:rFonts w:ascii="Times New Roman" w:hAnsi="Times New Roman"/>
                <w:sz w:val="24"/>
                <w:szCs w:val="24"/>
              </w:rPr>
            </w:pPr>
            <w:r w:rsidRPr="00282A87">
              <w:rPr>
                <w:rFonts w:ascii="Times New Roman" w:hAnsi="Times New Roman"/>
                <w:sz w:val="24"/>
                <w:szCs w:val="24"/>
              </w:rPr>
              <w:t>Użytkownik aplikacji wizualizującej został uwierz</w:t>
            </w:r>
            <w:r w:rsidRPr="00282A87">
              <w:rPr>
                <w:rFonts w:ascii="Times New Roman" w:hAnsi="Times New Roman"/>
                <w:sz w:val="24"/>
                <w:szCs w:val="24"/>
              </w:rPr>
              <w:t>y</w:t>
            </w:r>
            <w:r w:rsidRPr="00282A87">
              <w:rPr>
                <w:rFonts w:ascii="Times New Roman" w:hAnsi="Times New Roman"/>
                <w:sz w:val="24"/>
                <w:szCs w:val="24"/>
              </w:rPr>
              <w:t>telniony i przeniesiony do widoku głównego aplikacji</w:t>
            </w:r>
          </w:p>
          <w:p w:rsidR="000A18D5" w:rsidRPr="00282A87" w:rsidRDefault="000A18D5" w:rsidP="009A125B">
            <w:pPr>
              <w:pStyle w:val="Akapitzlist"/>
              <w:rPr>
                <w:rFonts w:ascii="Times New Roman" w:hAnsi="Times New Roman"/>
                <w:sz w:val="24"/>
                <w:szCs w:val="24"/>
              </w:rPr>
            </w:pPr>
          </w:p>
          <w:p w:rsidR="000A18D5" w:rsidRPr="00282A87" w:rsidRDefault="000A18D5" w:rsidP="009A125B">
            <w:pPr>
              <w:pStyle w:val="Akapitzlist"/>
              <w:rPr>
                <w:rFonts w:ascii="Times New Roman" w:hAnsi="Times New Roman"/>
                <w:sz w:val="24"/>
                <w:szCs w:val="24"/>
              </w:rPr>
            </w:pPr>
            <w:r w:rsidRPr="00282A87">
              <w:rPr>
                <w:rFonts w:ascii="Times New Roman" w:hAnsi="Times New Roman"/>
                <w:sz w:val="24"/>
                <w:szCs w:val="24"/>
              </w:rPr>
              <w:t>lub</w:t>
            </w:r>
          </w:p>
          <w:p w:rsidR="000A18D5" w:rsidRPr="00282A87" w:rsidRDefault="000A18D5" w:rsidP="009A125B">
            <w:pPr>
              <w:pStyle w:val="Akapitzlist"/>
              <w:rPr>
                <w:rFonts w:ascii="Times New Roman" w:hAnsi="Times New Roman"/>
                <w:sz w:val="24"/>
                <w:szCs w:val="24"/>
              </w:rPr>
            </w:pPr>
          </w:p>
          <w:p w:rsidR="000A18D5" w:rsidRPr="00282A87" w:rsidRDefault="000A18D5" w:rsidP="000A18D5">
            <w:pPr>
              <w:pStyle w:val="Akapitzlist"/>
              <w:numPr>
                <w:ilvl w:val="0"/>
                <w:numId w:val="40"/>
              </w:numPr>
              <w:spacing w:line="240" w:lineRule="auto"/>
              <w:contextualSpacing/>
              <w:jc w:val="left"/>
              <w:rPr>
                <w:rFonts w:ascii="Times New Roman" w:hAnsi="Times New Roman"/>
                <w:sz w:val="24"/>
                <w:szCs w:val="24"/>
              </w:rPr>
            </w:pPr>
            <w:r w:rsidRPr="00282A87">
              <w:rPr>
                <w:rFonts w:ascii="Times New Roman" w:hAnsi="Times New Roman"/>
                <w:sz w:val="24"/>
                <w:szCs w:val="24"/>
              </w:rPr>
              <w:t>Użytkownik aplikacji wizualizującej otrzymał info</w:t>
            </w:r>
            <w:r w:rsidRPr="00282A87">
              <w:rPr>
                <w:rFonts w:ascii="Times New Roman" w:hAnsi="Times New Roman"/>
                <w:sz w:val="24"/>
                <w:szCs w:val="24"/>
              </w:rPr>
              <w:t>r</w:t>
            </w:r>
            <w:r w:rsidRPr="00282A87">
              <w:rPr>
                <w:rFonts w:ascii="Times New Roman" w:hAnsi="Times New Roman"/>
                <w:sz w:val="24"/>
                <w:szCs w:val="24"/>
              </w:rPr>
              <w:t>mację o niepowodzeniu operacji logowania.</w:t>
            </w:r>
          </w:p>
          <w:p w:rsidR="000A18D5" w:rsidRPr="00282A87" w:rsidRDefault="000A18D5" w:rsidP="009A125B">
            <w:pPr>
              <w:pStyle w:val="Akapitzlist"/>
              <w:rPr>
                <w:rFonts w:ascii="Times New Roman" w:hAnsi="Times New Roman"/>
                <w:sz w:val="24"/>
                <w:szCs w:val="24"/>
              </w:rPr>
            </w:pPr>
          </w:p>
        </w:tc>
      </w:tr>
      <w:tr w:rsidR="000A18D5" w:rsidRPr="00282A87" w:rsidTr="009A125B">
        <w:trPr>
          <w:trHeight w:val="384"/>
        </w:trPr>
        <w:tc>
          <w:tcPr>
            <w:tcW w:w="3112" w:type="dxa"/>
          </w:tcPr>
          <w:p w:rsidR="000A18D5" w:rsidRPr="00282A87" w:rsidRDefault="000A18D5" w:rsidP="009A125B">
            <w:pPr>
              <w:rPr>
                <w:b/>
              </w:rPr>
            </w:pPr>
            <w:r w:rsidRPr="00282A87">
              <w:rPr>
                <w:b/>
              </w:rPr>
              <w:t>Wymagania jakościowe</w:t>
            </w:r>
          </w:p>
        </w:tc>
        <w:tc>
          <w:tcPr>
            <w:tcW w:w="6176" w:type="dxa"/>
            <w:gridSpan w:val="2"/>
          </w:tcPr>
          <w:p w:rsidR="000A18D5" w:rsidRPr="00282A87" w:rsidRDefault="000A18D5" w:rsidP="000A18D5">
            <w:pPr>
              <w:pStyle w:val="Akapitzlist"/>
              <w:numPr>
                <w:ilvl w:val="0"/>
                <w:numId w:val="40"/>
              </w:numPr>
              <w:spacing w:line="240" w:lineRule="auto"/>
              <w:contextualSpacing/>
              <w:jc w:val="left"/>
              <w:rPr>
                <w:rFonts w:ascii="Times New Roman" w:hAnsi="Times New Roman"/>
                <w:sz w:val="24"/>
                <w:szCs w:val="24"/>
              </w:rPr>
            </w:pPr>
            <w:r w:rsidRPr="00282A87">
              <w:rPr>
                <w:rFonts w:ascii="Times New Roman" w:hAnsi="Times New Roman"/>
                <w:sz w:val="24"/>
                <w:szCs w:val="24"/>
              </w:rPr>
              <w:t>Komunikat o niepowodzeniu operacji logowania z</w:t>
            </w:r>
            <w:r w:rsidRPr="00282A87">
              <w:rPr>
                <w:rFonts w:ascii="Times New Roman" w:hAnsi="Times New Roman"/>
                <w:sz w:val="24"/>
                <w:szCs w:val="24"/>
              </w:rPr>
              <w:t>a</w:t>
            </w:r>
            <w:r w:rsidRPr="00282A87">
              <w:rPr>
                <w:rFonts w:ascii="Times New Roman" w:hAnsi="Times New Roman"/>
                <w:sz w:val="24"/>
                <w:szCs w:val="24"/>
              </w:rPr>
              <w:t>wiera dane dotyczące powodu niepowodzenia: złe d</w:t>
            </w:r>
            <w:r w:rsidRPr="00282A87">
              <w:rPr>
                <w:rFonts w:ascii="Times New Roman" w:hAnsi="Times New Roman"/>
                <w:sz w:val="24"/>
                <w:szCs w:val="24"/>
              </w:rPr>
              <w:t>a</w:t>
            </w:r>
            <w:r w:rsidRPr="00282A87">
              <w:rPr>
                <w:rFonts w:ascii="Times New Roman" w:hAnsi="Times New Roman"/>
                <w:sz w:val="24"/>
                <w:szCs w:val="24"/>
              </w:rPr>
              <w:t xml:space="preserve">ne uwierzytelniające lub konto nieaktywne. </w:t>
            </w:r>
          </w:p>
        </w:tc>
      </w:tr>
    </w:tbl>
    <w:p w:rsidR="000A18D5" w:rsidRPr="000A18D5" w:rsidRDefault="000A18D5" w:rsidP="000A18D5"/>
    <w:p w:rsidR="00894A15" w:rsidRDefault="00894A15" w:rsidP="00894A15"/>
    <w:p w:rsidR="000A18D5" w:rsidRDefault="000A18D5" w:rsidP="00894A15"/>
    <w:p w:rsidR="00894A15" w:rsidRDefault="00531DF3" w:rsidP="00894A15">
      <w:pPr>
        <w:pStyle w:val="Nagwek4"/>
      </w:pPr>
      <w:bookmarkStart w:id="77" w:name="_Toc450674536"/>
      <w:r>
        <w:lastRenderedPageBreak/>
        <w:t xml:space="preserve">Scenariusz przypadku użycia </w:t>
      </w:r>
      <w:r w:rsidR="00894A15">
        <w:t>- Oglądaj wizualizację</w:t>
      </w:r>
      <w:bookmarkEnd w:id="77"/>
    </w:p>
    <w:p w:rsidR="00EE4D18" w:rsidRDefault="00EE4D18" w:rsidP="00EE4D18"/>
    <w:tbl>
      <w:tblPr>
        <w:tblStyle w:val="Tabela-Siatka"/>
        <w:tblW w:w="0" w:type="auto"/>
        <w:tblLook w:val="04A0"/>
      </w:tblPr>
      <w:tblGrid>
        <w:gridCol w:w="3112"/>
        <w:gridCol w:w="3374"/>
        <w:gridCol w:w="2800"/>
      </w:tblGrid>
      <w:tr w:rsidR="00EE4D18" w:rsidTr="00890702">
        <w:trPr>
          <w:trHeight w:val="368"/>
        </w:trPr>
        <w:tc>
          <w:tcPr>
            <w:tcW w:w="3112" w:type="dxa"/>
          </w:tcPr>
          <w:p w:rsidR="00EE4D18" w:rsidRPr="00282A87" w:rsidRDefault="00EE4D18" w:rsidP="00890702">
            <w:pPr>
              <w:rPr>
                <w:b/>
              </w:rPr>
            </w:pPr>
            <w:r w:rsidRPr="00282A87">
              <w:rPr>
                <w:b/>
              </w:rPr>
              <w:t>Nazwa przypadku użycia</w:t>
            </w:r>
          </w:p>
        </w:tc>
        <w:tc>
          <w:tcPr>
            <w:tcW w:w="6176" w:type="dxa"/>
            <w:gridSpan w:val="2"/>
          </w:tcPr>
          <w:p w:rsidR="00EE4D18" w:rsidRPr="00282A87" w:rsidRDefault="00EE4D18" w:rsidP="00890702">
            <w:r w:rsidRPr="00282A87">
              <w:t>Oglądaj wizualizację</w:t>
            </w:r>
          </w:p>
        </w:tc>
      </w:tr>
      <w:tr w:rsidR="00EE4D18" w:rsidTr="00890702">
        <w:trPr>
          <w:trHeight w:val="368"/>
        </w:trPr>
        <w:tc>
          <w:tcPr>
            <w:tcW w:w="3112" w:type="dxa"/>
          </w:tcPr>
          <w:p w:rsidR="00EE4D18" w:rsidRPr="00282A87" w:rsidRDefault="00EE4D18" w:rsidP="00890702">
            <w:pPr>
              <w:rPr>
                <w:b/>
              </w:rPr>
            </w:pPr>
            <w:r w:rsidRPr="00282A87">
              <w:rPr>
                <w:b/>
              </w:rPr>
              <w:t>Aktorzy uczestniczący</w:t>
            </w:r>
          </w:p>
        </w:tc>
        <w:tc>
          <w:tcPr>
            <w:tcW w:w="6176" w:type="dxa"/>
            <w:gridSpan w:val="2"/>
          </w:tcPr>
          <w:p w:rsidR="00EE4D18" w:rsidRPr="00282A87" w:rsidRDefault="00EE4D18" w:rsidP="00890702">
            <w:pPr>
              <w:pStyle w:val="Akapitzlist"/>
              <w:numPr>
                <w:ilvl w:val="0"/>
                <w:numId w:val="39"/>
              </w:numPr>
              <w:spacing w:line="240" w:lineRule="auto"/>
              <w:contextualSpacing/>
              <w:jc w:val="left"/>
              <w:rPr>
                <w:rFonts w:ascii="Times New Roman" w:hAnsi="Times New Roman"/>
                <w:sz w:val="24"/>
                <w:szCs w:val="24"/>
              </w:rPr>
            </w:pPr>
            <w:r w:rsidRPr="00282A87">
              <w:rPr>
                <w:rFonts w:ascii="Times New Roman" w:hAnsi="Times New Roman"/>
                <w:sz w:val="24"/>
                <w:szCs w:val="24"/>
              </w:rPr>
              <w:t>Użytkownik aplikacji wizualizującej</w:t>
            </w:r>
          </w:p>
        </w:tc>
      </w:tr>
      <w:tr w:rsidR="00EE4D18" w:rsidTr="00890702">
        <w:trPr>
          <w:trHeight w:val="368"/>
        </w:trPr>
        <w:tc>
          <w:tcPr>
            <w:tcW w:w="3112" w:type="dxa"/>
          </w:tcPr>
          <w:p w:rsidR="00EE4D18" w:rsidRPr="00282A87" w:rsidRDefault="00EE4D18" w:rsidP="00890702">
            <w:pPr>
              <w:rPr>
                <w:b/>
              </w:rPr>
            </w:pPr>
            <w:r w:rsidRPr="00282A87">
              <w:rPr>
                <w:b/>
              </w:rPr>
              <w:t>Przepływ zdarzeń</w:t>
            </w:r>
          </w:p>
        </w:tc>
        <w:tc>
          <w:tcPr>
            <w:tcW w:w="3375" w:type="dxa"/>
            <w:tcBorders>
              <w:right w:val="nil"/>
            </w:tcBorders>
          </w:tcPr>
          <w:p w:rsidR="00EE4D18" w:rsidRPr="00282A87" w:rsidRDefault="00EE4D18" w:rsidP="00890702"/>
          <w:p w:rsidR="00EE4D18" w:rsidRPr="00282A87" w:rsidRDefault="00EE4D18" w:rsidP="00890702">
            <w:r w:rsidRPr="00282A87">
              <w:t>1. Użytkownik aplikacji wiz</w:t>
            </w:r>
            <w:r w:rsidRPr="00282A87">
              <w:t>u</w:t>
            </w:r>
            <w:r w:rsidRPr="00282A87">
              <w:t>alizującej wybiera z menu opcję wizualizacja.</w:t>
            </w:r>
          </w:p>
          <w:p w:rsidR="00EE4D18" w:rsidRPr="00282A87" w:rsidRDefault="00EE4D18" w:rsidP="00890702">
            <w:r w:rsidRPr="00282A87">
              <w:t xml:space="preserve">  </w:t>
            </w:r>
          </w:p>
          <w:p w:rsidR="00EE4D18" w:rsidRPr="00282A87" w:rsidRDefault="00EE4D18" w:rsidP="00890702"/>
          <w:p w:rsidR="00EE4D18" w:rsidRPr="00282A87" w:rsidRDefault="00EE4D18" w:rsidP="00890702"/>
          <w:p w:rsidR="00EE4D18" w:rsidRPr="00282A87" w:rsidRDefault="00EE4D18" w:rsidP="00890702"/>
          <w:p w:rsidR="00EE4D18" w:rsidRPr="00282A87" w:rsidRDefault="00EE4D18" w:rsidP="00890702"/>
        </w:tc>
        <w:tc>
          <w:tcPr>
            <w:tcW w:w="2801" w:type="dxa"/>
            <w:tcBorders>
              <w:left w:val="nil"/>
            </w:tcBorders>
          </w:tcPr>
          <w:p w:rsidR="00EE4D18" w:rsidRPr="00282A87" w:rsidRDefault="00EE4D18" w:rsidP="00890702"/>
          <w:p w:rsidR="00EE4D18" w:rsidRPr="00282A87" w:rsidRDefault="00EE4D18" w:rsidP="00890702"/>
          <w:p w:rsidR="00EE4D18" w:rsidRPr="00282A87" w:rsidRDefault="00EE4D18" w:rsidP="00890702"/>
          <w:p w:rsidR="00EE4D18" w:rsidRPr="00282A87" w:rsidRDefault="00EE4D18" w:rsidP="00890702"/>
          <w:p w:rsidR="00EE4D18" w:rsidRPr="00282A87" w:rsidRDefault="00EE4D18" w:rsidP="00890702"/>
          <w:p w:rsidR="00EE4D18" w:rsidRPr="00282A87" w:rsidRDefault="00EE4D18" w:rsidP="00890702"/>
          <w:p w:rsidR="00EE4D18" w:rsidRPr="00282A87" w:rsidRDefault="00EE4D18" w:rsidP="00EE4D18">
            <w:r w:rsidRPr="00282A87">
              <w:t>2. System wyświetla na ekranie widok wizualiz</w:t>
            </w:r>
            <w:r w:rsidRPr="00282A87">
              <w:t>a</w:t>
            </w:r>
            <w:r w:rsidRPr="00282A87">
              <w:t>cji</w:t>
            </w:r>
          </w:p>
        </w:tc>
      </w:tr>
      <w:tr w:rsidR="00EE4D18" w:rsidTr="00890702">
        <w:trPr>
          <w:trHeight w:val="368"/>
        </w:trPr>
        <w:tc>
          <w:tcPr>
            <w:tcW w:w="3112" w:type="dxa"/>
          </w:tcPr>
          <w:p w:rsidR="00EE4D18" w:rsidRPr="00282A87" w:rsidRDefault="00EE4D18" w:rsidP="00890702">
            <w:pPr>
              <w:rPr>
                <w:b/>
              </w:rPr>
            </w:pPr>
            <w:r w:rsidRPr="00282A87">
              <w:rPr>
                <w:b/>
              </w:rPr>
              <w:t>Warunki wstępne</w:t>
            </w:r>
          </w:p>
        </w:tc>
        <w:tc>
          <w:tcPr>
            <w:tcW w:w="6176" w:type="dxa"/>
            <w:gridSpan w:val="2"/>
          </w:tcPr>
          <w:p w:rsidR="00EE4D18" w:rsidRPr="00282A87" w:rsidRDefault="00EE4D18" w:rsidP="00890702"/>
          <w:p w:rsidR="00EE4D18" w:rsidRPr="00282A87" w:rsidRDefault="00EE4D18" w:rsidP="00282A87">
            <w:pPr>
              <w:pStyle w:val="Akapitzlist"/>
              <w:numPr>
                <w:ilvl w:val="0"/>
                <w:numId w:val="39"/>
              </w:numPr>
              <w:rPr>
                <w:rFonts w:ascii="Times New Roman" w:hAnsi="Times New Roman"/>
                <w:sz w:val="24"/>
                <w:szCs w:val="24"/>
              </w:rPr>
            </w:pPr>
            <w:r w:rsidRPr="00282A87">
              <w:rPr>
                <w:rFonts w:ascii="Times New Roman" w:hAnsi="Times New Roman"/>
                <w:sz w:val="24"/>
                <w:szCs w:val="24"/>
              </w:rPr>
              <w:t>Użytkownik aplikacji wizualizującej jest zalogowany do systemu</w:t>
            </w:r>
          </w:p>
          <w:p w:rsidR="00EE4D18" w:rsidRPr="00282A87" w:rsidRDefault="00EE4D18" w:rsidP="00EE4D18"/>
        </w:tc>
      </w:tr>
      <w:tr w:rsidR="00EE4D18" w:rsidTr="00890702">
        <w:trPr>
          <w:trHeight w:val="384"/>
        </w:trPr>
        <w:tc>
          <w:tcPr>
            <w:tcW w:w="3112" w:type="dxa"/>
          </w:tcPr>
          <w:p w:rsidR="00EE4D18" w:rsidRPr="00282A87" w:rsidRDefault="00EE4D18" w:rsidP="00890702">
            <w:pPr>
              <w:rPr>
                <w:b/>
              </w:rPr>
            </w:pPr>
            <w:r w:rsidRPr="00282A87">
              <w:rPr>
                <w:b/>
              </w:rPr>
              <w:t>Warunki końcowe</w:t>
            </w:r>
          </w:p>
        </w:tc>
        <w:tc>
          <w:tcPr>
            <w:tcW w:w="6176" w:type="dxa"/>
            <w:gridSpan w:val="2"/>
          </w:tcPr>
          <w:p w:rsidR="00EE4D18" w:rsidRPr="00282A87" w:rsidRDefault="00EE4D18" w:rsidP="00890702">
            <w:pPr>
              <w:pStyle w:val="Akapitzlist"/>
              <w:rPr>
                <w:rFonts w:ascii="Times New Roman" w:hAnsi="Times New Roman"/>
                <w:sz w:val="24"/>
                <w:szCs w:val="24"/>
              </w:rPr>
            </w:pPr>
          </w:p>
          <w:p w:rsidR="00EE4D18" w:rsidRPr="00282A87" w:rsidRDefault="00EE4D18" w:rsidP="00890702">
            <w:pPr>
              <w:pStyle w:val="Akapitzlist"/>
              <w:numPr>
                <w:ilvl w:val="0"/>
                <w:numId w:val="40"/>
              </w:numPr>
              <w:spacing w:line="240" w:lineRule="auto"/>
              <w:contextualSpacing/>
              <w:jc w:val="left"/>
              <w:rPr>
                <w:rFonts w:ascii="Times New Roman" w:hAnsi="Times New Roman"/>
                <w:sz w:val="24"/>
                <w:szCs w:val="24"/>
              </w:rPr>
            </w:pPr>
            <w:r w:rsidRPr="00282A87">
              <w:rPr>
                <w:rFonts w:ascii="Times New Roman" w:hAnsi="Times New Roman"/>
                <w:sz w:val="24"/>
                <w:szCs w:val="24"/>
              </w:rPr>
              <w:t>Użytkownik aplikacji wizualizującej został przeni</w:t>
            </w:r>
            <w:r w:rsidRPr="00282A87">
              <w:rPr>
                <w:rFonts w:ascii="Times New Roman" w:hAnsi="Times New Roman"/>
                <w:sz w:val="24"/>
                <w:szCs w:val="24"/>
              </w:rPr>
              <w:t>e</w:t>
            </w:r>
            <w:r w:rsidRPr="00282A87">
              <w:rPr>
                <w:rFonts w:ascii="Times New Roman" w:hAnsi="Times New Roman"/>
                <w:sz w:val="24"/>
                <w:szCs w:val="24"/>
              </w:rPr>
              <w:t>siony do widoku wizualizacji</w:t>
            </w:r>
          </w:p>
          <w:p w:rsidR="00EE4D18" w:rsidRPr="00282A87" w:rsidRDefault="00EE4D18" w:rsidP="00EE4D18">
            <w:pPr>
              <w:pStyle w:val="Akapitzlist"/>
              <w:spacing w:line="240" w:lineRule="auto"/>
              <w:contextualSpacing/>
              <w:jc w:val="left"/>
              <w:rPr>
                <w:rFonts w:ascii="Times New Roman" w:hAnsi="Times New Roman"/>
                <w:sz w:val="24"/>
                <w:szCs w:val="24"/>
              </w:rPr>
            </w:pPr>
          </w:p>
        </w:tc>
      </w:tr>
      <w:tr w:rsidR="00EE4D18" w:rsidTr="00890702">
        <w:trPr>
          <w:trHeight w:val="384"/>
        </w:trPr>
        <w:tc>
          <w:tcPr>
            <w:tcW w:w="3112" w:type="dxa"/>
          </w:tcPr>
          <w:p w:rsidR="00EE4D18" w:rsidRPr="00282A87" w:rsidRDefault="00EE4D18" w:rsidP="00890702">
            <w:pPr>
              <w:rPr>
                <w:b/>
              </w:rPr>
            </w:pPr>
            <w:r w:rsidRPr="00282A87">
              <w:rPr>
                <w:b/>
              </w:rPr>
              <w:t>Wymagania jakościowe</w:t>
            </w:r>
          </w:p>
        </w:tc>
        <w:tc>
          <w:tcPr>
            <w:tcW w:w="6176" w:type="dxa"/>
            <w:gridSpan w:val="2"/>
          </w:tcPr>
          <w:p w:rsidR="00EE4D18" w:rsidRPr="00282A87" w:rsidRDefault="00EE4D18" w:rsidP="00EE4D18">
            <w:pPr>
              <w:pStyle w:val="Akapitzlist"/>
              <w:spacing w:line="240" w:lineRule="auto"/>
              <w:contextualSpacing/>
              <w:jc w:val="left"/>
              <w:rPr>
                <w:rFonts w:ascii="Times New Roman" w:hAnsi="Times New Roman"/>
                <w:sz w:val="24"/>
                <w:szCs w:val="24"/>
              </w:rPr>
            </w:pPr>
          </w:p>
        </w:tc>
      </w:tr>
    </w:tbl>
    <w:p w:rsidR="00EE4D18" w:rsidRPr="00EE4D18" w:rsidRDefault="00EE4D18" w:rsidP="00EE4D18"/>
    <w:p w:rsidR="00894A15" w:rsidRDefault="00894A15"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894A15" w:rsidRDefault="00531DF3" w:rsidP="00894A15">
      <w:pPr>
        <w:pStyle w:val="Nagwek4"/>
      </w:pPr>
      <w:bookmarkStart w:id="78" w:name="_Toc450674537"/>
      <w:r>
        <w:lastRenderedPageBreak/>
        <w:t xml:space="preserve">Scenariusz przypadku użycia </w:t>
      </w:r>
      <w:r w:rsidR="00894A15">
        <w:t>- Edytuj preferencje wizualizacji</w:t>
      </w:r>
      <w:bookmarkEnd w:id="78"/>
    </w:p>
    <w:p w:rsidR="00EE4D18" w:rsidRDefault="00EE4D18" w:rsidP="00EE4D18"/>
    <w:tbl>
      <w:tblPr>
        <w:tblStyle w:val="Tabela-Siatka"/>
        <w:tblW w:w="0" w:type="auto"/>
        <w:tblLook w:val="04A0"/>
      </w:tblPr>
      <w:tblGrid>
        <w:gridCol w:w="3112"/>
        <w:gridCol w:w="3374"/>
        <w:gridCol w:w="2800"/>
      </w:tblGrid>
      <w:tr w:rsidR="00EE4D18" w:rsidTr="00EE4D18">
        <w:trPr>
          <w:trHeight w:val="368"/>
        </w:trPr>
        <w:tc>
          <w:tcPr>
            <w:tcW w:w="3112" w:type="dxa"/>
          </w:tcPr>
          <w:p w:rsidR="00EE4D18" w:rsidRPr="0086680C" w:rsidRDefault="00EE4D18" w:rsidP="00890702">
            <w:pPr>
              <w:rPr>
                <w:b/>
                <w:szCs w:val="20"/>
              </w:rPr>
            </w:pPr>
            <w:r w:rsidRPr="0086680C">
              <w:rPr>
                <w:b/>
                <w:szCs w:val="20"/>
              </w:rPr>
              <w:t>Nazwa przypadku użycia</w:t>
            </w:r>
          </w:p>
        </w:tc>
        <w:tc>
          <w:tcPr>
            <w:tcW w:w="6174" w:type="dxa"/>
            <w:gridSpan w:val="2"/>
          </w:tcPr>
          <w:p w:rsidR="00EE4D18" w:rsidRPr="0086680C" w:rsidRDefault="00EE4D18" w:rsidP="00890702">
            <w:pPr>
              <w:rPr>
                <w:szCs w:val="20"/>
              </w:rPr>
            </w:pPr>
            <w:r>
              <w:rPr>
                <w:szCs w:val="20"/>
              </w:rPr>
              <w:t>Edytuj preferencje wizualizacji</w:t>
            </w:r>
          </w:p>
        </w:tc>
      </w:tr>
      <w:tr w:rsidR="00EE4D18" w:rsidTr="00EE4D18">
        <w:trPr>
          <w:trHeight w:val="368"/>
        </w:trPr>
        <w:tc>
          <w:tcPr>
            <w:tcW w:w="3112" w:type="dxa"/>
          </w:tcPr>
          <w:p w:rsidR="00EE4D18" w:rsidRPr="0086680C" w:rsidRDefault="00EE4D18" w:rsidP="00890702">
            <w:pPr>
              <w:rPr>
                <w:b/>
                <w:szCs w:val="20"/>
              </w:rPr>
            </w:pPr>
            <w:r w:rsidRPr="0086680C">
              <w:rPr>
                <w:b/>
                <w:szCs w:val="20"/>
              </w:rPr>
              <w:t>Aktorzy uczestniczący</w:t>
            </w:r>
          </w:p>
        </w:tc>
        <w:tc>
          <w:tcPr>
            <w:tcW w:w="6174" w:type="dxa"/>
            <w:gridSpan w:val="2"/>
          </w:tcPr>
          <w:p w:rsidR="00EE4D18" w:rsidRPr="0086680C" w:rsidRDefault="00EE4D18" w:rsidP="00890702">
            <w:pPr>
              <w:pStyle w:val="Akapitzlist"/>
              <w:numPr>
                <w:ilvl w:val="0"/>
                <w:numId w:val="39"/>
              </w:numPr>
              <w:spacing w:line="240" w:lineRule="auto"/>
              <w:contextualSpacing/>
              <w:jc w:val="left"/>
              <w:rPr>
                <w:szCs w:val="20"/>
              </w:rPr>
            </w:pPr>
            <w:r w:rsidRPr="0086680C">
              <w:rPr>
                <w:szCs w:val="20"/>
              </w:rPr>
              <w:t>Użytkownik aplikacji wizualizującej</w:t>
            </w:r>
          </w:p>
        </w:tc>
      </w:tr>
      <w:tr w:rsidR="00EE4D18" w:rsidTr="00EE4D18">
        <w:trPr>
          <w:trHeight w:val="368"/>
        </w:trPr>
        <w:tc>
          <w:tcPr>
            <w:tcW w:w="3112" w:type="dxa"/>
          </w:tcPr>
          <w:p w:rsidR="00EE4D18" w:rsidRPr="0086680C" w:rsidRDefault="00EE4D18" w:rsidP="00890702">
            <w:pPr>
              <w:rPr>
                <w:b/>
                <w:szCs w:val="20"/>
              </w:rPr>
            </w:pPr>
            <w:r w:rsidRPr="0086680C">
              <w:rPr>
                <w:b/>
                <w:szCs w:val="20"/>
              </w:rPr>
              <w:t>Przepływ zdarzeń</w:t>
            </w:r>
          </w:p>
        </w:tc>
        <w:tc>
          <w:tcPr>
            <w:tcW w:w="3374" w:type="dxa"/>
            <w:tcBorders>
              <w:right w:val="nil"/>
            </w:tcBorders>
          </w:tcPr>
          <w:p w:rsidR="00EE4D18" w:rsidRPr="0086680C" w:rsidRDefault="00EE4D18" w:rsidP="00890702">
            <w:pPr>
              <w:rPr>
                <w:szCs w:val="20"/>
              </w:rPr>
            </w:pPr>
          </w:p>
          <w:p w:rsidR="00EE4D18" w:rsidRPr="0086680C" w:rsidRDefault="00EE4D18" w:rsidP="00890702">
            <w:pPr>
              <w:rPr>
                <w:szCs w:val="20"/>
              </w:rPr>
            </w:pPr>
            <w:r w:rsidRPr="0086680C">
              <w:rPr>
                <w:szCs w:val="20"/>
              </w:rPr>
              <w:t>1. Użytkownik aplikacji wiz</w:t>
            </w:r>
            <w:r w:rsidRPr="0086680C">
              <w:rPr>
                <w:szCs w:val="20"/>
              </w:rPr>
              <w:t>u</w:t>
            </w:r>
            <w:r w:rsidRPr="0086680C">
              <w:rPr>
                <w:szCs w:val="20"/>
              </w:rPr>
              <w:t>alizującej</w:t>
            </w:r>
            <w:r>
              <w:rPr>
                <w:szCs w:val="20"/>
              </w:rPr>
              <w:t xml:space="preserve"> wybiera z menu opcję "Preferencje wizualizacji".</w:t>
            </w:r>
            <w:r w:rsidRPr="0086680C">
              <w:rPr>
                <w:szCs w:val="20"/>
              </w:rPr>
              <w:t xml:space="preserve">  </w:t>
            </w:r>
          </w:p>
          <w:p w:rsidR="00EE4D18" w:rsidRPr="0086680C" w:rsidRDefault="00EE4D18" w:rsidP="00890702">
            <w:pPr>
              <w:rPr>
                <w:szCs w:val="20"/>
              </w:rPr>
            </w:pPr>
          </w:p>
          <w:p w:rsidR="00EE4D18" w:rsidRPr="0086680C" w:rsidRDefault="00EE4D18" w:rsidP="00890702">
            <w:pPr>
              <w:rPr>
                <w:szCs w:val="20"/>
              </w:rPr>
            </w:pPr>
          </w:p>
          <w:p w:rsidR="00EE4D18" w:rsidRPr="0086680C" w:rsidRDefault="00EE4D18" w:rsidP="00890702">
            <w:pPr>
              <w:rPr>
                <w:szCs w:val="20"/>
              </w:rPr>
            </w:pPr>
          </w:p>
          <w:p w:rsidR="00EE4D18" w:rsidRDefault="00EE4D18" w:rsidP="00890702">
            <w:pPr>
              <w:rPr>
                <w:szCs w:val="20"/>
              </w:rPr>
            </w:pPr>
          </w:p>
          <w:p w:rsidR="00EE4D18" w:rsidRDefault="00EE4D18" w:rsidP="00890702">
            <w:pPr>
              <w:rPr>
                <w:szCs w:val="20"/>
              </w:rPr>
            </w:pPr>
          </w:p>
          <w:p w:rsidR="00EE4D18" w:rsidRDefault="00EE4D18" w:rsidP="00890702">
            <w:pPr>
              <w:rPr>
                <w:szCs w:val="20"/>
              </w:rPr>
            </w:pPr>
          </w:p>
          <w:p w:rsidR="00EE4D18" w:rsidRDefault="00EE4D18" w:rsidP="00890702">
            <w:pPr>
              <w:rPr>
                <w:szCs w:val="20"/>
              </w:rPr>
            </w:pPr>
          </w:p>
          <w:p w:rsidR="00EE4D18" w:rsidRPr="0086680C" w:rsidRDefault="00EE4D18" w:rsidP="00C3749F">
            <w:pPr>
              <w:rPr>
                <w:szCs w:val="20"/>
              </w:rPr>
            </w:pPr>
            <w:r>
              <w:rPr>
                <w:szCs w:val="20"/>
              </w:rPr>
              <w:t>3. Użytkownik zmienia pref</w:t>
            </w:r>
            <w:r>
              <w:rPr>
                <w:szCs w:val="20"/>
              </w:rPr>
              <w:t>e</w:t>
            </w:r>
            <w:r>
              <w:rPr>
                <w:szCs w:val="20"/>
              </w:rPr>
              <w:t xml:space="preserve">rencje i </w:t>
            </w:r>
            <w:r w:rsidR="00C3749F">
              <w:rPr>
                <w:szCs w:val="20"/>
              </w:rPr>
              <w:t>zapisuje zmiany z</w:t>
            </w:r>
            <w:r w:rsidR="00C3749F">
              <w:rPr>
                <w:szCs w:val="20"/>
              </w:rPr>
              <w:t>a</w:t>
            </w:r>
            <w:r w:rsidR="00C3749F">
              <w:rPr>
                <w:szCs w:val="20"/>
              </w:rPr>
              <w:t>mknięcie widoku "Preferencje wizualizacji"</w:t>
            </w:r>
          </w:p>
        </w:tc>
        <w:tc>
          <w:tcPr>
            <w:tcW w:w="2800" w:type="dxa"/>
            <w:tcBorders>
              <w:left w:val="nil"/>
            </w:tcBorders>
          </w:tcPr>
          <w:p w:rsidR="00EE4D18" w:rsidRPr="00E40251" w:rsidRDefault="00EE4D18" w:rsidP="00890702">
            <w:pPr>
              <w:rPr>
                <w:szCs w:val="20"/>
              </w:rPr>
            </w:pPr>
          </w:p>
          <w:p w:rsidR="00EE4D18" w:rsidRPr="00E40251" w:rsidRDefault="00EE4D18" w:rsidP="00890702">
            <w:pPr>
              <w:rPr>
                <w:szCs w:val="20"/>
              </w:rPr>
            </w:pPr>
          </w:p>
          <w:p w:rsidR="00EE4D18" w:rsidRPr="00E40251" w:rsidRDefault="00EE4D18" w:rsidP="00890702">
            <w:pPr>
              <w:rPr>
                <w:szCs w:val="20"/>
              </w:rPr>
            </w:pPr>
          </w:p>
          <w:p w:rsidR="00EE4D18" w:rsidRPr="00E40251" w:rsidRDefault="00EE4D18" w:rsidP="00890702">
            <w:pPr>
              <w:rPr>
                <w:szCs w:val="20"/>
              </w:rPr>
            </w:pPr>
          </w:p>
          <w:p w:rsidR="00EE4D18" w:rsidRDefault="00EE4D18" w:rsidP="00890702">
            <w:pPr>
              <w:rPr>
                <w:szCs w:val="20"/>
              </w:rPr>
            </w:pPr>
          </w:p>
          <w:p w:rsidR="00EE4D18" w:rsidRDefault="00EE4D18" w:rsidP="00890702">
            <w:pPr>
              <w:rPr>
                <w:szCs w:val="20"/>
              </w:rPr>
            </w:pPr>
          </w:p>
          <w:p w:rsidR="00EE4D18" w:rsidRDefault="00EE4D18" w:rsidP="00EE4D18">
            <w:pPr>
              <w:rPr>
                <w:szCs w:val="20"/>
              </w:rPr>
            </w:pPr>
            <w:r w:rsidRPr="00E40251">
              <w:rPr>
                <w:szCs w:val="20"/>
              </w:rPr>
              <w:t xml:space="preserve">2. System </w:t>
            </w:r>
            <w:r>
              <w:rPr>
                <w:szCs w:val="20"/>
              </w:rPr>
              <w:t>wyświetla w</w:t>
            </w:r>
            <w:r>
              <w:rPr>
                <w:szCs w:val="20"/>
              </w:rPr>
              <w:t>i</w:t>
            </w:r>
            <w:r>
              <w:rPr>
                <w:szCs w:val="20"/>
              </w:rPr>
              <w:t>dok "Preferencje wizual</w:t>
            </w:r>
            <w:r>
              <w:rPr>
                <w:szCs w:val="20"/>
              </w:rPr>
              <w:t>i</w:t>
            </w:r>
            <w:r>
              <w:rPr>
                <w:szCs w:val="20"/>
              </w:rPr>
              <w:t>zacji" z zapamiętanymi uprzednio ustawieniami</w:t>
            </w:r>
          </w:p>
          <w:p w:rsidR="00C3749F" w:rsidRDefault="00C3749F" w:rsidP="00EE4D18">
            <w:pPr>
              <w:rPr>
                <w:szCs w:val="20"/>
              </w:rPr>
            </w:pPr>
          </w:p>
          <w:p w:rsidR="00C3749F" w:rsidRDefault="00C3749F" w:rsidP="00EE4D18">
            <w:pPr>
              <w:rPr>
                <w:szCs w:val="20"/>
              </w:rPr>
            </w:pPr>
          </w:p>
          <w:p w:rsidR="00C3749F" w:rsidRDefault="00C3749F" w:rsidP="00EE4D18">
            <w:pPr>
              <w:rPr>
                <w:szCs w:val="20"/>
              </w:rPr>
            </w:pPr>
          </w:p>
          <w:p w:rsidR="00C3749F" w:rsidRDefault="00C3749F" w:rsidP="00EE4D18">
            <w:pPr>
              <w:rPr>
                <w:szCs w:val="20"/>
              </w:rPr>
            </w:pPr>
          </w:p>
          <w:p w:rsidR="00C3749F" w:rsidRDefault="00C3749F" w:rsidP="00EE4D18">
            <w:pPr>
              <w:rPr>
                <w:szCs w:val="20"/>
              </w:rPr>
            </w:pPr>
          </w:p>
          <w:p w:rsidR="00C3749F" w:rsidRDefault="00C3749F" w:rsidP="00EE4D18">
            <w:pPr>
              <w:rPr>
                <w:szCs w:val="20"/>
              </w:rPr>
            </w:pPr>
            <w:r>
              <w:rPr>
                <w:szCs w:val="20"/>
              </w:rPr>
              <w:t>4. System sprawdza, czy dotychczasowe prefere</w:t>
            </w:r>
            <w:r>
              <w:rPr>
                <w:szCs w:val="20"/>
              </w:rPr>
              <w:t>n</w:t>
            </w:r>
            <w:r>
              <w:rPr>
                <w:szCs w:val="20"/>
              </w:rPr>
              <w:t>cje uległy zmianie i jeśli tak zapisuje zmiany.</w:t>
            </w:r>
          </w:p>
          <w:p w:rsidR="00C3749F" w:rsidRDefault="00C3749F" w:rsidP="00EE4D18">
            <w:pPr>
              <w:rPr>
                <w:szCs w:val="20"/>
              </w:rPr>
            </w:pPr>
          </w:p>
          <w:p w:rsidR="00C3749F" w:rsidRDefault="00C3749F" w:rsidP="00C3749F">
            <w:pPr>
              <w:rPr>
                <w:szCs w:val="20"/>
              </w:rPr>
            </w:pPr>
            <w:r>
              <w:rPr>
                <w:szCs w:val="20"/>
              </w:rPr>
              <w:t>5. System zamyka widok "Preferencje wizualizacji"</w:t>
            </w:r>
          </w:p>
          <w:p w:rsidR="00C3749F" w:rsidRPr="00E40251" w:rsidRDefault="00C3749F" w:rsidP="00C3749F">
            <w:pPr>
              <w:rPr>
                <w:szCs w:val="20"/>
              </w:rPr>
            </w:pPr>
          </w:p>
        </w:tc>
      </w:tr>
      <w:tr w:rsidR="00EE4D18" w:rsidTr="00EE4D18">
        <w:trPr>
          <w:trHeight w:val="368"/>
        </w:trPr>
        <w:tc>
          <w:tcPr>
            <w:tcW w:w="3112" w:type="dxa"/>
          </w:tcPr>
          <w:p w:rsidR="00EE4D18" w:rsidRPr="0086680C" w:rsidRDefault="00EE4D18" w:rsidP="00890702">
            <w:pPr>
              <w:rPr>
                <w:b/>
                <w:szCs w:val="20"/>
              </w:rPr>
            </w:pPr>
            <w:r w:rsidRPr="0086680C">
              <w:rPr>
                <w:b/>
                <w:szCs w:val="20"/>
              </w:rPr>
              <w:t>Warunki wstępne</w:t>
            </w:r>
          </w:p>
        </w:tc>
        <w:tc>
          <w:tcPr>
            <w:tcW w:w="6174" w:type="dxa"/>
            <w:gridSpan w:val="2"/>
          </w:tcPr>
          <w:p w:rsidR="00EE4D18" w:rsidRPr="00282A87" w:rsidRDefault="00EE4D18" w:rsidP="00890702"/>
          <w:p w:rsidR="00EE4D18" w:rsidRPr="00282A87" w:rsidRDefault="00EE4D18" w:rsidP="00282A87">
            <w:pPr>
              <w:pStyle w:val="Akapitzlist"/>
              <w:numPr>
                <w:ilvl w:val="0"/>
                <w:numId w:val="39"/>
              </w:numPr>
              <w:rPr>
                <w:rFonts w:ascii="Times New Roman" w:hAnsi="Times New Roman"/>
                <w:sz w:val="24"/>
                <w:szCs w:val="24"/>
              </w:rPr>
            </w:pPr>
            <w:r w:rsidRPr="00282A87">
              <w:rPr>
                <w:rFonts w:ascii="Times New Roman" w:hAnsi="Times New Roman"/>
                <w:sz w:val="24"/>
                <w:szCs w:val="24"/>
              </w:rPr>
              <w:t>Użytkownik aplikacji wizualizującej jest zalogowany do systemu</w:t>
            </w:r>
          </w:p>
          <w:p w:rsidR="00EE4D18" w:rsidRPr="00282A87" w:rsidRDefault="00EE4D18" w:rsidP="00890702"/>
        </w:tc>
      </w:tr>
      <w:tr w:rsidR="00EE4D18" w:rsidTr="00EE4D18">
        <w:trPr>
          <w:trHeight w:val="384"/>
        </w:trPr>
        <w:tc>
          <w:tcPr>
            <w:tcW w:w="3112" w:type="dxa"/>
          </w:tcPr>
          <w:p w:rsidR="00EE4D18" w:rsidRPr="0086680C" w:rsidRDefault="00EE4D18" w:rsidP="00890702">
            <w:pPr>
              <w:rPr>
                <w:b/>
                <w:szCs w:val="20"/>
              </w:rPr>
            </w:pPr>
            <w:r w:rsidRPr="0086680C">
              <w:rPr>
                <w:b/>
                <w:szCs w:val="20"/>
              </w:rPr>
              <w:t>Warunki końcowe</w:t>
            </w:r>
          </w:p>
        </w:tc>
        <w:tc>
          <w:tcPr>
            <w:tcW w:w="6174" w:type="dxa"/>
            <w:gridSpan w:val="2"/>
          </w:tcPr>
          <w:p w:rsidR="00EE4D18" w:rsidRPr="00282A87" w:rsidRDefault="00EE4D18" w:rsidP="00890702">
            <w:pPr>
              <w:pStyle w:val="Akapitzlist"/>
              <w:rPr>
                <w:rFonts w:ascii="Times New Roman" w:hAnsi="Times New Roman"/>
                <w:sz w:val="24"/>
                <w:szCs w:val="24"/>
              </w:rPr>
            </w:pPr>
          </w:p>
          <w:p w:rsidR="00EE4D18" w:rsidRPr="00282A87" w:rsidRDefault="00C3749F" w:rsidP="00890702">
            <w:pPr>
              <w:pStyle w:val="Akapitzlist"/>
              <w:numPr>
                <w:ilvl w:val="0"/>
                <w:numId w:val="40"/>
              </w:numPr>
              <w:spacing w:line="240" w:lineRule="auto"/>
              <w:contextualSpacing/>
              <w:jc w:val="left"/>
              <w:rPr>
                <w:rFonts w:ascii="Times New Roman" w:hAnsi="Times New Roman"/>
                <w:sz w:val="24"/>
                <w:szCs w:val="24"/>
              </w:rPr>
            </w:pPr>
            <w:r w:rsidRPr="00282A87">
              <w:rPr>
                <w:rFonts w:ascii="Times New Roman" w:hAnsi="Times New Roman"/>
                <w:sz w:val="24"/>
                <w:szCs w:val="24"/>
              </w:rPr>
              <w:t>Wprowadzone przez użytkownika zmiany dot. pref</w:t>
            </w:r>
            <w:r w:rsidRPr="00282A87">
              <w:rPr>
                <w:rFonts w:ascii="Times New Roman" w:hAnsi="Times New Roman"/>
                <w:sz w:val="24"/>
                <w:szCs w:val="24"/>
              </w:rPr>
              <w:t>e</w:t>
            </w:r>
            <w:r w:rsidRPr="00282A87">
              <w:rPr>
                <w:rFonts w:ascii="Times New Roman" w:hAnsi="Times New Roman"/>
                <w:sz w:val="24"/>
                <w:szCs w:val="24"/>
              </w:rPr>
              <w:t>rencji wizualizacji zostały zapisane w systemie</w:t>
            </w:r>
          </w:p>
          <w:p w:rsidR="00EE4D18" w:rsidRPr="00282A87" w:rsidRDefault="00EE4D18" w:rsidP="00C3749F">
            <w:pPr>
              <w:pStyle w:val="Akapitzlist"/>
              <w:spacing w:line="240" w:lineRule="auto"/>
              <w:contextualSpacing/>
              <w:jc w:val="left"/>
              <w:rPr>
                <w:rFonts w:ascii="Times New Roman" w:hAnsi="Times New Roman"/>
                <w:sz w:val="24"/>
                <w:szCs w:val="24"/>
              </w:rPr>
            </w:pPr>
          </w:p>
        </w:tc>
      </w:tr>
      <w:tr w:rsidR="00EE4D18" w:rsidTr="00EE4D18">
        <w:trPr>
          <w:trHeight w:val="384"/>
        </w:trPr>
        <w:tc>
          <w:tcPr>
            <w:tcW w:w="3112" w:type="dxa"/>
          </w:tcPr>
          <w:p w:rsidR="00EE4D18" w:rsidRPr="0086680C" w:rsidRDefault="00EE4D18" w:rsidP="00890702">
            <w:pPr>
              <w:rPr>
                <w:b/>
                <w:szCs w:val="20"/>
              </w:rPr>
            </w:pPr>
            <w:r w:rsidRPr="0086680C">
              <w:rPr>
                <w:b/>
                <w:szCs w:val="20"/>
              </w:rPr>
              <w:t>Wymagania jakościowe</w:t>
            </w:r>
          </w:p>
        </w:tc>
        <w:tc>
          <w:tcPr>
            <w:tcW w:w="6174" w:type="dxa"/>
            <w:gridSpan w:val="2"/>
          </w:tcPr>
          <w:p w:rsidR="00282A87" w:rsidRDefault="00282A87" w:rsidP="00282A87">
            <w:pPr>
              <w:pStyle w:val="Akapitzlist"/>
              <w:spacing w:line="240" w:lineRule="auto"/>
              <w:contextualSpacing/>
              <w:jc w:val="left"/>
              <w:rPr>
                <w:rFonts w:ascii="Times New Roman" w:hAnsi="Times New Roman"/>
                <w:sz w:val="24"/>
                <w:szCs w:val="24"/>
              </w:rPr>
            </w:pPr>
          </w:p>
          <w:p w:rsidR="00EE4D18" w:rsidRPr="00282A87" w:rsidRDefault="00C3749F" w:rsidP="00C3749F">
            <w:pPr>
              <w:pStyle w:val="Akapitzlist"/>
              <w:numPr>
                <w:ilvl w:val="0"/>
                <w:numId w:val="40"/>
              </w:numPr>
              <w:spacing w:line="240" w:lineRule="auto"/>
              <w:contextualSpacing/>
              <w:jc w:val="left"/>
              <w:rPr>
                <w:rFonts w:ascii="Times New Roman" w:hAnsi="Times New Roman"/>
                <w:sz w:val="24"/>
                <w:szCs w:val="24"/>
              </w:rPr>
            </w:pPr>
            <w:r w:rsidRPr="00282A87">
              <w:rPr>
                <w:rFonts w:ascii="Times New Roman" w:hAnsi="Times New Roman"/>
                <w:sz w:val="24"/>
                <w:szCs w:val="24"/>
              </w:rPr>
              <w:t>System powinien umożliwić zmianę preferencji dot</w:t>
            </w:r>
            <w:r w:rsidRPr="00282A87">
              <w:rPr>
                <w:rFonts w:ascii="Times New Roman" w:hAnsi="Times New Roman"/>
                <w:sz w:val="24"/>
                <w:szCs w:val="24"/>
              </w:rPr>
              <w:t>y</w:t>
            </w:r>
            <w:r w:rsidRPr="00282A87">
              <w:rPr>
                <w:rFonts w:ascii="Times New Roman" w:hAnsi="Times New Roman"/>
                <w:sz w:val="24"/>
                <w:szCs w:val="24"/>
              </w:rPr>
              <w:t>czących:</w:t>
            </w:r>
          </w:p>
          <w:p w:rsidR="00C3749F" w:rsidRPr="00282A87" w:rsidRDefault="00C3749F" w:rsidP="00C3749F">
            <w:pPr>
              <w:pStyle w:val="Akapitzlist"/>
              <w:spacing w:line="240" w:lineRule="auto"/>
              <w:contextualSpacing/>
              <w:jc w:val="left"/>
              <w:rPr>
                <w:rFonts w:ascii="Times New Roman" w:hAnsi="Times New Roman"/>
                <w:sz w:val="24"/>
                <w:szCs w:val="24"/>
              </w:rPr>
            </w:pPr>
            <w:r w:rsidRPr="00282A87">
              <w:rPr>
                <w:rFonts w:ascii="Times New Roman" w:hAnsi="Times New Roman"/>
                <w:sz w:val="24"/>
                <w:szCs w:val="24"/>
              </w:rPr>
              <w:t xml:space="preserve">    - śledzonego </w:t>
            </w:r>
            <w:proofErr w:type="spellStart"/>
            <w:r w:rsidRPr="00282A87">
              <w:rPr>
                <w:rFonts w:ascii="Times New Roman" w:hAnsi="Times New Roman"/>
                <w:sz w:val="24"/>
                <w:szCs w:val="24"/>
              </w:rPr>
              <w:t>drona</w:t>
            </w:r>
            <w:proofErr w:type="spellEnd"/>
            <w:r w:rsidRPr="00282A87">
              <w:rPr>
                <w:rFonts w:ascii="Times New Roman" w:hAnsi="Times New Roman"/>
                <w:sz w:val="24"/>
                <w:szCs w:val="24"/>
              </w:rPr>
              <w:t>,</w:t>
            </w:r>
          </w:p>
          <w:p w:rsidR="00C3749F" w:rsidRPr="00282A87" w:rsidRDefault="00282A87" w:rsidP="00C3749F">
            <w:pPr>
              <w:pStyle w:val="Akapitzlist"/>
              <w:spacing w:line="240" w:lineRule="auto"/>
              <w:contextualSpacing/>
              <w:jc w:val="left"/>
              <w:rPr>
                <w:rFonts w:ascii="Times New Roman" w:hAnsi="Times New Roman"/>
                <w:sz w:val="24"/>
                <w:szCs w:val="24"/>
              </w:rPr>
            </w:pPr>
            <w:r>
              <w:rPr>
                <w:rFonts w:ascii="Times New Roman" w:hAnsi="Times New Roman"/>
                <w:sz w:val="24"/>
                <w:szCs w:val="24"/>
              </w:rPr>
              <w:t xml:space="preserve">    - d</w:t>
            </w:r>
            <w:r w:rsidR="00C3749F" w:rsidRPr="00282A87">
              <w:rPr>
                <w:rFonts w:ascii="Times New Roman" w:hAnsi="Times New Roman"/>
                <w:sz w:val="24"/>
                <w:szCs w:val="24"/>
              </w:rPr>
              <w:t>ronów pokazanych na mapie,</w:t>
            </w:r>
          </w:p>
          <w:p w:rsidR="00C3749F" w:rsidRDefault="00282A87" w:rsidP="00C3749F">
            <w:pPr>
              <w:pStyle w:val="Akapitzlist"/>
              <w:spacing w:line="240" w:lineRule="auto"/>
              <w:contextualSpacing/>
              <w:jc w:val="left"/>
              <w:rPr>
                <w:rFonts w:ascii="Times New Roman" w:hAnsi="Times New Roman"/>
                <w:sz w:val="24"/>
                <w:szCs w:val="24"/>
              </w:rPr>
            </w:pPr>
            <w:r>
              <w:rPr>
                <w:rFonts w:ascii="Times New Roman" w:hAnsi="Times New Roman"/>
                <w:sz w:val="24"/>
                <w:szCs w:val="24"/>
              </w:rPr>
              <w:t xml:space="preserve">    - d</w:t>
            </w:r>
            <w:r w:rsidR="00C3749F" w:rsidRPr="00282A87">
              <w:rPr>
                <w:rFonts w:ascii="Times New Roman" w:hAnsi="Times New Roman"/>
                <w:sz w:val="24"/>
                <w:szCs w:val="24"/>
              </w:rPr>
              <w:t>ronów do wizualizacji obszaru przeszukanego</w:t>
            </w:r>
            <w:r>
              <w:rPr>
                <w:rFonts w:ascii="Times New Roman" w:hAnsi="Times New Roman"/>
                <w:sz w:val="24"/>
                <w:szCs w:val="24"/>
              </w:rPr>
              <w:t>.</w:t>
            </w:r>
          </w:p>
          <w:p w:rsidR="00282A87" w:rsidRPr="00282A87" w:rsidRDefault="00282A87" w:rsidP="00C3749F">
            <w:pPr>
              <w:pStyle w:val="Akapitzlist"/>
              <w:spacing w:line="240" w:lineRule="auto"/>
              <w:contextualSpacing/>
              <w:jc w:val="left"/>
              <w:rPr>
                <w:rFonts w:ascii="Times New Roman" w:hAnsi="Times New Roman"/>
                <w:sz w:val="24"/>
                <w:szCs w:val="24"/>
              </w:rPr>
            </w:pPr>
          </w:p>
        </w:tc>
      </w:tr>
    </w:tbl>
    <w:p w:rsidR="00EE4D18" w:rsidRPr="00EE4D18" w:rsidRDefault="00EE4D18" w:rsidP="00EE4D18"/>
    <w:p w:rsidR="00894A15" w:rsidRDefault="00894A15" w:rsidP="00894A15"/>
    <w:p w:rsidR="00894A15" w:rsidRDefault="00531DF3" w:rsidP="00894A15">
      <w:pPr>
        <w:pStyle w:val="Nagwek4"/>
      </w:pPr>
      <w:bookmarkStart w:id="79" w:name="_Toc450674538"/>
      <w:r>
        <w:lastRenderedPageBreak/>
        <w:t xml:space="preserve">Scenariusz przypadku użycia </w:t>
      </w:r>
      <w:r w:rsidR="00894A15">
        <w:t>- Oglądaj symulację</w:t>
      </w:r>
      <w:bookmarkEnd w:id="79"/>
    </w:p>
    <w:p w:rsidR="00894A15" w:rsidRDefault="00894A15" w:rsidP="00894A15"/>
    <w:tbl>
      <w:tblPr>
        <w:tblStyle w:val="Tabela-Siatka"/>
        <w:tblW w:w="0" w:type="auto"/>
        <w:tblLook w:val="04A0"/>
      </w:tblPr>
      <w:tblGrid>
        <w:gridCol w:w="3112"/>
        <w:gridCol w:w="3374"/>
        <w:gridCol w:w="2800"/>
      </w:tblGrid>
      <w:tr w:rsidR="00EE4D18" w:rsidTr="00C3749F">
        <w:trPr>
          <w:trHeight w:val="368"/>
        </w:trPr>
        <w:tc>
          <w:tcPr>
            <w:tcW w:w="3112" w:type="dxa"/>
          </w:tcPr>
          <w:p w:rsidR="00EE4D18" w:rsidRPr="00282A87" w:rsidRDefault="00EE4D18" w:rsidP="00890702">
            <w:pPr>
              <w:rPr>
                <w:b/>
              </w:rPr>
            </w:pPr>
            <w:r w:rsidRPr="00282A87">
              <w:rPr>
                <w:b/>
              </w:rPr>
              <w:t>Nazwa przypadku użycia</w:t>
            </w:r>
          </w:p>
        </w:tc>
        <w:tc>
          <w:tcPr>
            <w:tcW w:w="6174" w:type="dxa"/>
            <w:gridSpan w:val="2"/>
          </w:tcPr>
          <w:p w:rsidR="00EE4D18" w:rsidRPr="00282A87" w:rsidRDefault="00C3749F" w:rsidP="00890702">
            <w:r w:rsidRPr="00282A87">
              <w:t>Oglądaj symulację</w:t>
            </w:r>
          </w:p>
        </w:tc>
      </w:tr>
      <w:tr w:rsidR="00EE4D18" w:rsidTr="00C3749F">
        <w:trPr>
          <w:trHeight w:val="368"/>
        </w:trPr>
        <w:tc>
          <w:tcPr>
            <w:tcW w:w="3112" w:type="dxa"/>
          </w:tcPr>
          <w:p w:rsidR="00EE4D18" w:rsidRPr="00282A87" w:rsidRDefault="00EE4D18" w:rsidP="00890702">
            <w:pPr>
              <w:rPr>
                <w:b/>
              </w:rPr>
            </w:pPr>
            <w:r w:rsidRPr="00282A87">
              <w:rPr>
                <w:b/>
              </w:rPr>
              <w:t>Aktorzy uczestniczący</w:t>
            </w:r>
          </w:p>
        </w:tc>
        <w:tc>
          <w:tcPr>
            <w:tcW w:w="6174" w:type="dxa"/>
            <w:gridSpan w:val="2"/>
          </w:tcPr>
          <w:p w:rsidR="00EE4D18" w:rsidRPr="00282A87" w:rsidRDefault="00EE4D18" w:rsidP="00890702">
            <w:pPr>
              <w:pStyle w:val="Akapitzlist"/>
              <w:numPr>
                <w:ilvl w:val="0"/>
                <w:numId w:val="39"/>
              </w:numPr>
              <w:spacing w:line="240" w:lineRule="auto"/>
              <w:contextualSpacing/>
              <w:jc w:val="left"/>
              <w:rPr>
                <w:rFonts w:ascii="Times New Roman" w:hAnsi="Times New Roman"/>
                <w:sz w:val="24"/>
                <w:szCs w:val="24"/>
              </w:rPr>
            </w:pPr>
            <w:r w:rsidRPr="00282A87">
              <w:rPr>
                <w:rFonts w:ascii="Times New Roman" w:hAnsi="Times New Roman"/>
                <w:sz w:val="24"/>
                <w:szCs w:val="24"/>
              </w:rPr>
              <w:t>Użytkownik aplikacji wizualizującej</w:t>
            </w:r>
          </w:p>
        </w:tc>
      </w:tr>
      <w:tr w:rsidR="00C3749F" w:rsidTr="00C3749F">
        <w:trPr>
          <w:trHeight w:val="368"/>
        </w:trPr>
        <w:tc>
          <w:tcPr>
            <w:tcW w:w="3112" w:type="dxa"/>
          </w:tcPr>
          <w:p w:rsidR="00C3749F" w:rsidRPr="00282A87" w:rsidRDefault="00C3749F" w:rsidP="00890702">
            <w:pPr>
              <w:rPr>
                <w:b/>
              </w:rPr>
            </w:pPr>
            <w:r w:rsidRPr="00282A87">
              <w:rPr>
                <w:b/>
              </w:rPr>
              <w:t>Przepływ zdarzeń</w:t>
            </w:r>
          </w:p>
        </w:tc>
        <w:tc>
          <w:tcPr>
            <w:tcW w:w="3374" w:type="dxa"/>
            <w:tcBorders>
              <w:right w:val="nil"/>
            </w:tcBorders>
          </w:tcPr>
          <w:p w:rsidR="00C3749F" w:rsidRPr="00282A87" w:rsidRDefault="00C3749F" w:rsidP="00890702"/>
          <w:p w:rsidR="00C3749F" w:rsidRPr="00282A87" w:rsidRDefault="00C3749F" w:rsidP="00890702">
            <w:r w:rsidRPr="00282A87">
              <w:t xml:space="preserve">1. Użytkownik aplikacji </w:t>
            </w:r>
            <w:r w:rsidR="00F706AA">
              <w:br/>
            </w:r>
            <w:r w:rsidRPr="00282A87">
              <w:t xml:space="preserve">wizualizującej wybiera z menu opcję "Symulacja".  </w:t>
            </w:r>
          </w:p>
          <w:p w:rsidR="00C3749F" w:rsidRPr="00282A87" w:rsidRDefault="00C3749F" w:rsidP="00890702"/>
          <w:p w:rsidR="00C3749F" w:rsidRPr="00282A87" w:rsidRDefault="00C3749F" w:rsidP="00890702"/>
          <w:p w:rsidR="00C3749F" w:rsidRPr="00282A87" w:rsidRDefault="00C3749F" w:rsidP="00C3749F">
            <w:r w:rsidRPr="00282A87">
              <w:t xml:space="preserve">3. Użytkownik uruchamia </w:t>
            </w:r>
            <w:r w:rsidR="00F706AA">
              <w:br/>
            </w:r>
            <w:r w:rsidRPr="00282A87">
              <w:t>symulację</w:t>
            </w:r>
          </w:p>
          <w:p w:rsidR="00C3749F" w:rsidRPr="00282A87" w:rsidRDefault="00C3749F" w:rsidP="00C3749F"/>
          <w:p w:rsidR="00C3749F" w:rsidRPr="00282A87" w:rsidRDefault="00C3749F" w:rsidP="00C3749F"/>
          <w:p w:rsidR="00C3749F" w:rsidRPr="00282A87" w:rsidRDefault="00C3749F" w:rsidP="00C3749F">
            <w:r w:rsidRPr="00282A87">
              <w:t>4. Użytkownik ogląda symul</w:t>
            </w:r>
            <w:r w:rsidRPr="00282A87">
              <w:t>a</w:t>
            </w:r>
            <w:r w:rsidRPr="00282A87">
              <w:t>cję</w:t>
            </w:r>
          </w:p>
          <w:p w:rsidR="00C3749F" w:rsidRPr="00282A87" w:rsidRDefault="00C3749F" w:rsidP="00C3749F"/>
          <w:p w:rsidR="00C3749F" w:rsidRPr="00282A87" w:rsidRDefault="00C3749F" w:rsidP="00C3749F">
            <w:r w:rsidRPr="00282A87">
              <w:t>5. Po zakończeniu symulacji użytkownik wyłącza tryb sym</w:t>
            </w:r>
            <w:r w:rsidRPr="00282A87">
              <w:t>u</w:t>
            </w:r>
            <w:r w:rsidRPr="00282A87">
              <w:t>lacji</w:t>
            </w:r>
          </w:p>
        </w:tc>
        <w:tc>
          <w:tcPr>
            <w:tcW w:w="2800" w:type="dxa"/>
            <w:tcBorders>
              <w:left w:val="nil"/>
            </w:tcBorders>
          </w:tcPr>
          <w:p w:rsidR="00C3749F" w:rsidRPr="00282A87" w:rsidRDefault="00C3749F" w:rsidP="00890702"/>
          <w:p w:rsidR="00C3749F" w:rsidRPr="00282A87" w:rsidRDefault="00C3749F" w:rsidP="00890702"/>
          <w:p w:rsidR="00C3749F" w:rsidRPr="00282A87" w:rsidRDefault="00C3749F" w:rsidP="00890702"/>
          <w:p w:rsidR="00C3749F" w:rsidRPr="00282A87" w:rsidRDefault="00C3749F" w:rsidP="00890702"/>
          <w:p w:rsidR="00C3749F" w:rsidRPr="00282A87" w:rsidRDefault="00C3749F" w:rsidP="00890702">
            <w:r w:rsidRPr="00282A87">
              <w:t xml:space="preserve">2. System wyświetla </w:t>
            </w:r>
            <w:r w:rsidR="00F706AA">
              <w:br/>
            </w:r>
            <w:r w:rsidRPr="00282A87">
              <w:t>widok "Symulacja"</w:t>
            </w:r>
          </w:p>
          <w:p w:rsidR="00C3749F" w:rsidRPr="00282A87" w:rsidRDefault="00C3749F" w:rsidP="00890702"/>
          <w:p w:rsidR="00C3749F" w:rsidRPr="00282A87" w:rsidRDefault="00C3749F" w:rsidP="00890702"/>
          <w:p w:rsidR="00C3749F" w:rsidRPr="00282A87" w:rsidRDefault="00C3749F" w:rsidP="00890702">
            <w:r w:rsidRPr="00282A87">
              <w:t>4. System rozpoczyna symulację</w:t>
            </w:r>
          </w:p>
          <w:p w:rsidR="00C3749F" w:rsidRPr="00282A87" w:rsidRDefault="00C3749F" w:rsidP="00890702"/>
          <w:p w:rsidR="00C3749F" w:rsidRPr="00282A87" w:rsidRDefault="00C3749F" w:rsidP="00890702"/>
          <w:p w:rsidR="00C3749F" w:rsidRPr="00282A87" w:rsidRDefault="00C3749F" w:rsidP="00890702"/>
          <w:p w:rsidR="00C3749F" w:rsidRPr="00282A87" w:rsidRDefault="00C3749F" w:rsidP="00890702"/>
          <w:p w:rsidR="00C3749F" w:rsidRPr="00282A87" w:rsidRDefault="00C3749F" w:rsidP="00890702"/>
          <w:p w:rsidR="00C3749F" w:rsidRPr="00282A87" w:rsidRDefault="00C3749F" w:rsidP="00890702"/>
          <w:p w:rsidR="00C3749F" w:rsidRPr="00282A87" w:rsidRDefault="00C3749F" w:rsidP="00890702">
            <w:r w:rsidRPr="00282A87">
              <w:t>5. System zamyka widok "Symulacja"</w:t>
            </w:r>
          </w:p>
          <w:p w:rsidR="00C3749F" w:rsidRPr="00282A87" w:rsidRDefault="00C3749F" w:rsidP="00890702"/>
        </w:tc>
      </w:tr>
      <w:tr w:rsidR="00EE4D18" w:rsidTr="00C3749F">
        <w:trPr>
          <w:trHeight w:val="368"/>
        </w:trPr>
        <w:tc>
          <w:tcPr>
            <w:tcW w:w="3112" w:type="dxa"/>
          </w:tcPr>
          <w:p w:rsidR="00EE4D18" w:rsidRPr="00282A87" w:rsidRDefault="00EE4D18" w:rsidP="00890702">
            <w:pPr>
              <w:rPr>
                <w:b/>
              </w:rPr>
            </w:pPr>
            <w:r w:rsidRPr="00282A87">
              <w:rPr>
                <w:b/>
              </w:rPr>
              <w:t>Warunki wstępne</w:t>
            </w:r>
          </w:p>
        </w:tc>
        <w:tc>
          <w:tcPr>
            <w:tcW w:w="6174" w:type="dxa"/>
            <w:gridSpan w:val="2"/>
          </w:tcPr>
          <w:p w:rsidR="00EE4D18" w:rsidRPr="00282A87" w:rsidRDefault="00EE4D18" w:rsidP="00890702"/>
          <w:p w:rsidR="00C3749F" w:rsidRPr="00282A87" w:rsidRDefault="00C3749F" w:rsidP="00282A87">
            <w:pPr>
              <w:pStyle w:val="Akapitzlist"/>
              <w:numPr>
                <w:ilvl w:val="0"/>
                <w:numId w:val="39"/>
              </w:numPr>
              <w:rPr>
                <w:rFonts w:ascii="Times New Roman" w:hAnsi="Times New Roman"/>
                <w:sz w:val="24"/>
                <w:szCs w:val="24"/>
              </w:rPr>
            </w:pPr>
            <w:r w:rsidRPr="00282A87">
              <w:rPr>
                <w:rFonts w:ascii="Times New Roman" w:hAnsi="Times New Roman"/>
                <w:sz w:val="24"/>
                <w:szCs w:val="24"/>
              </w:rPr>
              <w:t>Użytkownik aplikacji wizualizującej jest zalogowany do systemu</w:t>
            </w:r>
          </w:p>
          <w:p w:rsidR="00EE4D18" w:rsidRPr="00282A87" w:rsidRDefault="00EE4D18" w:rsidP="00890702"/>
        </w:tc>
      </w:tr>
      <w:tr w:rsidR="00EE4D18" w:rsidTr="00C3749F">
        <w:trPr>
          <w:trHeight w:val="384"/>
        </w:trPr>
        <w:tc>
          <w:tcPr>
            <w:tcW w:w="3112" w:type="dxa"/>
          </w:tcPr>
          <w:p w:rsidR="00EE4D18" w:rsidRPr="00282A87" w:rsidRDefault="00EE4D18" w:rsidP="00890702">
            <w:pPr>
              <w:rPr>
                <w:b/>
              </w:rPr>
            </w:pPr>
            <w:r w:rsidRPr="00282A87">
              <w:rPr>
                <w:b/>
              </w:rPr>
              <w:t>Warunki końcowe</w:t>
            </w:r>
          </w:p>
        </w:tc>
        <w:tc>
          <w:tcPr>
            <w:tcW w:w="6174" w:type="dxa"/>
            <w:gridSpan w:val="2"/>
          </w:tcPr>
          <w:p w:rsidR="00EE4D18" w:rsidRPr="00282A87" w:rsidRDefault="00EE4D18" w:rsidP="00C3749F">
            <w:pPr>
              <w:pStyle w:val="Akapitzlist"/>
              <w:spacing w:line="240" w:lineRule="auto"/>
              <w:contextualSpacing/>
              <w:jc w:val="left"/>
              <w:rPr>
                <w:rFonts w:ascii="Times New Roman" w:hAnsi="Times New Roman"/>
                <w:sz w:val="24"/>
                <w:szCs w:val="24"/>
              </w:rPr>
            </w:pPr>
          </w:p>
        </w:tc>
      </w:tr>
      <w:tr w:rsidR="00EE4D18" w:rsidTr="00C3749F">
        <w:trPr>
          <w:trHeight w:val="838"/>
        </w:trPr>
        <w:tc>
          <w:tcPr>
            <w:tcW w:w="3112" w:type="dxa"/>
          </w:tcPr>
          <w:p w:rsidR="00EE4D18" w:rsidRPr="00282A87" w:rsidRDefault="00EE4D18" w:rsidP="00890702">
            <w:pPr>
              <w:rPr>
                <w:b/>
              </w:rPr>
            </w:pPr>
            <w:r w:rsidRPr="00282A87">
              <w:rPr>
                <w:b/>
              </w:rPr>
              <w:t>Wymagania jakościowe</w:t>
            </w:r>
          </w:p>
        </w:tc>
        <w:tc>
          <w:tcPr>
            <w:tcW w:w="6174" w:type="dxa"/>
            <w:gridSpan w:val="2"/>
          </w:tcPr>
          <w:p w:rsidR="00282A87" w:rsidRPr="00282A87" w:rsidRDefault="00282A87" w:rsidP="00282A87">
            <w:pPr>
              <w:pStyle w:val="Akapitzlist"/>
              <w:spacing w:line="240" w:lineRule="auto"/>
              <w:contextualSpacing/>
              <w:jc w:val="left"/>
              <w:rPr>
                <w:rFonts w:ascii="Times New Roman" w:hAnsi="Times New Roman"/>
                <w:sz w:val="24"/>
                <w:szCs w:val="24"/>
              </w:rPr>
            </w:pPr>
          </w:p>
          <w:p w:rsidR="00EE4D18" w:rsidRPr="00282A87" w:rsidRDefault="00282A87" w:rsidP="005636FB">
            <w:pPr>
              <w:pStyle w:val="Akapitzlist"/>
              <w:numPr>
                <w:ilvl w:val="0"/>
                <w:numId w:val="39"/>
              </w:numPr>
              <w:spacing w:line="360" w:lineRule="auto"/>
              <w:ind w:left="714" w:hanging="357"/>
              <w:contextualSpacing/>
              <w:jc w:val="left"/>
              <w:rPr>
                <w:rFonts w:ascii="Times New Roman" w:hAnsi="Times New Roman"/>
                <w:sz w:val="24"/>
                <w:szCs w:val="24"/>
              </w:rPr>
            </w:pPr>
            <w:r w:rsidRPr="00282A87">
              <w:rPr>
                <w:rFonts w:ascii="Times New Roman" w:hAnsi="Times New Roman"/>
                <w:sz w:val="24"/>
                <w:szCs w:val="24"/>
              </w:rPr>
              <w:t>Użytkownik powinien dodatkowo mieć możliwość przerwania i wznowienia symulacji w dowolnym momencie oraz jej zrestartowania po zakończeniu</w:t>
            </w:r>
          </w:p>
          <w:p w:rsidR="00282A87" w:rsidRPr="00282A87" w:rsidRDefault="00282A87" w:rsidP="00282A87">
            <w:pPr>
              <w:pStyle w:val="Akapitzlist"/>
              <w:spacing w:line="240" w:lineRule="auto"/>
              <w:contextualSpacing/>
              <w:jc w:val="left"/>
              <w:rPr>
                <w:rFonts w:ascii="Times New Roman" w:hAnsi="Times New Roman"/>
                <w:sz w:val="24"/>
                <w:szCs w:val="24"/>
              </w:rPr>
            </w:pPr>
          </w:p>
        </w:tc>
      </w:tr>
    </w:tbl>
    <w:p w:rsidR="00EE4D18" w:rsidRDefault="00EE4D18" w:rsidP="00894A15"/>
    <w:p w:rsidR="00EE4D18" w:rsidRPr="00EE4D18" w:rsidRDefault="00EE4D18" w:rsidP="00EE4D18"/>
    <w:p w:rsidR="005128D9" w:rsidRDefault="005128D9" w:rsidP="007650FC">
      <w:pPr>
        <w:spacing w:line="360" w:lineRule="auto"/>
      </w:pPr>
    </w:p>
    <w:p w:rsidR="00C3749F" w:rsidRDefault="00C3749F" w:rsidP="007650FC">
      <w:pPr>
        <w:spacing w:line="360" w:lineRule="auto"/>
      </w:pPr>
    </w:p>
    <w:p w:rsidR="00D6662B" w:rsidRDefault="00D6662B" w:rsidP="007650FC">
      <w:pPr>
        <w:spacing w:line="360" w:lineRule="auto"/>
      </w:pPr>
    </w:p>
    <w:p w:rsidR="00D6662B" w:rsidRDefault="00D6662B" w:rsidP="007650FC">
      <w:pPr>
        <w:spacing w:line="360" w:lineRule="auto"/>
      </w:pPr>
    </w:p>
    <w:p w:rsidR="00D6662B" w:rsidRDefault="00D6662B" w:rsidP="007650FC">
      <w:pPr>
        <w:spacing w:line="360" w:lineRule="auto"/>
      </w:pPr>
    </w:p>
    <w:p w:rsidR="00D6662B" w:rsidRDefault="00D6662B" w:rsidP="007650FC">
      <w:pPr>
        <w:spacing w:line="360" w:lineRule="auto"/>
      </w:pPr>
    </w:p>
    <w:p w:rsidR="00D6662B" w:rsidRDefault="00531DF3" w:rsidP="00D6662B">
      <w:pPr>
        <w:pStyle w:val="Nagwek4"/>
      </w:pPr>
      <w:bookmarkStart w:id="80" w:name="_Toc450674539"/>
      <w:r>
        <w:lastRenderedPageBreak/>
        <w:t xml:space="preserve">Scenariusz przypadku użycia </w:t>
      </w:r>
      <w:r w:rsidR="00D6662B">
        <w:t>- Przeglądaj historię wizualizacji</w:t>
      </w:r>
      <w:bookmarkEnd w:id="80"/>
    </w:p>
    <w:p w:rsidR="00C3749F" w:rsidRDefault="00C3749F" w:rsidP="007650FC">
      <w:pPr>
        <w:spacing w:line="360" w:lineRule="auto"/>
      </w:pPr>
    </w:p>
    <w:tbl>
      <w:tblPr>
        <w:tblStyle w:val="Tabela-Siatka"/>
        <w:tblW w:w="0" w:type="auto"/>
        <w:tblLook w:val="04A0"/>
      </w:tblPr>
      <w:tblGrid>
        <w:gridCol w:w="3112"/>
        <w:gridCol w:w="3374"/>
        <w:gridCol w:w="2800"/>
      </w:tblGrid>
      <w:tr w:rsidR="00D6662B" w:rsidTr="00890702">
        <w:trPr>
          <w:trHeight w:val="368"/>
        </w:trPr>
        <w:tc>
          <w:tcPr>
            <w:tcW w:w="3112" w:type="dxa"/>
          </w:tcPr>
          <w:p w:rsidR="00D6662B" w:rsidRPr="0086680C" w:rsidRDefault="00D6662B" w:rsidP="00890702">
            <w:pPr>
              <w:rPr>
                <w:b/>
                <w:szCs w:val="20"/>
              </w:rPr>
            </w:pPr>
            <w:r w:rsidRPr="0086680C">
              <w:rPr>
                <w:b/>
                <w:szCs w:val="20"/>
              </w:rPr>
              <w:t>Nazwa przypadku użycia</w:t>
            </w:r>
          </w:p>
        </w:tc>
        <w:tc>
          <w:tcPr>
            <w:tcW w:w="6174" w:type="dxa"/>
            <w:gridSpan w:val="2"/>
          </w:tcPr>
          <w:p w:rsidR="00D6662B" w:rsidRPr="0086680C" w:rsidRDefault="00D6662B" w:rsidP="00890702">
            <w:pPr>
              <w:rPr>
                <w:szCs w:val="20"/>
              </w:rPr>
            </w:pPr>
            <w:r>
              <w:rPr>
                <w:szCs w:val="20"/>
              </w:rPr>
              <w:t>Przeglądaj historię wizualizacji</w:t>
            </w:r>
          </w:p>
        </w:tc>
      </w:tr>
      <w:tr w:rsidR="00D6662B" w:rsidTr="00890702">
        <w:trPr>
          <w:trHeight w:val="368"/>
        </w:trPr>
        <w:tc>
          <w:tcPr>
            <w:tcW w:w="3112" w:type="dxa"/>
          </w:tcPr>
          <w:p w:rsidR="00D6662B" w:rsidRPr="0086680C" w:rsidRDefault="00D6662B" w:rsidP="00890702">
            <w:pPr>
              <w:rPr>
                <w:b/>
                <w:szCs w:val="20"/>
              </w:rPr>
            </w:pPr>
            <w:r w:rsidRPr="0086680C">
              <w:rPr>
                <w:b/>
                <w:szCs w:val="20"/>
              </w:rPr>
              <w:t>Aktorzy uczestniczący</w:t>
            </w:r>
          </w:p>
        </w:tc>
        <w:tc>
          <w:tcPr>
            <w:tcW w:w="6174" w:type="dxa"/>
            <w:gridSpan w:val="2"/>
          </w:tcPr>
          <w:p w:rsidR="00D6662B" w:rsidRPr="0086680C" w:rsidRDefault="00D6662B" w:rsidP="00890702">
            <w:pPr>
              <w:pStyle w:val="Akapitzlist"/>
              <w:numPr>
                <w:ilvl w:val="0"/>
                <w:numId w:val="39"/>
              </w:numPr>
              <w:spacing w:line="240" w:lineRule="auto"/>
              <w:contextualSpacing/>
              <w:jc w:val="left"/>
              <w:rPr>
                <w:szCs w:val="20"/>
              </w:rPr>
            </w:pPr>
            <w:r w:rsidRPr="0086680C">
              <w:rPr>
                <w:szCs w:val="20"/>
              </w:rPr>
              <w:t>Użytkownik aplikacji wizualizującej</w:t>
            </w:r>
          </w:p>
        </w:tc>
      </w:tr>
      <w:tr w:rsidR="00D6662B" w:rsidTr="00890702">
        <w:trPr>
          <w:trHeight w:val="368"/>
        </w:trPr>
        <w:tc>
          <w:tcPr>
            <w:tcW w:w="3112" w:type="dxa"/>
          </w:tcPr>
          <w:p w:rsidR="00D6662B" w:rsidRPr="0086680C" w:rsidRDefault="00D6662B" w:rsidP="00890702">
            <w:pPr>
              <w:rPr>
                <w:b/>
                <w:szCs w:val="20"/>
              </w:rPr>
            </w:pPr>
            <w:r w:rsidRPr="0086680C">
              <w:rPr>
                <w:b/>
                <w:szCs w:val="20"/>
              </w:rPr>
              <w:t>Przepływ zdarzeń</w:t>
            </w:r>
          </w:p>
        </w:tc>
        <w:tc>
          <w:tcPr>
            <w:tcW w:w="3374" w:type="dxa"/>
            <w:tcBorders>
              <w:right w:val="nil"/>
            </w:tcBorders>
          </w:tcPr>
          <w:p w:rsidR="00D6662B" w:rsidRPr="0086680C" w:rsidRDefault="00D6662B" w:rsidP="00890702">
            <w:pPr>
              <w:rPr>
                <w:szCs w:val="20"/>
              </w:rPr>
            </w:pPr>
          </w:p>
          <w:p w:rsidR="00D6662B" w:rsidRPr="0086680C" w:rsidRDefault="00D6662B" w:rsidP="00890702">
            <w:pPr>
              <w:rPr>
                <w:szCs w:val="20"/>
              </w:rPr>
            </w:pPr>
            <w:r w:rsidRPr="0086680C">
              <w:rPr>
                <w:szCs w:val="20"/>
              </w:rPr>
              <w:t>1. Użytkownik aplikacji wiz</w:t>
            </w:r>
            <w:r w:rsidRPr="0086680C">
              <w:rPr>
                <w:szCs w:val="20"/>
              </w:rPr>
              <w:t>u</w:t>
            </w:r>
            <w:r w:rsidRPr="0086680C">
              <w:rPr>
                <w:szCs w:val="20"/>
              </w:rPr>
              <w:t>alizującej</w:t>
            </w:r>
            <w:r>
              <w:rPr>
                <w:szCs w:val="20"/>
              </w:rPr>
              <w:t xml:space="preserve"> wybiera z menu opcję "Historia wizualizacji".</w:t>
            </w:r>
            <w:r w:rsidRPr="0086680C">
              <w:rPr>
                <w:szCs w:val="20"/>
              </w:rPr>
              <w:t xml:space="preserve">  </w:t>
            </w:r>
          </w:p>
          <w:p w:rsidR="00D6662B" w:rsidRPr="0086680C" w:rsidRDefault="00D6662B" w:rsidP="00890702">
            <w:pPr>
              <w:rPr>
                <w:szCs w:val="20"/>
              </w:rPr>
            </w:pPr>
          </w:p>
          <w:p w:rsidR="00D6662B" w:rsidRDefault="00D6662B" w:rsidP="00890702">
            <w:pPr>
              <w:rPr>
                <w:szCs w:val="20"/>
              </w:rPr>
            </w:pPr>
          </w:p>
          <w:p w:rsidR="00D6662B" w:rsidRDefault="00D6662B" w:rsidP="00890702">
            <w:pPr>
              <w:rPr>
                <w:szCs w:val="20"/>
              </w:rPr>
            </w:pPr>
          </w:p>
          <w:p w:rsidR="00D6662B" w:rsidRDefault="00D6662B" w:rsidP="00890702">
            <w:pPr>
              <w:rPr>
                <w:szCs w:val="20"/>
              </w:rPr>
            </w:pPr>
          </w:p>
          <w:p w:rsidR="00D6662B" w:rsidRDefault="00D6662B" w:rsidP="00890702">
            <w:pPr>
              <w:rPr>
                <w:szCs w:val="20"/>
              </w:rPr>
            </w:pPr>
            <w:r>
              <w:rPr>
                <w:szCs w:val="20"/>
              </w:rPr>
              <w:t xml:space="preserve">3. Użytkownik wybiera </w:t>
            </w:r>
            <w:proofErr w:type="spellStart"/>
            <w:r>
              <w:rPr>
                <w:szCs w:val="20"/>
              </w:rPr>
              <w:t>drona</w:t>
            </w:r>
            <w:proofErr w:type="spellEnd"/>
            <w:r>
              <w:rPr>
                <w:szCs w:val="20"/>
              </w:rPr>
              <w:t>, dla którego chce przejrzeć hist</w:t>
            </w:r>
            <w:r>
              <w:rPr>
                <w:szCs w:val="20"/>
              </w:rPr>
              <w:t>o</w:t>
            </w:r>
            <w:r>
              <w:rPr>
                <w:szCs w:val="20"/>
              </w:rPr>
              <w:t>rię</w:t>
            </w:r>
          </w:p>
          <w:p w:rsidR="00890702" w:rsidRDefault="00890702" w:rsidP="00890702">
            <w:pPr>
              <w:rPr>
                <w:szCs w:val="20"/>
              </w:rPr>
            </w:pPr>
          </w:p>
          <w:p w:rsidR="00D6662B" w:rsidRDefault="00D6662B" w:rsidP="00890702">
            <w:pPr>
              <w:rPr>
                <w:szCs w:val="20"/>
              </w:rPr>
            </w:pPr>
            <w:r>
              <w:rPr>
                <w:szCs w:val="20"/>
              </w:rPr>
              <w:t>4. Użytkownik</w:t>
            </w:r>
            <w:r w:rsidR="00890702">
              <w:rPr>
                <w:szCs w:val="20"/>
              </w:rPr>
              <w:t xml:space="preserve"> wybiera sesję</w:t>
            </w:r>
          </w:p>
          <w:p w:rsidR="00D6662B" w:rsidRDefault="00D6662B" w:rsidP="00890702">
            <w:pPr>
              <w:rPr>
                <w:szCs w:val="20"/>
              </w:rPr>
            </w:pPr>
          </w:p>
          <w:p w:rsidR="00890702" w:rsidRDefault="00890702" w:rsidP="00890702">
            <w:pPr>
              <w:rPr>
                <w:szCs w:val="20"/>
              </w:rPr>
            </w:pPr>
          </w:p>
          <w:p w:rsidR="00890702" w:rsidRDefault="00890702" w:rsidP="00890702">
            <w:pPr>
              <w:rPr>
                <w:szCs w:val="20"/>
              </w:rPr>
            </w:pPr>
          </w:p>
          <w:p w:rsidR="00890702" w:rsidRDefault="00890702" w:rsidP="00890702">
            <w:pPr>
              <w:rPr>
                <w:szCs w:val="20"/>
              </w:rPr>
            </w:pPr>
          </w:p>
          <w:p w:rsidR="00890702" w:rsidRDefault="00890702" w:rsidP="00890702">
            <w:pPr>
              <w:rPr>
                <w:szCs w:val="20"/>
              </w:rPr>
            </w:pPr>
          </w:p>
          <w:p w:rsidR="00890702" w:rsidRDefault="00890702" w:rsidP="00890702">
            <w:pPr>
              <w:rPr>
                <w:szCs w:val="20"/>
              </w:rPr>
            </w:pPr>
          </w:p>
          <w:p w:rsidR="00890702" w:rsidRDefault="00890702" w:rsidP="00890702">
            <w:pPr>
              <w:rPr>
                <w:szCs w:val="20"/>
              </w:rPr>
            </w:pPr>
          </w:p>
          <w:p w:rsidR="00D6662B" w:rsidRPr="0086680C" w:rsidRDefault="00D6662B" w:rsidP="00890702">
            <w:pPr>
              <w:rPr>
                <w:szCs w:val="20"/>
              </w:rPr>
            </w:pPr>
            <w:r>
              <w:rPr>
                <w:szCs w:val="20"/>
              </w:rPr>
              <w:t xml:space="preserve">5. Po zakończeniu </w:t>
            </w:r>
            <w:r w:rsidR="00890702">
              <w:rPr>
                <w:szCs w:val="20"/>
              </w:rPr>
              <w:t>przeglądania historii wizualizacji użytkownik wyłącza widok historii.</w:t>
            </w:r>
          </w:p>
        </w:tc>
        <w:tc>
          <w:tcPr>
            <w:tcW w:w="2800" w:type="dxa"/>
            <w:tcBorders>
              <w:left w:val="nil"/>
            </w:tcBorders>
          </w:tcPr>
          <w:p w:rsidR="00D6662B" w:rsidRPr="00E40251" w:rsidRDefault="00D6662B" w:rsidP="00890702">
            <w:pPr>
              <w:rPr>
                <w:szCs w:val="20"/>
              </w:rPr>
            </w:pPr>
          </w:p>
          <w:p w:rsidR="00D6662B" w:rsidRPr="00E40251" w:rsidRDefault="00D6662B" w:rsidP="00890702">
            <w:pPr>
              <w:rPr>
                <w:szCs w:val="20"/>
              </w:rPr>
            </w:pPr>
          </w:p>
          <w:p w:rsidR="00D6662B" w:rsidRDefault="00D6662B" w:rsidP="00890702">
            <w:pPr>
              <w:rPr>
                <w:szCs w:val="20"/>
              </w:rPr>
            </w:pPr>
          </w:p>
          <w:p w:rsidR="00890702" w:rsidRDefault="00890702" w:rsidP="00890702">
            <w:pPr>
              <w:rPr>
                <w:szCs w:val="20"/>
              </w:rPr>
            </w:pPr>
          </w:p>
          <w:p w:rsidR="00D6662B" w:rsidRDefault="00D6662B" w:rsidP="00890702">
            <w:pPr>
              <w:rPr>
                <w:szCs w:val="20"/>
              </w:rPr>
            </w:pPr>
            <w:r w:rsidRPr="00E40251">
              <w:rPr>
                <w:szCs w:val="20"/>
              </w:rPr>
              <w:t xml:space="preserve">2. System </w:t>
            </w:r>
            <w:r>
              <w:rPr>
                <w:szCs w:val="20"/>
              </w:rPr>
              <w:t>wyświetla w</w:t>
            </w:r>
            <w:r>
              <w:rPr>
                <w:szCs w:val="20"/>
              </w:rPr>
              <w:t>i</w:t>
            </w:r>
            <w:r>
              <w:rPr>
                <w:szCs w:val="20"/>
              </w:rPr>
              <w:t>dok "Historia wizualiz</w:t>
            </w:r>
            <w:r>
              <w:rPr>
                <w:szCs w:val="20"/>
              </w:rPr>
              <w:t>a</w:t>
            </w:r>
            <w:r>
              <w:rPr>
                <w:szCs w:val="20"/>
              </w:rPr>
              <w:t>cji" z listą dostępnych dronów</w:t>
            </w:r>
          </w:p>
          <w:p w:rsidR="00D6662B" w:rsidRDefault="00D6662B" w:rsidP="00890702">
            <w:pPr>
              <w:rPr>
                <w:szCs w:val="20"/>
              </w:rPr>
            </w:pPr>
          </w:p>
          <w:p w:rsidR="00D6662B" w:rsidRDefault="00D6662B" w:rsidP="00890702">
            <w:pPr>
              <w:rPr>
                <w:szCs w:val="20"/>
              </w:rPr>
            </w:pPr>
          </w:p>
          <w:p w:rsidR="00D6662B" w:rsidRDefault="00D6662B" w:rsidP="00890702">
            <w:pPr>
              <w:rPr>
                <w:szCs w:val="20"/>
              </w:rPr>
            </w:pPr>
            <w:r>
              <w:rPr>
                <w:szCs w:val="20"/>
              </w:rPr>
              <w:t xml:space="preserve">4. System </w:t>
            </w:r>
            <w:r w:rsidR="00890702">
              <w:rPr>
                <w:szCs w:val="20"/>
              </w:rPr>
              <w:t>wyświetla listę dostępnych sesji</w:t>
            </w:r>
          </w:p>
          <w:p w:rsidR="00890702" w:rsidRDefault="00890702" w:rsidP="00890702">
            <w:pPr>
              <w:rPr>
                <w:szCs w:val="20"/>
              </w:rPr>
            </w:pPr>
          </w:p>
          <w:p w:rsidR="00D6662B" w:rsidRDefault="00D6662B" w:rsidP="00890702">
            <w:pPr>
              <w:rPr>
                <w:szCs w:val="20"/>
              </w:rPr>
            </w:pPr>
            <w:r>
              <w:rPr>
                <w:szCs w:val="20"/>
              </w:rPr>
              <w:t>5. System zamyka widok "</w:t>
            </w:r>
            <w:r w:rsidR="00890702">
              <w:rPr>
                <w:szCs w:val="20"/>
              </w:rPr>
              <w:t>Historia wizualizacji</w:t>
            </w:r>
            <w:r>
              <w:rPr>
                <w:szCs w:val="20"/>
              </w:rPr>
              <w:t>"</w:t>
            </w:r>
          </w:p>
          <w:p w:rsidR="00890702" w:rsidRDefault="00890702" w:rsidP="00890702">
            <w:pPr>
              <w:rPr>
                <w:szCs w:val="20"/>
              </w:rPr>
            </w:pPr>
          </w:p>
          <w:p w:rsidR="00890702" w:rsidRDefault="00890702" w:rsidP="00890702">
            <w:pPr>
              <w:rPr>
                <w:szCs w:val="20"/>
              </w:rPr>
            </w:pPr>
            <w:r>
              <w:rPr>
                <w:szCs w:val="20"/>
              </w:rPr>
              <w:t>6. System pokazuje mapę wraz zaznaczonym obsz</w:t>
            </w:r>
            <w:r>
              <w:rPr>
                <w:szCs w:val="20"/>
              </w:rPr>
              <w:t>a</w:t>
            </w:r>
            <w:r>
              <w:rPr>
                <w:szCs w:val="20"/>
              </w:rPr>
              <w:t>rem przeszukanym dla danej sesji</w:t>
            </w:r>
          </w:p>
          <w:p w:rsidR="00D6662B" w:rsidRPr="00E40251" w:rsidRDefault="00D6662B" w:rsidP="00890702">
            <w:pPr>
              <w:rPr>
                <w:szCs w:val="20"/>
              </w:rPr>
            </w:pPr>
          </w:p>
        </w:tc>
      </w:tr>
      <w:tr w:rsidR="00D6662B" w:rsidTr="00890702">
        <w:trPr>
          <w:trHeight w:val="368"/>
        </w:trPr>
        <w:tc>
          <w:tcPr>
            <w:tcW w:w="3112" w:type="dxa"/>
          </w:tcPr>
          <w:p w:rsidR="00D6662B" w:rsidRPr="0086680C" w:rsidRDefault="00D6662B" w:rsidP="00890702">
            <w:pPr>
              <w:rPr>
                <w:b/>
                <w:szCs w:val="20"/>
              </w:rPr>
            </w:pPr>
            <w:r w:rsidRPr="0086680C">
              <w:rPr>
                <w:b/>
                <w:szCs w:val="20"/>
              </w:rPr>
              <w:t>Warunki wstępne</w:t>
            </w:r>
          </w:p>
        </w:tc>
        <w:tc>
          <w:tcPr>
            <w:tcW w:w="6174" w:type="dxa"/>
            <w:gridSpan w:val="2"/>
          </w:tcPr>
          <w:p w:rsidR="00D6662B" w:rsidRPr="0086680C" w:rsidRDefault="00D6662B" w:rsidP="00890702">
            <w:pPr>
              <w:rPr>
                <w:szCs w:val="20"/>
              </w:rPr>
            </w:pPr>
          </w:p>
          <w:p w:rsidR="00D6662B" w:rsidRPr="0086680C" w:rsidRDefault="00D6662B" w:rsidP="00890702">
            <w:pPr>
              <w:rPr>
                <w:szCs w:val="20"/>
              </w:rPr>
            </w:pPr>
            <w:r w:rsidRPr="0086680C">
              <w:rPr>
                <w:szCs w:val="20"/>
              </w:rPr>
              <w:t xml:space="preserve">- Użytkownik aplikacji wizualizującej jest </w:t>
            </w:r>
            <w:r>
              <w:rPr>
                <w:szCs w:val="20"/>
              </w:rPr>
              <w:t>zalogowany do systemu</w:t>
            </w:r>
          </w:p>
          <w:p w:rsidR="00D6662B" w:rsidRPr="0086680C" w:rsidRDefault="00D6662B" w:rsidP="00890702">
            <w:pPr>
              <w:rPr>
                <w:szCs w:val="20"/>
              </w:rPr>
            </w:pPr>
          </w:p>
        </w:tc>
      </w:tr>
      <w:tr w:rsidR="00D6662B" w:rsidTr="00890702">
        <w:trPr>
          <w:trHeight w:val="384"/>
        </w:trPr>
        <w:tc>
          <w:tcPr>
            <w:tcW w:w="3112" w:type="dxa"/>
          </w:tcPr>
          <w:p w:rsidR="00D6662B" w:rsidRPr="0086680C" w:rsidRDefault="00D6662B" w:rsidP="00890702">
            <w:pPr>
              <w:rPr>
                <w:b/>
                <w:szCs w:val="20"/>
              </w:rPr>
            </w:pPr>
            <w:r w:rsidRPr="0086680C">
              <w:rPr>
                <w:b/>
                <w:szCs w:val="20"/>
              </w:rPr>
              <w:t>Warunki końcowe</w:t>
            </w:r>
          </w:p>
        </w:tc>
        <w:tc>
          <w:tcPr>
            <w:tcW w:w="6174" w:type="dxa"/>
            <w:gridSpan w:val="2"/>
          </w:tcPr>
          <w:p w:rsidR="00D6662B" w:rsidRPr="0086680C" w:rsidRDefault="00D6662B" w:rsidP="00890702">
            <w:pPr>
              <w:pStyle w:val="Akapitzlist"/>
              <w:spacing w:line="240" w:lineRule="auto"/>
              <w:contextualSpacing/>
              <w:jc w:val="left"/>
              <w:rPr>
                <w:szCs w:val="20"/>
              </w:rPr>
            </w:pPr>
          </w:p>
        </w:tc>
      </w:tr>
      <w:tr w:rsidR="00D6662B" w:rsidTr="00890702">
        <w:trPr>
          <w:trHeight w:val="838"/>
        </w:trPr>
        <w:tc>
          <w:tcPr>
            <w:tcW w:w="3112" w:type="dxa"/>
          </w:tcPr>
          <w:p w:rsidR="00D6662B" w:rsidRPr="0086680C" w:rsidRDefault="00D6662B" w:rsidP="00890702">
            <w:pPr>
              <w:rPr>
                <w:b/>
                <w:szCs w:val="20"/>
              </w:rPr>
            </w:pPr>
            <w:r w:rsidRPr="0086680C">
              <w:rPr>
                <w:b/>
                <w:szCs w:val="20"/>
              </w:rPr>
              <w:t>Wymagania jakościowe</w:t>
            </w:r>
          </w:p>
        </w:tc>
        <w:tc>
          <w:tcPr>
            <w:tcW w:w="6174" w:type="dxa"/>
            <w:gridSpan w:val="2"/>
          </w:tcPr>
          <w:p w:rsidR="005636FB" w:rsidRDefault="005636FB" w:rsidP="005636FB">
            <w:pPr>
              <w:pStyle w:val="Akapitzlist"/>
              <w:spacing w:line="360" w:lineRule="auto"/>
              <w:ind w:left="714"/>
              <w:contextualSpacing/>
              <w:jc w:val="left"/>
              <w:rPr>
                <w:rFonts w:ascii="Times New Roman" w:hAnsi="Times New Roman"/>
                <w:sz w:val="24"/>
                <w:szCs w:val="24"/>
              </w:rPr>
            </w:pPr>
          </w:p>
          <w:p w:rsidR="005636FB" w:rsidRPr="005636FB" w:rsidRDefault="00890702" w:rsidP="005636FB">
            <w:pPr>
              <w:pStyle w:val="Akapitzlist"/>
              <w:numPr>
                <w:ilvl w:val="0"/>
                <w:numId w:val="40"/>
              </w:numPr>
              <w:spacing w:line="360" w:lineRule="auto"/>
              <w:ind w:left="714" w:hanging="357"/>
              <w:contextualSpacing/>
              <w:jc w:val="left"/>
              <w:rPr>
                <w:rFonts w:ascii="Times New Roman" w:hAnsi="Times New Roman"/>
                <w:sz w:val="24"/>
                <w:szCs w:val="24"/>
              </w:rPr>
            </w:pPr>
            <w:r w:rsidRPr="005636FB">
              <w:rPr>
                <w:rFonts w:ascii="Times New Roman" w:hAnsi="Times New Roman"/>
                <w:sz w:val="24"/>
                <w:szCs w:val="24"/>
              </w:rPr>
              <w:t>Lista dostępnych sesji powinna zawierać informacje o tym kiedy sesja została rozpoczęta i kiedy się zako</w:t>
            </w:r>
            <w:r w:rsidRPr="005636FB">
              <w:rPr>
                <w:rFonts w:ascii="Times New Roman" w:hAnsi="Times New Roman"/>
                <w:sz w:val="24"/>
                <w:szCs w:val="24"/>
              </w:rPr>
              <w:t>ń</w:t>
            </w:r>
            <w:r w:rsidRPr="005636FB">
              <w:rPr>
                <w:rFonts w:ascii="Times New Roman" w:hAnsi="Times New Roman"/>
                <w:sz w:val="24"/>
                <w:szCs w:val="24"/>
              </w:rPr>
              <w:t>czyła</w:t>
            </w:r>
            <w:r w:rsidR="00D6662B" w:rsidRPr="005636FB">
              <w:rPr>
                <w:rFonts w:ascii="Times New Roman" w:hAnsi="Times New Roman"/>
                <w:sz w:val="24"/>
                <w:szCs w:val="24"/>
              </w:rPr>
              <w:t xml:space="preserve"> </w:t>
            </w:r>
          </w:p>
        </w:tc>
      </w:tr>
    </w:tbl>
    <w:p w:rsidR="00C3749F" w:rsidRDefault="00C3749F" w:rsidP="007650FC">
      <w:pPr>
        <w:spacing w:line="360" w:lineRule="auto"/>
      </w:pPr>
    </w:p>
    <w:p w:rsidR="00D6662B" w:rsidRDefault="00D6662B" w:rsidP="007650FC">
      <w:pPr>
        <w:spacing w:line="360" w:lineRule="auto"/>
      </w:pPr>
    </w:p>
    <w:p w:rsidR="00D6662B" w:rsidRDefault="00D6662B" w:rsidP="007650FC">
      <w:pPr>
        <w:spacing w:line="360" w:lineRule="auto"/>
      </w:pPr>
    </w:p>
    <w:p w:rsidR="00A848AF" w:rsidRDefault="00A848AF" w:rsidP="007650FC">
      <w:pPr>
        <w:spacing w:line="360" w:lineRule="auto"/>
      </w:pPr>
    </w:p>
    <w:p w:rsidR="00A848AF" w:rsidRDefault="00A848AF" w:rsidP="00A848AF">
      <w:pPr>
        <w:pStyle w:val="Nagwek1"/>
        <w:spacing w:line="360" w:lineRule="auto"/>
      </w:pPr>
      <w:bookmarkStart w:id="81" w:name="_Toc450674540"/>
      <w:r>
        <w:lastRenderedPageBreak/>
        <w:t>Algorytm obliczania obszaru przeszukanego</w:t>
      </w:r>
      <w:bookmarkEnd w:id="81"/>
    </w:p>
    <w:p w:rsidR="00A848AF" w:rsidRDefault="00A848AF" w:rsidP="00A848AF">
      <w:pPr>
        <w:spacing w:line="360" w:lineRule="auto"/>
      </w:pPr>
    </w:p>
    <w:p w:rsidR="00A848AF" w:rsidRDefault="00A848AF" w:rsidP="00A848AF">
      <w:pPr>
        <w:spacing w:line="360" w:lineRule="auto"/>
      </w:pPr>
      <w:r>
        <w:tab/>
        <w:t>Przed przejściem do projektowania systemu zostanie omówiona kolejna kluczowa kwestia, czyli</w:t>
      </w:r>
      <w:r w:rsidR="00A9139D">
        <w:t xml:space="preserve"> algorytm, służący do obliczania</w:t>
      </w:r>
      <w:r>
        <w:t xml:space="preserve"> obszaru przeszukanego przez </w:t>
      </w:r>
      <w:proofErr w:type="spellStart"/>
      <w:r>
        <w:t>drony</w:t>
      </w:r>
      <w:proofErr w:type="spellEnd"/>
      <w:r>
        <w:t xml:space="preserve">. </w:t>
      </w:r>
    </w:p>
    <w:p w:rsidR="00A848AF" w:rsidRPr="00770F4B" w:rsidRDefault="00A848AF" w:rsidP="00A848AF">
      <w:pPr>
        <w:spacing w:line="360" w:lineRule="auto"/>
      </w:pPr>
      <w:r>
        <w:tab/>
        <w:t xml:space="preserve">Obszar przeszukany jest rozumiany jako reprezentacja terenu zarejestrowanego przez kamerę zamontowaną na dronie. Jego poprawne obliczenie jest kluczowe z punktu widzenia funkcjonowania systemu, biorąc pod uwagę, iż jego podstawowym zadaniem jest właśnie wizualizacja tego obszaru. </w:t>
      </w:r>
    </w:p>
    <w:p w:rsidR="00A848AF" w:rsidRPr="00314377" w:rsidRDefault="00A848AF" w:rsidP="00A848AF">
      <w:pPr>
        <w:spacing w:line="360" w:lineRule="auto"/>
      </w:pPr>
    </w:p>
    <w:p w:rsidR="00A848AF" w:rsidRDefault="00A848AF" w:rsidP="00A848AF">
      <w:pPr>
        <w:pStyle w:val="Nagwek2"/>
        <w:spacing w:line="360" w:lineRule="auto"/>
      </w:pPr>
      <w:bookmarkStart w:id="82" w:name="_Toc450674541"/>
      <w:r>
        <w:t>Założenia</w:t>
      </w:r>
      <w:bookmarkEnd w:id="82"/>
    </w:p>
    <w:p w:rsidR="00A848AF" w:rsidRPr="0021428A" w:rsidRDefault="00A848AF" w:rsidP="00A848AF">
      <w:pPr>
        <w:spacing w:line="360" w:lineRule="auto"/>
      </w:pPr>
    </w:p>
    <w:p w:rsidR="00A848AF" w:rsidRDefault="00A848AF" w:rsidP="00A848AF">
      <w:pPr>
        <w:spacing w:line="360" w:lineRule="auto"/>
      </w:pPr>
      <w:r w:rsidRPr="0021428A">
        <w:tab/>
        <w:t xml:space="preserve">W pracy przyjęto pewne założenia dotyczące wymagań dla opracowywanego </w:t>
      </w:r>
      <w:r w:rsidR="005636FB">
        <w:br/>
      </w:r>
      <w:r w:rsidRPr="0021428A">
        <w:t>algorytmu:</w:t>
      </w:r>
    </w:p>
    <w:p w:rsidR="00A848AF" w:rsidRPr="0021428A" w:rsidRDefault="00A848AF" w:rsidP="00A848AF">
      <w:pPr>
        <w:spacing w:line="360" w:lineRule="auto"/>
      </w:pPr>
    </w:p>
    <w:p w:rsidR="00A848AF" w:rsidRDefault="00A848AF" w:rsidP="00A848AF">
      <w:pPr>
        <w:pStyle w:val="Akapitzlist"/>
        <w:numPr>
          <w:ilvl w:val="0"/>
          <w:numId w:val="42"/>
        </w:numPr>
        <w:spacing w:line="360" w:lineRule="auto"/>
        <w:rPr>
          <w:rFonts w:ascii="Times New Roman" w:hAnsi="Times New Roman"/>
          <w:sz w:val="24"/>
          <w:szCs w:val="24"/>
        </w:rPr>
      </w:pPr>
      <w:r w:rsidRPr="0021428A">
        <w:rPr>
          <w:rFonts w:ascii="Times New Roman" w:hAnsi="Times New Roman"/>
          <w:sz w:val="24"/>
          <w:szCs w:val="24"/>
        </w:rPr>
        <w:t xml:space="preserve">Algorytm za dane wejściowe ma przyjmować: położenie geograficzne </w:t>
      </w:r>
      <w:proofErr w:type="spellStart"/>
      <w:r w:rsidRPr="0021428A">
        <w:rPr>
          <w:rFonts w:ascii="Times New Roman" w:hAnsi="Times New Roman"/>
          <w:sz w:val="24"/>
          <w:szCs w:val="24"/>
        </w:rPr>
        <w:t>drona</w:t>
      </w:r>
      <w:proofErr w:type="spellEnd"/>
      <w:r w:rsidRPr="0021428A">
        <w:rPr>
          <w:rFonts w:ascii="Times New Roman" w:hAnsi="Times New Roman"/>
          <w:sz w:val="24"/>
          <w:szCs w:val="24"/>
        </w:rPr>
        <w:t xml:space="preserve"> oraz </w:t>
      </w:r>
      <w:r w:rsidR="005636FB">
        <w:rPr>
          <w:rFonts w:ascii="Times New Roman" w:hAnsi="Times New Roman"/>
          <w:sz w:val="24"/>
          <w:szCs w:val="24"/>
        </w:rPr>
        <w:br/>
      </w:r>
      <w:r w:rsidRPr="0021428A">
        <w:rPr>
          <w:rFonts w:ascii="Times New Roman" w:hAnsi="Times New Roman"/>
          <w:sz w:val="24"/>
          <w:szCs w:val="24"/>
        </w:rPr>
        <w:t>kąt widzenia kamery zamontowanej na dronie,</w:t>
      </w:r>
    </w:p>
    <w:p w:rsidR="00A848AF" w:rsidRPr="0021428A" w:rsidRDefault="00A848AF" w:rsidP="00A848AF">
      <w:pPr>
        <w:pStyle w:val="Akapitzlist"/>
        <w:spacing w:line="360" w:lineRule="auto"/>
        <w:rPr>
          <w:rFonts w:ascii="Times New Roman" w:hAnsi="Times New Roman"/>
          <w:sz w:val="24"/>
          <w:szCs w:val="24"/>
        </w:rPr>
      </w:pPr>
    </w:p>
    <w:p w:rsidR="00A848AF" w:rsidRDefault="00A848AF" w:rsidP="00A848AF">
      <w:pPr>
        <w:pStyle w:val="Akapitzlist"/>
        <w:numPr>
          <w:ilvl w:val="0"/>
          <w:numId w:val="42"/>
        </w:numPr>
        <w:spacing w:line="360" w:lineRule="auto"/>
        <w:rPr>
          <w:rFonts w:ascii="Times New Roman" w:hAnsi="Times New Roman"/>
          <w:sz w:val="24"/>
          <w:szCs w:val="24"/>
        </w:rPr>
      </w:pPr>
      <w:r w:rsidRPr="0021428A">
        <w:rPr>
          <w:rFonts w:ascii="Times New Roman" w:hAnsi="Times New Roman"/>
          <w:sz w:val="24"/>
          <w:szCs w:val="24"/>
        </w:rPr>
        <w:t>W pracy przyjęto, iż kamera zamontowana na dronie jest skierowana pionowo w dół,</w:t>
      </w:r>
    </w:p>
    <w:p w:rsidR="00A848AF" w:rsidRPr="0021428A" w:rsidRDefault="00A848AF" w:rsidP="00A848AF">
      <w:pPr>
        <w:pStyle w:val="Akapitzlist"/>
        <w:spacing w:line="360" w:lineRule="auto"/>
        <w:rPr>
          <w:rFonts w:ascii="Times New Roman" w:hAnsi="Times New Roman"/>
          <w:sz w:val="24"/>
          <w:szCs w:val="24"/>
        </w:rPr>
      </w:pPr>
    </w:p>
    <w:p w:rsidR="00A848AF" w:rsidRDefault="00A848AF" w:rsidP="00A848AF">
      <w:pPr>
        <w:pStyle w:val="Akapitzlist"/>
        <w:numPr>
          <w:ilvl w:val="0"/>
          <w:numId w:val="42"/>
        </w:numPr>
        <w:spacing w:line="360" w:lineRule="auto"/>
        <w:rPr>
          <w:rFonts w:ascii="Times New Roman" w:hAnsi="Times New Roman"/>
          <w:sz w:val="24"/>
          <w:szCs w:val="24"/>
        </w:rPr>
      </w:pPr>
      <w:r w:rsidRPr="0021428A">
        <w:rPr>
          <w:rFonts w:ascii="Times New Roman" w:hAnsi="Times New Roman"/>
          <w:sz w:val="24"/>
          <w:szCs w:val="24"/>
        </w:rPr>
        <w:t>Algorytm ma obliczać zarejestrowany obszar, przy wykorzystaniu danych modeluj</w:t>
      </w:r>
      <w:r w:rsidRPr="0021428A">
        <w:rPr>
          <w:rFonts w:ascii="Times New Roman" w:hAnsi="Times New Roman"/>
          <w:sz w:val="24"/>
          <w:szCs w:val="24"/>
        </w:rPr>
        <w:t>ą</w:t>
      </w:r>
      <w:r w:rsidRPr="0021428A">
        <w:rPr>
          <w:rFonts w:ascii="Times New Roman" w:hAnsi="Times New Roman"/>
          <w:sz w:val="24"/>
          <w:szCs w:val="24"/>
        </w:rPr>
        <w:t xml:space="preserve">cych powierzchnię ziemską, </w:t>
      </w:r>
    </w:p>
    <w:p w:rsidR="00A848AF" w:rsidRDefault="00A848AF" w:rsidP="00A848AF">
      <w:pPr>
        <w:pStyle w:val="Akapitzlist"/>
        <w:spacing w:line="360" w:lineRule="auto"/>
        <w:rPr>
          <w:rFonts w:ascii="Times New Roman" w:hAnsi="Times New Roman"/>
          <w:sz w:val="24"/>
          <w:szCs w:val="24"/>
        </w:rPr>
      </w:pPr>
    </w:p>
    <w:p w:rsidR="00A848AF" w:rsidRPr="00F97737" w:rsidRDefault="00A848AF" w:rsidP="00A848AF">
      <w:pPr>
        <w:pStyle w:val="Akapitzlist"/>
        <w:numPr>
          <w:ilvl w:val="0"/>
          <w:numId w:val="42"/>
        </w:numPr>
        <w:spacing w:line="360" w:lineRule="auto"/>
        <w:rPr>
          <w:rFonts w:ascii="Times New Roman" w:hAnsi="Times New Roman"/>
          <w:sz w:val="24"/>
          <w:szCs w:val="24"/>
        </w:rPr>
      </w:pPr>
      <w:r>
        <w:rPr>
          <w:rFonts w:ascii="Times New Roman" w:hAnsi="Times New Roman"/>
          <w:sz w:val="24"/>
          <w:szCs w:val="24"/>
        </w:rPr>
        <w:t xml:space="preserve">Przyjęto dodatkowe uproszczenie zakładające, iż kamera rejestruje obraz o </w:t>
      </w:r>
      <w:r w:rsidR="005636FB">
        <w:rPr>
          <w:rFonts w:ascii="Times New Roman" w:hAnsi="Times New Roman"/>
          <w:sz w:val="24"/>
          <w:szCs w:val="24"/>
        </w:rPr>
        <w:br/>
      </w:r>
      <w:r>
        <w:rPr>
          <w:rFonts w:ascii="Times New Roman" w:hAnsi="Times New Roman"/>
          <w:sz w:val="24"/>
          <w:szCs w:val="24"/>
        </w:rPr>
        <w:t>powi</w:t>
      </w:r>
      <w:r w:rsidR="00904AA3">
        <w:rPr>
          <w:rFonts w:ascii="Times New Roman" w:hAnsi="Times New Roman"/>
          <w:sz w:val="24"/>
          <w:szCs w:val="24"/>
        </w:rPr>
        <w:t>erzchni kołowej, podczas</w:t>
      </w:r>
      <w:r>
        <w:rPr>
          <w:rFonts w:ascii="Times New Roman" w:hAnsi="Times New Roman"/>
          <w:sz w:val="24"/>
          <w:szCs w:val="24"/>
        </w:rPr>
        <w:t xml:space="preserve"> gdy w rzeczywistości matryce kamer mają kształt </w:t>
      </w:r>
      <w:r w:rsidR="005636FB">
        <w:rPr>
          <w:rFonts w:ascii="Times New Roman" w:hAnsi="Times New Roman"/>
          <w:sz w:val="24"/>
          <w:szCs w:val="24"/>
        </w:rPr>
        <w:br/>
      </w:r>
      <w:r>
        <w:rPr>
          <w:rFonts w:ascii="Times New Roman" w:hAnsi="Times New Roman"/>
          <w:sz w:val="24"/>
          <w:szCs w:val="24"/>
        </w:rPr>
        <w:t>prostokątny.</w:t>
      </w:r>
    </w:p>
    <w:p w:rsidR="00A848AF" w:rsidRDefault="00A848AF" w:rsidP="00A848AF">
      <w:pPr>
        <w:spacing w:line="360" w:lineRule="auto"/>
      </w:pPr>
    </w:p>
    <w:p w:rsidR="00A848AF" w:rsidRDefault="00A848AF" w:rsidP="00A848AF">
      <w:pPr>
        <w:spacing w:line="360" w:lineRule="auto"/>
      </w:pPr>
    </w:p>
    <w:p w:rsidR="00A848AF" w:rsidRDefault="00A848AF" w:rsidP="00A848AF">
      <w:pPr>
        <w:spacing w:line="360" w:lineRule="auto"/>
      </w:pPr>
    </w:p>
    <w:p w:rsidR="00A848AF" w:rsidRDefault="00A848AF" w:rsidP="00A848AF">
      <w:pPr>
        <w:spacing w:line="360" w:lineRule="auto"/>
      </w:pPr>
    </w:p>
    <w:p w:rsidR="00A848AF" w:rsidRDefault="00A848AF" w:rsidP="00A848AF">
      <w:pPr>
        <w:spacing w:line="360" w:lineRule="auto"/>
      </w:pPr>
    </w:p>
    <w:p w:rsidR="00A848AF" w:rsidRDefault="00A848AF" w:rsidP="00A848AF">
      <w:pPr>
        <w:spacing w:line="360" w:lineRule="auto"/>
      </w:pPr>
    </w:p>
    <w:p w:rsidR="00A848AF" w:rsidRDefault="00A848AF" w:rsidP="00A848AF">
      <w:pPr>
        <w:spacing w:line="360" w:lineRule="auto"/>
      </w:pPr>
    </w:p>
    <w:p w:rsidR="00A848AF" w:rsidRPr="00314377" w:rsidRDefault="00A848AF" w:rsidP="00A848AF">
      <w:pPr>
        <w:spacing w:line="360" w:lineRule="auto"/>
      </w:pPr>
    </w:p>
    <w:p w:rsidR="00A848AF" w:rsidRDefault="00A848AF" w:rsidP="00A848AF">
      <w:pPr>
        <w:pStyle w:val="Nagwek2"/>
        <w:spacing w:line="360" w:lineRule="auto"/>
      </w:pPr>
      <w:bookmarkStart w:id="83" w:name="_Toc450674542"/>
      <w:r>
        <w:lastRenderedPageBreak/>
        <w:t>Implementacja</w:t>
      </w:r>
      <w:bookmarkEnd w:id="83"/>
    </w:p>
    <w:p w:rsidR="00A848AF" w:rsidRPr="002C0490" w:rsidRDefault="00A848AF" w:rsidP="00A848AF"/>
    <w:p w:rsidR="00A848AF" w:rsidRDefault="00A848AF" w:rsidP="00A848AF">
      <w:pPr>
        <w:pStyle w:val="Nagwek3"/>
        <w:spacing w:line="360" w:lineRule="auto"/>
      </w:pPr>
      <w:bookmarkStart w:id="84" w:name="_Toc450674543"/>
      <w:r>
        <w:t>Dane wejściowe</w:t>
      </w:r>
      <w:bookmarkEnd w:id="84"/>
    </w:p>
    <w:p w:rsidR="00A848AF" w:rsidRPr="00764389" w:rsidRDefault="00A848AF" w:rsidP="00A848AF">
      <w:pPr>
        <w:spacing w:line="360" w:lineRule="auto"/>
      </w:pPr>
    </w:p>
    <w:p w:rsidR="00A848AF" w:rsidRDefault="00A848AF" w:rsidP="00A848AF">
      <w:pPr>
        <w:spacing w:line="360" w:lineRule="auto"/>
      </w:pPr>
      <w:r>
        <w:tab/>
        <w:t xml:space="preserve">Do pobierania danych geolokalizacyjnych wykorzystano system nawigacji satelitarnej GPS. Zatem dane otrzymane z odbiornika, jak zostało to opisane w rozdziale "Dziedzina </w:t>
      </w:r>
      <w:r w:rsidR="005636FB">
        <w:br/>
      </w:r>
      <w:r>
        <w:t xml:space="preserve">problemu" to szerokość i długość geograficzna odniesione do elipsoidy WGS84 oraz </w:t>
      </w:r>
      <w:r w:rsidR="00A9139D">
        <w:br/>
      </w:r>
      <w:r>
        <w:t xml:space="preserve">wysokość elipsoidalna. </w:t>
      </w:r>
    </w:p>
    <w:p w:rsidR="00A848AF" w:rsidRDefault="00A848AF" w:rsidP="00A848AF">
      <w:pPr>
        <w:spacing w:line="360" w:lineRule="auto"/>
      </w:pPr>
      <w:r>
        <w:tab/>
        <w:t xml:space="preserve">Jako dane modelowe wykorzystano dane z misji SRTM, które są w postaci szerokości i długości geograficznej odniesionych do elipsoidy WGS84 oraz wysokości </w:t>
      </w:r>
      <w:proofErr w:type="spellStart"/>
      <w:r>
        <w:t>ortometrycznej</w:t>
      </w:r>
      <w:proofErr w:type="spellEnd"/>
      <w:r>
        <w:t xml:space="preserve"> odniesionej do geoidy EGM96.</w:t>
      </w:r>
    </w:p>
    <w:p w:rsidR="00A848AF" w:rsidRDefault="00A848AF" w:rsidP="00A848AF">
      <w:pPr>
        <w:spacing w:line="360" w:lineRule="auto"/>
      </w:pPr>
      <w:r>
        <w:tab/>
        <w:t xml:space="preserve">Współrzędne określające szerokość i długość geograficzną z danych SRTM oraz </w:t>
      </w:r>
      <w:r w:rsidR="005636FB">
        <w:br/>
      </w:r>
      <w:r>
        <w:t>z systemu GPS są zatem odniesione do tego samego układu odniesienia, jednak układy odni</w:t>
      </w:r>
      <w:r>
        <w:t>e</w:t>
      </w:r>
      <w:r>
        <w:t xml:space="preserve">sienia dla wysokości są różne i w celu ich porównania należy wprowadzić odpowiednie </w:t>
      </w:r>
      <w:r w:rsidR="005636FB">
        <w:br/>
      </w:r>
      <w:r>
        <w:t>poprawki.</w:t>
      </w:r>
    </w:p>
    <w:p w:rsidR="00A848AF" w:rsidRDefault="00A848AF" w:rsidP="00A848AF">
      <w:pPr>
        <w:spacing w:line="360" w:lineRule="auto"/>
      </w:pPr>
      <w:r>
        <w:tab/>
        <w:t>W tym celu przeprowadzono eksperyment, którego głównym założeniem było wyzn</w:t>
      </w:r>
      <w:r>
        <w:t>a</w:t>
      </w:r>
      <w:r>
        <w:t xml:space="preserve">czenie wartości średniej undulacji dla lokalnego terenu, na którym był testowany system. </w:t>
      </w:r>
      <w:r w:rsidR="005636FB">
        <w:br/>
      </w:r>
      <w:r>
        <w:t xml:space="preserve">Dokonano porównania danych wysokościowych pobranych z GPS i tych z modelu SRTM (dla około 500 próbek), a następnie obliczono średnią, maksymalną i minimalną wartość </w:t>
      </w:r>
      <w:r w:rsidR="005636FB">
        <w:br/>
      </w:r>
      <w:r>
        <w:t>undulacji. Wyniki obliczeń przedstawiono w tabeli.</w:t>
      </w:r>
    </w:p>
    <w:p w:rsidR="00A848AF" w:rsidRDefault="00A848AF" w:rsidP="00A848AF">
      <w:pPr>
        <w:pStyle w:val="Legenda"/>
        <w:keepNext/>
      </w:pPr>
    </w:p>
    <w:tbl>
      <w:tblPr>
        <w:tblStyle w:val="Tabela-Siatka"/>
        <w:tblW w:w="0" w:type="auto"/>
        <w:tblLook w:val="04A0"/>
      </w:tblPr>
      <w:tblGrid>
        <w:gridCol w:w="4605"/>
        <w:gridCol w:w="4605"/>
      </w:tblGrid>
      <w:tr w:rsidR="00A848AF" w:rsidTr="00865C93">
        <w:tc>
          <w:tcPr>
            <w:tcW w:w="4605" w:type="dxa"/>
          </w:tcPr>
          <w:p w:rsidR="00A848AF" w:rsidRPr="00284689" w:rsidRDefault="00A848AF" w:rsidP="00865C93">
            <w:pPr>
              <w:spacing w:line="360" w:lineRule="auto"/>
              <w:jc w:val="left"/>
              <w:rPr>
                <w:b/>
              </w:rPr>
            </w:pPr>
            <w:r w:rsidRPr="00284689">
              <w:rPr>
                <w:b/>
              </w:rPr>
              <w:t>Średnia undulacja</w:t>
            </w:r>
          </w:p>
        </w:tc>
        <w:tc>
          <w:tcPr>
            <w:tcW w:w="4605" w:type="dxa"/>
          </w:tcPr>
          <w:p w:rsidR="00A848AF" w:rsidRDefault="00A848AF" w:rsidP="00865C93">
            <w:pPr>
              <w:spacing w:line="360" w:lineRule="auto"/>
              <w:jc w:val="left"/>
            </w:pPr>
            <w:r>
              <w:t>6,6m</w:t>
            </w:r>
          </w:p>
        </w:tc>
      </w:tr>
      <w:tr w:rsidR="00A848AF" w:rsidTr="00865C93">
        <w:tc>
          <w:tcPr>
            <w:tcW w:w="4605" w:type="dxa"/>
          </w:tcPr>
          <w:p w:rsidR="00A848AF" w:rsidRPr="00284689" w:rsidRDefault="00A848AF" w:rsidP="00865C93">
            <w:pPr>
              <w:spacing w:line="360" w:lineRule="auto"/>
              <w:jc w:val="left"/>
              <w:rPr>
                <w:b/>
              </w:rPr>
            </w:pPr>
            <w:r>
              <w:rPr>
                <w:b/>
              </w:rPr>
              <w:t xml:space="preserve">Maksymalna </w:t>
            </w:r>
            <w:r w:rsidRPr="00284689">
              <w:rPr>
                <w:b/>
              </w:rPr>
              <w:t>undulacja dodatnia</w:t>
            </w:r>
          </w:p>
        </w:tc>
        <w:tc>
          <w:tcPr>
            <w:tcW w:w="4605" w:type="dxa"/>
          </w:tcPr>
          <w:p w:rsidR="00A848AF" w:rsidRDefault="00A848AF" w:rsidP="00865C93">
            <w:pPr>
              <w:spacing w:line="360" w:lineRule="auto"/>
              <w:jc w:val="left"/>
            </w:pPr>
            <w:r>
              <w:t>18,2m</w:t>
            </w:r>
          </w:p>
        </w:tc>
      </w:tr>
      <w:tr w:rsidR="00A848AF" w:rsidTr="00865C93">
        <w:tc>
          <w:tcPr>
            <w:tcW w:w="4605" w:type="dxa"/>
          </w:tcPr>
          <w:p w:rsidR="00A848AF" w:rsidRPr="00284689" w:rsidRDefault="00A848AF" w:rsidP="00865C93">
            <w:pPr>
              <w:spacing w:line="360" w:lineRule="auto"/>
              <w:jc w:val="left"/>
              <w:rPr>
                <w:b/>
              </w:rPr>
            </w:pPr>
            <w:r w:rsidRPr="00284689">
              <w:rPr>
                <w:b/>
              </w:rPr>
              <w:t>Maksymalna undulacja ujemna</w:t>
            </w:r>
          </w:p>
        </w:tc>
        <w:tc>
          <w:tcPr>
            <w:tcW w:w="4605" w:type="dxa"/>
          </w:tcPr>
          <w:p w:rsidR="00A848AF" w:rsidRDefault="00A848AF" w:rsidP="00865C93">
            <w:pPr>
              <w:keepNext/>
              <w:spacing w:line="360" w:lineRule="auto"/>
              <w:jc w:val="left"/>
            </w:pPr>
            <w:r>
              <w:t>-17,2m</w:t>
            </w:r>
          </w:p>
        </w:tc>
      </w:tr>
    </w:tbl>
    <w:p w:rsidR="00A848AF" w:rsidRDefault="00A848AF" w:rsidP="00A848AF">
      <w:pPr>
        <w:pStyle w:val="Legenda"/>
        <w:jc w:val="center"/>
      </w:pPr>
    </w:p>
    <w:p w:rsidR="00A848AF" w:rsidRDefault="00A848AF" w:rsidP="00A848AF">
      <w:pPr>
        <w:pStyle w:val="Legenda"/>
        <w:jc w:val="center"/>
      </w:pPr>
      <w:bookmarkStart w:id="85" w:name="_Toc448663267"/>
      <w:r>
        <w:t xml:space="preserve">Tabela </w:t>
      </w:r>
      <w:fldSimple w:instr=" SEQ Tabela \* ARABIC ">
        <w:r w:rsidR="00FB5BFA">
          <w:rPr>
            <w:noProof/>
          </w:rPr>
          <w:t>1</w:t>
        </w:r>
      </w:fldSimple>
      <w:r>
        <w:t xml:space="preserve"> Wartości </w:t>
      </w:r>
      <w:r w:rsidRPr="00756D44">
        <w:t>undulacji przed wprowadzeniem korekty</w:t>
      </w:r>
      <w:bookmarkEnd w:id="85"/>
    </w:p>
    <w:p w:rsidR="00A848AF" w:rsidRPr="00046FA9" w:rsidRDefault="00A848AF" w:rsidP="00A848AF"/>
    <w:p w:rsidR="00A848AF" w:rsidRDefault="00A848AF" w:rsidP="00A848AF">
      <w:pPr>
        <w:spacing w:line="360" w:lineRule="auto"/>
      </w:pPr>
      <w:r>
        <w:tab/>
        <w:t xml:space="preserve">Na podstawie tych danych wywnioskowano, iż średnio wysokości z misji SRTM </w:t>
      </w:r>
      <w:r w:rsidR="005636FB">
        <w:br/>
      </w:r>
      <w:r>
        <w:t xml:space="preserve">są większe od wysokości GPS o 6,6m, przy czym maksymalny błąd dodatni to 18,2m, a </w:t>
      </w:r>
      <w:r w:rsidR="005636FB">
        <w:br/>
      </w:r>
      <w:r>
        <w:t>maksymalny błąd ujemny to -17,2m.</w:t>
      </w:r>
    </w:p>
    <w:p w:rsidR="00A848AF" w:rsidRDefault="00A848AF" w:rsidP="00A848AF">
      <w:pPr>
        <w:spacing w:line="360" w:lineRule="auto"/>
      </w:pPr>
    </w:p>
    <w:p w:rsidR="00A848AF" w:rsidRDefault="00A848AF" w:rsidP="00A848AF">
      <w:pPr>
        <w:spacing w:line="360" w:lineRule="auto"/>
      </w:pPr>
      <w:r>
        <w:tab/>
        <w:t>W celu popraw</w:t>
      </w:r>
      <w:r w:rsidR="00C06C57">
        <w:t xml:space="preserve">y tych parametrów do danych </w:t>
      </w:r>
      <w:proofErr w:type="spellStart"/>
      <w:r w:rsidR="00C06C57">
        <w:t>GPS-</w:t>
      </w:r>
      <w:r>
        <w:t>owych</w:t>
      </w:r>
      <w:proofErr w:type="spellEnd"/>
      <w:r>
        <w:t xml:space="preserve"> wprowadzono korektę </w:t>
      </w:r>
      <w:r w:rsidR="005636FB">
        <w:br/>
      </w:r>
      <w:r>
        <w:t>poprzez dodanie do wartości wysokości GPS wartość średniej undulacji. Wyniki po korekcie przedstawiono w tabeli.</w:t>
      </w:r>
    </w:p>
    <w:tbl>
      <w:tblPr>
        <w:tblStyle w:val="Tabela-Siatka"/>
        <w:tblW w:w="0" w:type="auto"/>
        <w:tblLook w:val="04A0"/>
      </w:tblPr>
      <w:tblGrid>
        <w:gridCol w:w="4605"/>
        <w:gridCol w:w="4605"/>
      </w:tblGrid>
      <w:tr w:rsidR="00A848AF" w:rsidTr="00865C93">
        <w:tc>
          <w:tcPr>
            <w:tcW w:w="4605" w:type="dxa"/>
          </w:tcPr>
          <w:p w:rsidR="00A848AF" w:rsidRPr="00284689" w:rsidRDefault="00A848AF" w:rsidP="00865C93">
            <w:pPr>
              <w:spacing w:line="360" w:lineRule="auto"/>
              <w:rPr>
                <w:b/>
              </w:rPr>
            </w:pPr>
            <w:r w:rsidRPr="00284689">
              <w:rPr>
                <w:b/>
              </w:rPr>
              <w:lastRenderedPageBreak/>
              <w:t>Średnia undulacja</w:t>
            </w:r>
          </w:p>
        </w:tc>
        <w:tc>
          <w:tcPr>
            <w:tcW w:w="4605" w:type="dxa"/>
          </w:tcPr>
          <w:p w:rsidR="00A848AF" w:rsidRPr="00AD102A" w:rsidRDefault="0047495B" w:rsidP="00865C93">
            <w:pPr>
              <w:spacing w:line="360" w:lineRule="auto"/>
            </w:pPr>
            <w:r>
              <w:t>-0,01465m</w:t>
            </w:r>
          </w:p>
        </w:tc>
      </w:tr>
      <w:tr w:rsidR="00A848AF" w:rsidTr="00865C93">
        <w:tc>
          <w:tcPr>
            <w:tcW w:w="4605" w:type="dxa"/>
          </w:tcPr>
          <w:p w:rsidR="00A848AF" w:rsidRPr="00284689" w:rsidRDefault="00A848AF" w:rsidP="00865C93">
            <w:pPr>
              <w:spacing w:line="360" w:lineRule="auto"/>
              <w:rPr>
                <w:b/>
              </w:rPr>
            </w:pPr>
            <w:r w:rsidRPr="00284689">
              <w:rPr>
                <w:b/>
              </w:rPr>
              <w:t>Maksymalna undulacja dodatnia</w:t>
            </w:r>
          </w:p>
        </w:tc>
        <w:tc>
          <w:tcPr>
            <w:tcW w:w="4605" w:type="dxa"/>
          </w:tcPr>
          <w:p w:rsidR="00A848AF" w:rsidRDefault="00A848AF" w:rsidP="00865C93">
            <w:pPr>
              <w:spacing w:line="360" w:lineRule="auto"/>
            </w:pPr>
            <w:r>
              <w:t>11,6m</w:t>
            </w:r>
          </w:p>
        </w:tc>
      </w:tr>
      <w:tr w:rsidR="00A848AF" w:rsidTr="00865C93">
        <w:tc>
          <w:tcPr>
            <w:tcW w:w="4605" w:type="dxa"/>
          </w:tcPr>
          <w:p w:rsidR="00A848AF" w:rsidRPr="00284689" w:rsidRDefault="00A848AF" w:rsidP="00865C93">
            <w:pPr>
              <w:spacing w:line="360" w:lineRule="auto"/>
              <w:rPr>
                <w:b/>
              </w:rPr>
            </w:pPr>
            <w:r w:rsidRPr="00284689">
              <w:rPr>
                <w:b/>
              </w:rPr>
              <w:t>Maksymalna undulacja ujemne</w:t>
            </w:r>
          </w:p>
        </w:tc>
        <w:tc>
          <w:tcPr>
            <w:tcW w:w="4605" w:type="dxa"/>
          </w:tcPr>
          <w:p w:rsidR="00A848AF" w:rsidRDefault="00A848AF" w:rsidP="00865C93">
            <w:pPr>
              <w:keepNext/>
              <w:spacing w:line="360" w:lineRule="auto"/>
            </w:pPr>
            <w:r>
              <w:t>-23,8m</w:t>
            </w:r>
          </w:p>
        </w:tc>
      </w:tr>
    </w:tbl>
    <w:p w:rsidR="00A848AF" w:rsidRDefault="00A848AF" w:rsidP="00A848AF">
      <w:pPr>
        <w:pStyle w:val="Legenda"/>
        <w:jc w:val="center"/>
      </w:pPr>
    </w:p>
    <w:p w:rsidR="00A848AF" w:rsidRDefault="00A848AF" w:rsidP="00A848AF">
      <w:pPr>
        <w:pStyle w:val="Legenda"/>
        <w:jc w:val="center"/>
      </w:pPr>
      <w:bookmarkStart w:id="86" w:name="_Toc448663268"/>
      <w:r>
        <w:t xml:space="preserve">Tabela </w:t>
      </w:r>
      <w:fldSimple w:instr=" SEQ Tabela \* ARABIC ">
        <w:r w:rsidR="00FB5BFA">
          <w:rPr>
            <w:noProof/>
          </w:rPr>
          <w:t>2</w:t>
        </w:r>
      </w:fldSimple>
      <w:r>
        <w:t xml:space="preserve"> Wartości undulacji po wprowadzeniu korekty</w:t>
      </w:r>
      <w:bookmarkEnd w:id="86"/>
    </w:p>
    <w:p w:rsidR="00A848AF" w:rsidRPr="00046FA9" w:rsidRDefault="00A848AF" w:rsidP="00A848AF"/>
    <w:p w:rsidR="00A848AF" w:rsidRDefault="00A848AF" w:rsidP="00A848AF">
      <w:pPr>
        <w:spacing w:line="360" w:lineRule="auto"/>
      </w:pPr>
      <w:r>
        <w:tab/>
        <w:t>Jak widać średnia wartość undulacji została zredukowana do bardzo małej wartości. Wartość maksymalna un</w:t>
      </w:r>
      <w:r w:rsidR="00A9139D">
        <w:t>dulacji dodatniej zmalała do 11,</w:t>
      </w:r>
      <w:r>
        <w:t>6</w:t>
      </w:r>
      <w:r w:rsidR="00A9139D">
        <w:t xml:space="preserve"> </w:t>
      </w:r>
      <w:r>
        <w:t xml:space="preserve">m, podczas gdy wartość </w:t>
      </w:r>
      <w:r w:rsidR="00A9139D">
        <w:br/>
      </w:r>
      <w:r>
        <w:t>minimalnej u</w:t>
      </w:r>
      <w:r w:rsidR="00A9139D">
        <w:t>ndulacji ujemnej wzrosła do -23,</w:t>
      </w:r>
      <w:r>
        <w:t xml:space="preserve">8m. </w:t>
      </w:r>
    </w:p>
    <w:p w:rsidR="00B526EF" w:rsidRDefault="00B526EF" w:rsidP="00A848AF">
      <w:pPr>
        <w:spacing w:line="360" w:lineRule="auto"/>
      </w:pPr>
    </w:p>
    <w:p w:rsidR="00B526EF" w:rsidRDefault="00B526EF" w:rsidP="00A848AF">
      <w:pPr>
        <w:spacing w:line="360" w:lineRule="auto"/>
      </w:pPr>
      <w:r>
        <w:tab/>
        <w:t xml:space="preserve">Zaprezentowany powyżej proces jest jedynie przykładem rozwiązania problemu </w:t>
      </w:r>
      <w:r w:rsidR="005636FB">
        <w:br/>
      </w:r>
      <w:r>
        <w:t>porównywania wysokości odniesionych do geoidy i do elipsoidy. Rzeczywisty wpływ kore</w:t>
      </w:r>
      <w:r>
        <w:t>k</w:t>
      </w:r>
      <w:r>
        <w:t xml:space="preserve">cji na pracę systemu nie został zauważony ze względu na testowanie systemu na terenach nizinnych, gdzie uwzględnienie undulacji miało jedynie niewielki wpływ na promień okręgu obszaru przeszukanego. W przypadku implementacji systemu na rzeczywistym obszarze, </w:t>
      </w:r>
      <w:r w:rsidR="005636FB">
        <w:br/>
      </w:r>
      <w:r>
        <w:t>np. konkretnym obszarze przemysłowym, należałoby przeprowadzić dokładne badania te</w:t>
      </w:r>
      <w:r w:rsidR="00F43B1F">
        <w:t>renu i stworzyć tabelę undulacji</w:t>
      </w:r>
      <w:r>
        <w:t xml:space="preserve"> dla konkretnych współrzędnych danego terenu.</w:t>
      </w:r>
    </w:p>
    <w:p w:rsidR="00A848AF" w:rsidRDefault="00A848AF" w:rsidP="00A848AF">
      <w:pPr>
        <w:spacing w:line="360" w:lineRule="auto"/>
      </w:pPr>
    </w:p>
    <w:p w:rsidR="00A848AF" w:rsidRDefault="00A848AF" w:rsidP="00A848AF">
      <w:pPr>
        <w:pStyle w:val="Nagwek3"/>
        <w:spacing w:line="360" w:lineRule="auto"/>
      </w:pPr>
      <w:bookmarkStart w:id="87" w:name="_Toc450674544"/>
      <w:r>
        <w:t>Algorytm wyznaczania otoczki obszaru przeszukanego</w:t>
      </w:r>
      <w:bookmarkEnd w:id="87"/>
    </w:p>
    <w:p w:rsidR="00A848AF" w:rsidRPr="00DD3641" w:rsidRDefault="00A848AF" w:rsidP="00A848AF">
      <w:pPr>
        <w:spacing w:line="360" w:lineRule="auto"/>
      </w:pPr>
    </w:p>
    <w:p w:rsidR="00A848AF" w:rsidRDefault="00A848AF" w:rsidP="00A848AF">
      <w:pPr>
        <w:spacing w:line="360" w:lineRule="auto"/>
      </w:pPr>
      <w:r>
        <w:tab/>
        <w:t xml:space="preserve">Pełen algorytm został podzielony na trzy części. Algorytm podstawowy służący </w:t>
      </w:r>
      <w:r w:rsidR="005636FB">
        <w:br/>
      </w:r>
      <w:r>
        <w:t>do wyznaczenia otoczki obszaru zarejestrowanego, algorytm dodatkowy służący do wyzn</w:t>
      </w:r>
      <w:r>
        <w:t>a</w:t>
      </w:r>
      <w:r>
        <w:t xml:space="preserve">czenia obszarów wewnątrz otoczki, których kamera nie rejestruje ze względu na zasłaniające obiekty oraz algorytm służący do łączenia kolejno wyznaczonych obszarów w całość. </w:t>
      </w:r>
      <w:r w:rsidR="005636FB">
        <w:br/>
      </w:r>
      <w:r w:rsidR="00A9139D">
        <w:t>Na rys. 5</w:t>
      </w:r>
      <w:r>
        <w:t>.1 przedstawiono zasadę działania pierwszej części algorytmu.</w:t>
      </w:r>
    </w:p>
    <w:p w:rsidR="00A848AF" w:rsidRDefault="00A848AF" w:rsidP="00A848AF">
      <w:pPr>
        <w:spacing w:line="360" w:lineRule="auto"/>
      </w:pPr>
    </w:p>
    <w:p w:rsidR="007E6C35" w:rsidRDefault="00A848AF" w:rsidP="00A848AF">
      <w:pPr>
        <w:keepNext/>
        <w:spacing w:line="360" w:lineRule="auto"/>
        <w:jc w:val="center"/>
      </w:pPr>
      <w:r w:rsidRPr="00462F35">
        <w:rPr>
          <w:noProof/>
        </w:rPr>
        <w:lastRenderedPageBreak/>
        <w:drawing>
          <wp:inline distT="0" distB="0" distL="0" distR="0">
            <wp:extent cx="6152680" cy="3402000"/>
            <wp:effectExtent l="19050" t="0" r="470" b="0"/>
            <wp:docPr id="55" name="Obraz 9" descr="algorytm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ytm1-11.jpg"/>
                    <pic:cNvPicPr/>
                  </pic:nvPicPr>
                  <pic:blipFill>
                    <a:blip r:embed="rId25" cstate="print"/>
                    <a:stretch>
                      <a:fillRect/>
                    </a:stretch>
                  </pic:blipFill>
                  <pic:spPr>
                    <a:xfrm>
                      <a:off x="0" y="0"/>
                      <a:ext cx="6152680" cy="3402000"/>
                    </a:xfrm>
                    <a:prstGeom prst="rect">
                      <a:avLst/>
                    </a:prstGeom>
                  </pic:spPr>
                </pic:pic>
              </a:graphicData>
            </a:graphic>
          </wp:inline>
        </w:drawing>
      </w:r>
    </w:p>
    <w:p w:rsidR="00A848AF" w:rsidRDefault="00A848AF" w:rsidP="00A848AF">
      <w:pPr>
        <w:pStyle w:val="Legenda"/>
        <w:spacing w:line="360" w:lineRule="auto"/>
        <w:jc w:val="center"/>
      </w:pPr>
      <w:bookmarkStart w:id="88" w:name="_Toc448663269"/>
      <w:r>
        <w:t xml:space="preserve">Rys. </w:t>
      </w:r>
      <w:fldSimple w:instr=" STYLEREF 1 \s ">
        <w:r w:rsidR="00FB5BFA">
          <w:rPr>
            <w:noProof/>
          </w:rPr>
          <w:t>5</w:t>
        </w:r>
      </w:fldSimple>
      <w:r w:rsidR="00B541E6">
        <w:t>.</w:t>
      </w:r>
      <w:fldSimple w:instr=" SEQ Rys. \* ARABIC \s 1 ">
        <w:r w:rsidR="00FB5BFA">
          <w:rPr>
            <w:noProof/>
          </w:rPr>
          <w:t>1</w:t>
        </w:r>
      </w:fldSimple>
      <w:r>
        <w:t xml:space="preserve"> </w:t>
      </w:r>
      <w:r w:rsidRPr="00F37B1F">
        <w:t xml:space="preserve">Rysunek przedstawiający zasadę działania algorytmu wyznaczania </w:t>
      </w:r>
      <w:r w:rsidR="00A9139D">
        <w:br/>
      </w:r>
      <w:r w:rsidRPr="00F37B1F">
        <w:t>otoczki obszaru przeszukanego</w:t>
      </w:r>
      <w:bookmarkEnd w:id="88"/>
    </w:p>
    <w:p w:rsidR="00A848AF" w:rsidRDefault="00A848AF" w:rsidP="00A848AF">
      <w:pPr>
        <w:spacing w:line="360" w:lineRule="auto"/>
      </w:pPr>
    </w:p>
    <w:p w:rsidR="00A848AF" w:rsidRPr="00C5684B" w:rsidRDefault="00A848AF" w:rsidP="00A848AF">
      <w:pPr>
        <w:spacing w:line="360" w:lineRule="auto"/>
        <w:rPr>
          <w:vertAlign w:val="subscript"/>
        </w:rPr>
      </w:pPr>
      <w:r>
        <w:tab/>
        <w:t xml:space="preserve">Punkt </w:t>
      </w:r>
      <w:r w:rsidR="007E6C35">
        <w:rPr>
          <w:b/>
        </w:rPr>
        <w:t>D</w:t>
      </w:r>
      <w:r>
        <w:rPr>
          <w:b/>
        </w:rPr>
        <w:t xml:space="preserve"> </w:t>
      </w:r>
      <w:r>
        <w:t xml:space="preserve">odpowiada położeniu </w:t>
      </w:r>
      <w:proofErr w:type="spellStart"/>
      <w:r>
        <w:t>drona</w:t>
      </w:r>
      <w:proofErr w:type="spellEnd"/>
      <w:r>
        <w:t xml:space="preserve">. Wysokość </w:t>
      </w:r>
      <w:r>
        <w:rPr>
          <w:b/>
        </w:rPr>
        <w:t xml:space="preserve">H </w:t>
      </w:r>
      <w:r>
        <w:t xml:space="preserve"> jest wysokością statku nad ziemią,  wyliczoną poprzez odjęcie od wysokości </w:t>
      </w:r>
      <w:proofErr w:type="spellStart"/>
      <w:r>
        <w:t>drona</w:t>
      </w:r>
      <w:proofErr w:type="spellEnd"/>
      <w:r>
        <w:t xml:space="preserve"> wysokości modelu powierzchni ziemskiej </w:t>
      </w:r>
      <w:r w:rsidR="005636FB">
        <w:br/>
      </w:r>
      <w:r>
        <w:t xml:space="preserve">w danym punkcie. Znając położenie i wysokość </w:t>
      </w:r>
      <w:proofErr w:type="spellStart"/>
      <w:r>
        <w:t>drona</w:t>
      </w:r>
      <w:proofErr w:type="spellEnd"/>
      <w:r>
        <w:t xml:space="preserve"> nad ziemią oraz kąt widzenia kamery </w:t>
      </w:r>
      <w:r w:rsidRPr="008D0CC6">
        <w:rPr>
          <w:b/>
        </w:rPr>
        <w:t>α</w:t>
      </w:r>
      <w:r>
        <w:t xml:space="preserve"> rozpoczęto wyznaczanie kolejnych okręgów reprezentujących potencjalną otoczkę zarej</w:t>
      </w:r>
      <w:r>
        <w:t>e</w:t>
      </w:r>
      <w:r>
        <w:t xml:space="preserve">strowanego obszaru. Wyznaczanie okręgów rozpoczęto od wysokości </w:t>
      </w:r>
      <w:proofErr w:type="spellStart"/>
      <w:r>
        <w:t>drona</w:t>
      </w:r>
      <w:proofErr w:type="spellEnd"/>
      <w:r>
        <w:t xml:space="preserve"> pomniejszonej </w:t>
      </w:r>
      <w:r w:rsidR="005636FB">
        <w:br/>
      </w:r>
      <w:r>
        <w:t xml:space="preserve">o skok </w:t>
      </w:r>
      <w:proofErr w:type="spellStart"/>
      <w:r>
        <w:rPr>
          <w:b/>
        </w:rPr>
        <w:t>dh</w:t>
      </w:r>
      <w:proofErr w:type="spellEnd"/>
      <w:r>
        <w:rPr>
          <w:b/>
        </w:rPr>
        <w:t xml:space="preserve">, </w:t>
      </w:r>
      <w:r>
        <w:t xml:space="preserve">którego wartość na drodze eksperymentalnej dobrano na 2 m. Znając wartość </w:t>
      </w:r>
      <w:proofErr w:type="spellStart"/>
      <w:r>
        <w:rPr>
          <w:b/>
        </w:rPr>
        <w:t>dh</w:t>
      </w:r>
      <w:proofErr w:type="spellEnd"/>
      <w:r>
        <w:rPr>
          <w:b/>
        </w:rPr>
        <w:t xml:space="preserve"> </w:t>
      </w:r>
      <w:r>
        <w:t xml:space="preserve">oraz kąt </w:t>
      </w:r>
      <w:r w:rsidRPr="000A645C">
        <w:rPr>
          <w:b/>
        </w:rPr>
        <w:t>α</w:t>
      </w:r>
      <w:r>
        <w:t xml:space="preserve"> widzenia kamery wyznaczono wartość promienia </w:t>
      </w:r>
      <w:r>
        <w:rPr>
          <w:b/>
        </w:rPr>
        <w:t>r.</w:t>
      </w:r>
      <w:r w:rsidR="00C5684B">
        <w:rPr>
          <w:b/>
        </w:rPr>
        <w:t xml:space="preserve"> </w:t>
      </w:r>
    </w:p>
    <w:p w:rsidR="00A848AF" w:rsidRDefault="00A848AF" w:rsidP="00A848AF">
      <w:pPr>
        <w:spacing w:line="360" w:lineRule="auto"/>
        <w:rPr>
          <w:b/>
        </w:rPr>
      </w:pPr>
    </w:p>
    <w:p w:rsidR="00A848AF" w:rsidRDefault="00F5101F" w:rsidP="0047495B">
      <w:pPr>
        <w:pStyle w:val="Legenda"/>
        <w:jc w:val="center"/>
      </w:pPr>
      <m:oMath>
        <m:r>
          <m:rPr>
            <m:sty m:val="bi"/>
          </m:rPr>
          <w:rPr>
            <w:rFonts w:ascii="Cambria Math" w:hAnsi="Cambria Math"/>
            <w:sz w:val="24"/>
            <w:szCs w:val="24"/>
          </w:rPr>
          <m:t>r=dh∙</m:t>
        </m:r>
        <m:func>
          <m:funcPr>
            <m:ctrlPr>
              <w:rPr>
                <w:rFonts w:ascii="Cambria Math" w:hAnsi="Cambria Math"/>
                <w:b w:val="0"/>
                <w:i/>
                <w:sz w:val="24"/>
                <w:szCs w:val="24"/>
              </w:rPr>
            </m:ctrlPr>
          </m:funcPr>
          <m:fName>
            <m:r>
              <m:rPr>
                <m:sty m:val="b"/>
              </m:rPr>
              <w:rPr>
                <w:rFonts w:ascii="Cambria Math" w:hAnsi="Cambria Math"/>
                <w:sz w:val="24"/>
                <w:szCs w:val="24"/>
              </w:rPr>
              <m:t>tg</m:t>
            </m:r>
          </m:fName>
          <m:e>
            <m:d>
              <m:dPr>
                <m:ctrlPr>
                  <w:rPr>
                    <w:rFonts w:ascii="Cambria Math" w:hAnsi="Cambria Math"/>
                    <w:b w:val="0"/>
                    <w:i/>
                    <w:sz w:val="24"/>
                    <w:szCs w:val="24"/>
                  </w:rPr>
                </m:ctrlPr>
              </m:dPr>
              <m:e>
                <m:r>
                  <m:rPr>
                    <m:sty m:val="bi"/>
                  </m:rPr>
                  <w:rPr>
                    <w:rFonts w:ascii="Cambria Math" w:hAnsi="Cambria Math"/>
                    <w:sz w:val="24"/>
                    <w:szCs w:val="24"/>
                  </w:rPr>
                  <m:t>α</m:t>
                </m:r>
              </m:e>
            </m:d>
          </m:e>
        </m:func>
      </m:oMath>
      <w:r w:rsidR="0047495B">
        <w:t xml:space="preserve"> </w:t>
      </w:r>
      <w:r w:rsidR="0047495B">
        <w:tab/>
      </w:r>
      <w:r w:rsidR="0047495B" w:rsidRPr="00F43B1F">
        <w:rPr>
          <w:sz w:val="24"/>
          <w:szCs w:val="24"/>
        </w:rPr>
        <w:t>(</w:t>
      </w:r>
      <w:r w:rsidR="009D0C18" w:rsidRPr="00F43B1F">
        <w:rPr>
          <w:sz w:val="24"/>
          <w:szCs w:val="24"/>
        </w:rPr>
        <w:fldChar w:fldCharType="begin"/>
      </w:r>
      <w:r w:rsidR="0047495B" w:rsidRPr="00F43B1F">
        <w:rPr>
          <w:sz w:val="24"/>
          <w:szCs w:val="24"/>
        </w:rPr>
        <w:instrText xml:space="preserve"> SEQ Równanie \* ARABIC </w:instrText>
      </w:r>
      <w:r w:rsidR="009D0C18" w:rsidRPr="00F43B1F">
        <w:rPr>
          <w:sz w:val="24"/>
          <w:szCs w:val="24"/>
        </w:rPr>
        <w:fldChar w:fldCharType="separate"/>
      </w:r>
      <w:r w:rsidR="00FB5BFA">
        <w:rPr>
          <w:noProof/>
          <w:sz w:val="24"/>
          <w:szCs w:val="24"/>
        </w:rPr>
        <w:t>1</w:t>
      </w:r>
      <w:r w:rsidR="009D0C18" w:rsidRPr="00F43B1F">
        <w:rPr>
          <w:sz w:val="24"/>
          <w:szCs w:val="24"/>
        </w:rPr>
        <w:fldChar w:fldCharType="end"/>
      </w:r>
      <w:r w:rsidR="0047495B" w:rsidRPr="00F43B1F">
        <w:rPr>
          <w:sz w:val="24"/>
          <w:szCs w:val="24"/>
        </w:rPr>
        <w:t>)</w:t>
      </w:r>
    </w:p>
    <w:p w:rsidR="00A848AF" w:rsidRDefault="00A848AF" w:rsidP="00A848AF">
      <w:pPr>
        <w:spacing w:line="360" w:lineRule="auto"/>
      </w:pPr>
    </w:p>
    <w:p w:rsidR="00030632" w:rsidRDefault="00A848AF" w:rsidP="00A848AF">
      <w:pPr>
        <w:spacing w:line="360" w:lineRule="auto"/>
      </w:pPr>
      <w:r>
        <w:tab/>
        <w:t xml:space="preserve">W dalszym kroku znając współrzędne </w:t>
      </w:r>
      <w:proofErr w:type="spellStart"/>
      <w:r>
        <w:t>drona</w:t>
      </w:r>
      <w:proofErr w:type="spellEnd"/>
      <w:r>
        <w:t xml:space="preserve"> i wartość promienia </w:t>
      </w:r>
      <w:proofErr w:type="spellStart"/>
      <w:r>
        <w:rPr>
          <w:b/>
        </w:rPr>
        <w:t>r</w:t>
      </w:r>
      <w:proofErr w:type="spellEnd"/>
      <w:r>
        <w:t xml:space="preserve"> wyznaczono </w:t>
      </w:r>
      <w:r w:rsidR="005636FB">
        <w:br/>
      </w:r>
      <w:r>
        <w:t xml:space="preserve">punkty na okręgu o promieniu </w:t>
      </w:r>
      <w:proofErr w:type="spellStart"/>
      <w:r>
        <w:rPr>
          <w:b/>
        </w:rPr>
        <w:t>r</w:t>
      </w:r>
      <w:proofErr w:type="spellEnd"/>
      <w:r>
        <w:rPr>
          <w:b/>
        </w:rPr>
        <w:t xml:space="preserve"> </w:t>
      </w:r>
      <w:r>
        <w:t>i</w:t>
      </w:r>
      <w:r>
        <w:rPr>
          <w:b/>
        </w:rPr>
        <w:t xml:space="preserve"> </w:t>
      </w:r>
      <w:r>
        <w:t xml:space="preserve">środku w punkcie odpowiadającym położeniu </w:t>
      </w:r>
      <w:proofErr w:type="spellStart"/>
      <w:r>
        <w:t>drona</w:t>
      </w:r>
      <w:proofErr w:type="spellEnd"/>
      <w:r>
        <w:t xml:space="preserve">. Liczba wyznaczonych punktów, dobrana </w:t>
      </w:r>
      <w:r w:rsidR="00030632">
        <w:t xml:space="preserve">na drodze eksperymentalnej, </w:t>
      </w:r>
      <w:r>
        <w:t>to 36</w:t>
      </w:r>
      <w:r w:rsidR="00030632">
        <w:t>0</w:t>
      </w:r>
      <w:r>
        <w:t xml:space="preserve"> punktów rozmieszcz</w:t>
      </w:r>
      <w:r>
        <w:t>o</w:t>
      </w:r>
      <w:r w:rsidR="00A9139D">
        <w:t>nych</w:t>
      </w:r>
      <w:r w:rsidR="00030632">
        <w:t xml:space="preserve"> n</w:t>
      </w:r>
      <w:r w:rsidR="004C78FD">
        <w:t>a okręgu</w:t>
      </w:r>
      <w:r w:rsidR="00030632">
        <w:t xml:space="preserve"> co 1</w:t>
      </w:r>
      <w:r>
        <w:rPr>
          <w:vertAlign w:val="superscript"/>
        </w:rPr>
        <w:t>o</w:t>
      </w:r>
      <w:r>
        <w:t>.</w:t>
      </w:r>
    </w:p>
    <w:p w:rsidR="00A848AF" w:rsidRDefault="00A848AF" w:rsidP="00A848AF">
      <w:pPr>
        <w:spacing w:line="360" w:lineRule="auto"/>
      </w:pPr>
      <w:r>
        <w:tab/>
        <w:t xml:space="preserve">Dla każdego z dobranych punktów dokonano następnie porównania jego wysokości (równej wysokości </w:t>
      </w:r>
      <w:proofErr w:type="spellStart"/>
      <w:r>
        <w:t>drona</w:t>
      </w:r>
      <w:proofErr w:type="spellEnd"/>
      <w:r>
        <w:t xml:space="preserve"> pomniejszonej o </w:t>
      </w:r>
      <w:r w:rsidR="00A9139D">
        <w:t xml:space="preserve">aktualne </w:t>
      </w:r>
      <w:proofErr w:type="spellStart"/>
      <w:r w:rsidRPr="00CC54A6">
        <w:rPr>
          <w:b/>
        </w:rPr>
        <w:t>dh</w:t>
      </w:r>
      <w:proofErr w:type="spellEnd"/>
      <w:r>
        <w:t xml:space="preserve">) z wysokością modelu Ziemi w danym punkcie. Jeśli wysokość punktu na okręgu była mniejsza lub równa wysokości modelu punkt zostawał uznany za punkt otoczki obszaru przeszukanego, a wartość stopnia na okręgu, </w:t>
      </w:r>
      <w:r w:rsidR="00A9139D">
        <w:br/>
      </w:r>
      <w:r>
        <w:lastRenderedPageBreak/>
        <w:t xml:space="preserve">odpowiadająca temu punktowi zostawała usunięta z dalszych rozważań. Następnie wartość </w:t>
      </w:r>
      <w:proofErr w:type="spellStart"/>
      <w:r>
        <w:rPr>
          <w:b/>
        </w:rPr>
        <w:t>dh</w:t>
      </w:r>
      <w:proofErr w:type="spellEnd"/>
      <w:r>
        <w:rPr>
          <w:b/>
        </w:rPr>
        <w:t xml:space="preserve"> </w:t>
      </w:r>
      <w:r>
        <w:t>zostawała zwiększona, a a</w:t>
      </w:r>
      <w:r w:rsidRPr="00B8028E">
        <w:t>lgorytm</w:t>
      </w:r>
      <w:r>
        <w:t xml:space="preserve"> ten był powtarzany, aż do momentu, gdy dla każdej z 36</w:t>
      </w:r>
      <w:r w:rsidR="00030632">
        <w:t>0</w:t>
      </w:r>
      <w:r>
        <w:t xml:space="preserve"> wartości stopni na okręgu znaleziono odpowiadający punkt modelu. </w:t>
      </w:r>
    </w:p>
    <w:p w:rsidR="00A848AF" w:rsidRDefault="00866680" w:rsidP="00A848AF">
      <w:pPr>
        <w:spacing w:line="360" w:lineRule="auto"/>
      </w:pPr>
      <w:r>
        <w:tab/>
        <w:t>Na Rys. 5</w:t>
      </w:r>
      <w:r w:rsidR="00A848AF">
        <w:t>.2</w:t>
      </w:r>
      <w:r w:rsidR="00996B1B">
        <w:t>, w postaci pogrubionych linii,</w:t>
      </w:r>
      <w:r w:rsidR="00A848AF">
        <w:t xml:space="preserve"> przedstawiono przykładowy wynik dział</w:t>
      </w:r>
      <w:r w:rsidR="00A848AF">
        <w:t>a</w:t>
      </w:r>
      <w:r w:rsidR="00A848AF">
        <w:t>nia algorytmu. Fragmenty okręgów o mniejszym promieniu reprezentują tereny o większej wysokości, a te o większym promieniu o mniejszej. W ten sposób można łatwo odczytać gdzie wystąpił spadek, a gdzie wzniesienie terenu i którą część terenu kamera zarejestrowa</w:t>
      </w:r>
      <w:r w:rsidR="00030632">
        <w:t>ła, a która została zasłonięta.</w:t>
      </w:r>
    </w:p>
    <w:p w:rsidR="00A848AF" w:rsidRDefault="00A848AF" w:rsidP="00A848AF">
      <w:pPr>
        <w:spacing w:line="360" w:lineRule="auto"/>
      </w:pPr>
    </w:p>
    <w:p w:rsidR="00A848AF" w:rsidRDefault="00A848AF" w:rsidP="00A848AF">
      <w:pPr>
        <w:keepNext/>
        <w:spacing w:line="360" w:lineRule="auto"/>
        <w:jc w:val="center"/>
      </w:pPr>
      <w:r>
        <w:rPr>
          <w:noProof/>
        </w:rPr>
        <w:drawing>
          <wp:inline distT="0" distB="0" distL="0" distR="0">
            <wp:extent cx="4127829" cy="3960000"/>
            <wp:effectExtent l="19050" t="0" r="6021" b="0"/>
            <wp:docPr id="56" name="Obraz 12" descr="algorytm1-22 — kopia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ytm1-22 — kopia (2).jpg"/>
                    <pic:cNvPicPr/>
                  </pic:nvPicPr>
                  <pic:blipFill>
                    <a:blip r:embed="rId26" cstate="print"/>
                    <a:stretch>
                      <a:fillRect/>
                    </a:stretch>
                  </pic:blipFill>
                  <pic:spPr>
                    <a:xfrm>
                      <a:off x="0" y="0"/>
                      <a:ext cx="4127829" cy="3960000"/>
                    </a:xfrm>
                    <a:prstGeom prst="rect">
                      <a:avLst/>
                    </a:prstGeom>
                  </pic:spPr>
                </pic:pic>
              </a:graphicData>
            </a:graphic>
          </wp:inline>
        </w:drawing>
      </w:r>
    </w:p>
    <w:p w:rsidR="00A848AF" w:rsidRDefault="00A848AF" w:rsidP="00A848AF">
      <w:pPr>
        <w:pStyle w:val="Legenda"/>
        <w:spacing w:line="360" w:lineRule="auto"/>
        <w:jc w:val="center"/>
      </w:pPr>
      <w:bookmarkStart w:id="89" w:name="_Toc448663270"/>
      <w:r>
        <w:t xml:space="preserve">Rys. </w:t>
      </w:r>
      <w:fldSimple w:instr=" STYLEREF 1 \s ">
        <w:r w:rsidR="00FB5BFA">
          <w:rPr>
            <w:noProof/>
          </w:rPr>
          <w:t>5</w:t>
        </w:r>
      </w:fldSimple>
      <w:r w:rsidR="00B541E6">
        <w:t>.</w:t>
      </w:r>
      <w:fldSimple w:instr=" SEQ Rys. \* ARABIC \s 1 ">
        <w:r w:rsidR="00FB5BFA">
          <w:rPr>
            <w:noProof/>
          </w:rPr>
          <w:t>2</w:t>
        </w:r>
      </w:fldSimple>
      <w:r>
        <w:t xml:space="preserve"> Przykładowy wynik działania algorytmu wyznaczania otoczki obszaru przeszukanego</w:t>
      </w:r>
      <w:bookmarkEnd w:id="89"/>
    </w:p>
    <w:p w:rsidR="00B541E6" w:rsidRPr="00046FA9" w:rsidRDefault="00B541E6" w:rsidP="00A848AF"/>
    <w:p w:rsidR="00A848AF" w:rsidRDefault="00A848AF" w:rsidP="00A848AF">
      <w:pPr>
        <w:pStyle w:val="Nagwek3"/>
        <w:spacing w:line="360" w:lineRule="auto"/>
      </w:pPr>
      <w:bookmarkStart w:id="90" w:name="_Toc450674545"/>
      <w:r>
        <w:t>Algorytm wyznaczania obszarów wewnątrz otoczki, niezarejestr</w:t>
      </w:r>
      <w:r>
        <w:t>o</w:t>
      </w:r>
      <w:r>
        <w:t>wanych przez kamerę</w:t>
      </w:r>
      <w:bookmarkEnd w:id="90"/>
    </w:p>
    <w:p w:rsidR="00A848AF" w:rsidRDefault="00A848AF" w:rsidP="00A848AF">
      <w:pPr>
        <w:spacing w:line="360" w:lineRule="auto"/>
      </w:pPr>
      <w:r>
        <w:tab/>
      </w:r>
    </w:p>
    <w:p w:rsidR="00A848AF" w:rsidRDefault="00A848AF" w:rsidP="00A848AF">
      <w:pPr>
        <w:spacing w:line="360" w:lineRule="auto"/>
      </w:pPr>
      <w:r>
        <w:tab/>
        <w:t xml:space="preserve">Druga część algorytmu jest rozwinięciem algorytmu podstawowego. Po wyznaczeniu otoczki obszaru przeszukanego dla kąta widzenia kamery </w:t>
      </w:r>
      <w:r w:rsidRPr="00F066CB">
        <w:rPr>
          <w:b/>
        </w:rPr>
        <w:t>α</w:t>
      </w:r>
      <w:r>
        <w:t xml:space="preserve">, powtórzono tę samą operację </w:t>
      </w:r>
      <w:r w:rsidR="005636FB">
        <w:br/>
      </w:r>
      <w:r>
        <w:t xml:space="preserve">dla kąta kamery zmniejszonego o określoną stałą wartość </w:t>
      </w:r>
      <w:r w:rsidRPr="00CD1864">
        <w:rPr>
          <w:b/>
        </w:rPr>
        <w:t>β</w:t>
      </w:r>
      <w:r>
        <w:t xml:space="preserve">, jednocześnie zapamiętując </w:t>
      </w:r>
      <w:r w:rsidR="005636FB">
        <w:br/>
      </w:r>
      <w:r>
        <w:t xml:space="preserve">wyznaczoną otoczkę dla poprzedniej wartości kąta kamery. Iterację tę powtarzano, </w:t>
      </w:r>
      <w:r w:rsidR="005636FB">
        <w:br/>
      </w:r>
      <w:r>
        <w:lastRenderedPageBreak/>
        <w:t xml:space="preserve">aż do osiągnięcia kąta zerowego. W efekcie po każdej iteracji otrzymywano dwie otoczki: jedną dla kąta widzenia kamery </w:t>
      </w:r>
      <w:r w:rsidRPr="00CD1864">
        <w:rPr>
          <w:b/>
        </w:rPr>
        <w:t>γ</w:t>
      </w:r>
      <w:r>
        <w:t xml:space="preserve"> (kąt kamery z poprzedniej iteracji) oraz drugą dla kąta </w:t>
      </w:r>
      <w:r w:rsidRPr="00CD1864">
        <w:rPr>
          <w:b/>
        </w:rPr>
        <w:t>γ - β.</w:t>
      </w:r>
    </w:p>
    <w:p w:rsidR="00A848AF" w:rsidRDefault="00A848AF" w:rsidP="00A848AF">
      <w:pPr>
        <w:spacing w:line="360" w:lineRule="auto"/>
        <w:rPr>
          <w:noProof/>
        </w:rPr>
      </w:pPr>
      <w:r>
        <w:tab/>
        <w:t>Dla obu otoczek porównano wysokości odpowiednich punktów, leżących na odpowi</w:t>
      </w:r>
      <w:r>
        <w:t>a</w:t>
      </w:r>
      <w:r>
        <w:t xml:space="preserve">dających promieniach, czyli leżących na tej samej współrzędnej kątowej okręgu. Jeśli </w:t>
      </w:r>
      <w:r w:rsidR="005636FB">
        <w:br/>
      </w:r>
      <w:r>
        <w:t xml:space="preserve">wysokość punktu </w:t>
      </w:r>
      <w:r w:rsidRPr="0008498D">
        <w:rPr>
          <w:b/>
        </w:rPr>
        <w:t>B</w:t>
      </w:r>
      <w:r>
        <w:t xml:space="preserve"> (leżącego na otoczce "γ - β") jest większa od wysokości punktu </w:t>
      </w:r>
      <w:r w:rsidRPr="00CD1864">
        <w:rPr>
          <w:b/>
        </w:rPr>
        <w:t>A</w:t>
      </w:r>
      <w:r>
        <w:t xml:space="preserve"> </w:t>
      </w:r>
      <w:r w:rsidR="005636FB">
        <w:br/>
      </w:r>
      <w:r>
        <w:t>(leżącego na otoczce "</w:t>
      </w:r>
      <w:r w:rsidRPr="00CC54A6">
        <w:t xml:space="preserve"> </w:t>
      </w:r>
      <w:r>
        <w:t>γ ") oznacza to, że między tymi dwoma punktami występuje wzniesi</w:t>
      </w:r>
      <w:r>
        <w:t>e</w:t>
      </w:r>
      <w:r>
        <w:t xml:space="preserve">nie. Wówczas zaczynając od wysokości punktu </w:t>
      </w:r>
      <w:r w:rsidRPr="00CD1864">
        <w:rPr>
          <w:b/>
        </w:rPr>
        <w:t>B</w:t>
      </w:r>
      <w:r>
        <w:t xml:space="preserve"> powtórzono operację wykorzystaną przy wyznaczaniu otoczki, czyli stopniowe zmniejszanie wysokości o stały skok </w:t>
      </w:r>
      <w:proofErr w:type="spellStart"/>
      <w:r w:rsidRPr="00DD4C80">
        <w:rPr>
          <w:b/>
        </w:rPr>
        <w:t>dh</w:t>
      </w:r>
      <w:proofErr w:type="spellEnd"/>
      <w:r>
        <w:t>, aż do wys</w:t>
      </w:r>
      <w:r>
        <w:t>o</w:t>
      </w:r>
      <w:r>
        <w:t xml:space="preserve">kości punktu </w:t>
      </w:r>
      <w:r w:rsidRPr="00CD1864">
        <w:rPr>
          <w:b/>
        </w:rPr>
        <w:t>A</w:t>
      </w:r>
      <w:r>
        <w:t>. Dla każdego "schodka" dokonano porównania wysokości punktu na promi</w:t>
      </w:r>
      <w:r>
        <w:t>e</w:t>
      </w:r>
      <w:r>
        <w:t xml:space="preserve">niu wodzącym kamery o kącie </w:t>
      </w:r>
      <w:r w:rsidRPr="00CD1864">
        <w:rPr>
          <w:b/>
        </w:rPr>
        <w:t>γ - β</w:t>
      </w:r>
      <w:r>
        <w:t xml:space="preserve"> z wysokością modelu punktu o tej samej długości i szer</w:t>
      </w:r>
      <w:r>
        <w:t>o</w:t>
      </w:r>
      <w:r>
        <w:t>kości geograficznej. Jeśli wysokość punktu na promieniu wodzącym była większa od wys</w:t>
      </w:r>
      <w:r>
        <w:t>o</w:t>
      </w:r>
      <w:r>
        <w:t>kości punktu modelowego zostawał on uznany za niewidoczny.</w:t>
      </w:r>
      <w:r w:rsidRPr="001D725B">
        <w:rPr>
          <w:noProof/>
        </w:rPr>
        <w:t xml:space="preserve"> </w:t>
      </w:r>
    </w:p>
    <w:p w:rsidR="00A848AF" w:rsidRDefault="00A848AF" w:rsidP="00A848AF">
      <w:pPr>
        <w:spacing w:line="360" w:lineRule="auto"/>
        <w:rPr>
          <w:noProof/>
        </w:rPr>
      </w:pPr>
    </w:p>
    <w:p w:rsidR="00A848AF" w:rsidRDefault="00A848AF" w:rsidP="00A848AF">
      <w:pPr>
        <w:keepNext/>
        <w:spacing w:line="360" w:lineRule="auto"/>
        <w:jc w:val="center"/>
      </w:pPr>
      <w:r>
        <w:rPr>
          <w:noProof/>
        </w:rPr>
        <w:drawing>
          <wp:inline distT="0" distB="0" distL="0" distR="0">
            <wp:extent cx="6375768" cy="3398846"/>
            <wp:effectExtent l="19050" t="0" r="5982" b="0"/>
            <wp:docPr id="57" name="Obraz 13" descr="algorytm2-1-ne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ytm2-1-new2.jpg"/>
                    <pic:cNvPicPr/>
                  </pic:nvPicPr>
                  <pic:blipFill>
                    <a:blip r:embed="rId27" cstate="print"/>
                    <a:stretch>
                      <a:fillRect/>
                    </a:stretch>
                  </pic:blipFill>
                  <pic:spPr>
                    <a:xfrm>
                      <a:off x="0" y="0"/>
                      <a:ext cx="6375768" cy="3398846"/>
                    </a:xfrm>
                    <a:prstGeom prst="rect">
                      <a:avLst/>
                    </a:prstGeom>
                  </pic:spPr>
                </pic:pic>
              </a:graphicData>
            </a:graphic>
          </wp:inline>
        </w:drawing>
      </w:r>
    </w:p>
    <w:p w:rsidR="00A848AF" w:rsidRDefault="00A848AF" w:rsidP="00A848AF">
      <w:pPr>
        <w:pStyle w:val="Legenda"/>
        <w:jc w:val="center"/>
      </w:pPr>
      <w:bookmarkStart w:id="91" w:name="_Toc448663271"/>
      <w:r>
        <w:t xml:space="preserve">Rys. </w:t>
      </w:r>
      <w:fldSimple w:instr=" STYLEREF 1 \s ">
        <w:r w:rsidR="00FB5BFA">
          <w:rPr>
            <w:noProof/>
          </w:rPr>
          <w:t>5</w:t>
        </w:r>
      </w:fldSimple>
      <w:r w:rsidR="00B541E6">
        <w:t>.</w:t>
      </w:r>
      <w:fldSimple w:instr=" SEQ Rys. \* ARABIC \s 1 ">
        <w:r w:rsidR="00FB5BFA">
          <w:rPr>
            <w:noProof/>
          </w:rPr>
          <w:t>3</w:t>
        </w:r>
      </w:fldSimple>
      <w:r>
        <w:t xml:space="preserve"> Rysunek przedstawiający zasadę działania algorytmu wyznaczania obszarów wewnątrz otoczki, niezarejestrowanych przez kamerę</w:t>
      </w:r>
      <w:bookmarkEnd w:id="91"/>
    </w:p>
    <w:p w:rsidR="00A848AF" w:rsidRDefault="00A848AF" w:rsidP="00A848AF">
      <w:pPr>
        <w:spacing w:line="360" w:lineRule="auto"/>
      </w:pPr>
    </w:p>
    <w:p w:rsidR="00A848AF" w:rsidRDefault="00A848AF" w:rsidP="00A848AF">
      <w:pPr>
        <w:spacing w:line="360" w:lineRule="auto"/>
      </w:pPr>
      <w:r>
        <w:tab/>
        <w:t xml:space="preserve">Po osiągnięciu wysokości punktu </w:t>
      </w:r>
      <w:r w:rsidRPr="00CD1864">
        <w:rPr>
          <w:b/>
        </w:rPr>
        <w:t>A</w:t>
      </w:r>
      <w:r>
        <w:t xml:space="preserve"> z listy niewidocznych punktów wybrano punkt pierwszy i ostatni, czyli dwa punkty definiujące linię, będącą reprez</w:t>
      </w:r>
      <w:r w:rsidR="005636FB">
        <w:t xml:space="preserve">entacją niewidocznego obszaru. </w:t>
      </w:r>
      <w:r>
        <w:t>Operacja ta była powtarzana dla każdego z 36</w:t>
      </w:r>
      <w:r w:rsidR="00F5101F">
        <w:t>0</w:t>
      </w:r>
      <w:r>
        <w:t xml:space="preserve"> kątów, dla których wyznaczano punkty otoczki. W ten sposób otrzymano listę dziur w obszarze przeszukanym, w postaci </w:t>
      </w:r>
      <w:r w:rsidR="005636FB">
        <w:br/>
      </w:r>
      <w:r>
        <w:lastRenderedPageBreak/>
        <w:t xml:space="preserve">linii, które sumarycznie reprezentują powierzchnię obszarów niezarejestrowanych przez </w:t>
      </w:r>
      <w:r w:rsidR="005636FB">
        <w:br/>
      </w:r>
      <w:r w:rsidR="009F4D87">
        <w:t>kamerę (rys. 5.4).</w:t>
      </w:r>
    </w:p>
    <w:p w:rsidR="00866680" w:rsidRDefault="00866680" w:rsidP="00A848AF">
      <w:pPr>
        <w:spacing w:line="360" w:lineRule="auto"/>
      </w:pPr>
    </w:p>
    <w:p w:rsidR="00A848AF" w:rsidRDefault="00A848AF" w:rsidP="00A848AF">
      <w:pPr>
        <w:keepNext/>
        <w:spacing w:line="360" w:lineRule="auto"/>
        <w:jc w:val="center"/>
      </w:pPr>
      <w:r>
        <w:rPr>
          <w:noProof/>
        </w:rPr>
        <w:drawing>
          <wp:inline distT="0" distB="0" distL="0" distR="0">
            <wp:extent cx="4025224" cy="3960000"/>
            <wp:effectExtent l="19050" t="0" r="0" b="0"/>
            <wp:docPr id="58" name="Obraz 9" descr="algorytm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ytm2-2.jpg"/>
                    <pic:cNvPicPr/>
                  </pic:nvPicPr>
                  <pic:blipFill>
                    <a:blip r:embed="rId28" cstate="print"/>
                    <a:stretch>
                      <a:fillRect/>
                    </a:stretch>
                  </pic:blipFill>
                  <pic:spPr>
                    <a:xfrm>
                      <a:off x="0" y="0"/>
                      <a:ext cx="4025224" cy="3960000"/>
                    </a:xfrm>
                    <a:prstGeom prst="rect">
                      <a:avLst/>
                    </a:prstGeom>
                  </pic:spPr>
                </pic:pic>
              </a:graphicData>
            </a:graphic>
          </wp:inline>
        </w:drawing>
      </w:r>
    </w:p>
    <w:p w:rsidR="00A848AF" w:rsidRDefault="00A848AF" w:rsidP="00A848AF">
      <w:pPr>
        <w:pStyle w:val="Legenda"/>
        <w:jc w:val="center"/>
      </w:pPr>
      <w:bookmarkStart w:id="92" w:name="_Toc448663272"/>
      <w:r>
        <w:t xml:space="preserve">Rys. </w:t>
      </w:r>
      <w:fldSimple w:instr=" STYLEREF 1 \s ">
        <w:r w:rsidR="00FB5BFA">
          <w:rPr>
            <w:noProof/>
          </w:rPr>
          <w:t>5</w:t>
        </w:r>
      </w:fldSimple>
      <w:r w:rsidR="00B541E6">
        <w:t>.</w:t>
      </w:r>
      <w:fldSimple w:instr=" SEQ Rys. \* ARABIC \s 1 ">
        <w:r w:rsidR="00FB5BFA">
          <w:rPr>
            <w:noProof/>
          </w:rPr>
          <w:t>4</w:t>
        </w:r>
      </w:fldSimple>
      <w:r w:rsidR="009F4D87">
        <w:t xml:space="preserve"> Linie, reprezentujące fragmenty</w:t>
      </w:r>
      <w:r>
        <w:t xml:space="preserve"> obszarów wewnątrz otoczki niezarejestrowanych przez kamerę</w:t>
      </w:r>
      <w:bookmarkEnd w:id="92"/>
    </w:p>
    <w:p w:rsidR="00A848AF" w:rsidRDefault="00A848AF" w:rsidP="00A848AF">
      <w:pPr>
        <w:spacing w:line="360" w:lineRule="auto"/>
      </w:pPr>
    </w:p>
    <w:p w:rsidR="00B541E6" w:rsidRDefault="00A848AF" w:rsidP="00A848AF">
      <w:pPr>
        <w:spacing w:line="360" w:lineRule="auto"/>
      </w:pPr>
      <w:r>
        <w:tab/>
        <w:t xml:space="preserve">Grubsze linie, poprowadzone wzdłuż promieni reprezentują obszary niezarejestrowane przez kamerę. Odpowiednie dobranie skoku kątowego, przy wyznaczaniu punktów okręgu </w:t>
      </w:r>
      <w:r w:rsidR="004C78FD">
        <w:t xml:space="preserve">oraz pogrupowanie punktów reprezentujących sąsiednie linie pozwoli na wyznaczenie </w:t>
      </w:r>
      <w:r w:rsidR="00A9139D">
        <w:br/>
      </w:r>
      <w:r w:rsidR="004C78FD">
        <w:t xml:space="preserve">zbiorów punktów reprezentujących poszczególne dziury. Następnie dla każdego zbioru </w:t>
      </w:r>
      <w:r w:rsidR="00A9139D">
        <w:br/>
      </w:r>
      <w:r w:rsidR="004C78FD">
        <w:t xml:space="preserve">zostanie wyznaczony wielokąt, zawierający wszystkie punkty zbioru zgodnie z algorytmem wyznaczania otoczki </w:t>
      </w:r>
      <w:proofErr w:type="spellStart"/>
      <w:r w:rsidR="004C78FD">
        <w:t>α-wklęsłej</w:t>
      </w:r>
      <w:proofErr w:type="spellEnd"/>
      <w:r w:rsidR="004C78FD">
        <w:t xml:space="preserve"> opisanym w kolejnym podrozdziale.</w:t>
      </w:r>
      <w:r w:rsidR="00054421">
        <w:t xml:space="preserve"> </w:t>
      </w:r>
      <w:r w:rsidR="009F4D87">
        <w:t>O</w:t>
      </w:r>
      <w:r w:rsidR="00054421">
        <w:t>stateczny wynik</w:t>
      </w:r>
      <w:r w:rsidR="009F4D87">
        <w:t xml:space="preserve"> dzi</w:t>
      </w:r>
      <w:r w:rsidR="009F4D87">
        <w:t>a</w:t>
      </w:r>
      <w:r w:rsidR="009F4D87">
        <w:t>łania</w:t>
      </w:r>
      <w:r w:rsidR="00054421">
        <w:t xml:space="preserve"> algorytmu został przedstawiony na rys. 5.5.</w:t>
      </w:r>
    </w:p>
    <w:p w:rsidR="00B541E6" w:rsidRDefault="00B541E6" w:rsidP="00B541E6">
      <w:pPr>
        <w:keepNext/>
        <w:spacing w:line="360" w:lineRule="auto"/>
        <w:jc w:val="center"/>
      </w:pPr>
      <w:r>
        <w:rPr>
          <w:noProof/>
        </w:rPr>
        <w:lastRenderedPageBreak/>
        <w:drawing>
          <wp:inline distT="0" distB="0" distL="0" distR="0">
            <wp:extent cx="3807145" cy="3960000"/>
            <wp:effectExtent l="19050" t="0" r="2855" b="0"/>
            <wp:docPr id="10" name="Obraz 9" descr="algorytm2_wynik_pr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ytm2_wynik_pro2.jpg"/>
                    <pic:cNvPicPr/>
                  </pic:nvPicPr>
                  <pic:blipFill>
                    <a:blip r:embed="rId29" cstate="print"/>
                    <a:stretch>
                      <a:fillRect/>
                    </a:stretch>
                  </pic:blipFill>
                  <pic:spPr>
                    <a:xfrm>
                      <a:off x="0" y="0"/>
                      <a:ext cx="3807145" cy="3960000"/>
                    </a:xfrm>
                    <a:prstGeom prst="rect">
                      <a:avLst/>
                    </a:prstGeom>
                  </pic:spPr>
                </pic:pic>
              </a:graphicData>
            </a:graphic>
          </wp:inline>
        </w:drawing>
      </w:r>
    </w:p>
    <w:p w:rsidR="00B541E6" w:rsidRDefault="00B541E6" w:rsidP="00B541E6">
      <w:pPr>
        <w:pStyle w:val="Legenda"/>
        <w:jc w:val="center"/>
      </w:pPr>
      <w:r>
        <w:t xml:space="preserve">Rys. </w:t>
      </w:r>
      <w:fldSimple w:instr=" STYLEREF 1 \s ">
        <w:r w:rsidR="00FB5BFA">
          <w:rPr>
            <w:noProof/>
          </w:rPr>
          <w:t>5</w:t>
        </w:r>
      </w:fldSimple>
      <w:r>
        <w:t>.</w:t>
      </w:r>
      <w:fldSimple w:instr=" SEQ Rys. \* ARABIC \s 1 ">
        <w:r w:rsidR="00FB5BFA">
          <w:rPr>
            <w:noProof/>
          </w:rPr>
          <w:t>5</w:t>
        </w:r>
      </w:fldSimple>
      <w:r>
        <w:t xml:space="preserve"> Przykładowy wynik</w:t>
      </w:r>
      <w:r w:rsidRPr="00B541E6">
        <w:t xml:space="preserve"> </w:t>
      </w:r>
      <w:r>
        <w:t>algorytmu wyznaczania obszarów wewnątrz otoczki</w:t>
      </w:r>
      <w:r w:rsidR="00A9139D">
        <w:t>,</w:t>
      </w:r>
      <w:r>
        <w:t xml:space="preserve"> niezarejestrowanych przez kamerę</w:t>
      </w:r>
    </w:p>
    <w:p w:rsidR="00B541E6" w:rsidRPr="00B541E6" w:rsidRDefault="00B541E6" w:rsidP="00B541E6"/>
    <w:p w:rsidR="00A848AF" w:rsidRDefault="00A848AF" w:rsidP="00A848AF">
      <w:pPr>
        <w:pStyle w:val="Nagwek3"/>
        <w:spacing w:line="360" w:lineRule="auto"/>
      </w:pPr>
      <w:bookmarkStart w:id="93" w:name="_Toc450674546"/>
      <w:r>
        <w:t>Algorytm łączenia obszarów</w:t>
      </w:r>
      <w:bookmarkEnd w:id="93"/>
    </w:p>
    <w:p w:rsidR="00A848AF" w:rsidRDefault="00A848AF" w:rsidP="00A848AF">
      <w:pPr>
        <w:spacing w:line="360" w:lineRule="auto"/>
      </w:pPr>
      <w:r>
        <w:tab/>
      </w:r>
    </w:p>
    <w:p w:rsidR="00A848AF" w:rsidRDefault="00A848AF" w:rsidP="00A848AF">
      <w:pPr>
        <w:spacing w:line="360" w:lineRule="auto"/>
      </w:pPr>
      <w:r>
        <w:tab/>
        <w:t>W zaprojektowanym systemie istnieje podział obszaru przeszukanego na obszar osta</w:t>
      </w:r>
      <w:r>
        <w:t>t</w:t>
      </w:r>
      <w:r>
        <w:t xml:space="preserve">nio przeszukany i obszar dotychczas przeszukany. Obszar ostatnio przeszukany to obszar </w:t>
      </w:r>
      <w:r w:rsidR="005636FB">
        <w:br/>
      </w:r>
      <w:r>
        <w:t xml:space="preserve">zarejestrowany przez kamerę dla ostatniego znanego położenia </w:t>
      </w:r>
      <w:proofErr w:type="spellStart"/>
      <w:r>
        <w:t>drona</w:t>
      </w:r>
      <w:proofErr w:type="spellEnd"/>
      <w:r>
        <w:t xml:space="preserve">, podczas gdy obszar dotychczas przeszukany jest sumą wszystkich obszarów zarejestrowanych do tej pory, </w:t>
      </w:r>
      <w:r w:rsidR="005636FB">
        <w:br/>
      </w:r>
      <w:r>
        <w:t xml:space="preserve">nie wliczając w to obszaru ostatnio przeszukanego. Rozdział ten został poświęcony opisowi algorytmu wykorzystanego do wyznaczania obszaru dotychczas przeszukanego. W pierwszej kolejności przedstawiono definicję problemu, jaki algorytm ma rozwiązać, a następnie </w:t>
      </w:r>
      <w:r w:rsidR="005636FB">
        <w:br/>
      </w:r>
      <w:r>
        <w:t>opisano wykorzystany algorytm.</w:t>
      </w:r>
    </w:p>
    <w:p w:rsidR="00F22373" w:rsidRDefault="00F22373" w:rsidP="00A848AF">
      <w:pPr>
        <w:spacing w:line="360" w:lineRule="auto"/>
      </w:pPr>
    </w:p>
    <w:p w:rsidR="00A848AF" w:rsidRDefault="00A848AF" w:rsidP="00A848AF">
      <w:pPr>
        <w:pStyle w:val="Nagwek4"/>
        <w:spacing w:line="360" w:lineRule="auto"/>
      </w:pPr>
      <w:bookmarkStart w:id="94" w:name="_Toc450674547"/>
      <w:r>
        <w:t>Definicja problemu</w:t>
      </w:r>
      <w:bookmarkEnd w:id="94"/>
    </w:p>
    <w:p w:rsidR="00A848AF" w:rsidRDefault="00A848AF" w:rsidP="00A848AF">
      <w:pPr>
        <w:spacing w:line="360" w:lineRule="auto"/>
      </w:pPr>
    </w:p>
    <w:p w:rsidR="00A848AF" w:rsidRDefault="00A848AF" w:rsidP="00A848AF">
      <w:pPr>
        <w:spacing w:line="360" w:lineRule="auto"/>
      </w:pPr>
      <w:r>
        <w:tab/>
        <w:t xml:space="preserve">Każda zmiana położenia </w:t>
      </w:r>
      <w:proofErr w:type="spellStart"/>
      <w:r>
        <w:t>drona</w:t>
      </w:r>
      <w:proofErr w:type="spellEnd"/>
      <w:r>
        <w:t xml:space="preserve"> skutkuje wyznaczeniem nowego obszaru przeszukan</w:t>
      </w:r>
      <w:r>
        <w:t>e</w:t>
      </w:r>
      <w:r>
        <w:t xml:space="preserve">go. Zgodnie z opisanym w poprzednim podrozdziale algorytmem każdy z takich obszarów </w:t>
      </w:r>
      <w:r>
        <w:lastRenderedPageBreak/>
        <w:t xml:space="preserve">składa się z listy punktów, uszeregowanych według współrzędnych biegunowych, tworzących otoczkę wyznaczonego obszaru oraz listy punktów definiujących dziury w tymże obszarze. Aby być w stanie prawidłowo wizualizować obszar przeszukany nie tylko dla pojedynczych położeń </w:t>
      </w:r>
      <w:proofErr w:type="spellStart"/>
      <w:r>
        <w:t>drona</w:t>
      </w:r>
      <w:proofErr w:type="spellEnd"/>
      <w:r>
        <w:t xml:space="preserve">, ale dla całych śladów potrzebna jest metoda na łączenie tych obszarów w </w:t>
      </w:r>
      <w:r w:rsidR="005636FB">
        <w:br/>
      </w:r>
      <w:r>
        <w:t>jeden.</w:t>
      </w:r>
    </w:p>
    <w:p w:rsidR="00A848AF" w:rsidRDefault="00A848AF" w:rsidP="00A848AF">
      <w:pPr>
        <w:spacing w:line="360" w:lineRule="auto"/>
      </w:pPr>
      <w:r>
        <w:tab/>
        <w:t>Zadanie na pierwszy rzut oka mogłoby się wydawać trywialne, jednak po dokładnie</w:t>
      </w:r>
      <w:r>
        <w:t>j</w:t>
      </w:r>
      <w:r>
        <w:t>szej analizie okazuje się, że wcale takie nie jest. Co oznacza łączenie obszarów w całość? Najprościej rzecz ujmując jest to wyznaczenie wielokąta</w:t>
      </w:r>
      <w:r w:rsidR="00F22373">
        <w:t xml:space="preserve"> takiego, że </w:t>
      </w:r>
      <w:r w:rsidR="004C78FD">
        <w:t xml:space="preserve">każdy z punktów </w:t>
      </w:r>
      <w:r w:rsidR="005636FB">
        <w:br/>
      </w:r>
      <w:r w:rsidR="004C78FD">
        <w:t>należących</w:t>
      </w:r>
      <w:r>
        <w:t xml:space="preserve"> do obu obszarów</w:t>
      </w:r>
      <w:r w:rsidR="004C78FD">
        <w:t xml:space="preserve"> leży albo na brzegu wielokąta albo w jego wnętrzu. Taka</w:t>
      </w:r>
      <w:r>
        <w:t xml:space="preserve"> </w:t>
      </w:r>
      <w:r w:rsidR="004C78FD">
        <w:t>figura płaska</w:t>
      </w:r>
      <w:r>
        <w:t xml:space="preserve">, w zależności od </w:t>
      </w:r>
      <w:r w:rsidR="004C78FD">
        <w:t>jej</w:t>
      </w:r>
      <w:r>
        <w:t xml:space="preserve"> charakteru, określa</w:t>
      </w:r>
      <w:r w:rsidR="00B511F7">
        <w:t>na</w:t>
      </w:r>
      <w:r>
        <w:t xml:space="preserve"> jest otoczką wypukłą lub wklęsłą zbioru punktów. W przypadku otoczki wypukłej istnieje wiele stosunkowo prostych w implement</w:t>
      </w:r>
      <w:r>
        <w:t>a</w:t>
      </w:r>
      <w:r>
        <w:t xml:space="preserve">cji algorytmów na wyznaczenie takiego wielokąta, jednak problem pojawia się w momencie, gdy któryś z tych obszarów jest wielokątem wklęsłym, co w analizowanym przykładzie </w:t>
      </w:r>
      <w:r w:rsidR="005636FB">
        <w:br/>
      </w:r>
      <w:r>
        <w:t>jest częstą sytuacją.</w:t>
      </w:r>
    </w:p>
    <w:p w:rsidR="00F5101F" w:rsidRDefault="00F5101F" w:rsidP="00A848AF">
      <w:pPr>
        <w:spacing w:line="360" w:lineRule="auto"/>
      </w:pPr>
    </w:p>
    <w:p w:rsidR="00F5101F" w:rsidRDefault="006903D5" w:rsidP="00F5101F">
      <w:pPr>
        <w:pStyle w:val="Legenda"/>
        <w:spacing w:line="360" w:lineRule="auto"/>
        <w:rPr>
          <w:sz w:val="24"/>
          <w:szCs w:val="24"/>
        </w:rPr>
      </w:pPr>
      <w:r>
        <w:rPr>
          <w:sz w:val="24"/>
          <w:szCs w:val="24"/>
        </w:rPr>
        <w:tab/>
      </w:r>
      <w:proofErr w:type="spellStart"/>
      <w:r w:rsidR="00F5101F" w:rsidRPr="00F5101F">
        <w:rPr>
          <w:sz w:val="24"/>
          <w:szCs w:val="24"/>
        </w:rPr>
        <w:t>Def</w:t>
      </w:r>
      <w:proofErr w:type="spellEnd"/>
      <w:r w:rsidR="00F5101F" w:rsidRPr="00F5101F">
        <w:rPr>
          <w:sz w:val="24"/>
          <w:szCs w:val="24"/>
        </w:rPr>
        <w:t xml:space="preserve">. </w:t>
      </w:r>
      <w:r w:rsidR="009D0C18" w:rsidRPr="00F5101F">
        <w:rPr>
          <w:sz w:val="24"/>
          <w:szCs w:val="24"/>
        </w:rPr>
        <w:fldChar w:fldCharType="begin"/>
      </w:r>
      <w:r w:rsidR="00F5101F" w:rsidRPr="00F5101F">
        <w:rPr>
          <w:sz w:val="24"/>
          <w:szCs w:val="24"/>
        </w:rPr>
        <w:instrText xml:space="preserve"> STYLEREF 1 \s </w:instrText>
      </w:r>
      <w:r w:rsidR="009D0C18" w:rsidRPr="00F5101F">
        <w:rPr>
          <w:sz w:val="24"/>
          <w:szCs w:val="24"/>
        </w:rPr>
        <w:fldChar w:fldCharType="separate"/>
      </w:r>
      <w:r w:rsidR="00FB5BFA">
        <w:rPr>
          <w:noProof/>
          <w:sz w:val="24"/>
          <w:szCs w:val="24"/>
        </w:rPr>
        <w:t>5</w:t>
      </w:r>
      <w:r w:rsidR="009D0C18" w:rsidRPr="00F5101F">
        <w:rPr>
          <w:sz w:val="24"/>
          <w:szCs w:val="24"/>
        </w:rPr>
        <w:fldChar w:fldCharType="end"/>
      </w:r>
      <w:r w:rsidR="00F5101F" w:rsidRPr="00F5101F">
        <w:rPr>
          <w:sz w:val="24"/>
          <w:szCs w:val="24"/>
        </w:rPr>
        <w:t>.</w:t>
      </w:r>
      <w:r w:rsidR="009D0C18" w:rsidRPr="00F5101F">
        <w:rPr>
          <w:sz w:val="24"/>
          <w:szCs w:val="24"/>
        </w:rPr>
        <w:fldChar w:fldCharType="begin"/>
      </w:r>
      <w:r w:rsidR="00F5101F" w:rsidRPr="00F5101F">
        <w:rPr>
          <w:sz w:val="24"/>
          <w:szCs w:val="24"/>
        </w:rPr>
        <w:instrText xml:space="preserve"> SEQ Def. \* ARABIC \s 1 </w:instrText>
      </w:r>
      <w:r w:rsidR="009D0C18" w:rsidRPr="00F5101F">
        <w:rPr>
          <w:sz w:val="24"/>
          <w:szCs w:val="24"/>
        </w:rPr>
        <w:fldChar w:fldCharType="separate"/>
      </w:r>
      <w:r w:rsidR="00FB5BFA">
        <w:rPr>
          <w:noProof/>
          <w:sz w:val="24"/>
          <w:szCs w:val="24"/>
        </w:rPr>
        <w:t>1</w:t>
      </w:r>
      <w:r w:rsidR="009D0C18" w:rsidRPr="00F5101F">
        <w:rPr>
          <w:sz w:val="24"/>
          <w:szCs w:val="24"/>
        </w:rPr>
        <w:fldChar w:fldCharType="end"/>
      </w:r>
      <w:r w:rsidR="00F5101F" w:rsidRPr="00F5101F">
        <w:rPr>
          <w:sz w:val="24"/>
          <w:szCs w:val="24"/>
        </w:rPr>
        <w:t xml:space="preserve"> </w:t>
      </w:r>
      <w:r w:rsidR="00F5101F" w:rsidRPr="006903D5">
        <w:rPr>
          <w:b w:val="0"/>
          <w:sz w:val="24"/>
          <w:szCs w:val="24"/>
        </w:rPr>
        <w:t>Otoczka wklęsła</w:t>
      </w:r>
      <w:r w:rsidR="00F5101F" w:rsidRPr="00F5101F">
        <w:rPr>
          <w:b w:val="0"/>
          <w:sz w:val="24"/>
          <w:szCs w:val="24"/>
        </w:rPr>
        <w:t xml:space="preserve"> zbioru punktów P to wielokąt wklęsły taki, że każdy z </w:t>
      </w:r>
      <w:r w:rsidR="005636FB">
        <w:rPr>
          <w:b w:val="0"/>
          <w:sz w:val="24"/>
          <w:szCs w:val="24"/>
        </w:rPr>
        <w:br/>
      </w:r>
      <w:r w:rsidR="00F5101F" w:rsidRPr="00F5101F">
        <w:rPr>
          <w:b w:val="0"/>
          <w:sz w:val="24"/>
          <w:szCs w:val="24"/>
        </w:rPr>
        <w:t>punktów należących do tego zbioru leży albo na brzegu wielokąta, albo w jego wnętrzu.</w:t>
      </w:r>
      <w:r w:rsidR="00F5101F" w:rsidRPr="00F5101F">
        <w:rPr>
          <w:sz w:val="24"/>
          <w:szCs w:val="24"/>
        </w:rPr>
        <w:t xml:space="preserve"> </w:t>
      </w:r>
    </w:p>
    <w:p w:rsidR="009F4D87" w:rsidRPr="009F4D87" w:rsidRDefault="009F4D87" w:rsidP="009F4D87"/>
    <w:p w:rsidR="00A848AF" w:rsidRDefault="00A848AF" w:rsidP="00A848AF">
      <w:pPr>
        <w:spacing w:line="360" w:lineRule="auto"/>
      </w:pPr>
      <w:r>
        <w:tab/>
        <w:t xml:space="preserve">Z matematycznego punktu widzenia dla dowolnego zestawu punktów P nie istnieje jednoznaczny wielokąt wklęsły zawierający wszystkie te punkty. Zazwyczaj istnieje wiele takich wielokątów. Problem </w:t>
      </w:r>
      <w:r w:rsidR="00054421">
        <w:t>ten został zobrazowany na rys. 5.6</w:t>
      </w:r>
      <w:r>
        <w:t>.</w:t>
      </w:r>
    </w:p>
    <w:p w:rsidR="00A848AF" w:rsidRDefault="00A848AF" w:rsidP="00A848AF">
      <w:pPr>
        <w:spacing w:line="360" w:lineRule="auto"/>
      </w:pPr>
    </w:p>
    <w:p w:rsidR="00A848AF" w:rsidRDefault="00A848AF" w:rsidP="00A848AF">
      <w:pPr>
        <w:keepNext/>
        <w:spacing w:line="360" w:lineRule="auto"/>
        <w:jc w:val="center"/>
      </w:pPr>
      <w:r>
        <w:rPr>
          <w:noProof/>
        </w:rPr>
        <w:drawing>
          <wp:inline distT="0" distB="0" distL="0" distR="0">
            <wp:extent cx="4091585" cy="2880000"/>
            <wp:effectExtent l="0" t="0" r="4445" b="0"/>
            <wp:docPr id="59" name="Obraz 23" descr="Otoczka_prob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oczka_problem.jpg"/>
                    <pic:cNvPicPr/>
                  </pic:nvPicPr>
                  <pic:blipFill>
                    <a:blip r:embed="rId30" cstate="print"/>
                    <a:stretch>
                      <a:fillRect/>
                    </a:stretch>
                  </pic:blipFill>
                  <pic:spPr>
                    <a:xfrm>
                      <a:off x="0" y="0"/>
                      <a:ext cx="4091585" cy="2880000"/>
                    </a:xfrm>
                    <a:prstGeom prst="rect">
                      <a:avLst/>
                    </a:prstGeom>
                  </pic:spPr>
                </pic:pic>
              </a:graphicData>
            </a:graphic>
          </wp:inline>
        </w:drawing>
      </w:r>
    </w:p>
    <w:p w:rsidR="00A848AF" w:rsidRPr="00493FF4" w:rsidRDefault="00A848AF" w:rsidP="009F4D87">
      <w:pPr>
        <w:pStyle w:val="Legenda"/>
        <w:spacing w:line="360" w:lineRule="auto"/>
        <w:jc w:val="center"/>
      </w:pPr>
      <w:bookmarkStart w:id="95" w:name="_Toc448663273"/>
      <w:r>
        <w:t xml:space="preserve">Rys. </w:t>
      </w:r>
      <w:fldSimple w:instr=" STYLEREF 1 \s ">
        <w:r w:rsidR="00FB5BFA">
          <w:rPr>
            <w:noProof/>
          </w:rPr>
          <w:t>5</w:t>
        </w:r>
      </w:fldSimple>
      <w:r w:rsidR="00B541E6">
        <w:t>.</w:t>
      </w:r>
      <w:fldSimple w:instr=" SEQ Rys. \* ARABIC \s 1 ">
        <w:r w:rsidR="00FB5BFA">
          <w:rPr>
            <w:noProof/>
          </w:rPr>
          <w:t>6</w:t>
        </w:r>
      </w:fldSimple>
      <w:r>
        <w:t xml:space="preserve"> Zobrazowanie problemu </w:t>
      </w:r>
      <w:r w:rsidR="006A3844">
        <w:t xml:space="preserve">jednoznacznego </w:t>
      </w:r>
      <w:r>
        <w:t xml:space="preserve">wyznaczania otoczki wklęsłej [43] </w:t>
      </w:r>
      <w:bookmarkEnd w:id="95"/>
    </w:p>
    <w:p w:rsidR="00A848AF" w:rsidRPr="006B70BB" w:rsidRDefault="00A848AF" w:rsidP="00A848AF">
      <w:pPr>
        <w:spacing w:line="360" w:lineRule="auto"/>
      </w:pPr>
      <w:r>
        <w:lastRenderedPageBreak/>
        <w:tab/>
        <w:t xml:space="preserve">Jak widać otoczka wypukła byłaby jedynie bardzo niedokładnym przybliżeniem </w:t>
      </w:r>
      <w:r w:rsidR="005636FB">
        <w:br/>
      </w:r>
      <w:r>
        <w:t>obszaru zarejestrowanego przez kamerę, a kolejne otoczki wklęsłe r</w:t>
      </w:r>
      <w:r w:rsidR="00F22373">
        <w:t xml:space="preserve">óżnią się znacznie między sobą. </w:t>
      </w:r>
      <w:r w:rsidR="004C78FD">
        <w:t xml:space="preserve">Zatem potrzebny jest algorytm, który nie tylko będzie wyznaczał otoczkę wklęsłą </w:t>
      </w:r>
      <w:r w:rsidR="005636FB">
        <w:br/>
      </w:r>
      <w:r w:rsidR="004C78FD">
        <w:t xml:space="preserve">dla danego zbioru punktów, ale będzie to robił w sposób </w:t>
      </w:r>
      <w:r w:rsidR="005636FB">
        <w:t>deterministyczny</w:t>
      </w:r>
      <w:r w:rsidR="004C78FD">
        <w:t>.</w:t>
      </w:r>
      <w:r w:rsidR="00B511F7">
        <w:t xml:space="preserve"> </w:t>
      </w:r>
      <w:r>
        <w:t xml:space="preserve">W kolejnym </w:t>
      </w:r>
      <w:r w:rsidR="005636FB">
        <w:br/>
      </w:r>
      <w:r>
        <w:t>podrozdziale opisano rozwiązanie tego problemu.</w:t>
      </w:r>
    </w:p>
    <w:p w:rsidR="00A848AF" w:rsidRDefault="00A848AF" w:rsidP="00A848AF">
      <w:pPr>
        <w:spacing w:line="360" w:lineRule="auto"/>
      </w:pPr>
    </w:p>
    <w:p w:rsidR="00A848AF" w:rsidRPr="00F97737" w:rsidRDefault="00A848AF" w:rsidP="00A848AF">
      <w:pPr>
        <w:pStyle w:val="Nagwek4"/>
        <w:spacing w:line="360" w:lineRule="auto"/>
      </w:pPr>
      <w:bookmarkStart w:id="96" w:name="_Toc450674548"/>
      <w:r>
        <w:t>Wyznaczanie otoczki wklęsłej - kształt α</w:t>
      </w:r>
      <w:bookmarkEnd w:id="96"/>
    </w:p>
    <w:p w:rsidR="00A848AF" w:rsidRDefault="00A848AF" w:rsidP="00A848AF">
      <w:pPr>
        <w:spacing w:line="360" w:lineRule="auto"/>
      </w:pPr>
      <w:r>
        <w:tab/>
      </w:r>
    </w:p>
    <w:p w:rsidR="00A848AF" w:rsidRDefault="00A848AF" w:rsidP="00A848AF">
      <w:pPr>
        <w:spacing w:line="360" w:lineRule="auto"/>
      </w:pPr>
      <w:r>
        <w:tab/>
        <w:t xml:space="preserve">Jak </w:t>
      </w:r>
      <w:r w:rsidR="006903D5">
        <w:t xml:space="preserve">można wywnioskować na podstawie </w:t>
      </w:r>
      <w:r>
        <w:t>rys</w:t>
      </w:r>
      <w:r w:rsidR="00866680">
        <w:t>. 5.6</w:t>
      </w:r>
      <w:r>
        <w:t xml:space="preserve"> otoczka wypukła nie zawsze dokła</w:t>
      </w:r>
      <w:r>
        <w:t>d</w:t>
      </w:r>
      <w:r>
        <w:t>nie przedstawia obszar reprezentowany przez dany zbiór punktów i czasami jej wyznaczenie okazuje się niewystarczające pod względem dokładności.</w:t>
      </w:r>
    </w:p>
    <w:p w:rsidR="00A848AF" w:rsidRDefault="00A848AF" w:rsidP="00A848AF">
      <w:pPr>
        <w:spacing w:line="360" w:lineRule="auto"/>
      </w:pPr>
      <w:r>
        <w:tab/>
        <w:t>Alternatywą jest wyznaczenie otoczki wklęsłej. Jednak dokonanie tego wymaga zast</w:t>
      </w:r>
      <w:r>
        <w:t>o</w:t>
      </w:r>
      <w:r>
        <w:t xml:space="preserve">sowania bardziej skomplikowanych algorytmów, takich jak algorytm "Swing </w:t>
      </w:r>
      <w:proofErr w:type="spellStart"/>
      <w:r>
        <w:t>Arm</w:t>
      </w:r>
      <w:proofErr w:type="spellEnd"/>
      <w:r>
        <w:t xml:space="preserve">" </w:t>
      </w:r>
      <w:r w:rsidR="005636FB">
        <w:br/>
      </w:r>
      <w:r>
        <w:t>Antony'ego</w:t>
      </w:r>
      <w:r w:rsidR="004C78FD">
        <w:t xml:space="preserve"> </w:t>
      </w:r>
      <w:proofErr w:type="spellStart"/>
      <w:r w:rsidR="004C78FD">
        <w:t>Galton'a</w:t>
      </w:r>
      <w:proofErr w:type="spellEnd"/>
      <w:r w:rsidR="004C78FD">
        <w:t xml:space="preserve"> oraz </w:t>
      </w:r>
      <w:proofErr w:type="spellStart"/>
      <w:r w:rsidR="004C78FD">
        <w:t>Matt'a</w:t>
      </w:r>
      <w:proofErr w:type="spellEnd"/>
      <w:r w:rsidR="004C78FD">
        <w:t xml:space="preserve"> </w:t>
      </w:r>
      <w:proofErr w:type="spellStart"/>
      <w:r w:rsidR="004C78FD">
        <w:t>Duckham'a</w:t>
      </w:r>
      <w:proofErr w:type="spellEnd"/>
      <w:r w:rsidR="004C78FD">
        <w:t xml:space="preserve"> </w:t>
      </w:r>
      <w:r>
        <w:t xml:space="preserve">oparty na algorytmie </w:t>
      </w:r>
      <w:proofErr w:type="spellStart"/>
      <w:r>
        <w:t>Jarvisa</w:t>
      </w:r>
      <w:proofErr w:type="spellEnd"/>
      <w:r>
        <w:t xml:space="preserve">, nazywanym </w:t>
      </w:r>
      <w:r w:rsidR="005636FB">
        <w:br/>
      </w:r>
      <w:r>
        <w:t xml:space="preserve">algorytmem owijania prezentów [44], czy metoda oparta na algorytmie </w:t>
      </w:r>
      <w:proofErr w:type="spellStart"/>
      <w:r>
        <w:t>k-najbliższych</w:t>
      </w:r>
      <w:proofErr w:type="spellEnd"/>
      <w:r>
        <w:t xml:space="preserve"> </w:t>
      </w:r>
      <w:r w:rsidR="005636FB">
        <w:br/>
      </w:r>
      <w:r>
        <w:t xml:space="preserve">sąsiadów, opracowana przez Adriano </w:t>
      </w:r>
      <w:proofErr w:type="spellStart"/>
      <w:r>
        <w:t>Moreira</w:t>
      </w:r>
      <w:proofErr w:type="spellEnd"/>
      <w:r>
        <w:t xml:space="preserve"> i </w:t>
      </w:r>
      <w:proofErr w:type="spellStart"/>
      <w:r>
        <w:t>Maribel</w:t>
      </w:r>
      <w:proofErr w:type="spellEnd"/>
      <w:r>
        <w:t xml:space="preserve"> </w:t>
      </w:r>
      <w:proofErr w:type="spellStart"/>
      <w:r>
        <w:t>Yasmina</w:t>
      </w:r>
      <w:proofErr w:type="spellEnd"/>
      <w:r>
        <w:t xml:space="preserve"> Santos [45].</w:t>
      </w:r>
    </w:p>
    <w:p w:rsidR="00A848AF" w:rsidRDefault="00A848AF" w:rsidP="00A848AF">
      <w:pPr>
        <w:spacing w:line="360" w:lineRule="auto"/>
      </w:pPr>
      <w:r>
        <w:tab/>
        <w:t xml:space="preserve">Kolejną możliwością jest wykorzystanie koncepcji kształtu α, zdefiniowanej </w:t>
      </w:r>
      <w:r w:rsidR="00D83A5F">
        <w:br/>
      </w:r>
      <w:r>
        <w:t xml:space="preserve">w 1983 roku przez trzech naukowców </w:t>
      </w:r>
      <w:proofErr w:type="spellStart"/>
      <w:r>
        <w:t>Edelsbrunner</w:t>
      </w:r>
      <w:proofErr w:type="spellEnd"/>
      <w:r>
        <w:t xml:space="preserve"> </w:t>
      </w:r>
      <w:proofErr w:type="spellStart"/>
      <w:r>
        <w:t>Herber'a</w:t>
      </w:r>
      <w:proofErr w:type="spellEnd"/>
      <w:r>
        <w:t xml:space="preserve">, Kirkpatrick </w:t>
      </w:r>
      <w:proofErr w:type="spellStart"/>
      <w:r>
        <w:t>David'a</w:t>
      </w:r>
      <w:proofErr w:type="spellEnd"/>
      <w:r>
        <w:t xml:space="preserve"> i Seidel </w:t>
      </w:r>
      <w:proofErr w:type="spellStart"/>
      <w:r>
        <w:t>Raimnud'a</w:t>
      </w:r>
      <w:proofErr w:type="spellEnd"/>
      <w:r>
        <w:t xml:space="preserve"> [45].</w:t>
      </w:r>
    </w:p>
    <w:p w:rsidR="009F4D87" w:rsidRDefault="009F4D87" w:rsidP="00A848AF">
      <w:pPr>
        <w:spacing w:line="360" w:lineRule="auto"/>
      </w:pPr>
    </w:p>
    <w:p w:rsidR="00A848AF" w:rsidRDefault="00A848AF" w:rsidP="00A848AF">
      <w:pPr>
        <w:keepNext/>
        <w:spacing w:line="360" w:lineRule="auto"/>
        <w:jc w:val="center"/>
      </w:pPr>
      <w:r>
        <w:rPr>
          <w:noProof/>
        </w:rPr>
        <w:drawing>
          <wp:inline distT="0" distB="0" distL="0" distR="0">
            <wp:extent cx="3904527" cy="2156604"/>
            <wp:effectExtent l="19050" t="0" r="723" b="0"/>
            <wp:docPr id="60"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srcRect/>
                    <a:stretch>
                      <a:fillRect/>
                    </a:stretch>
                  </pic:blipFill>
                  <pic:spPr bwMode="auto">
                    <a:xfrm>
                      <a:off x="0" y="0"/>
                      <a:ext cx="3906831" cy="2157876"/>
                    </a:xfrm>
                    <a:prstGeom prst="rect">
                      <a:avLst/>
                    </a:prstGeom>
                    <a:noFill/>
                    <a:ln w="9525">
                      <a:noFill/>
                      <a:miter lim="800000"/>
                      <a:headEnd/>
                      <a:tailEnd/>
                    </a:ln>
                  </pic:spPr>
                </pic:pic>
              </a:graphicData>
            </a:graphic>
          </wp:inline>
        </w:drawing>
      </w:r>
    </w:p>
    <w:p w:rsidR="00A848AF" w:rsidRDefault="00A848AF" w:rsidP="00A848AF">
      <w:pPr>
        <w:pStyle w:val="Legenda"/>
        <w:spacing w:line="360" w:lineRule="auto"/>
        <w:jc w:val="center"/>
        <w:rPr>
          <w:noProof/>
        </w:rPr>
      </w:pPr>
      <w:bookmarkStart w:id="97" w:name="_Toc448663274"/>
      <w:r>
        <w:t xml:space="preserve">Rys. </w:t>
      </w:r>
      <w:fldSimple w:instr=" STYLEREF 1 \s ">
        <w:r w:rsidR="00FB5BFA">
          <w:rPr>
            <w:noProof/>
          </w:rPr>
          <w:t>5</w:t>
        </w:r>
      </w:fldSimple>
      <w:r w:rsidR="00B541E6">
        <w:t>.</w:t>
      </w:r>
      <w:fldSimple w:instr=" SEQ Rys. \* ARABIC \s 1 ">
        <w:r w:rsidR="00FB5BFA">
          <w:rPr>
            <w:noProof/>
          </w:rPr>
          <w:t>7</w:t>
        </w:r>
      </w:fldSimple>
      <w:r>
        <w:t xml:space="preserve"> </w:t>
      </w:r>
      <w:r w:rsidR="00F22373">
        <w:t>Zasada wyznaczanie pojedynczych</w:t>
      </w:r>
      <w:r>
        <w:rPr>
          <w:noProof/>
        </w:rPr>
        <w:t xml:space="preserve"> krawędzi grafu</w:t>
      </w:r>
      <w:bookmarkEnd w:id="97"/>
      <w:r>
        <w:rPr>
          <w:noProof/>
        </w:rPr>
        <w:t xml:space="preserve"> [50]</w:t>
      </w:r>
    </w:p>
    <w:p w:rsidR="00A848AF" w:rsidRPr="0089517B" w:rsidRDefault="00A848AF" w:rsidP="00A848AF"/>
    <w:p w:rsidR="009F4D87" w:rsidRDefault="00A848AF" w:rsidP="00A848AF">
      <w:pPr>
        <w:spacing w:line="360" w:lineRule="auto"/>
      </w:pPr>
      <w:r>
        <w:tab/>
      </w:r>
    </w:p>
    <w:p w:rsidR="009F4D87" w:rsidRDefault="009F4D87" w:rsidP="00A848AF">
      <w:pPr>
        <w:spacing w:line="360" w:lineRule="auto"/>
      </w:pPr>
    </w:p>
    <w:p w:rsidR="00A848AF" w:rsidRPr="007155AB" w:rsidRDefault="009F4D87" w:rsidP="00A848AF">
      <w:pPr>
        <w:spacing w:line="360" w:lineRule="auto"/>
      </w:pPr>
      <w:r>
        <w:lastRenderedPageBreak/>
        <w:tab/>
      </w:r>
      <w:r w:rsidR="00F22373">
        <w:t xml:space="preserve">Kształt α </w:t>
      </w:r>
      <w:r w:rsidR="00A848AF">
        <w:t xml:space="preserve">dowolnego zbioru punktów jest </w:t>
      </w:r>
      <w:proofErr w:type="spellStart"/>
      <w:r w:rsidR="00A848AF">
        <w:t>subgrafem</w:t>
      </w:r>
      <w:proofErr w:type="spellEnd"/>
      <w:r w:rsidR="00A848AF">
        <w:t xml:space="preserve"> triangulacji </w:t>
      </w:r>
      <w:proofErr w:type="spellStart"/>
      <w:r w:rsidR="00A848AF">
        <w:t>Delaunay</w:t>
      </w:r>
      <w:proofErr w:type="spellEnd"/>
      <w:r w:rsidR="00A848AF">
        <w:t xml:space="preserve"> tych pun</w:t>
      </w:r>
      <w:r w:rsidR="00A848AF">
        <w:t>k</w:t>
      </w:r>
      <w:r w:rsidR="00F22373">
        <w:t>tów, takim</w:t>
      </w:r>
      <w:r w:rsidR="002B61C6">
        <w:t xml:space="preserve"> </w:t>
      </w:r>
      <w:r w:rsidR="00A848AF">
        <w:t xml:space="preserve">że dwa punkty stanowią jego krawędź jeśli istnieje pusta kula o promieniu </w:t>
      </w:r>
      <w:r w:rsidR="00D83A5F">
        <w:br/>
      </w:r>
      <w:r w:rsidR="00A848AF">
        <w:t>1/α stykająca się z tymi dwoma punktami. Jeśli α=0 kula zostaje zastąpiona półpłaszczyzną</w:t>
      </w:r>
      <w:r w:rsidR="00D83A5F">
        <w:br/>
      </w:r>
      <w:r w:rsidR="00A848AF">
        <w:t xml:space="preserve"> i wówczas kształt alfa jest równy otoczce wypukłej danego zbioru punktów [47].</w:t>
      </w:r>
    </w:p>
    <w:p w:rsidR="00A848AF" w:rsidRDefault="00A848AF" w:rsidP="00A848AF">
      <w:pPr>
        <w:keepNext/>
        <w:spacing w:line="360" w:lineRule="auto"/>
        <w:jc w:val="center"/>
      </w:pPr>
      <w:r>
        <w:rPr>
          <w:noProof/>
        </w:rPr>
        <w:drawing>
          <wp:inline distT="0" distB="0" distL="0" distR="0">
            <wp:extent cx="2886190" cy="3256156"/>
            <wp:effectExtent l="19050" t="0" r="9410" b="0"/>
            <wp:docPr id="6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srcRect/>
                    <a:stretch>
                      <a:fillRect/>
                    </a:stretch>
                  </pic:blipFill>
                  <pic:spPr bwMode="auto">
                    <a:xfrm>
                      <a:off x="0" y="0"/>
                      <a:ext cx="2886620" cy="3256642"/>
                    </a:xfrm>
                    <a:prstGeom prst="rect">
                      <a:avLst/>
                    </a:prstGeom>
                    <a:noFill/>
                    <a:ln w="9525">
                      <a:noFill/>
                      <a:miter lim="800000"/>
                      <a:headEnd/>
                      <a:tailEnd/>
                    </a:ln>
                  </pic:spPr>
                </pic:pic>
              </a:graphicData>
            </a:graphic>
          </wp:inline>
        </w:drawing>
      </w:r>
    </w:p>
    <w:p w:rsidR="00A848AF" w:rsidRDefault="00A848AF" w:rsidP="008C533D">
      <w:pPr>
        <w:pStyle w:val="Legenda"/>
        <w:spacing w:line="360" w:lineRule="auto"/>
        <w:jc w:val="center"/>
      </w:pPr>
      <w:bookmarkStart w:id="98" w:name="_Toc448663275"/>
      <w:r>
        <w:t xml:space="preserve">Rys. </w:t>
      </w:r>
      <w:fldSimple w:instr=" STYLEREF 1 \s ">
        <w:r w:rsidR="00FB5BFA">
          <w:rPr>
            <w:noProof/>
          </w:rPr>
          <w:t>5</w:t>
        </w:r>
      </w:fldSimple>
      <w:r w:rsidR="00B541E6">
        <w:t>.</w:t>
      </w:r>
      <w:fldSimple w:instr=" SEQ Rys. \* ARABIC \s 1 ">
        <w:r w:rsidR="00FB5BFA">
          <w:rPr>
            <w:noProof/>
          </w:rPr>
          <w:t>8</w:t>
        </w:r>
      </w:fldSimple>
      <w:r>
        <w:t xml:space="preserve"> Intuicyjny przykład wyznaczania kształtu alfa dla danego zbioru punktów</w:t>
      </w:r>
      <w:bookmarkEnd w:id="98"/>
      <w:r>
        <w:t xml:space="preserve"> [50]</w:t>
      </w:r>
    </w:p>
    <w:p w:rsidR="00866680" w:rsidRPr="00866680" w:rsidRDefault="00866680" w:rsidP="00866680"/>
    <w:p w:rsidR="00A848AF" w:rsidRDefault="00A848AF" w:rsidP="00A848AF">
      <w:pPr>
        <w:spacing w:line="360" w:lineRule="auto"/>
      </w:pPr>
      <w:r>
        <w:tab/>
        <w:t>Kształt alfa jest generalizacją otoczki wypukłej, to znaczy każda otoczka wypukła jest kształtem alfa, ale nie każdy kształt alfa jest otoczką wypukłą.</w:t>
      </w:r>
    </w:p>
    <w:p w:rsidR="00A848AF" w:rsidRDefault="00A848AF" w:rsidP="00A848AF">
      <w:pPr>
        <w:spacing w:line="360" w:lineRule="auto"/>
      </w:pPr>
    </w:p>
    <w:p w:rsidR="00A848AF" w:rsidRDefault="00A848AF" w:rsidP="00A848AF">
      <w:pPr>
        <w:spacing w:line="360" w:lineRule="auto"/>
      </w:pPr>
      <w:r>
        <w:tab/>
        <w:t xml:space="preserve">W dalszej części tego rozdziału zostanie zdefiniowana otoczka </w:t>
      </w:r>
      <w:proofErr w:type="spellStart"/>
      <w:r>
        <w:t>α-wklęsła</w:t>
      </w:r>
      <w:proofErr w:type="spellEnd"/>
      <w:r>
        <w:t xml:space="preserve">, czyli </w:t>
      </w:r>
      <w:r w:rsidR="00D83A5F">
        <w:br/>
      </w:r>
      <w:r>
        <w:t>otoczka wklęsła zdefiniowana poprzez kształt α dla danego zbioru punktów. W celu popra</w:t>
      </w:r>
      <w:r>
        <w:t>w</w:t>
      </w:r>
      <w:r>
        <w:t xml:space="preserve">nej definicji otoczki </w:t>
      </w:r>
      <w:proofErr w:type="spellStart"/>
      <w:r>
        <w:t>α-wklęsłej</w:t>
      </w:r>
      <w:proofErr w:type="spellEnd"/>
      <w:r>
        <w:t xml:space="preserve"> w pierwszej kolejności zostanie przedstawiona definicja </w:t>
      </w:r>
      <w:r w:rsidR="00D83A5F">
        <w:br/>
      </w:r>
      <w:r>
        <w:t>wielokąta alfa.</w:t>
      </w:r>
    </w:p>
    <w:p w:rsidR="00A848AF" w:rsidRDefault="00A848AF" w:rsidP="00A848AF">
      <w:pPr>
        <w:spacing w:line="360" w:lineRule="auto"/>
      </w:pPr>
    </w:p>
    <w:p w:rsidR="00A848AF" w:rsidRPr="00866680" w:rsidRDefault="00A848AF" w:rsidP="00866680">
      <w:pPr>
        <w:pStyle w:val="Legenda"/>
        <w:spacing w:line="360" w:lineRule="auto"/>
        <w:rPr>
          <w:b w:val="0"/>
          <w:sz w:val="24"/>
          <w:szCs w:val="24"/>
        </w:rPr>
      </w:pPr>
      <w:r>
        <w:tab/>
      </w:r>
      <w:proofErr w:type="spellStart"/>
      <w:r w:rsidR="00E47FA7" w:rsidRPr="00E47FA7">
        <w:rPr>
          <w:sz w:val="24"/>
          <w:szCs w:val="24"/>
        </w:rPr>
        <w:t>Def</w:t>
      </w:r>
      <w:proofErr w:type="spellEnd"/>
      <w:r w:rsidR="00E47FA7" w:rsidRPr="00E47FA7">
        <w:rPr>
          <w:sz w:val="24"/>
          <w:szCs w:val="24"/>
        </w:rPr>
        <w:t xml:space="preserve">. </w:t>
      </w:r>
      <w:r w:rsidR="009D0C18">
        <w:rPr>
          <w:sz w:val="24"/>
          <w:szCs w:val="24"/>
        </w:rPr>
        <w:fldChar w:fldCharType="begin"/>
      </w:r>
      <w:r w:rsidR="00F5101F">
        <w:rPr>
          <w:sz w:val="24"/>
          <w:szCs w:val="24"/>
        </w:rPr>
        <w:instrText xml:space="preserve"> STYLEREF 1 \s </w:instrText>
      </w:r>
      <w:r w:rsidR="009D0C18">
        <w:rPr>
          <w:sz w:val="24"/>
          <w:szCs w:val="24"/>
        </w:rPr>
        <w:fldChar w:fldCharType="separate"/>
      </w:r>
      <w:r w:rsidR="00FB5BFA">
        <w:rPr>
          <w:noProof/>
          <w:sz w:val="24"/>
          <w:szCs w:val="24"/>
        </w:rPr>
        <w:t>5</w:t>
      </w:r>
      <w:r w:rsidR="009D0C18">
        <w:rPr>
          <w:sz w:val="24"/>
          <w:szCs w:val="24"/>
        </w:rPr>
        <w:fldChar w:fldCharType="end"/>
      </w:r>
      <w:r w:rsidR="00F5101F">
        <w:rPr>
          <w:sz w:val="24"/>
          <w:szCs w:val="24"/>
        </w:rPr>
        <w:t>.</w:t>
      </w:r>
      <w:r w:rsidR="009D0C18">
        <w:rPr>
          <w:sz w:val="24"/>
          <w:szCs w:val="24"/>
        </w:rPr>
        <w:fldChar w:fldCharType="begin"/>
      </w:r>
      <w:r w:rsidR="00F5101F">
        <w:rPr>
          <w:sz w:val="24"/>
          <w:szCs w:val="24"/>
        </w:rPr>
        <w:instrText xml:space="preserve"> SEQ Def. \* ARABIC \s 1 </w:instrText>
      </w:r>
      <w:r w:rsidR="009D0C18">
        <w:rPr>
          <w:sz w:val="24"/>
          <w:szCs w:val="24"/>
        </w:rPr>
        <w:fldChar w:fldCharType="separate"/>
      </w:r>
      <w:r w:rsidR="00FB5BFA">
        <w:rPr>
          <w:noProof/>
          <w:sz w:val="24"/>
          <w:szCs w:val="24"/>
        </w:rPr>
        <w:t>2</w:t>
      </w:r>
      <w:r w:rsidR="009D0C18">
        <w:rPr>
          <w:sz w:val="24"/>
          <w:szCs w:val="24"/>
        </w:rPr>
        <w:fldChar w:fldCharType="end"/>
      </w:r>
      <w:r w:rsidR="00E47FA7" w:rsidRPr="00E47FA7">
        <w:rPr>
          <w:sz w:val="24"/>
          <w:szCs w:val="24"/>
        </w:rPr>
        <w:t xml:space="preserve"> </w:t>
      </w:r>
      <w:r w:rsidRPr="00E47FA7">
        <w:rPr>
          <w:b w:val="0"/>
          <w:sz w:val="24"/>
          <w:szCs w:val="24"/>
        </w:rPr>
        <w:t>Prosty wielokąt A jest wielokątem alfa, wtedy i tylko wtedy, gdy wszystkie jego wewnętrzne kąty są mniejsze lub równe wartości 180</w:t>
      </w:r>
      <w:r w:rsidRPr="00E47FA7">
        <w:rPr>
          <w:b w:val="0"/>
          <w:sz w:val="24"/>
          <w:szCs w:val="24"/>
          <w:vertAlign w:val="superscript"/>
        </w:rPr>
        <w:t>o</w:t>
      </w:r>
      <w:r w:rsidRPr="00E47FA7">
        <w:rPr>
          <w:b w:val="0"/>
          <w:sz w:val="24"/>
          <w:szCs w:val="24"/>
        </w:rPr>
        <w:t xml:space="preserve"> + α [47].</w:t>
      </w:r>
    </w:p>
    <w:p w:rsidR="00A848AF" w:rsidRDefault="00A848AF" w:rsidP="00A848AF">
      <w:pPr>
        <w:keepNext/>
        <w:spacing w:line="360" w:lineRule="auto"/>
        <w:jc w:val="center"/>
      </w:pPr>
      <w:r>
        <w:rPr>
          <w:noProof/>
        </w:rPr>
        <w:lastRenderedPageBreak/>
        <w:drawing>
          <wp:inline distT="0" distB="0" distL="0" distR="0">
            <wp:extent cx="4425949" cy="3436620"/>
            <wp:effectExtent l="19050" t="0" r="0" b="0"/>
            <wp:docPr id="62"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srcRect/>
                    <a:stretch>
                      <a:fillRect/>
                    </a:stretch>
                  </pic:blipFill>
                  <pic:spPr bwMode="auto">
                    <a:xfrm>
                      <a:off x="0" y="0"/>
                      <a:ext cx="4429275" cy="3439203"/>
                    </a:xfrm>
                    <a:prstGeom prst="rect">
                      <a:avLst/>
                    </a:prstGeom>
                    <a:noFill/>
                    <a:ln w="9525">
                      <a:noFill/>
                      <a:miter lim="800000"/>
                      <a:headEnd/>
                      <a:tailEnd/>
                    </a:ln>
                  </pic:spPr>
                </pic:pic>
              </a:graphicData>
            </a:graphic>
          </wp:inline>
        </w:drawing>
      </w:r>
    </w:p>
    <w:p w:rsidR="00A848AF" w:rsidRDefault="00A848AF" w:rsidP="00A848AF">
      <w:pPr>
        <w:pStyle w:val="Legenda"/>
        <w:spacing w:line="360" w:lineRule="auto"/>
        <w:jc w:val="center"/>
      </w:pPr>
      <w:bookmarkStart w:id="99" w:name="_Toc448663276"/>
      <w:r>
        <w:t xml:space="preserve">Rys. </w:t>
      </w:r>
      <w:fldSimple w:instr=" STYLEREF 1 \s ">
        <w:r w:rsidR="00FB5BFA">
          <w:rPr>
            <w:noProof/>
          </w:rPr>
          <w:t>5</w:t>
        </w:r>
      </w:fldSimple>
      <w:r w:rsidR="00B541E6">
        <w:t>.</w:t>
      </w:r>
      <w:fldSimple w:instr=" SEQ Rys. \* ARABIC \s 1 ">
        <w:r w:rsidR="00FB5BFA">
          <w:rPr>
            <w:noProof/>
          </w:rPr>
          <w:t>9</w:t>
        </w:r>
      </w:fldSimple>
      <w:r>
        <w:t xml:space="preserve"> Przykładowe wyniki wyznaczania wielokąta alfa</w:t>
      </w:r>
      <w:r w:rsidR="002B61C6">
        <w:t xml:space="preserve"> dla różnych wartości parametru</w:t>
      </w:r>
      <w:r>
        <w:t xml:space="preserve"> α</w:t>
      </w:r>
      <w:bookmarkEnd w:id="99"/>
      <w:r>
        <w:t xml:space="preserve"> [47]</w:t>
      </w:r>
    </w:p>
    <w:p w:rsidR="00A848AF" w:rsidRDefault="00A848AF" w:rsidP="00A848AF">
      <w:pPr>
        <w:spacing w:line="360" w:lineRule="auto"/>
      </w:pPr>
      <w:r>
        <w:tab/>
      </w:r>
      <w:r>
        <w:tab/>
      </w:r>
    </w:p>
    <w:p w:rsidR="00A848AF" w:rsidRPr="00E47FA7" w:rsidRDefault="00A848AF" w:rsidP="00E47FA7">
      <w:pPr>
        <w:pStyle w:val="Legenda"/>
        <w:spacing w:line="360" w:lineRule="auto"/>
        <w:rPr>
          <w:sz w:val="24"/>
          <w:szCs w:val="24"/>
        </w:rPr>
      </w:pPr>
      <w:r>
        <w:tab/>
      </w:r>
      <w:proofErr w:type="spellStart"/>
      <w:r w:rsidR="00E47FA7" w:rsidRPr="00E47FA7">
        <w:rPr>
          <w:sz w:val="24"/>
          <w:szCs w:val="24"/>
        </w:rPr>
        <w:t>Def</w:t>
      </w:r>
      <w:proofErr w:type="spellEnd"/>
      <w:r w:rsidR="00E47FA7" w:rsidRPr="00E47FA7">
        <w:rPr>
          <w:sz w:val="24"/>
          <w:szCs w:val="24"/>
        </w:rPr>
        <w:t xml:space="preserve">. </w:t>
      </w:r>
      <w:r w:rsidR="009D0C18">
        <w:rPr>
          <w:sz w:val="24"/>
          <w:szCs w:val="24"/>
        </w:rPr>
        <w:fldChar w:fldCharType="begin"/>
      </w:r>
      <w:r w:rsidR="00F5101F">
        <w:rPr>
          <w:sz w:val="24"/>
          <w:szCs w:val="24"/>
        </w:rPr>
        <w:instrText xml:space="preserve"> STYLEREF 1 \s </w:instrText>
      </w:r>
      <w:r w:rsidR="009D0C18">
        <w:rPr>
          <w:sz w:val="24"/>
          <w:szCs w:val="24"/>
        </w:rPr>
        <w:fldChar w:fldCharType="separate"/>
      </w:r>
      <w:r w:rsidR="00FB5BFA">
        <w:rPr>
          <w:noProof/>
          <w:sz w:val="24"/>
          <w:szCs w:val="24"/>
        </w:rPr>
        <w:t>5</w:t>
      </w:r>
      <w:r w:rsidR="009D0C18">
        <w:rPr>
          <w:sz w:val="24"/>
          <w:szCs w:val="24"/>
        </w:rPr>
        <w:fldChar w:fldCharType="end"/>
      </w:r>
      <w:r w:rsidR="00F5101F">
        <w:rPr>
          <w:sz w:val="24"/>
          <w:szCs w:val="24"/>
        </w:rPr>
        <w:t>.</w:t>
      </w:r>
      <w:r w:rsidR="009D0C18">
        <w:rPr>
          <w:sz w:val="24"/>
          <w:szCs w:val="24"/>
        </w:rPr>
        <w:fldChar w:fldCharType="begin"/>
      </w:r>
      <w:r w:rsidR="00F5101F">
        <w:rPr>
          <w:sz w:val="24"/>
          <w:szCs w:val="24"/>
        </w:rPr>
        <w:instrText xml:space="preserve"> SEQ Def. \* ARABIC \s 1 </w:instrText>
      </w:r>
      <w:r w:rsidR="009D0C18">
        <w:rPr>
          <w:sz w:val="24"/>
          <w:szCs w:val="24"/>
        </w:rPr>
        <w:fldChar w:fldCharType="separate"/>
      </w:r>
      <w:r w:rsidR="00FB5BFA">
        <w:rPr>
          <w:noProof/>
          <w:sz w:val="24"/>
          <w:szCs w:val="24"/>
        </w:rPr>
        <w:t>3</w:t>
      </w:r>
      <w:r w:rsidR="009D0C18">
        <w:rPr>
          <w:sz w:val="24"/>
          <w:szCs w:val="24"/>
        </w:rPr>
        <w:fldChar w:fldCharType="end"/>
      </w:r>
      <w:r w:rsidR="00E47FA7" w:rsidRPr="00E47FA7">
        <w:rPr>
          <w:sz w:val="24"/>
          <w:szCs w:val="24"/>
        </w:rPr>
        <w:t xml:space="preserve"> </w:t>
      </w:r>
      <w:r w:rsidRPr="00E47FA7">
        <w:rPr>
          <w:b w:val="0"/>
          <w:sz w:val="24"/>
          <w:szCs w:val="24"/>
        </w:rPr>
        <w:t xml:space="preserve">Otoczka </w:t>
      </w:r>
      <w:proofErr w:type="spellStart"/>
      <w:r w:rsidRPr="00E47FA7">
        <w:rPr>
          <w:b w:val="0"/>
          <w:sz w:val="24"/>
          <w:szCs w:val="24"/>
        </w:rPr>
        <w:t>α-wklęsła</w:t>
      </w:r>
      <w:proofErr w:type="spellEnd"/>
      <w:r w:rsidRPr="00E47FA7">
        <w:rPr>
          <w:b w:val="0"/>
          <w:sz w:val="24"/>
          <w:szCs w:val="24"/>
        </w:rPr>
        <w:t xml:space="preserve"> zbioru punktów P jest wielokątem alfa, o najmniejszej powierzchni, który zawiera wszystkie punkty zbioru P [47].</w:t>
      </w:r>
    </w:p>
    <w:p w:rsidR="00E47FA7" w:rsidRDefault="00E47FA7" w:rsidP="00A848AF">
      <w:pPr>
        <w:spacing w:line="360" w:lineRule="auto"/>
      </w:pPr>
    </w:p>
    <w:p w:rsidR="00A848AF" w:rsidRDefault="004C78FD" w:rsidP="00F25453">
      <w:pPr>
        <w:spacing w:line="360" w:lineRule="auto"/>
      </w:pPr>
      <w:r>
        <w:tab/>
      </w:r>
      <w:r w:rsidR="00A848AF" w:rsidRPr="00F25453">
        <w:t xml:space="preserve">W przypadku łączenia obszaru ostatnio przeszukanego z dotychczas przeszukanym danymi wejściowymi algorytmu są dwa zbiory punktów, tworzące wielokąty zamknięte. </w:t>
      </w:r>
      <w:r w:rsidR="00D83A5F">
        <w:br/>
      </w:r>
      <w:r w:rsidR="00A848AF" w:rsidRPr="00F25453">
        <w:t>W celu wyznaczenia otoczki wklęsłej dla zbioru P, będącego sumą tych zbiorów przeprow</w:t>
      </w:r>
      <w:r w:rsidR="00A848AF" w:rsidRPr="00F25453">
        <w:t>a</w:t>
      </w:r>
      <w:r w:rsidR="00A848AF" w:rsidRPr="00F25453">
        <w:t>dzono kolejno takie operacje :</w:t>
      </w:r>
    </w:p>
    <w:p w:rsidR="00866680" w:rsidRPr="00F25453" w:rsidRDefault="00866680" w:rsidP="00F25453">
      <w:pPr>
        <w:spacing w:line="360" w:lineRule="auto"/>
      </w:pPr>
    </w:p>
    <w:p w:rsidR="00E47FA7" w:rsidRPr="00F25453" w:rsidRDefault="00A848AF" w:rsidP="00F25453">
      <w:pPr>
        <w:pStyle w:val="Akapitzlist"/>
        <w:numPr>
          <w:ilvl w:val="0"/>
          <w:numId w:val="45"/>
        </w:numPr>
        <w:spacing w:line="360" w:lineRule="auto"/>
        <w:rPr>
          <w:rFonts w:ascii="Times New Roman" w:hAnsi="Times New Roman"/>
          <w:sz w:val="24"/>
          <w:szCs w:val="24"/>
        </w:rPr>
      </w:pPr>
      <w:r w:rsidRPr="00F25453">
        <w:rPr>
          <w:rFonts w:ascii="Times New Roman" w:hAnsi="Times New Roman"/>
          <w:sz w:val="24"/>
          <w:szCs w:val="24"/>
        </w:rPr>
        <w:t>Dla każdego ze zbiorów wejściowych</w:t>
      </w:r>
      <w:r w:rsidR="008311AF" w:rsidRPr="00F25453">
        <w:rPr>
          <w:rFonts w:ascii="Times New Roman" w:hAnsi="Times New Roman"/>
          <w:sz w:val="24"/>
          <w:szCs w:val="24"/>
        </w:rPr>
        <w:t xml:space="preserve">, w celu </w:t>
      </w:r>
      <w:r w:rsidR="006903D5">
        <w:rPr>
          <w:rFonts w:ascii="Times New Roman" w:hAnsi="Times New Roman"/>
          <w:sz w:val="24"/>
          <w:szCs w:val="24"/>
        </w:rPr>
        <w:t xml:space="preserve">zwiększenia dokładności działania </w:t>
      </w:r>
      <w:r w:rsidR="00D83A5F">
        <w:rPr>
          <w:rFonts w:ascii="Times New Roman" w:hAnsi="Times New Roman"/>
          <w:sz w:val="24"/>
          <w:szCs w:val="24"/>
        </w:rPr>
        <w:br/>
      </w:r>
      <w:r w:rsidR="008311AF" w:rsidRPr="00F25453">
        <w:rPr>
          <w:rFonts w:ascii="Times New Roman" w:hAnsi="Times New Roman"/>
          <w:sz w:val="24"/>
          <w:szCs w:val="24"/>
        </w:rPr>
        <w:t>algorytmu wyznaczania otoczki,</w:t>
      </w:r>
      <w:r w:rsidRPr="00F25453">
        <w:rPr>
          <w:rFonts w:ascii="Times New Roman" w:hAnsi="Times New Roman"/>
          <w:sz w:val="24"/>
          <w:szCs w:val="24"/>
        </w:rPr>
        <w:t xml:space="preserve"> dokonano </w:t>
      </w:r>
      <w:proofErr w:type="spellStart"/>
      <w:r w:rsidRPr="00F25453">
        <w:rPr>
          <w:rFonts w:ascii="Times New Roman" w:hAnsi="Times New Roman"/>
          <w:sz w:val="24"/>
          <w:szCs w:val="24"/>
        </w:rPr>
        <w:t>densyfikacji</w:t>
      </w:r>
      <w:proofErr w:type="spellEnd"/>
      <w:r w:rsidRPr="00F25453">
        <w:rPr>
          <w:rFonts w:ascii="Times New Roman" w:hAnsi="Times New Roman"/>
          <w:sz w:val="24"/>
          <w:szCs w:val="24"/>
        </w:rPr>
        <w:t xml:space="preserve"> punktów</w:t>
      </w:r>
      <w:r w:rsidR="00B511F7" w:rsidRPr="00F25453">
        <w:rPr>
          <w:rFonts w:ascii="Times New Roman" w:hAnsi="Times New Roman"/>
          <w:sz w:val="24"/>
          <w:szCs w:val="24"/>
        </w:rPr>
        <w:t xml:space="preserve">. </w:t>
      </w:r>
    </w:p>
    <w:p w:rsidR="00F25453" w:rsidRPr="00F25453" w:rsidRDefault="00F25453" w:rsidP="00F25453">
      <w:pPr>
        <w:pStyle w:val="Akapitzlist"/>
        <w:spacing w:line="360" w:lineRule="auto"/>
        <w:rPr>
          <w:rFonts w:ascii="Times New Roman" w:hAnsi="Times New Roman"/>
          <w:sz w:val="24"/>
          <w:szCs w:val="24"/>
        </w:rPr>
      </w:pPr>
    </w:p>
    <w:p w:rsidR="00F25453" w:rsidRPr="00F25453" w:rsidRDefault="00E47FA7" w:rsidP="00F25453">
      <w:pPr>
        <w:pStyle w:val="Legenda"/>
        <w:spacing w:line="360" w:lineRule="auto"/>
        <w:rPr>
          <w:sz w:val="24"/>
          <w:szCs w:val="24"/>
        </w:rPr>
      </w:pPr>
      <w:r w:rsidRPr="00F25453">
        <w:rPr>
          <w:sz w:val="24"/>
          <w:szCs w:val="24"/>
        </w:rPr>
        <w:tab/>
      </w:r>
      <w:proofErr w:type="spellStart"/>
      <w:r w:rsidRPr="00F25453">
        <w:rPr>
          <w:sz w:val="24"/>
          <w:szCs w:val="24"/>
        </w:rPr>
        <w:t>Def</w:t>
      </w:r>
      <w:proofErr w:type="spellEnd"/>
      <w:r w:rsidRPr="00F25453">
        <w:rPr>
          <w:sz w:val="24"/>
          <w:szCs w:val="24"/>
        </w:rPr>
        <w:t xml:space="preserve">. </w:t>
      </w:r>
      <w:r w:rsidR="009D0C18">
        <w:rPr>
          <w:sz w:val="24"/>
          <w:szCs w:val="24"/>
        </w:rPr>
        <w:fldChar w:fldCharType="begin"/>
      </w:r>
      <w:r w:rsidR="00F5101F">
        <w:rPr>
          <w:sz w:val="24"/>
          <w:szCs w:val="24"/>
        </w:rPr>
        <w:instrText xml:space="preserve"> STYLEREF 1 \s </w:instrText>
      </w:r>
      <w:r w:rsidR="009D0C18">
        <w:rPr>
          <w:sz w:val="24"/>
          <w:szCs w:val="24"/>
        </w:rPr>
        <w:fldChar w:fldCharType="separate"/>
      </w:r>
      <w:r w:rsidR="00FB5BFA">
        <w:rPr>
          <w:noProof/>
          <w:sz w:val="24"/>
          <w:szCs w:val="24"/>
        </w:rPr>
        <w:t>5</w:t>
      </w:r>
      <w:r w:rsidR="009D0C18">
        <w:rPr>
          <w:sz w:val="24"/>
          <w:szCs w:val="24"/>
        </w:rPr>
        <w:fldChar w:fldCharType="end"/>
      </w:r>
      <w:r w:rsidR="00F5101F">
        <w:rPr>
          <w:sz w:val="24"/>
          <w:szCs w:val="24"/>
        </w:rPr>
        <w:t>.</w:t>
      </w:r>
      <w:r w:rsidR="009D0C18">
        <w:rPr>
          <w:sz w:val="24"/>
          <w:szCs w:val="24"/>
        </w:rPr>
        <w:fldChar w:fldCharType="begin"/>
      </w:r>
      <w:r w:rsidR="00F5101F">
        <w:rPr>
          <w:sz w:val="24"/>
          <w:szCs w:val="24"/>
        </w:rPr>
        <w:instrText xml:space="preserve"> SEQ Def. \* ARABIC \s 1 </w:instrText>
      </w:r>
      <w:r w:rsidR="009D0C18">
        <w:rPr>
          <w:sz w:val="24"/>
          <w:szCs w:val="24"/>
        </w:rPr>
        <w:fldChar w:fldCharType="separate"/>
      </w:r>
      <w:r w:rsidR="00FB5BFA">
        <w:rPr>
          <w:noProof/>
          <w:sz w:val="24"/>
          <w:szCs w:val="24"/>
        </w:rPr>
        <w:t>4</w:t>
      </w:r>
      <w:r w:rsidR="009D0C18">
        <w:rPr>
          <w:sz w:val="24"/>
          <w:szCs w:val="24"/>
        </w:rPr>
        <w:fldChar w:fldCharType="end"/>
      </w:r>
      <w:r w:rsidRPr="00F25453">
        <w:rPr>
          <w:sz w:val="24"/>
          <w:szCs w:val="24"/>
        </w:rPr>
        <w:t xml:space="preserve"> </w:t>
      </w:r>
      <w:proofErr w:type="spellStart"/>
      <w:r w:rsidRPr="00F25453">
        <w:rPr>
          <w:b w:val="0"/>
          <w:sz w:val="24"/>
          <w:szCs w:val="24"/>
        </w:rPr>
        <w:t>Densyfikacja</w:t>
      </w:r>
      <w:proofErr w:type="spellEnd"/>
      <w:r w:rsidRPr="00F25453">
        <w:rPr>
          <w:b w:val="0"/>
          <w:sz w:val="24"/>
          <w:szCs w:val="24"/>
        </w:rPr>
        <w:t xml:space="preserve"> punktów to o</w:t>
      </w:r>
      <w:r w:rsidR="00B511F7" w:rsidRPr="00F25453">
        <w:rPr>
          <w:b w:val="0"/>
          <w:sz w:val="24"/>
          <w:szCs w:val="24"/>
        </w:rPr>
        <w:t>peracja polega</w:t>
      </w:r>
      <w:r w:rsidRPr="00F25453">
        <w:rPr>
          <w:b w:val="0"/>
          <w:sz w:val="24"/>
          <w:szCs w:val="24"/>
        </w:rPr>
        <w:t>jąca</w:t>
      </w:r>
      <w:r w:rsidR="00B511F7" w:rsidRPr="00F25453">
        <w:rPr>
          <w:b w:val="0"/>
          <w:sz w:val="24"/>
          <w:szCs w:val="24"/>
        </w:rPr>
        <w:t xml:space="preserve"> na </w:t>
      </w:r>
      <w:r w:rsidR="00F25453" w:rsidRPr="00F25453">
        <w:rPr>
          <w:b w:val="0"/>
          <w:sz w:val="24"/>
          <w:szCs w:val="24"/>
        </w:rPr>
        <w:t xml:space="preserve">takim zagęszczeniu </w:t>
      </w:r>
      <w:r w:rsidR="00D83A5F">
        <w:rPr>
          <w:b w:val="0"/>
          <w:sz w:val="24"/>
          <w:szCs w:val="24"/>
        </w:rPr>
        <w:br/>
      </w:r>
      <w:r w:rsidR="00F25453" w:rsidRPr="00F25453">
        <w:rPr>
          <w:b w:val="0"/>
          <w:sz w:val="24"/>
          <w:szCs w:val="24"/>
        </w:rPr>
        <w:t>punktów, że dowolne dwa, kolejne punkty zbioru są od siebie oddalone o wartość nie więk</w:t>
      </w:r>
      <w:r w:rsidR="00F25453">
        <w:rPr>
          <w:b w:val="0"/>
          <w:sz w:val="24"/>
          <w:szCs w:val="24"/>
        </w:rPr>
        <w:t xml:space="preserve">szą </w:t>
      </w:r>
      <w:r w:rsidR="00F25453" w:rsidRPr="00F25453">
        <w:rPr>
          <w:b w:val="0"/>
          <w:sz w:val="24"/>
          <w:szCs w:val="24"/>
        </w:rPr>
        <w:t>niż określona wartość.</w:t>
      </w:r>
    </w:p>
    <w:p w:rsidR="00F25453" w:rsidRPr="00F25453" w:rsidRDefault="00F25453" w:rsidP="00F25453">
      <w:pPr>
        <w:pStyle w:val="Legenda"/>
        <w:spacing w:line="360" w:lineRule="auto"/>
        <w:rPr>
          <w:b w:val="0"/>
          <w:sz w:val="24"/>
          <w:szCs w:val="24"/>
        </w:rPr>
      </w:pPr>
    </w:p>
    <w:p w:rsidR="00B511F7" w:rsidRPr="00F25453" w:rsidRDefault="00F25453" w:rsidP="00F25453">
      <w:pPr>
        <w:spacing w:line="360" w:lineRule="auto"/>
      </w:pPr>
      <w:r w:rsidRPr="00F25453">
        <w:tab/>
        <w:t xml:space="preserve">Operacja </w:t>
      </w:r>
      <w:proofErr w:type="spellStart"/>
      <w:r w:rsidRPr="00F25453">
        <w:t>densyfikacji</w:t>
      </w:r>
      <w:proofErr w:type="spellEnd"/>
      <w:r w:rsidRPr="00F25453">
        <w:t xml:space="preserve"> polegała na </w:t>
      </w:r>
      <w:r w:rsidR="00B511F7" w:rsidRPr="00F25453">
        <w:t>sprawdzeniu odległości między kolejnymi punktami zbioru i porównaniu jej z parametr</w:t>
      </w:r>
      <w:r w:rsidR="00684D38">
        <w:t xml:space="preserve">em </w:t>
      </w:r>
      <w:r w:rsidR="00B511F7" w:rsidRPr="00F25453">
        <w:t>λ, o wartości dobranej na drodze eksperymental</w:t>
      </w:r>
      <w:r w:rsidR="006903D5">
        <w:t xml:space="preserve">nej, </w:t>
      </w:r>
      <w:r w:rsidR="00B511F7" w:rsidRPr="00F25453">
        <w:t xml:space="preserve">zbliżonej do przyjętej wartości parametru α. Jeśli odległość między dwoma kolejnymi </w:t>
      </w:r>
      <w:r w:rsidR="00D83A5F">
        <w:br/>
      </w:r>
      <w:r w:rsidR="00B511F7" w:rsidRPr="00F25453">
        <w:lastRenderedPageBreak/>
        <w:t xml:space="preserve">punktami </w:t>
      </w:r>
      <w:r>
        <w:t>była</w:t>
      </w:r>
      <w:r w:rsidR="00B511F7" w:rsidRPr="00F25453">
        <w:t xml:space="preserve"> większa od wartości λ, między te dwa punkty zostawał wstawiony dodatkowy punkt. Operacja ta była powtarzana, do momentu, gdy dowolne dwa, kolejne punkty zbioru były od siebie oddalone o wartość nie większą niż wartość parametru λ.</w:t>
      </w:r>
    </w:p>
    <w:p w:rsidR="008311AF" w:rsidRPr="00F25453" w:rsidRDefault="008311AF" w:rsidP="00F25453">
      <w:pPr>
        <w:pStyle w:val="Akapitzlist"/>
        <w:spacing w:line="360" w:lineRule="auto"/>
        <w:rPr>
          <w:rFonts w:ascii="Times New Roman" w:hAnsi="Times New Roman"/>
          <w:sz w:val="24"/>
          <w:szCs w:val="24"/>
        </w:rPr>
      </w:pPr>
    </w:p>
    <w:p w:rsidR="00A848AF" w:rsidRPr="00F25453" w:rsidRDefault="008311AF" w:rsidP="00F25453">
      <w:pPr>
        <w:pStyle w:val="Akapitzlist"/>
        <w:numPr>
          <w:ilvl w:val="0"/>
          <w:numId w:val="45"/>
        </w:numPr>
        <w:spacing w:line="360" w:lineRule="auto"/>
        <w:rPr>
          <w:rFonts w:ascii="Times New Roman" w:hAnsi="Times New Roman"/>
          <w:sz w:val="24"/>
          <w:szCs w:val="24"/>
        </w:rPr>
      </w:pPr>
      <w:r w:rsidRPr="00F25453">
        <w:rPr>
          <w:rFonts w:ascii="Times New Roman" w:hAnsi="Times New Roman"/>
          <w:sz w:val="24"/>
          <w:szCs w:val="24"/>
        </w:rPr>
        <w:t>Następnie d</w:t>
      </w:r>
      <w:r w:rsidR="00A848AF" w:rsidRPr="00F25453">
        <w:rPr>
          <w:rFonts w:ascii="Times New Roman" w:hAnsi="Times New Roman"/>
          <w:sz w:val="24"/>
          <w:szCs w:val="24"/>
        </w:rPr>
        <w:t>okonano połączenia zbiorów wejściowych punktów, reprezentujących o</w:t>
      </w:r>
      <w:r w:rsidR="00A848AF" w:rsidRPr="00F25453">
        <w:rPr>
          <w:rFonts w:ascii="Times New Roman" w:hAnsi="Times New Roman"/>
          <w:sz w:val="24"/>
          <w:szCs w:val="24"/>
        </w:rPr>
        <w:t>b</w:t>
      </w:r>
      <w:r w:rsidR="00A848AF" w:rsidRPr="00F25453">
        <w:rPr>
          <w:rFonts w:ascii="Times New Roman" w:hAnsi="Times New Roman"/>
          <w:sz w:val="24"/>
          <w:szCs w:val="24"/>
        </w:rPr>
        <w:t xml:space="preserve">szar ostatnio przeszukany i dotychczas przeszukany w sumaryczny zbiór punktów P. </w:t>
      </w:r>
    </w:p>
    <w:p w:rsidR="008311AF" w:rsidRPr="00F25453" w:rsidRDefault="008311AF" w:rsidP="00F25453">
      <w:pPr>
        <w:pStyle w:val="Akapitzlist"/>
        <w:spacing w:line="360" w:lineRule="auto"/>
        <w:rPr>
          <w:rFonts w:ascii="Times New Roman" w:hAnsi="Times New Roman"/>
          <w:sz w:val="24"/>
          <w:szCs w:val="24"/>
        </w:rPr>
      </w:pPr>
    </w:p>
    <w:p w:rsidR="008311AF" w:rsidRPr="00F25453" w:rsidRDefault="00A848AF" w:rsidP="00F25453">
      <w:pPr>
        <w:pStyle w:val="Akapitzlist"/>
        <w:numPr>
          <w:ilvl w:val="0"/>
          <w:numId w:val="45"/>
        </w:numPr>
        <w:spacing w:line="360" w:lineRule="auto"/>
        <w:rPr>
          <w:rFonts w:ascii="Times New Roman" w:hAnsi="Times New Roman"/>
          <w:sz w:val="24"/>
          <w:szCs w:val="24"/>
        </w:rPr>
      </w:pPr>
      <w:r w:rsidRPr="00F25453">
        <w:rPr>
          <w:rFonts w:ascii="Times New Roman" w:hAnsi="Times New Roman"/>
          <w:sz w:val="24"/>
          <w:szCs w:val="24"/>
        </w:rPr>
        <w:t>Dla zbioru punktów P przeprowadzono triangulację</w:t>
      </w:r>
      <w:r w:rsidR="008311AF" w:rsidRPr="00F25453">
        <w:rPr>
          <w:rFonts w:ascii="Times New Roman" w:hAnsi="Times New Roman"/>
          <w:sz w:val="24"/>
          <w:szCs w:val="24"/>
        </w:rPr>
        <w:t xml:space="preserve"> </w:t>
      </w:r>
      <w:proofErr w:type="spellStart"/>
      <w:r w:rsidR="008311AF" w:rsidRPr="00F25453">
        <w:rPr>
          <w:rFonts w:ascii="Times New Roman" w:hAnsi="Times New Roman"/>
          <w:sz w:val="24"/>
          <w:szCs w:val="24"/>
        </w:rPr>
        <w:t>Delaunay</w:t>
      </w:r>
      <w:proofErr w:type="spellEnd"/>
      <w:r w:rsidR="008311AF" w:rsidRPr="00F25453">
        <w:rPr>
          <w:rFonts w:ascii="Times New Roman" w:hAnsi="Times New Roman"/>
          <w:sz w:val="24"/>
          <w:szCs w:val="24"/>
        </w:rPr>
        <w:t>.</w:t>
      </w:r>
    </w:p>
    <w:p w:rsidR="00E47FA7" w:rsidRPr="00F25453" w:rsidRDefault="00E47FA7" w:rsidP="00F25453">
      <w:pPr>
        <w:pStyle w:val="Akapitzlist"/>
        <w:spacing w:line="360" w:lineRule="auto"/>
        <w:rPr>
          <w:rFonts w:ascii="Times New Roman" w:hAnsi="Times New Roman"/>
          <w:sz w:val="24"/>
          <w:szCs w:val="24"/>
        </w:rPr>
      </w:pPr>
    </w:p>
    <w:p w:rsidR="00F25453" w:rsidRDefault="00E47FA7" w:rsidP="00F25453">
      <w:pPr>
        <w:pStyle w:val="Legenda"/>
        <w:spacing w:line="360" w:lineRule="auto"/>
        <w:rPr>
          <w:b w:val="0"/>
          <w:sz w:val="24"/>
          <w:szCs w:val="24"/>
        </w:rPr>
      </w:pPr>
      <w:r w:rsidRPr="00F25453">
        <w:rPr>
          <w:sz w:val="24"/>
          <w:szCs w:val="24"/>
        </w:rPr>
        <w:tab/>
      </w:r>
      <w:proofErr w:type="spellStart"/>
      <w:r w:rsidRPr="00F25453">
        <w:rPr>
          <w:sz w:val="24"/>
          <w:szCs w:val="24"/>
        </w:rPr>
        <w:t>Def</w:t>
      </w:r>
      <w:proofErr w:type="spellEnd"/>
      <w:r w:rsidRPr="00F25453">
        <w:rPr>
          <w:sz w:val="24"/>
          <w:szCs w:val="24"/>
        </w:rPr>
        <w:t xml:space="preserve">. </w:t>
      </w:r>
      <w:r w:rsidR="009D0C18">
        <w:rPr>
          <w:sz w:val="24"/>
          <w:szCs w:val="24"/>
        </w:rPr>
        <w:fldChar w:fldCharType="begin"/>
      </w:r>
      <w:r w:rsidR="00F5101F">
        <w:rPr>
          <w:sz w:val="24"/>
          <w:szCs w:val="24"/>
        </w:rPr>
        <w:instrText xml:space="preserve"> STYLEREF 1 \s </w:instrText>
      </w:r>
      <w:r w:rsidR="009D0C18">
        <w:rPr>
          <w:sz w:val="24"/>
          <w:szCs w:val="24"/>
        </w:rPr>
        <w:fldChar w:fldCharType="separate"/>
      </w:r>
      <w:r w:rsidR="00FB5BFA">
        <w:rPr>
          <w:noProof/>
          <w:sz w:val="24"/>
          <w:szCs w:val="24"/>
        </w:rPr>
        <w:t>5</w:t>
      </w:r>
      <w:r w:rsidR="009D0C18">
        <w:rPr>
          <w:sz w:val="24"/>
          <w:szCs w:val="24"/>
        </w:rPr>
        <w:fldChar w:fldCharType="end"/>
      </w:r>
      <w:r w:rsidR="00F5101F">
        <w:rPr>
          <w:sz w:val="24"/>
          <w:szCs w:val="24"/>
        </w:rPr>
        <w:t>.</w:t>
      </w:r>
      <w:r w:rsidR="009D0C18">
        <w:rPr>
          <w:sz w:val="24"/>
          <w:szCs w:val="24"/>
        </w:rPr>
        <w:fldChar w:fldCharType="begin"/>
      </w:r>
      <w:r w:rsidR="00F5101F">
        <w:rPr>
          <w:sz w:val="24"/>
          <w:szCs w:val="24"/>
        </w:rPr>
        <w:instrText xml:space="preserve"> SEQ Def. \* ARABIC \s 1 </w:instrText>
      </w:r>
      <w:r w:rsidR="009D0C18">
        <w:rPr>
          <w:sz w:val="24"/>
          <w:szCs w:val="24"/>
        </w:rPr>
        <w:fldChar w:fldCharType="separate"/>
      </w:r>
      <w:r w:rsidR="00FB5BFA">
        <w:rPr>
          <w:noProof/>
          <w:sz w:val="24"/>
          <w:szCs w:val="24"/>
        </w:rPr>
        <w:t>5</w:t>
      </w:r>
      <w:r w:rsidR="009D0C18">
        <w:rPr>
          <w:sz w:val="24"/>
          <w:szCs w:val="24"/>
        </w:rPr>
        <w:fldChar w:fldCharType="end"/>
      </w:r>
      <w:r w:rsidRPr="00F25453">
        <w:rPr>
          <w:sz w:val="24"/>
          <w:szCs w:val="24"/>
        </w:rPr>
        <w:t xml:space="preserve"> </w:t>
      </w:r>
      <w:r w:rsidR="008311AF" w:rsidRPr="00F25453">
        <w:rPr>
          <w:b w:val="0"/>
          <w:sz w:val="24"/>
          <w:szCs w:val="24"/>
        </w:rPr>
        <w:t xml:space="preserve">Triangulacja </w:t>
      </w:r>
      <w:proofErr w:type="spellStart"/>
      <w:r w:rsidR="008311AF" w:rsidRPr="00F25453">
        <w:rPr>
          <w:b w:val="0"/>
          <w:sz w:val="24"/>
          <w:szCs w:val="24"/>
        </w:rPr>
        <w:t>Delaunay</w:t>
      </w:r>
      <w:proofErr w:type="spellEnd"/>
      <w:r w:rsidR="008311AF" w:rsidRPr="00F25453">
        <w:rPr>
          <w:b w:val="0"/>
          <w:sz w:val="24"/>
          <w:szCs w:val="24"/>
        </w:rPr>
        <w:t xml:space="preserve"> </w:t>
      </w:r>
      <w:r w:rsidRPr="00F25453">
        <w:rPr>
          <w:b w:val="0"/>
          <w:sz w:val="24"/>
          <w:szCs w:val="24"/>
        </w:rPr>
        <w:t xml:space="preserve">zbioru punktów P jest takim podziałem obszaru </w:t>
      </w:r>
      <w:r w:rsidR="00D83A5F">
        <w:rPr>
          <w:b w:val="0"/>
          <w:sz w:val="24"/>
          <w:szCs w:val="24"/>
        </w:rPr>
        <w:br/>
      </w:r>
      <w:r w:rsidRPr="00F25453">
        <w:rPr>
          <w:b w:val="0"/>
          <w:sz w:val="24"/>
          <w:szCs w:val="24"/>
        </w:rPr>
        <w:t xml:space="preserve">wyznaczonego przez ten zbiór punktów na trójkąty, że żaden z punktów tego zbioru nie </w:t>
      </w:r>
      <w:r w:rsidR="00D83A5F">
        <w:rPr>
          <w:b w:val="0"/>
          <w:sz w:val="24"/>
          <w:szCs w:val="24"/>
        </w:rPr>
        <w:br/>
      </w:r>
      <w:r w:rsidRPr="00F25453">
        <w:rPr>
          <w:b w:val="0"/>
          <w:sz w:val="24"/>
          <w:szCs w:val="24"/>
        </w:rPr>
        <w:t xml:space="preserve">znajduje się we wnętrzu któregokolwiek z okręgów opisanych na trójkątach powstałych </w:t>
      </w:r>
      <w:r w:rsidR="00D83A5F">
        <w:rPr>
          <w:b w:val="0"/>
          <w:sz w:val="24"/>
          <w:szCs w:val="24"/>
        </w:rPr>
        <w:br/>
      </w:r>
      <w:r w:rsidRPr="00F25453">
        <w:rPr>
          <w:b w:val="0"/>
          <w:sz w:val="24"/>
          <w:szCs w:val="24"/>
        </w:rPr>
        <w:t>podczas triangulacji.</w:t>
      </w:r>
    </w:p>
    <w:p w:rsidR="00F25453" w:rsidRDefault="00F25453" w:rsidP="00F25453">
      <w:pPr>
        <w:pStyle w:val="Legenda"/>
        <w:spacing w:line="360" w:lineRule="auto"/>
        <w:rPr>
          <w:b w:val="0"/>
          <w:sz w:val="24"/>
          <w:szCs w:val="24"/>
        </w:rPr>
      </w:pPr>
    </w:p>
    <w:p w:rsidR="00A848AF" w:rsidRPr="00F25453" w:rsidRDefault="00F25453" w:rsidP="00F25453">
      <w:pPr>
        <w:pStyle w:val="Legenda"/>
        <w:spacing w:line="360" w:lineRule="auto"/>
        <w:rPr>
          <w:b w:val="0"/>
          <w:sz w:val="24"/>
          <w:szCs w:val="24"/>
        </w:rPr>
      </w:pPr>
      <w:r>
        <w:rPr>
          <w:b w:val="0"/>
          <w:sz w:val="24"/>
          <w:szCs w:val="24"/>
        </w:rPr>
        <w:tab/>
      </w:r>
      <w:r w:rsidR="00E47FA7" w:rsidRPr="00F25453">
        <w:rPr>
          <w:b w:val="0"/>
          <w:sz w:val="24"/>
          <w:szCs w:val="24"/>
        </w:rPr>
        <w:t>W</w:t>
      </w:r>
      <w:r w:rsidR="00A848AF" w:rsidRPr="00F25453">
        <w:rPr>
          <w:b w:val="0"/>
          <w:sz w:val="24"/>
          <w:szCs w:val="24"/>
        </w:rPr>
        <w:t xml:space="preserve"> wyniku </w:t>
      </w:r>
      <w:r w:rsidR="00E47FA7" w:rsidRPr="00F25453">
        <w:rPr>
          <w:b w:val="0"/>
          <w:sz w:val="24"/>
          <w:szCs w:val="24"/>
        </w:rPr>
        <w:t xml:space="preserve">triangulacji </w:t>
      </w:r>
      <w:r w:rsidR="00A848AF" w:rsidRPr="00F25453">
        <w:rPr>
          <w:b w:val="0"/>
          <w:sz w:val="24"/>
          <w:szCs w:val="24"/>
        </w:rPr>
        <w:t>zamiast zbioru punktów otrzymano zbiór nienakładających się na siebie trójkątów.</w:t>
      </w:r>
    </w:p>
    <w:p w:rsidR="008311AF" w:rsidRPr="00F25453" w:rsidRDefault="008311AF" w:rsidP="00F25453">
      <w:pPr>
        <w:pStyle w:val="Akapitzlist"/>
        <w:spacing w:line="360" w:lineRule="auto"/>
        <w:rPr>
          <w:rFonts w:ascii="Times New Roman" w:hAnsi="Times New Roman"/>
          <w:sz w:val="24"/>
          <w:szCs w:val="24"/>
        </w:rPr>
      </w:pPr>
    </w:p>
    <w:p w:rsidR="008C533D" w:rsidRPr="008C533D" w:rsidRDefault="00A848AF" w:rsidP="008C533D">
      <w:pPr>
        <w:pStyle w:val="Akapitzlist"/>
        <w:numPr>
          <w:ilvl w:val="0"/>
          <w:numId w:val="45"/>
        </w:numPr>
        <w:spacing w:line="360" w:lineRule="auto"/>
        <w:rPr>
          <w:rFonts w:ascii="Times New Roman" w:hAnsi="Times New Roman"/>
          <w:sz w:val="24"/>
          <w:szCs w:val="24"/>
        </w:rPr>
      </w:pPr>
      <w:r w:rsidRPr="00F25453">
        <w:rPr>
          <w:rFonts w:ascii="Times New Roman" w:hAnsi="Times New Roman"/>
          <w:sz w:val="24"/>
          <w:szCs w:val="24"/>
        </w:rPr>
        <w:t xml:space="preserve">Poprzez </w:t>
      </w:r>
      <w:r w:rsidR="00F25453">
        <w:rPr>
          <w:rFonts w:ascii="Times New Roman" w:hAnsi="Times New Roman"/>
          <w:sz w:val="24"/>
          <w:szCs w:val="24"/>
        </w:rPr>
        <w:t>połączenie</w:t>
      </w:r>
      <w:r w:rsidRPr="00F25453">
        <w:rPr>
          <w:rFonts w:ascii="Times New Roman" w:hAnsi="Times New Roman"/>
          <w:sz w:val="24"/>
          <w:szCs w:val="24"/>
        </w:rPr>
        <w:t xml:space="preserve"> wszystkich trójkątów, dla których promień okręgu na nich </w:t>
      </w:r>
      <w:r w:rsidR="00D83A5F">
        <w:rPr>
          <w:rFonts w:ascii="Times New Roman" w:hAnsi="Times New Roman"/>
          <w:sz w:val="24"/>
          <w:szCs w:val="24"/>
        </w:rPr>
        <w:br/>
      </w:r>
      <w:r w:rsidRPr="00F25453">
        <w:rPr>
          <w:rFonts w:ascii="Times New Roman" w:hAnsi="Times New Roman"/>
          <w:sz w:val="24"/>
          <w:szCs w:val="24"/>
        </w:rPr>
        <w:t xml:space="preserve">opisanego jest mniejszy od dobranej wartości parametru </w:t>
      </w:r>
      <w:r w:rsidRPr="00F25453">
        <w:rPr>
          <w:rFonts w:ascii="Times New Roman" w:hAnsi="Times New Roman"/>
          <w:b/>
          <w:sz w:val="24"/>
          <w:szCs w:val="24"/>
        </w:rPr>
        <w:t>α</w:t>
      </w:r>
      <w:r w:rsidRPr="00F25453">
        <w:rPr>
          <w:rFonts w:ascii="Times New Roman" w:hAnsi="Times New Roman"/>
          <w:sz w:val="24"/>
          <w:szCs w:val="24"/>
        </w:rPr>
        <w:t xml:space="preserve">, wyznaczono graf </w:t>
      </w:r>
      <w:r w:rsidR="00D83A5F">
        <w:rPr>
          <w:rFonts w:ascii="Times New Roman" w:hAnsi="Times New Roman"/>
          <w:sz w:val="24"/>
          <w:szCs w:val="24"/>
        </w:rPr>
        <w:br/>
      </w:r>
      <w:r w:rsidRPr="00F25453">
        <w:rPr>
          <w:rFonts w:ascii="Times New Roman" w:hAnsi="Times New Roman"/>
          <w:sz w:val="24"/>
          <w:szCs w:val="24"/>
        </w:rPr>
        <w:t>reprezentujący poszukiwaną otoczkę.</w:t>
      </w:r>
    </w:p>
    <w:p w:rsidR="00F43B1F" w:rsidRDefault="00A848AF" w:rsidP="00A848AF">
      <w:pPr>
        <w:spacing w:line="360" w:lineRule="auto"/>
      </w:pPr>
      <w:r w:rsidRPr="00F25453">
        <w:tab/>
        <w:t>[43]</w:t>
      </w:r>
    </w:p>
    <w:p w:rsidR="00CE5C59" w:rsidRDefault="00A848AF" w:rsidP="00A848AF">
      <w:pPr>
        <w:spacing w:line="360" w:lineRule="auto"/>
      </w:pPr>
      <w:r>
        <w:tab/>
      </w:r>
    </w:p>
    <w:p w:rsidR="00A848AF" w:rsidRDefault="00CE5C59" w:rsidP="00A848AF">
      <w:pPr>
        <w:spacing w:line="360" w:lineRule="auto"/>
      </w:pPr>
      <w:r>
        <w:tab/>
      </w:r>
      <w:r w:rsidR="00684D38">
        <w:t xml:space="preserve">Punkt trzeci oraz czwarty powyższego algorytmu zostały w pracy zrealizowane z </w:t>
      </w:r>
      <w:r w:rsidR="00D83A5F">
        <w:br/>
      </w:r>
      <w:r w:rsidR="00684D38">
        <w:t>wykorzystaniem biblioteki</w:t>
      </w:r>
      <w:r w:rsidR="004A3A1A">
        <w:t xml:space="preserve"> JTS oraz implementacji otoczki </w:t>
      </w:r>
      <w:proofErr w:type="spellStart"/>
      <w:r w:rsidR="00684D38">
        <w:t>α-wklęsłej</w:t>
      </w:r>
      <w:proofErr w:type="spellEnd"/>
      <w:r w:rsidR="00684D38">
        <w:t xml:space="preserve"> autorstwa </w:t>
      </w:r>
      <w:r w:rsidR="00D83A5F">
        <w:br/>
      </w:r>
      <w:proofErr w:type="spellStart"/>
      <w:r w:rsidR="00684D38">
        <w:t>Eric'a</w:t>
      </w:r>
      <w:proofErr w:type="spellEnd"/>
      <w:r w:rsidR="00684D38">
        <w:t xml:space="preserve"> Grosso [44] . </w:t>
      </w:r>
      <w:r w:rsidR="00033F51">
        <w:t>Dobranie</w:t>
      </w:r>
      <w:r w:rsidR="00A848AF">
        <w:t xml:space="preserve"> odpowiedniej wartości parametru </w:t>
      </w:r>
      <w:r w:rsidR="00A848AF" w:rsidRPr="007055F4">
        <w:rPr>
          <w:b/>
        </w:rPr>
        <w:t>α</w:t>
      </w:r>
      <w:r w:rsidR="00A848AF">
        <w:t xml:space="preserve"> pozwoliło na uzyskanie zadowalających rezultatów. Należy jednak mieć na uwadze, jak zostało to już wcześniej nap</w:t>
      </w:r>
      <w:r w:rsidR="00A848AF">
        <w:t>i</w:t>
      </w:r>
      <w:r w:rsidR="00A848AF">
        <w:t>sane, że</w:t>
      </w:r>
      <w:r w:rsidR="00A848AF" w:rsidRPr="007055F4">
        <w:t xml:space="preserve"> </w:t>
      </w:r>
      <w:r w:rsidR="00A848AF">
        <w:t>dla dowolnego zbioru punktów nie istnieje jednoznaczna reprezentacja otoczki wkl</w:t>
      </w:r>
      <w:r w:rsidR="00A848AF">
        <w:t>ę</w:t>
      </w:r>
      <w:r w:rsidR="00A848AF">
        <w:t xml:space="preserve">słej, a koncepcja otoczki </w:t>
      </w:r>
      <w:proofErr w:type="spellStart"/>
      <w:r w:rsidR="00A848AF">
        <w:t>α-wklęsłej</w:t>
      </w:r>
      <w:proofErr w:type="spellEnd"/>
      <w:r w:rsidR="00A848AF">
        <w:t xml:space="preserve"> jest </w:t>
      </w:r>
      <w:r w:rsidR="00033F51">
        <w:t xml:space="preserve">jedynie </w:t>
      </w:r>
      <w:r w:rsidR="00A848AF">
        <w:t>przybliżeniem poszukiwanego wielokąta.</w:t>
      </w:r>
      <w:r w:rsidR="00684D38">
        <w:t xml:space="preserve"> </w:t>
      </w:r>
    </w:p>
    <w:p w:rsidR="00A848AF" w:rsidRPr="000F263A" w:rsidRDefault="00A848AF" w:rsidP="00A848AF">
      <w:pPr>
        <w:spacing w:line="360" w:lineRule="auto"/>
      </w:pPr>
    </w:p>
    <w:p w:rsidR="00A848AF" w:rsidRDefault="00A848AF" w:rsidP="00A848AF">
      <w:pPr>
        <w:spacing w:line="360" w:lineRule="auto"/>
      </w:pPr>
      <w:r>
        <w:tab/>
        <w:t xml:space="preserve">Na zakończenie rozważań dotyczących kształtów alfa zostanie przedstawiony </w:t>
      </w:r>
      <w:r w:rsidR="00D83A5F">
        <w:br/>
      </w:r>
      <w:r>
        <w:t xml:space="preserve">przykład zastosowania opisanego w tym rozdziale algorytmu dla zbioru punktów P </w:t>
      </w:r>
      <w:r w:rsidR="00D83A5F">
        <w:br/>
      </w:r>
      <w:r w:rsidR="00054421">
        <w:t>przedstawionego na rys. 5.10</w:t>
      </w:r>
      <w:r>
        <w:t>.</w:t>
      </w:r>
    </w:p>
    <w:p w:rsidR="00A848AF" w:rsidRDefault="00A848AF" w:rsidP="00A848AF">
      <w:pPr>
        <w:spacing w:line="360" w:lineRule="auto"/>
      </w:pPr>
      <w:r>
        <w:t xml:space="preserve"> </w:t>
      </w:r>
    </w:p>
    <w:p w:rsidR="00A848AF" w:rsidRDefault="00A848AF" w:rsidP="00A848AF">
      <w:pPr>
        <w:keepNext/>
        <w:spacing w:line="360" w:lineRule="auto"/>
        <w:jc w:val="center"/>
      </w:pPr>
      <w:r>
        <w:rPr>
          <w:noProof/>
        </w:rPr>
        <w:lastRenderedPageBreak/>
        <w:drawing>
          <wp:inline distT="0" distB="0" distL="0" distR="0">
            <wp:extent cx="4802307" cy="2340000"/>
            <wp:effectExtent l="19050" t="0" r="0" b="0"/>
            <wp:docPr id="63" name="Obraz 28" descr="alpha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pha11.jpg"/>
                    <pic:cNvPicPr/>
                  </pic:nvPicPr>
                  <pic:blipFill>
                    <a:blip r:embed="rId34" cstate="print"/>
                    <a:stretch>
                      <a:fillRect/>
                    </a:stretch>
                  </pic:blipFill>
                  <pic:spPr>
                    <a:xfrm>
                      <a:off x="0" y="0"/>
                      <a:ext cx="4802307" cy="2340000"/>
                    </a:xfrm>
                    <a:prstGeom prst="rect">
                      <a:avLst/>
                    </a:prstGeom>
                  </pic:spPr>
                </pic:pic>
              </a:graphicData>
            </a:graphic>
          </wp:inline>
        </w:drawing>
      </w:r>
    </w:p>
    <w:p w:rsidR="00A848AF" w:rsidRDefault="00A848AF" w:rsidP="00A848AF">
      <w:pPr>
        <w:pStyle w:val="Legenda"/>
        <w:spacing w:line="360" w:lineRule="auto"/>
        <w:jc w:val="center"/>
      </w:pPr>
      <w:bookmarkStart w:id="100" w:name="_Toc448663277"/>
      <w:r>
        <w:t xml:space="preserve">Rys. </w:t>
      </w:r>
      <w:fldSimple w:instr=" STYLEREF 1 \s ">
        <w:r w:rsidR="00FB5BFA">
          <w:rPr>
            <w:noProof/>
          </w:rPr>
          <w:t>5</w:t>
        </w:r>
      </w:fldSimple>
      <w:r w:rsidR="00B541E6">
        <w:t>.</w:t>
      </w:r>
      <w:fldSimple w:instr=" SEQ Rys. \* ARABIC \s 1 ">
        <w:r w:rsidR="00FB5BFA">
          <w:rPr>
            <w:noProof/>
          </w:rPr>
          <w:t>10</w:t>
        </w:r>
      </w:fldSimple>
      <w:r>
        <w:t xml:space="preserve"> Przykładowy zbiór punktów P</w:t>
      </w:r>
      <w:bookmarkEnd w:id="100"/>
      <w:r>
        <w:t xml:space="preserve"> [43]</w:t>
      </w:r>
    </w:p>
    <w:p w:rsidR="00A848AF" w:rsidRDefault="00A848AF" w:rsidP="00A848AF">
      <w:pPr>
        <w:spacing w:line="360" w:lineRule="auto"/>
      </w:pPr>
    </w:p>
    <w:p w:rsidR="00A848AF" w:rsidRDefault="00A848AF" w:rsidP="00A848AF">
      <w:pPr>
        <w:spacing w:line="360" w:lineRule="auto"/>
      </w:pPr>
      <w:r>
        <w:tab/>
        <w:t xml:space="preserve">Najprostszą aproksymacją tego zbioru jest jego otoczka wypukła przedstawiona </w:t>
      </w:r>
      <w:r w:rsidR="00D83A5F">
        <w:br/>
      </w:r>
      <w:r w:rsidR="00054421">
        <w:t>na rys. 5.11</w:t>
      </w:r>
      <w:r>
        <w:t>.</w:t>
      </w:r>
    </w:p>
    <w:p w:rsidR="00A848AF" w:rsidRDefault="00A848AF" w:rsidP="00A848AF">
      <w:pPr>
        <w:keepNext/>
        <w:spacing w:line="360" w:lineRule="auto"/>
        <w:jc w:val="center"/>
      </w:pPr>
      <w:r>
        <w:rPr>
          <w:noProof/>
        </w:rPr>
        <w:drawing>
          <wp:inline distT="0" distB="0" distL="0" distR="0">
            <wp:extent cx="4802707" cy="2340000"/>
            <wp:effectExtent l="19050" t="0" r="0" b="0"/>
            <wp:docPr id="64" name="Obraz 35" descr="alpha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pha22.jpg"/>
                    <pic:cNvPicPr/>
                  </pic:nvPicPr>
                  <pic:blipFill>
                    <a:blip r:embed="rId35" cstate="print"/>
                    <a:stretch>
                      <a:fillRect/>
                    </a:stretch>
                  </pic:blipFill>
                  <pic:spPr>
                    <a:xfrm>
                      <a:off x="0" y="0"/>
                      <a:ext cx="4802707" cy="2340000"/>
                    </a:xfrm>
                    <a:prstGeom prst="rect">
                      <a:avLst/>
                    </a:prstGeom>
                  </pic:spPr>
                </pic:pic>
              </a:graphicData>
            </a:graphic>
          </wp:inline>
        </w:drawing>
      </w:r>
    </w:p>
    <w:p w:rsidR="00A848AF" w:rsidRDefault="00A848AF" w:rsidP="00A848AF">
      <w:pPr>
        <w:pStyle w:val="Legenda"/>
        <w:spacing w:line="360" w:lineRule="auto"/>
        <w:jc w:val="center"/>
      </w:pPr>
      <w:bookmarkStart w:id="101" w:name="_Toc448663278"/>
      <w:r>
        <w:t xml:space="preserve">Rys. </w:t>
      </w:r>
      <w:fldSimple w:instr=" STYLEREF 1 \s ">
        <w:r w:rsidR="00FB5BFA">
          <w:rPr>
            <w:noProof/>
          </w:rPr>
          <w:t>5</w:t>
        </w:r>
      </w:fldSimple>
      <w:r w:rsidR="00B541E6">
        <w:t>.</w:t>
      </w:r>
      <w:fldSimple w:instr=" SEQ Rys. \* ARABIC \s 1 ">
        <w:r w:rsidR="00FB5BFA">
          <w:rPr>
            <w:noProof/>
          </w:rPr>
          <w:t>11</w:t>
        </w:r>
      </w:fldSimple>
      <w:r>
        <w:t xml:space="preserve"> Otoczka wypukła zbioru punktów P</w:t>
      </w:r>
      <w:bookmarkEnd w:id="101"/>
      <w:r>
        <w:t xml:space="preserve"> [43]</w:t>
      </w:r>
    </w:p>
    <w:p w:rsidR="00A848AF" w:rsidRDefault="00A848AF" w:rsidP="00A848AF">
      <w:pPr>
        <w:spacing w:line="360" w:lineRule="auto"/>
      </w:pPr>
    </w:p>
    <w:p w:rsidR="00A848AF" w:rsidRDefault="00054421" w:rsidP="00A848AF">
      <w:pPr>
        <w:spacing w:line="360" w:lineRule="auto"/>
      </w:pPr>
      <w:r>
        <w:tab/>
        <w:t>Na rys. 5.12</w:t>
      </w:r>
      <w:r w:rsidR="00A848AF">
        <w:t xml:space="preserve"> został przedstawiony zbiór trójkątów, będący efektem triangulacji </w:t>
      </w:r>
      <w:r w:rsidR="00D83A5F">
        <w:br/>
      </w:r>
      <w:proofErr w:type="spellStart"/>
      <w:r w:rsidR="00A848AF">
        <w:t>Delaunay</w:t>
      </w:r>
      <w:proofErr w:type="spellEnd"/>
      <w:r w:rsidR="00A848AF">
        <w:t xml:space="preserve"> zbioru punktów P.</w:t>
      </w:r>
    </w:p>
    <w:p w:rsidR="00A848AF" w:rsidRDefault="00A848AF" w:rsidP="00A848AF">
      <w:pPr>
        <w:keepNext/>
        <w:spacing w:line="360" w:lineRule="auto"/>
        <w:jc w:val="center"/>
      </w:pPr>
      <w:r>
        <w:rPr>
          <w:noProof/>
        </w:rPr>
        <w:lastRenderedPageBreak/>
        <w:drawing>
          <wp:inline distT="0" distB="0" distL="0" distR="0">
            <wp:extent cx="4808664" cy="2340000"/>
            <wp:effectExtent l="19050" t="0" r="0" b="0"/>
            <wp:docPr id="65" name="Obraz 30" descr="alph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pha31.jpg"/>
                    <pic:cNvPicPr/>
                  </pic:nvPicPr>
                  <pic:blipFill>
                    <a:blip r:embed="rId36" cstate="print"/>
                    <a:stretch>
                      <a:fillRect/>
                    </a:stretch>
                  </pic:blipFill>
                  <pic:spPr>
                    <a:xfrm>
                      <a:off x="0" y="0"/>
                      <a:ext cx="4808664" cy="2340000"/>
                    </a:xfrm>
                    <a:prstGeom prst="rect">
                      <a:avLst/>
                    </a:prstGeom>
                  </pic:spPr>
                </pic:pic>
              </a:graphicData>
            </a:graphic>
          </wp:inline>
        </w:drawing>
      </w:r>
    </w:p>
    <w:p w:rsidR="00A848AF" w:rsidRDefault="00A848AF" w:rsidP="00A848AF">
      <w:pPr>
        <w:pStyle w:val="Legenda"/>
        <w:spacing w:line="360" w:lineRule="auto"/>
        <w:jc w:val="center"/>
      </w:pPr>
      <w:bookmarkStart w:id="102" w:name="_Toc448663279"/>
      <w:r>
        <w:t xml:space="preserve">Rys. </w:t>
      </w:r>
      <w:fldSimple w:instr=" STYLEREF 1 \s ">
        <w:r w:rsidR="00FB5BFA">
          <w:rPr>
            <w:noProof/>
          </w:rPr>
          <w:t>5</w:t>
        </w:r>
      </w:fldSimple>
      <w:r w:rsidR="00B541E6">
        <w:t>.</w:t>
      </w:r>
      <w:fldSimple w:instr=" SEQ Rys. \* ARABIC \s 1 ">
        <w:r w:rsidR="00FB5BFA">
          <w:rPr>
            <w:noProof/>
          </w:rPr>
          <w:t>12</w:t>
        </w:r>
      </w:fldSimple>
      <w:r>
        <w:t xml:space="preserve"> Efekt przeprowadzenia triangulacji </w:t>
      </w:r>
      <w:proofErr w:type="spellStart"/>
      <w:r>
        <w:t>Delaunay</w:t>
      </w:r>
      <w:proofErr w:type="spellEnd"/>
      <w:r>
        <w:t xml:space="preserve"> na </w:t>
      </w:r>
      <w:proofErr w:type="spellStart"/>
      <w:r>
        <w:t>zbioerze</w:t>
      </w:r>
      <w:proofErr w:type="spellEnd"/>
      <w:r>
        <w:t xml:space="preserve"> punktów P</w:t>
      </w:r>
      <w:bookmarkEnd w:id="102"/>
      <w:r>
        <w:t xml:space="preserve"> [43]</w:t>
      </w:r>
    </w:p>
    <w:p w:rsidR="00A848AF" w:rsidRPr="00BC0693" w:rsidRDefault="00A848AF" w:rsidP="00A848AF">
      <w:pPr>
        <w:spacing w:line="360" w:lineRule="auto"/>
      </w:pPr>
    </w:p>
    <w:p w:rsidR="00A848AF" w:rsidRDefault="00A848AF" w:rsidP="00A848AF">
      <w:pPr>
        <w:spacing w:line="360" w:lineRule="auto"/>
      </w:pPr>
      <w:r>
        <w:tab/>
        <w:t xml:space="preserve">Algorytm wyznaczenia kształtu alfa zależy od obranej wartości parametru α. </w:t>
      </w:r>
      <w:r w:rsidR="00D83A5F">
        <w:br/>
      </w:r>
      <w:r>
        <w:t>Na rysunkach poniżej zostały przedstawione trzy różne wyniki algorytmu dla wartości par</w:t>
      </w:r>
      <w:r>
        <w:t>a</w:t>
      </w:r>
      <w:r>
        <w:t>metru kolejno α=0.1, α=1 oraz α=0.24. Jak widać w przypadku za małej wartości parametru α wygenerowany zostaje zestaw wielu</w:t>
      </w:r>
      <w:r w:rsidR="00054421">
        <w:t xml:space="preserve"> niepołączonych obszarów (rys. 5.13</w:t>
      </w:r>
      <w:r>
        <w:t xml:space="preserve">), a dla zbyt dużej wartości parametru wyznaczony kształt zaczyna być coraz bardziej zbliżony do otoczki </w:t>
      </w:r>
      <w:r w:rsidR="00D83A5F">
        <w:br/>
      </w:r>
      <w:r w:rsidR="00054421">
        <w:t>wypukłej (rys. 5.14</w:t>
      </w:r>
      <w:r>
        <w:t>). Poprzez dobranie odpowiedniej wartości α, w tym wypadku α=0.24, otrzymano wynik bardzo zbliżony do oczekiwanej reprezentacji punktów</w:t>
      </w:r>
      <w:r w:rsidR="00054421">
        <w:t xml:space="preserve"> (rys. 5.15</w:t>
      </w:r>
      <w:r>
        <w:t>).</w:t>
      </w:r>
    </w:p>
    <w:p w:rsidR="00A848AF" w:rsidRDefault="00A848AF" w:rsidP="00A848AF">
      <w:pPr>
        <w:spacing w:line="360" w:lineRule="auto"/>
      </w:pPr>
    </w:p>
    <w:p w:rsidR="00A848AF" w:rsidRDefault="00A848AF" w:rsidP="00A848AF">
      <w:pPr>
        <w:keepNext/>
        <w:spacing w:line="360" w:lineRule="auto"/>
        <w:jc w:val="center"/>
      </w:pPr>
      <w:r>
        <w:rPr>
          <w:noProof/>
        </w:rPr>
        <w:drawing>
          <wp:inline distT="0" distB="0" distL="0" distR="0">
            <wp:extent cx="4808664" cy="2340000"/>
            <wp:effectExtent l="19050" t="0" r="0" b="0"/>
            <wp:docPr id="66" name="Obraz 32" descr="alpha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pha42.jpg"/>
                    <pic:cNvPicPr/>
                  </pic:nvPicPr>
                  <pic:blipFill>
                    <a:blip r:embed="rId37" cstate="print"/>
                    <a:stretch>
                      <a:fillRect/>
                    </a:stretch>
                  </pic:blipFill>
                  <pic:spPr>
                    <a:xfrm>
                      <a:off x="0" y="0"/>
                      <a:ext cx="4808664" cy="2340000"/>
                    </a:xfrm>
                    <a:prstGeom prst="rect">
                      <a:avLst/>
                    </a:prstGeom>
                  </pic:spPr>
                </pic:pic>
              </a:graphicData>
            </a:graphic>
          </wp:inline>
        </w:drawing>
      </w:r>
    </w:p>
    <w:p w:rsidR="00A848AF" w:rsidRDefault="00A848AF" w:rsidP="00A848AF">
      <w:pPr>
        <w:pStyle w:val="Legenda"/>
        <w:spacing w:line="360" w:lineRule="auto"/>
        <w:jc w:val="center"/>
      </w:pPr>
      <w:bookmarkStart w:id="103" w:name="_Toc448663280"/>
      <w:r>
        <w:t xml:space="preserve">Rys. </w:t>
      </w:r>
      <w:fldSimple w:instr=" STYLEREF 1 \s ">
        <w:r w:rsidR="00FB5BFA">
          <w:rPr>
            <w:noProof/>
          </w:rPr>
          <w:t>5</w:t>
        </w:r>
      </w:fldSimple>
      <w:r w:rsidR="00B541E6">
        <w:t>.</w:t>
      </w:r>
      <w:fldSimple w:instr=" SEQ Rys. \* ARABIC \s 1 ">
        <w:r w:rsidR="00FB5BFA">
          <w:rPr>
            <w:noProof/>
          </w:rPr>
          <w:t>13</w:t>
        </w:r>
      </w:fldSimple>
      <w:r>
        <w:t xml:space="preserve"> Wynik algorytmu dla parametru α = 0.1</w:t>
      </w:r>
      <w:bookmarkEnd w:id="103"/>
      <w:r>
        <w:t xml:space="preserve"> [43]</w:t>
      </w:r>
    </w:p>
    <w:p w:rsidR="00A848AF" w:rsidRPr="00BC0693" w:rsidRDefault="00A848AF" w:rsidP="00A848AF">
      <w:pPr>
        <w:spacing w:line="360" w:lineRule="auto"/>
      </w:pPr>
    </w:p>
    <w:p w:rsidR="00A848AF" w:rsidRDefault="00A848AF" w:rsidP="00A848AF">
      <w:pPr>
        <w:keepNext/>
        <w:spacing w:line="360" w:lineRule="auto"/>
        <w:jc w:val="center"/>
      </w:pPr>
      <w:r>
        <w:rPr>
          <w:noProof/>
        </w:rPr>
        <w:lastRenderedPageBreak/>
        <w:drawing>
          <wp:inline distT="0" distB="0" distL="0" distR="0">
            <wp:extent cx="4808664" cy="2340000"/>
            <wp:effectExtent l="19050" t="0" r="0" b="0"/>
            <wp:docPr id="67" name="Obraz 36" descr="alpha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pha52.jpg"/>
                    <pic:cNvPicPr/>
                  </pic:nvPicPr>
                  <pic:blipFill>
                    <a:blip r:embed="rId38" cstate="print"/>
                    <a:stretch>
                      <a:fillRect/>
                    </a:stretch>
                  </pic:blipFill>
                  <pic:spPr>
                    <a:xfrm>
                      <a:off x="0" y="0"/>
                      <a:ext cx="4808664" cy="2340000"/>
                    </a:xfrm>
                    <a:prstGeom prst="rect">
                      <a:avLst/>
                    </a:prstGeom>
                  </pic:spPr>
                </pic:pic>
              </a:graphicData>
            </a:graphic>
          </wp:inline>
        </w:drawing>
      </w:r>
    </w:p>
    <w:p w:rsidR="00A848AF" w:rsidRDefault="00A848AF" w:rsidP="00A848AF">
      <w:pPr>
        <w:pStyle w:val="Legenda"/>
        <w:spacing w:line="360" w:lineRule="auto"/>
        <w:jc w:val="center"/>
      </w:pPr>
      <w:bookmarkStart w:id="104" w:name="_Toc448663281"/>
      <w:r>
        <w:t xml:space="preserve">Rys. </w:t>
      </w:r>
      <w:fldSimple w:instr=" STYLEREF 1 \s ">
        <w:r w:rsidR="00FB5BFA">
          <w:rPr>
            <w:noProof/>
          </w:rPr>
          <w:t>5</w:t>
        </w:r>
      </w:fldSimple>
      <w:r w:rsidR="00B541E6">
        <w:t>.</w:t>
      </w:r>
      <w:fldSimple w:instr=" SEQ Rys. \* ARABIC \s 1 ">
        <w:r w:rsidR="00FB5BFA">
          <w:rPr>
            <w:noProof/>
          </w:rPr>
          <w:t>14</w:t>
        </w:r>
      </w:fldSimple>
      <w:r>
        <w:t xml:space="preserve"> Wynik algorytmu dla parametru </w:t>
      </w:r>
      <w:r w:rsidRPr="005C7360">
        <w:t xml:space="preserve">α </w:t>
      </w:r>
      <w:r>
        <w:t>= 1</w:t>
      </w:r>
      <w:bookmarkEnd w:id="104"/>
      <w:r>
        <w:t xml:space="preserve"> [43]</w:t>
      </w:r>
    </w:p>
    <w:p w:rsidR="00A848AF" w:rsidRPr="00BC0693" w:rsidRDefault="00A848AF" w:rsidP="00A848AF">
      <w:pPr>
        <w:spacing w:line="360" w:lineRule="auto"/>
      </w:pPr>
    </w:p>
    <w:p w:rsidR="00A848AF" w:rsidRDefault="00A848AF" w:rsidP="00A848AF">
      <w:pPr>
        <w:keepNext/>
        <w:spacing w:line="360" w:lineRule="auto"/>
        <w:jc w:val="center"/>
      </w:pPr>
      <w:r>
        <w:rPr>
          <w:noProof/>
        </w:rPr>
        <w:drawing>
          <wp:inline distT="0" distB="0" distL="0" distR="0">
            <wp:extent cx="4808664" cy="2340000"/>
            <wp:effectExtent l="19050" t="0" r="0" b="0"/>
            <wp:docPr id="68" name="Obraz 37" descr="alpha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pha62.jpg"/>
                    <pic:cNvPicPr/>
                  </pic:nvPicPr>
                  <pic:blipFill>
                    <a:blip r:embed="rId39" cstate="print"/>
                    <a:stretch>
                      <a:fillRect/>
                    </a:stretch>
                  </pic:blipFill>
                  <pic:spPr>
                    <a:xfrm>
                      <a:off x="0" y="0"/>
                      <a:ext cx="4808664" cy="2340000"/>
                    </a:xfrm>
                    <a:prstGeom prst="rect">
                      <a:avLst/>
                    </a:prstGeom>
                  </pic:spPr>
                </pic:pic>
              </a:graphicData>
            </a:graphic>
          </wp:inline>
        </w:drawing>
      </w:r>
    </w:p>
    <w:p w:rsidR="00A848AF" w:rsidRDefault="00A848AF" w:rsidP="00A848AF">
      <w:pPr>
        <w:pStyle w:val="Legenda"/>
        <w:spacing w:line="360" w:lineRule="auto"/>
        <w:jc w:val="center"/>
      </w:pPr>
      <w:bookmarkStart w:id="105" w:name="_Toc448663282"/>
      <w:r>
        <w:t xml:space="preserve">Rys. </w:t>
      </w:r>
      <w:fldSimple w:instr=" STYLEREF 1 \s ">
        <w:r w:rsidR="00FB5BFA">
          <w:rPr>
            <w:noProof/>
          </w:rPr>
          <w:t>5</w:t>
        </w:r>
      </w:fldSimple>
      <w:r w:rsidR="00B541E6">
        <w:t>.</w:t>
      </w:r>
      <w:fldSimple w:instr=" SEQ Rys. \* ARABIC \s 1 ">
        <w:r w:rsidR="00FB5BFA">
          <w:rPr>
            <w:noProof/>
          </w:rPr>
          <w:t>15</w:t>
        </w:r>
      </w:fldSimple>
      <w:r>
        <w:t xml:space="preserve"> Wynik algorytmu dla parametru </w:t>
      </w:r>
      <w:r w:rsidRPr="00941EBB">
        <w:t xml:space="preserve">α </w:t>
      </w:r>
      <w:r>
        <w:t xml:space="preserve"> = 0.24</w:t>
      </w:r>
      <w:bookmarkEnd w:id="105"/>
      <w:r>
        <w:t xml:space="preserve"> [43]</w:t>
      </w:r>
    </w:p>
    <w:p w:rsidR="00A848AF" w:rsidRPr="000B4899" w:rsidRDefault="00A848AF" w:rsidP="00A848AF"/>
    <w:p w:rsidR="00A848AF" w:rsidRDefault="00A848AF" w:rsidP="00A848AF">
      <w:pPr>
        <w:pStyle w:val="Nagwek4"/>
      </w:pPr>
      <w:bookmarkStart w:id="106" w:name="_Toc450674549"/>
      <w:r>
        <w:t>Łączenie obszarów, a części zasłonięte wewnątrz obszarów</w:t>
      </w:r>
      <w:bookmarkEnd w:id="106"/>
    </w:p>
    <w:p w:rsidR="00A848AF" w:rsidRDefault="00A848AF" w:rsidP="00A848AF"/>
    <w:p w:rsidR="001B4D22" w:rsidRDefault="00A848AF" w:rsidP="006903D5">
      <w:pPr>
        <w:spacing w:line="360" w:lineRule="auto"/>
      </w:pPr>
      <w:r>
        <w:tab/>
        <w:t>Podczas łączenie obszarów przeszukanych w jeden należy również uwzględnić części wewnątrz nich, uznane za zasłonięte.</w:t>
      </w:r>
    </w:p>
    <w:p w:rsidR="00A848AF" w:rsidRPr="000B4899" w:rsidRDefault="001B4D22" w:rsidP="006903D5">
      <w:pPr>
        <w:spacing w:line="360" w:lineRule="auto"/>
      </w:pPr>
      <w:r>
        <w:tab/>
        <w:t>W tym celu p</w:t>
      </w:r>
      <w:r w:rsidR="00A848AF">
        <w:t>rzy każdym wyznaczeniu nowej wartości obszaru dotychczas przeszuk</w:t>
      </w:r>
      <w:r w:rsidR="00A848AF">
        <w:t>a</w:t>
      </w:r>
      <w:r w:rsidR="00A848AF">
        <w:t xml:space="preserve">nego dokonywano sprawdzenia, czy </w:t>
      </w:r>
      <w:r>
        <w:t>któryś z punktów, należących do zbioru, reprezentując</w:t>
      </w:r>
      <w:r>
        <w:t>e</w:t>
      </w:r>
      <w:r>
        <w:t xml:space="preserve">go </w:t>
      </w:r>
      <w:r w:rsidR="00F43B1F">
        <w:t xml:space="preserve">pojedynczą </w:t>
      </w:r>
      <w:r>
        <w:t>dziurę</w:t>
      </w:r>
      <w:r w:rsidR="00A848AF">
        <w:t xml:space="preserve"> w tym obszarze</w:t>
      </w:r>
      <w:r w:rsidR="004A3A1A">
        <w:t xml:space="preserve"> znajduje się</w:t>
      </w:r>
      <w:r>
        <w:t xml:space="preserve"> we wnętrzu</w:t>
      </w:r>
      <w:r w:rsidR="00A848AF">
        <w:t xml:space="preserve"> obsza</w:t>
      </w:r>
      <w:r>
        <w:t>ru</w:t>
      </w:r>
      <w:r w:rsidR="00A848AF">
        <w:t xml:space="preserve"> ostatnio przeszuka</w:t>
      </w:r>
      <w:r>
        <w:t>n</w:t>
      </w:r>
      <w:r>
        <w:t>e</w:t>
      </w:r>
      <w:r>
        <w:t>go</w:t>
      </w:r>
      <w:r w:rsidR="00A848AF">
        <w:t xml:space="preserve">. Jeśli tak </w:t>
      </w:r>
      <w:r>
        <w:t>punkt ten</w:t>
      </w:r>
      <w:r w:rsidR="00A848AF">
        <w:t xml:space="preserve"> zostawa</w:t>
      </w:r>
      <w:r>
        <w:t>ł</w:t>
      </w:r>
      <w:r w:rsidR="00A848AF">
        <w:t xml:space="preserve"> usunię</w:t>
      </w:r>
      <w:r>
        <w:t>ty, a wielokąt reprezentujący daną dziu</w:t>
      </w:r>
      <w:r w:rsidR="006903D5">
        <w:t xml:space="preserve">rę zostawał </w:t>
      </w:r>
      <w:r w:rsidR="00D83A5F">
        <w:br/>
      </w:r>
      <w:r w:rsidR="006903D5">
        <w:t>raz jeszcze wyznaczo</w:t>
      </w:r>
      <w:r>
        <w:t xml:space="preserve">ny zgodnie z algorytmem </w:t>
      </w:r>
      <w:r w:rsidR="00F43B1F">
        <w:t xml:space="preserve">obliczania </w:t>
      </w:r>
      <w:r>
        <w:t xml:space="preserve">otoczki </w:t>
      </w:r>
      <w:proofErr w:type="spellStart"/>
      <w:r>
        <w:t>α-wklesłej</w:t>
      </w:r>
      <w:proofErr w:type="spellEnd"/>
      <w:r w:rsidR="00A848AF">
        <w:t xml:space="preserve">. W ten sposób </w:t>
      </w:r>
      <w:r w:rsidR="004A3A1A">
        <w:br/>
      </w:r>
      <w:r w:rsidR="00A848AF">
        <w:t>w obszarze wynikowym były uwzględni</w:t>
      </w:r>
      <w:r>
        <w:t>o</w:t>
      </w:r>
      <w:r w:rsidR="00A848AF">
        <w:t xml:space="preserve">ne jedynie te </w:t>
      </w:r>
      <w:r w:rsidR="00257C6C">
        <w:t xml:space="preserve">części </w:t>
      </w:r>
      <w:r w:rsidR="00A848AF">
        <w:t>dziu</w:t>
      </w:r>
      <w:r w:rsidR="00257C6C">
        <w:t>r</w:t>
      </w:r>
      <w:r w:rsidR="00A848AF">
        <w:t xml:space="preserve"> obszaru dotychczas </w:t>
      </w:r>
      <w:r w:rsidR="004A3A1A">
        <w:br/>
      </w:r>
      <w:r w:rsidR="00A848AF">
        <w:lastRenderedPageBreak/>
        <w:t xml:space="preserve">przeszukanego, które nie znajdowały się wewnątrz obszaru ostatnio przeszukanego oraz wszystkie dziury wyznaczone dla obszaru ostatnio przeszukanego. </w:t>
      </w:r>
    </w:p>
    <w:p w:rsidR="00A848AF" w:rsidRPr="000B4899" w:rsidRDefault="00A848AF" w:rsidP="00A848AF"/>
    <w:p w:rsidR="00A848AF" w:rsidRDefault="00A848AF" w:rsidP="00A848AF">
      <w:pPr>
        <w:pStyle w:val="Nagwek3"/>
        <w:spacing w:line="360" w:lineRule="auto"/>
      </w:pPr>
      <w:bookmarkStart w:id="107" w:name="_Toc450674550"/>
      <w:r>
        <w:t>Podsumowanie</w:t>
      </w:r>
      <w:bookmarkEnd w:id="107"/>
    </w:p>
    <w:p w:rsidR="00A848AF" w:rsidRDefault="00A848AF" w:rsidP="00A848AF">
      <w:pPr>
        <w:spacing w:line="360" w:lineRule="auto"/>
      </w:pPr>
    </w:p>
    <w:p w:rsidR="00A848AF" w:rsidRDefault="00A848AF" w:rsidP="00A848AF">
      <w:pPr>
        <w:spacing w:line="360" w:lineRule="auto"/>
      </w:pPr>
      <w:r>
        <w:tab/>
        <w:t>Opracowany algorytm pozwala na prawidłowe wyznaczenie obszarów zarejestrow</w:t>
      </w:r>
      <w:r>
        <w:t>a</w:t>
      </w:r>
      <w:r>
        <w:t>nych przez kamerę, przy uwzględnieniu założeń i uproszczeń przedstawiony</w:t>
      </w:r>
      <w:r w:rsidR="00F43B1F">
        <w:t xml:space="preserve">ch na początku tego rozdziału. </w:t>
      </w:r>
      <w:r>
        <w:t>Rzeczyw</w:t>
      </w:r>
      <w:r w:rsidR="004B4462">
        <w:t>iste efekty działania algorytmu</w:t>
      </w:r>
      <w:r>
        <w:t xml:space="preserve"> w zaprojektowanym systemie, </w:t>
      </w:r>
      <w:r w:rsidR="004B4462">
        <w:br/>
      </w:r>
      <w:r>
        <w:t xml:space="preserve">zostaną przedstawione w rozdziale pt. "Prezentacja rozwiązania". Należy jednak mieć </w:t>
      </w:r>
      <w:r w:rsidR="004B4462">
        <w:br/>
      </w:r>
      <w:r>
        <w:t>na uwadze dokładność algorytmu, która jest zależna od wielu zmiennych.</w:t>
      </w:r>
    </w:p>
    <w:p w:rsidR="00A848AF" w:rsidRDefault="00A848AF" w:rsidP="00A848AF">
      <w:pPr>
        <w:spacing w:line="360" w:lineRule="auto"/>
      </w:pPr>
      <w:r>
        <w:tab/>
        <w:t xml:space="preserve">W pierwszej kolejności zarówno dane z odbiornika GPS, jak i dane modelowe z misji SRTM są obarczone pewnym błędem, a ich dokładność została opisana w rozdziale </w:t>
      </w:r>
      <w:r w:rsidR="00D83A5F">
        <w:br/>
      </w:r>
      <w:r>
        <w:t>"Dziedzi</w:t>
      </w:r>
      <w:r w:rsidR="00F43B1F">
        <w:t xml:space="preserve">na problemu". </w:t>
      </w:r>
      <w:r>
        <w:t>Dodatkowo w przypadku dostosowywania systemu do funkcjonow</w:t>
      </w:r>
      <w:r>
        <w:t>a</w:t>
      </w:r>
      <w:r>
        <w:t xml:space="preserve">nia na konkretnym terenie należałoby w dokładniejszy sposób określić średnią wartość </w:t>
      </w:r>
      <w:r w:rsidR="004B4462">
        <w:br/>
      </w:r>
      <w:r>
        <w:t xml:space="preserve">lokalnej undulacji lub </w:t>
      </w:r>
      <w:r w:rsidR="004B4462">
        <w:t>stworzyć całą tablicę undulacji</w:t>
      </w:r>
      <w:r>
        <w:t xml:space="preserve"> dla konkretnych położeń. Dokładność </w:t>
      </w:r>
      <w:r w:rsidR="00D83A5F">
        <w:br/>
      </w:r>
      <w:r>
        <w:t xml:space="preserve">działania algorytmu zależy również od prawidłowego doboru takich parametrów jak: </w:t>
      </w:r>
      <w:r w:rsidR="004B4462">
        <w:br/>
      </w:r>
      <w:r>
        <w:t xml:space="preserve">skok wysokości </w:t>
      </w:r>
      <w:proofErr w:type="spellStart"/>
      <w:r>
        <w:rPr>
          <w:b/>
        </w:rPr>
        <w:t>dh</w:t>
      </w:r>
      <w:proofErr w:type="spellEnd"/>
      <w:r>
        <w:rPr>
          <w:b/>
        </w:rPr>
        <w:t xml:space="preserve"> </w:t>
      </w:r>
      <w:r>
        <w:t>przy wyznaczaniu otoczki pojedy</w:t>
      </w:r>
      <w:r w:rsidR="00F43B1F">
        <w:t>nczego obszaru zarejestrowanego</w:t>
      </w:r>
      <w:r>
        <w:t xml:space="preserve"> oraz dziur w tym obszarze, skok kątowy </w:t>
      </w:r>
      <w:r>
        <w:rPr>
          <w:b/>
        </w:rPr>
        <w:t xml:space="preserve">β </w:t>
      </w:r>
      <w:r>
        <w:t xml:space="preserve">przy znajdowaniu zasłoniętych obszarów, odległość kątowa między kolejnymi punktami na okręgu, służącymi </w:t>
      </w:r>
      <w:r w:rsidR="00F43B1F">
        <w:t xml:space="preserve">do wyznaczenia otoczki obszaru, </w:t>
      </w:r>
      <w:r w:rsidR="00D83A5F">
        <w:br/>
      </w:r>
      <w:r w:rsidR="00F43B1F">
        <w:t>o</w:t>
      </w:r>
      <w:r>
        <w:t xml:space="preserve">dpowiednie dobranie parametru </w:t>
      </w:r>
      <w:r w:rsidRPr="00BB605A">
        <w:rPr>
          <w:b/>
        </w:rPr>
        <w:t>α</w:t>
      </w:r>
      <w:r>
        <w:t xml:space="preserve"> dla algorytmu wyznaczani</w:t>
      </w:r>
      <w:r w:rsidR="00F43B1F">
        <w:t>a otoczki wklęsłej oraz wartości</w:t>
      </w:r>
      <w:r>
        <w:t xml:space="preserve"> parametru </w:t>
      </w:r>
      <w:r w:rsidRPr="00BB605A">
        <w:rPr>
          <w:b/>
        </w:rPr>
        <w:t>λ</w:t>
      </w:r>
      <w:r>
        <w:t xml:space="preserve"> wy</w:t>
      </w:r>
      <w:r w:rsidR="004B4462">
        <w:t xml:space="preserve">korzystywanego przy </w:t>
      </w:r>
      <w:proofErr w:type="spellStart"/>
      <w:r w:rsidR="004B4462">
        <w:t>densyfikacjii</w:t>
      </w:r>
      <w:proofErr w:type="spellEnd"/>
      <w:r>
        <w:t xml:space="preserve"> punktów poszczególnych zbiorów.</w:t>
      </w:r>
    </w:p>
    <w:p w:rsidR="00A848AF" w:rsidRDefault="00A848AF" w:rsidP="00A848AF">
      <w:pPr>
        <w:spacing w:line="360" w:lineRule="auto"/>
      </w:pPr>
      <w:r>
        <w:tab/>
        <w:t xml:space="preserve"> Powyższe parametry wpływają nie tylko na dokładność wyznaczania obszaru </w:t>
      </w:r>
      <w:r w:rsidR="00D83A5F">
        <w:br/>
      </w:r>
      <w:r>
        <w:t xml:space="preserve">przeszukanego, ale również na wydajność działania systemu, rozumianą jako czas między zarejestrowaniem zmiany położenia </w:t>
      </w:r>
      <w:proofErr w:type="spellStart"/>
      <w:r>
        <w:t>drona</w:t>
      </w:r>
      <w:proofErr w:type="spellEnd"/>
      <w:r>
        <w:t xml:space="preserve">, a wizualizacją nowo zarejestrowanego obszaru </w:t>
      </w:r>
      <w:r w:rsidR="00D83A5F">
        <w:br/>
      </w:r>
      <w:r>
        <w:t xml:space="preserve">na urządzeniu klienckim. Jednak optymalizacja algorytmu wymagałaby przeprowadzenia </w:t>
      </w:r>
      <w:r w:rsidR="00D83A5F">
        <w:br/>
      </w:r>
      <w:r>
        <w:t xml:space="preserve">wielu testów wydajnościowych, z wykorzystaniem rzeczywistego </w:t>
      </w:r>
      <w:proofErr w:type="spellStart"/>
      <w:r>
        <w:t>drona</w:t>
      </w:r>
      <w:proofErr w:type="spellEnd"/>
      <w:r>
        <w:t xml:space="preserve"> i nie wchodzi </w:t>
      </w:r>
      <w:r w:rsidR="00D83A5F">
        <w:br/>
      </w:r>
      <w:r>
        <w:t>w zakres tej pracy.</w:t>
      </w:r>
    </w:p>
    <w:p w:rsidR="00A848AF" w:rsidRDefault="00A848AF" w:rsidP="007650FC">
      <w:pPr>
        <w:spacing w:line="360" w:lineRule="auto"/>
      </w:pPr>
    </w:p>
    <w:p w:rsidR="00A848AF" w:rsidRDefault="00A848AF" w:rsidP="007650FC">
      <w:pPr>
        <w:spacing w:line="360" w:lineRule="auto"/>
      </w:pPr>
    </w:p>
    <w:p w:rsidR="00A848AF" w:rsidRDefault="00A848AF" w:rsidP="007650FC">
      <w:pPr>
        <w:spacing w:line="360" w:lineRule="auto"/>
      </w:pPr>
    </w:p>
    <w:p w:rsidR="00A848AF" w:rsidRDefault="00A848AF" w:rsidP="007650FC">
      <w:pPr>
        <w:spacing w:line="360" w:lineRule="auto"/>
      </w:pPr>
    </w:p>
    <w:p w:rsidR="00A848AF" w:rsidRDefault="00A848AF" w:rsidP="007650FC">
      <w:pPr>
        <w:spacing w:line="360" w:lineRule="auto"/>
      </w:pPr>
    </w:p>
    <w:p w:rsidR="007650FC" w:rsidRDefault="007650FC" w:rsidP="007650FC">
      <w:pPr>
        <w:spacing w:line="360" w:lineRule="auto"/>
      </w:pPr>
    </w:p>
    <w:p w:rsidR="00E57E16" w:rsidRDefault="00E57E16" w:rsidP="007650FC">
      <w:pPr>
        <w:pStyle w:val="Nagwek1"/>
        <w:spacing w:line="360" w:lineRule="auto"/>
      </w:pPr>
      <w:bookmarkStart w:id="108" w:name="_Toc450674551"/>
      <w:r>
        <w:lastRenderedPageBreak/>
        <w:t>Projekt systemu</w:t>
      </w:r>
      <w:bookmarkEnd w:id="108"/>
    </w:p>
    <w:p w:rsidR="00D27156" w:rsidRDefault="00D27156" w:rsidP="007650FC">
      <w:pPr>
        <w:spacing w:line="360" w:lineRule="auto"/>
      </w:pPr>
    </w:p>
    <w:p w:rsidR="0035099E" w:rsidRDefault="00412078" w:rsidP="0035099E">
      <w:pPr>
        <w:spacing w:line="360" w:lineRule="auto"/>
      </w:pPr>
      <w:r w:rsidRPr="0035099E">
        <w:tab/>
      </w:r>
      <w:r w:rsidR="00D10EA6" w:rsidRPr="0035099E">
        <w:t xml:space="preserve">Kolejną fazą po analizie </w:t>
      </w:r>
      <w:r w:rsidR="0091049B">
        <w:t xml:space="preserve">i opracowaniu algorytmu </w:t>
      </w:r>
      <w:r w:rsidR="00D10EA6" w:rsidRPr="0035099E">
        <w:t>jest f</w:t>
      </w:r>
      <w:r w:rsidR="004B4462">
        <w:t>aza</w:t>
      </w:r>
      <w:r w:rsidRPr="0035099E">
        <w:t xml:space="preserve"> projektowania systemu</w:t>
      </w:r>
      <w:r w:rsidR="00D10EA6" w:rsidRPr="0035099E">
        <w:t>, która</w:t>
      </w:r>
      <w:r w:rsidRPr="0035099E">
        <w:t xml:space="preserve"> polega na przekształceniu modelu analitycznego, czyli opisu systemu z punktu widzenia aktorów, zrozumiałego dla klienta</w:t>
      </w:r>
      <w:r w:rsidR="00D10EA6" w:rsidRPr="0035099E">
        <w:t>,</w:t>
      </w:r>
      <w:r w:rsidR="004B4462">
        <w:t xml:space="preserve"> w model zawierający informacje</w:t>
      </w:r>
      <w:r w:rsidRPr="0035099E">
        <w:t xml:space="preserve"> o wewnętrznej strukturze systemu, jego konfiguracji sprzętow</w:t>
      </w:r>
      <w:r w:rsidR="00D10EA6" w:rsidRPr="0035099E">
        <w:t xml:space="preserve">ej oraz sposobach jego realizacji. W efekcie w trakcie tego etapu powstają: modele struktury, opisujące statyczną budowę systemu oraz modele </w:t>
      </w:r>
      <w:r w:rsidR="00D83A5F">
        <w:br/>
      </w:r>
      <w:r w:rsidR="00D10EA6" w:rsidRPr="0035099E">
        <w:t xml:space="preserve">zachowania, opisujące aspekty dynamiczne systemu. </w:t>
      </w:r>
    </w:p>
    <w:p w:rsidR="0035099E" w:rsidRPr="0035099E" w:rsidRDefault="0035099E" w:rsidP="0035099E">
      <w:pPr>
        <w:spacing w:line="360" w:lineRule="auto"/>
      </w:pPr>
    </w:p>
    <w:p w:rsidR="0035099E" w:rsidRPr="0035099E" w:rsidRDefault="0035099E" w:rsidP="0035099E">
      <w:pPr>
        <w:spacing w:line="360" w:lineRule="auto"/>
      </w:pPr>
      <w:r w:rsidRPr="0035099E">
        <w:tab/>
      </w:r>
      <w:r w:rsidR="00D10EA6" w:rsidRPr="0035099E">
        <w:t xml:space="preserve">W tym rozdziale zostaną przedstawione kolejno: </w:t>
      </w:r>
    </w:p>
    <w:p w:rsidR="0035099E" w:rsidRPr="0035099E" w:rsidRDefault="0035099E" w:rsidP="0035099E">
      <w:pPr>
        <w:spacing w:line="360" w:lineRule="auto"/>
      </w:pPr>
    </w:p>
    <w:p w:rsidR="0035099E" w:rsidRPr="0035099E" w:rsidRDefault="00D10EA6" w:rsidP="0035099E">
      <w:pPr>
        <w:pStyle w:val="Akapitzlist"/>
        <w:numPr>
          <w:ilvl w:val="0"/>
          <w:numId w:val="40"/>
        </w:numPr>
        <w:spacing w:line="360" w:lineRule="auto"/>
        <w:rPr>
          <w:rFonts w:ascii="Times New Roman" w:hAnsi="Times New Roman"/>
          <w:sz w:val="24"/>
          <w:szCs w:val="24"/>
        </w:rPr>
      </w:pPr>
      <w:r w:rsidRPr="0035099E">
        <w:rPr>
          <w:rFonts w:ascii="Times New Roman" w:hAnsi="Times New Roman"/>
          <w:sz w:val="24"/>
          <w:szCs w:val="24"/>
        </w:rPr>
        <w:t xml:space="preserve">diagram komponentów, </w:t>
      </w:r>
    </w:p>
    <w:p w:rsidR="0035099E" w:rsidRPr="0035099E" w:rsidRDefault="0035099E" w:rsidP="0035099E">
      <w:pPr>
        <w:pStyle w:val="Akapitzlist"/>
        <w:numPr>
          <w:ilvl w:val="0"/>
          <w:numId w:val="40"/>
        </w:numPr>
        <w:spacing w:line="360" w:lineRule="auto"/>
        <w:rPr>
          <w:rFonts w:ascii="Times New Roman" w:hAnsi="Times New Roman"/>
          <w:sz w:val="24"/>
          <w:szCs w:val="24"/>
        </w:rPr>
      </w:pPr>
      <w:r w:rsidRPr="0035099E">
        <w:rPr>
          <w:rFonts w:ascii="Times New Roman" w:hAnsi="Times New Roman"/>
          <w:sz w:val="24"/>
          <w:szCs w:val="24"/>
        </w:rPr>
        <w:t>diagram</w:t>
      </w:r>
      <w:r w:rsidR="00D10EA6" w:rsidRPr="0035099E">
        <w:rPr>
          <w:rFonts w:ascii="Times New Roman" w:hAnsi="Times New Roman"/>
          <w:sz w:val="24"/>
          <w:szCs w:val="24"/>
        </w:rPr>
        <w:t xml:space="preserve"> klas części serwerowej</w:t>
      </w:r>
      <w:r w:rsidRPr="0035099E">
        <w:rPr>
          <w:rFonts w:ascii="Times New Roman" w:hAnsi="Times New Roman"/>
          <w:sz w:val="24"/>
          <w:szCs w:val="24"/>
        </w:rPr>
        <w:t>,</w:t>
      </w:r>
    </w:p>
    <w:p w:rsidR="0035099E" w:rsidRPr="0035099E" w:rsidRDefault="0035099E" w:rsidP="0035099E">
      <w:pPr>
        <w:pStyle w:val="Akapitzlist"/>
        <w:numPr>
          <w:ilvl w:val="0"/>
          <w:numId w:val="40"/>
        </w:numPr>
        <w:spacing w:line="360" w:lineRule="auto"/>
        <w:rPr>
          <w:rFonts w:ascii="Times New Roman" w:hAnsi="Times New Roman"/>
          <w:sz w:val="24"/>
          <w:szCs w:val="24"/>
        </w:rPr>
      </w:pPr>
      <w:r w:rsidRPr="0035099E">
        <w:rPr>
          <w:rFonts w:ascii="Times New Roman" w:hAnsi="Times New Roman"/>
          <w:sz w:val="24"/>
          <w:szCs w:val="24"/>
        </w:rPr>
        <w:t xml:space="preserve">diagram </w:t>
      </w:r>
      <w:r w:rsidR="00D10EA6" w:rsidRPr="0035099E">
        <w:rPr>
          <w:rFonts w:ascii="Times New Roman" w:hAnsi="Times New Roman"/>
          <w:sz w:val="24"/>
          <w:szCs w:val="24"/>
        </w:rPr>
        <w:t>aplikacji</w:t>
      </w:r>
      <w:r>
        <w:rPr>
          <w:rFonts w:ascii="Times New Roman" w:hAnsi="Times New Roman"/>
          <w:sz w:val="24"/>
          <w:szCs w:val="24"/>
        </w:rPr>
        <w:t xml:space="preserve"> </w:t>
      </w:r>
      <w:r w:rsidRPr="0035099E">
        <w:rPr>
          <w:rFonts w:ascii="Times New Roman" w:hAnsi="Times New Roman"/>
          <w:sz w:val="24"/>
          <w:szCs w:val="24"/>
        </w:rPr>
        <w:t>wizualizującej</w:t>
      </w:r>
      <w:r w:rsidR="00D10EA6" w:rsidRPr="0035099E">
        <w:rPr>
          <w:rFonts w:ascii="Times New Roman" w:hAnsi="Times New Roman"/>
          <w:sz w:val="24"/>
          <w:szCs w:val="24"/>
        </w:rPr>
        <w:t>,</w:t>
      </w:r>
    </w:p>
    <w:p w:rsidR="0035099E" w:rsidRPr="0035099E" w:rsidRDefault="00D10EA6" w:rsidP="0035099E">
      <w:pPr>
        <w:pStyle w:val="Akapitzlist"/>
        <w:numPr>
          <w:ilvl w:val="0"/>
          <w:numId w:val="40"/>
        </w:numPr>
        <w:spacing w:line="360" w:lineRule="auto"/>
        <w:rPr>
          <w:rFonts w:ascii="Times New Roman" w:hAnsi="Times New Roman"/>
          <w:sz w:val="24"/>
          <w:szCs w:val="24"/>
        </w:rPr>
      </w:pPr>
      <w:r w:rsidRPr="0035099E">
        <w:rPr>
          <w:rFonts w:ascii="Times New Roman" w:hAnsi="Times New Roman"/>
          <w:sz w:val="24"/>
          <w:szCs w:val="24"/>
        </w:rPr>
        <w:t>model danych,</w:t>
      </w:r>
    </w:p>
    <w:p w:rsidR="0035099E" w:rsidRPr="0035099E" w:rsidRDefault="00D10EA6" w:rsidP="0035099E">
      <w:pPr>
        <w:pStyle w:val="Akapitzlist"/>
        <w:numPr>
          <w:ilvl w:val="0"/>
          <w:numId w:val="40"/>
        </w:numPr>
        <w:spacing w:line="360" w:lineRule="auto"/>
        <w:rPr>
          <w:rFonts w:ascii="Times New Roman" w:hAnsi="Times New Roman"/>
          <w:sz w:val="24"/>
          <w:szCs w:val="24"/>
        </w:rPr>
      </w:pPr>
      <w:r w:rsidRPr="0035099E">
        <w:rPr>
          <w:rFonts w:ascii="Times New Roman" w:hAnsi="Times New Roman"/>
          <w:sz w:val="24"/>
          <w:szCs w:val="24"/>
        </w:rPr>
        <w:t xml:space="preserve">diagramy aktywności, </w:t>
      </w:r>
    </w:p>
    <w:p w:rsidR="0035099E" w:rsidRPr="0035099E" w:rsidRDefault="00D10EA6" w:rsidP="0035099E">
      <w:pPr>
        <w:pStyle w:val="Akapitzlist"/>
        <w:numPr>
          <w:ilvl w:val="0"/>
          <w:numId w:val="40"/>
        </w:numPr>
        <w:spacing w:line="360" w:lineRule="auto"/>
        <w:rPr>
          <w:rFonts w:ascii="Times New Roman" w:hAnsi="Times New Roman"/>
          <w:sz w:val="24"/>
          <w:szCs w:val="24"/>
        </w:rPr>
      </w:pPr>
      <w:r w:rsidRPr="0035099E">
        <w:rPr>
          <w:rFonts w:ascii="Times New Roman" w:hAnsi="Times New Roman"/>
          <w:sz w:val="24"/>
          <w:szCs w:val="24"/>
        </w:rPr>
        <w:t>diagramy sekwencji</w:t>
      </w:r>
      <w:r w:rsidR="0035099E">
        <w:rPr>
          <w:rFonts w:ascii="Times New Roman" w:hAnsi="Times New Roman"/>
          <w:sz w:val="24"/>
          <w:szCs w:val="24"/>
        </w:rPr>
        <w:t>,</w:t>
      </w:r>
      <w:r w:rsidRPr="0035099E">
        <w:rPr>
          <w:rFonts w:ascii="Times New Roman" w:hAnsi="Times New Roman"/>
          <w:sz w:val="24"/>
          <w:szCs w:val="24"/>
        </w:rPr>
        <w:t xml:space="preserve"> </w:t>
      </w:r>
    </w:p>
    <w:p w:rsidR="00412078" w:rsidRDefault="00D10EA6" w:rsidP="0035099E">
      <w:pPr>
        <w:pStyle w:val="Akapitzlist"/>
        <w:numPr>
          <w:ilvl w:val="0"/>
          <w:numId w:val="40"/>
        </w:numPr>
        <w:spacing w:line="360" w:lineRule="auto"/>
        <w:rPr>
          <w:rFonts w:ascii="Times New Roman" w:hAnsi="Times New Roman"/>
          <w:sz w:val="24"/>
          <w:szCs w:val="24"/>
        </w:rPr>
      </w:pPr>
      <w:r w:rsidRPr="0035099E">
        <w:rPr>
          <w:rFonts w:ascii="Times New Roman" w:hAnsi="Times New Roman"/>
          <w:sz w:val="24"/>
          <w:szCs w:val="24"/>
        </w:rPr>
        <w:t xml:space="preserve">projekt interfejsu graficznego aplikacji </w:t>
      </w:r>
      <w:r w:rsidR="0035099E">
        <w:rPr>
          <w:rFonts w:ascii="Times New Roman" w:hAnsi="Times New Roman"/>
          <w:sz w:val="24"/>
          <w:szCs w:val="24"/>
        </w:rPr>
        <w:t>wizualizującej</w:t>
      </w:r>
      <w:r w:rsidR="004B4462">
        <w:rPr>
          <w:rFonts w:ascii="Times New Roman" w:hAnsi="Times New Roman"/>
          <w:sz w:val="24"/>
          <w:szCs w:val="24"/>
        </w:rPr>
        <w:t>.</w:t>
      </w:r>
    </w:p>
    <w:p w:rsidR="00FE6CC6" w:rsidRDefault="00FE6CC6" w:rsidP="00FE6CC6">
      <w:pPr>
        <w:spacing w:line="360" w:lineRule="auto"/>
      </w:pPr>
    </w:p>
    <w:p w:rsidR="00FE6CC6" w:rsidRPr="00FE6CC6" w:rsidRDefault="00FE6CC6" w:rsidP="00FE6CC6">
      <w:pPr>
        <w:spacing w:line="360" w:lineRule="auto"/>
      </w:pPr>
      <w:r>
        <w:tab/>
        <w:t xml:space="preserve">Wszystkie diagramy zawarte w tym rozdziale zostały dodatkowo dołączone jako </w:t>
      </w:r>
      <w:r w:rsidR="00D83A5F">
        <w:br/>
      </w:r>
      <w:r w:rsidR="004B4462">
        <w:t>załączniki w</w:t>
      </w:r>
      <w:r>
        <w:t xml:space="preserve"> lepszej </w:t>
      </w:r>
      <w:r w:rsidR="004B4462">
        <w:t>rozdzielczości</w:t>
      </w:r>
      <w:r>
        <w:t>.</w:t>
      </w: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Pr="00D27156" w:rsidRDefault="00D10EA6" w:rsidP="007650FC">
      <w:pPr>
        <w:spacing w:line="360" w:lineRule="auto"/>
      </w:pPr>
    </w:p>
    <w:p w:rsidR="003B5D11" w:rsidRDefault="00E57E16" w:rsidP="003B5D11">
      <w:pPr>
        <w:pStyle w:val="Nagwek2"/>
        <w:spacing w:line="360" w:lineRule="auto"/>
      </w:pPr>
      <w:bookmarkStart w:id="109" w:name="_Toc450674552"/>
      <w:r>
        <w:lastRenderedPageBreak/>
        <w:t>Diagram komponentów</w:t>
      </w:r>
      <w:bookmarkEnd w:id="109"/>
    </w:p>
    <w:p w:rsidR="00410D8B" w:rsidRDefault="00410D8B" w:rsidP="00410D8B">
      <w:r>
        <w:tab/>
      </w:r>
    </w:p>
    <w:p w:rsidR="00410D8B" w:rsidRDefault="00410D8B" w:rsidP="0006516B">
      <w:pPr>
        <w:spacing w:line="360" w:lineRule="auto"/>
      </w:pPr>
      <w:r>
        <w:tab/>
      </w:r>
      <w:r w:rsidR="00412078">
        <w:t>Diagram komponentów pokazuje podział systemu na mniejsze podsystemy. Za ko</w:t>
      </w:r>
      <w:r w:rsidR="00412078">
        <w:t>m</w:t>
      </w:r>
      <w:r w:rsidR="00412078">
        <w:t>ponent uznaje się wymienialny, wykonywalny fragment systemu, z ukrytymi</w:t>
      </w:r>
      <w:r w:rsidR="009A2935">
        <w:t xml:space="preserve"> szczegółami implementacyjnymi</w:t>
      </w:r>
      <w:r w:rsidR="00412078">
        <w:t xml:space="preserve"> [38]</w:t>
      </w:r>
      <w:r w:rsidR="009A2935">
        <w:t>.</w:t>
      </w:r>
    </w:p>
    <w:p w:rsidR="00412078" w:rsidRDefault="00282A87" w:rsidP="00282A87">
      <w:pPr>
        <w:spacing w:line="360" w:lineRule="auto"/>
      </w:pPr>
      <w:r>
        <w:rPr>
          <w:noProof/>
        </w:rPr>
        <w:drawing>
          <wp:inline distT="0" distB="0" distL="0" distR="0">
            <wp:extent cx="6308814" cy="4860000"/>
            <wp:effectExtent l="19050" t="0" r="0" b="0"/>
            <wp:docPr id="35" name="Obraz 34" descr="DiagramKomponentó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Komponentów.jpg"/>
                    <pic:cNvPicPr/>
                  </pic:nvPicPr>
                  <pic:blipFill>
                    <a:blip r:embed="rId40" cstate="print"/>
                    <a:stretch>
                      <a:fillRect/>
                    </a:stretch>
                  </pic:blipFill>
                  <pic:spPr>
                    <a:xfrm>
                      <a:off x="0" y="0"/>
                      <a:ext cx="6308814" cy="4860000"/>
                    </a:xfrm>
                    <a:prstGeom prst="rect">
                      <a:avLst/>
                    </a:prstGeom>
                  </pic:spPr>
                </pic:pic>
              </a:graphicData>
            </a:graphic>
          </wp:inline>
        </w:drawing>
      </w:r>
    </w:p>
    <w:p w:rsidR="00D27156" w:rsidRDefault="00412078" w:rsidP="00412078">
      <w:pPr>
        <w:pStyle w:val="Legenda"/>
        <w:jc w:val="center"/>
      </w:pPr>
      <w:bookmarkStart w:id="110" w:name="_Toc448663266"/>
      <w:r>
        <w:t xml:space="preserve">Rys. </w:t>
      </w:r>
      <w:fldSimple w:instr=" STYLEREF 1 \s ">
        <w:r w:rsidR="00FB5BFA">
          <w:rPr>
            <w:noProof/>
          </w:rPr>
          <w:t>6</w:t>
        </w:r>
      </w:fldSimple>
      <w:r w:rsidR="00B541E6">
        <w:t>.</w:t>
      </w:r>
      <w:fldSimple w:instr=" SEQ Rys. \* ARABIC \s 1 ">
        <w:r w:rsidR="00FB5BFA">
          <w:rPr>
            <w:noProof/>
          </w:rPr>
          <w:t>1</w:t>
        </w:r>
      </w:fldSimple>
      <w:r>
        <w:t xml:space="preserve"> Diagram komponentów</w:t>
      </w:r>
      <w:bookmarkEnd w:id="110"/>
    </w:p>
    <w:p w:rsidR="00282A87" w:rsidRDefault="00282A87" w:rsidP="008A1084">
      <w:pPr>
        <w:spacing w:line="360" w:lineRule="auto"/>
      </w:pPr>
    </w:p>
    <w:p w:rsidR="008C533D" w:rsidRPr="008A1084" w:rsidRDefault="008C533D" w:rsidP="008A1084">
      <w:pPr>
        <w:spacing w:line="360" w:lineRule="auto"/>
      </w:pPr>
    </w:p>
    <w:p w:rsidR="00873D7A" w:rsidRPr="008A1084" w:rsidRDefault="00873D7A" w:rsidP="008A1084">
      <w:pPr>
        <w:spacing w:line="360" w:lineRule="auto"/>
      </w:pPr>
      <w:r w:rsidRPr="008A1084">
        <w:tab/>
        <w:t>Jak widać system został podzielony na cztery podsystemy:</w:t>
      </w:r>
    </w:p>
    <w:p w:rsidR="00873D7A" w:rsidRPr="008A1084" w:rsidRDefault="00A30B0E" w:rsidP="008A1084">
      <w:pPr>
        <w:pStyle w:val="Akapitzlist"/>
        <w:numPr>
          <w:ilvl w:val="0"/>
          <w:numId w:val="41"/>
        </w:numPr>
        <w:spacing w:line="360" w:lineRule="auto"/>
        <w:rPr>
          <w:rFonts w:ascii="Times New Roman" w:hAnsi="Times New Roman"/>
          <w:sz w:val="24"/>
          <w:szCs w:val="24"/>
        </w:rPr>
      </w:pPr>
      <w:proofErr w:type="spellStart"/>
      <w:r w:rsidRPr="00A30B0E">
        <w:rPr>
          <w:rFonts w:ascii="Times New Roman" w:hAnsi="Times New Roman"/>
          <w:b/>
          <w:sz w:val="24"/>
          <w:szCs w:val="24"/>
        </w:rPr>
        <w:t>D</w:t>
      </w:r>
      <w:r w:rsidR="00282A87">
        <w:rPr>
          <w:rFonts w:ascii="Times New Roman" w:hAnsi="Times New Roman"/>
          <w:b/>
          <w:sz w:val="24"/>
          <w:szCs w:val="24"/>
        </w:rPr>
        <w:t>ronServ</w:t>
      </w:r>
      <w:r w:rsidR="00873D7A" w:rsidRPr="00A30B0E">
        <w:rPr>
          <w:rFonts w:ascii="Times New Roman" w:hAnsi="Times New Roman"/>
          <w:b/>
          <w:sz w:val="24"/>
          <w:szCs w:val="24"/>
        </w:rPr>
        <w:t>er</w:t>
      </w:r>
      <w:proofErr w:type="spellEnd"/>
      <w:r w:rsidR="00873D7A" w:rsidRPr="008A1084">
        <w:rPr>
          <w:rFonts w:ascii="Times New Roman" w:hAnsi="Times New Roman"/>
          <w:sz w:val="24"/>
          <w:szCs w:val="24"/>
        </w:rPr>
        <w:t xml:space="preserve"> - część serwerowa systemu,</w:t>
      </w:r>
    </w:p>
    <w:p w:rsidR="00873D7A" w:rsidRPr="008A1084" w:rsidRDefault="00873D7A" w:rsidP="008A1084">
      <w:pPr>
        <w:pStyle w:val="Akapitzlist"/>
        <w:numPr>
          <w:ilvl w:val="0"/>
          <w:numId w:val="41"/>
        </w:numPr>
        <w:spacing w:line="360" w:lineRule="auto"/>
        <w:rPr>
          <w:rFonts w:ascii="Times New Roman" w:hAnsi="Times New Roman"/>
          <w:sz w:val="24"/>
          <w:szCs w:val="24"/>
        </w:rPr>
      </w:pPr>
      <w:proofErr w:type="spellStart"/>
      <w:r w:rsidRPr="00A30B0E">
        <w:rPr>
          <w:rFonts w:ascii="Times New Roman" w:hAnsi="Times New Roman"/>
          <w:b/>
          <w:sz w:val="24"/>
          <w:szCs w:val="24"/>
        </w:rPr>
        <w:t>DronAdminPanel</w:t>
      </w:r>
      <w:proofErr w:type="spellEnd"/>
      <w:r w:rsidR="00D83A5F">
        <w:rPr>
          <w:rFonts w:ascii="Times New Roman" w:hAnsi="Times New Roman"/>
          <w:sz w:val="24"/>
          <w:szCs w:val="24"/>
        </w:rPr>
        <w:t xml:space="preserve"> - p</w:t>
      </w:r>
      <w:r w:rsidRPr="008A1084">
        <w:rPr>
          <w:rFonts w:ascii="Times New Roman" w:hAnsi="Times New Roman"/>
          <w:sz w:val="24"/>
          <w:szCs w:val="24"/>
        </w:rPr>
        <w:t>anel administracyjny</w:t>
      </w:r>
    </w:p>
    <w:p w:rsidR="00873D7A" w:rsidRPr="008A1084" w:rsidRDefault="00DF4CF1" w:rsidP="008A1084">
      <w:pPr>
        <w:pStyle w:val="Akapitzlist"/>
        <w:numPr>
          <w:ilvl w:val="0"/>
          <w:numId w:val="41"/>
        </w:numPr>
        <w:spacing w:line="360" w:lineRule="auto"/>
        <w:rPr>
          <w:rFonts w:ascii="Times New Roman" w:hAnsi="Times New Roman"/>
          <w:sz w:val="24"/>
          <w:szCs w:val="24"/>
        </w:rPr>
      </w:pPr>
      <w:proofErr w:type="spellStart"/>
      <w:r w:rsidRPr="00A30B0E">
        <w:rPr>
          <w:rFonts w:ascii="Times New Roman" w:hAnsi="Times New Roman"/>
          <w:b/>
          <w:sz w:val="24"/>
          <w:szCs w:val="24"/>
        </w:rPr>
        <w:t>Dron</w:t>
      </w:r>
      <w:r w:rsidR="00873D7A" w:rsidRPr="00A30B0E">
        <w:rPr>
          <w:rFonts w:ascii="Times New Roman" w:hAnsi="Times New Roman"/>
          <w:b/>
          <w:sz w:val="24"/>
          <w:szCs w:val="24"/>
        </w:rPr>
        <w:t>Tracker</w:t>
      </w:r>
      <w:proofErr w:type="spellEnd"/>
      <w:r w:rsidR="00D83A5F">
        <w:rPr>
          <w:rFonts w:ascii="Times New Roman" w:hAnsi="Times New Roman"/>
          <w:sz w:val="24"/>
          <w:szCs w:val="24"/>
        </w:rPr>
        <w:t xml:space="preserve"> - a</w:t>
      </w:r>
      <w:r w:rsidR="00873D7A" w:rsidRPr="008A1084">
        <w:rPr>
          <w:rFonts w:ascii="Times New Roman" w:hAnsi="Times New Roman"/>
          <w:sz w:val="24"/>
          <w:szCs w:val="24"/>
        </w:rPr>
        <w:t>plikacja zbierająca dane geolokalizacyjne i wysyłające je do serwera</w:t>
      </w:r>
      <w:r w:rsidR="00D83A5F">
        <w:rPr>
          <w:rFonts w:ascii="Times New Roman" w:hAnsi="Times New Roman"/>
          <w:sz w:val="24"/>
          <w:szCs w:val="24"/>
        </w:rPr>
        <w:t>,</w:t>
      </w:r>
    </w:p>
    <w:p w:rsidR="00873D7A" w:rsidRDefault="00873D7A" w:rsidP="007650FC">
      <w:pPr>
        <w:pStyle w:val="Akapitzlist"/>
        <w:numPr>
          <w:ilvl w:val="0"/>
          <w:numId w:val="41"/>
        </w:numPr>
        <w:spacing w:line="360" w:lineRule="auto"/>
        <w:rPr>
          <w:rFonts w:ascii="Times New Roman" w:hAnsi="Times New Roman"/>
          <w:sz w:val="24"/>
          <w:szCs w:val="24"/>
        </w:rPr>
      </w:pPr>
      <w:proofErr w:type="spellStart"/>
      <w:r w:rsidRPr="00A30B0E">
        <w:rPr>
          <w:rFonts w:ascii="Times New Roman" w:hAnsi="Times New Roman"/>
          <w:b/>
          <w:sz w:val="24"/>
          <w:szCs w:val="24"/>
        </w:rPr>
        <w:t>DronVision</w:t>
      </w:r>
      <w:proofErr w:type="spellEnd"/>
      <w:r w:rsidR="00D83A5F">
        <w:rPr>
          <w:rFonts w:ascii="Times New Roman" w:hAnsi="Times New Roman"/>
          <w:sz w:val="24"/>
          <w:szCs w:val="24"/>
        </w:rPr>
        <w:t xml:space="preserve"> - g</w:t>
      </w:r>
      <w:r w:rsidRPr="008A1084">
        <w:rPr>
          <w:rFonts w:ascii="Times New Roman" w:hAnsi="Times New Roman"/>
          <w:sz w:val="24"/>
          <w:szCs w:val="24"/>
        </w:rPr>
        <w:t>łówna aplikacja kliencka, służąca d</w:t>
      </w:r>
      <w:r w:rsidR="00B541E8">
        <w:rPr>
          <w:rFonts w:ascii="Times New Roman" w:hAnsi="Times New Roman"/>
          <w:sz w:val="24"/>
          <w:szCs w:val="24"/>
        </w:rPr>
        <w:t xml:space="preserve">o wizualizacji obszaru </w:t>
      </w:r>
      <w:r w:rsidR="00D83A5F">
        <w:rPr>
          <w:rFonts w:ascii="Times New Roman" w:hAnsi="Times New Roman"/>
          <w:sz w:val="24"/>
          <w:szCs w:val="24"/>
        </w:rPr>
        <w:br/>
      </w:r>
      <w:r w:rsidR="00B541E8">
        <w:rPr>
          <w:rFonts w:ascii="Times New Roman" w:hAnsi="Times New Roman"/>
          <w:sz w:val="24"/>
          <w:szCs w:val="24"/>
        </w:rPr>
        <w:t>przeszuk</w:t>
      </w:r>
      <w:r w:rsidRPr="008A1084">
        <w:rPr>
          <w:rFonts w:ascii="Times New Roman" w:hAnsi="Times New Roman"/>
          <w:sz w:val="24"/>
          <w:szCs w:val="24"/>
        </w:rPr>
        <w:t>a</w:t>
      </w:r>
      <w:r w:rsidR="00B541E8">
        <w:rPr>
          <w:rFonts w:ascii="Times New Roman" w:hAnsi="Times New Roman"/>
          <w:sz w:val="24"/>
          <w:szCs w:val="24"/>
        </w:rPr>
        <w:t>n</w:t>
      </w:r>
      <w:r w:rsidRPr="008A1084">
        <w:rPr>
          <w:rFonts w:ascii="Times New Roman" w:hAnsi="Times New Roman"/>
          <w:sz w:val="24"/>
          <w:szCs w:val="24"/>
        </w:rPr>
        <w:t>ego</w:t>
      </w:r>
      <w:r w:rsidR="004B4462">
        <w:rPr>
          <w:rFonts w:ascii="Times New Roman" w:hAnsi="Times New Roman"/>
          <w:sz w:val="24"/>
          <w:szCs w:val="24"/>
        </w:rPr>
        <w:t>.</w:t>
      </w:r>
    </w:p>
    <w:p w:rsidR="008C533D" w:rsidRPr="00B541E8" w:rsidRDefault="008C533D" w:rsidP="00282A87">
      <w:pPr>
        <w:pStyle w:val="Akapitzlist"/>
        <w:spacing w:line="360" w:lineRule="auto"/>
        <w:rPr>
          <w:rFonts w:ascii="Times New Roman" w:hAnsi="Times New Roman"/>
          <w:sz w:val="24"/>
          <w:szCs w:val="24"/>
        </w:rPr>
      </w:pPr>
    </w:p>
    <w:p w:rsidR="00481FB8" w:rsidRDefault="00873D7A" w:rsidP="00873D7A">
      <w:pPr>
        <w:pStyle w:val="Nagwek2"/>
      </w:pPr>
      <w:bookmarkStart w:id="111" w:name="_Toc450674553"/>
      <w:r>
        <w:lastRenderedPageBreak/>
        <w:t>Diagramy klas</w:t>
      </w:r>
      <w:bookmarkEnd w:id="111"/>
    </w:p>
    <w:p w:rsidR="00481FB8" w:rsidRDefault="00481FB8" w:rsidP="007650FC">
      <w:pPr>
        <w:spacing w:line="360" w:lineRule="auto"/>
      </w:pPr>
    </w:p>
    <w:p w:rsidR="00266278" w:rsidRDefault="00266278" w:rsidP="007650FC">
      <w:pPr>
        <w:spacing w:line="360" w:lineRule="auto"/>
      </w:pPr>
      <w:r>
        <w:tab/>
        <w:t>Diagram klas jest statycznym diagramem strukturalnym. Przedstawia strukturę syst</w:t>
      </w:r>
      <w:r>
        <w:t>e</w:t>
      </w:r>
      <w:r>
        <w:t xml:space="preserve">mu w modelu obiektowym przez ilustrację struktury klas i zależności między nimi. </w:t>
      </w:r>
    </w:p>
    <w:p w:rsidR="00256110" w:rsidRPr="0088170C" w:rsidRDefault="00266278" w:rsidP="00256110">
      <w:pPr>
        <w:spacing w:line="360" w:lineRule="auto"/>
        <w:rPr>
          <w:vertAlign w:val="subscript"/>
        </w:rPr>
      </w:pPr>
      <w:r>
        <w:tab/>
      </w:r>
      <w:r w:rsidR="00256110">
        <w:t xml:space="preserve">Ze względu na skomplikowaną budowę systemu, klasy na diagramach dołączonych </w:t>
      </w:r>
      <w:r w:rsidR="00256110">
        <w:br/>
        <w:t xml:space="preserve">do pracy, zostały podzielone na mniejsze logiczne grupy, takie jak klasy odpowiadające </w:t>
      </w:r>
      <w:r w:rsidR="00256110">
        <w:br/>
        <w:t xml:space="preserve">za logikę biznesową, czy klasy reprezentujące obiekty bazodanowe, a powiązanie między </w:t>
      </w:r>
      <w:r w:rsidR="00256110">
        <w:br/>
        <w:t xml:space="preserve">klasami z różnych grup zostały przedstawione, jako powiązanie między całymi grupami </w:t>
      </w:r>
      <w:r w:rsidR="00256110">
        <w:br/>
        <w:t xml:space="preserve">tzn. "Klasy logiki biznesowej wykorzystują klasy z modelu domenowego oraz </w:t>
      </w:r>
      <w:r w:rsidR="00256110">
        <w:br/>
        <w:t>z modelu bazodanowego". Pozwoliło to na znaczną poprawę czytelności diagramów.</w:t>
      </w:r>
    </w:p>
    <w:p w:rsidR="00266278" w:rsidRDefault="00266278" w:rsidP="007650FC">
      <w:pPr>
        <w:spacing w:line="360" w:lineRule="auto"/>
      </w:pPr>
    </w:p>
    <w:p w:rsidR="00E57E16" w:rsidRDefault="00E57E16" w:rsidP="00873D7A">
      <w:pPr>
        <w:pStyle w:val="Nagwek3"/>
      </w:pPr>
      <w:bookmarkStart w:id="112" w:name="_Toc450674554"/>
      <w:r>
        <w:t>Diagram klas części serwerowej</w:t>
      </w:r>
      <w:bookmarkEnd w:id="112"/>
    </w:p>
    <w:p w:rsidR="00E57E16" w:rsidRDefault="00E57E16" w:rsidP="007650FC">
      <w:pPr>
        <w:spacing w:line="360" w:lineRule="auto"/>
      </w:pPr>
    </w:p>
    <w:p w:rsidR="00D36E8B" w:rsidRDefault="00E15754" w:rsidP="007650FC">
      <w:pPr>
        <w:spacing w:line="360" w:lineRule="auto"/>
      </w:pPr>
      <w:r>
        <w:tab/>
      </w:r>
      <w:r w:rsidR="00D13AB8">
        <w:t xml:space="preserve">Diagram klas części serwerowej ze względu na </w:t>
      </w:r>
      <w:r w:rsidR="0088170C">
        <w:t>duży</w:t>
      </w:r>
      <w:r w:rsidR="00D13AB8">
        <w:t xml:space="preserve"> rozmia</w:t>
      </w:r>
      <w:r w:rsidR="0088170C">
        <w:t xml:space="preserve">r </w:t>
      </w:r>
      <w:r w:rsidR="00D13AB8">
        <w:t>został dołączony do pr</w:t>
      </w:r>
      <w:r w:rsidR="00D13AB8">
        <w:t>a</w:t>
      </w:r>
      <w:r w:rsidR="00D13AB8">
        <w:t>cy jako załącznik nr 1.</w:t>
      </w:r>
    </w:p>
    <w:p w:rsidR="00D13AB8" w:rsidRDefault="00D13AB8" w:rsidP="007650FC">
      <w:pPr>
        <w:spacing w:line="360" w:lineRule="auto"/>
      </w:pPr>
    </w:p>
    <w:p w:rsidR="00E57E16" w:rsidRDefault="00E57E16" w:rsidP="00873D7A">
      <w:pPr>
        <w:pStyle w:val="Nagwek3"/>
      </w:pPr>
      <w:bookmarkStart w:id="113" w:name="_Toc450674555"/>
      <w:r>
        <w:t>Diagram klas aplikacji klienckiej</w:t>
      </w:r>
      <w:bookmarkEnd w:id="113"/>
    </w:p>
    <w:p w:rsidR="00481FB8" w:rsidRDefault="00481FB8" w:rsidP="00481FB8"/>
    <w:p w:rsidR="00D13AB8" w:rsidRDefault="00E15754" w:rsidP="00D13AB8">
      <w:pPr>
        <w:spacing w:line="360" w:lineRule="auto"/>
      </w:pPr>
      <w:r>
        <w:tab/>
      </w:r>
      <w:r w:rsidR="00D13AB8">
        <w:t>Diagram klas</w:t>
      </w:r>
      <w:r w:rsidR="003B7878">
        <w:t xml:space="preserve"> aplikacji klienckiej</w:t>
      </w:r>
      <w:r w:rsidR="00D13AB8">
        <w:t xml:space="preserve"> ze względu na </w:t>
      </w:r>
      <w:r w:rsidR="0088170C">
        <w:t>duży rozmiar</w:t>
      </w:r>
      <w:r w:rsidR="00D13AB8">
        <w:t xml:space="preserve"> został dołączony do pracy jako załącznik nr 2.</w:t>
      </w:r>
    </w:p>
    <w:p w:rsidR="00E57E16" w:rsidRDefault="00E57E16" w:rsidP="007650FC">
      <w:pPr>
        <w:spacing w:line="360" w:lineRule="auto"/>
      </w:pPr>
    </w:p>
    <w:p w:rsidR="00256110" w:rsidRDefault="00256110" w:rsidP="007650FC">
      <w:pPr>
        <w:spacing w:line="360" w:lineRule="auto"/>
      </w:pPr>
    </w:p>
    <w:p w:rsidR="00256110" w:rsidRDefault="00256110" w:rsidP="007650FC">
      <w:pPr>
        <w:spacing w:line="360" w:lineRule="auto"/>
      </w:pPr>
    </w:p>
    <w:p w:rsidR="00FE09E9" w:rsidRDefault="00FE09E9" w:rsidP="007650FC">
      <w:pPr>
        <w:spacing w:line="360" w:lineRule="auto"/>
      </w:pPr>
    </w:p>
    <w:p w:rsidR="00FE09E9" w:rsidRDefault="00FE09E9" w:rsidP="007650FC">
      <w:pPr>
        <w:spacing w:line="360" w:lineRule="auto"/>
      </w:pPr>
    </w:p>
    <w:p w:rsidR="00FE09E9" w:rsidRDefault="00FE09E9" w:rsidP="007650FC">
      <w:pPr>
        <w:spacing w:line="360" w:lineRule="auto"/>
      </w:pPr>
    </w:p>
    <w:p w:rsidR="00FE09E9" w:rsidRDefault="00FE09E9" w:rsidP="007650FC">
      <w:pPr>
        <w:spacing w:line="360" w:lineRule="auto"/>
      </w:pPr>
    </w:p>
    <w:p w:rsidR="00FE09E9" w:rsidRDefault="00FE09E9" w:rsidP="007650FC">
      <w:pPr>
        <w:spacing w:line="360" w:lineRule="auto"/>
      </w:pPr>
    </w:p>
    <w:p w:rsidR="00FE09E9" w:rsidRDefault="00FE09E9" w:rsidP="007650FC">
      <w:pPr>
        <w:spacing w:line="360" w:lineRule="auto"/>
      </w:pPr>
    </w:p>
    <w:p w:rsidR="00FE09E9" w:rsidRDefault="00FE09E9" w:rsidP="007650FC">
      <w:pPr>
        <w:spacing w:line="360" w:lineRule="auto"/>
      </w:pPr>
    </w:p>
    <w:p w:rsidR="00FE09E9" w:rsidRDefault="00FE09E9" w:rsidP="007650FC">
      <w:pPr>
        <w:spacing w:line="360" w:lineRule="auto"/>
      </w:pPr>
    </w:p>
    <w:p w:rsidR="00FE09E9" w:rsidRDefault="00FE09E9" w:rsidP="007650FC">
      <w:pPr>
        <w:spacing w:line="360" w:lineRule="auto"/>
      </w:pPr>
    </w:p>
    <w:p w:rsidR="00D36E8B" w:rsidRDefault="00D36E8B" w:rsidP="007650FC">
      <w:pPr>
        <w:spacing w:line="360" w:lineRule="auto"/>
      </w:pPr>
    </w:p>
    <w:p w:rsidR="003E7149" w:rsidRDefault="0088170C" w:rsidP="003E7149">
      <w:pPr>
        <w:pStyle w:val="Nagwek2"/>
        <w:spacing w:line="360" w:lineRule="auto"/>
      </w:pPr>
      <w:bookmarkStart w:id="114" w:name="_Toc450674556"/>
      <w:r>
        <w:lastRenderedPageBreak/>
        <w:t>Diagram związków encji</w:t>
      </w:r>
      <w:bookmarkEnd w:id="114"/>
    </w:p>
    <w:p w:rsidR="0088170C" w:rsidRDefault="0088170C" w:rsidP="0088170C"/>
    <w:p w:rsidR="00CE5C59" w:rsidRDefault="0088170C" w:rsidP="00CD0ACA">
      <w:r>
        <w:tab/>
        <w:t xml:space="preserve">Jest to rodzaj diagramu, przedstawiającego związki pomiędzy encjami, opisujący </w:t>
      </w:r>
      <w:r w:rsidR="00256110">
        <w:br/>
      </w:r>
      <w:r>
        <w:t>konceptualny model danych używanych w systemie informatycznym.</w:t>
      </w:r>
    </w:p>
    <w:p w:rsidR="00FB477F" w:rsidRDefault="00FB477F" w:rsidP="00CD0ACA"/>
    <w:p w:rsidR="00CE5C59" w:rsidRDefault="00FB477F" w:rsidP="00CE5C59">
      <w:pPr>
        <w:keepNext/>
        <w:jc w:val="center"/>
      </w:pPr>
      <w:r>
        <w:rPr>
          <w:noProof/>
        </w:rPr>
        <w:drawing>
          <wp:inline distT="0" distB="0" distL="0" distR="0">
            <wp:extent cx="4900482" cy="7560000"/>
            <wp:effectExtent l="19050" t="0" r="0" b="0"/>
            <wp:docPr id="14"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cstate="print"/>
                    <a:srcRect/>
                    <a:stretch>
                      <a:fillRect/>
                    </a:stretch>
                  </pic:blipFill>
                  <pic:spPr bwMode="auto">
                    <a:xfrm>
                      <a:off x="0" y="0"/>
                      <a:ext cx="4900482" cy="7560000"/>
                    </a:xfrm>
                    <a:prstGeom prst="rect">
                      <a:avLst/>
                    </a:prstGeom>
                    <a:noFill/>
                    <a:ln w="9525">
                      <a:noFill/>
                      <a:miter lim="800000"/>
                      <a:headEnd/>
                      <a:tailEnd/>
                    </a:ln>
                  </pic:spPr>
                </pic:pic>
              </a:graphicData>
            </a:graphic>
          </wp:inline>
        </w:drawing>
      </w:r>
    </w:p>
    <w:p w:rsidR="0088170C" w:rsidRDefault="00CE5C59" w:rsidP="00CE5C59">
      <w:pPr>
        <w:pStyle w:val="Legenda"/>
        <w:jc w:val="center"/>
      </w:pPr>
      <w:r>
        <w:t xml:space="preserve">Rys. </w:t>
      </w:r>
      <w:fldSimple w:instr=" STYLEREF 1 \s ">
        <w:r w:rsidR="00FB5BFA">
          <w:rPr>
            <w:noProof/>
          </w:rPr>
          <w:t>6</w:t>
        </w:r>
      </w:fldSimple>
      <w:r w:rsidR="00B541E6">
        <w:t>.</w:t>
      </w:r>
      <w:fldSimple w:instr=" SEQ Rys. \* ARABIC \s 1 ">
        <w:r w:rsidR="00FB5BFA">
          <w:rPr>
            <w:noProof/>
          </w:rPr>
          <w:t>2</w:t>
        </w:r>
      </w:fldSimple>
      <w:r>
        <w:t xml:space="preserve"> Diagram związków encji</w:t>
      </w:r>
      <w:r w:rsidR="009D0C18" w:rsidRPr="009D0C18">
        <w:rPr>
          <w:noProof/>
          <w:lang w:val="en-US" w:eastAsia="en-US"/>
        </w:rPr>
        <w:pict>
          <v:group id="Canvas 105" o:spid="_x0000_s1026" editas="canvas" style="position:absolute;margin-left:12pt;margin-top:27.85pt;width:453.95pt;height:595.3pt;z-index:251661312;mso-position-horizontal-relative:char;mso-position-vertical-relative:line" coordsize="57651,75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">
            <v:shape id="_x0000_s1027" type="#_x0000_t75" style="position:absolute;width:57651;height:75603;visibility:visible">
              <v:fill o:detectmouseclick="t"/>
              <v:path o:connecttype="none"/>
            </v:shape>
          </v:group>
        </w:pict>
      </w:r>
      <w:r w:rsidR="009D0C18" w:rsidRPr="009D0C18">
        <w:rPr>
          <w:noProof/>
          <w:lang w:val="en-US" w:eastAsia="en-US"/>
        </w:rPr>
        <w:pict>
          <v:shapetype id="_x0000_t202" coordsize="21600,21600" o:spt="202" path="m,l,21600r21600,l21600,xe">
            <v:stroke joinstyle="miter"/>
            <v:path gradientshapeok="t" o:connecttype="rect"/>
          </v:shapetype>
          <v:shape id="Text Box 98" o:spid="_x0000_s1040" type="#_x0000_t202" style="position:absolute;left:0;text-align:left;margin-left:0;margin-top:599.8pt;width:453.95pt;height:26.45pt;z-index:25166028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" stroked="f">
            <v:textbox style="mso-fit-shape-to-text:t" inset="0,0,0,0">
              <w:txbxContent>
                <w:p w:rsidR="00162273" w:rsidRDefault="00162273" w:rsidP="00A848AF">
                  <w:pPr>
                    <w:pStyle w:val="Legenda"/>
                    <w:jc w:val="center"/>
                  </w:pPr>
                </w:p>
                <w:p w:rsidR="00162273" w:rsidRPr="00EA5C8B" w:rsidRDefault="00162273" w:rsidP="00A848AF">
                  <w:pPr>
                    <w:pStyle w:val="Legenda"/>
                    <w:jc w:val="center"/>
                    <w:rPr>
                      <w:sz w:val="24"/>
                      <w:szCs w:val="24"/>
                    </w:rPr>
                  </w:pPr>
                  <w:r>
                    <w:t xml:space="preserve">Rys. </w:t>
                  </w:r>
                  <w:fldSimple w:instr=" STYLEREF 1 \s ">
                    <w:r>
                      <w:rPr>
                        <w:noProof/>
                      </w:rPr>
                      <w:t>6</w:t>
                    </w:r>
                  </w:fldSimple>
                  <w:r>
                    <w:t>.</w:t>
                  </w:r>
                  <w:fldSimple w:instr=" SEQ Rys. \* ARABIC \s 1 ">
                    <w:r>
                      <w:rPr>
                        <w:noProof/>
                      </w:rPr>
                      <w:t>3</w:t>
                    </w:r>
                  </w:fldSimple>
                  <w:r>
                    <w:t xml:space="preserve"> Diagram związków encji</w:t>
                  </w:r>
                </w:p>
              </w:txbxContent>
            </v:textbox>
          </v:shape>
        </w:pict>
      </w:r>
    </w:p>
    <w:p w:rsidR="00E57E16" w:rsidRDefault="00E57E16" w:rsidP="007650FC">
      <w:pPr>
        <w:pStyle w:val="Nagwek2"/>
        <w:spacing w:line="360" w:lineRule="auto"/>
      </w:pPr>
      <w:bookmarkStart w:id="115" w:name="_Toc450674557"/>
      <w:r>
        <w:lastRenderedPageBreak/>
        <w:t>Diagramy aktywności</w:t>
      </w:r>
      <w:bookmarkEnd w:id="115"/>
    </w:p>
    <w:p w:rsidR="00FE6CC6" w:rsidRDefault="00FE6CC6" w:rsidP="007C381B"/>
    <w:p w:rsidR="007C381B" w:rsidRPr="008B0F8E" w:rsidRDefault="007C381B" w:rsidP="007C381B">
      <w:pPr>
        <w:pStyle w:val="Nagwek3"/>
      </w:pPr>
      <w:bookmarkStart w:id="116" w:name="_Toc450674558"/>
      <w:r>
        <w:t>Diagram aktywności - Dron - Zmień położenie</w:t>
      </w:r>
      <w:bookmarkEnd w:id="116"/>
    </w:p>
    <w:p w:rsidR="00AA6BEE" w:rsidRDefault="00AA6BEE" w:rsidP="007C381B">
      <w:pPr>
        <w:rPr>
          <w:b/>
          <w:noProof/>
        </w:rPr>
      </w:pPr>
    </w:p>
    <w:p w:rsidR="00AA6BEE" w:rsidRDefault="009D0C18" w:rsidP="008B0F8E">
      <w:pPr>
        <w:jc w:val="center"/>
        <w:rPr>
          <w:b/>
          <w:noProof/>
        </w:rPr>
      </w:pPr>
      <w:r w:rsidRPr="009D0C18">
        <w:rPr>
          <w:b/>
          <w:noProof/>
          <w:lang w:val="en-US" w:eastAsia="en-US"/>
        </w:rPr>
      </w:r>
      <w:r w:rsidRPr="009D0C18">
        <w:rPr>
          <w:b/>
          <w:noProof/>
          <w:lang w:val="en-US" w:eastAsia="en-US"/>
        </w:rPr>
        <w:pict>
          <v:group id="Canvas 6" o:spid="_x0000_s1038" editas="canvas" style="width:505.3pt;height:566.95pt;mso-position-horizontal-relative:char;mso-position-vertical-relative:line" coordsize="64173,72002">
            <v:shape id="_x0000_s1039" type="#_x0000_t75" style="position:absolute;width:64173;height:72002;visibility:visible">
              <v:fill o:detectmouseclick="t"/>
              <v:path o:connecttype="none"/>
            </v:shape>
            <v:shape id="Picture 7" o:spid="_x0000_s1028" type="#_x0000_t75" style="position:absolute;width:64173;height:7200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J29vBAAAA2wAAAA8AAABkcnMvZG93bnJldi54bWxEj0FrAjEUhO+C/yE8wZsmrlRkNYostHjp&#10;odaDx8fmuVncvCxJ1PXfN4VCj8PMfMNs94PrxINCbD1rWMwVCOLam5YbDefv99kaREzIBjvPpOFF&#10;Efa78WiLpfFP/qLHKTUiQziWqMGm1JdSxtqSwzj3PXH2rj44TFmGRpqAzwx3nSyUWkmHLecFiz1V&#10;lurb6e40VNWl8F71Sa5tMG75pj7c51nr6WQ4bEAkGtJ/+K99NBqKFfx+yT9A7n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cJ29vBAAAA2wAAAA8AAAAAAAAAAAAAAAAAnwIA&#10;AGRycy9kb3ducmV2LnhtbFBLBQYAAAAABAAEAPcAAACNAwAAAAA=&#10;">
              <v:imagedata r:id="rId42" o:title=""/>
            </v:shape>
            <w10:wrap type="none"/>
            <w10:anchorlock/>
          </v:group>
        </w:pict>
      </w:r>
    </w:p>
    <w:p w:rsidR="00AA6BEE" w:rsidRDefault="00AA6BEE" w:rsidP="007C381B">
      <w:pPr>
        <w:rPr>
          <w:b/>
          <w:noProof/>
        </w:rPr>
      </w:pPr>
    </w:p>
    <w:p w:rsidR="007C381B" w:rsidRDefault="007C381B" w:rsidP="007C381B">
      <w:pPr>
        <w:pStyle w:val="Nagwek3"/>
      </w:pPr>
      <w:bookmarkStart w:id="117" w:name="_Toc450674559"/>
      <w:r>
        <w:lastRenderedPageBreak/>
        <w:t>Diagram aktywności - Użytkownik aplikacji wizualizującej - Ogl</w:t>
      </w:r>
      <w:r>
        <w:t>ą</w:t>
      </w:r>
      <w:r>
        <w:t>daj wizualizację</w:t>
      </w:r>
      <w:bookmarkEnd w:id="117"/>
    </w:p>
    <w:p w:rsidR="007C381B" w:rsidRDefault="007C381B" w:rsidP="007C381B"/>
    <w:p w:rsidR="00AA6BEE" w:rsidRDefault="008B0F8E" w:rsidP="008B0F8E">
      <w:pPr>
        <w:jc w:val="center"/>
      </w:pPr>
      <w:r>
        <w:rPr>
          <w:noProof/>
        </w:rPr>
        <w:drawing>
          <wp:inline distT="0" distB="0" distL="0" distR="0">
            <wp:extent cx="6264880" cy="6840000"/>
            <wp:effectExtent l="19050" t="0" r="2570" b="0"/>
            <wp:docPr id="19" name="Obraz 18" descr="Diagram aktywności - Użytkownik - Oglądaj wizualizację.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aktywności - Użytkownik - Oglądaj wizualizację.png"/>
                    <pic:cNvPicPr/>
                  </pic:nvPicPr>
                  <pic:blipFill>
                    <a:blip r:embed="rId43" cstate="print"/>
                    <a:stretch>
                      <a:fillRect/>
                    </a:stretch>
                  </pic:blipFill>
                  <pic:spPr>
                    <a:xfrm>
                      <a:off x="0" y="0"/>
                      <a:ext cx="6264880" cy="6840000"/>
                    </a:xfrm>
                    <a:prstGeom prst="rect">
                      <a:avLst/>
                    </a:prstGeom>
                  </pic:spPr>
                </pic:pic>
              </a:graphicData>
            </a:graphic>
          </wp:inline>
        </w:drawing>
      </w:r>
    </w:p>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7C381B" w:rsidRDefault="007C381B" w:rsidP="007C381B">
      <w:pPr>
        <w:pStyle w:val="Nagwek3"/>
      </w:pPr>
      <w:bookmarkStart w:id="118" w:name="_Toc450674560"/>
      <w:r>
        <w:lastRenderedPageBreak/>
        <w:t>Diagram aktywności - Użytkownik aplikacji wizualizującej - Ed</w:t>
      </w:r>
      <w:r>
        <w:t>y</w:t>
      </w:r>
      <w:r>
        <w:t>tuj preferencje</w:t>
      </w:r>
      <w:bookmarkEnd w:id="118"/>
    </w:p>
    <w:p w:rsidR="007C381B" w:rsidRDefault="007C381B" w:rsidP="007C381B"/>
    <w:p w:rsidR="008B0F8E" w:rsidRDefault="008B0F8E" w:rsidP="008B0F8E">
      <w:pPr>
        <w:jc w:val="center"/>
      </w:pPr>
      <w:r>
        <w:rPr>
          <w:noProof/>
        </w:rPr>
        <w:drawing>
          <wp:inline distT="0" distB="0" distL="0" distR="0">
            <wp:extent cx="6313154" cy="5205046"/>
            <wp:effectExtent l="19050" t="0" r="0" b="0"/>
            <wp:docPr id="20" name="Obraz 19" descr="Diagram aktywności - Użytkownik - Edytuj preferenc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aktywności - Użytkownik - Edytuj preferencje.jpg"/>
                    <pic:cNvPicPr/>
                  </pic:nvPicPr>
                  <pic:blipFill>
                    <a:blip r:embed="rId44" cstate="print"/>
                    <a:stretch>
                      <a:fillRect/>
                    </a:stretch>
                  </pic:blipFill>
                  <pic:spPr>
                    <a:xfrm>
                      <a:off x="0" y="0"/>
                      <a:ext cx="6314064" cy="5205796"/>
                    </a:xfrm>
                    <a:prstGeom prst="rect">
                      <a:avLst/>
                    </a:prstGeom>
                  </pic:spPr>
                </pic:pic>
              </a:graphicData>
            </a:graphic>
          </wp:inline>
        </w:drawing>
      </w:r>
    </w:p>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Pr="007C381B" w:rsidRDefault="00AA6BEE" w:rsidP="007C381B"/>
    <w:p w:rsidR="007C381B" w:rsidRDefault="007C381B" w:rsidP="007C381B">
      <w:pPr>
        <w:pStyle w:val="Nagwek3"/>
      </w:pPr>
      <w:bookmarkStart w:id="119" w:name="_Toc450674561"/>
      <w:r>
        <w:lastRenderedPageBreak/>
        <w:t>Diagram aktywności - Użytkownik aplikacji wizualizującej - Prz</w:t>
      </w:r>
      <w:r>
        <w:t>e</w:t>
      </w:r>
      <w:r>
        <w:t>glądaj historię wizualizacji</w:t>
      </w:r>
      <w:bookmarkEnd w:id="119"/>
    </w:p>
    <w:p w:rsidR="008B0F8E" w:rsidRDefault="008B0F8E" w:rsidP="008B0F8E"/>
    <w:p w:rsidR="008B0F8E" w:rsidRPr="008B0F8E" w:rsidRDefault="008B0F8E" w:rsidP="008B0F8E">
      <w:r>
        <w:rPr>
          <w:noProof/>
        </w:rPr>
        <w:drawing>
          <wp:inline distT="0" distB="0" distL="0" distR="0">
            <wp:extent cx="6410645" cy="6840000"/>
            <wp:effectExtent l="19050" t="0" r="9205" b="0"/>
            <wp:docPr id="21" name="Obraz 20" descr="Diagram aktywności - Użytkownik - Przeglądaj historię.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aktywności - Użytkownik - Przeglądaj historię.jpg"/>
                    <pic:cNvPicPr/>
                  </pic:nvPicPr>
                  <pic:blipFill>
                    <a:blip r:embed="rId45" cstate="print"/>
                    <a:stretch>
                      <a:fillRect/>
                    </a:stretch>
                  </pic:blipFill>
                  <pic:spPr>
                    <a:xfrm>
                      <a:off x="0" y="0"/>
                      <a:ext cx="6410645" cy="6840000"/>
                    </a:xfrm>
                    <a:prstGeom prst="rect">
                      <a:avLst/>
                    </a:prstGeom>
                  </pic:spPr>
                </pic:pic>
              </a:graphicData>
            </a:graphic>
          </wp:inline>
        </w:drawing>
      </w:r>
    </w:p>
    <w:p w:rsidR="007C381B" w:rsidRDefault="007C381B" w:rsidP="007C381B"/>
    <w:p w:rsidR="00AA6BEE" w:rsidRDefault="00AA6BEE" w:rsidP="007C381B"/>
    <w:p w:rsidR="00AA6BEE" w:rsidRDefault="00AA6BEE" w:rsidP="007C381B"/>
    <w:p w:rsidR="00AA6BEE" w:rsidRDefault="00AA6BEE" w:rsidP="007C381B"/>
    <w:p w:rsidR="00AA6BEE" w:rsidRDefault="00AA6BEE" w:rsidP="007C381B"/>
    <w:p w:rsidR="00AA6BEE" w:rsidRPr="007C381B" w:rsidRDefault="00AA6BEE" w:rsidP="007C381B"/>
    <w:p w:rsidR="007C381B" w:rsidRDefault="007C381B" w:rsidP="008B0F8E">
      <w:pPr>
        <w:pStyle w:val="Nagwek3"/>
      </w:pPr>
      <w:bookmarkStart w:id="120" w:name="_Toc450674562"/>
      <w:r>
        <w:lastRenderedPageBreak/>
        <w:t>Diagram aktywności - Użytkownik aplikacji wizualizującej - Ogl</w:t>
      </w:r>
      <w:r>
        <w:t>ą</w:t>
      </w:r>
      <w:r>
        <w:t>daj Symulację</w:t>
      </w:r>
      <w:bookmarkEnd w:id="120"/>
    </w:p>
    <w:p w:rsidR="008B0F8E" w:rsidRPr="008B0F8E" w:rsidRDefault="008B0F8E" w:rsidP="008B0F8E"/>
    <w:p w:rsidR="007C381B" w:rsidRDefault="008B0F8E" w:rsidP="008B0F8E">
      <w:r>
        <w:rPr>
          <w:noProof/>
        </w:rPr>
        <w:drawing>
          <wp:inline distT="0" distB="0" distL="0" distR="0">
            <wp:extent cx="5759450" cy="8105140"/>
            <wp:effectExtent l="19050" t="0" r="0" b="0"/>
            <wp:docPr id="22" name="Obraz 21" descr="Diagram aktywności - Użytkownik - Oglądaj symulację.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aktywności - Użytkownik - Oglądaj symulację.jpg"/>
                    <pic:cNvPicPr/>
                  </pic:nvPicPr>
                  <pic:blipFill>
                    <a:blip r:embed="rId46" cstate="print"/>
                    <a:stretch>
                      <a:fillRect/>
                    </a:stretch>
                  </pic:blipFill>
                  <pic:spPr>
                    <a:xfrm>
                      <a:off x="0" y="0"/>
                      <a:ext cx="5759450" cy="8105140"/>
                    </a:xfrm>
                    <a:prstGeom prst="rect">
                      <a:avLst/>
                    </a:prstGeom>
                  </pic:spPr>
                </pic:pic>
              </a:graphicData>
            </a:graphic>
          </wp:inline>
        </w:drawing>
      </w:r>
    </w:p>
    <w:p w:rsidR="00E57E16" w:rsidRDefault="00E57E16" w:rsidP="007650FC">
      <w:pPr>
        <w:pStyle w:val="Nagwek2"/>
        <w:spacing w:line="360" w:lineRule="auto"/>
      </w:pPr>
      <w:bookmarkStart w:id="121" w:name="_Toc450674563"/>
      <w:r>
        <w:lastRenderedPageBreak/>
        <w:t>Diagramy sekwencji</w:t>
      </w:r>
      <w:bookmarkEnd w:id="121"/>
    </w:p>
    <w:p w:rsidR="00E15754" w:rsidRPr="00E15754" w:rsidRDefault="00E15754" w:rsidP="00E15754"/>
    <w:p w:rsidR="00CD0ACA" w:rsidRDefault="00B60C13" w:rsidP="00B60C13">
      <w:pPr>
        <w:pStyle w:val="Nagwek3"/>
      </w:pPr>
      <w:bookmarkStart w:id="122" w:name="_Toc450674564"/>
      <w:r>
        <w:t xml:space="preserve">Diagram sekwencji - </w:t>
      </w:r>
      <w:proofErr w:type="spellStart"/>
      <w:r w:rsidR="00DF4CF1">
        <w:t>Dron</w:t>
      </w:r>
      <w:r>
        <w:t>Tracker</w:t>
      </w:r>
      <w:proofErr w:type="spellEnd"/>
      <w:r>
        <w:t xml:space="preserve"> - Zmiana położenia</w:t>
      </w:r>
      <w:bookmarkEnd w:id="122"/>
    </w:p>
    <w:p w:rsidR="00C11D8C" w:rsidRPr="00C11D8C" w:rsidRDefault="00C11D8C" w:rsidP="00C11D8C"/>
    <w:p w:rsidR="00C11D8C" w:rsidRDefault="009D0C18" w:rsidP="00C11D8C">
      <w:pPr>
        <w:jc w:val="center"/>
      </w:pPr>
      <w:r w:rsidRPr="009D0C18">
        <w:rPr>
          <w:noProof/>
          <w:lang w:val="en-US" w:eastAsia="en-US"/>
        </w:rPr>
      </w:r>
      <w:r w:rsidRPr="009D0C18">
        <w:rPr>
          <w:noProof/>
          <w:lang w:val="en-US" w:eastAsia="en-US"/>
        </w:rPr>
        <w:pict>
          <v:group id="Canvas 66" o:spid="_x0000_s1035" editas="canvas" style="width:500.35pt;height:566.95pt;mso-position-horizontal-relative:char;mso-position-vertical-relative:line" coordsize="63544,72002">
            <v:shape id="_x0000_s1037" type="#_x0000_t75" style="position:absolute;width:63544;height:72002;visibility:visible">
              <v:fill o:detectmouseclick="t"/>
              <v:path o:connecttype="none"/>
            </v:shape>
            <v:shape id="Picture 67" o:spid="_x0000_s1036" type="#_x0000_t75" style="position:absolute;width:63544;height:7200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GIDCAAAA2wAAAA8AAABkcnMvZG93bnJldi54bWxET01rwkAQvQv9D8sUvOlGQTGpq0ir4kGE&#10;WgvtbchOk9DsbNhdTfz3riB4m8f7nPmyM7W4kPOVZQWjYQKCOLe64kLB6WszmIHwAVljbZkUXMnD&#10;cvHSm2OmbcufdDmGQsQQ9hkqKENoMil9XpJBP7QNceT+rDMYInSF1A7bGG5qOU6SqTRYcWwosaH3&#10;kvL/49kocL8/H9N2W5xk+r0eH66HlPcyVar/2q3eQATqwlP8cO90nD+B+y/xALm4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XfxiAwgAAANsAAAAPAAAAAAAAAAAAAAAAAJ8C&#10;AABkcnMvZG93bnJldi54bWxQSwUGAAAAAAQABAD3AAAAjgMAAAAA&#10;">
              <v:imagedata r:id="rId47" o:title=""/>
            </v:shape>
            <w10:wrap type="none"/>
            <w10:anchorlock/>
          </v:group>
        </w:pict>
      </w:r>
    </w:p>
    <w:p w:rsidR="00C11D8C" w:rsidRDefault="00C11D8C" w:rsidP="00C11D8C">
      <w:pPr>
        <w:jc w:val="center"/>
      </w:pPr>
    </w:p>
    <w:p w:rsidR="00C11D8C" w:rsidRDefault="00C11D8C" w:rsidP="00C11D8C">
      <w:pPr>
        <w:jc w:val="center"/>
      </w:pPr>
    </w:p>
    <w:p w:rsidR="000424C3" w:rsidRDefault="001054DE" w:rsidP="000424C3">
      <w:pPr>
        <w:pStyle w:val="Nagwek3"/>
      </w:pPr>
      <w:bookmarkStart w:id="123" w:name="_Toc450674565"/>
      <w:r>
        <w:lastRenderedPageBreak/>
        <w:t xml:space="preserve">Diagram sekwencji - </w:t>
      </w:r>
      <w:proofErr w:type="spellStart"/>
      <w:r>
        <w:t>DronServ</w:t>
      </w:r>
      <w:r w:rsidR="00B60C13">
        <w:t>er</w:t>
      </w:r>
      <w:proofErr w:type="spellEnd"/>
      <w:r w:rsidR="00B60C13">
        <w:t xml:space="preserve"> - Nowa wiadomość od </w:t>
      </w:r>
      <w:proofErr w:type="spellStart"/>
      <w:r w:rsidR="00DF4CF1">
        <w:t>Dro</w:t>
      </w:r>
      <w:r w:rsidR="00DF4CF1">
        <w:t>n</w:t>
      </w:r>
      <w:r w:rsidR="00B60C13">
        <w:t>Tracker'a</w:t>
      </w:r>
      <w:bookmarkEnd w:id="123"/>
      <w:proofErr w:type="spellEnd"/>
    </w:p>
    <w:p w:rsidR="004B0327" w:rsidRPr="004B0327" w:rsidRDefault="004B0327" w:rsidP="004B0327"/>
    <w:p w:rsidR="000424C3" w:rsidRPr="00D87FF6" w:rsidRDefault="009D0C18" w:rsidP="00D87FF6">
      <w:r w:rsidRPr="009D0C18">
        <w:rPr>
          <w:noProof/>
          <w:lang w:val="en-US" w:eastAsia="en-US"/>
        </w:rPr>
      </w:r>
      <w:r w:rsidRPr="009D0C18">
        <w:rPr>
          <w:noProof/>
          <w:lang w:val="en-US" w:eastAsia="en-US"/>
        </w:rPr>
        <w:pict>
          <v:group id="Canvas 86" o:spid="_x0000_s1032" editas="canvas" style="width:429pt;height:643.2pt;mso-position-horizontal-relative:char;mso-position-vertical-relative:line" coordsize="54483,81686">
            <v:shape id="_x0000_s1034" type="#_x0000_t75" style="position:absolute;width:54483;height:81686;visibility:visible">
              <v:fill o:detectmouseclick="t"/>
              <v:path o:connecttype="none"/>
            </v:shape>
            <v:shape id="Picture 87" o:spid="_x0000_s1033" type="#_x0000_t75" style="position:absolute;width:54508;height:8171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gr53EAAAA2wAAAA8AAABkcnMvZG93bnJldi54bWxEj0GLwjAQhe+C/yGM4E1TFWStRpGKusJe&#10;dD30ODZjW2wmpYm1++/NwsLeZnjvffNmtelMJVpqXGlZwWQcgSDOrC45V3D93o8+QDiPrLGyTAp+&#10;yMFm3e+tMNb2xWdqLz4XAcIuRgWF93UspcsKMujGtiYO2t02Bn1Ym1zqBl8Bbio5jaK5NFhyuFBg&#10;TUlB2ePyNIEy353MOb191Qc6JovjMy0Xs1Sp4aDbLkF46vy/+S/9qUP9Gfz+EgaQ6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Agr53EAAAA2wAAAA8AAAAAAAAAAAAAAAAA&#10;nwIAAGRycy9kb3ducmV2LnhtbFBLBQYAAAAABAAEAPcAAACQAwAAAAA=&#10;">
              <v:imagedata r:id="rId48" o:title=""/>
            </v:shape>
            <w10:wrap type="none"/>
            <w10:anchorlock/>
          </v:group>
        </w:pict>
      </w:r>
    </w:p>
    <w:p w:rsidR="00B60C13" w:rsidRDefault="00B60C13" w:rsidP="00B60C13">
      <w:pPr>
        <w:pStyle w:val="Nagwek3"/>
      </w:pPr>
      <w:bookmarkStart w:id="124" w:name="_Toc450674566"/>
      <w:r>
        <w:lastRenderedPageBreak/>
        <w:t xml:space="preserve">Diagram sekwencji - </w:t>
      </w:r>
      <w:proofErr w:type="spellStart"/>
      <w:r>
        <w:t>DronVision</w:t>
      </w:r>
      <w:proofErr w:type="spellEnd"/>
      <w:r>
        <w:t xml:space="preserve"> - Nowa wiadomość wizualizacyjna</w:t>
      </w:r>
      <w:bookmarkEnd w:id="124"/>
    </w:p>
    <w:p w:rsidR="00D87FF6" w:rsidRPr="00D87FF6" w:rsidRDefault="00D87FF6" w:rsidP="00D87FF6"/>
    <w:p w:rsidR="004B0327" w:rsidRDefault="009D0C18" w:rsidP="00FE6CC6">
      <w:r w:rsidRPr="009D0C18">
        <w:rPr>
          <w:noProof/>
          <w:lang w:val="en-US" w:eastAsia="en-US"/>
        </w:rPr>
      </w:r>
      <w:r w:rsidRPr="009D0C18">
        <w:rPr>
          <w:noProof/>
          <w:lang w:val="en-US" w:eastAsia="en-US"/>
        </w:rPr>
        <w:pict>
          <v:group id="Canvas 90" o:spid="_x0000_s1029" editas="canvas" style="width:477pt;height:663pt;mso-position-horizontal-relative:char;mso-position-vertical-relative:line" coordsize="60579,84201">
            <v:shape id="_x0000_s1031" type="#_x0000_t75" style="position:absolute;width:60579;height:84201;visibility:visible">
              <v:fill o:detectmouseclick="t"/>
              <v:path o:connecttype="none"/>
            </v:shape>
            <v:shape id="Picture 91" o:spid="_x0000_s1030" type="#_x0000_t75" style="position:absolute;width:60610;height:8422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o3CPDAAAA2wAAAA8AAABkcnMvZG93bnJldi54bWxET01rwkAQvQv+h2UEb7qxiGh0FVFaPVSK&#10;aUW8DdkxiWZn0+xW03/vFgre5vE+Z7ZoTCluVLvCsoJBPwJBnFpdcKbg6/O1NwbhPLLG0jIp+CUH&#10;i3m7NcNY2zvv6Zb4TIQQdjEqyL2vYildmpNB17cVceDOtjboA6wzqWu8h3BTypcoGkmDBYeGHCta&#10;5ZRekx+j4HRI9m+7Tfp+3F4mH9G3HK5HjVWq22mWUxCeGv8U/7u3OswfwN8v4QA5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GjcI8MAAADbAAAADwAAAAAAAAAAAAAAAACf&#10;AgAAZHJzL2Rvd25yZXYueG1sUEsFBgAAAAAEAAQA9wAAAI8DAAAAAA==&#10;">
              <v:imagedata r:id="rId49" o:title=""/>
            </v:shape>
            <w10:wrap type="none"/>
            <w10:anchorlock/>
          </v:group>
        </w:pict>
      </w:r>
    </w:p>
    <w:p w:rsidR="004B0327" w:rsidRDefault="004B0327" w:rsidP="004B0327">
      <w:pPr>
        <w:pStyle w:val="Nagwek2"/>
        <w:spacing w:line="360" w:lineRule="auto"/>
      </w:pPr>
      <w:bookmarkStart w:id="125" w:name="_Toc450674567"/>
      <w:r>
        <w:lastRenderedPageBreak/>
        <w:t>Projekt interfejsu graficznego (GUI)</w:t>
      </w:r>
      <w:bookmarkEnd w:id="125"/>
    </w:p>
    <w:p w:rsidR="00E57E16" w:rsidRDefault="00E57E16" w:rsidP="007650FC">
      <w:pPr>
        <w:spacing w:line="360" w:lineRule="auto"/>
      </w:pPr>
    </w:p>
    <w:p w:rsidR="00E57E16" w:rsidRDefault="00E15754" w:rsidP="007650FC">
      <w:pPr>
        <w:spacing w:line="360" w:lineRule="auto"/>
      </w:pPr>
      <w:r>
        <w:tab/>
      </w:r>
      <w:r w:rsidR="00D13AB8">
        <w:t xml:space="preserve">Projektu interfejsu graficznego, ze względu na duże rozmiary został dołączony </w:t>
      </w:r>
      <w:r w:rsidR="00256110">
        <w:br/>
      </w:r>
      <w:r w:rsidR="00D13AB8">
        <w:t>do pracy jako załącznik nr 3.</w:t>
      </w: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837F20" w:rsidRDefault="00837F20" w:rsidP="007650FC">
      <w:pPr>
        <w:spacing w:line="360" w:lineRule="auto"/>
      </w:pPr>
    </w:p>
    <w:p w:rsidR="00837F20" w:rsidRDefault="00837F20" w:rsidP="007650FC">
      <w:pPr>
        <w:spacing w:line="360" w:lineRule="auto"/>
      </w:pPr>
    </w:p>
    <w:p w:rsidR="00837F20" w:rsidRDefault="00837F20" w:rsidP="007650FC">
      <w:pPr>
        <w:spacing w:line="360" w:lineRule="auto"/>
      </w:pPr>
    </w:p>
    <w:p w:rsidR="00837F20" w:rsidRDefault="00837F20" w:rsidP="007650FC">
      <w:pPr>
        <w:spacing w:line="360" w:lineRule="auto"/>
      </w:pPr>
    </w:p>
    <w:p w:rsidR="00837F20" w:rsidRDefault="00837F20" w:rsidP="007650FC">
      <w:pPr>
        <w:spacing w:line="360" w:lineRule="auto"/>
      </w:pPr>
    </w:p>
    <w:p w:rsidR="00837F20" w:rsidRDefault="00837F20" w:rsidP="007650FC">
      <w:pPr>
        <w:spacing w:line="360" w:lineRule="auto"/>
      </w:pPr>
    </w:p>
    <w:p w:rsidR="00837F20" w:rsidRDefault="00837F20" w:rsidP="007650FC">
      <w:pPr>
        <w:spacing w:line="360" w:lineRule="auto"/>
      </w:pPr>
    </w:p>
    <w:p w:rsidR="00837F20" w:rsidRDefault="00837F20" w:rsidP="007650FC">
      <w:pPr>
        <w:spacing w:line="360" w:lineRule="auto"/>
      </w:pPr>
    </w:p>
    <w:p w:rsidR="00837F20" w:rsidRDefault="00837F20" w:rsidP="007650FC">
      <w:pPr>
        <w:spacing w:line="360" w:lineRule="auto"/>
      </w:pPr>
    </w:p>
    <w:p w:rsidR="00837F20" w:rsidRDefault="00837F20" w:rsidP="007650FC">
      <w:pPr>
        <w:spacing w:line="360" w:lineRule="auto"/>
      </w:pPr>
    </w:p>
    <w:p w:rsidR="00314377" w:rsidRDefault="00314377" w:rsidP="007650FC">
      <w:pPr>
        <w:spacing w:line="360" w:lineRule="auto"/>
      </w:pPr>
    </w:p>
    <w:p w:rsidR="00314377" w:rsidRDefault="00314377" w:rsidP="007650FC">
      <w:pPr>
        <w:spacing w:line="360" w:lineRule="auto"/>
      </w:pPr>
    </w:p>
    <w:p w:rsidR="00CD0ACA" w:rsidRDefault="00CD0ACA" w:rsidP="007650FC">
      <w:pPr>
        <w:spacing w:line="360" w:lineRule="auto"/>
      </w:pPr>
    </w:p>
    <w:p w:rsidR="00CD0ACA" w:rsidRDefault="00CD0ACA" w:rsidP="007650FC">
      <w:pPr>
        <w:spacing w:line="360" w:lineRule="auto"/>
      </w:pPr>
    </w:p>
    <w:p w:rsidR="00CD0ACA" w:rsidRDefault="00CD0ACA" w:rsidP="007650FC">
      <w:pPr>
        <w:spacing w:line="360" w:lineRule="auto"/>
      </w:pPr>
    </w:p>
    <w:p w:rsidR="001D725B" w:rsidRPr="00005E1B" w:rsidRDefault="001D725B" w:rsidP="00A30B0E">
      <w:pPr>
        <w:spacing w:line="360" w:lineRule="auto"/>
      </w:pPr>
    </w:p>
    <w:p w:rsidR="00E57E16" w:rsidRDefault="0001548B" w:rsidP="00A30B0E">
      <w:pPr>
        <w:pStyle w:val="Nagwek1"/>
        <w:spacing w:line="360" w:lineRule="auto"/>
      </w:pPr>
      <w:bookmarkStart w:id="126" w:name="_Toc450674568"/>
      <w:r>
        <w:lastRenderedPageBreak/>
        <w:t>Prezentacja rozwiązania</w:t>
      </w:r>
      <w:bookmarkEnd w:id="126"/>
    </w:p>
    <w:p w:rsidR="008C6403" w:rsidRDefault="008C6403" w:rsidP="00D872F7">
      <w:pPr>
        <w:spacing w:line="360" w:lineRule="auto"/>
      </w:pPr>
    </w:p>
    <w:p w:rsidR="00922FB3" w:rsidRDefault="008C6403" w:rsidP="00D872F7">
      <w:pPr>
        <w:spacing w:line="360" w:lineRule="auto"/>
      </w:pPr>
      <w:r>
        <w:tab/>
      </w:r>
      <w:r w:rsidR="007B047B">
        <w:t xml:space="preserve">Ten rozdział zostanie poświęcony prezentacji stworzonego systemu, który jak </w:t>
      </w:r>
      <w:r w:rsidR="00922FB3">
        <w:t>zostało to</w:t>
      </w:r>
      <w:r w:rsidR="00356822">
        <w:t xml:space="preserve"> już wcześniej opisane</w:t>
      </w:r>
      <w:r w:rsidR="00922FB3">
        <w:t xml:space="preserve"> został podzielony</w:t>
      </w:r>
      <w:r w:rsidR="00356822">
        <w:t>,</w:t>
      </w:r>
      <w:r w:rsidR="00922FB3">
        <w:t xml:space="preserve"> </w:t>
      </w:r>
      <w:r w:rsidR="002A00D7">
        <w:t>pod względem funkcjonalności</w:t>
      </w:r>
      <w:r w:rsidR="00356822">
        <w:t>,</w:t>
      </w:r>
      <w:r w:rsidR="002A00D7">
        <w:t xml:space="preserve"> </w:t>
      </w:r>
      <w:r w:rsidR="00922FB3">
        <w:t xml:space="preserve">na cztery </w:t>
      </w:r>
      <w:r w:rsidR="00256110">
        <w:br/>
      </w:r>
      <w:r w:rsidR="00922FB3">
        <w:t>podsystemy:</w:t>
      </w:r>
    </w:p>
    <w:p w:rsidR="00922FB3" w:rsidRDefault="00922FB3" w:rsidP="00D872F7">
      <w:pPr>
        <w:spacing w:line="360" w:lineRule="auto"/>
      </w:pPr>
    </w:p>
    <w:p w:rsidR="00922FB3" w:rsidRPr="008A1084" w:rsidRDefault="00A848AF" w:rsidP="00D872F7">
      <w:pPr>
        <w:pStyle w:val="Akapitzlist"/>
        <w:numPr>
          <w:ilvl w:val="0"/>
          <w:numId w:val="41"/>
        </w:numPr>
        <w:spacing w:line="360" w:lineRule="auto"/>
        <w:rPr>
          <w:rFonts w:ascii="Times New Roman" w:hAnsi="Times New Roman"/>
          <w:sz w:val="24"/>
          <w:szCs w:val="24"/>
        </w:rPr>
      </w:pPr>
      <w:proofErr w:type="spellStart"/>
      <w:r>
        <w:rPr>
          <w:rFonts w:ascii="Times New Roman" w:hAnsi="Times New Roman"/>
          <w:b/>
          <w:sz w:val="24"/>
          <w:szCs w:val="24"/>
        </w:rPr>
        <w:t>DronServ</w:t>
      </w:r>
      <w:r w:rsidR="00922FB3" w:rsidRPr="00922FB3">
        <w:rPr>
          <w:rFonts w:ascii="Times New Roman" w:hAnsi="Times New Roman"/>
          <w:b/>
          <w:sz w:val="24"/>
          <w:szCs w:val="24"/>
        </w:rPr>
        <w:t>er</w:t>
      </w:r>
      <w:proofErr w:type="spellEnd"/>
      <w:r w:rsidR="00922FB3" w:rsidRPr="008A1084">
        <w:rPr>
          <w:rFonts w:ascii="Times New Roman" w:hAnsi="Times New Roman"/>
          <w:sz w:val="24"/>
          <w:szCs w:val="24"/>
        </w:rPr>
        <w:t xml:space="preserve"> - część serwerowa systemu,</w:t>
      </w:r>
    </w:p>
    <w:p w:rsidR="00922FB3" w:rsidRPr="008A1084" w:rsidRDefault="00922FB3" w:rsidP="00D872F7">
      <w:pPr>
        <w:pStyle w:val="Akapitzlist"/>
        <w:numPr>
          <w:ilvl w:val="0"/>
          <w:numId w:val="41"/>
        </w:numPr>
        <w:spacing w:line="360" w:lineRule="auto"/>
        <w:rPr>
          <w:rFonts w:ascii="Times New Roman" w:hAnsi="Times New Roman"/>
          <w:sz w:val="24"/>
          <w:szCs w:val="24"/>
        </w:rPr>
      </w:pPr>
      <w:proofErr w:type="spellStart"/>
      <w:r w:rsidRPr="00922FB3">
        <w:rPr>
          <w:rFonts w:ascii="Times New Roman" w:hAnsi="Times New Roman"/>
          <w:b/>
          <w:sz w:val="24"/>
          <w:szCs w:val="24"/>
        </w:rPr>
        <w:t>DronAdminPanel</w:t>
      </w:r>
      <w:proofErr w:type="spellEnd"/>
      <w:r w:rsidR="00256110">
        <w:rPr>
          <w:rFonts w:ascii="Times New Roman" w:hAnsi="Times New Roman"/>
          <w:sz w:val="24"/>
          <w:szCs w:val="24"/>
        </w:rPr>
        <w:t xml:space="preserve"> - p</w:t>
      </w:r>
      <w:r w:rsidRPr="008A1084">
        <w:rPr>
          <w:rFonts w:ascii="Times New Roman" w:hAnsi="Times New Roman"/>
          <w:sz w:val="24"/>
          <w:szCs w:val="24"/>
        </w:rPr>
        <w:t>anel administracyjny</w:t>
      </w:r>
      <w:r w:rsidR="00256110">
        <w:rPr>
          <w:rFonts w:ascii="Times New Roman" w:hAnsi="Times New Roman"/>
          <w:sz w:val="24"/>
          <w:szCs w:val="24"/>
        </w:rPr>
        <w:t>,</w:t>
      </w:r>
    </w:p>
    <w:p w:rsidR="00922FB3" w:rsidRPr="008A1084" w:rsidRDefault="00DF4CF1" w:rsidP="00D872F7">
      <w:pPr>
        <w:pStyle w:val="Akapitzlist"/>
        <w:numPr>
          <w:ilvl w:val="0"/>
          <w:numId w:val="41"/>
        </w:numPr>
        <w:spacing w:line="360" w:lineRule="auto"/>
        <w:rPr>
          <w:rFonts w:ascii="Times New Roman" w:hAnsi="Times New Roman"/>
          <w:sz w:val="24"/>
          <w:szCs w:val="24"/>
        </w:rPr>
      </w:pPr>
      <w:proofErr w:type="spellStart"/>
      <w:r>
        <w:rPr>
          <w:rFonts w:ascii="Times New Roman" w:hAnsi="Times New Roman"/>
          <w:b/>
          <w:sz w:val="24"/>
          <w:szCs w:val="24"/>
        </w:rPr>
        <w:t>Dron</w:t>
      </w:r>
      <w:r w:rsidR="00922FB3" w:rsidRPr="00922FB3">
        <w:rPr>
          <w:rFonts w:ascii="Times New Roman" w:hAnsi="Times New Roman"/>
          <w:b/>
          <w:sz w:val="24"/>
          <w:szCs w:val="24"/>
        </w:rPr>
        <w:t>Tracker</w:t>
      </w:r>
      <w:proofErr w:type="spellEnd"/>
      <w:r w:rsidR="00922FB3" w:rsidRPr="00922FB3">
        <w:rPr>
          <w:rFonts w:ascii="Times New Roman" w:hAnsi="Times New Roman"/>
          <w:b/>
          <w:sz w:val="24"/>
          <w:szCs w:val="24"/>
        </w:rPr>
        <w:t xml:space="preserve"> </w:t>
      </w:r>
      <w:r w:rsidR="00256110">
        <w:rPr>
          <w:rFonts w:ascii="Times New Roman" w:hAnsi="Times New Roman"/>
          <w:sz w:val="24"/>
          <w:szCs w:val="24"/>
        </w:rPr>
        <w:t>- a</w:t>
      </w:r>
      <w:r w:rsidR="00922FB3" w:rsidRPr="008A1084">
        <w:rPr>
          <w:rFonts w:ascii="Times New Roman" w:hAnsi="Times New Roman"/>
          <w:sz w:val="24"/>
          <w:szCs w:val="24"/>
        </w:rPr>
        <w:t>plikacja zbierająca dane geolokalizacyjne i wysyłające je do serwera</w:t>
      </w:r>
      <w:r w:rsidR="00256110">
        <w:rPr>
          <w:rFonts w:ascii="Times New Roman" w:hAnsi="Times New Roman"/>
          <w:sz w:val="24"/>
          <w:szCs w:val="24"/>
        </w:rPr>
        <w:t>,</w:t>
      </w:r>
    </w:p>
    <w:p w:rsidR="00922FB3" w:rsidRDefault="00922FB3" w:rsidP="00D872F7">
      <w:pPr>
        <w:pStyle w:val="Akapitzlist"/>
        <w:numPr>
          <w:ilvl w:val="0"/>
          <w:numId w:val="41"/>
        </w:numPr>
        <w:spacing w:line="360" w:lineRule="auto"/>
        <w:rPr>
          <w:rFonts w:ascii="Times New Roman" w:hAnsi="Times New Roman"/>
          <w:sz w:val="24"/>
          <w:szCs w:val="24"/>
        </w:rPr>
      </w:pPr>
      <w:proofErr w:type="spellStart"/>
      <w:r w:rsidRPr="00922FB3">
        <w:rPr>
          <w:rFonts w:ascii="Times New Roman" w:hAnsi="Times New Roman"/>
          <w:b/>
          <w:sz w:val="24"/>
          <w:szCs w:val="24"/>
        </w:rPr>
        <w:t>DronVision</w:t>
      </w:r>
      <w:proofErr w:type="spellEnd"/>
      <w:r w:rsidR="00256110">
        <w:rPr>
          <w:rFonts w:ascii="Times New Roman" w:hAnsi="Times New Roman"/>
          <w:sz w:val="24"/>
          <w:szCs w:val="24"/>
        </w:rPr>
        <w:t xml:space="preserve"> - g</w:t>
      </w:r>
      <w:r w:rsidRPr="008A1084">
        <w:rPr>
          <w:rFonts w:ascii="Times New Roman" w:hAnsi="Times New Roman"/>
          <w:sz w:val="24"/>
          <w:szCs w:val="24"/>
        </w:rPr>
        <w:t xml:space="preserve">łówna aplikacja kliencka, służąca do wizualizacji obszaru </w:t>
      </w:r>
      <w:r w:rsidR="00256110">
        <w:rPr>
          <w:rFonts w:ascii="Times New Roman" w:hAnsi="Times New Roman"/>
          <w:sz w:val="24"/>
          <w:szCs w:val="24"/>
        </w:rPr>
        <w:br/>
      </w:r>
      <w:r w:rsidRPr="008A1084">
        <w:rPr>
          <w:rFonts w:ascii="Times New Roman" w:hAnsi="Times New Roman"/>
          <w:sz w:val="24"/>
          <w:szCs w:val="24"/>
        </w:rPr>
        <w:t>przeszuk</w:t>
      </w:r>
      <w:r w:rsidR="00356822">
        <w:rPr>
          <w:rFonts w:ascii="Times New Roman" w:hAnsi="Times New Roman"/>
          <w:sz w:val="24"/>
          <w:szCs w:val="24"/>
        </w:rPr>
        <w:t>a</w:t>
      </w:r>
      <w:r w:rsidRPr="008A1084">
        <w:rPr>
          <w:rFonts w:ascii="Times New Roman" w:hAnsi="Times New Roman"/>
          <w:sz w:val="24"/>
          <w:szCs w:val="24"/>
        </w:rPr>
        <w:t>nego</w:t>
      </w:r>
      <w:r w:rsidR="00256110">
        <w:rPr>
          <w:rFonts w:ascii="Times New Roman" w:hAnsi="Times New Roman"/>
          <w:sz w:val="24"/>
          <w:szCs w:val="24"/>
        </w:rPr>
        <w:t>.</w:t>
      </w:r>
    </w:p>
    <w:p w:rsidR="00922FB3" w:rsidRDefault="00922FB3" w:rsidP="00D872F7">
      <w:pPr>
        <w:pStyle w:val="Akapitzlist"/>
        <w:spacing w:line="360" w:lineRule="auto"/>
        <w:rPr>
          <w:rFonts w:ascii="Times New Roman" w:hAnsi="Times New Roman"/>
          <w:sz w:val="24"/>
          <w:szCs w:val="24"/>
        </w:rPr>
      </w:pPr>
    </w:p>
    <w:p w:rsidR="00034DA0" w:rsidRDefault="00922FB3" w:rsidP="00D872F7">
      <w:pPr>
        <w:spacing w:line="360" w:lineRule="auto"/>
      </w:pPr>
      <w:r>
        <w:tab/>
      </w:r>
      <w:r w:rsidR="007B047B">
        <w:t>Ze względu na szeroki zakres pracy, w</w:t>
      </w:r>
      <w:r w:rsidR="002A00D7">
        <w:t xml:space="preserve"> trakcie</w:t>
      </w:r>
      <w:r w:rsidR="007B047B">
        <w:t xml:space="preserve"> jej</w:t>
      </w:r>
      <w:r w:rsidR="002A00D7">
        <w:t xml:space="preserve"> tworzenia skupiono się na impl</w:t>
      </w:r>
      <w:r w:rsidR="002A00D7">
        <w:t>e</w:t>
      </w:r>
      <w:r w:rsidR="002A00D7">
        <w:t>mentacji</w:t>
      </w:r>
      <w:r w:rsidR="007B047B">
        <w:t xml:space="preserve"> jedynie</w:t>
      </w:r>
      <w:r w:rsidR="002A00D7">
        <w:t xml:space="preserve"> trzech</w:t>
      </w:r>
      <w:r w:rsidR="00034DA0">
        <w:t xml:space="preserve"> </w:t>
      </w:r>
      <w:r w:rsidR="007B047B">
        <w:t xml:space="preserve">z czterech </w:t>
      </w:r>
      <w:r w:rsidR="00034DA0">
        <w:t>części systemu</w:t>
      </w:r>
      <w:r w:rsidR="002A00D7">
        <w:t>,</w:t>
      </w:r>
      <w:r w:rsidR="00034DA0">
        <w:t xml:space="preserve"> tych najbardziej powiązanych z wizualiz</w:t>
      </w:r>
      <w:r w:rsidR="00034DA0">
        <w:t>a</w:t>
      </w:r>
      <w:r w:rsidR="00034DA0">
        <w:t xml:space="preserve">cją obszaru przeszukanego, </w:t>
      </w:r>
      <w:r w:rsidR="002A00D7">
        <w:t xml:space="preserve">czyli: </w:t>
      </w:r>
      <w:proofErr w:type="spellStart"/>
      <w:r w:rsidR="00DF4CF1">
        <w:t>Dron</w:t>
      </w:r>
      <w:r w:rsidR="001054DE">
        <w:t>Tracker</w:t>
      </w:r>
      <w:proofErr w:type="spellEnd"/>
      <w:r w:rsidR="001054DE">
        <w:t xml:space="preserve">, </w:t>
      </w:r>
      <w:proofErr w:type="spellStart"/>
      <w:r w:rsidR="001054DE">
        <w:t>DronServ</w:t>
      </w:r>
      <w:r w:rsidR="007B047B">
        <w:t>er</w:t>
      </w:r>
      <w:proofErr w:type="spellEnd"/>
      <w:r w:rsidR="007B047B">
        <w:t xml:space="preserve"> oraz </w:t>
      </w:r>
      <w:proofErr w:type="spellStart"/>
      <w:r w:rsidR="007B047B">
        <w:t>DronVision</w:t>
      </w:r>
      <w:proofErr w:type="spellEnd"/>
      <w:r w:rsidR="007B047B">
        <w:t>.</w:t>
      </w:r>
      <w:r w:rsidR="00034DA0">
        <w:t xml:space="preserve"> W pierwszej kolejności zostaną pokrótce opisane aplikacja </w:t>
      </w:r>
      <w:proofErr w:type="spellStart"/>
      <w:r w:rsidR="00034DA0">
        <w:t>geolokalizacyjna</w:t>
      </w:r>
      <w:proofErr w:type="spellEnd"/>
      <w:r w:rsidR="00034DA0">
        <w:t xml:space="preserve"> oraz część serwerowa, a w dalszej części rozdziału zostanie szczegółowo przedstawiona najbardziej ciekawa</w:t>
      </w:r>
      <w:r w:rsidR="00702972">
        <w:t>, z punktu widzenia użytkownika</w:t>
      </w:r>
      <w:r w:rsidR="00034DA0">
        <w:t xml:space="preserve"> część systemu, czyli aplikacja </w:t>
      </w:r>
      <w:proofErr w:type="spellStart"/>
      <w:r w:rsidR="00034DA0">
        <w:t>DronVision</w:t>
      </w:r>
      <w:proofErr w:type="spellEnd"/>
      <w:r w:rsidR="00034DA0">
        <w:t>.</w:t>
      </w:r>
    </w:p>
    <w:p w:rsidR="00034DA0" w:rsidRDefault="00034DA0" w:rsidP="00D872F7">
      <w:pPr>
        <w:spacing w:line="360" w:lineRule="auto"/>
      </w:pPr>
    </w:p>
    <w:p w:rsidR="007F7B19" w:rsidRDefault="007F7B19" w:rsidP="00D872F7">
      <w:pPr>
        <w:pStyle w:val="Nagwek2"/>
        <w:spacing w:line="360" w:lineRule="auto"/>
      </w:pPr>
      <w:bookmarkStart w:id="127" w:name="_Toc450674569"/>
      <w:r>
        <w:t xml:space="preserve">Opis aplikacji </w:t>
      </w:r>
      <w:proofErr w:type="spellStart"/>
      <w:r>
        <w:t>DronTracker</w:t>
      </w:r>
      <w:bookmarkEnd w:id="127"/>
      <w:proofErr w:type="spellEnd"/>
    </w:p>
    <w:p w:rsidR="007F7B19" w:rsidRPr="007F7B19" w:rsidRDefault="007F7B19" w:rsidP="00D872F7">
      <w:pPr>
        <w:spacing w:line="360" w:lineRule="auto"/>
      </w:pPr>
    </w:p>
    <w:p w:rsidR="002A00D7" w:rsidRDefault="002A00D7" w:rsidP="00D872F7">
      <w:pPr>
        <w:spacing w:line="360" w:lineRule="auto"/>
      </w:pPr>
      <w:r>
        <w:tab/>
      </w:r>
      <w:r w:rsidR="007B047B">
        <w:t xml:space="preserve">Aplikacja </w:t>
      </w:r>
      <w:proofErr w:type="spellStart"/>
      <w:r w:rsidR="00DF4CF1">
        <w:t>Dron</w:t>
      </w:r>
      <w:r>
        <w:t>Tracker</w:t>
      </w:r>
      <w:proofErr w:type="spellEnd"/>
      <w:r>
        <w:t xml:space="preserve"> to aplikacja</w:t>
      </w:r>
      <w:r w:rsidR="00702972">
        <w:t xml:space="preserve">, której zadaniem jest rejestrowanie zmian położeń urządzenia, na którym została zainstalowana oraz wysyłanie </w:t>
      </w:r>
      <w:r w:rsidR="00256110">
        <w:t>zebranych</w:t>
      </w:r>
      <w:r w:rsidR="00702972">
        <w:t xml:space="preserve"> danych geolokaliz</w:t>
      </w:r>
      <w:r w:rsidR="00702972">
        <w:t>a</w:t>
      </w:r>
      <w:r w:rsidR="004B4462">
        <w:t>cyjnych</w:t>
      </w:r>
      <w:r>
        <w:t xml:space="preserve"> do se</w:t>
      </w:r>
      <w:r w:rsidR="0075595E">
        <w:t>r</w:t>
      </w:r>
      <w:r>
        <w:t xml:space="preserve">wera. Pozwala na imitowanie przez urządzenie </w:t>
      </w:r>
      <w:r w:rsidR="0075595E">
        <w:t xml:space="preserve">mobilne </w:t>
      </w:r>
      <w:r>
        <w:t>z systemem operacy</w:t>
      </w:r>
      <w:r>
        <w:t>j</w:t>
      </w:r>
      <w:r>
        <w:t xml:space="preserve">nym Android </w:t>
      </w:r>
      <w:r w:rsidR="007B047B">
        <w:t>modułu</w:t>
      </w:r>
      <w:r w:rsidR="00702972">
        <w:t xml:space="preserve"> zamontowanego na dronie. </w:t>
      </w:r>
      <w:r w:rsidR="0075595E">
        <w:t xml:space="preserve">Każda z instancji </w:t>
      </w:r>
      <w:r w:rsidR="00702972">
        <w:t xml:space="preserve">tej </w:t>
      </w:r>
      <w:r w:rsidR="0075595E">
        <w:t>aplikacji ma przypis</w:t>
      </w:r>
      <w:r w:rsidR="0075595E">
        <w:t>a</w:t>
      </w:r>
      <w:r w:rsidR="0075595E">
        <w:t>ny unikalny numer identyfikacyjny</w:t>
      </w:r>
      <w:r w:rsidR="00702972">
        <w:t>, umożliwiający jej rozróżnienie przez system od innych aplikacji-dronów i w celu współpracowania z innymi elementami systemu musi być zarej</w:t>
      </w:r>
      <w:r w:rsidR="00702972">
        <w:t>e</w:t>
      </w:r>
      <w:r w:rsidR="004B4462">
        <w:t xml:space="preserve">strowana w systemowej bazie </w:t>
      </w:r>
      <w:r w:rsidR="00702972">
        <w:t xml:space="preserve">danych jako dron. </w:t>
      </w:r>
      <w:r w:rsidR="007B047B">
        <w:t xml:space="preserve">Do jej implementacji wykorzystano </w:t>
      </w:r>
      <w:r w:rsidR="00256110">
        <w:br/>
      </w:r>
      <w:r w:rsidR="007B047B">
        <w:t xml:space="preserve">API programistyczne </w:t>
      </w:r>
      <w:proofErr w:type="spellStart"/>
      <w:r w:rsidR="007B047B">
        <w:t>android.location</w:t>
      </w:r>
      <w:proofErr w:type="spellEnd"/>
      <w:r w:rsidR="007B047B">
        <w:t xml:space="preserve">. </w:t>
      </w:r>
    </w:p>
    <w:p w:rsidR="007F7B19" w:rsidRDefault="007F7B19" w:rsidP="00D872F7">
      <w:pPr>
        <w:spacing w:line="360" w:lineRule="auto"/>
      </w:pPr>
    </w:p>
    <w:p w:rsidR="00702972" w:rsidRDefault="00702972" w:rsidP="00D872F7">
      <w:pPr>
        <w:spacing w:line="360" w:lineRule="auto"/>
      </w:pPr>
    </w:p>
    <w:p w:rsidR="00702972" w:rsidRDefault="00702972" w:rsidP="00D872F7">
      <w:pPr>
        <w:spacing w:line="360" w:lineRule="auto"/>
      </w:pPr>
    </w:p>
    <w:p w:rsidR="00702972" w:rsidRDefault="00702972" w:rsidP="00D872F7">
      <w:pPr>
        <w:spacing w:line="360" w:lineRule="auto"/>
      </w:pPr>
    </w:p>
    <w:p w:rsidR="007F7B19" w:rsidRDefault="00A848AF" w:rsidP="00D872F7">
      <w:pPr>
        <w:pStyle w:val="Nagwek2"/>
        <w:spacing w:line="360" w:lineRule="auto"/>
      </w:pPr>
      <w:bookmarkStart w:id="128" w:name="_Toc450674570"/>
      <w:r>
        <w:lastRenderedPageBreak/>
        <w:t xml:space="preserve">Opis aplikacji </w:t>
      </w:r>
      <w:proofErr w:type="spellStart"/>
      <w:r>
        <w:t>DronServ</w:t>
      </w:r>
      <w:r w:rsidR="007F7B19">
        <w:t>er</w:t>
      </w:r>
      <w:bookmarkEnd w:id="128"/>
      <w:proofErr w:type="spellEnd"/>
    </w:p>
    <w:p w:rsidR="007F7B19" w:rsidRPr="007F7B19" w:rsidRDefault="007F7B19" w:rsidP="00D872F7">
      <w:pPr>
        <w:spacing w:line="360" w:lineRule="auto"/>
      </w:pPr>
    </w:p>
    <w:p w:rsidR="0075595E" w:rsidRDefault="00865C93" w:rsidP="00D872F7">
      <w:pPr>
        <w:spacing w:line="360" w:lineRule="auto"/>
      </w:pPr>
      <w:r>
        <w:tab/>
      </w:r>
      <w:proofErr w:type="spellStart"/>
      <w:r>
        <w:t>DronServ</w:t>
      </w:r>
      <w:r w:rsidR="002A00D7">
        <w:t>er</w:t>
      </w:r>
      <w:proofErr w:type="spellEnd"/>
      <w:r w:rsidR="002A00D7">
        <w:t xml:space="preserve"> to aplikacja klasy </w:t>
      </w:r>
      <w:proofErr w:type="spellStart"/>
      <w:r w:rsidR="002A00D7">
        <w:t>Enterprise</w:t>
      </w:r>
      <w:proofErr w:type="spellEnd"/>
      <w:r w:rsidR="002A00D7">
        <w:t xml:space="preserve"> odpowiadająca za główną logikę biznesową systemu</w:t>
      </w:r>
      <w:r w:rsidR="0075595E">
        <w:t xml:space="preserve">. Pełni rolę serwera i </w:t>
      </w:r>
      <w:r w:rsidR="002A00D7">
        <w:t xml:space="preserve">odpowiada za komunikację między podsystemami, </w:t>
      </w:r>
      <w:r w:rsidR="0075595E">
        <w:t xml:space="preserve">zbieranie danych geolokalizacyjnych od </w:t>
      </w:r>
      <w:r w:rsidR="00256110">
        <w:t xml:space="preserve">aplikacji </w:t>
      </w:r>
      <w:proofErr w:type="spellStart"/>
      <w:r w:rsidR="00256110">
        <w:t>DronTracker</w:t>
      </w:r>
      <w:proofErr w:type="spellEnd"/>
      <w:r w:rsidR="0075595E">
        <w:t xml:space="preserve">, ich analizę, wyznaczanie obszaru </w:t>
      </w:r>
      <w:r w:rsidR="00256110">
        <w:br/>
      </w:r>
      <w:r w:rsidR="0075595E">
        <w:t>przeszukanego, zgodnie z opisanym w tej pracy algorytmem, komunikację z bazą danych</w:t>
      </w:r>
      <w:r w:rsidR="00356822">
        <w:t>, logikę administracyjną</w:t>
      </w:r>
      <w:r w:rsidR="0075595E">
        <w:t xml:space="preserve"> i rozsyłanie danych do aplikacji klienckich </w:t>
      </w:r>
      <w:proofErr w:type="spellStart"/>
      <w:r w:rsidR="0075595E">
        <w:t>DronVision</w:t>
      </w:r>
      <w:proofErr w:type="spellEnd"/>
      <w:r w:rsidR="0075595E">
        <w:t xml:space="preserve">. </w:t>
      </w:r>
      <w:r w:rsidR="00356822">
        <w:t>Moduł ten został stworzony</w:t>
      </w:r>
      <w:r w:rsidR="0075595E">
        <w:t xml:space="preserve"> z wykorzystaniem Javy </w:t>
      </w:r>
      <w:proofErr w:type="spellStart"/>
      <w:r w:rsidR="00356822">
        <w:t>Enterprise</w:t>
      </w:r>
      <w:proofErr w:type="spellEnd"/>
      <w:r w:rsidR="00356822">
        <w:t xml:space="preserve"> </w:t>
      </w:r>
      <w:proofErr w:type="spellStart"/>
      <w:r w:rsidR="00356822">
        <w:t>Edition</w:t>
      </w:r>
      <w:proofErr w:type="spellEnd"/>
      <w:r w:rsidR="0075595E">
        <w:t xml:space="preserve"> i </w:t>
      </w:r>
      <w:r w:rsidR="00356822">
        <w:t>uruchomiony</w:t>
      </w:r>
      <w:r w:rsidR="0075595E">
        <w:t xml:space="preserve"> na serwerze </w:t>
      </w:r>
      <w:r w:rsidR="00256110">
        <w:br/>
      </w:r>
      <w:r w:rsidR="0075595E">
        <w:t xml:space="preserve">aplikacyjnym </w:t>
      </w:r>
      <w:proofErr w:type="spellStart"/>
      <w:r w:rsidR="0075595E">
        <w:t>Wildfly</w:t>
      </w:r>
      <w:proofErr w:type="spellEnd"/>
      <w:r w:rsidR="0075595E">
        <w:t>.</w:t>
      </w:r>
    </w:p>
    <w:p w:rsidR="007F7B19" w:rsidRDefault="007F7B19" w:rsidP="00D872F7">
      <w:pPr>
        <w:spacing w:line="360" w:lineRule="auto"/>
      </w:pPr>
    </w:p>
    <w:p w:rsidR="007F7B19" w:rsidRDefault="007F7B19" w:rsidP="00D872F7">
      <w:pPr>
        <w:pStyle w:val="Nagwek2"/>
        <w:spacing w:line="360" w:lineRule="auto"/>
      </w:pPr>
      <w:bookmarkStart w:id="129" w:name="_Toc450674571"/>
      <w:r>
        <w:t xml:space="preserve">Opis aplikacji </w:t>
      </w:r>
      <w:proofErr w:type="spellStart"/>
      <w:r>
        <w:t>DronVision</w:t>
      </w:r>
      <w:bookmarkEnd w:id="129"/>
      <w:proofErr w:type="spellEnd"/>
    </w:p>
    <w:p w:rsidR="007F7B19" w:rsidRPr="007F7B19" w:rsidRDefault="007F7B19" w:rsidP="00D872F7">
      <w:pPr>
        <w:spacing w:line="360" w:lineRule="auto"/>
      </w:pPr>
    </w:p>
    <w:p w:rsidR="00A30B0E" w:rsidRDefault="002A00D7" w:rsidP="00D872F7">
      <w:pPr>
        <w:spacing w:line="360" w:lineRule="auto"/>
      </w:pPr>
      <w:r>
        <w:tab/>
        <w:t>Aplikacja</w:t>
      </w:r>
      <w:r w:rsidR="00356822">
        <w:t xml:space="preserve"> </w:t>
      </w:r>
      <w:proofErr w:type="spellStart"/>
      <w:r w:rsidR="00356822">
        <w:t>DronVision</w:t>
      </w:r>
      <w:proofErr w:type="spellEnd"/>
      <w:r w:rsidR="00034DA0">
        <w:t xml:space="preserve"> jest główną aplikacją kliencką i jako jedyna z prezentowanych modułów posiadana interfejs użytkownika. </w:t>
      </w:r>
      <w:r w:rsidR="006C0C2E">
        <w:t>P</w:t>
      </w:r>
      <w:r>
        <w:t xml:space="preserve">ozwala na </w:t>
      </w:r>
      <w:r w:rsidR="00DF4CF1">
        <w:t xml:space="preserve">interakcję z systemem, zgodnie </w:t>
      </w:r>
      <w:r w:rsidR="00256110">
        <w:br/>
      </w:r>
      <w:r w:rsidR="00DF4CF1">
        <w:t>z</w:t>
      </w:r>
      <w:r w:rsidR="007F7B19">
        <w:t>e</w:t>
      </w:r>
      <w:r w:rsidR="00DF4CF1">
        <w:t xml:space="preserve"> specyfikacją ustaloną w fazie analizy wy</w:t>
      </w:r>
      <w:r w:rsidR="006C0C2E">
        <w:t>magań, a jej podstawowym zadaniem jest wizual</w:t>
      </w:r>
      <w:r w:rsidR="006C0C2E">
        <w:t>i</w:t>
      </w:r>
      <w:r w:rsidR="006C0C2E">
        <w:t>zacja obszaru przeszukanego.</w:t>
      </w:r>
      <w:r w:rsidR="00F02143">
        <w:t xml:space="preserve"> Aplikacja ta zapewnia użytkownikowi szereg funkcji </w:t>
      </w:r>
      <w:r w:rsidR="004B4462">
        <w:t>dodatk</w:t>
      </w:r>
      <w:r w:rsidR="004B4462">
        <w:t>o</w:t>
      </w:r>
      <w:r w:rsidR="004B4462">
        <w:t xml:space="preserve">wych </w:t>
      </w:r>
      <w:r w:rsidR="00F02143">
        <w:t xml:space="preserve">takich jak: zmiana preferencji wizualizacji, przeglądanie historii wizualizacji, </w:t>
      </w:r>
      <w:r w:rsidR="004B4462">
        <w:br/>
      </w:r>
      <w:r w:rsidR="00F02143">
        <w:t>obejrze</w:t>
      </w:r>
      <w:r w:rsidR="004B4462">
        <w:t xml:space="preserve">nie </w:t>
      </w:r>
      <w:r w:rsidR="00F02143">
        <w:t>symulacji, czy zmiana ustawień konta.</w:t>
      </w:r>
      <w:r w:rsidR="006C0C2E">
        <w:t xml:space="preserve"> </w:t>
      </w:r>
      <w:r w:rsidR="00A30B0E">
        <w:t>W dalszych podrozdziałach zostaną zapr</w:t>
      </w:r>
      <w:r w:rsidR="00A30B0E">
        <w:t>e</w:t>
      </w:r>
      <w:r w:rsidR="00A30B0E">
        <w:t>zentowane poszczególne widoki aplika</w:t>
      </w:r>
      <w:r w:rsidR="006C0C2E">
        <w:t>cji</w:t>
      </w:r>
      <w:r w:rsidR="00A30B0E">
        <w:t xml:space="preserve"> wraz z opisem zapewnianych przez nie funkcji.</w:t>
      </w: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8C6403" w:rsidRDefault="007F7B19" w:rsidP="00D872F7">
      <w:pPr>
        <w:pStyle w:val="Nagwek3"/>
        <w:spacing w:line="360" w:lineRule="auto"/>
      </w:pPr>
      <w:bookmarkStart w:id="130" w:name="_Toc450674572"/>
      <w:r>
        <w:lastRenderedPageBreak/>
        <w:t>Widok</w:t>
      </w:r>
      <w:r w:rsidR="00A13E48">
        <w:t>i</w:t>
      </w:r>
      <w:r>
        <w:t xml:space="preserve"> logowania</w:t>
      </w:r>
      <w:bookmarkEnd w:id="130"/>
    </w:p>
    <w:p w:rsidR="00752B96" w:rsidRDefault="00752B96" w:rsidP="00D872F7">
      <w:pPr>
        <w:spacing w:line="360" w:lineRule="auto"/>
      </w:pPr>
    </w:p>
    <w:p w:rsidR="008C6403" w:rsidRDefault="00752B96" w:rsidP="00D872F7">
      <w:pPr>
        <w:spacing w:line="360" w:lineRule="auto"/>
      </w:pPr>
      <w:r>
        <w:tab/>
      </w:r>
      <w:r w:rsidR="006C0C2E">
        <w:t xml:space="preserve">Jest to pierwszy widok jaki ukazuje się użytkownikowi po włączeniu aplikacji. </w:t>
      </w:r>
      <w:r w:rsidR="00256110">
        <w:br/>
      </w:r>
      <w:r>
        <w:t>Logowanie do systemu odbywa się poprzez podan</w:t>
      </w:r>
      <w:r w:rsidR="006C0C2E">
        <w:t>i</w:t>
      </w:r>
      <w:r>
        <w:t xml:space="preserve">e </w:t>
      </w:r>
      <w:proofErr w:type="spellStart"/>
      <w:r>
        <w:t>loginu</w:t>
      </w:r>
      <w:proofErr w:type="spellEnd"/>
      <w:r>
        <w:t xml:space="preserve"> i ha</w:t>
      </w:r>
      <w:r w:rsidR="006C0C2E">
        <w:t xml:space="preserve">sła. </w:t>
      </w:r>
      <w:r>
        <w:t>W momencie kliknięcia przycisku "Zaloguj" następuje wstępna walidacja sprawdzająca</w:t>
      </w:r>
      <w:r w:rsidR="006C0C2E">
        <w:t>, czy aplikacja posiada poł</w:t>
      </w:r>
      <w:r w:rsidR="006C0C2E">
        <w:t>ą</w:t>
      </w:r>
      <w:r w:rsidR="006C0C2E">
        <w:t>cze</w:t>
      </w:r>
      <w:r>
        <w:t>nie z Internetem oraz czy oba wymagane pola są wypełnione. W przypadku negatywnego wyniku walidacji zostaje wyświetlony odpowiedni komunikat</w:t>
      </w:r>
      <w:r w:rsidR="006C0C2E">
        <w:t>, a jeśli dane zostały wprow</w:t>
      </w:r>
      <w:r w:rsidR="006C0C2E">
        <w:t>a</w:t>
      </w:r>
      <w:r w:rsidR="006C0C2E">
        <w:t xml:space="preserve">dzone poprawnie </w:t>
      </w:r>
      <w:r>
        <w:t xml:space="preserve">aplikacja wysyła zapytanie HTTP do serwera i w zależności od odpowiedzi uwierzytelnia użytkownika lub wyświetla komunikat o </w:t>
      </w:r>
      <w:r w:rsidR="006C0C2E">
        <w:t>błędzie</w:t>
      </w:r>
      <w:r>
        <w:t>.</w:t>
      </w:r>
    </w:p>
    <w:p w:rsidR="006C0C2E" w:rsidRDefault="006C0C2E" w:rsidP="00D872F7">
      <w:pPr>
        <w:spacing w:line="360" w:lineRule="auto"/>
      </w:pPr>
    </w:p>
    <w:p w:rsidR="00A6778C" w:rsidRDefault="00A6778C" w:rsidP="00D872F7">
      <w:pPr>
        <w:keepNext/>
        <w:spacing w:line="360" w:lineRule="auto"/>
        <w:jc w:val="center"/>
      </w:pPr>
      <w:r>
        <w:rPr>
          <w:noProof/>
        </w:rPr>
        <w:drawing>
          <wp:inline distT="0" distB="0" distL="0" distR="0">
            <wp:extent cx="6360230" cy="3780000"/>
            <wp:effectExtent l="19050" t="0" r="2470" b="0"/>
            <wp:docPr id="16" name="Obraz 15" descr="logowani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wanie.jpeg"/>
                    <pic:cNvPicPr/>
                  </pic:nvPicPr>
                  <pic:blipFill>
                    <a:blip r:embed="rId50" cstate="print"/>
                    <a:stretch>
                      <a:fillRect/>
                    </a:stretch>
                  </pic:blipFill>
                  <pic:spPr>
                    <a:xfrm>
                      <a:off x="0" y="0"/>
                      <a:ext cx="6360230" cy="3780000"/>
                    </a:xfrm>
                    <a:prstGeom prst="rect">
                      <a:avLst/>
                    </a:prstGeom>
                  </pic:spPr>
                </pic:pic>
              </a:graphicData>
            </a:graphic>
          </wp:inline>
        </w:drawing>
      </w:r>
    </w:p>
    <w:p w:rsidR="006C0C2E" w:rsidRDefault="006C0C2E" w:rsidP="00D872F7">
      <w:pPr>
        <w:keepNext/>
        <w:spacing w:line="360" w:lineRule="auto"/>
        <w:jc w:val="center"/>
      </w:pPr>
    </w:p>
    <w:p w:rsidR="00A6778C" w:rsidRDefault="00A6778C" w:rsidP="00D872F7">
      <w:pPr>
        <w:pStyle w:val="Legenda"/>
        <w:spacing w:line="360" w:lineRule="auto"/>
        <w:jc w:val="center"/>
      </w:pPr>
      <w:bookmarkStart w:id="131" w:name="_Toc448663283"/>
      <w:r>
        <w:t xml:space="preserve">Rys. </w:t>
      </w:r>
      <w:fldSimple w:instr=" STYLEREF 1 \s ">
        <w:r w:rsidR="00FB5BFA">
          <w:rPr>
            <w:noProof/>
          </w:rPr>
          <w:t>7</w:t>
        </w:r>
      </w:fldSimple>
      <w:r w:rsidR="00B541E6">
        <w:t>.</w:t>
      </w:r>
      <w:fldSimple w:instr=" SEQ Rys. \* ARABIC \s 1 ">
        <w:r w:rsidR="00FB5BFA">
          <w:rPr>
            <w:noProof/>
          </w:rPr>
          <w:t>1</w:t>
        </w:r>
      </w:fldSimple>
      <w:r w:rsidR="00752B96">
        <w:t xml:space="preserve"> Aplikacja </w:t>
      </w:r>
      <w:proofErr w:type="spellStart"/>
      <w:r w:rsidR="00752B96">
        <w:t>DronVision</w:t>
      </w:r>
      <w:proofErr w:type="spellEnd"/>
      <w:r w:rsidR="00752B96">
        <w:t xml:space="preserve"> - w</w:t>
      </w:r>
      <w:r>
        <w:t>idok</w:t>
      </w:r>
      <w:r w:rsidR="00600106">
        <w:t>i</w:t>
      </w:r>
      <w:r>
        <w:t xml:space="preserve"> logowania</w:t>
      </w:r>
      <w:bookmarkEnd w:id="131"/>
    </w:p>
    <w:p w:rsidR="007F7B19" w:rsidRDefault="007F7B19"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D872F7" w:rsidRDefault="00D872F7" w:rsidP="00D872F7">
      <w:pPr>
        <w:spacing w:line="360" w:lineRule="auto"/>
      </w:pPr>
    </w:p>
    <w:p w:rsidR="008C6403" w:rsidRDefault="007F7B19" w:rsidP="00D872F7">
      <w:pPr>
        <w:pStyle w:val="Nagwek3"/>
        <w:spacing w:line="360" w:lineRule="auto"/>
      </w:pPr>
      <w:bookmarkStart w:id="132" w:name="_Toc450674573"/>
      <w:r>
        <w:lastRenderedPageBreak/>
        <w:t>Widok</w:t>
      </w:r>
      <w:r w:rsidR="00A13E48">
        <w:t>i</w:t>
      </w:r>
      <w:r>
        <w:t xml:space="preserve"> r</w:t>
      </w:r>
      <w:r w:rsidR="008C6403">
        <w:t>ejestracj</w:t>
      </w:r>
      <w:r w:rsidR="001F04DC">
        <w:t>i</w:t>
      </w:r>
      <w:bookmarkEnd w:id="132"/>
    </w:p>
    <w:p w:rsidR="00752B96" w:rsidRDefault="00752B96" w:rsidP="00D872F7">
      <w:pPr>
        <w:spacing w:line="360" w:lineRule="auto"/>
      </w:pPr>
    </w:p>
    <w:p w:rsidR="00752B96" w:rsidRPr="00752B96" w:rsidRDefault="00752B96" w:rsidP="00D872F7">
      <w:pPr>
        <w:spacing w:line="360" w:lineRule="auto"/>
      </w:pPr>
      <w:r>
        <w:tab/>
        <w:t xml:space="preserve">Widok rejestracji to prosty formularz z polami dotyczącymi: adresu email, imienia, nazwiska, </w:t>
      </w:r>
      <w:proofErr w:type="spellStart"/>
      <w:r>
        <w:t>loginu</w:t>
      </w:r>
      <w:proofErr w:type="spellEnd"/>
      <w:r>
        <w:t xml:space="preserve"> i hasła. W momencie naciśnięcia przycisku załóż konto</w:t>
      </w:r>
      <w:r w:rsidR="006C0C2E">
        <w:t xml:space="preserve"> następuje wstępna w</w:t>
      </w:r>
      <w:r w:rsidR="009338F5">
        <w:t>a</w:t>
      </w:r>
      <w:r w:rsidR="006C0C2E">
        <w:t>l</w:t>
      </w:r>
      <w:r w:rsidR="009338F5">
        <w:t>idacja formularza pod względem wypełnienia wszystkich pól. W przypadku poprawnego wypełnienia</w:t>
      </w:r>
      <w:r w:rsidR="006C0C2E">
        <w:t>, aplikacja wysyła formularz do serwera, a użytkownik zostaje przeniesiony</w:t>
      </w:r>
      <w:r w:rsidR="009338F5">
        <w:t xml:space="preserve"> </w:t>
      </w:r>
      <w:r w:rsidR="0008031F">
        <w:br/>
      </w:r>
      <w:r w:rsidR="009338F5">
        <w:t>do widoku logowania wraz z wyświetleniem komunikatu: "Konto zostało utworzone i czeka na zatwierdzenie przez administratora."</w:t>
      </w:r>
      <w:r w:rsidR="006C0C2E">
        <w:t>.</w:t>
      </w:r>
    </w:p>
    <w:p w:rsidR="00A6778C" w:rsidRDefault="00A6778C" w:rsidP="00D872F7">
      <w:pPr>
        <w:spacing w:line="360" w:lineRule="auto"/>
      </w:pPr>
    </w:p>
    <w:p w:rsidR="00752B96" w:rsidRDefault="00A6778C" w:rsidP="00D872F7">
      <w:pPr>
        <w:keepNext/>
        <w:spacing w:line="360" w:lineRule="auto"/>
        <w:jc w:val="center"/>
      </w:pPr>
      <w:r>
        <w:rPr>
          <w:noProof/>
        </w:rPr>
        <w:drawing>
          <wp:inline distT="0" distB="0" distL="0" distR="0">
            <wp:extent cx="4258933" cy="3780000"/>
            <wp:effectExtent l="19050" t="0" r="8267" b="0"/>
            <wp:docPr id="17" name="Obraz 16" descr="rejestracj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jpeg"/>
                    <pic:cNvPicPr/>
                  </pic:nvPicPr>
                  <pic:blipFill>
                    <a:blip r:embed="rId51" cstate="print"/>
                    <a:stretch>
                      <a:fillRect/>
                    </a:stretch>
                  </pic:blipFill>
                  <pic:spPr>
                    <a:xfrm>
                      <a:off x="0" y="0"/>
                      <a:ext cx="4258933" cy="3780000"/>
                    </a:xfrm>
                    <a:prstGeom prst="rect">
                      <a:avLst/>
                    </a:prstGeom>
                  </pic:spPr>
                </pic:pic>
              </a:graphicData>
            </a:graphic>
          </wp:inline>
        </w:drawing>
      </w:r>
    </w:p>
    <w:p w:rsidR="00E90D46" w:rsidRDefault="00E90D46" w:rsidP="00D872F7">
      <w:pPr>
        <w:keepNext/>
        <w:spacing w:line="360" w:lineRule="auto"/>
        <w:jc w:val="center"/>
      </w:pPr>
    </w:p>
    <w:p w:rsidR="00A6778C" w:rsidRDefault="00752B96" w:rsidP="00D872F7">
      <w:pPr>
        <w:pStyle w:val="Legenda"/>
        <w:spacing w:line="360" w:lineRule="auto"/>
        <w:jc w:val="center"/>
      </w:pPr>
      <w:bookmarkStart w:id="133" w:name="_Toc448663284"/>
      <w:r>
        <w:t xml:space="preserve">Rys. </w:t>
      </w:r>
      <w:fldSimple w:instr=" STYLEREF 1 \s ">
        <w:r w:rsidR="00FB5BFA">
          <w:rPr>
            <w:noProof/>
          </w:rPr>
          <w:t>7</w:t>
        </w:r>
      </w:fldSimple>
      <w:r w:rsidR="00B541E6">
        <w:t>.</w:t>
      </w:r>
      <w:fldSimple w:instr=" SEQ Rys. \* ARABIC \s 1 ">
        <w:r w:rsidR="00FB5BFA">
          <w:rPr>
            <w:noProof/>
          </w:rPr>
          <w:t>2</w:t>
        </w:r>
      </w:fldSimple>
      <w:r>
        <w:t xml:space="preserve"> Aplikacja </w:t>
      </w:r>
      <w:proofErr w:type="spellStart"/>
      <w:r>
        <w:t>DronVision</w:t>
      </w:r>
      <w:proofErr w:type="spellEnd"/>
      <w:r>
        <w:t xml:space="preserve"> - widok</w:t>
      </w:r>
      <w:r w:rsidR="00600106">
        <w:t>i</w:t>
      </w:r>
      <w:r>
        <w:t xml:space="preserve"> rejestracji</w:t>
      </w:r>
      <w:bookmarkEnd w:id="133"/>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pStyle w:val="Nagwek3"/>
        <w:spacing w:line="360" w:lineRule="auto"/>
      </w:pPr>
      <w:bookmarkStart w:id="134" w:name="_Toc450674574"/>
      <w:r>
        <w:lastRenderedPageBreak/>
        <w:t>Panel nawigacyjny - menu</w:t>
      </w:r>
      <w:bookmarkEnd w:id="134"/>
    </w:p>
    <w:p w:rsidR="00A175CF" w:rsidRDefault="00A175CF" w:rsidP="00D872F7">
      <w:pPr>
        <w:spacing w:line="360" w:lineRule="auto"/>
      </w:pPr>
    </w:p>
    <w:p w:rsidR="00A175CF" w:rsidRDefault="00A175CF" w:rsidP="00D872F7">
      <w:pPr>
        <w:spacing w:line="360" w:lineRule="auto"/>
      </w:pPr>
      <w:r>
        <w:tab/>
      </w:r>
      <w:r w:rsidR="006C0C2E">
        <w:t>Zalogowany u</w:t>
      </w:r>
      <w:r>
        <w:t xml:space="preserve">żytkownik aplikacji ma możliwość nawigowania między widokami </w:t>
      </w:r>
      <w:r w:rsidR="0008031F">
        <w:br/>
      </w:r>
      <w:r>
        <w:t xml:space="preserve">poprzez wysuwany z lewej strony ekranu panel nawigacyjny. Panel ten jest dostępny z </w:t>
      </w:r>
      <w:r w:rsidR="0008031F">
        <w:br/>
      </w:r>
      <w:r>
        <w:t>każdego z wido</w:t>
      </w:r>
      <w:r w:rsidR="006C0C2E">
        <w:t>ków aplikacji, dostępnych po uwierzytelnieniu.</w:t>
      </w:r>
    </w:p>
    <w:p w:rsidR="00A175CF" w:rsidRDefault="00A175CF" w:rsidP="00D872F7">
      <w:pPr>
        <w:spacing w:line="360" w:lineRule="auto"/>
      </w:pPr>
    </w:p>
    <w:p w:rsidR="00A175CF" w:rsidRDefault="00A175CF" w:rsidP="00D872F7">
      <w:pPr>
        <w:keepNext/>
        <w:spacing w:line="360" w:lineRule="auto"/>
        <w:jc w:val="center"/>
      </w:pPr>
      <w:r>
        <w:rPr>
          <w:noProof/>
        </w:rPr>
        <w:drawing>
          <wp:inline distT="0" distB="0" distL="0" distR="0">
            <wp:extent cx="2128327" cy="3780000"/>
            <wp:effectExtent l="19050" t="0" r="5273" b="0"/>
            <wp:docPr id="23" name="Obraz 22" descr="menu.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jpeg"/>
                    <pic:cNvPicPr/>
                  </pic:nvPicPr>
                  <pic:blipFill>
                    <a:blip r:embed="rId52" cstate="print"/>
                    <a:stretch>
                      <a:fillRect/>
                    </a:stretch>
                  </pic:blipFill>
                  <pic:spPr>
                    <a:xfrm>
                      <a:off x="0" y="0"/>
                      <a:ext cx="2128327" cy="3780000"/>
                    </a:xfrm>
                    <a:prstGeom prst="rect">
                      <a:avLst/>
                    </a:prstGeom>
                  </pic:spPr>
                </pic:pic>
              </a:graphicData>
            </a:graphic>
          </wp:inline>
        </w:drawing>
      </w:r>
    </w:p>
    <w:p w:rsidR="00E90D46" w:rsidRDefault="00E90D46" w:rsidP="00D872F7">
      <w:pPr>
        <w:keepNext/>
        <w:spacing w:line="360" w:lineRule="auto"/>
        <w:jc w:val="center"/>
      </w:pPr>
    </w:p>
    <w:p w:rsidR="00A175CF" w:rsidRPr="00A175CF" w:rsidRDefault="00A175CF" w:rsidP="00D872F7">
      <w:pPr>
        <w:pStyle w:val="Legenda"/>
        <w:spacing w:line="360" w:lineRule="auto"/>
        <w:jc w:val="center"/>
      </w:pPr>
      <w:bookmarkStart w:id="135" w:name="_Toc448663285"/>
      <w:r>
        <w:t xml:space="preserve">Rys. </w:t>
      </w:r>
      <w:fldSimple w:instr=" STYLEREF 1 \s ">
        <w:r w:rsidR="00FB5BFA">
          <w:rPr>
            <w:noProof/>
          </w:rPr>
          <w:t>7</w:t>
        </w:r>
      </w:fldSimple>
      <w:r w:rsidR="00B541E6">
        <w:t>.</w:t>
      </w:r>
      <w:fldSimple w:instr=" SEQ Rys. \* ARABIC \s 1 ">
        <w:r w:rsidR="00FB5BFA">
          <w:rPr>
            <w:noProof/>
          </w:rPr>
          <w:t>3</w:t>
        </w:r>
      </w:fldSimple>
      <w:r>
        <w:t xml:space="preserve"> Aplikacja </w:t>
      </w:r>
      <w:proofErr w:type="spellStart"/>
      <w:r>
        <w:t>DronVision</w:t>
      </w:r>
      <w:proofErr w:type="spellEnd"/>
      <w:r>
        <w:t xml:space="preserve"> - widok menu</w:t>
      </w:r>
      <w:bookmarkEnd w:id="135"/>
    </w:p>
    <w:p w:rsidR="009338F5" w:rsidRPr="009338F5" w:rsidRDefault="009338F5" w:rsidP="00D872F7">
      <w:pPr>
        <w:spacing w:line="360" w:lineRule="auto"/>
      </w:pPr>
    </w:p>
    <w:p w:rsidR="00A6778C" w:rsidRDefault="00A6778C"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CE6820" w:rsidRDefault="00CE6820" w:rsidP="00D872F7">
      <w:pPr>
        <w:spacing w:line="360" w:lineRule="auto"/>
      </w:pPr>
    </w:p>
    <w:p w:rsidR="00D872F7" w:rsidRPr="00A6778C" w:rsidRDefault="00D872F7" w:rsidP="00D872F7">
      <w:pPr>
        <w:spacing w:line="360" w:lineRule="auto"/>
      </w:pPr>
    </w:p>
    <w:p w:rsidR="008C6403" w:rsidRDefault="007F7B19" w:rsidP="00D872F7">
      <w:pPr>
        <w:pStyle w:val="Nagwek3"/>
        <w:spacing w:line="360" w:lineRule="auto"/>
      </w:pPr>
      <w:bookmarkStart w:id="136" w:name="_Toc450674575"/>
      <w:r>
        <w:lastRenderedPageBreak/>
        <w:t>Widok</w:t>
      </w:r>
      <w:r w:rsidR="00A13E48">
        <w:t>i</w:t>
      </w:r>
      <w:r>
        <w:t xml:space="preserve"> w</w:t>
      </w:r>
      <w:r w:rsidR="008C6403">
        <w:t>izualizacj</w:t>
      </w:r>
      <w:r>
        <w:t>i</w:t>
      </w:r>
      <w:bookmarkEnd w:id="136"/>
    </w:p>
    <w:p w:rsidR="00A175CF" w:rsidRDefault="00A175CF" w:rsidP="00D872F7">
      <w:pPr>
        <w:spacing w:line="360" w:lineRule="auto"/>
      </w:pPr>
    </w:p>
    <w:p w:rsidR="00A175CF" w:rsidRDefault="00CE6820" w:rsidP="00D872F7">
      <w:pPr>
        <w:spacing w:line="360" w:lineRule="auto"/>
      </w:pPr>
      <w:r>
        <w:tab/>
        <w:t xml:space="preserve">Widok wizualizacji jest głównym widokiem aplikacji, dostępnym </w:t>
      </w:r>
      <w:r w:rsidR="00600106">
        <w:t>dla zalogowanego użytkownika</w:t>
      </w:r>
      <w:r>
        <w:t xml:space="preserve">. Przedstawia mapę, na której wizualizowane są </w:t>
      </w:r>
      <w:proofErr w:type="spellStart"/>
      <w:r>
        <w:t>drony</w:t>
      </w:r>
      <w:proofErr w:type="spellEnd"/>
      <w:r>
        <w:t xml:space="preserve"> i ich obszary przeszukane. Widok ten sam w sobie nie zapewnia dodatkowych opcji i służy jedynie do śledzenia efektów wizualizacji.</w:t>
      </w:r>
    </w:p>
    <w:p w:rsidR="00600106" w:rsidRDefault="00600106" w:rsidP="00D872F7">
      <w:pPr>
        <w:spacing w:line="360" w:lineRule="auto"/>
      </w:pPr>
    </w:p>
    <w:p w:rsidR="00600106" w:rsidRDefault="00600106" w:rsidP="00600106">
      <w:pPr>
        <w:keepNext/>
        <w:spacing w:line="360" w:lineRule="auto"/>
        <w:jc w:val="center"/>
      </w:pPr>
      <w:r>
        <w:rPr>
          <w:noProof/>
        </w:rPr>
        <w:drawing>
          <wp:inline distT="0" distB="0" distL="0" distR="0">
            <wp:extent cx="4210632" cy="3779999"/>
            <wp:effectExtent l="19050" t="0" r="0" b="0"/>
            <wp:docPr id="34" name="Obraz 33" descr="wizualizacja_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zualizacja_all.jpg"/>
                    <pic:cNvPicPr/>
                  </pic:nvPicPr>
                  <pic:blipFill>
                    <a:blip r:embed="rId53" cstate="print"/>
                    <a:stretch>
                      <a:fillRect/>
                    </a:stretch>
                  </pic:blipFill>
                  <pic:spPr>
                    <a:xfrm>
                      <a:off x="0" y="0"/>
                      <a:ext cx="4210632" cy="3779999"/>
                    </a:xfrm>
                    <a:prstGeom prst="rect">
                      <a:avLst/>
                    </a:prstGeom>
                  </pic:spPr>
                </pic:pic>
              </a:graphicData>
            </a:graphic>
          </wp:inline>
        </w:drawing>
      </w:r>
    </w:p>
    <w:p w:rsidR="00600106" w:rsidRDefault="00600106" w:rsidP="00600106">
      <w:pPr>
        <w:pStyle w:val="Legenda"/>
        <w:jc w:val="center"/>
      </w:pPr>
      <w:bookmarkStart w:id="137" w:name="_Toc448663286"/>
      <w:r>
        <w:t xml:space="preserve">Rys. </w:t>
      </w:r>
      <w:fldSimple w:instr=" STYLEREF 1 \s ">
        <w:r w:rsidR="00FB5BFA">
          <w:rPr>
            <w:noProof/>
          </w:rPr>
          <w:t>7</w:t>
        </w:r>
      </w:fldSimple>
      <w:r w:rsidR="00B541E6">
        <w:t>.</w:t>
      </w:r>
      <w:fldSimple w:instr=" SEQ Rys. \* ARABIC \s 1 ">
        <w:r w:rsidR="00FB5BFA">
          <w:rPr>
            <w:noProof/>
          </w:rPr>
          <w:t>4</w:t>
        </w:r>
      </w:fldSimple>
      <w:r>
        <w:t xml:space="preserve"> Aplikacja </w:t>
      </w:r>
      <w:proofErr w:type="spellStart"/>
      <w:r>
        <w:t>DronVision</w:t>
      </w:r>
      <w:proofErr w:type="spellEnd"/>
      <w:r>
        <w:t xml:space="preserve"> - widoki wizualizacji</w:t>
      </w:r>
      <w:bookmarkEnd w:id="137"/>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D872F7" w:rsidRDefault="00D872F7" w:rsidP="00D872F7">
      <w:pPr>
        <w:spacing w:line="360" w:lineRule="auto"/>
      </w:pPr>
    </w:p>
    <w:p w:rsidR="00600106" w:rsidRDefault="00600106" w:rsidP="00D872F7">
      <w:pPr>
        <w:spacing w:line="360" w:lineRule="auto"/>
      </w:pPr>
    </w:p>
    <w:p w:rsidR="008C6403" w:rsidRDefault="007F7B19" w:rsidP="00D872F7">
      <w:pPr>
        <w:pStyle w:val="Nagwek3"/>
        <w:spacing w:line="360" w:lineRule="auto"/>
      </w:pPr>
      <w:bookmarkStart w:id="138" w:name="_Toc450674576"/>
      <w:r>
        <w:lastRenderedPageBreak/>
        <w:t>Widok u</w:t>
      </w:r>
      <w:r w:rsidR="006E29C9">
        <w:t>stawie</w:t>
      </w:r>
      <w:r>
        <w:t>ń</w:t>
      </w:r>
      <w:r w:rsidR="008C6403">
        <w:t xml:space="preserve"> preferencji wizualizacji</w:t>
      </w:r>
      <w:bookmarkEnd w:id="138"/>
    </w:p>
    <w:p w:rsidR="009338F5" w:rsidRDefault="009338F5" w:rsidP="00D872F7">
      <w:pPr>
        <w:spacing w:line="360" w:lineRule="auto"/>
      </w:pPr>
    </w:p>
    <w:p w:rsidR="009338F5" w:rsidRPr="009338F5" w:rsidRDefault="009338F5" w:rsidP="00D872F7">
      <w:pPr>
        <w:spacing w:line="360" w:lineRule="auto"/>
      </w:pPr>
      <w:r>
        <w:tab/>
        <w:t xml:space="preserve">Ten widok pozwala użytkownikowi aplikacji na określenie preferencji dotyczących wizualizacji. Jest on widokiem przewijanym i składa się z trzech list, z których każda </w:t>
      </w:r>
      <w:r w:rsidR="0008031F">
        <w:br/>
      </w:r>
      <w:r>
        <w:t xml:space="preserve">wyświetla te same </w:t>
      </w:r>
      <w:proofErr w:type="spellStart"/>
      <w:r>
        <w:t>drony</w:t>
      </w:r>
      <w:proofErr w:type="spellEnd"/>
      <w:r w:rsidR="00C40905">
        <w:t>,</w:t>
      </w:r>
      <w:r>
        <w:t xml:space="preserve"> przypisane do użytkownika przez administratora systemu. </w:t>
      </w:r>
      <w:r w:rsidR="0008031F">
        <w:br/>
      </w:r>
      <w:r>
        <w:t xml:space="preserve">Użytkownik ma możliwość określenia jednego </w:t>
      </w:r>
      <w:proofErr w:type="spellStart"/>
      <w:r>
        <w:t>drona</w:t>
      </w:r>
      <w:proofErr w:type="spellEnd"/>
      <w:r>
        <w:t xml:space="preserve">, za którym będzie podążać kamera </w:t>
      </w:r>
      <w:r w:rsidR="0008031F">
        <w:br/>
      </w:r>
      <w:r>
        <w:t xml:space="preserve">mapy w trakcie wizualizacji oraz </w:t>
      </w:r>
      <w:r w:rsidR="00C40905">
        <w:t xml:space="preserve">od zera do maksymalnej liczby dostępnych </w:t>
      </w:r>
      <w:r>
        <w:t xml:space="preserve">dronów </w:t>
      </w:r>
      <w:r w:rsidR="0008031F">
        <w:br/>
      </w:r>
      <w:r>
        <w:t xml:space="preserve">pokazanych na mapie oraz </w:t>
      </w:r>
      <w:r w:rsidR="00C40905">
        <w:t>tych</w:t>
      </w:r>
      <w:r>
        <w:t>, dla których będzie rysowany obszar przeszukany.</w:t>
      </w:r>
    </w:p>
    <w:p w:rsidR="00752B96" w:rsidRDefault="00752B96" w:rsidP="00D872F7">
      <w:pPr>
        <w:spacing w:line="360" w:lineRule="auto"/>
      </w:pPr>
    </w:p>
    <w:p w:rsidR="00752B96" w:rsidRDefault="00752B96" w:rsidP="00D872F7">
      <w:pPr>
        <w:keepNext/>
        <w:spacing w:line="360" w:lineRule="auto"/>
        <w:jc w:val="center"/>
      </w:pPr>
      <w:r>
        <w:rPr>
          <w:noProof/>
        </w:rPr>
        <w:drawing>
          <wp:inline distT="0" distB="0" distL="0" distR="0">
            <wp:extent cx="2126250" cy="3780000"/>
            <wp:effectExtent l="19050" t="0" r="7350" b="0"/>
            <wp:docPr id="18" name="Obraz 17" descr="preferencj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ferencje.jpeg"/>
                    <pic:cNvPicPr/>
                  </pic:nvPicPr>
                  <pic:blipFill>
                    <a:blip r:embed="rId54" cstate="print"/>
                    <a:stretch>
                      <a:fillRect/>
                    </a:stretch>
                  </pic:blipFill>
                  <pic:spPr>
                    <a:xfrm>
                      <a:off x="0" y="0"/>
                      <a:ext cx="2126250" cy="3780000"/>
                    </a:xfrm>
                    <a:prstGeom prst="rect">
                      <a:avLst/>
                    </a:prstGeom>
                  </pic:spPr>
                </pic:pic>
              </a:graphicData>
            </a:graphic>
          </wp:inline>
        </w:drawing>
      </w:r>
    </w:p>
    <w:p w:rsidR="00E90D46" w:rsidRDefault="00E90D46" w:rsidP="00D872F7">
      <w:pPr>
        <w:keepNext/>
        <w:spacing w:line="360" w:lineRule="auto"/>
        <w:jc w:val="center"/>
      </w:pPr>
    </w:p>
    <w:p w:rsidR="00752B96" w:rsidRDefault="00752B96" w:rsidP="00D872F7">
      <w:pPr>
        <w:pStyle w:val="Legenda"/>
        <w:spacing w:line="360" w:lineRule="auto"/>
        <w:jc w:val="center"/>
      </w:pPr>
      <w:bookmarkStart w:id="139" w:name="_Toc448663287"/>
      <w:r>
        <w:t xml:space="preserve">Rys. </w:t>
      </w:r>
      <w:fldSimple w:instr=" STYLEREF 1 \s ">
        <w:r w:rsidR="00FB5BFA">
          <w:rPr>
            <w:noProof/>
          </w:rPr>
          <w:t>7</w:t>
        </w:r>
      </w:fldSimple>
      <w:r w:rsidR="00B541E6">
        <w:t>.</w:t>
      </w:r>
      <w:fldSimple w:instr=" SEQ Rys. \* ARABIC \s 1 ">
        <w:r w:rsidR="00FB5BFA">
          <w:rPr>
            <w:noProof/>
          </w:rPr>
          <w:t>5</w:t>
        </w:r>
      </w:fldSimple>
      <w:r>
        <w:t xml:space="preserve"> Aplikacja </w:t>
      </w:r>
      <w:proofErr w:type="spellStart"/>
      <w:r>
        <w:t>DronVision</w:t>
      </w:r>
      <w:proofErr w:type="spellEnd"/>
      <w:r>
        <w:t xml:space="preserve"> - widok preferencje wizualizacji</w:t>
      </w:r>
      <w:bookmarkEnd w:id="139"/>
    </w:p>
    <w:p w:rsidR="00752B96" w:rsidRPr="00752B96" w:rsidRDefault="00752B96" w:rsidP="00D872F7">
      <w:pPr>
        <w:spacing w:line="360" w:lineRule="auto"/>
        <w:jc w:val="center"/>
      </w:pPr>
    </w:p>
    <w:p w:rsidR="008C6403" w:rsidRDefault="008C6403" w:rsidP="00D872F7">
      <w:pPr>
        <w:spacing w:line="360" w:lineRule="auto"/>
      </w:pPr>
    </w:p>
    <w:p w:rsidR="00817438" w:rsidRDefault="00817438" w:rsidP="00D872F7">
      <w:pPr>
        <w:spacing w:line="360" w:lineRule="auto"/>
      </w:pPr>
    </w:p>
    <w:p w:rsidR="00D872F7" w:rsidRDefault="00D872F7" w:rsidP="00D872F7">
      <w:pPr>
        <w:spacing w:line="360" w:lineRule="auto"/>
      </w:pPr>
    </w:p>
    <w:p w:rsidR="00600106" w:rsidRDefault="00600106" w:rsidP="00D872F7">
      <w:pPr>
        <w:spacing w:line="360" w:lineRule="auto"/>
      </w:pPr>
    </w:p>
    <w:p w:rsidR="00600106" w:rsidRDefault="00600106" w:rsidP="00D872F7">
      <w:pPr>
        <w:spacing w:line="360" w:lineRule="auto"/>
      </w:pPr>
    </w:p>
    <w:p w:rsidR="008C6403" w:rsidRDefault="007F7B19" w:rsidP="00D872F7">
      <w:pPr>
        <w:pStyle w:val="Nagwek3"/>
        <w:spacing w:line="360" w:lineRule="auto"/>
      </w:pPr>
      <w:bookmarkStart w:id="140" w:name="_Toc450674577"/>
      <w:r>
        <w:lastRenderedPageBreak/>
        <w:t>Widok</w:t>
      </w:r>
      <w:r w:rsidR="00A13E48">
        <w:t>i</w:t>
      </w:r>
      <w:r w:rsidR="008C6403">
        <w:t xml:space="preserve"> historii wizualizacji</w:t>
      </w:r>
      <w:bookmarkEnd w:id="140"/>
    </w:p>
    <w:p w:rsidR="009338F5" w:rsidRDefault="009338F5" w:rsidP="00D872F7">
      <w:pPr>
        <w:spacing w:line="360" w:lineRule="auto"/>
      </w:pPr>
    </w:p>
    <w:p w:rsidR="00C40905" w:rsidRDefault="009338F5" w:rsidP="00600106">
      <w:pPr>
        <w:spacing w:line="360" w:lineRule="auto"/>
      </w:pPr>
      <w:r>
        <w:tab/>
      </w:r>
      <w:r w:rsidR="00C40905">
        <w:t>Aplikacja udostępnia możliwość przeglądania historii wizualizacji dla konkretnych dronów i ich sesji. Po wybraniu z menu tej funkcji zostanie wyświetlony widok z listą przyp</w:t>
      </w:r>
      <w:r w:rsidR="00C40905">
        <w:t>i</w:t>
      </w:r>
      <w:r w:rsidR="00C40905">
        <w:t xml:space="preserve">sanych do użytkownika dronów. </w:t>
      </w:r>
      <w:r>
        <w:t>Po wybraniu jednego z pojazdów, w kolejnym widoku uży</w:t>
      </w:r>
      <w:r>
        <w:t>t</w:t>
      </w:r>
      <w:r>
        <w:t>kownik ma możliwość wybrania jednej z dziesięciu ostatnich sesji wizualizujących, poszer</w:t>
      </w:r>
      <w:r>
        <w:t>e</w:t>
      </w:r>
      <w:r>
        <w:t xml:space="preserve">gowanych </w:t>
      </w:r>
      <w:r w:rsidR="00C40905">
        <w:t xml:space="preserve">malejąco zgodnie z ich </w:t>
      </w:r>
      <w:r>
        <w:t>dat</w:t>
      </w:r>
      <w:r w:rsidR="00C40905">
        <w:t>ą</w:t>
      </w:r>
      <w:r>
        <w:t xml:space="preserve"> przeprowadzenia. Po wybraniu sesji wyświetlany jest widok mapy w trybie historii, wraz z </w:t>
      </w:r>
      <w:r w:rsidR="00C40905">
        <w:t xml:space="preserve">narysowanym </w:t>
      </w:r>
      <w:r>
        <w:t>obszarem przeszukany</w:t>
      </w:r>
      <w:r w:rsidR="00C40905">
        <w:t>m</w:t>
      </w:r>
      <w:r>
        <w:t xml:space="preserve"> dla danej sesji. Powrót do wizualizacji bieżącej jest możliwy poprzez </w:t>
      </w:r>
      <w:r w:rsidR="00C40905">
        <w:t xml:space="preserve">naciśnięcie </w:t>
      </w:r>
      <w:r w:rsidR="00A175CF">
        <w:t>przycisk</w:t>
      </w:r>
      <w:r w:rsidR="00C40905">
        <w:t>u</w:t>
      </w:r>
      <w:r w:rsidR="00A175CF">
        <w:t xml:space="preserve"> wstecz </w:t>
      </w:r>
      <w:r w:rsidR="00C40905">
        <w:t xml:space="preserve">telefonu </w:t>
      </w:r>
      <w:r w:rsidR="00A175CF">
        <w:t>lub</w:t>
      </w:r>
      <w:r w:rsidR="00AF14BC">
        <w:t xml:space="preserve"> programowego przycisku</w:t>
      </w:r>
      <w:r w:rsidR="00A175CF">
        <w:t xml:space="preserve"> "Wyjdź z trybu historii".</w:t>
      </w:r>
    </w:p>
    <w:p w:rsidR="00C40905" w:rsidRDefault="00C40905" w:rsidP="00D872F7">
      <w:pPr>
        <w:spacing w:line="360" w:lineRule="auto"/>
        <w:jc w:val="center"/>
      </w:pPr>
    </w:p>
    <w:p w:rsidR="00E90D46" w:rsidRDefault="00E90D46" w:rsidP="00D872F7">
      <w:pPr>
        <w:keepNext/>
        <w:spacing w:line="360" w:lineRule="auto"/>
      </w:pPr>
      <w:r>
        <w:rPr>
          <w:noProof/>
        </w:rPr>
        <w:drawing>
          <wp:inline distT="0" distB="0" distL="0" distR="0">
            <wp:extent cx="6356894" cy="3687461"/>
            <wp:effectExtent l="19050" t="0" r="5806" b="0"/>
            <wp:docPr id="41"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stretch>
                      <a:fillRect/>
                    </a:stretch>
                  </pic:blipFill>
                  <pic:spPr bwMode="auto">
                    <a:xfrm>
                      <a:off x="0" y="0"/>
                      <a:ext cx="6356894" cy="3687461"/>
                    </a:xfrm>
                    <a:prstGeom prst="rect">
                      <a:avLst/>
                    </a:prstGeom>
                    <a:noFill/>
                    <a:ln w="9525">
                      <a:noFill/>
                      <a:miter lim="800000"/>
                      <a:headEnd/>
                      <a:tailEnd/>
                    </a:ln>
                  </pic:spPr>
                </pic:pic>
              </a:graphicData>
            </a:graphic>
          </wp:inline>
        </w:drawing>
      </w:r>
    </w:p>
    <w:p w:rsidR="00817438" w:rsidRDefault="009D0C18" w:rsidP="00D872F7">
      <w:pPr>
        <w:pStyle w:val="Legenda"/>
        <w:spacing w:line="360" w:lineRule="auto"/>
        <w:jc w:val="center"/>
      </w:pPr>
      <w:fldSimple w:instr=" STYLEREF 1 \s ">
        <w:r w:rsidR="00FB5BFA">
          <w:rPr>
            <w:noProof/>
          </w:rPr>
          <w:t>7</w:t>
        </w:r>
      </w:fldSimple>
      <w:r w:rsidR="00B541E6">
        <w:t>.</w:t>
      </w:r>
      <w:fldSimple w:instr=" SEQ Rys. \* ARABIC \s 1 ">
        <w:r w:rsidR="00FB5BFA">
          <w:rPr>
            <w:noProof/>
          </w:rPr>
          <w:t>6</w:t>
        </w:r>
      </w:fldSimple>
      <w:bookmarkStart w:id="141" w:name="_Toc448663288"/>
      <w:r w:rsidR="00C40905">
        <w:t xml:space="preserve"> Aplikacja </w:t>
      </w:r>
      <w:proofErr w:type="spellStart"/>
      <w:r w:rsidR="00C40905">
        <w:t>DronVision</w:t>
      </w:r>
      <w:proofErr w:type="spellEnd"/>
      <w:r w:rsidR="00C40905">
        <w:t xml:space="preserve"> - widoki historii wizualizacji</w:t>
      </w:r>
      <w:bookmarkEnd w:id="141"/>
      <w:r w:rsidR="00F63E46">
        <w:t xml:space="preserve"> </w:t>
      </w:r>
    </w:p>
    <w:p w:rsidR="00817438" w:rsidRDefault="00817438" w:rsidP="00D872F7">
      <w:pPr>
        <w:spacing w:line="360" w:lineRule="auto"/>
      </w:pPr>
    </w:p>
    <w:p w:rsidR="00817438" w:rsidRDefault="00817438" w:rsidP="00D872F7">
      <w:pPr>
        <w:spacing w:line="360" w:lineRule="auto"/>
      </w:pPr>
    </w:p>
    <w:p w:rsidR="00817438" w:rsidRDefault="00817438" w:rsidP="00D872F7">
      <w:pPr>
        <w:spacing w:line="360" w:lineRule="auto"/>
      </w:pPr>
    </w:p>
    <w:p w:rsidR="00600106" w:rsidRDefault="00600106" w:rsidP="00D872F7">
      <w:pPr>
        <w:spacing w:line="360" w:lineRule="auto"/>
      </w:pPr>
    </w:p>
    <w:p w:rsidR="00600106" w:rsidRPr="008C6403" w:rsidRDefault="00600106" w:rsidP="00D872F7">
      <w:pPr>
        <w:spacing w:line="360" w:lineRule="auto"/>
      </w:pPr>
    </w:p>
    <w:p w:rsidR="008C6403" w:rsidRDefault="007F7B19" w:rsidP="00D872F7">
      <w:pPr>
        <w:pStyle w:val="Nagwek3"/>
        <w:spacing w:line="360" w:lineRule="auto"/>
      </w:pPr>
      <w:bookmarkStart w:id="142" w:name="_Toc450674578"/>
      <w:r>
        <w:lastRenderedPageBreak/>
        <w:t>Widok</w:t>
      </w:r>
      <w:r w:rsidR="00A13E48">
        <w:t>i</w:t>
      </w:r>
      <w:r>
        <w:t xml:space="preserve"> symulacji</w:t>
      </w:r>
      <w:bookmarkEnd w:id="142"/>
    </w:p>
    <w:p w:rsidR="00CE6820" w:rsidRDefault="00CE6820" w:rsidP="00D872F7">
      <w:pPr>
        <w:spacing w:line="360" w:lineRule="auto"/>
      </w:pPr>
    </w:p>
    <w:p w:rsidR="00CE6820" w:rsidRDefault="00CE6820" w:rsidP="00D872F7">
      <w:pPr>
        <w:spacing w:line="360" w:lineRule="auto"/>
      </w:pPr>
      <w:r>
        <w:tab/>
        <w:t xml:space="preserve">Widok ten demonstruje działanie aplikacji na przykładzie </w:t>
      </w:r>
      <w:proofErr w:type="spellStart"/>
      <w:r>
        <w:t>drona</w:t>
      </w:r>
      <w:proofErr w:type="spellEnd"/>
      <w:r>
        <w:t xml:space="preserve"> znajdującego się nad najwyższym szczytem polskich Bieszczadów, czyli Tarnicą. Po uruchomieniu symulacji użytkownik w dowolnym momencie ma możliwość jej zatrzymania, </w:t>
      </w:r>
      <w:r w:rsidR="00D872F7">
        <w:t>a pó</w:t>
      </w:r>
      <w:r>
        <w:t xml:space="preserve">źniej </w:t>
      </w:r>
      <w:r w:rsidR="00D872F7">
        <w:t xml:space="preserve">ponownego </w:t>
      </w:r>
      <w:r>
        <w:t xml:space="preserve">wznowienia, zrestartowania lub po prostu zakończenia. Jeśli symulacja zostanie uruchomiona podczas trwania normalnej wizualizacji widok mapy zostanie przeniesiony nad Tarnicę, </w:t>
      </w:r>
      <w:r w:rsidR="0008031F">
        <w:br/>
      </w:r>
      <w:r>
        <w:t xml:space="preserve">a rzeczywista wizualizacja zatrzymana. W momencie wyjścia z trybu symulacji aplikacja </w:t>
      </w:r>
      <w:r w:rsidR="0008031F">
        <w:br/>
      </w:r>
      <w:r>
        <w:t xml:space="preserve">powróci do ostatniej </w:t>
      </w:r>
      <w:r w:rsidR="00D872F7">
        <w:t xml:space="preserve">znanej </w:t>
      </w:r>
      <w:r w:rsidR="00AF14BC">
        <w:t>wizualizacji</w:t>
      </w:r>
      <w:r>
        <w:t>, z uwzględnieniem zmian położenia dronów powst</w:t>
      </w:r>
      <w:r>
        <w:t>a</w:t>
      </w:r>
      <w:r>
        <w:t>łych w czasie trwania symulacji.</w:t>
      </w:r>
    </w:p>
    <w:p w:rsidR="00A175CF" w:rsidRDefault="00A175CF" w:rsidP="00D872F7">
      <w:pPr>
        <w:spacing w:line="360" w:lineRule="auto"/>
      </w:pPr>
    </w:p>
    <w:p w:rsidR="00CE6820" w:rsidRDefault="00CE6820" w:rsidP="00D872F7">
      <w:pPr>
        <w:keepNext/>
        <w:spacing w:line="360" w:lineRule="auto"/>
        <w:jc w:val="center"/>
      </w:pPr>
      <w:r>
        <w:rPr>
          <w:noProof/>
        </w:rPr>
        <w:drawing>
          <wp:inline distT="0" distB="0" distL="0" distR="0">
            <wp:extent cx="6260519" cy="3721307"/>
            <wp:effectExtent l="19050" t="0" r="6931" b="0"/>
            <wp:docPr id="50" name="Obraz 49" descr="symulacja_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ulacja_all.jpg"/>
                    <pic:cNvPicPr/>
                  </pic:nvPicPr>
                  <pic:blipFill>
                    <a:blip r:embed="rId56" cstate="print"/>
                    <a:stretch>
                      <a:fillRect/>
                    </a:stretch>
                  </pic:blipFill>
                  <pic:spPr>
                    <a:xfrm>
                      <a:off x="0" y="0"/>
                      <a:ext cx="6260519" cy="3721307"/>
                    </a:xfrm>
                    <a:prstGeom prst="rect">
                      <a:avLst/>
                    </a:prstGeom>
                  </pic:spPr>
                </pic:pic>
              </a:graphicData>
            </a:graphic>
          </wp:inline>
        </w:drawing>
      </w:r>
    </w:p>
    <w:p w:rsidR="00CE6820" w:rsidRDefault="00CE6820" w:rsidP="00D872F7">
      <w:pPr>
        <w:keepNext/>
        <w:spacing w:line="360" w:lineRule="auto"/>
        <w:jc w:val="center"/>
      </w:pPr>
    </w:p>
    <w:p w:rsidR="00817438" w:rsidRDefault="00CE6820" w:rsidP="00D872F7">
      <w:pPr>
        <w:pStyle w:val="Legenda"/>
        <w:spacing w:line="360" w:lineRule="auto"/>
        <w:jc w:val="center"/>
      </w:pPr>
      <w:bookmarkStart w:id="143" w:name="_Toc448663289"/>
      <w:r>
        <w:t xml:space="preserve">Rys. </w:t>
      </w:r>
      <w:fldSimple w:instr=" STYLEREF 1 \s ">
        <w:r w:rsidR="00FB5BFA">
          <w:rPr>
            <w:noProof/>
          </w:rPr>
          <w:t>7</w:t>
        </w:r>
      </w:fldSimple>
      <w:r w:rsidR="00B541E6">
        <w:t>.</w:t>
      </w:r>
      <w:fldSimple w:instr=" SEQ Rys. \* ARABIC \s 1 ">
        <w:r w:rsidR="00FB5BFA">
          <w:rPr>
            <w:noProof/>
          </w:rPr>
          <w:t>7</w:t>
        </w:r>
      </w:fldSimple>
      <w:r>
        <w:t xml:space="preserve"> Aplikacja </w:t>
      </w:r>
      <w:proofErr w:type="spellStart"/>
      <w:r>
        <w:t>DronVision</w:t>
      </w:r>
      <w:proofErr w:type="spellEnd"/>
      <w:r>
        <w:t xml:space="preserve"> - widoki symulacji</w:t>
      </w:r>
      <w:bookmarkEnd w:id="143"/>
    </w:p>
    <w:p w:rsidR="00817438" w:rsidRDefault="00817438" w:rsidP="00D872F7">
      <w:pPr>
        <w:spacing w:line="360" w:lineRule="auto"/>
      </w:pPr>
    </w:p>
    <w:p w:rsidR="00817438" w:rsidRDefault="00817438" w:rsidP="00D872F7">
      <w:pPr>
        <w:spacing w:line="360" w:lineRule="auto"/>
      </w:pPr>
    </w:p>
    <w:p w:rsidR="00D872F7" w:rsidRDefault="00D872F7" w:rsidP="00D872F7">
      <w:pPr>
        <w:spacing w:line="360" w:lineRule="auto"/>
      </w:pPr>
    </w:p>
    <w:p w:rsidR="00600106" w:rsidRPr="008C6403" w:rsidRDefault="00600106" w:rsidP="00D872F7">
      <w:pPr>
        <w:spacing w:line="360" w:lineRule="auto"/>
      </w:pPr>
    </w:p>
    <w:p w:rsidR="008C6403" w:rsidRDefault="007F7B19" w:rsidP="00D872F7">
      <w:pPr>
        <w:pStyle w:val="Nagwek3"/>
        <w:spacing w:line="360" w:lineRule="auto"/>
      </w:pPr>
      <w:bookmarkStart w:id="144" w:name="_Toc450674579"/>
      <w:r>
        <w:lastRenderedPageBreak/>
        <w:t>Widoki dodatkowe</w:t>
      </w:r>
      <w:bookmarkEnd w:id="144"/>
    </w:p>
    <w:p w:rsidR="00A175CF" w:rsidRDefault="00A175CF" w:rsidP="00D872F7">
      <w:pPr>
        <w:spacing w:line="360" w:lineRule="auto"/>
      </w:pPr>
    </w:p>
    <w:p w:rsidR="00A175CF" w:rsidRPr="00A175CF" w:rsidRDefault="00A175CF" w:rsidP="00D872F7">
      <w:pPr>
        <w:spacing w:line="360" w:lineRule="auto"/>
      </w:pPr>
      <w:r>
        <w:tab/>
        <w:t xml:space="preserve">W ramach </w:t>
      </w:r>
      <w:r w:rsidR="007F7B19">
        <w:t>widoków</w:t>
      </w:r>
      <w:r>
        <w:t xml:space="preserve"> dodatkowych, niezwiązanych bezpośrednio z funkcją wizualizacji obszaru przeszukanego</w:t>
      </w:r>
      <w:r w:rsidR="00D872F7">
        <w:t>,</w:t>
      </w:r>
      <w:r>
        <w:t xml:space="preserve"> aplikacja zapewnia możliwość edycji ustawień konta takich jak adres email, imię, nazwisko, login, czy hasło oraz dostęp do widoków informacyjnych "O aplikacji" i "O autorze".</w:t>
      </w:r>
      <w:r w:rsidR="00D872F7">
        <w:t xml:space="preserve"> Ze względu na ich niewielkie znaczenie dla merytorycznej czę</w:t>
      </w:r>
      <w:r w:rsidR="0008031F">
        <w:t>ści pracy, widoki te nie zostaną</w:t>
      </w:r>
      <w:r w:rsidR="00D872F7">
        <w:t xml:space="preserve"> zaprezentowane.</w:t>
      </w:r>
    </w:p>
    <w:p w:rsidR="008C6403" w:rsidRDefault="00A175CF" w:rsidP="00D872F7">
      <w:pPr>
        <w:spacing w:line="360" w:lineRule="auto"/>
      </w:pPr>
      <w:r>
        <w:tab/>
      </w:r>
    </w:p>
    <w:p w:rsidR="002C6E6D" w:rsidRDefault="002C6E6D" w:rsidP="00D872F7">
      <w:pPr>
        <w:pStyle w:val="Nagwek2"/>
        <w:spacing w:line="360" w:lineRule="auto"/>
      </w:pPr>
      <w:bookmarkStart w:id="145" w:name="_Toc450674580"/>
      <w:r>
        <w:t>Testy</w:t>
      </w:r>
      <w:bookmarkEnd w:id="145"/>
    </w:p>
    <w:p w:rsidR="00133E48" w:rsidRDefault="00133E48" w:rsidP="00D872F7">
      <w:pPr>
        <w:spacing w:line="360" w:lineRule="auto"/>
      </w:pPr>
    </w:p>
    <w:p w:rsidR="00D872F7" w:rsidRDefault="00133E48" w:rsidP="00D872F7">
      <w:pPr>
        <w:spacing w:line="360" w:lineRule="auto"/>
      </w:pPr>
      <w:r>
        <w:tab/>
        <w:t xml:space="preserve">Ze względu na szeroki zakres pracy oraz brak dostępu do rzeczywistego </w:t>
      </w:r>
      <w:proofErr w:type="spellStart"/>
      <w:r>
        <w:t>drona</w:t>
      </w:r>
      <w:proofErr w:type="spellEnd"/>
      <w:r>
        <w:t xml:space="preserve"> testy miał</w:t>
      </w:r>
      <w:r w:rsidR="00D872F7">
        <w:t>y charakter wysoce ograniczony. Były to głównie testy funkcjonalne oraz integracyjne przeprowadzane z wykorzystaniem techniki czarnej skrzynki. System został przetestowany na kilku obszarach Warszawy w trybie pieszym oraz mobilnym. Wyniki testów były zadowal</w:t>
      </w:r>
      <w:r w:rsidR="00D872F7">
        <w:t>a</w:t>
      </w:r>
      <w:r w:rsidR="00D872F7">
        <w:t xml:space="preserve">jące, jednak pokazały, </w:t>
      </w:r>
      <w:r w:rsidR="00627E21">
        <w:t>że</w:t>
      </w:r>
      <w:r w:rsidR="00D872F7">
        <w:t xml:space="preserve"> niektóre elementy aplikacji wymagają optymalizacji wydajności</w:t>
      </w:r>
      <w:r w:rsidR="00D872F7">
        <w:t>o</w:t>
      </w:r>
      <w:r w:rsidR="00D872F7">
        <w:t xml:space="preserve">wej. Stwierdzono, </w:t>
      </w:r>
      <w:r w:rsidR="00627E21">
        <w:t>iż</w:t>
      </w:r>
      <w:r w:rsidR="00D872F7">
        <w:t xml:space="preserve"> może mieć to związek z wykorzystaniem darmowej wersji serwera </w:t>
      </w:r>
      <w:r w:rsidR="0008031F">
        <w:br/>
      </w:r>
      <w:r w:rsidR="00D872F7">
        <w:t xml:space="preserve">aplikacyjnego </w:t>
      </w:r>
      <w:proofErr w:type="spellStart"/>
      <w:r w:rsidR="00627E21">
        <w:t>Wildfly</w:t>
      </w:r>
      <w:proofErr w:type="spellEnd"/>
      <w:r w:rsidR="00627E21">
        <w:t xml:space="preserve"> zamiast wersji komercyjnej oraz</w:t>
      </w:r>
      <w:r w:rsidR="00D872F7">
        <w:t xml:space="preserve"> jego uruchomienia na prywatnym kompute</w:t>
      </w:r>
      <w:r w:rsidR="00627E21">
        <w:t xml:space="preserve">rze zamiast na dedykowanej ku temu maszynie wirtualnej. </w:t>
      </w:r>
    </w:p>
    <w:p w:rsidR="00627E21" w:rsidRDefault="00627E21" w:rsidP="00D872F7">
      <w:pPr>
        <w:spacing w:line="360" w:lineRule="auto"/>
      </w:pPr>
      <w:r>
        <w:tab/>
        <w:t xml:space="preserve">Dodatkowo, przy wykorzystaniu techniki białej skrzynki, przeprowadzono testy </w:t>
      </w:r>
      <w:r w:rsidR="0008031F">
        <w:br/>
      </w:r>
      <w:r>
        <w:t>wydajnościowe polegające na pomiarze czasu przetwarzania poszczególnych metod wyw</w:t>
      </w:r>
      <w:r>
        <w:t>o</w:t>
      </w:r>
      <w:r>
        <w:t xml:space="preserve">ływanych podczas wyznaczania obszaru przeszukanego. Testy te wykazały </w:t>
      </w:r>
      <w:r w:rsidR="00847D66">
        <w:t>niską</w:t>
      </w:r>
      <w:r>
        <w:t xml:space="preserve"> </w:t>
      </w:r>
      <w:r w:rsidR="00847D66">
        <w:t xml:space="preserve">wydajność </w:t>
      </w:r>
      <w:r>
        <w:t>metody odpowiadającej za aktualizację dziur w obszarze dotychczas przeszukany</w:t>
      </w:r>
      <w:r w:rsidR="00C06C57">
        <w:t xml:space="preserve">m, co </w:t>
      </w:r>
      <w:r w:rsidR="0008031F">
        <w:br/>
      </w:r>
      <w:r w:rsidR="00C06C57">
        <w:t>pozwoliło na wprowadzenie</w:t>
      </w:r>
      <w:r>
        <w:t xml:space="preserve"> poprawek, które skróciły czas przetwarzania niewydajnej </w:t>
      </w:r>
      <w:r w:rsidR="0008031F">
        <w:br/>
      </w:r>
      <w:r>
        <w:t>metody.</w:t>
      </w:r>
    </w:p>
    <w:p w:rsidR="00627E21" w:rsidRDefault="00627E21" w:rsidP="00D872F7">
      <w:pPr>
        <w:spacing w:line="360" w:lineRule="auto"/>
      </w:pPr>
      <w:r>
        <w:tab/>
        <w:t>Testy algorytmu przeprowadzono na danych symulacyjny</w:t>
      </w:r>
      <w:r w:rsidR="00AB5F18">
        <w:t>ch</w:t>
      </w:r>
      <w:r>
        <w:t xml:space="preserve"> na obszarze polskiej </w:t>
      </w:r>
      <w:r w:rsidR="0008031F">
        <w:br/>
      </w:r>
      <w:r>
        <w:t xml:space="preserve">części Bieszczad. Stwierdzono, iż algorytm prawidłowo rozpoznaje wzniesienia i spadki </w:t>
      </w:r>
      <w:r w:rsidR="0008031F">
        <w:br/>
      </w:r>
      <w:r>
        <w:t>terenu oraz uwzględnia obiekty zasłaniające kamerze część terenu. Testy wykazały również prawidłowe funkcjonowanie algorytmu odpow</w:t>
      </w:r>
      <w:r w:rsidR="00AF14BC">
        <w:t>iadającego za łączenie obszarów.</w:t>
      </w:r>
    </w:p>
    <w:p w:rsidR="00314377" w:rsidRDefault="00314377" w:rsidP="00D872F7">
      <w:pPr>
        <w:spacing w:line="360" w:lineRule="auto"/>
      </w:pPr>
    </w:p>
    <w:p w:rsidR="00752B96" w:rsidRDefault="00752B96" w:rsidP="00D872F7">
      <w:pPr>
        <w:spacing w:line="360" w:lineRule="auto"/>
      </w:pPr>
    </w:p>
    <w:p w:rsidR="00817438" w:rsidRDefault="00817438" w:rsidP="007650FC">
      <w:pPr>
        <w:spacing w:line="360" w:lineRule="auto"/>
      </w:pPr>
    </w:p>
    <w:p w:rsidR="0008031F" w:rsidRPr="00F8306E" w:rsidRDefault="0008031F" w:rsidP="007650FC">
      <w:pPr>
        <w:spacing w:line="360" w:lineRule="auto"/>
      </w:pPr>
    </w:p>
    <w:p w:rsidR="00CC6275" w:rsidRDefault="00E57E16" w:rsidP="007650FC">
      <w:pPr>
        <w:pStyle w:val="Nagwek1"/>
        <w:spacing w:line="360" w:lineRule="auto"/>
      </w:pPr>
      <w:bookmarkStart w:id="146" w:name="_Toc450674581"/>
      <w:r>
        <w:lastRenderedPageBreak/>
        <w:t>Podsumowanie</w:t>
      </w:r>
      <w:bookmarkEnd w:id="146"/>
    </w:p>
    <w:p w:rsidR="00266278" w:rsidRDefault="00266278" w:rsidP="00266278"/>
    <w:p w:rsidR="00266278" w:rsidRDefault="000E1647" w:rsidP="00CB7984">
      <w:pPr>
        <w:spacing w:line="360" w:lineRule="auto"/>
      </w:pPr>
      <w:r>
        <w:tab/>
      </w:r>
      <w:r w:rsidR="00E77DDC">
        <w:t xml:space="preserve">Celem </w:t>
      </w:r>
      <w:r w:rsidR="00BD0E09">
        <w:t>niniejszej</w:t>
      </w:r>
      <w:r w:rsidR="00E77DDC">
        <w:t xml:space="preserve"> pracy było </w:t>
      </w:r>
      <w:r w:rsidR="00BF405B">
        <w:t>opracowanie</w:t>
      </w:r>
      <w:r w:rsidR="00E77DDC">
        <w:t xml:space="preserve"> algorytmu umożliwiającego wizualizację obszaru przeszukanego przez bezzałogowe statki powietrzne, potocznie nazywane </w:t>
      </w:r>
      <w:proofErr w:type="spellStart"/>
      <w:r w:rsidR="00E77DDC">
        <w:t>dronami</w:t>
      </w:r>
      <w:proofErr w:type="spellEnd"/>
      <w:r w:rsidR="00E77DDC">
        <w:t xml:space="preserve">, na podstawie zebranych danych geolokalizacyjnych obiektów i znajomości parametrów </w:t>
      </w:r>
      <w:r w:rsidR="0008031F">
        <w:br/>
      </w:r>
      <w:r w:rsidR="00E77DDC">
        <w:t>kamer oraz zaprojektowanie i implementacja systemu informatycznego realizującego tę</w:t>
      </w:r>
      <w:r w:rsidR="0008031F">
        <w:br/>
      </w:r>
      <w:r w:rsidR="00E77DDC">
        <w:t>funkcję.</w:t>
      </w:r>
    </w:p>
    <w:p w:rsidR="00E77DDC" w:rsidRDefault="00E77DDC" w:rsidP="00CB7984">
      <w:pPr>
        <w:spacing w:line="360" w:lineRule="auto"/>
      </w:pPr>
      <w:r>
        <w:tab/>
        <w:t>W pierwszej części pracy zostały omówione aspekty teoretyczne związane z porusz</w:t>
      </w:r>
      <w:r>
        <w:t>a</w:t>
      </w:r>
      <w:r>
        <w:t>ną problematyką. Zakres tematyczny pracy okazał się bardzo szeroki i wiązał się ze zgłębi</w:t>
      </w:r>
      <w:r>
        <w:t>e</w:t>
      </w:r>
      <w:r>
        <w:t>niem takich tematów jak</w:t>
      </w:r>
      <w:r w:rsidR="0008031F">
        <w:t>:</w:t>
      </w:r>
      <w:r>
        <w:t xml:space="preserve"> geodezyjne powierzchnie odniesienia, numeryczne modele terenu i sposoby ich pozyskiwania, zasada działania systemu nawigacji satelitarnej GPS</w:t>
      </w:r>
      <w:r w:rsidR="00FA7B5E">
        <w:t xml:space="preserve"> oraz różne sposoby określania wysokości nad Ziemią</w:t>
      </w:r>
      <w:r>
        <w:t>.</w:t>
      </w:r>
      <w:r w:rsidR="00FA7B5E">
        <w:t xml:space="preserve"> Dogłębne zapoznanie się z tymi pojęciami pozw</w:t>
      </w:r>
      <w:r w:rsidR="00FA7B5E">
        <w:t>o</w:t>
      </w:r>
      <w:r w:rsidR="00FA7B5E">
        <w:t xml:space="preserve">liło na zdobycie </w:t>
      </w:r>
      <w:r w:rsidR="00AB5F18">
        <w:t xml:space="preserve">wiedzy </w:t>
      </w:r>
      <w:r w:rsidR="00FA7B5E">
        <w:t>niezbędnej do realizacji dalszych etapów pracy.</w:t>
      </w:r>
    </w:p>
    <w:p w:rsidR="00CB7984" w:rsidRDefault="00FA7B5E" w:rsidP="00CB7984">
      <w:pPr>
        <w:spacing w:line="360" w:lineRule="auto"/>
      </w:pPr>
      <w:r>
        <w:tab/>
      </w:r>
      <w:r w:rsidR="00CB7984">
        <w:t xml:space="preserve">Po części opisującej dziedzinę problemu </w:t>
      </w:r>
      <w:r w:rsidR="0008031F">
        <w:t>dokonano analizy</w:t>
      </w:r>
      <w:r>
        <w:t xml:space="preserve"> </w:t>
      </w:r>
      <w:r w:rsidR="00AB5F18">
        <w:t>i porów</w:t>
      </w:r>
      <w:r w:rsidR="0008031F">
        <w:t xml:space="preserve">nania </w:t>
      </w:r>
      <w:r>
        <w:t xml:space="preserve">dostępnych na rynku </w:t>
      </w:r>
      <w:r w:rsidR="00AB5F18">
        <w:t xml:space="preserve">technologii </w:t>
      </w:r>
      <w:r>
        <w:t>związanych z projektowanym rozwiązaniem. Przeanalizowano rodzaje aplikacji, dostępne platformy i narzędzia pozwalające na tworzenie oprogramowania. Zdec</w:t>
      </w:r>
      <w:r>
        <w:t>y</w:t>
      </w:r>
      <w:r>
        <w:t>dowano się na konkretne sposoby komunikacji między elementami systemu oraz wybrano format przesyłanych danych. W dalszej części analizy</w:t>
      </w:r>
      <w:r w:rsidR="00CB7984">
        <w:t xml:space="preserve"> skoncentrowano się na zadaniach</w:t>
      </w:r>
      <w:r w:rsidR="00AB5F18">
        <w:t>,</w:t>
      </w:r>
      <w:r w:rsidR="00CB7984">
        <w:t xml:space="preserve"> </w:t>
      </w:r>
      <w:r w:rsidR="0008031F">
        <w:br/>
      </w:r>
      <w:r w:rsidR="00CB7984">
        <w:t xml:space="preserve">jakie projektowany system miał spełniać. Wynikiem tej części był logiczny model systemu </w:t>
      </w:r>
      <w:r w:rsidR="00CB7984" w:rsidRPr="00B602EE">
        <w:t xml:space="preserve">opisujący sposób realizacji przez system postawionych wymagań, lecz abstrahujący </w:t>
      </w:r>
      <w:r w:rsidR="0008031F">
        <w:br/>
      </w:r>
      <w:r w:rsidR="00CB7984" w:rsidRPr="00B602EE">
        <w:t>od szczegółów implementacyjnych.</w:t>
      </w:r>
    </w:p>
    <w:p w:rsidR="00BF405B" w:rsidRDefault="00BF405B" w:rsidP="00CB7984">
      <w:pPr>
        <w:spacing w:line="360" w:lineRule="auto"/>
      </w:pPr>
      <w:r>
        <w:tab/>
        <w:t>Aby umożliwić poprawne f</w:t>
      </w:r>
      <w:r w:rsidR="00AB5F18">
        <w:t>unkcjonowanie systemu konieczne</w:t>
      </w:r>
      <w:r>
        <w:t xml:space="preserve"> było opracowanie </w:t>
      </w:r>
      <w:r w:rsidR="0008031F">
        <w:br/>
      </w:r>
      <w:r>
        <w:t>algorytmu umożliwiającego wyznaczanie obszaru przeszukanego. W tym celu w pierwszej kolejności dokonano analizy wymagań i</w:t>
      </w:r>
      <w:r w:rsidR="00AB5F18">
        <w:t xml:space="preserve"> założeń związanych z algorytmem. N</w:t>
      </w:r>
      <w:r>
        <w:t xml:space="preserve">astępnie </w:t>
      </w:r>
      <w:r w:rsidR="0008031F">
        <w:br/>
      </w:r>
      <w:r>
        <w:t>podzielono algorytm na trzy części: algorytm wyznaczania otoczki obszaru przeszukanego, algorytm wyznaczani</w:t>
      </w:r>
      <w:r w:rsidR="00AB5F18">
        <w:t>a</w:t>
      </w:r>
      <w:r w:rsidR="0008031F">
        <w:t xml:space="preserve"> obszarów wewnątrz otoczki</w:t>
      </w:r>
      <w:r>
        <w:t xml:space="preserve"> niezarejestrowanych przez kamerę </w:t>
      </w:r>
      <w:r w:rsidR="0008031F">
        <w:br/>
      </w:r>
      <w:r>
        <w:t xml:space="preserve">oraz algorytm łączenia pojedynczych obszarów w całość. Pierwsze dwa algorytmy zostały opracowane z wykorzystaniem zasad heurystyki, podczas gdy do implementacji algorytmu łączącego obszary wykorzystano naukową teorię kształtów alfa oraz algorytm wyznaczania otoczki alfa-wklęsłej. </w:t>
      </w:r>
    </w:p>
    <w:p w:rsidR="00CB7984" w:rsidRDefault="00CB7984" w:rsidP="00CB7984">
      <w:pPr>
        <w:spacing w:line="360" w:lineRule="auto"/>
      </w:pPr>
      <w:r>
        <w:tab/>
      </w:r>
      <w:r w:rsidRPr="0035099E">
        <w:t xml:space="preserve">Kolejną fazą </w:t>
      </w:r>
      <w:r w:rsidR="00AB5F18">
        <w:t xml:space="preserve">pracy </w:t>
      </w:r>
      <w:r w:rsidRPr="0035099E">
        <w:t>po analizie</w:t>
      </w:r>
      <w:r w:rsidR="00BF405B">
        <w:t xml:space="preserve"> i opracowaniu algorytmu</w:t>
      </w:r>
      <w:r w:rsidRPr="0035099E">
        <w:t xml:space="preserve"> </w:t>
      </w:r>
      <w:r w:rsidR="00AB5F18">
        <w:t>było</w:t>
      </w:r>
      <w:r w:rsidRPr="0035099E">
        <w:t xml:space="preserve"> </w:t>
      </w:r>
      <w:r w:rsidR="00AB5F18">
        <w:t>projektowanie</w:t>
      </w:r>
      <w:r w:rsidRPr="0035099E">
        <w:t xml:space="preserve"> syste</w:t>
      </w:r>
      <w:r w:rsidR="00AB5F18">
        <w:t>mu, które</w:t>
      </w:r>
      <w:r w:rsidRPr="0035099E">
        <w:t xml:space="preserve"> polega</w:t>
      </w:r>
      <w:r w:rsidR="00AB5F18">
        <w:t>ło</w:t>
      </w:r>
      <w:r w:rsidRPr="0035099E">
        <w:t xml:space="preserve"> na przekształceniu modelu analitycznego, czyli opisu systemu z punktu widz</w:t>
      </w:r>
      <w:r w:rsidRPr="0035099E">
        <w:t>e</w:t>
      </w:r>
      <w:r w:rsidRPr="0035099E">
        <w:t xml:space="preserve">nia aktorów, zrozumiałego dla klienta, w model zawierający informację o wewnętrznej </w:t>
      </w:r>
      <w:r w:rsidR="00AF14BC">
        <w:br/>
      </w:r>
      <w:r w:rsidRPr="0035099E">
        <w:t xml:space="preserve">strukturze systemu, jego konfiguracji sprzętowej oraz sposobach jego realizacji. W efekcie </w:t>
      </w:r>
      <w:r w:rsidR="00AF14BC">
        <w:br/>
      </w:r>
      <w:r w:rsidRPr="0035099E">
        <w:lastRenderedPageBreak/>
        <w:t xml:space="preserve">w trakcie tego etapu </w:t>
      </w:r>
      <w:r>
        <w:t>powstały</w:t>
      </w:r>
      <w:r w:rsidRPr="0035099E">
        <w:t>: modele struktury, opisujące statyczną budowę systemu</w:t>
      </w:r>
      <w:r w:rsidR="00DB76A2">
        <w:t>, takie jak diagram komponentów, diagramy klas, czy diagram związków encji</w:t>
      </w:r>
      <w:r w:rsidRPr="0035099E">
        <w:t xml:space="preserve"> oraz modele zach</w:t>
      </w:r>
      <w:r w:rsidRPr="0035099E">
        <w:t>o</w:t>
      </w:r>
      <w:r w:rsidRPr="0035099E">
        <w:t>wania, opisuj</w:t>
      </w:r>
      <w:r>
        <w:t>ące aspekty dynamiczne systemu</w:t>
      </w:r>
      <w:r w:rsidR="0008031F">
        <w:t>,</w:t>
      </w:r>
      <w:r>
        <w:t xml:space="preserve"> takie jak: diagramy ak</w:t>
      </w:r>
      <w:r w:rsidR="00DB76A2">
        <w:t xml:space="preserve">tywności i </w:t>
      </w:r>
      <w:r>
        <w:t>sekwen</w:t>
      </w:r>
      <w:r w:rsidR="00DB76A2">
        <w:t xml:space="preserve">cji. W ramach etapu projektowania stworzono również projekt interfejsu graficznego dla aplikacji </w:t>
      </w:r>
      <w:r w:rsidR="0008031F">
        <w:br/>
      </w:r>
      <w:r w:rsidR="00DB76A2">
        <w:t>wizualizującej.</w:t>
      </w:r>
    </w:p>
    <w:p w:rsidR="00C105C3" w:rsidRDefault="00BD0E09" w:rsidP="00CB7984">
      <w:pPr>
        <w:spacing w:line="360" w:lineRule="auto"/>
      </w:pPr>
      <w:r>
        <w:tab/>
      </w:r>
      <w:r w:rsidR="00AB5F18">
        <w:t>Ostatnią część</w:t>
      </w:r>
      <w:r w:rsidR="00C105C3">
        <w:t xml:space="preserve"> pracy </w:t>
      </w:r>
      <w:r w:rsidR="00AB5F18">
        <w:t>stanowiła</w:t>
      </w:r>
      <w:r w:rsidR="00C105C3">
        <w:t xml:space="preserve"> </w:t>
      </w:r>
      <w:r w:rsidR="00001B12">
        <w:t xml:space="preserve">implementacja systemu oraz </w:t>
      </w:r>
      <w:r w:rsidR="00C105C3">
        <w:t>prezentacja rozwiązania</w:t>
      </w:r>
      <w:r w:rsidR="0008031F">
        <w:t>,</w:t>
      </w:r>
      <w:r w:rsidR="00C105C3">
        <w:t xml:space="preserve"> stanowiąca opis stworzonego systemu, z uwzględnieniem podziału na podsystemy oraz prz</w:t>
      </w:r>
      <w:r w:rsidR="00C105C3">
        <w:t>e</w:t>
      </w:r>
      <w:r w:rsidR="00C105C3">
        <w:t>gląd widoków aplikacji klienckiej, służącej do wizualizacji obszaru przeszukanego.</w:t>
      </w:r>
      <w:r w:rsidR="00001B12">
        <w:t xml:space="preserve"> Tę część pracy można potraktować jako swoistą instrukcję korzystania z aplikacji </w:t>
      </w:r>
      <w:proofErr w:type="spellStart"/>
      <w:r w:rsidR="00001B12">
        <w:t>DronVision</w:t>
      </w:r>
      <w:proofErr w:type="spellEnd"/>
      <w:r w:rsidR="00001B12">
        <w:t>.</w:t>
      </w:r>
    </w:p>
    <w:p w:rsidR="00C105C3" w:rsidRDefault="00663C9A" w:rsidP="00CB7984">
      <w:pPr>
        <w:spacing w:line="360" w:lineRule="auto"/>
      </w:pPr>
      <w:r>
        <w:tab/>
        <w:t>W efekcie powyższych działań zrealizowano</w:t>
      </w:r>
      <w:r w:rsidR="00C105C3">
        <w:t xml:space="preserve"> </w:t>
      </w:r>
      <w:r w:rsidR="00930667">
        <w:t>postawione</w:t>
      </w:r>
      <w:r>
        <w:t xml:space="preserve"> na początku tej pracy </w:t>
      </w:r>
      <w:r w:rsidR="005A7CA7">
        <w:br/>
      </w:r>
      <w:r w:rsidR="00930667">
        <w:t>założenia</w:t>
      </w:r>
      <w:r>
        <w:t xml:space="preserve"> i stworzono narzędzie współpracujące z bezzałogowymi statkami powietrznymi. Praca pozwoliła autorowi na znaczne poszerzenie swojej wiedzy w zakresie informatyki, </w:t>
      </w:r>
      <w:r w:rsidR="005A7CA7">
        <w:br/>
      </w:r>
      <w:r>
        <w:t>matematyki, inżynierii oprogramowani</w:t>
      </w:r>
      <w:r w:rsidR="00AB5F18">
        <w:t>a</w:t>
      </w:r>
      <w:r>
        <w:t>, algorytmiki, geomatyki</w:t>
      </w:r>
      <w:r w:rsidR="00930667">
        <w:t xml:space="preserve">, </w:t>
      </w:r>
      <w:r>
        <w:t xml:space="preserve">geofizyki i w wielu innych aspektach, które ciężko przyporządkować do jednej kategorii. </w:t>
      </w:r>
    </w:p>
    <w:p w:rsidR="00DB76A2" w:rsidRDefault="00DB76A2" w:rsidP="00CB7984">
      <w:pPr>
        <w:spacing w:line="360" w:lineRule="auto"/>
      </w:pPr>
      <w:r>
        <w:tab/>
      </w:r>
      <w:r>
        <w:tab/>
      </w:r>
      <w:r>
        <w:tab/>
      </w:r>
    </w:p>
    <w:p w:rsidR="00CB7984" w:rsidRDefault="00CB7984" w:rsidP="00266278"/>
    <w:p w:rsidR="00E77DDC" w:rsidRDefault="00E77DDC" w:rsidP="00266278">
      <w:r>
        <w:tab/>
      </w:r>
    </w:p>
    <w:p w:rsidR="00E77DDC" w:rsidRDefault="00E77DDC" w:rsidP="00266278">
      <w:r>
        <w:tab/>
      </w:r>
    </w:p>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7650FC">
      <w:pPr>
        <w:spacing w:line="360" w:lineRule="auto"/>
      </w:pPr>
    </w:p>
    <w:p w:rsidR="003E1BB7" w:rsidRDefault="000C0588" w:rsidP="007650FC">
      <w:pPr>
        <w:pStyle w:val="Nagwek1"/>
        <w:spacing w:line="360" w:lineRule="auto"/>
      </w:pPr>
      <w:bookmarkStart w:id="147" w:name="_Toc450674582"/>
      <w:r>
        <w:lastRenderedPageBreak/>
        <w:t>Bibliografia</w:t>
      </w:r>
      <w:bookmarkEnd w:id="147"/>
    </w:p>
    <w:p w:rsidR="000C0588" w:rsidRPr="009104FE" w:rsidRDefault="000C0588" w:rsidP="007650FC">
      <w:pPr>
        <w:spacing w:line="360" w:lineRule="auto"/>
      </w:pPr>
    </w:p>
    <w:p w:rsidR="001472E8" w:rsidRPr="008A26EB" w:rsidRDefault="000C0588" w:rsidP="009A3FC6">
      <w:pPr>
        <w:pStyle w:val="Bibliografia"/>
        <w:numPr>
          <w:ilvl w:val="0"/>
          <w:numId w:val="34"/>
        </w:numPr>
        <w:spacing w:line="360" w:lineRule="auto"/>
        <w:rPr>
          <w:noProof/>
          <w:lang w:val="en-US"/>
        </w:rPr>
      </w:pPr>
      <w:r w:rsidRPr="008A26EB">
        <w:rPr>
          <w:b/>
          <w:bCs/>
          <w:noProof/>
          <w:lang w:val="en-US"/>
        </w:rPr>
        <w:t>Farr Tom [i inni]</w:t>
      </w:r>
      <w:r w:rsidRPr="008A26EB">
        <w:rPr>
          <w:noProof/>
          <w:lang w:val="en-US"/>
        </w:rPr>
        <w:t xml:space="preserve"> The Shuttle Radar Topography Mission [Dziennik] // Reviews of Geophysics - AN AGU JOURNAL. - 2007. - 2 : Tom 45.</w:t>
      </w:r>
    </w:p>
    <w:p w:rsidR="000C0588" w:rsidRPr="009A3FC6" w:rsidRDefault="000C0588" w:rsidP="009A3FC6">
      <w:pPr>
        <w:pStyle w:val="Bibliografia"/>
        <w:numPr>
          <w:ilvl w:val="0"/>
          <w:numId w:val="34"/>
        </w:numPr>
        <w:spacing w:line="360" w:lineRule="auto"/>
        <w:rPr>
          <w:noProof/>
        </w:rPr>
      </w:pPr>
      <w:r w:rsidRPr="009A3FC6">
        <w:rPr>
          <w:b/>
          <w:bCs/>
          <w:noProof/>
        </w:rPr>
        <w:t>Banachowicz Andrzej</w:t>
      </w:r>
      <w:r w:rsidRPr="009A3FC6">
        <w:rPr>
          <w:noProof/>
        </w:rPr>
        <w:t xml:space="preserve"> Elementy Geometryczne Elipsoidy Ziemskiej W Prace Wydziału Nawigacyjnego Akademii Morskiej w Gdyni [Online] // am.gdynia.pl. - 2006. - http://wn.am.gdynia.pl/pw/static/pdf.php?id_referat=277. - s. 17.</w:t>
      </w:r>
    </w:p>
    <w:p w:rsidR="00936B4D" w:rsidRPr="009A3FC6" w:rsidRDefault="00936B4D" w:rsidP="009A3FC6">
      <w:pPr>
        <w:pStyle w:val="Bibliografia"/>
        <w:numPr>
          <w:ilvl w:val="0"/>
          <w:numId w:val="34"/>
        </w:numPr>
        <w:spacing w:line="360" w:lineRule="auto"/>
        <w:rPr>
          <w:noProof/>
        </w:rPr>
      </w:pPr>
      <w:r w:rsidRPr="009A3FC6">
        <w:rPr>
          <w:b/>
          <w:bCs/>
          <w:noProof/>
        </w:rPr>
        <w:t>Gotlib Dariusz, Iwaniak Adam i Olszewski Robert</w:t>
      </w:r>
      <w:r w:rsidRPr="009A3FC6">
        <w:rPr>
          <w:noProof/>
        </w:rPr>
        <w:t xml:space="preserve"> GIS - Obszary zastosowań [Książka]. - Warszawa : Wydawnictwo Naukowe PWN, 2007.</w:t>
      </w:r>
    </w:p>
    <w:p w:rsidR="00936B4D" w:rsidRPr="009A3FC6" w:rsidRDefault="00936B4D" w:rsidP="009A3FC6">
      <w:pPr>
        <w:pStyle w:val="Bibliografia"/>
        <w:numPr>
          <w:ilvl w:val="0"/>
          <w:numId w:val="34"/>
        </w:numPr>
        <w:spacing w:line="360" w:lineRule="auto"/>
        <w:rPr>
          <w:noProof/>
        </w:rPr>
      </w:pPr>
      <w:r w:rsidRPr="009A3FC6">
        <w:rPr>
          <w:b/>
          <w:bCs/>
          <w:noProof/>
        </w:rPr>
        <w:t>Izdebski Waldemar</w:t>
      </w:r>
      <w:r w:rsidRPr="009A3FC6">
        <w:rPr>
          <w:noProof/>
        </w:rPr>
        <w:t xml:space="preserve"> Numeryczny Model Terenu [Online] // http://gisplay.pl/. - http://gisplay.pl/gis/numeryczny-model-terenu.html.</w:t>
      </w:r>
    </w:p>
    <w:p w:rsidR="00936B4D" w:rsidRPr="009A3FC6" w:rsidRDefault="00936B4D" w:rsidP="009A3FC6">
      <w:pPr>
        <w:pStyle w:val="Bibliografia"/>
        <w:numPr>
          <w:ilvl w:val="0"/>
          <w:numId w:val="34"/>
        </w:numPr>
        <w:spacing w:line="360" w:lineRule="auto"/>
        <w:rPr>
          <w:noProof/>
        </w:rPr>
      </w:pPr>
      <w:r w:rsidRPr="009A3FC6">
        <w:rPr>
          <w:b/>
          <w:bCs/>
          <w:noProof/>
        </w:rPr>
        <w:t>Kąciecki Dominik</w:t>
      </w:r>
      <w:r w:rsidRPr="009A3FC6">
        <w:rPr>
          <w:noProof/>
        </w:rPr>
        <w:t xml:space="preserve"> Bezzałogowe Statki Powierzne Drony [Online] // Witryna Wyższej Szkoły Społeczno-Ekonomicznej. - http://www.wsse-uczelnia.edu.pl/bezzalogowe-statki-powietrzne-drony.</w:t>
      </w:r>
    </w:p>
    <w:p w:rsidR="00936B4D" w:rsidRPr="008A26EB" w:rsidRDefault="00936B4D" w:rsidP="009A3FC6">
      <w:pPr>
        <w:pStyle w:val="Bibliografia"/>
        <w:numPr>
          <w:ilvl w:val="0"/>
          <w:numId w:val="34"/>
        </w:numPr>
        <w:spacing w:line="360" w:lineRule="auto"/>
        <w:rPr>
          <w:noProof/>
          <w:lang w:val="en-US"/>
        </w:rPr>
      </w:pPr>
      <w:r w:rsidRPr="008A26EB">
        <w:rPr>
          <w:b/>
          <w:bCs/>
          <w:noProof/>
          <w:lang w:val="en-US"/>
        </w:rPr>
        <w:t>Knippers Richard</w:t>
      </w:r>
      <w:r w:rsidRPr="008A26EB">
        <w:rPr>
          <w:noProof/>
          <w:lang w:val="en-US"/>
        </w:rPr>
        <w:t xml:space="preserve"> Reference surfaces for mapping [Online] // kartoweb. - 08 2009. - http://kartoweb.itc.nl/geometrics/Reference%20surfaces/refsurf.html.</w:t>
      </w:r>
    </w:p>
    <w:p w:rsidR="00936B4D" w:rsidRPr="008A26EB" w:rsidRDefault="00936B4D" w:rsidP="009A3FC6">
      <w:pPr>
        <w:pStyle w:val="Bibliografia"/>
        <w:numPr>
          <w:ilvl w:val="0"/>
          <w:numId w:val="34"/>
        </w:numPr>
        <w:spacing w:line="360" w:lineRule="auto"/>
        <w:rPr>
          <w:noProof/>
          <w:lang w:val="en-US"/>
        </w:rPr>
      </w:pPr>
      <w:r w:rsidRPr="008A26EB">
        <w:rPr>
          <w:noProof/>
          <w:lang w:val="en-US"/>
        </w:rPr>
        <w:t>Shuttle Radar Topography mission [Online] // Wikipedia. - https://pl.wikipedia.org/wiki/Shuttle_Radar_Topography_Mission.</w:t>
      </w:r>
    </w:p>
    <w:p w:rsidR="00936B4D" w:rsidRPr="009A3FC6" w:rsidRDefault="00936B4D" w:rsidP="009A3FC6">
      <w:pPr>
        <w:pStyle w:val="Bibliografia"/>
        <w:numPr>
          <w:ilvl w:val="0"/>
          <w:numId w:val="34"/>
        </w:numPr>
        <w:spacing w:line="360" w:lineRule="auto"/>
        <w:rPr>
          <w:noProof/>
        </w:rPr>
      </w:pPr>
      <w:r w:rsidRPr="009A3FC6">
        <w:rPr>
          <w:noProof/>
        </w:rPr>
        <w:t>Numeryczny model terenu [Online] // Wikipedia. - https://pl.wikipedia.org/wiki/Numeryczny_model_terenu.</w:t>
      </w:r>
    </w:p>
    <w:p w:rsidR="00936B4D" w:rsidRPr="008A26EB" w:rsidRDefault="00936B4D" w:rsidP="009A3FC6">
      <w:pPr>
        <w:pStyle w:val="Bibliografia"/>
        <w:numPr>
          <w:ilvl w:val="0"/>
          <w:numId w:val="34"/>
        </w:numPr>
        <w:spacing w:line="360" w:lineRule="auto"/>
        <w:rPr>
          <w:noProof/>
          <w:lang w:val="en-US"/>
        </w:rPr>
      </w:pPr>
      <w:r w:rsidRPr="008A26EB">
        <w:rPr>
          <w:b/>
          <w:bCs/>
          <w:noProof/>
          <w:lang w:val="en-US"/>
        </w:rPr>
        <w:t>UNAVCO</w:t>
      </w:r>
      <w:r w:rsidRPr="008A26EB">
        <w:rPr>
          <w:noProof/>
          <w:lang w:val="en-US"/>
        </w:rPr>
        <w:t xml:space="preserve"> The Geoid and Receiver Measurements [Online] // UNAVCO. - 10 12 2014. - https://www.unavco.org/education/resources/educational-resources/tutorial/geoid-gps-receivers.html.</w:t>
      </w:r>
    </w:p>
    <w:p w:rsidR="00936B4D" w:rsidRPr="009A3FC6" w:rsidRDefault="00936B4D" w:rsidP="009A3FC6">
      <w:pPr>
        <w:pStyle w:val="Bibliografia"/>
        <w:numPr>
          <w:ilvl w:val="0"/>
          <w:numId w:val="34"/>
        </w:numPr>
        <w:spacing w:line="360" w:lineRule="auto"/>
        <w:rPr>
          <w:noProof/>
        </w:rPr>
      </w:pPr>
      <w:r w:rsidRPr="009A3FC6">
        <w:rPr>
          <w:b/>
          <w:bCs/>
          <w:noProof/>
        </w:rPr>
        <w:t>Uriasz Janusz</w:t>
      </w:r>
      <w:r w:rsidRPr="009A3FC6">
        <w:rPr>
          <w:noProof/>
        </w:rPr>
        <w:t xml:space="preserve"> Powierzchnie odniesienia [Online] // uriasz.am. - http://uriasz.am.szczecin.pl/naw_bezp/Powierzchnie.html.</w:t>
      </w:r>
    </w:p>
    <w:p w:rsidR="00936B4D" w:rsidRPr="008A26EB" w:rsidRDefault="00936B4D" w:rsidP="009A3FC6">
      <w:pPr>
        <w:pStyle w:val="Bibliografia"/>
        <w:numPr>
          <w:ilvl w:val="0"/>
          <w:numId w:val="34"/>
        </w:numPr>
        <w:spacing w:line="360" w:lineRule="auto"/>
        <w:rPr>
          <w:noProof/>
          <w:lang w:val="en-US"/>
        </w:rPr>
      </w:pPr>
      <w:r w:rsidRPr="008A26EB">
        <w:rPr>
          <w:b/>
          <w:bCs/>
          <w:noProof/>
          <w:lang w:val="en-US"/>
        </w:rPr>
        <w:t>Witold Fraczek</w:t>
      </w:r>
      <w:r w:rsidRPr="008A26EB">
        <w:rPr>
          <w:noProof/>
          <w:lang w:val="en-US"/>
        </w:rPr>
        <w:t xml:space="preserve"> Mean Sea Level, GPS and the Geoid [Online] // esri. - 2013. - http://www.esri.com/news/arcuser/0703/geoid1of3.html.</w:t>
      </w:r>
    </w:p>
    <w:p w:rsidR="00936B4D" w:rsidRPr="009A3FC6" w:rsidRDefault="00936B4D" w:rsidP="009A3FC6">
      <w:pPr>
        <w:pStyle w:val="Bibliografia"/>
        <w:numPr>
          <w:ilvl w:val="0"/>
          <w:numId w:val="34"/>
        </w:numPr>
        <w:spacing w:line="360" w:lineRule="auto"/>
        <w:rPr>
          <w:noProof/>
        </w:rPr>
      </w:pPr>
      <w:r w:rsidRPr="009A3FC6">
        <w:rPr>
          <w:b/>
          <w:bCs/>
          <w:noProof/>
        </w:rPr>
        <w:t>Wójcik Krystian</w:t>
      </w:r>
      <w:r w:rsidRPr="009A3FC6">
        <w:rPr>
          <w:noProof/>
        </w:rPr>
        <w:t xml:space="preserve"> Działanie GPS [Online] // TechnologiaGPS. - http://www.technolo</w:t>
      </w:r>
      <w:r w:rsidR="002A0731" w:rsidRPr="009A3FC6">
        <w:rPr>
          <w:noProof/>
        </w:rPr>
        <w:t>giagps.org.pl/dzialanie-gps.htm</w:t>
      </w:r>
    </w:p>
    <w:p w:rsidR="00936B4D" w:rsidRPr="009A3FC6" w:rsidRDefault="00936B4D" w:rsidP="009A3FC6">
      <w:pPr>
        <w:pStyle w:val="Bibliografia"/>
        <w:numPr>
          <w:ilvl w:val="0"/>
          <w:numId w:val="34"/>
        </w:numPr>
        <w:spacing w:line="360" w:lineRule="auto"/>
        <w:rPr>
          <w:noProof/>
        </w:rPr>
      </w:pPr>
      <w:r w:rsidRPr="009A3FC6">
        <w:rPr>
          <w:noProof/>
        </w:rPr>
        <w:t>Wysokościomeirz barometryczny [Online] // Aircraft. - 18 02 2013. - http://aircraft.cba.pl/?p=366.</w:t>
      </w:r>
    </w:p>
    <w:p w:rsidR="00936B4D" w:rsidRPr="009A3FC6" w:rsidRDefault="00936B4D" w:rsidP="009A3FC6">
      <w:pPr>
        <w:pStyle w:val="Bibliografia"/>
        <w:numPr>
          <w:ilvl w:val="0"/>
          <w:numId w:val="34"/>
        </w:numPr>
        <w:spacing w:line="360" w:lineRule="auto"/>
        <w:rPr>
          <w:noProof/>
        </w:rPr>
      </w:pPr>
      <w:r w:rsidRPr="009A3FC6">
        <w:rPr>
          <w:b/>
          <w:bCs/>
          <w:noProof/>
        </w:rPr>
        <w:t>iwierdza.net</w:t>
      </w:r>
      <w:r w:rsidRPr="009A3FC6">
        <w:rPr>
          <w:noProof/>
        </w:rPr>
        <w:t xml:space="preserve"> Sztuczne satelity i prędkość kosmiczna [Online] // iwierdza. - 2006. - http://www.iwiedza.net/materialy/astr_m029.html.</w:t>
      </w:r>
    </w:p>
    <w:p w:rsidR="00936B4D" w:rsidRPr="009A3FC6" w:rsidRDefault="00936B4D" w:rsidP="009A3FC6">
      <w:pPr>
        <w:pStyle w:val="Bibliografia"/>
        <w:numPr>
          <w:ilvl w:val="0"/>
          <w:numId w:val="34"/>
        </w:numPr>
        <w:spacing w:line="360" w:lineRule="auto"/>
        <w:rPr>
          <w:noProof/>
        </w:rPr>
      </w:pPr>
      <w:r w:rsidRPr="009A3FC6">
        <w:rPr>
          <w:b/>
          <w:bCs/>
          <w:noProof/>
        </w:rPr>
        <w:lastRenderedPageBreak/>
        <w:t>Janusz Śledziński</w:t>
      </w:r>
      <w:r w:rsidRPr="009A3FC6">
        <w:rPr>
          <w:noProof/>
        </w:rPr>
        <w:t xml:space="preserve"> Niwelacja GPS [Online] // Geoforum.pl. - http://geoforum.pl/?menu=46813,46833,46921&amp;link=gnss-krotki-wyklad-alfabet-gps-niwelacja-gps.</w:t>
      </w:r>
    </w:p>
    <w:p w:rsidR="001472E8" w:rsidRPr="009A3FC6" w:rsidRDefault="00936B4D" w:rsidP="009A3FC6">
      <w:pPr>
        <w:pStyle w:val="Bibliografia"/>
        <w:numPr>
          <w:ilvl w:val="0"/>
          <w:numId w:val="34"/>
        </w:numPr>
        <w:spacing w:line="360" w:lineRule="auto"/>
        <w:ind w:left="714" w:hanging="357"/>
        <w:rPr>
          <w:noProof/>
        </w:rPr>
      </w:pPr>
      <w:r w:rsidRPr="009A3FC6">
        <w:rPr>
          <w:b/>
          <w:bCs/>
          <w:noProof/>
        </w:rPr>
        <w:t>MF Avionics</w:t>
      </w:r>
      <w:r w:rsidRPr="009A3FC6">
        <w:rPr>
          <w:noProof/>
        </w:rPr>
        <w:t xml:space="preserve"> Nawigacja w lotnictwie - metody i przykłady [Online] // MF Avionics. - http://mfavionics.blogspot.com/2012/07/nawigacja-w-lotnictwie-metody-i-przykady.html.</w:t>
      </w:r>
    </w:p>
    <w:p w:rsidR="000B2BE5" w:rsidRPr="008A26EB" w:rsidRDefault="000B2BE5" w:rsidP="009A3FC6">
      <w:pPr>
        <w:pStyle w:val="Akapitzlist"/>
        <w:numPr>
          <w:ilvl w:val="0"/>
          <w:numId w:val="34"/>
        </w:numPr>
        <w:spacing w:line="360" w:lineRule="auto"/>
        <w:ind w:left="714" w:hanging="357"/>
        <w:rPr>
          <w:rFonts w:ascii="Times New Roman" w:hAnsi="Times New Roman"/>
          <w:sz w:val="24"/>
          <w:szCs w:val="24"/>
          <w:lang w:val="de-DE"/>
        </w:rPr>
      </w:pPr>
      <w:r w:rsidRPr="009A3FC6">
        <w:rPr>
          <w:rFonts w:ascii="Times New Roman" w:hAnsi="Times New Roman"/>
          <w:b/>
          <w:bCs/>
          <w:noProof/>
          <w:sz w:val="24"/>
          <w:szCs w:val="24"/>
        </w:rPr>
        <w:t>Górka, Michał.</w:t>
      </w:r>
      <w:r w:rsidRPr="009A3FC6">
        <w:rPr>
          <w:rFonts w:ascii="Times New Roman" w:hAnsi="Times New Roman"/>
          <w:noProof/>
          <w:sz w:val="24"/>
          <w:szCs w:val="24"/>
        </w:rPr>
        <w:t xml:space="preserve"> Technika satelitarna w geofizyce. </w:t>
      </w:r>
      <w:r w:rsidRPr="008A26EB">
        <w:rPr>
          <w:rFonts w:ascii="Times New Roman" w:hAnsi="Times New Roman"/>
          <w:noProof/>
          <w:sz w:val="24"/>
          <w:szCs w:val="24"/>
          <w:lang w:val="de-DE"/>
        </w:rPr>
        <w:t>[Online] 2003. http://zasoby1.open.agh.edu.pl/dydaktyka/inzynieria_srodowiska/c_technika_satelitarna/gps.html.</w:t>
      </w:r>
    </w:p>
    <w:p w:rsidR="000B2BE5" w:rsidRPr="009A3FC6" w:rsidRDefault="000B2BE5" w:rsidP="009A3FC6">
      <w:pPr>
        <w:pStyle w:val="Akapitzlist"/>
        <w:numPr>
          <w:ilvl w:val="0"/>
          <w:numId w:val="34"/>
        </w:numPr>
        <w:spacing w:line="360" w:lineRule="auto"/>
        <w:rPr>
          <w:rFonts w:ascii="Times New Roman" w:hAnsi="Times New Roman"/>
          <w:sz w:val="24"/>
          <w:szCs w:val="24"/>
        </w:rPr>
      </w:pPr>
      <w:r w:rsidRPr="009A3FC6">
        <w:rPr>
          <w:rFonts w:ascii="Times New Roman" w:hAnsi="Times New Roman"/>
          <w:b/>
          <w:bCs/>
          <w:noProof/>
          <w:sz w:val="24"/>
          <w:szCs w:val="24"/>
        </w:rPr>
        <w:t>Krzaczyńska Maja.</w:t>
      </w:r>
      <w:r w:rsidRPr="009A3FC6">
        <w:rPr>
          <w:rFonts w:ascii="Times New Roman" w:hAnsi="Times New Roman"/>
          <w:noProof/>
          <w:sz w:val="24"/>
          <w:szCs w:val="24"/>
        </w:rPr>
        <w:t xml:space="preserve"> Aplikacja mobilna, webowa, czy desktopowa? Co Wybrać? </w:t>
      </w:r>
      <w:r w:rsidRPr="009A3FC6">
        <w:rPr>
          <w:rFonts w:ascii="Times New Roman" w:hAnsi="Times New Roman"/>
          <w:i/>
          <w:iCs/>
          <w:noProof/>
          <w:sz w:val="24"/>
          <w:szCs w:val="24"/>
        </w:rPr>
        <w:t xml:space="preserve">EXACO Blog. </w:t>
      </w:r>
      <w:r w:rsidRPr="009A3FC6">
        <w:rPr>
          <w:rFonts w:ascii="Times New Roman" w:hAnsi="Times New Roman"/>
          <w:noProof/>
          <w:sz w:val="24"/>
          <w:szCs w:val="24"/>
        </w:rPr>
        <w:t>[Online] https://blog.exaco.pl/aplikacja-mobilna-webowa-czy-desktopowa-co-wybrac/.</w:t>
      </w:r>
    </w:p>
    <w:p w:rsidR="000B2BE5" w:rsidRPr="008A26EB" w:rsidRDefault="000B2BE5" w:rsidP="009A3FC6">
      <w:pPr>
        <w:pStyle w:val="Bibliografia"/>
        <w:numPr>
          <w:ilvl w:val="0"/>
          <w:numId w:val="34"/>
        </w:numPr>
        <w:spacing w:line="360" w:lineRule="auto"/>
        <w:rPr>
          <w:noProof/>
          <w:lang w:val="de-DE"/>
        </w:rPr>
      </w:pPr>
      <w:r w:rsidRPr="009A3FC6">
        <w:rPr>
          <w:b/>
          <w:bCs/>
          <w:noProof/>
        </w:rPr>
        <w:t>Nabożny Maciej.</w:t>
      </w:r>
      <w:r w:rsidRPr="009A3FC6">
        <w:rPr>
          <w:noProof/>
        </w:rPr>
        <w:t xml:space="preserve"> Wstęp do Androida (SDK i NDK). </w:t>
      </w:r>
      <w:r w:rsidRPr="008A26EB">
        <w:rPr>
          <w:i/>
          <w:iCs/>
          <w:noProof/>
          <w:lang w:val="de-DE"/>
        </w:rPr>
        <w:t xml:space="preserve">Maciej[CC]. </w:t>
      </w:r>
      <w:r w:rsidRPr="008A26EB">
        <w:rPr>
          <w:noProof/>
          <w:lang w:val="de-DE"/>
        </w:rPr>
        <w:t>[Online] http://www.mnabozny.pl/blog/wstep-do-androida-sdk-i-ndk/.</w:t>
      </w:r>
    </w:p>
    <w:p w:rsidR="000B2BE5" w:rsidRPr="001C2B56" w:rsidRDefault="000B2BE5" w:rsidP="009A3FC6">
      <w:pPr>
        <w:pStyle w:val="Bibliografia"/>
        <w:numPr>
          <w:ilvl w:val="0"/>
          <w:numId w:val="34"/>
        </w:numPr>
        <w:spacing w:line="360" w:lineRule="auto"/>
        <w:rPr>
          <w:noProof/>
          <w:lang w:val="en-US"/>
        </w:rPr>
      </w:pPr>
      <w:r w:rsidRPr="001C2B56">
        <w:rPr>
          <w:noProof/>
          <w:lang w:val="en-US"/>
        </w:rPr>
        <w:t xml:space="preserve">Android NDK. </w:t>
      </w:r>
      <w:r w:rsidRPr="001C2B56">
        <w:rPr>
          <w:i/>
          <w:iCs/>
          <w:noProof/>
          <w:lang w:val="en-US"/>
        </w:rPr>
        <w:t xml:space="preserve">Android Developers. </w:t>
      </w:r>
      <w:r w:rsidRPr="001C2B56">
        <w:rPr>
          <w:noProof/>
          <w:lang w:val="en-US"/>
        </w:rPr>
        <w:t>[Online] http://developer.android.com/intl/ru/tools/sdk/ndk/index.html.</w:t>
      </w:r>
    </w:p>
    <w:p w:rsidR="000B2BE5" w:rsidRPr="008A26EB" w:rsidRDefault="000B2BE5" w:rsidP="009A3FC6">
      <w:pPr>
        <w:pStyle w:val="Bibliografia"/>
        <w:numPr>
          <w:ilvl w:val="0"/>
          <w:numId w:val="34"/>
        </w:numPr>
        <w:spacing w:line="360" w:lineRule="auto"/>
        <w:rPr>
          <w:noProof/>
          <w:lang w:val="en-US"/>
        </w:rPr>
      </w:pPr>
      <w:r w:rsidRPr="008A26EB">
        <w:rPr>
          <w:i/>
          <w:iCs/>
          <w:noProof/>
          <w:lang w:val="en-US"/>
        </w:rPr>
        <w:t xml:space="preserve">Apple Developer. </w:t>
      </w:r>
      <w:r w:rsidRPr="008A26EB">
        <w:rPr>
          <w:noProof/>
          <w:lang w:val="en-US"/>
        </w:rPr>
        <w:t xml:space="preserve">[Online] </w:t>
      </w:r>
      <w:r w:rsidR="00120E93" w:rsidRPr="008A26EB">
        <w:rPr>
          <w:noProof/>
          <w:lang w:val="en-US"/>
        </w:rPr>
        <w:t>https://developer.apple.com/support/compare-memberships/</w:t>
      </w:r>
    </w:p>
    <w:p w:rsidR="000B2BE5" w:rsidRPr="008A26EB" w:rsidRDefault="000B2BE5" w:rsidP="009A3FC6">
      <w:pPr>
        <w:pStyle w:val="Bibliografia"/>
        <w:numPr>
          <w:ilvl w:val="0"/>
          <w:numId w:val="34"/>
        </w:numPr>
        <w:spacing w:line="360" w:lineRule="auto"/>
        <w:rPr>
          <w:noProof/>
          <w:lang w:val="en-US"/>
        </w:rPr>
      </w:pPr>
      <w:r w:rsidRPr="008A26EB">
        <w:rPr>
          <w:i/>
          <w:iCs/>
          <w:noProof/>
          <w:lang w:val="en-US"/>
        </w:rPr>
        <w:t xml:space="preserve">Windows Mobile Developer. </w:t>
      </w:r>
      <w:r w:rsidRPr="008A26EB">
        <w:rPr>
          <w:noProof/>
          <w:lang w:val="en-US"/>
        </w:rPr>
        <w:t>[Online] https://dev.windows.com.</w:t>
      </w:r>
    </w:p>
    <w:p w:rsidR="000B2BE5" w:rsidRPr="001C2B56" w:rsidRDefault="000B2BE5" w:rsidP="009A3FC6">
      <w:pPr>
        <w:pStyle w:val="Bibliografia"/>
        <w:numPr>
          <w:ilvl w:val="0"/>
          <w:numId w:val="34"/>
        </w:numPr>
        <w:spacing w:line="360" w:lineRule="auto"/>
        <w:rPr>
          <w:noProof/>
          <w:lang w:val="en-US"/>
        </w:rPr>
      </w:pPr>
      <w:r w:rsidRPr="001C2B56">
        <w:rPr>
          <w:i/>
          <w:iCs/>
          <w:noProof/>
          <w:lang w:val="en-US"/>
        </w:rPr>
        <w:t xml:space="preserve">Xamarin. </w:t>
      </w:r>
      <w:r w:rsidRPr="001C2B56">
        <w:rPr>
          <w:noProof/>
          <w:lang w:val="en-US"/>
        </w:rPr>
        <w:t>[Online] https://xamarin.com/.</w:t>
      </w:r>
    </w:p>
    <w:p w:rsidR="000B2BE5" w:rsidRPr="009A3FC6" w:rsidRDefault="000B2BE5" w:rsidP="009A3FC6">
      <w:pPr>
        <w:pStyle w:val="Bibliografia"/>
        <w:numPr>
          <w:ilvl w:val="0"/>
          <w:numId w:val="34"/>
        </w:numPr>
        <w:spacing w:line="360" w:lineRule="auto"/>
        <w:rPr>
          <w:noProof/>
        </w:rPr>
      </w:pPr>
      <w:r w:rsidRPr="009A3FC6">
        <w:rPr>
          <w:b/>
          <w:bCs/>
          <w:noProof/>
        </w:rPr>
        <w:t>Marcin, Krzych.</w:t>
      </w:r>
      <w:r w:rsidRPr="009A3FC6">
        <w:rPr>
          <w:noProof/>
        </w:rPr>
        <w:t xml:space="preserve"> Tworzenie Aplikacji Mobilnych - 3 możliwości: HTML5, natywna, czy hybryda? </w:t>
      </w:r>
      <w:r w:rsidRPr="009A3FC6">
        <w:rPr>
          <w:i/>
          <w:iCs/>
          <w:noProof/>
        </w:rPr>
        <w:t xml:space="preserve">KRZYMAR.NET. </w:t>
      </w:r>
      <w:r w:rsidRPr="009A3FC6">
        <w:rPr>
          <w:noProof/>
        </w:rPr>
        <w:t>[Online] http://krzymar.net/index.php/2014/06/24/tworzenie-aplikacji-mobilnych-3-mozliwosci-html5-natywna-hybryda/.</w:t>
      </w:r>
    </w:p>
    <w:p w:rsidR="001472E8" w:rsidRPr="009A3FC6" w:rsidRDefault="009F0624" w:rsidP="009A3FC6">
      <w:pPr>
        <w:pStyle w:val="Akapitzlist"/>
        <w:numPr>
          <w:ilvl w:val="0"/>
          <w:numId w:val="34"/>
        </w:numPr>
        <w:spacing w:line="360" w:lineRule="auto"/>
        <w:rPr>
          <w:rFonts w:ascii="Times New Roman" w:hAnsi="Times New Roman"/>
          <w:sz w:val="24"/>
          <w:szCs w:val="24"/>
        </w:rPr>
      </w:pPr>
      <w:r w:rsidRPr="008A26EB">
        <w:rPr>
          <w:rFonts w:ascii="Times New Roman" w:hAnsi="Times New Roman"/>
          <w:b/>
          <w:bCs/>
          <w:noProof/>
          <w:sz w:val="24"/>
          <w:szCs w:val="24"/>
          <w:lang w:val="en-US"/>
        </w:rPr>
        <w:t>Ilya, Gregorik.</w:t>
      </w:r>
      <w:r w:rsidRPr="008A26EB">
        <w:rPr>
          <w:rFonts w:ascii="Times New Roman" w:hAnsi="Times New Roman"/>
          <w:noProof/>
          <w:sz w:val="24"/>
          <w:szCs w:val="24"/>
          <w:lang w:val="en-US"/>
        </w:rPr>
        <w:t xml:space="preserve"> </w:t>
      </w:r>
      <w:r w:rsidRPr="008A26EB">
        <w:rPr>
          <w:rFonts w:ascii="Times New Roman" w:hAnsi="Times New Roman"/>
          <w:i/>
          <w:iCs/>
          <w:noProof/>
          <w:sz w:val="24"/>
          <w:szCs w:val="24"/>
          <w:lang w:val="en-US"/>
        </w:rPr>
        <w:t xml:space="preserve">High Performance Browser Networking. </w:t>
      </w:r>
      <w:r w:rsidRPr="009A3FC6">
        <w:rPr>
          <w:rFonts w:ascii="Times New Roman" w:hAnsi="Times New Roman"/>
          <w:noProof/>
          <w:sz w:val="24"/>
          <w:szCs w:val="24"/>
        </w:rPr>
        <w:t>Sebastopol : O'Reilly Media, 2013.</w:t>
      </w:r>
    </w:p>
    <w:p w:rsidR="009F0624" w:rsidRPr="008A26EB" w:rsidRDefault="009F0624" w:rsidP="009A3FC6">
      <w:pPr>
        <w:pStyle w:val="Akapitzlist"/>
        <w:numPr>
          <w:ilvl w:val="0"/>
          <w:numId w:val="34"/>
        </w:numPr>
        <w:spacing w:line="360" w:lineRule="auto"/>
        <w:rPr>
          <w:rFonts w:ascii="Times New Roman" w:hAnsi="Times New Roman"/>
          <w:sz w:val="24"/>
          <w:szCs w:val="24"/>
          <w:lang w:val="en-US"/>
        </w:rPr>
      </w:pPr>
      <w:r w:rsidRPr="008A26EB">
        <w:rPr>
          <w:rFonts w:ascii="Times New Roman" w:hAnsi="Times New Roman"/>
          <w:b/>
          <w:bCs/>
          <w:noProof/>
          <w:sz w:val="24"/>
          <w:szCs w:val="24"/>
          <w:lang w:val="en-US"/>
        </w:rPr>
        <w:t>Podila, Pavan.</w:t>
      </w:r>
      <w:r w:rsidRPr="008A26EB">
        <w:rPr>
          <w:rFonts w:ascii="Times New Roman" w:hAnsi="Times New Roman"/>
          <w:noProof/>
          <w:sz w:val="24"/>
          <w:szCs w:val="24"/>
          <w:lang w:val="en-US"/>
        </w:rPr>
        <w:t xml:space="preserve"> HTTP: The Protocol Every Web Developer Must Know - Part 1. </w:t>
      </w:r>
      <w:r w:rsidRPr="008A26EB">
        <w:rPr>
          <w:rFonts w:ascii="Times New Roman" w:hAnsi="Times New Roman"/>
          <w:i/>
          <w:iCs/>
          <w:noProof/>
          <w:sz w:val="24"/>
          <w:szCs w:val="24"/>
          <w:lang w:val="en-US"/>
        </w:rPr>
        <w:t xml:space="preserve">Envato Tuts+. </w:t>
      </w:r>
      <w:r w:rsidRPr="008A26EB">
        <w:rPr>
          <w:rFonts w:ascii="Times New Roman" w:hAnsi="Times New Roman"/>
          <w:noProof/>
          <w:sz w:val="24"/>
          <w:szCs w:val="24"/>
          <w:lang w:val="en-US"/>
        </w:rPr>
        <w:t>[Online] 08 04 2013. http://code.tutsplus.com/tutorials/http-the-protocol-every-web-developer-must-know-part-1--net-31177.</w:t>
      </w:r>
    </w:p>
    <w:p w:rsidR="009F0624" w:rsidRPr="008A26EB" w:rsidRDefault="009F0624" w:rsidP="009A3FC6">
      <w:pPr>
        <w:pStyle w:val="Akapitzlist"/>
        <w:numPr>
          <w:ilvl w:val="0"/>
          <w:numId w:val="34"/>
        </w:numPr>
        <w:spacing w:line="360" w:lineRule="auto"/>
        <w:rPr>
          <w:rFonts w:ascii="Times New Roman" w:hAnsi="Times New Roman"/>
          <w:sz w:val="24"/>
          <w:szCs w:val="24"/>
          <w:lang w:val="en-US"/>
        </w:rPr>
      </w:pPr>
      <w:r w:rsidRPr="008A26EB">
        <w:rPr>
          <w:rFonts w:ascii="Times New Roman" w:hAnsi="Times New Roman"/>
          <w:b/>
          <w:bCs/>
          <w:noProof/>
          <w:sz w:val="24"/>
          <w:szCs w:val="24"/>
          <w:lang w:val="en-US"/>
        </w:rPr>
        <w:t>Falkner, James.</w:t>
      </w:r>
      <w:r w:rsidRPr="008A26EB">
        <w:rPr>
          <w:rFonts w:ascii="Times New Roman" w:hAnsi="Times New Roman"/>
          <w:noProof/>
          <w:sz w:val="24"/>
          <w:szCs w:val="24"/>
          <w:lang w:val="en-US"/>
        </w:rPr>
        <w:t xml:space="preserve"> Asynchronous Web Programming with HTML5 WebSockets and Java. </w:t>
      </w:r>
      <w:r w:rsidRPr="008A26EB">
        <w:rPr>
          <w:rFonts w:ascii="Times New Roman" w:hAnsi="Times New Roman"/>
          <w:i/>
          <w:iCs/>
          <w:noProof/>
          <w:sz w:val="24"/>
          <w:szCs w:val="24"/>
          <w:lang w:val="en-US"/>
        </w:rPr>
        <w:t xml:space="preserve">SlideShare. </w:t>
      </w:r>
      <w:r w:rsidRPr="008A26EB">
        <w:rPr>
          <w:rFonts w:ascii="Times New Roman" w:hAnsi="Times New Roman"/>
          <w:noProof/>
          <w:sz w:val="24"/>
          <w:szCs w:val="24"/>
          <w:lang w:val="en-US"/>
        </w:rPr>
        <w:t>[Online] 08 05 2013. http://www.slideshare.net/schtool/asynchronous-web-programming-with-html5-websockets-and-java.</w:t>
      </w:r>
    </w:p>
    <w:p w:rsidR="009F0624" w:rsidRPr="008A26EB" w:rsidRDefault="009F0624" w:rsidP="009A3FC6">
      <w:pPr>
        <w:pStyle w:val="Bibliografia"/>
        <w:numPr>
          <w:ilvl w:val="0"/>
          <w:numId w:val="34"/>
        </w:numPr>
        <w:spacing w:line="360" w:lineRule="auto"/>
        <w:rPr>
          <w:noProof/>
          <w:lang w:val="en-US"/>
        </w:rPr>
      </w:pPr>
      <w:r w:rsidRPr="009A3FC6">
        <w:rPr>
          <w:b/>
          <w:bCs/>
          <w:noProof/>
        </w:rPr>
        <w:lastRenderedPageBreak/>
        <w:t>Krzywy, Edward.</w:t>
      </w:r>
      <w:r w:rsidRPr="009A3FC6">
        <w:rPr>
          <w:noProof/>
        </w:rPr>
        <w:t xml:space="preserve"> Protokół WebSocket - Internet w czasie rzeczywistym. </w:t>
      </w:r>
      <w:r w:rsidRPr="008A26EB">
        <w:rPr>
          <w:i/>
          <w:iCs/>
          <w:noProof/>
          <w:lang w:val="en-US"/>
        </w:rPr>
        <w:t xml:space="preserve">CHIP.pl. </w:t>
      </w:r>
      <w:r w:rsidRPr="008A26EB">
        <w:rPr>
          <w:noProof/>
          <w:lang w:val="en-US"/>
        </w:rPr>
        <w:t>[Online] 03 01 2013. http://www.chip.pl/artykuly/technika/2013/01/protokol-websocket-internet-w-czasie-rzeczywistym.</w:t>
      </w:r>
    </w:p>
    <w:p w:rsidR="009F0624" w:rsidRPr="009A3FC6" w:rsidRDefault="009F0624" w:rsidP="009A3FC6">
      <w:pPr>
        <w:pStyle w:val="Akapitzlist"/>
        <w:numPr>
          <w:ilvl w:val="0"/>
          <w:numId w:val="34"/>
        </w:numPr>
        <w:spacing w:line="360" w:lineRule="auto"/>
        <w:rPr>
          <w:rFonts w:ascii="Times New Roman" w:hAnsi="Times New Roman"/>
          <w:sz w:val="24"/>
          <w:szCs w:val="24"/>
        </w:rPr>
      </w:pPr>
      <w:r w:rsidRPr="001C2B56">
        <w:rPr>
          <w:rFonts w:ascii="Times New Roman" w:hAnsi="Times New Roman"/>
          <w:b/>
          <w:bCs/>
          <w:noProof/>
          <w:sz w:val="24"/>
          <w:szCs w:val="24"/>
          <w:lang w:val="en-US"/>
        </w:rPr>
        <w:t>Ćmil, Michał, Matłoka, Michał i Marchioni, Francesco.</w:t>
      </w:r>
      <w:r w:rsidRPr="001C2B56">
        <w:rPr>
          <w:rFonts w:ascii="Times New Roman" w:hAnsi="Times New Roman"/>
          <w:noProof/>
          <w:sz w:val="24"/>
          <w:szCs w:val="24"/>
          <w:lang w:val="en-US"/>
        </w:rPr>
        <w:t xml:space="preserve"> </w:t>
      </w:r>
      <w:r w:rsidRPr="008A26EB">
        <w:rPr>
          <w:rFonts w:ascii="Times New Roman" w:hAnsi="Times New Roman"/>
          <w:i/>
          <w:iCs/>
          <w:noProof/>
          <w:sz w:val="24"/>
          <w:szCs w:val="24"/>
          <w:lang w:val="en-US"/>
        </w:rPr>
        <w:t xml:space="preserve">Java EE 7 Development with WildFly. </w:t>
      </w:r>
      <w:r w:rsidRPr="009A3FC6">
        <w:rPr>
          <w:rFonts w:ascii="Times New Roman" w:hAnsi="Times New Roman"/>
          <w:noProof/>
          <w:sz w:val="24"/>
          <w:szCs w:val="24"/>
        </w:rPr>
        <w:t>Birmingham : PACKT, 2014.</w:t>
      </w:r>
    </w:p>
    <w:p w:rsidR="009F0624" w:rsidRPr="008A26EB" w:rsidRDefault="009F0624" w:rsidP="009A3FC6">
      <w:pPr>
        <w:pStyle w:val="Akapitzlist"/>
        <w:numPr>
          <w:ilvl w:val="0"/>
          <w:numId w:val="34"/>
        </w:numPr>
        <w:spacing w:line="360" w:lineRule="auto"/>
        <w:rPr>
          <w:rFonts w:ascii="Times New Roman" w:hAnsi="Times New Roman"/>
          <w:sz w:val="24"/>
          <w:szCs w:val="24"/>
          <w:lang w:val="de-DE"/>
        </w:rPr>
      </w:pPr>
      <w:r w:rsidRPr="009A3FC6">
        <w:rPr>
          <w:rFonts w:ascii="Times New Roman" w:hAnsi="Times New Roman"/>
          <w:b/>
          <w:bCs/>
          <w:noProof/>
          <w:sz w:val="24"/>
          <w:szCs w:val="24"/>
        </w:rPr>
        <w:t>SOISK.</w:t>
      </w:r>
      <w:r w:rsidRPr="009A3FC6">
        <w:rPr>
          <w:rFonts w:ascii="Times New Roman" w:hAnsi="Times New Roman"/>
          <w:noProof/>
          <w:sz w:val="24"/>
          <w:szCs w:val="24"/>
        </w:rPr>
        <w:t xml:space="preserve"> Model ISO/OSI i TCP/IP. </w:t>
      </w:r>
      <w:r w:rsidRPr="009A3FC6">
        <w:rPr>
          <w:rFonts w:ascii="Times New Roman" w:hAnsi="Times New Roman"/>
          <w:i/>
          <w:iCs/>
          <w:noProof/>
          <w:sz w:val="24"/>
          <w:szCs w:val="24"/>
        </w:rPr>
        <w:t xml:space="preserve">Systemy operacyjne i sieci komputerowe. </w:t>
      </w:r>
      <w:r w:rsidRPr="008A26EB">
        <w:rPr>
          <w:rFonts w:ascii="Times New Roman" w:hAnsi="Times New Roman"/>
          <w:noProof/>
          <w:sz w:val="24"/>
          <w:szCs w:val="24"/>
          <w:lang w:val="de-DE"/>
        </w:rPr>
        <w:t>[Online] http://www.soisk-me.pl/klasa-iv-sieci/model-iso-osi-i-tcp-ip?showall=&amp;limitstart=.</w:t>
      </w:r>
    </w:p>
    <w:p w:rsidR="009F0624" w:rsidRPr="008A26EB" w:rsidRDefault="009F0624" w:rsidP="009A3FC6">
      <w:pPr>
        <w:pStyle w:val="Akapitzlist"/>
        <w:numPr>
          <w:ilvl w:val="0"/>
          <w:numId w:val="34"/>
        </w:numPr>
        <w:spacing w:line="360" w:lineRule="auto"/>
        <w:rPr>
          <w:rFonts w:ascii="Times New Roman" w:hAnsi="Times New Roman"/>
          <w:sz w:val="24"/>
          <w:szCs w:val="24"/>
          <w:lang w:val="de-DE"/>
        </w:rPr>
      </w:pPr>
      <w:r w:rsidRPr="008A26EB">
        <w:rPr>
          <w:rFonts w:ascii="Times New Roman" w:hAnsi="Times New Roman"/>
          <w:b/>
          <w:bCs/>
          <w:noProof/>
          <w:sz w:val="24"/>
          <w:szCs w:val="24"/>
          <w:lang w:val="es-ES"/>
        </w:rPr>
        <w:t>Lindo, Sean.</w:t>
      </w:r>
      <w:r w:rsidRPr="008A26EB">
        <w:rPr>
          <w:rFonts w:ascii="Times New Roman" w:hAnsi="Times New Roman"/>
          <w:noProof/>
          <w:sz w:val="24"/>
          <w:szCs w:val="24"/>
          <w:lang w:val="es-ES"/>
        </w:rPr>
        <w:t xml:space="preserve"> XML vs. JSON - A Primer. </w:t>
      </w:r>
      <w:r w:rsidRPr="008A26EB">
        <w:rPr>
          <w:rFonts w:ascii="Times New Roman" w:hAnsi="Times New Roman"/>
          <w:i/>
          <w:iCs/>
          <w:noProof/>
          <w:sz w:val="24"/>
          <w:szCs w:val="24"/>
          <w:lang w:val="de-DE"/>
        </w:rPr>
        <w:t xml:space="preserve">ProgrammableWeb. </w:t>
      </w:r>
      <w:r w:rsidRPr="008A26EB">
        <w:rPr>
          <w:rFonts w:ascii="Times New Roman" w:hAnsi="Times New Roman"/>
          <w:noProof/>
          <w:sz w:val="24"/>
          <w:szCs w:val="24"/>
          <w:lang w:val="de-DE"/>
        </w:rPr>
        <w:t>[Online] 07 11 2013. http://www.programmableweb.com/news/xml-vs.-json-primer/how-to/2013/11/07.</w:t>
      </w:r>
    </w:p>
    <w:p w:rsidR="009F0624" w:rsidRPr="009A3FC6" w:rsidRDefault="009F0624" w:rsidP="009A3FC6">
      <w:pPr>
        <w:pStyle w:val="Bibliografia"/>
        <w:numPr>
          <w:ilvl w:val="0"/>
          <w:numId w:val="34"/>
        </w:numPr>
        <w:spacing w:line="360" w:lineRule="auto"/>
        <w:rPr>
          <w:noProof/>
        </w:rPr>
      </w:pPr>
      <w:r w:rsidRPr="009A3FC6">
        <w:rPr>
          <w:b/>
          <w:bCs/>
          <w:noProof/>
        </w:rPr>
        <w:t>Yarpo, Patryk.</w:t>
      </w:r>
      <w:r w:rsidRPr="009A3FC6">
        <w:rPr>
          <w:noProof/>
        </w:rPr>
        <w:t xml:space="preserve"> JSON - format wymiany danych. </w:t>
      </w:r>
      <w:r w:rsidRPr="009A3FC6">
        <w:rPr>
          <w:i/>
          <w:iCs/>
          <w:noProof/>
        </w:rPr>
        <w:t xml:space="preserve">Blog Webdeveloperski Patryk Yarpo. </w:t>
      </w:r>
      <w:r w:rsidRPr="009A3FC6">
        <w:rPr>
          <w:noProof/>
        </w:rPr>
        <w:t>[Online] 06 03 2011. http://www.yarpo.pl/2011/03/06/json-jako-format-wymiany-danych/.</w:t>
      </w:r>
    </w:p>
    <w:p w:rsidR="009F0624" w:rsidRPr="008A26EB" w:rsidRDefault="009F0624" w:rsidP="009A3FC6">
      <w:pPr>
        <w:pStyle w:val="Akapitzlist"/>
        <w:numPr>
          <w:ilvl w:val="0"/>
          <w:numId w:val="34"/>
        </w:numPr>
        <w:spacing w:line="360" w:lineRule="auto"/>
        <w:rPr>
          <w:rFonts w:ascii="Times New Roman" w:hAnsi="Times New Roman"/>
          <w:sz w:val="24"/>
          <w:szCs w:val="24"/>
          <w:lang w:val="en-US"/>
        </w:rPr>
      </w:pPr>
      <w:r w:rsidRPr="009A3FC6">
        <w:rPr>
          <w:rFonts w:ascii="Times New Roman" w:hAnsi="Times New Roman"/>
          <w:b/>
          <w:bCs/>
          <w:noProof/>
          <w:sz w:val="24"/>
          <w:szCs w:val="24"/>
        </w:rPr>
        <w:t>Jędrzejewski, Adam.</w:t>
      </w:r>
      <w:r w:rsidRPr="009A3FC6">
        <w:rPr>
          <w:rFonts w:ascii="Times New Roman" w:hAnsi="Times New Roman"/>
          <w:noProof/>
          <w:sz w:val="24"/>
          <w:szCs w:val="24"/>
        </w:rPr>
        <w:t xml:space="preserve"> JSON - lekka alternatywa dla XML. </w:t>
      </w:r>
      <w:r w:rsidRPr="008A26EB">
        <w:rPr>
          <w:rFonts w:ascii="Times New Roman" w:hAnsi="Times New Roman"/>
          <w:i/>
          <w:iCs/>
          <w:noProof/>
          <w:sz w:val="24"/>
          <w:szCs w:val="24"/>
          <w:lang w:val="en-US"/>
        </w:rPr>
        <w:t xml:space="preserve">DAJP Programmers Group. </w:t>
      </w:r>
      <w:r w:rsidRPr="008A26EB">
        <w:rPr>
          <w:rFonts w:ascii="Times New Roman" w:hAnsi="Times New Roman"/>
          <w:noProof/>
          <w:sz w:val="24"/>
          <w:szCs w:val="24"/>
          <w:lang w:val="en-US"/>
        </w:rPr>
        <w:t>[Online] 10 10 2016. http://www.dajp.org/blog/3-dajp/9-json.html.</w:t>
      </w:r>
    </w:p>
    <w:p w:rsidR="006042A7" w:rsidRPr="009A3FC6" w:rsidRDefault="006042A7" w:rsidP="009A3FC6">
      <w:pPr>
        <w:pStyle w:val="Akapitzlist"/>
        <w:numPr>
          <w:ilvl w:val="0"/>
          <w:numId w:val="34"/>
        </w:numPr>
        <w:spacing w:line="360" w:lineRule="auto"/>
        <w:rPr>
          <w:rFonts w:ascii="Times New Roman" w:hAnsi="Times New Roman"/>
          <w:sz w:val="24"/>
          <w:szCs w:val="24"/>
        </w:rPr>
      </w:pPr>
      <w:r w:rsidRPr="009A3FC6">
        <w:rPr>
          <w:rFonts w:ascii="Times New Roman" w:hAnsi="Times New Roman"/>
          <w:b/>
          <w:bCs/>
          <w:noProof/>
          <w:sz w:val="24"/>
          <w:szCs w:val="24"/>
        </w:rPr>
        <w:t>Stowarzyszenie OpenStreetMap.</w:t>
      </w:r>
      <w:r w:rsidRPr="009A3FC6">
        <w:rPr>
          <w:rFonts w:ascii="Times New Roman" w:hAnsi="Times New Roman"/>
          <w:noProof/>
          <w:sz w:val="24"/>
          <w:szCs w:val="24"/>
        </w:rPr>
        <w:t xml:space="preserve"> Portal polskiej społeczności OpenStreetMap. </w:t>
      </w:r>
      <w:r w:rsidRPr="009A3FC6">
        <w:rPr>
          <w:rFonts w:ascii="Times New Roman" w:hAnsi="Times New Roman"/>
          <w:i/>
          <w:iCs/>
          <w:noProof/>
          <w:sz w:val="24"/>
          <w:szCs w:val="24"/>
        </w:rPr>
        <w:t xml:space="preserve">OpenStreetMap Polska. </w:t>
      </w:r>
      <w:r w:rsidRPr="009A3FC6">
        <w:rPr>
          <w:rFonts w:ascii="Times New Roman" w:hAnsi="Times New Roman"/>
          <w:noProof/>
          <w:sz w:val="24"/>
          <w:szCs w:val="24"/>
        </w:rPr>
        <w:t>[Online] http://openstreetmap.org.pl/</w:t>
      </w:r>
    </w:p>
    <w:p w:rsidR="00B602EE" w:rsidRPr="008A26EB" w:rsidRDefault="009F0624" w:rsidP="009A3FC6">
      <w:pPr>
        <w:pStyle w:val="Akapitzlist"/>
        <w:numPr>
          <w:ilvl w:val="0"/>
          <w:numId w:val="34"/>
        </w:numPr>
        <w:spacing w:line="360" w:lineRule="auto"/>
        <w:rPr>
          <w:rFonts w:ascii="Times New Roman" w:hAnsi="Times New Roman"/>
          <w:sz w:val="24"/>
          <w:szCs w:val="24"/>
          <w:lang w:val="en-US"/>
        </w:rPr>
      </w:pPr>
      <w:r w:rsidRPr="008A26EB">
        <w:rPr>
          <w:rFonts w:ascii="Times New Roman" w:hAnsi="Times New Roman"/>
          <w:noProof/>
          <w:sz w:val="24"/>
          <w:szCs w:val="24"/>
          <w:lang w:val="en-US"/>
        </w:rPr>
        <w:t>WikiProject. [Online] http://wiki.openstreetmap.org/wiki/Comparision_Google_services_-_OSM.</w:t>
      </w:r>
    </w:p>
    <w:p w:rsidR="0028177C" w:rsidRPr="009A3FC6" w:rsidRDefault="0028177C" w:rsidP="009A3FC6">
      <w:pPr>
        <w:pStyle w:val="Bibliografia"/>
        <w:numPr>
          <w:ilvl w:val="0"/>
          <w:numId w:val="34"/>
        </w:numPr>
        <w:spacing w:line="360" w:lineRule="auto"/>
        <w:rPr>
          <w:noProof/>
        </w:rPr>
      </w:pPr>
      <w:r w:rsidRPr="009A3FC6">
        <w:rPr>
          <w:b/>
          <w:bCs/>
          <w:noProof/>
        </w:rPr>
        <w:t>Wnuk, Paweł.</w:t>
      </w:r>
      <w:r w:rsidRPr="009A3FC6">
        <w:rPr>
          <w:noProof/>
        </w:rPr>
        <w:t xml:space="preserve"> </w:t>
      </w:r>
      <w:r w:rsidRPr="009A3FC6">
        <w:rPr>
          <w:i/>
          <w:iCs/>
          <w:noProof/>
        </w:rPr>
        <w:t xml:space="preserve">Inzynieria Oprogramowania Preskrypt. </w:t>
      </w:r>
      <w:r w:rsidRPr="009A3FC6">
        <w:rPr>
          <w:noProof/>
        </w:rPr>
        <w:t>Warszawa : Politechnika Warszawska, 2011.</w:t>
      </w:r>
    </w:p>
    <w:p w:rsidR="0028177C" w:rsidRPr="009A3FC6" w:rsidRDefault="0028177C" w:rsidP="009A3FC6">
      <w:pPr>
        <w:pStyle w:val="Bibliografia"/>
        <w:numPr>
          <w:ilvl w:val="0"/>
          <w:numId w:val="34"/>
        </w:numPr>
        <w:spacing w:line="360" w:lineRule="auto"/>
        <w:rPr>
          <w:noProof/>
        </w:rPr>
      </w:pPr>
      <w:r w:rsidRPr="009A3FC6">
        <w:rPr>
          <w:b/>
          <w:bCs/>
          <w:noProof/>
        </w:rPr>
        <w:t>Muszyńska Karolina.</w:t>
      </w:r>
      <w:r w:rsidRPr="009A3FC6">
        <w:rPr>
          <w:noProof/>
        </w:rPr>
        <w:t xml:space="preserve"> Wprowadzenie do analizy systemów informacyjnych. [Online] iiwz.wneiz.pl/karolina/Pliki/wstepA.doc.</w:t>
      </w:r>
    </w:p>
    <w:p w:rsidR="0028177C" w:rsidRPr="008A26EB" w:rsidRDefault="0028177C" w:rsidP="009A3FC6">
      <w:pPr>
        <w:pStyle w:val="Bibliografia"/>
        <w:numPr>
          <w:ilvl w:val="0"/>
          <w:numId w:val="34"/>
        </w:numPr>
        <w:spacing w:line="360" w:lineRule="auto"/>
        <w:ind w:left="714" w:hanging="357"/>
        <w:rPr>
          <w:noProof/>
          <w:lang w:val="de-DE"/>
        </w:rPr>
      </w:pPr>
      <w:r w:rsidRPr="009A3FC6">
        <w:rPr>
          <w:noProof/>
        </w:rPr>
        <w:t xml:space="preserve">Diagram komponentów. </w:t>
      </w:r>
      <w:r w:rsidRPr="009A3FC6">
        <w:rPr>
          <w:i/>
          <w:iCs/>
          <w:noProof/>
        </w:rPr>
        <w:t xml:space="preserve">Projektowanie Systemów Komputerowych notatki w internecie AGH. </w:t>
      </w:r>
      <w:r w:rsidRPr="008A26EB">
        <w:rPr>
          <w:noProof/>
          <w:lang w:val="de-DE"/>
        </w:rPr>
        <w:t>[Online] http://brasil.cel.agh.edu.pl/~09sbfraczek/diagram-komponentow,1,17.html.</w:t>
      </w:r>
    </w:p>
    <w:p w:rsidR="00F02C5A" w:rsidRPr="009A3FC6" w:rsidRDefault="00F02C5A" w:rsidP="009A3FC6">
      <w:pPr>
        <w:pStyle w:val="Akapitzlist"/>
        <w:numPr>
          <w:ilvl w:val="0"/>
          <w:numId w:val="34"/>
        </w:numPr>
        <w:spacing w:line="360" w:lineRule="auto"/>
        <w:ind w:left="714" w:hanging="357"/>
        <w:rPr>
          <w:rFonts w:ascii="Times New Roman" w:hAnsi="Times New Roman"/>
          <w:sz w:val="24"/>
          <w:szCs w:val="24"/>
        </w:rPr>
      </w:pPr>
      <w:r w:rsidRPr="009A3FC6">
        <w:rPr>
          <w:rFonts w:ascii="Times New Roman" w:hAnsi="Times New Roman"/>
          <w:noProof/>
          <w:sz w:val="24"/>
          <w:szCs w:val="24"/>
        </w:rPr>
        <w:t xml:space="preserve">System wizyjny. </w:t>
      </w:r>
      <w:r w:rsidRPr="009A3FC6">
        <w:rPr>
          <w:rFonts w:ascii="Times New Roman" w:hAnsi="Times New Roman"/>
          <w:i/>
          <w:iCs/>
          <w:noProof/>
          <w:sz w:val="24"/>
          <w:szCs w:val="24"/>
        </w:rPr>
        <w:t xml:space="preserve">Wikipedia. </w:t>
      </w:r>
      <w:r w:rsidRPr="009A3FC6">
        <w:rPr>
          <w:rFonts w:ascii="Times New Roman" w:hAnsi="Times New Roman"/>
          <w:noProof/>
          <w:sz w:val="24"/>
          <w:szCs w:val="24"/>
        </w:rPr>
        <w:t>[Online] https://pl.wikipedia.org/wiki/System_wizyjny.</w:t>
      </w:r>
    </w:p>
    <w:p w:rsidR="00F02C5A" w:rsidRPr="009A3FC6" w:rsidRDefault="00F02C5A" w:rsidP="009A3FC6">
      <w:pPr>
        <w:pStyle w:val="Bibliografia"/>
        <w:numPr>
          <w:ilvl w:val="0"/>
          <w:numId w:val="34"/>
        </w:numPr>
        <w:spacing w:line="360" w:lineRule="auto"/>
        <w:ind w:left="714" w:hanging="357"/>
        <w:rPr>
          <w:noProof/>
        </w:rPr>
      </w:pPr>
      <w:r w:rsidRPr="009A3FC6">
        <w:rPr>
          <w:noProof/>
        </w:rPr>
        <w:t xml:space="preserve">Geolokalizacja. </w:t>
      </w:r>
      <w:r w:rsidRPr="009A3FC6">
        <w:rPr>
          <w:i/>
          <w:iCs/>
          <w:noProof/>
        </w:rPr>
        <w:t xml:space="preserve">Wikipedia. </w:t>
      </w:r>
      <w:r w:rsidRPr="009A3FC6">
        <w:rPr>
          <w:noProof/>
        </w:rPr>
        <w:t>[Online] https://pl.wikipedia.org/wiki/Geolokalizacja.</w:t>
      </w:r>
    </w:p>
    <w:p w:rsidR="00275DEE" w:rsidRPr="009A3FC6" w:rsidRDefault="00275DEE" w:rsidP="009A3FC6">
      <w:pPr>
        <w:pStyle w:val="Akapitzlist"/>
        <w:numPr>
          <w:ilvl w:val="0"/>
          <w:numId w:val="34"/>
        </w:numPr>
        <w:spacing w:line="360" w:lineRule="auto"/>
        <w:rPr>
          <w:rFonts w:ascii="Times New Roman" w:hAnsi="Times New Roman"/>
          <w:sz w:val="24"/>
          <w:szCs w:val="24"/>
        </w:rPr>
      </w:pPr>
      <w:r w:rsidRPr="009A3FC6">
        <w:rPr>
          <w:rFonts w:ascii="Times New Roman" w:hAnsi="Times New Roman"/>
          <w:noProof/>
          <w:sz w:val="24"/>
          <w:szCs w:val="24"/>
        </w:rPr>
        <w:t xml:space="preserve">Triangulacja. </w:t>
      </w:r>
      <w:r w:rsidRPr="009A3FC6">
        <w:rPr>
          <w:rFonts w:ascii="Times New Roman" w:hAnsi="Times New Roman"/>
          <w:i/>
          <w:iCs/>
          <w:noProof/>
          <w:sz w:val="24"/>
          <w:szCs w:val="24"/>
        </w:rPr>
        <w:t xml:space="preserve">Wikipedia. </w:t>
      </w:r>
      <w:r w:rsidRPr="009A3FC6">
        <w:rPr>
          <w:rFonts w:ascii="Times New Roman" w:hAnsi="Times New Roman"/>
          <w:noProof/>
          <w:sz w:val="24"/>
          <w:szCs w:val="24"/>
        </w:rPr>
        <w:t xml:space="preserve">[Online] </w:t>
      </w:r>
      <w:r w:rsidRPr="009A3FC6">
        <w:rPr>
          <w:rFonts w:ascii="Times New Roman" w:hAnsi="Times New Roman"/>
          <w:sz w:val="24"/>
          <w:szCs w:val="24"/>
        </w:rPr>
        <w:t>https://pl.wikipedia.org/wiki/Triangulacja_(matematyka)</w:t>
      </w:r>
    </w:p>
    <w:p w:rsidR="00493FF4" w:rsidRPr="001C2B56" w:rsidRDefault="00275DEE" w:rsidP="009A3FC6">
      <w:pPr>
        <w:pStyle w:val="Akapitzlist"/>
        <w:numPr>
          <w:ilvl w:val="0"/>
          <w:numId w:val="34"/>
        </w:numPr>
        <w:spacing w:line="360" w:lineRule="auto"/>
        <w:rPr>
          <w:rFonts w:ascii="Times New Roman" w:hAnsi="Times New Roman"/>
          <w:sz w:val="24"/>
          <w:szCs w:val="24"/>
          <w:lang w:val="en-US"/>
        </w:rPr>
      </w:pPr>
      <w:r w:rsidRPr="001C2B56">
        <w:rPr>
          <w:rFonts w:ascii="Times New Roman" w:hAnsi="Times New Roman"/>
          <w:noProof/>
          <w:sz w:val="24"/>
          <w:szCs w:val="24"/>
          <w:lang w:val="en-US"/>
        </w:rPr>
        <w:t xml:space="preserve">Triangulacja Delaunay. </w:t>
      </w:r>
      <w:r w:rsidRPr="001C2B56">
        <w:rPr>
          <w:rFonts w:ascii="Times New Roman" w:hAnsi="Times New Roman"/>
          <w:i/>
          <w:iCs/>
          <w:noProof/>
          <w:sz w:val="24"/>
          <w:szCs w:val="24"/>
          <w:lang w:val="en-US"/>
        </w:rPr>
        <w:t xml:space="preserve">Wikipedia. </w:t>
      </w:r>
      <w:r w:rsidRPr="001C2B56">
        <w:rPr>
          <w:rFonts w:ascii="Times New Roman" w:hAnsi="Times New Roman"/>
          <w:noProof/>
          <w:sz w:val="24"/>
          <w:szCs w:val="24"/>
          <w:lang w:val="en-US"/>
        </w:rPr>
        <w:t>[Online] https://pl.wikipedia.org/wiki/Triangulacja_Delone</w:t>
      </w:r>
    </w:p>
    <w:p w:rsidR="00493FF4" w:rsidRPr="008A26EB" w:rsidRDefault="00493FF4" w:rsidP="009A3FC6">
      <w:pPr>
        <w:pStyle w:val="Akapitzlist"/>
        <w:numPr>
          <w:ilvl w:val="0"/>
          <w:numId w:val="34"/>
        </w:numPr>
        <w:spacing w:line="360" w:lineRule="auto"/>
        <w:rPr>
          <w:rFonts w:ascii="Times New Roman" w:hAnsi="Times New Roman"/>
          <w:sz w:val="24"/>
          <w:szCs w:val="24"/>
          <w:lang w:val="de-DE"/>
        </w:rPr>
      </w:pPr>
      <w:r w:rsidRPr="008A26EB">
        <w:rPr>
          <w:rFonts w:ascii="Times New Roman" w:hAnsi="Times New Roman"/>
          <w:b/>
          <w:bCs/>
          <w:noProof/>
          <w:sz w:val="24"/>
          <w:szCs w:val="24"/>
          <w:lang w:val="en-US"/>
        </w:rPr>
        <w:t>Aitchison, Alastair.</w:t>
      </w:r>
      <w:r w:rsidRPr="008A26EB">
        <w:rPr>
          <w:rFonts w:ascii="Times New Roman" w:hAnsi="Times New Roman"/>
          <w:noProof/>
          <w:sz w:val="24"/>
          <w:szCs w:val="24"/>
          <w:lang w:val="en-US"/>
        </w:rPr>
        <w:t xml:space="preserve"> Alpha Shapes and Concave Hulls. </w:t>
      </w:r>
      <w:r w:rsidRPr="008A26EB">
        <w:rPr>
          <w:rFonts w:ascii="Times New Roman" w:hAnsi="Times New Roman"/>
          <w:noProof/>
          <w:sz w:val="24"/>
          <w:szCs w:val="24"/>
          <w:lang w:val="de-DE"/>
        </w:rPr>
        <w:t>[Online] 2011. https://alastaira.wordpress.com/2011/03/22/alpha-shapes-and-concave-hulls/.</w:t>
      </w:r>
    </w:p>
    <w:p w:rsidR="00493FF4" w:rsidRPr="008A26EB" w:rsidRDefault="00493FF4" w:rsidP="009A3FC6">
      <w:pPr>
        <w:pStyle w:val="Bibliografia"/>
        <w:numPr>
          <w:ilvl w:val="0"/>
          <w:numId w:val="34"/>
        </w:numPr>
        <w:spacing w:line="360" w:lineRule="auto"/>
        <w:rPr>
          <w:noProof/>
          <w:lang w:val="de-DE"/>
        </w:rPr>
      </w:pPr>
      <w:r w:rsidRPr="008A26EB">
        <w:rPr>
          <w:b/>
          <w:bCs/>
          <w:noProof/>
          <w:lang w:val="en-US"/>
        </w:rPr>
        <w:lastRenderedPageBreak/>
        <w:t>Grosso, Eric.</w:t>
      </w:r>
      <w:r w:rsidRPr="008A26EB">
        <w:rPr>
          <w:noProof/>
          <w:lang w:val="en-US"/>
        </w:rPr>
        <w:t xml:space="preserve"> Concave hull based on JTS. </w:t>
      </w:r>
      <w:r w:rsidRPr="008A26EB">
        <w:rPr>
          <w:noProof/>
          <w:lang w:val="de-DE"/>
        </w:rPr>
        <w:t>[Online] http://www.rotefabrik.free.fr/concave_hull/.</w:t>
      </w:r>
    </w:p>
    <w:p w:rsidR="009104FE" w:rsidRPr="008A26EB" w:rsidRDefault="009104FE" w:rsidP="009A3FC6">
      <w:pPr>
        <w:pStyle w:val="Bibliografia"/>
        <w:numPr>
          <w:ilvl w:val="0"/>
          <w:numId w:val="34"/>
        </w:numPr>
        <w:spacing w:line="360" w:lineRule="auto"/>
        <w:rPr>
          <w:lang w:val="en-US"/>
        </w:rPr>
      </w:pPr>
      <w:r w:rsidRPr="008A26EB">
        <w:rPr>
          <w:noProof/>
          <w:lang w:val="en-US"/>
        </w:rPr>
        <w:t xml:space="preserve">Alpha shape. </w:t>
      </w:r>
      <w:r w:rsidRPr="008A26EB">
        <w:rPr>
          <w:i/>
          <w:iCs/>
          <w:noProof/>
          <w:lang w:val="en-US"/>
        </w:rPr>
        <w:t xml:space="preserve">Wikipedia. </w:t>
      </w:r>
      <w:r w:rsidRPr="008A26EB">
        <w:rPr>
          <w:noProof/>
          <w:lang w:val="en-US"/>
        </w:rPr>
        <w:t>[Online] https://en.wikipedia.org/wiki/Alpha_shape</w:t>
      </w:r>
    </w:p>
    <w:p w:rsidR="00493FF4" w:rsidRPr="00637206" w:rsidRDefault="00493FF4" w:rsidP="009A3FC6">
      <w:pPr>
        <w:pStyle w:val="Bibliografia"/>
        <w:numPr>
          <w:ilvl w:val="0"/>
          <w:numId w:val="34"/>
        </w:numPr>
        <w:spacing w:line="360" w:lineRule="auto"/>
        <w:rPr>
          <w:noProof/>
        </w:rPr>
      </w:pPr>
      <w:r w:rsidRPr="009A3FC6">
        <w:rPr>
          <w:b/>
          <w:bCs/>
          <w:noProof/>
        </w:rPr>
        <w:t>Szawdyński, Piotr.</w:t>
      </w:r>
      <w:r w:rsidRPr="009A3FC6">
        <w:rPr>
          <w:noProof/>
        </w:rPr>
        <w:t xml:space="preserve"> Klasy problemów NP. </w:t>
      </w:r>
      <w:r w:rsidRPr="009A3FC6">
        <w:rPr>
          <w:i/>
          <w:iCs/>
          <w:noProof/>
        </w:rPr>
        <w:t xml:space="preserve">Serwis programistyczny C/C++. </w:t>
      </w:r>
      <w:r w:rsidRPr="00637206">
        <w:rPr>
          <w:noProof/>
        </w:rPr>
        <w:t>[Online] http://cpp0x.pl/kursy/Teoria-w-Informatyce/Zlozonosc-obliczeniowa/Klasy-problemow-NP/430.</w:t>
      </w:r>
    </w:p>
    <w:p w:rsidR="00493FF4" w:rsidRPr="008A26EB" w:rsidRDefault="00493FF4" w:rsidP="009A3FC6">
      <w:pPr>
        <w:pStyle w:val="Bibliografia"/>
        <w:numPr>
          <w:ilvl w:val="0"/>
          <w:numId w:val="34"/>
        </w:numPr>
        <w:spacing w:line="360" w:lineRule="auto"/>
        <w:rPr>
          <w:noProof/>
          <w:lang w:val="en-US"/>
        </w:rPr>
      </w:pPr>
      <w:r w:rsidRPr="00637206">
        <w:rPr>
          <w:noProof/>
        </w:rPr>
        <w:t xml:space="preserve"> </w:t>
      </w:r>
      <w:r w:rsidRPr="008A26EB">
        <w:rPr>
          <w:b/>
          <w:bCs/>
          <w:noProof/>
          <w:lang w:val="en-US"/>
        </w:rPr>
        <w:t>Asaeedi, Saeed, Didehvar, Farzad i Mohades, Ali.</w:t>
      </w:r>
      <w:r w:rsidRPr="008A26EB">
        <w:rPr>
          <w:noProof/>
          <w:lang w:val="en-US"/>
        </w:rPr>
        <w:t xml:space="preserve"> Alpha-Concave Hull, a Generalization of Convex Hull. </w:t>
      </w:r>
      <w:r w:rsidRPr="008A26EB">
        <w:rPr>
          <w:i/>
          <w:iCs/>
          <w:noProof/>
          <w:lang w:val="en-US"/>
        </w:rPr>
        <w:t xml:space="preserve">Cornell University Library. </w:t>
      </w:r>
      <w:r w:rsidRPr="008A26EB">
        <w:rPr>
          <w:noProof/>
          <w:lang w:val="en-US"/>
        </w:rPr>
        <w:t>[Online] https://arxiv.org/ftp/arxiv/papers/1309/1309.7829.pdf.</w:t>
      </w:r>
    </w:p>
    <w:p w:rsidR="00493FF4" w:rsidRPr="009A3FC6" w:rsidRDefault="00493FF4" w:rsidP="009A3FC6">
      <w:pPr>
        <w:pStyle w:val="Bibliografia"/>
        <w:numPr>
          <w:ilvl w:val="0"/>
          <w:numId w:val="34"/>
        </w:numPr>
        <w:spacing w:line="360" w:lineRule="auto"/>
        <w:rPr>
          <w:noProof/>
        </w:rPr>
      </w:pPr>
      <w:r w:rsidRPr="008A26EB">
        <w:rPr>
          <w:b/>
          <w:bCs/>
          <w:noProof/>
          <w:lang w:val="en-US"/>
        </w:rPr>
        <w:t>Galton, Antony i Duckham, Matt.</w:t>
      </w:r>
      <w:r w:rsidRPr="008A26EB">
        <w:rPr>
          <w:noProof/>
          <w:lang w:val="en-US"/>
        </w:rPr>
        <w:t xml:space="preserve"> What is the region occupied by a set of points? </w:t>
      </w:r>
      <w:r w:rsidRPr="009A3FC6">
        <w:rPr>
          <w:i/>
          <w:iCs/>
          <w:noProof/>
        </w:rPr>
        <w:t xml:space="preserve">Geographic Information Science. </w:t>
      </w:r>
      <w:r w:rsidRPr="009A3FC6">
        <w:rPr>
          <w:noProof/>
        </w:rPr>
        <w:t>2006, Tom Springer, strony 81-98.</w:t>
      </w:r>
    </w:p>
    <w:p w:rsidR="00493FF4" w:rsidRPr="009A3FC6" w:rsidRDefault="00493FF4" w:rsidP="009A3FC6">
      <w:pPr>
        <w:pStyle w:val="Bibliografia"/>
        <w:numPr>
          <w:ilvl w:val="0"/>
          <w:numId w:val="34"/>
        </w:numPr>
        <w:spacing w:line="360" w:lineRule="auto"/>
        <w:ind w:left="714" w:hanging="357"/>
        <w:rPr>
          <w:noProof/>
        </w:rPr>
      </w:pPr>
      <w:r w:rsidRPr="008A26EB">
        <w:rPr>
          <w:b/>
          <w:bCs/>
          <w:noProof/>
          <w:lang w:val="es-ES"/>
        </w:rPr>
        <w:t>Moreira, Adriano i Yasmina Santos, Maribel.</w:t>
      </w:r>
      <w:r w:rsidRPr="008A26EB">
        <w:rPr>
          <w:noProof/>
          <w:lang w:val="es-ES"/>
        </w:rPr>
        <w:t xml:space="preserve"> </w:t>
      </w:r>
      <w:r w:rsidRPr="008A26EB">
        <w:rPr>
          <w:i/>
          <w:iCs/>
          <w:noProof/>
          <w:lang w:val="en-US"/>
        </w:rPr>
        <w:t xml:space="preserve">Concave hull: A k-nearest neighbours approach for the computation of the region occupied by a set of points. </w:t>
      </w:r>
      <w:r w:rsidRPr="009A3FC6">
        <w:rPr>
          <w:noProof/>
        </w:rPr>
        <w:t>2007.</w:t>
      </w:r>
    </w:p>
    <w:p w:rsidR="009104FE" w:rsidRPr="008A26EB" w:rsidRDefault="009104FE" w:rsidP="009A3FC6">
      <w:pPr>
        <w:pStyle w:val="Akapitzlist"/>
        <w:numPr>
          <w:ilvl w:val="0"/>
          <w:numId w:val="34"/>
        </w:numPr>
        <w:spacing w:line="360" w:lineRule="auto"/>
        <w:ind w:left="714" w:hanging="357"/>
        <w:rPr>
          <w:rFonts w:ascii="Times New Roman" w:hAnsi="Times New Roman"/>
          <w:sz w:val="24"/>
          <w:szCs w:val="24"/>
          <w:lang w:val="de-DE"/>
        </w:rPr>
      </w:pPr>
      <w:r w:rsidRPr="008A26EB">
        <w:rPr>
          <w:rFonts w:ascii="Times New Roman" w:hAnsi="Times New Roman"/>
          <w:b/>
          <w:bCs/>
          <w:noProof/>
          <w:sz w:val="24"/>
          <w:szCs w:val="24"/>
          <w:lang w:val="en-US"/>
        </w:rPr>
        <w:t>Marjan, Celikik.</w:t>
      </w:r>
      <w:r w:rsidRPr="008A26EB">
        <w:rPr>
          <w:rFonts w:ascii="Times New Roman" w:hAnsi="Times New Roman"/>
          <w:noProof/>
          <w:sz w:val="24"/>
          <w:szCs w:val="24"/>
          <w:lang w:val="en-US"/>
        </w:rPr>
        <w:t xml:space="preserve"> Aplha shapes. </w:t>
      </w:r>
      <w:r w:rsidRPr="008A26EB">
        <w:rPr>
          <w:rFonts w:ascii="Times New Roman" w:hAnsi="Times New Roman"/>
          <w:i/>
          <w:iCs/>
          <w:noProof/>
          <w:sz w:val="24"/>
          <w:szCs w:val="24"/>
          <w:lang w:val="en-US"/>
        </w:rPr>
        <w:t xml:space="preserve">Max Planck Institute for Informatics. </w:t>
      </w:r>
      <w:r w:rsidRPr="008A26EB">
        <w:rPr>
          <w:rFonts w:ascii="Times New Roman" w:hAnsi="Times New Roman"/>
          <w:noProof/>
          <w:sz w:val="24"/>
          <w:szCs w:val="24"/>
          <w:lang w:val="de-DE"/>
        </w:rPr>
        <w:t>[Online] http://people.mpi-inf.mpg.de/~jgiesen/tch/sem06/Celikik.pdf.</w:t>
      </w:r>
    </w:p>
    <w:p w:rsidR="009A3FC6" w:rsidRPr="009A3FC6" w:rsidRDefault="009A3FC6" w:rsidP="009A3FC6">
      <w:pPr>
        <w:pStyle w:val="Akapitzlist"/>
        <w:numPr>
          <w:ilvl w:val="0"/>
          <w:numId w:val="34"/>
        </w:numPr>
        <w:spacing w:line="360" w:lineRule="auto"/>
        <w:ind w:left="714" w:hanging="357"/>
        <w:rPr>
          <w:rFonts w:ascii="Times New Roman" w:hAnsi="Times New Roman"/>
          <w:sz w:val="24"/>
          <w:szCs w:val="24"/>
        </w:rPr>
      </w:pPr>
      <w:r w:rsidRPr="009A3FC6">
        <w:rPr>
          <w:rFonts w:ascii="Times New Roman" w:hAnsi="Times New Roman"/>
          <w:b/>
          <w:bCs/>
          <w:noProof/>
          <w:sz w:val="24"/>
          <w:szCs w:val="24"/>
        </w:rPr>
        <w:t>Czekaj, Wiesław, Idus, Tomasz i Bogacz, Marcin.</w:t>
      </w:r>
      <w:r w:rsidRPr="009A3FC6">
        <w:rPr>
          <w:rFonts w:ascii="Times New Roman" w:hAnsi="Times New Roman"/>
          <w:noProof/>
          <w:sz w:val="24"/>
          <w:szCs w:val="24"/>
        </w:rPr>
        <w:t xml:space="preserve"> Geometria obliczeniowa. </w:t>
      </w:r>
      <w:r w:rsidRPr="009A3FC6">
        <w:rPr>
          <w:rFonts w:ascii="Times New Roman" w:hAnsi="Times New Roman"/>
          <w:i/>
          <w:iCs/>
          <w:noProof/>
          <w:sz w:val="24"/>
          <w:szCs w:val="24"/>
        </w:rPr>
        <w:t xml:space="preserve">riad.pl.edu.pl. </w:t>
      </w:r>
      <w:r w:rsidRPr="009A3FC6">
        <w:rPr>
          <w:rFonts w:ascii="Times New Roman" w:hAnsi="Times New Roman"/>
          <w:noProof/>
          <w:sz w:val="24"/>
          <w:szCs w:val="24"/>
        </w:rPr>
        <w:t>[Online] http://riad.pk.edu.pl/~zk/GO_LAB_00/triangulacja/ram_v.htm.</w:t>
      </w:r>
    </w:p>
    <w:p w:rsidR="009104FE" w:rsidRPr="009104FE" w:rsidRDefault="009104FE" w:rsidP="009104FE"/>
    <w:p w:rsidR="00493FF4" w:rsidRPr="00493FF4" w:rsidRDefault="00493FF4" w:rsidP="00493FF4"/>
    <w:p w:rsidR="00275DEE" w:rsidRDefault="00275DEE" w:rsidP="00493FF4">
      <w:pPr>
        <w:pStyle w:val="Bibliografia"/>
        <w:spacing w:line="360" w:lineRule="auto"/>
        <w:ind w:left="714"/>
        <w:rPr>
          <w:noProof/>
        </w:rPr>
      </w:pPr>
    </w:p>
    <w:p w:rsidR="00493FF4" w:rsidRDefault="00493FF4" w:rsidP="00493FF4"/>
    <w:p w:rsidR="00493FF4" w:rsidRDefault="00493FF4" w:rsidP="00493FF4"/>
    <w:p w:rsidR="00493FF4" w:rsidRDefault="00493FF4" w:rsidP="00493FF4"/>
    <w:p w:rsidR="00493FF4" w:rsidRDefault="00493FF4" w:rsidP="00493FF4"/>
    <w:p w:rsidR="00493FF4" w:rsidRDefault="00493FF4" w:rsidP="00493FF4"/>
    <w:p w:rsidR="00493FF4" w:rsidRDefault="00493FF4" w:rsidP="00493FF4"/>
    <w:p w:rsidR="00493FF4" w:rsidRDefault="00493FF4" w:rsidP="00493FF4"/>
    <w:p w:rsidR="00493FF4" w:rsidRDefault="00493FF4" w:rsidP="00493FF4"/>
    <w:p w:rsidR="00493FF4" w:rsidRDefault="00493FF4" w:rsidP="00493FF4"/>
    <w:p w:rsidR="00493FF4" w:rsidRDefault="00493FF4" w:rsidP="00493FF4"/>
    <w:p w:rsidR="00493FF4" w:rsidRDefault="00493FF4" w:rsidP="00493FF4"/>
    <w:p w:rsidR="009A3FC6" w:rsidRDefault="009A3FC6" w:rsidP="00493FF4"/>
    <w:p w:rsidR="00275DEE" w:rsidRPr="00275DEE" w:rsidRDefault="00275DEE" w:rsidP="00275DEE"/>
    <w:p w:rsidR="00D13AB8" w:rsidRDefault="00297817" w:rsidP="00D13AB8">
      <w:pPr>
        <w:pStyle w:val="Nagwek1"/>
      </w:pPr>
      <w:bookmarkStart w:id="148" w:name="_Toc450674583"/>
      <w:r>
        <w:lastRenderedPageBreak/>
        <w:t>Lista załączników</w:t>
      </w:r>
      <w:bookmarkEnd w:id="148"/>
    </w:p>
    <w:p w:rsidR="00D13AB8" w:rsidRDefault="00D13AB8" w:rsidP="00D13AB8">
      <w:pPr>
        <w:pStyle w:val="Nagwek1"/>
        <w:numPr>
          <w:ilvl w:val="0"/>
          <w:numId w:val="0"/>
        </w:numPr>
        <w:ind w:left="567"/>
      </w:pPr>
    </w:p>
    <w:p w:rsidR="00493FF4" w:rsidRPr="000D62E8" w:rsidRDefault="00493FF4" w:rsidP="005A7CA7">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w:t>
      </w:r>
      <w:r w:rsidR="000D62E8">
        <w:rPr>
          <w:rFonts w:ascii="Times New Roman" w:hAnsi="Times New Roman"/>
          <w:b/>
          <w:sz w:val="24"/>
          <w:szCs w:val="24"/>
        </w:rPr>
        <w:t xml:space="preserve"> nr</w:t>
      </w:r>
      <w:r w:rsidRPr="000D62E8">
        <w:rPr>
          <w:rFonts w:ascii="Times New Roman" w:hAnsi="Times New Roman"/>
          <w:b/>
          <w:sz w:val="24"/>
          <w:szCs w:val="24"/>
        </w:rPr>
        <w:t xml:space="preserve"> 1</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Diagram klas części serwerowej </w:t>
      </w:r>
    </w:p>
    <w:p w:rsidR="00493FF4" w:rsidRPr="000D62E8" w:rsidRDefault="00493FF4" w:rsidP="005A7CA7">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 xml:space="preserve">Załącznik </w:t>
      </w:r>
      <w:r w:rsidR="000D62E8">
        <w:rPr>
          <w:rFonts w:ascii="Times New Roman" w:hAnsi="Times New Roman"/>
          <w:b/>
          <w:sz w:val="24"/>
          <w:szCs w:val="24"/>
        </w:rPr>
        <w:t xml:space="preserve">nr </w:t>
      </w:r>
      <w:r w:rsidRPr="000D62E8">
        <w:rPr>
          <w:rFonts w:ascii="Times New Roman" w:hAnsi="Times New Roman"/>
          <w:b/>
          <w:sz w:val="24"/>
          <w:szCs w:val="24"/>
        </w:rPr>
        <w:t>2</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Diagram klas aplikacji klienckiej </w:t>
      </w:r>
      <w:proofErr w:type="spellStart"/>
      <w:r w:rsidRPr="000D62E8">
        <w:rPr>
          <w:rFonts w:ascii="Times New Roman" w:hAnsi="Times New Roman"/>
          <w:sz w:val="24"/>
          <w:szCs w:val="24"/>
        </w:rPr>
        <w:t>DronVision</w:t>
      </w:r>
      <w:proofErr w:type="spellEnd"/>
    </w:p>
    <w:p w:rsidR="00493FF4" w:rsidRPr="000D62E8" w:rsidRDefault="00493FF4" w:rsidP="005A7CA7">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 xml:space="preserve">Załącznik </w:t>
      </w:r>
      <w:r w:rsidR="000D62E8" w:rsidRPr="000D62E8">
        <w:rPr>
          <w:rFonts w:ascii="Times New Roman" w:hAnsi="Times New Roman"/>
          <w:b/>
          <w:sz w:val="24"/>
          <w:szCs w:val="24"/>
        </w:rPr>
        <w:t xml:space="preserve">nr </w:t>
      </w:r>
      <w:r w:rsidRPr="000D62E8">
        <w:rPr>
          <w:rFonts w:ascii="Times New Roman" w:hAnsi="Times New Roman"/>
          <w:b/>
          <w:sz w:val="24"/>
          <w:szCs w:val="24"/>
        </w:rPr>
        <w:t>3</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Projekt interfejsu graficznego aplikacji </w:t>
      </w:r>
      <w:proofErr w:type="spellStart"/>
      <w:r w:rsidRPr="000D62E8">
        <w:rPr>
          <w:rFonts w:ascii="Times New Roman" w:hAnsi="Times New Roman"/>
          <w:sz w:val="24"/>
          <w:szCs w:val="24"/>
        </w:rPr>
        <w:t>DronVision</w:t>
      </w:r>
      <w:proofErr w:type="spellEnd"/>
      <w:r w:rsidRPr="000D62E8">
        <w:rPr>
          <w:rFonts w:ascii="Times New Roman" w:hAnsi="Times New Roman"/>
          <w:sz w:val="24"/>
          <w:szCs w:val="24"/>
        </w:rPr>
        <w:t xml:space="preserve"> </w:t>
      </w:r>
    </w:p>
    <w:p w:rsidR="000D62E8" w:rsidRPr="000D62E8" w:rsidRDefault="000D62E8" w:rsidP="005A7CA7">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 nr 4</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Diagram komponentów </w:t>
      </w:r>
    </w:p>
    <w:p w:rsidR="000D62E8" w:rsidRPr="000D62E8" w:rsidRDefault="000D62E8" w:rsidP="005A7CA7">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 nr 5</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Diagram związków encji </w:t>
      </w:r>
    </w:p>
    <w:p w:rsidR="000D62E8" w:rsidRPr="000D62E8" w:rsidRDefault="000D62E8" w:rsidP="005A7CA7">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 nr 6</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Diagram aktywności - Dron - Zmień położenie</w:t>
      </w:r>
    </w:p>
    <w:p w:rsidR="000D62E8" w:rsidRPr="000D62E8" w:rsidRDefault="000D62E8" w:rsidP="005A7CA7">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 nr 7</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Diagram aktywności - Użytkownik aplikacji wizualizującej - </w:t>
      </w:r>
      <w:r w:rsidR="00841033">
        <w:rPr>
          <w:rFonts w:ascii="Times New Roman" w:hAnsi="Times New Roman"/>
          <w:sz w:val="24"/>
          <w:szCs w:val="24"/>
        </w:rPr>
        <w:br/>
      </w:r>
      <w:r w:rsidRPr="000D62E8">
        <w:rPr>
          <w:rFonts w:ascii="Times New Roman" w:hAnsi="Times New Roman"/>
          <w:sz w:val="24"/>
          <w:szCs w:val="24"/>
        </w:rPr>
        <w:t>Oglądaj wizualizację</w:t>
      </w:r>
    </w:p>
    <w:p w:rsidR="000D62E8" w:rsidRPr="000D62E8" w:rsidRDefault="000D62E8" w:rsidP="005A7CA7">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 nr 8</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Diagram aktywności - Użytkownik aplikacji wizualizującej - </w:t>
      </w:r>
      <w:r w:rsidR="00841033">
        <w:rPr>
          <w:rFonts w:ascii="Times New Roman" w:hAnsi="Times New Roman"/>
          <w:sz w:val="24"/>
          <w:szCs w:val="24"/>
        </w:rPr>
        <w:br/>
      </w:r>
      <w:r w:rsidRPr="000D62E8">
        <w:rPr>
          <w:rFonts w:ascii="Times New Roman" w:hAnsi="Times New Roman"/>
          <w:sz w:val="24"/>
          <w:szCs w:val="24"/>
        </w:rPr>
        <w:t>Edytuj preferencje</w:t>
      </w:r>
    </w:p>
    <w:p w:rsidR="000D62E8" w:rsidRPr="000D62E8" w:rsidRDefault="000D62E8" w:rsidP="005A7CA7">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 nr 9</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Diagram aktywności - Użytkownik aplikacji wizualizującej - </w:t>
      </w:r>
      <w:r w:rsidR="00841033">
        <w:rPr>
          <w:rFonts w:ascii="Times New Roman" w:hAnsi="Times New Roman"/>
          <w:sz w:val="24"/>
          <w:szCs w:val="24"/>
        </w:rPr>
        <w:br/>
      </w:r>
      <w:r w:rsidRPr="000D62E8">
        <w:rPr>
          <w:rFonts w:ascii="Times New Roman" w:hAnsi="Times New Roman"/>
          <w:sz w:val="24"/>
          <w:szCs w:val="24"/>
        </w:rPr>
        <w:t>Przeglądaj historię wizualizacji</w:t>
      </w:r>
    </w:p>
    <w:p w:rsidR="000D62E8" w:rsidRPr="000D62E8" w:rsidRDefault="000D62E8" w:rsidP="005A7CA7">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 nr 10</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Diagram aktywności - Użytkownik aplikacji wizualizującej - </w:t>
      </w:r>
      <w:r w:rsidR="00841033">
        <w:rPr>
          <w:rFonts w:ascii="Times New Roman" w:hAnsi="Times New Roman"/>
          <w:sz w:val="24"/>
          <w:szCs w:val="24"/>
        </w:rPr>
        <w:br/>
      </w:r>
      <w:r w:rsidRPr="000D62E8">
        <w:rPr>
          <w:rFonts w:ascii="Times New Roman" w:hAnsi="Times New Roman"/>
          <w:sz w:val="24"/>
          <w:szCs w:val="24"/>
        </w:rPr>
        <w:t>Oglądaj symulację</w:t>
      </w:r>
    </w:p>
    <w:p w:rsidR="000D62E8" w:rsidRPr="000D62E8" w:rsidRDefault="000D62E8" w:rsidP="005A7CA7">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 nr 11</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Diagram sekwencji - </w:t>
      </w:r>
      <w:proofErr w:type="spellStart"/>
      <w:r w:rsidRPr="000D62E8">
        <w:rPr>
          <w:rFonts w:ascii="Times New Roman" w:hAnsi="Times New Roman"/>
          <w:sz w:val="24"/>
          <w:szCs w:val="24"/>
        </w:rPr>
        <w:t>DronTracker</w:t>
      </w:r>
      <w:proofErr w:type="spellEnd"/>
      <w:r w:rsidRPr="000D62E8">
        <w:rPr>
          <w:rFonts w:ascii="Times New Roman" w:hAnsi="Times New Roman"/>
          <w:sz w:val="24"/>
          <w:szCs w:val="24"/>
        </w:rPr>
        <w:t xml:space="preserve"> - Zmiana położenia</w:t>
      </w:r>
    </w:p>
    <w:p w:rsidR="000D62E8" w:rsidRPr="000D62E8" w:rsidRDefault="000D62E8" w:rsidP="005A7CA7">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 nr 12</w:t>
      </w:r>
      <w:r w:rsidRPr="000D62E8">
        <w:rPr>
          <w:rFonts w:ascii="Times New Roman" w:hAnsi="Times New Roman"/>
          <w:sz w:val="24"/>
          <w:szCs w:val="24"/>
        </w:rPr>
        <w:t xml:space="preserve"> </w:t>
      </w:r>
      <w:r w:rsidRPr="001650EC">
        <w:rPr>
          <w:rFonts w:ascii="Times New Roman" w:hAnsi="Times New Roman"/>
          <w:b/>
          <w:sz w:val="24"/>
          <w:szCs w:val="24"/>
        </w:rPr>
        <w:t>-</w:t>
      </w:r>
      <w:r w:rsidR="00E06E59">
        <w:rPr>
          <w:rFonts w:ascii="Times New Roman" w:hAnsi="Times New Roman"/>
          <w:sz w:val="24"/>
          <w:szCs w:val="24"/>
        </w:rPr>
        <w:t xml:space="preserve"> Diagram sekwencji - </w:t>
      </w:r>
      <w:proofErr w:type="spellStart"/>
      <w:r w:rsidR="00E06E59">
        <w:rPr>
          <w:rFonts w:ascii="Times New Roman" w:hAnsi="Times New Roman"/>
          <w:sz w:val="24"/>
          <w:szCs w:val="24"/>
        </w:rPr>
        <w:t>DronServ</w:t>
      </w:r>
      <w:r w:rsidRPr="000D62E8">
        <w:rPr>
          <w:rFonts w:ascii="Times New Roman" w:hAnsi="Times New Roman"/>
          <w:sz w:val="24"/>
          <w:szCs w:val="24"/>
        </w:rPr>
        <w:t>er</w:t>
      </w:r>
      <w:proofErr w:type="spellEnd"/>
      <w:r w:rsidRPr="000D62E8">
        <w:rPr>
          <w:rFonts w:ascii="Times New Roman" w:hAnsi="Times New Roman"/>
          <w:sz w:val="24"/>
          <w:szCs w:val="24"/>
        </w:rPr>
        <w:t xml:space="preserve"> - Nowa wiadomość </w:t>
      </w:r>
      <w:r w:rsidR="005A7CA7">
        <w:rPr>
          <w:rFonts w:ascii="Times New Roman" w:hAnsi="Times New Roman"/>
          <w:sz w:val="24"/>
          <w:szCs w:val="24"/>
        </w:rPr>
        <w:br/>
      </w:r>
      <w:r w:rsidRPr="000D62E8">
        <w:rPr>
          <w:rFonts w:ascii="Times New Roman" w:hAnsi="Times New Roman"/>
          <w:sz w:val="24"/>
          <w:szCs w:val="24"/>
        </w:rPr>
        <w:t xml:space="preserve">od </w:t>
      </w:r>
      <w:proofErr w:type="spellStart"/>
      <w:r w:rsidRPr="000D62E8">
        <w:rPr>
          <w:rFonts w:ascii="Times New Roman" w:hAnsi="Times New Roman"/>
          <w:sz w:val="24"/>
          <w:szCs w:val="24"/>
        </w:rPr>
        <w:t>DronTracker'a</w:t>
      </w:r>
      <w:proofErr w:type="spellEnd"/>
    </w:p>
    <w:p w:rsidR="00930667" w:rsidRPr="00267B2A" w:rsidRDefault="000D62E8" w:rsidP="005A7CA7">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 nr 13</w:t>
      </w:r>
      <w:r w:rsidR="005A7CA7">
        <w:rPr>
          <w:rFonts w:ascii="Times New Roman" w:hAnsi="Times New Roman"/>
          <w:sz w:val="24"/>
          <w:szCs w:val="24"/>
        </w:rPr>
        <w:t xml:space="preserve"> </w:t>
      </w:r>
      <w:r w:rsidRPr="001650EC">
        <w:rPr>
          <w:rFonts w:ascii="Times New Roman" w:hAnsi="Times New Roman"/>
          <w:b/>
          <w:sz w:val="24"/>
          <w:szCs w:val="24"/>
        </w:rPr>
        <w:t>-</w:t>
      </w:r>
      <w:r w:rsidR="005A7CA7">
        <w:rPr>
          <w:rFonts w:ascii="Times New Roman" w:hAnsi="Times New Roman"/>
          <w:sz w:val="24"/>
          <w:szCs w:val="24"/>
        </w:rPr>
        <w:t xml:space="preserve"> Diagram sekwencji - </w:t>
      </w:r>
      <w:proofErr w:type="spellStart"/>
      <w:r w:rsidRPr="000D62E8">
        <w:rPr>
          <w:rFonts w:ascii="Times New Roman" w:hAnsi="Times New Roman"/>
          <w:sz w:val="24"/>
          <w:szCs w:val="24"/>
        </w:rPr>
        <w:t>DronVision</w:t>
      </w:r>
      <w:proofErr w:type="spellEnd"/>
      <w:r w:rsidRPr="000D62E8">
        <w:rPr>
          <w:rFonts w:ascii="Times New Roman" w:hAnsi="Times New Roman"/>
          <w:sz w:val="24"/>
          <w:szCs w:val="24"/>
        </w:rPr>
        <w:t xml:space="preserve"> - Nowa wiadomość </w:t>
      </w:r>
      <w:r w:rsidR="005A7CA7">
        <w:rPr>
          <w:rFonts w:ascii="Times New Roman" w:hAnsi="Times New Roman"/>
          <w:sz w:val="24"/>
          <w:szCs w:val="24"/>
        </w:rPr>
        <w:t xml:space="preserve"> </w:t>
      </w:r>
      <w:r w:rsidR="005A7CA7">
        <w:rPr>
          <w:rFonts w:ascii="Times New Roman" w:hAnsi="Times New Roman"/>
          <w:sz w:val="24"/>
          <w:szCs w:val="24"/>
        </w:rPr>
        <w:br/>
      </w:r>
      <w:r w:rsidRPr="000D62E8">
        <w:rPr>
          <w:rFonts w:ascii="Times New Roman" w:hAnsi="Times New Roman"/>
          <w:sz w:val="24"/>
          <w:szCs w:val="24"/>
        </w:rPr>
        <w:t>wizualizująca</w:t>
      </w:r>
    </w:p>
    <w:p w:rsidR="00930667" w:rsidRDefault="00930667" w:rsidP="00ED3AEE"/>
    <w:p w:rsidR="00930667" w:rsidRDefault="00930667" w:rsidP="00ED3AEE"/>
    <w:p w:rsidR="00930667" w:rsidRDefault="00930667" w:rsidP="009A3FC6"/>
    <w:p w:rsidR="00930667" w:rsidRDefault="00930667" w:rsidP="00ED3AEE"/>
    <w:p w:rsidR="00930667" w:rsidRDefault="00930667" w:rsidP="00ED3AEE"/>
    <w:p w:rsidR="00930667" w:rsidRPr="00930667" w:rsidRDefault="00930667" w:rsidP="00930667">
      <w:pPr>
        <w:jc w:val="center"/>
        <w:rPr>
          <w:rFonts w:ascii="Footlight MT Light" w:hAnsi="Footlight MT Light"/>
          <w:sz w:val="120"/>
          <w:szCs w:val="120"/>
        </w:rPr>
      </w:pPr>
    </w:p>
    <w:sectPr w:rsidR="00930667" w:rsidRPr="00930667" w:rsidSect="00BE1AE6">
      <w:footerReference w:type="default" r:id="rId57"/>
      <w:footerReference w:type="first" r:id="rId58"/>
      <w:pgSz w:w="11906" w:h="16838" w:code="9"/>
      <w:pgMar w:top="1418" w:right="1418" w:bottom="1418" w:left="1418" w:header="709" w:footer="709"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244A8" w:rsidRDefault="005244A8">
      <w:r>
        <w:separator/>
      </w:r>
    </w:p>
  </w:endnote>
  <w:endnote w:type="continuationSeparator" w:id="0">
    <w:p w:rsidR="005244A8" w:rsidRDefault="005244A8">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OpenSymbol">
    <w:altName w:val="Arial Unicode MS"/>
    <w:charset w:val="00"/>
    <w:family w:val="auto"/>
    <w:pitch w:val="variable"/>
    <w:sig w:usb0="800000AF" w:usb1="1001ECEA" w:usb2="00000000" w:usb3="00000000" w:csb0="00000001"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Cambria Math">
    <w:panose1 w:val="02040503050406030204"/>
    <w:charset w:val="EE"/>
    <w:family w:val="roman"/>
    <w:pitch w:val="variable"/>
    <w:sig w:usb0="E00002FF" w:usb1="420024FF" w:usb2="00000000" w:usb3="00000000" w:csb0="0000019F" w:csb1="00000000"/>
  </w:font>
  <w:font w:name="Footlight MT Light">
    <w:panose1 w:val="0204060206030A020304"/>
    <w:charset w:val="00"/>
    <w:family w:val="roman"/>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62273" w:rsidRDefault="009D0C18">
    <w:pPr>
      <w:pStyle w:val="Stopka"/>
      <w:jc w:val="right"/>
    </w:pPr>
    <w:fldSimple w:instr=" PAGE   \* MERGEFORMAT ">
      <w:r w:rsidR="005B3862">
        <w:rPr>
          <w:noProof/>
        </w:rPr>
        <w:t>81</w:t>
      </w:r>
    </w:fldSimple>
  </w:p>
  <w:p w:rsidR="00162273" w:rsidRDefault="00162273">
    <w:pPr>
      <w:pStyle w:val="Stopk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62273" w:rsidRPr="009B2AAB" w:rsidRDefault="00162273">
    <w:pPr>
      <w:pStyle w:val="Stopka"/>
      <w:jc w:val="right"/>
    </w:pPr>
  </w:p>
  <w:p w:rsidR="00162273" w:rsidRDefault="00162273" w:rsidP="009668BD">
    <w:pPr>
      <w:pStyle w:val="Stopka"/>
      <w:jc w:val="righ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244A8" w:rsidRDefault="005244A8">
      <w:r>
        <w:separator/>
      </w:r>
    </w:p>
  </w:footnote>
  <w:footnote w:type="continuationSeparator" w:id="0">
    <w:p w:rsidR="005244A8" w:rsidRDefault="005244A8">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0128B002"/>
    <w:lvl w:ilvl="0">
      <w:numFmt w:val="bullet"/>
      <w:lvlText w:val="*"/>
      <w:lvlJc w:val="left"/>
    </w:lvl>
  </w:abstractNum>
  <w:abstractNum w:abstractNumId="1">
    <w:nsid w:val="00000008"/>
    <w:multiLevelType w:val="multilevel"/>
    <w:tmpl w:val="00000008"/>
    <w:name w:val="WW8Num8"/>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32D71A3"/>
    <w:multiLevelType w:val="hybridMultilevel"/>
    <w:tmpl w:val="9DDEED7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08AE1962"/>
    <w:multiLevelType w:val="multilevel"/>
    <w:tmpl w:val="13C49D6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9246462"/>
    <w:multiLevelType w:val="hybridMultilevel"/>
    <w:tmpl w:val="28BAD00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0DCC7764"/>
    <w:multiLevelType w:val="hybridMultilevel"/>
    <w:tmpl w:val="0B1469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0FBB35C9"/>
    <w:multiLevelType w:val="hybridMultilevel"/>
    <w:tmpl w:val="5596D3D6"/>
    <w:lvl w:ilvl="0" w:tplc="0415000F">
      <w:start w:val="1"/>
      <w:numFmt w:val="decimal"/>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7">
    <w:nsid w:val="11AA6402"/>
    <w:multiLevelType w:val="multilevel"/>
    <w:tmpl w:val="E6D03DFE"/>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8">
    <w:nsid w:val="12A56E9D"/>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3560572"/>
    <w:multiLevelType w:val="hybridMultilevel"/>
    <w:tmpl w:val="157A64B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nsid w:val="181A545A"/>
    <w:multiLevelType w:val="hybridMultilevel"/>
    <w:tmpl w:val="A788A260"/>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start w:val="1"/>
      <w:numFmt w:val="decimal"/>
      <w:lvlText w:val="%7."/>
      <w:lvlJc w:val="left"/>
      <w:pPr>
        <w:ind w:left="5040" w:hanging="360"/>
      </w:pPr>
    </w:lvl>
    <w:lvl w:ilvl="7" w:tplc="04150019">
      <w:start w:val="1"/>
      <w:numFmt w:val="lowerLetter"/>
      <w:lvlText w:val="%8."/>
      <w:lvlJc w:val="left"/>
      <w:pPr>
        <w:ind w:left="5760" w:hanging="360"/>
      </w:pPr>
    </w:lvl>
    <w:lvl w:ilvl="8" w:tplc="0415001B">
      <w:start w:val="1"/>
      <w:numFmt w:val="lowerRoman"/>
      <w:lvlText w:val="%9."/>
      <w:lvlJc w:val="right"/>
      <w:pPr>
        <w:ind w:left="6480" w:hanging="180"/>
      </w:pPr>
    </w:lvl>
  </w:abstractNum>
  <w:abstractNum w:abstractNumId="11">
    <w:nsid w:val="19405F15"/>
    <w:multiLevelType w:val="hybridMultilevel"/>
    <w:tmpl w:val="F4F4EA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1E893456"/>
    <w:multiLevelType w:val="hybridMultilevel"/>
    <w:tmpl w:val="2EA4B0B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245C114C"/>
    <w:multiLevelType w:val="multilevel"/>
    <w:tmpl w:val="B0E023A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26721520"/>
    <w:multiLevelType w:val="hybridMultilevel"/>
    <w:tmpl w:val="51F4762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3527672D"/>
    <w:multiLevelType w:val="hybridMultilevel"/>
    <w:tmpl w:val="D2A6DA9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nsid w:val="363E1C59"/>
    <w:multiLevelType w:val="hybridMultilevel"/>
    <w:tmpl w:val="95DE12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3DD84F11"/>
    <w:multiLevelType w:val="hybridMultilevel"/>
    <w:tmpl w:val="EEAE2CD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3F364B37"/>
    <w:multiLevelType w:val="hybridMultilevel"/>
    <w:tmpl w:val="6A56C9F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438C1E82"/>
    <w:multiLevelType w:val="hybridMultilevel"/>
    <w:tmpl w:val="1C02CB1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43A6723C"/>
    <w:multiLevelType w:val="multilevel"/>
    <w:tmpl w:val="B53061EA"/>
    <w:lvl w:ilvl="0">
      <w:start w:val="1"/>
      <w:numFmt w:val="decimal"/>
      <w:lvlText w:val="%1."/>
      <w:legacy w:legacy="1" w:legacySpace="120" w:legacyIndent="360"/>
      <w:lvlJc w:val="left"/>
      <w:pPr>
        <w:ind w:left="360" w:hanging="360"/>
      </w:pPr>
      <w:rPr>
        <w:sz w:val="24"/>
        <w:szCs w:val="24"/>
      </w:rPr>
    </w:lvl>
    <w:lvl w:ilvl="1">
      <w:start w:val="1"/>
      <w:numFmt w:val="lowerLetter"/>
      <w:lvlText w:val="%2."/>
      <w:legacy w:legacy="1" w:legacySpace="120" w:legacyIndent="360"/>
      <w:lvlJc w:val="left"/>
      <w:pPr>
        <w:ind w:left="720" w:hanging="360"/>
      </w:pPr>
    </w:lvl>
    <w:lvl w:ilvl="2">
      <w:start w:val="1"/>
      <w:numFmt w:val="lowerRoman"/>
      <w:lvlText w:val="%3."/>
      <w:legacy w:legacy="1" w:legacySpace="120" w:legacyIndent="180"/>
      <w:lvlJc w:val="left"/>
      <w:pPr>
        <w:ind w:left="900" w:hanging="180"/>
      </w:pPr>
    </w:lvl>
    <w:lvl w:ilvl="3">
      <w:start w:val="1"/>
      <w:numFmt w:val="decimal"/>
      <w:lvlText w:val="%4."/>
      <w:legacy w:legacy="1" w:legacySpace="120" w:legacyIndent="360"/>
      <w:lvlJc w:val="left"/>
      <w:pPr>
        <w:ind w:left="1260" w:hanging="360"/>
      </w:pPr>
    </w:lvl>
    <w:lvl w:ilvl="4">
      <w:start w:val="1"/>
      <w:numFmt w:val="lowerLetter"/>
      <w:lvlText w:val="%5."/>
      <w:legacy w:legacy="1" w:legacySpace="120" w:legacyIndent="360"/>
      <w:lvlJc w:val="left"/>
      <w:pPr>
        <w:ind w:left="1620" w:hanging="360"/>
      </w:pPr>
    </w:lvl>
    <w:lvl w:ilvl="5">
      <w:start w:val="1"/>
      <w:numFmt w:val="lowerRoman"/>
      <w:lvlText w:val="%6."/>
      <w:legacy w:legacy="1" w:legacySpace="120" w:legacyIndent="180"/>
      <w:lvlJc w:val="left"/>
      <w:pPr>
        <w:ind w:left="1800" w:hanging="180"/>
      </w:pPr>
    </w:lvl>
    <w:lvl w:ilvl="6">
      <w:start w:val="1"/>
      <w:numFmt w:val="decimal"/>
      <w:lvlText w:val="%7."/>
      <w:legacy w:legacy="1" w:legacySpace="120" w:legacyIndent="360"/>
      <w:lvlJc w:val="left"/>
      <w:pPr>
        <w:ind w:left="2160" w:hanging="360"/>
      </w:pPr>
    </w:lvl>
    <w:lvl w:ilvl="7">
      <w:start w:val="1"/>
      <w:numFmt w:val="lowerLetter"/>
      <w:lvlText w:val="%8."/>
      <w:legacy w:legacy="1" w:legacySpace="120" w:legacyIndent="360"/>
      <w:lvlJc w:val="left"/>
      <w:pPr>
        <w:ind w:left="2520" w:hanging="360"/>
      </w:pPr>
    </w:lvl>
    <w:lvl w:ilvl="8">
      <w:start w:val="1"/>
      <w:numFmt w:val="lowerRoman"/>
      <w:lvlText w:val="%9."/>
      <w:legacy w:legacy="1" w:legacySpace="120" w:legacyIndent="180"/>
      <w:lvlJc w:val="left"/>
      <w:pPr>
        <w:ind w:left="2700" w:hanging="180"/>
      </w:pPr>
    </w:lvl>
  </w:abstractNum>
  <w:abstractNum w:abstractNumId="21">
    <w:nsid w:val="45DD64D9"/>
    <w:multiLevelType w:val="multilevel"/>
    <w:tmpl w:val="1A5A362C"/>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nsid w:val="46167D08"/>
    <w:multiLevelType w:val="hybridMultilevel"/>
    <w:tmpl w:val="DDB2755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nsid w:val="46F03586"/>
    <w:multiLevelType w:val="multilevel"/>
    <w:tmpl w:val="B93005B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7746A96"/>
    <w:multiLevelType w:val="multilevel"/>
    <w:tmpl w:val="AC6E8A9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065"/>
        </w:tabs>
        <w:ind w:left="1065" w:hanging="360"/>
      </w:pPr>
      <w:rPr>
        <w:rFonts w:hint="default"/>
      </w:rPr>
    </w:lvl>
    <w:lvl w:ilvl="2">
      <w:start w:val="1"/>
      <w:numFmt w:val="decimal"/>
      <w:lvlText w:val="%1.%2.%3"/>
      <w:lvlJc w:val="left"/>
      <w:pPr>
        <w:tabs>
          <w:tab w:val="num" w:pos="2130"/>
        </w:tabs>
        <w:ind w:left="2130" w:hanging="720"/>
      </w:pPr>
      <w:rPr>
        <w:rFonts w:hint="default"/>
      </w:rPr>
    </w:lvl>
    <w:lvl w:ilvl="3">
      <w:start w:val="1"/>
      <w:numFmt w:val="decimal"/>
      <w:lvlText w:val="%1.%2.%3.%4"/>
      <w:lvlJc w:val="left"/>
      <w:pPr>
        <w:tabs>
          <w:tab w:val="num" w:pos="2835"/>
        </w:tabs>
        <w:ind w:left="2835" w:hanging="720"/>
      </w:pPr>
      <w:rPr>
        <w:rFonts w:hint="default"/>
      </w:rPr>
    </w:lvl>
    <w:lvl w:ilvl="4">
      <w:start w:val="1"/>
      <w:numFmt w:val="decimal"/>
      <w:lvlText w:val="%1.%2.%3.%4.%5"/>
      <w:lvlJc w:val="left"/>
      <w:pPr>
        <w:tabs>
          <w:tab w:val="num" w:pos="3900"/>
        </w:tabs>
        <w:ind w:left="3900" w:hanging="1080"/>
      </w:pPr>
      <w:rPr>
        <w:rFonts w:hint="default"/>
      </w:rPr>
    </w:lvl>
    <w:lvl w:ilvl="5">
      <w:start w:val="1"/>
      <w:numFmt w:val="decimal"/>
      <w:lvlText w:val="%1.%2.%3.%4.%5.%6"/>
      <w:lvlJc w:val="left"/>
      <w:pPr>
        <w:tabs>
          <w:tab w:val="num" w:pos="4605"/>
        </w:tabs>
        <w:ind w:left="4605" w:hanging="1080"/>
      </w:pPr>
      <w:rPr>
        <w:rFonts w:hint="default"/>
      </w:rPr>
    </w:lvl>
    <w:lvl w:ilvl="6">
      <w:start w:val="1"/>
      <w:numFmt w:val="decimal"/>
      <w:lvlText w:val="%1.%2.%3.%4.%5.%6.%7"/>
      <w:lvlJc w:val="left"/>
      <w:pPr>
        <w:tabs>
          <w:tab w:val="num" w:pos="5670"/>
        </w:tabs>
        <w:ind w:left="5670" w:hanging="1440"/>
      </w:pPr>
      <w:rPr>
        <w:rFonts w:hint="default"/>
      </w:rPr>
    </w:lvl>
    <w:lvl w:ilvl="7">
      <w:start w:val="1"/>
      <w:numFmt w:val="decimal"/>
      <w:lvlText w:val="%1.%2.%3.%4.%5.%6.%7.%8"/>
      <w:lvlJc w:val="left"/>
      <w:pPr>
        <w:tabs>
          <w:tab w:val="num" w:pos="6375"/>
        </w:tabs>
        <w:ind w:left="6375" w:hanging="1440"/>
      </w:pPr>
      <w:rPr>
        <w:rFonts w:hint="default"/>
      </w:rPr>
    </w:lvl>
    <w:lvl w:ilvl="8">
      <w:start w:val="1"/>
      <w:numFmt w:val="decimal"/>
      <w:lvlText w:val="%1.%2.%3.%4.%5.%6.%7.%8.%9"/>
      <w:lvlJc w:val="left"/>
      <w:pPr>
        <w:tabs>
          <w:tab w:val="num" w:pos="7440"/>
        </w:tabs>
        <w:ind w:left="7440" w:hanging="1800"/>
      </w:pPr>
      <w:rPr>
        <w:rFonts w:hint="default"/>
      </w:rPr>
    </w:lvl>
  </w:abstractNum>
  <w:abstractNum w:abstractNumId="25">
    <w:nsid w:val="4866348E"/>
    <w:multiLevelType w:val="hybridMultilevel"/>
    <w:tmpl w:val="4EB03FC6"/>
    <w:lvl w:ilvl="0" w:tplc="0415000F">
      <w:start w:val="1"/>
      <w:numFmt w:val="decimal"/>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6">
    <w:nsid w:val="496325A4"/>
    <w:multiLevelType w:val="hybridMultilevel"/>
    <w:tmpl w:val="8530F83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49B26919"/>
    <w:multiLevelType w:val="multilevel"/>
    <w:tmpl w:val="319C8072"/>
    <w:lvl w:ilvl="0">
      <w:start w:val="1"/>
      <w:numFmt w:val="decimal"/>
      <w:lvlText w:val="%1."/>
      <w:lvlJc w:val="left"/>
      <w:pPr>
        <w:tabs>
          <w:tab w:val="num" w:pos="432"/>
        </w:tabs>
        <w:ind w:left="432" w:hanging="432"/>
      </w:pPr>
      <w:rPr>
        <w:rFonts w:ascii="Times New Roman" w:hAnsi="Times New Roman" w:hint="default"/>
        <w:b/>
        <w:i w:val="0"/>
        <w:sz w:val="32"/>
        <w:szCs w:val="32"/>
      </w:rPr>
    </w:lvl>
    <w:lvl w:ilvl="1">
      <w:start w:val="1"/>
      <w:numFmt w:val="decimal"/>
      <w:lvlText w:val="%1.%2."/>
      <w:lvlJc w:val="left"/>
      <w:pPr>
        <w:tabs>
          <w:tab w:val="num" w:pos="576"/>
        </w:tabs>
        <w:ind w:left="576" w:hanging="576"/>
      </w:pPr>
      <w:rPr>
        <w:rFonts w:ascii="Times New Roman" w:hAnsi="Times New Roman" w:hint="default"/>
        <w:b/>
        <w:i w:val="0"/>
        <w:sz w:val="28"/>
        <w:szCs w:val="28"/>
      </w:rPr>
    </w:lvl>
    <w:lvl w:ilvl="2">
      <w:start w:val="1"/>
      <w:numFmt w:val="decimal"/>
      <w:lvlText w:val="%1.%2.%3."/>
      <w:lvlJc w:val="left"/>
      <w:pPr>
        <w:tabs>
          <w:tab w:val="num" w:pos="720"/>
        </w:tabs>
        <w:ind w:left="720" w:hanging="720"/>
      </w:pPr>
      <w:rPr>
        <w:rFonts w:ascii="Times New Roman" w:hAnsi="Times New Roman" w:hint="default"/>
        <w:b w:val="0"/>
        <w:i w:val="0"/>
        <w:sz w:val="28"/>
        <w:szCs w:val="28"/>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8">
    <w:nsid w:val="4DA75226"/>
    <w:multiLevelType w:val="hybridMultilevel"/>
    <w:tmpl w:val="77E6146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nsid w:val="4E1C5334"/>
    <w:multiLevelType w:val="hybridMultilevel"/>
    <w:tmpl w:val="76F27EF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nsid w:val="55E440F5"/>
    <w:multiLevelType w:val="hybridMultilevel"/>
    <w:tmpl w:val="8F6A4A18"/>
    <w:lvl w:ilvl="0" w:tplc="E356F77A">
      <w:numFmt w:val="bullet"/>
      <w:lvlText w:val="-"/>
      <w:lvlJc w:val="left"/>
      <w:pPr>
        <w:tabs>
          <w:tab w:val="num" w:pos="720"/>
        </w:tabs>
        <w:ind w:left="720" w:hanging="360"/>
      </w:pPr>
      <w:rPr>
        <w:rFonts w:ascii="Times New Roman" w:eastAsia="Times New Roman" w:hAnsi="Times New Roman" w:cs="Times New Roman"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31">
    <w:nsid w:val="56152F2A"/>
    <w:multiLevelType w:val="hybridMultilevel"/>
    <w:tmpl w:val="2EF6D8EC"/>
    <w:lvl w:ilvl="0" w:tplc="04150005">
      <w:start w:val="1"/>
      <w:numFmt w:val="bullet"/>
      <w:lvlText w:val=""/>
      <w:lvlJc w:val="left"/>
      <w:pPr>
        <w:ind w:left="1440" w:hanging="360"/>
      </w:pPr>
      <w:rPr>
        <w:rFonts w:ascii="Wingdings" w:hAnsi="Wingdings"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2">
    <w:nsid w:val="57703690"/>
    <w:multiLevelType w:val="hybridMultilevel"/>
    <w:tmpl w:val="E67CE5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5B8B3C7A"/>
    <w:multiLevelType w:val="hybridMultilevel"/>
    <w:tmpl w:val="A4AE45A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nsid w:val="61B35CF8"/>
    <w:multiLevelType w:val="multilevel"/>
    <w:tmpl w:val="83305570"/>
    <w:lvl w:ilvl="0">
      <w:start w:val="1"/>
      <w:numFmt w:val="decimal"/>
      <w:pStyle w:val="Nagwek1"/>
      <w:lvlText w:val="%1."/>
      <w:lvlJc w:val="left"/>
      <w:pPr>
        <w:ind w:left="567" w:hanging="567"/>
      </w:pPr>
      <w:rPr>
        <w:rFonts w:hint="default"/>
      </w:rPr>
    </w:lvl>
    <w:lvl w:ilvl="1">
      <w:start w:val="1"/>
      <w:numFmt w:val="decimal"/>
      <w:pStyle w:val="Nagwek2"/>
      <w:lvlText w:val="%1.%2."/>
      <w:lvlJc w:val="left"/>
      <w:pPr>
        <w:ind w:left="993" w:hanging="851"/>
      </w:pPr>
      <w:rPr>
        <w:rFonts w:hint="default"/>
      </w:rPr>
    </w:lvl>
    <w:lvl w:ilvl="2">
      <w:start w:val="1"/>
      <w:numFmt w:val="decimal"/>
      <w:pStyle w:val="Nagwek3"/>
      <w:lvlText w:val="%1.%2.%3."/>
      <w:lvlJc w:val="left"/>
      <w:pPr>
        <w:ind w:left="1560" w:hanging="1134"/>
      </w:pPr>
      <w:rPr>
        <w:rFonts w:hint="default"/>
      </w:rPr>
    </w:lvl>
    <w:lvl w:ilvl="3">
      <w:start w:val="1"/>
      <w:numFmt w:val="decimal"/>
      <w:pStyle w:val="Nagwek4"/>
      <w:lvlText w:val="%1.%2.%3.%4."/>
      <w:lvlJc w:val="left"/>
      <w:pPr>
        <w:ind w:left="2127" w:hanging="1134"/>
      </w:pPr>
      <w:rPr>
        <w:rFonts w:hint="default"/>
        <w:b/>
      </w:rPr>
    </w:lvl>
    <w:lvl w:ilvl="4">
      <w:start w:val="1"/>
      <w:numFmt w:val="decimal"/>
      <w:pStyle w:val="Nagwek5"/>
      <w:lvlText w:val="%1.%2.%3.%4.%5."/>
      <w:lvlJc w:val="left"/>
      <w:pPr>
        <w:ind w:left="1134" w:hanging="1134"/>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35">
    <w:nsid w:val="68531447"/>
    <w:multiLevelType w:val="hybridMultilevel"/>
    <w:tmpl w:val="3BC45DB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nsid w:val="6C8508BB"/>
    <w:multiLevelType w:val="multilevel"/>
    <w:tmpl w:val="3474931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37">
    <w:nsid w:val="6FB83CCE"/>
    <w:multiLevelType w:val="hybridMultilevel"/>
    <w:tmpl w:val="EDCA111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nsid w:val="777C1299"/>
    <w:multiLevelType w:val="hybridMultilevel"/>
    <w:tmpl w:val="4D3C4F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nsid w:val="78D2633E"/>
    <w:multiLevelType w:val="multilevel"/>
    <w:tmpl w:val="0A1AF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7B460D1D"/>
    <w:multiLevelType w:val="hybridMultilevel"/>
    <w:tmpl w:val="916449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nsid w:val="7BE3171B"/>
    <w:multiLevelType w:val="hybridMultilevel"/>
    <w:tmpl w:val="1FF42A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30"/>
  </w:num>
  <w:num w:numId="2">
    <w:abstractNumId w:val="0"/>
    <w:lvlOverride w:ilvl="0">
      <w:lvl w:ilvl="0">
        <w:numFmt w:val="bullet"/>
        <w:lvlText w:val="•"/>
        <w:legacy w:legacy="1" w:legacySpace="0" w:legacyIndent="0"/>
        <w:lvlJc w:val="left"/>
        <w:rPr>
          <w:rFonts w:ascii="Times New Roman" w:hAnsi="Times New Roman" w:cs="Times New Roman" w:hint="default"/>
          <w:sz w:val="64"/>
        </w:rPr>
      </w:lvl>
    </w:lvlOverride>
  </w:num>
  <w:num w:numId="3">
    <w:abstractNumId w:val="0"/>
    <w:lvlOverride w:ilvl="0">
      <w:lvl w:ilvl="0">
        <w:numFmt w:val="bullet"/>
        <w:lvlText w:val="-"/>
        <w:legacy w:legacy="1" w:legacySpace="0" w:legacyIndent="0"/>
        <w:lvlJc w:val="left"/>
        <w:rPr>
          <w:rFonts w:ascii="Times New Roman" w:hAnsi="Times New Roman" w:cs="Times New Roman" w:hint="default"/>
          <w:sz w:val="36"/>
        </w:rPr>
      </w:lvl>
    </w:lvlOverride>
  </w:num>
  <w:num w:numId="4">
    <w:abstractNumId w:val="24"/>
  </w:num>
  <w:num w:numId="5">
    <w:abstractNumId w:val="7"/>
  </w:num>
  <w:num w:numId="6">
    <w:abstractNumId w:val="36"/>
  </w:num>
  <w:num w:numId="7">
    <w:abstractNumId w:val="6"/>
  </w:num>
  <w:num w:numId="8">
    <w:abstractNumId w:val="27"/>
  </w:num>
  <w:num w:numId="9">
    <w:abstractNumId w:val="25"/>
  </w:num>
  <w:num w:numId="10">
    <w:abstractNumId w:val="21"/>
  </w:num>
  <w:num w:numId="11">
    <w:abstractNumId w:val="20"/>
  </w:num>
  <w:num w:numId="12">
    <w:abstractNumId w:val="1"/>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3"/>
  </w:num>
  <w:num w:numId="15">
    <w:abstractNumId w:val="3"/>
  </w:num>
  <w:num w:numId="16">
    <w:abstractNumId w:val="3"/>
  </w:num>
  <w:num w:numId="17">
    <w:abstractNumId w:val="34"/>
  </w:num>
  <w:num w:numId="18">
    <w:abstractNumId w:val="13"/>
  </w:num>
  <w:num w:numId="19">
    <w:abstractNumId w:val="8"/>
  </w:num>
  <w:num w:numId="20">
    <w:abstractNumId w:val="32"/>
  </w:num>
  <w:num w:numId="21">
    <w:abstractNumId w:val="31"/>
  </w:num>
  <w:num w:numId="22">
    <w:abstractNumId w:val="41"/>
  </w:num>
  <w:num w:numId="23">
    <w:abstractNumId w:val="11"/>
  </w:num>
  <w:num w:numId="24">
    <w:abstractNumId w:val="38"/>
  </w:num>
  <w:num w:numId="2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9"/>
  </w:num>
  <w:num w:numId="28">
    <w:abstractNumId w:val="37"/>
  </w:num>
  <w:num w:numId="29">
    <w:abstractNumId w:val="2"/>
  </w:num>
  <w:num w:numId="30">
    <w:abstractNumId w:val="18"/>
  </w:num>
  <w:num w:numId="31">
    <w:abstractNumId w:val="28"/>
  </w:num>
  <w:num w:numId="32">
    <w:abstractNumId w:val="35"/>
  </w:num>
  <w:num w:numId="33">
    <w:abstractNumId w:val="17"/>
  </w:num>
  <w:num w:numId="34">
    <w:abstractNumId w:val="29"/>
  </w:num>
  <w:num w:numId="35">
    <w:abstractNumId w:val="15"/>
  </w:num>
  <w:num w:numId="36">
    <w:abstractNumId w:val="16"/>
  </w:num>
  <w:num w:numId="37">
    <w:abstractNumId w:val="22"/>
  </w:num>
  <w:num w:numId="3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9"/>
  </w:num>
  <w:num w:numId="40">
    <w:abstractNumId w:val="4"/>
  </w:num>
  <w:num w:numId="41">
    <w:abstractNumId w:val="5"/>
  </w:num>
  <w:num w:numId="42">
    <w:abstractNumId w:val="40"/>
  </w:num>
  <w:num w:numId="43">
    <w:abstractNumId w:val="14"/>
  </w:num>
  <w:num w:numId="44">
    <w:abstractNumId w:val="39"/>
  </w:num>
  <w:num w:numId="45">
    <w:abstractNumId w:val="33"/>
  </w:num>
  <w:num w:numId="46">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mirrorMargins/>
  <w:proofState w:spelling="clean"/>
  <w:attachedTemplate r:id="rId1"/>
  <w:stylePaneFormatFilter w:val="3F01"/>
  <w:defaultTabStop w:val="708"/>
  <w:autoHyphenation/>
  <w:hyphenationZone w:val="425"/>
  <w:drawingGridHorizontalSpacing w:val="120"/>
  <w:displayHorizontalDrawingGridEvery w:val="2"/>
  <w:characterSpacingControl w:val="doNotCompress"/>
  <w:footnotePr>
    <w:footnote w:id="-1"/>
    <w:footnote w:id="0"/>
  </w:footnotePr>
  <w:endnotePr>
    <w:endnote w:id="-1"/>
    <w:endnote w:id="0"/>
  </w:endnotePr>
  <w:compat/>
  <w:rsids>
    <w:rsidRoot w:val="00BD200F"/>
    <w:rsid w:val="00000CD0"/>
    <w:rsid w:val="0000101A"/>
    <w:rsid w:val="000011CB"/>
    <w:rsid w:val="00001B12"/>
    <w:rsid w:val="00005E1B"/>
    <w:rsid w:val="00007F94"/>
    <w:rsid w:val="00011098"/>
    <w:rsid w:val="00011A6B"/>
    <w:rsid w:val="00013EE5"/>
    <w:rsid w:val="000144E9"/>
    <w:rsid w:val="0001548B"/>
    <w:rsid w:val="00016352"/>
    <w:rsid w:val="0001690B"/>
    <w:rsid w:val="0001694A"/>
    <w:rsid w:val="00017C6A"/>
    <w:rsid w:val="00021109"/>
    <w:rsid w:val="00021AC2"/>
    <w:rsid w:val="000223EF"/>
    <w:rsid w:val="00023776"/>
    <w:rsid w:val="000276D8"/>
    <w:rsid w:val="00030632"/>
    <w:rsid w:val="00031D16"/>
    <w:rsid w:val="00032205"/>
    <w:rsid w:val="00032E3F"/>
    <w:rsid w:val="00033F51"/>
    <w:rsid w:val="00034DA0"/>
    <w:rsid w:val="0003688A"/>
    <w:rsid w:val="00037492"/>
    <w:rsid w:val="000416A7"/>
    <w:rsid w:val="000424C3"/>
    <w:rsid w:val="000446EF"/>
    <w:rsid w:val="00046FA9"/>
    <w:rsid w:val="000510A1"/>
    <w:rsid w:val="0005113C"/>
    <w:rsid w:val="00053C72"/>
    <w:rsid w:val="00054421"/>
    <w:rsid w:val="000572BB"/>
    <w:rsid w:val="00057436"/>
    <w:rsid w:val="00057BA6"/>
    <w:rsid w:val="000617DC"/>
    <w:rsid w:val="00062E76"/>
    <w:rsid w:val="0006516B"/>
    <w:rsid w:val="0006592D"/>
    <w:rsid w:val="000662FB"/>
    <w:rsid w:val="00066C8E"/>
    <w:rsid w:val="00067177"/>
    <w:rsid w:val="00067B6A"/>
    <w:rsid w:val="0007041E"/>
    <w:rsid w:val="00070D2F"/>
    <w:rsid w:val="000711CD"/>
    <w:rsid w:val="00071E89"/>
    <w:rsid w:val="00072258"/>
    <w:rsid w:val="000735FA"/>
    <w:rsid w:val="0007430E"/>
    <w:rsid w:val="0007431D"/>
    <w:rsid w:val="000756F7"/>
    <w:rsid w:val="000759C1"/>
    <w:rsid w:val="00077C2C"/>
    <w:rsid w:val="0008031F"/>
    <w:rsid w:val="00080383"/>
    <w:rsid w:val="0008234E"/>
    <w:rsid w:val="00083475"/>
    <w:rsid w:val="000840F2"/>
    <w:rsid w:val="0008498D"/>
    <w:rsid w:val="000849F0"/>
    <w:rsid w:val="00086567"/>
    <w:rsid w:val="000867B6"/>
    <w:rsid w:val="00086B4F"/>
    <w:rsid w:val="000874E2"/>
    <w:rsid w:val="00087612"/>
    <w:rsid w:val="00087CF2"/>
    <w:rsid w:val="00091DB9"/>
    <w:rsid w:val="00092FD5"/>
    <w:rsid w:val="00093794"/>
    <w:rsid w:val="00093D1C"/>
    <w:rsid w:val="00095082"/>
    <w:rsid w:val="000950D4"/>
    <w:rsid w:val="000959F9"/>
    <w:rsid w:val="00095E4C"/>
    <w:rsid w:val="000965A6"/>
    <w:rsid w:val="00096BAF"/>
    <w:rsid w:val="00097BFE"/>
    <w:rsid w:val="000A08BC"/>
    <w:rsid w:val="000A18D5"/>
    <w:rsid w:val="000A198E"/>
    <w:rsid w:val="000A26AC"/>
    <w:rsid w:val="000A4A8B"/>
    <w:rsid w:val="000A4F6B"/>
    <w:rsid w:val="000A501E"/>
    <w:rsid w:val="000A5BD8"/>
    <w:rsid w:val="000A645C"/>
    <w:rsid w:val="000A6EEB"/>
    <w:rsid w:val="000A7023"/>
    <w:rsid w:val="000B0596"/>
    <w:rsid w:val="000B06F6"/>
    <w:rsid w:val="000B218E"/>
    <w:rsid w:val="000B25DB"/>
    <w:rsid w:val="000B2BE5"/>
    <w:rsid w:val="000B3477"/>
    <w:rsid w:val="000B4899"/>
    <w:rsid w:val="000B4C7B"/>
    <w:rsid w:val="000B616D"/>
    <w:rsid w:val="000B763D"/>
    <w:rsid w:val="000C0305"/>
    <w:rsid w:val="000C0588"/>
    <w:rsid w:val="000C4FA1"/>
    <w:rsid w:val="000C504C"/>
    <w:rsid w:val="000C5748"/>
    <w:rsid w:val="000C5F0E"/>
    <w:rsid w:val="000C6748"/>
    <w:rsid w:val="000D06FF"/>
    <w:rsid w:val="000D1878"/>
    <w:rsid w:val="000D2E6A"/>
    <w:rsid w:val="000D4BD1"/>
    <w:rsid w:val="000D4EF3"/>
    <w:rsid w:val="000D5ED8"/>
    <w:rsid w:val="000D62E8"/>
    <w:rsid w:val="000D7218"/>
    <w:rsid w:val="000E028E"/>
    <w:rsid w:val="000E1647"/>
    <w:rsid w:val="000E2959"/>
    <w:rsid w:val="000E4952"/>
    <w:rsid w:val="000E500F"/>
    <w:rsid w:val="000E5B2F"/>
    <w:rsid w:val="000E7419"/>
    <w:rsid w:val="000F00A9"/>
    <w:rsid w:val="000F0331"/>
    <w:rsid w:val="000F045A"/>
    <w:rsid w:val="000F04DE"/>
    <w:rsid w:val="000F0F0E"/>
    <w:rsid w:val="000F1280"/>
    <w:rsid w:val="000F217C"/>
    <w:rsid w:val="000F23B0"/>
    <w:rsid w:val="000F263A"/>
    <w:rsid w:val="000F5BCF"/>
    <w:rsid w:val="000F61B1"/>
    <w:rsid w:val="000F6C15"/>
    <w:rsid w:val="000F7C0B"/>
    <w:rsid w:val="00100669"/>
    <w:rsid w:val="0010119E"/>
    <w:rsid w:val="00101BB0"/>
    <w:rsid w:val="00101D5E"/>
    <w:rsid w:val="001054DE"/>
    <w:rsid w:val="00106047"/>
    <w:rsid w:val="00106089"/>
    <w:rsid w:val="00106D44"/>
    <w:rsid w:val="00107F9B"/>
    <w:rsid w:val="0011125E"/>
    <w:rsid w:val="00111481"/>
    <w:rsid w:val="00115498"/>
    <w:rsid w:val="00115C74"/>
    <w:rsid w:val="00120E93"/>
    <w:rsid w:val="00120F79"/>
    <w:rsid w:val="00122D9B"/>
    <w:rsid w:val="00123F4F"/>
    <w:rsid w:val="0012412C"/>
    <w:rsid w:val="00130BE4"/>
    <w:rsid w:val="001312B9"/>
    <w:rsid w:val="00131987"/>
    <w:rsid w:val="00131CEC"/>
    <w:rsid w:val="00132291"/>
    <w:rsid w:val="00133E48"/>
    <w:rsid w:val="001352E8"/>
    <w:rsid w:val="0013613E"/>
    <w:rsid w:val="0013679A"/>
    <w:rsid w:val="00136BD1"/>
    <w:rsid w:val="0013759A"/>
    <w:rsid w:val="00137B57"/>
    <w:rsid w:val="00137DE5"/>
    <w:rsid w:val="00140325"/>
    <w:rsid w:val="00142E4A"/>
    <w:rsid w:val="001434C4"/>
    <w:rsid w:val="00143B69"/>
    <w:rsid w:val="00146D6E"/>
    <w:rsid w:val="00147149"/>
    <w:rsid w:val="001472E8"/>
    <w:rsid w:val="001504D7"/>
    <w:rsid w:val="00150892"/>
    <w:rsid w:val="0015149B"/>
    <w:rsid w:val="00151A84"/>
    <w:rsid w:val="00152559"/>
    <w:rsid w:val="00153C60"/>
    <w:rsid w:val="00154597"/>
    <w:rsid w:val="001557C2"/>
    <w:rsid w:val="00156A97"/>
    <w:rsid w:val="001572D8"/>
    <w:rsid w:val="00157B61"/>
    <w:rsid w:val="001617B1"/>
    <w:rsid w:val="00162273"/>
    <w:rsid w:val="00164013"/>
    <w:rsid w:val="001650EC"/>
    <w:rsid w:val="00165EA0"/>
    <w:rsid w:val="00167502"/>
    <w:rsid w:val="00170713"/>
    <w:rsid w:val="001745AA"/>
    <w:rsid w:val="00175BB2"/>
    <w:rsid w:val="0017640B"/>
    <w:rsid w:val="0017768D"/>
    <w:rsid w:val="00180C4F"/>
    <w:rsid w:val="00181060"/>
    <w:rsid w:val="00181C23"/>
    <w:rsid w:val="001830BC"/>
    <w:rsid w:val="00183AFE"/>
    <w:rsid w:val="00185CE4"/>
    <w:rsid w:val="00187237"/>
    <w:rsid w:val="00187E74"/>
    <w:rsid w:val="00190275"/>
    <w:rsid w:val="001917CF"/>
    <w:rsid w:val="0019265E"/>
    <w:rsid w:val="00193AF0"/>
    <w:rsid w:val="00194E1E"/>
    <w:rsid w:val="001954CE"/>
    <w:rsid w:val="00196892"/>
    <w:rsid w:val="00197269"/>
    <w:rsid w:val="001A1C75"/>
    <w:rsid w:val="001A2E1A"/>
    <w:rsid w:val="001A596F"/>
    <w:rsid w:val="001A6F32"/>
    <w:rsid w:val="001A76A1"/>
    <w:rsid w:val="001B4D22"/>
    <w:rsid w:val="001B66AA"/>
    <w:rsid w:val="001B7546"/>
    <w:rsid w:val="001C18A9"/>
    <w:rsid w:val="001C1C1A"/>
    <w:rsid w:val="001C21CB"/>
    <w:rsid w:val="001C2273"/>
    <w:rsid w:val="001C2B56"/>
    <w:rsid w:val="001C3311"/>
    <w:rsid w:val="001C3E33"/>
    <w:rsid w:val="001C48B5"/>
    <w:rsid w:val="001C4940"/>
    <w:rsid w:val="001C4CA6"/>
    <w:rsid w:val="001C63CA"/>
    <w:rsid w:val="001C68C0"/>
    <w:rsid w:val="001C6919"/>
    <w:rsid w:val="001C6A6A"/>
    <w:rsid w:val="001C7837"/>
    <w:rsid w:val="001C7D6E"/>
    <w:rsid w:val="001D1022"/>
    <w:rsid w:val="001D25F4"/>
    <w:rsid w:val="001D392A"/>
    <w:rsid w:val="001D41AE"/>
    <w:rsid w:val="001D5504"/>
    <w:rsid w:val="001D66AA"/>
    <w:rsid w:val="001D725B"/>
    <w:rsid w:val="001E0222"/>
    <w:rsid w:val="001E282E"/>
    <w:rsid w:val="001E5950"/>
    <w:rsid w:val="001E5DE3"/>
    <w:rsid w:val="001E6A9C"/>
    <w:rsid w:val="001F037D"/>
    <w:rsid w:val="001F04DC"/>
    <w:rsid w:val="001F072E"/>
    <w:rsid w:val="001F21C4"/>
    <w:rsid w:val="001F264D"/>
    <w:rsid w:val="001F37E1"/>
    <w:rsid w:val="001F3F43"/>
    <w:rsid w:val="001F4158"/>
    <w:rsid w:val="001F4285"/>
    <w:rsid w:val="002007E9"/>
    <w:rsid w:val="002008BE"/>
    <w:rsid w:val="00203B6C"/>
    <w:rsid w:val="00203DBD"/>
    <w:rsid w:val="00205C8B"/>
    <w:rsid w:val="0020640B"/>
    <w:rsid w:val="00206667"/>
    <w:rsid w:val="00207215"/>
    <w:rsid w:val="00211916"/>
    <w:rsid w:val="002128CB"/>
    <w:rsid w:val="00212A50"/>
    <w:rsid w:val="0021338B"/>
    <w:rsid w:val="00213BE1"/>
    <w:rsid w:val="00213D51"/>
    <w:rsid w:val="00213EF6"/>
    <w:rsid w:val="0021428A"/>
    <w:rsid w:val="0021530D"/>
    <w:rsid w:val="00215436"/>
    <w:rsid w:val="00216391"/>
    <w:rsid w:val="00217143"/>
    <w:rsid w:val="00221A7E"/>
    <w:rsid w:val="0022249E"/>
    <w:rsid w:val="00226C1D"/>
    <w:rsid w:val="00227C74"/>
    <w:rsid w:val="00231249"/>
    <w:rsid w:val="00231526"/>
    <w:rsid w:val="00231CF2"/>
    <w:rsid w:val="00233DC5"/>
    <w:rsid w:val="0023446D"/>
    <w:rsid w:val="002349C6"/>
    <w:rsid w:val="00236A1E"/>
    <w:rsid w:val="00237284"/>
    <w:rsid w:val="00237F8C"/>
    <w:rsid w:val="00240880"/>
    <w:rsid w:val="002439D9"/>
    <w:rsid w:val="002451DB"/>
    <w:rsid w:val="002463AE"/>
    <w:rsid w:val="002467F0"/>
    <w:rsid w:val="002516A4"/>
    <w:rsid w:val="00251C8F"/>
    <w:rsid w:val="00252A20"/>
    <w:rsid w:val="00254F6D"/>
    <w:rsid w:val="00256110"/>
    <w:rsid w:val="00257214"/>
    <w:rsid w:val="00257615"/>
    <w:rsid w:val="00257C6C"/>
    <w:rsid w:val="0026003B"/>
    <w:rsid w:val="00260F8B"/>
    <w:rsid w:val="00262388"/>
    <w:rsid w:val="002631B4"/>
    <w:rsid w:val="002642E0"/>
    <w:rsid w:val="00265A48"/>
    <w:rsid w:val="00266278"/>
    <w:rsid w:val="00267B2A"/>
    <w:rsid w:val="00267E83"/>
    <w:rsid w:val="00270BEF"/>
    <w:rsid w:val="00270E3B"/>
    <w:rsid w:val="00271579"/>
    <w:rsid w:val="00271F6F"/>
    <w:rsid w:val="002745DA"/>
    <w:rsid w:val="002748AC"/>
    <w:rsid w:val="00274B4B"/>
    <w:rsid w:val="002756FC"/>
    <w:rsid w:val="00275DEE"/>
    <w:rsid w:val="00276327"/>
    <w:rsid w:val="0028177C"/>
    <w:rsid w:val="00281F23"/>
    <w:rsid w:val="00282A87"/>
    <w:rsid w:val="002837C5"/>
    <w:rsid w:val="00284689"/>
    <w:rsid w:val="002871FE"/>
    <w:rsid w:val="0029103D"/>
    <w:rsid w:val="002942B3"/>
    <w:rsid w:val="00294DEF"/>
    <w:rsid w:val="00295001"/>
    <w:rsid w:val="00295BA9"/>
    <w:rsid w:val="00295E16"/>
    <w:rsid w:val="00296397"/>
    <w:rsid w:val="00296F88"/>
    <w:rsid w:val="002973E6"/>
    <w:rsid w:val="00297817"/>
    <w:rsid w:val="00297BEF"/>
    <w:rsid w:val="002A00D7"/>
    <w:rsid w:val="002A0567"/>
    <w:rsid w:val="002A068D"/>
    <w:rsid w:val="002A0731"/>
    <w:rsid w:val="002A2F0D"/>
    <w:rsid w:val="002A4705"/>
    <w:rsid w:val="002A4D26"/>
    <w:rsid w:val="002B08AF"/>
    <w:rsid w:val="002B3D9F"/>
    <w:rsid w:val="002B43A9"/>
    <w:rsid w:val="002B4B7A"/>
    <w:rsid w:val="002B61C6"/>
    <w:rsid w:val="002B62BD"/>
    <w:rsid w:val="002B69B3"/>
    <w:rsid w:val="002B75DF"/>
    <w:rsid w:val="002C0490"/>
    <w:rsid w:val="002C05EF"/>
    <w:rsid w:val="002C08AE"/>
    <w:rsid w:val="002C1A79"/>
    <w:rsid w:val="002C5A4E"/>
    <w:rsid w:val="002C6E6D"/>
    <w:rsid w:val="002C6FB7"/>
    <w:rsid w:val="002D075A"/>
    <w:rsid w:val="002D19CB"/>
    <w:rsid w:val="002D2BA8"/>
    <w:rsid w:val="002D31FE"/>
    <w:rsid w:val="002D3D89"/>
    <w:rsid w:val="002D3EF2"/>
    <w:rsid w:val="002E0FDB"/>
    <w:rsid w:val="002E2F02"/>
    <w:rsid w:val="002E584C"/>
    <w:rsid w:val="002E75F2"/>
    <w:rsid w:val="002F0DE3"/>
    <w:rsid w:val="002F1505"/>
    <w:rsid w:val="002F2A0B"/>
    <w:rsid w:val="002F2B55"/>
    <w:rsid w:val="002F2D8C"/>
    <w:rsid w:val="002F2FEB"/>
    <w:rsid w:val="002F3733"/>
    <w:rsid w:val="002F39D5"/>
    <w:rsid w:val="002F4EDE"/>
    <w:rsid w:val="003011ED"/>
    <w:rsid w:val="00301BAD"/>
    <w:rsid w:val="0030204C"/>
    <w:rsid w:val="00303EC4"/>
    <w:rsid w:val="0030571D"/>
    <w:rsid w:val="0030764B"/>
    <w:rsid w:val="00310788"/>
    <w:rsid w:val="00310947"/>
    <w:rsid w:val="00311DD3"/>
    <w:rsid w:val="00312489"/>
    <w:rsid w:val="00313680"/>
    <w:rsid w:val="00313A85"/>
    <w:rsid w:val="00313D74"/>
    <w:rsid w:val="00314377"/>
    <w:rsid w:val="00314933"/>
    <w:rsid w:val="00315348"/>
    <w:rsid w:val="00315410"/>
    <w:rsid w:val="003157D3"/>
    <w:rsid w:val="00321722"/>
    <w:rsid w:val="0032172B"/>
    <w:rsid w:val="00322433"/>
    <w:rsid w:val="00323EB9"/>
    <w:rsid w:val="0032414F"/>
    <w:rsid w:val="00324D9E"/>
    <w:rsid w:val="003269DE"/>
    <w:rsid w:val="003274F7"/>
    <w:rsid w:val="0032774C"/>
    <w:rsid w:val="00327EDE"/>
    <w:rsid w:val="00334199"/>
    <w:rsid w:val="003351DA"/>
    <w:rsid w:val="00335EDD"/>
    <w:rsid w:val="003361C4"/>
    <w:rsid w:val="00336AC5"/>
    <w:rsid w:val="00336B5A"/>
    <w:rsid w:val="003417CE"/>
    <w:rsid w:val="00343129"/>
    <w:rsid w:val="00343E7B"/>
    <w:rsid w:val="003440F4"/>
    <w:rsid w:val="003466D0"/>
    <w:rsid w:val="00346D59"/>
    <w:rsid w:val="0034791D"/>
    <w:rsid w:val="0035099E"/>
    <w:rsid w:val="00350B9E"/>
    <w:rsid w:val="00351706"/>
    <w:rsid w:val="00351D96"/>
    <w:rsid w:val="003523A5"/>
    <w:rsid w:val="00354F29"/>
    <w:rsid w:val="00356822"/>
    <w:rsid w:val="00356ACA"/>
    <w:rsid w:val="00356F58"/>
    <w:rsid w:val="00362DE2"/>
    <w:rsid w:val="00365F85"/>
    <w:rsid w:val="00367358"/>
    <w:rsid w:val="00370A05"/>
    <w:rsid w:val="00370CE5"/>
    <w:rsid w:val="00370F42"/>
    <w:rsid w:val="0037231D"/>
    <w:rsid w:val="0037411A"/>
    <w:rsid w:val="00374153"/>
    <w:rsid w:val="003773A7"/>
    <w:rsid w:val="003846DE"/>
    <w:rsid w:val="00384B6B"/>
    <w:rsid w:val="00385647"/>
    <w:rsid w:val="00385FB7"/>
    <w:rsid w:val="00386BA9"/>
    <w:rsid w:val="00387784"/>
    <w:rsid w:val="00390786"/>
    <w:rsid w:val="003919E7"/>
    <w:rsid w:val="00396210"/>
    <w:rsid w:val="003965D6"/>
    <w:rsid w:val="003A1C3D"/>
    <w:rsid w:val="003A1DA4"/>
    <w:rsid w:val="003A3167"/>
    <w:rsid w:val="003A3F32"/>
    <w:rsid w:val="003A4419"/>
    <w:rsid w:val="003A54B3"/>
    <w:rsid w:val="003A58D2"/>
    <w:rsid w:val="003A63D3"/>
    <w:rsid w:val="003A6D2D"/>
    <w:rsid w:val="003B215C"/>
    <w:rsid w:val="003B2641"/>
    <w:rsid w:val="003B2B3E"/>
    <w:rsid w:val="003B2B81"/>
    <w:rsid w:val="003B2D16"/>
    <w:rsid w:val="003B5D11"/>
    <w:rsid w:val="003B61D6"/>
    <w:rsid w:val="003B76DD"/>
    <w:rsid w:val="003B7878"/>
    <w:rsid w:val="003C2F5A"/>
    <w:rsid w:val="003C334A"/>
    <w:rsid w:val="003C375D"/>
    <w:rsid w:val="003C382E"/>
    <w:rsid w:val="003C386B"/>
    <w:rsid w:val="003C45EE"/>
    <w:rsid w:val="003C6758"/>
    <w:rsid w:val="003C6EE9"/>
    <w:rsid w:val="003D4A15"/>
    <w:rsid w:val="003D51B6"/>
    <w:rsid w:val="003D55F8"/>
    <w:rsid w:val="003D5616"/>
    <w:rsid w:val="003D5F45"/>
    <w:rsid w:val="003D6889"/>
    <w:rsid w:val="003D7F4E"/>
    <w:rsid w:val="003E0E13"/>
    <w:rsid w:val="003E1BB7"/>
    <w:rsid w:val="003E22D8"/>
    <w:rsid w:val="003E2DE8"/>
    <w:rsid w:val="003E3721"/>
    <w:rsid w:val="003E5FF5"/>
    <w:rsid w:val="003E7149"/>
    <w:rsid w:val="003E7CEA"/>
    <w:rsid w:val="003F0576"/>
    <w:rsid w:val="003F0971"/>
    <w:rsid w:val="003F2558"/>
    <w:rsid w:val="003F27A8"/>
    <w:rsid w:val="003F3CB7"/>
    <w:rsid w:val="003F3CF8"/>
    <w:rsid w:val="003F4D37"/>
    <w:rsid w:val="003F6EE2"/>
    <w:rsid w:val="003F7253"/>
    <w:rsid w:val="003F7A91"/>
    <w:rsid w:val="003F7EB0"/>
    <w:rsid w:val="00400D8B"/>
    <w:rsid w:val="00401E7C"/>
    <w:rsid w:val="00401F7B"/>
    <w:rsid w:val="00403DB8"/>
    <w:rsid w:val="004041B7"/>
    <w:rsid w:val="004053A5"/>
    <w:rsid w:val="0040644C"/>
    <w:rsid w:val="00406C23"/>
    <w:rsid w:val="00406F53"/>
    <w:rsid w:val="00407CB3"/>
    <w:rsid w:val="00407D3F"/>
    <w:rsid w:val="00410D8B"/>
    <w:rsid w:val="00410FEE"/>
    <w:rsid w:val="00412078"/>
    <w:rsid w:val="0041278A"/>
    <w:rsid w:val="00412B7E"/>
    <w:rsid w:val="00413725"/>
    <w:rsid w:val="00414D25"/>
    <w:rsid w:val="00416D18"/>
    <w:rsid w:val="00417A1D"/>
    <w:rsid w:val="004247F1"/>
    <w:rsid w:val="00424D59"/>
    <w:rsid w:val="00425C41"/>
    <w:rsid w:val="00425EE4"/>
    <w:rsid w:val="00427FA1"/>
    <w:rsid w:val="0043453B"/>
    <w:rsid w:val="00435480"/>
    <w:rsid w:val="004400F1"/>
    <w:rsid w:val="00440BF1"/>
    <w:rsid w:val="0044155A"/>
    <w:rsid w:val="00441C31"/>
    <w:rsid w:val="004439CF"/>
    <w:rsid w:val="00443E72"/>
    <w:rsid w:val="004441C3"/>
    <w:rsid w:val="00444CA1"/>
    <w:rsid w:val="00444D52"/>
    <w:rsid w:val="00445D86"/>
    <w:rsid w:val="004477BA"/>
    <w:rsid w:val="004505AE"/>
    <w:rsid w:val="004531E4"/>
    <w:rsid w:val="00453F96"/>
    <w:rsid w:val="00454110"/>
    <w:rsid w:val="00454B90"/>
    <w:rsid w:val="0045530B"/>
    <w:rsid w:val="004607F3"/>
    <w:rsid w:val="00460D1F"/>
    <w:rsid w:val="0046132E"/>
    <w:rsid w:val="0046270A"/>
    <w:rsid w:val="00462A08"/>
    <w:rsid w:val="00462F35"/>
    <w:rsid w:val="004653E9"/>
    <w:rsid w:val="00465CB5"/>
    <w:rsid w:val="004676D8"/>
    <w:rsid w:val="0046798B"/>
    <w:rsid w:val="00470440"/>
    <w:rsid w:val="004705B7"/>
    <w:rsid w:val="0047495B"/>
    <w:rsid w:val="00476C7E"/>
    <w:rsid w:val="00476DE2"/>
    <w:rsid w:val="004777EF"/>
    <w:rsid w:val="00480621"/>
    <w:rsid w:val="00481FB8"/>
    <w:rsid w:val="00485995"/>
    <w:rsid w:val="00485C55"/>
    <w:rsid w:val="00485FC7"/>
    <w:rsid w:val="004903D9"/>
    <w:rsid w:val="00493FF4"/>
    <w:rsid w:val="00494F84"/>
    <w:rsid w:val="004962B7"/>
    <w:rsid w:val="00496FB4"/>
    <w:rsid w:val="004A3A1A"/>
    <w:rsid w:val="004A5DB8"/>
    <w:rsid w:val="004A6E36"/>
    <w:rsid w:val="004B0327"/>
    <w:rsid w:val="004B118C"/>
    <w:rsid w:val="004B166E"/>
    <w:rsid w:val="004B2EC6"/>
    <w:rsid w:val="004B359B"/>
    <w:rsid w:val="004B3B5F"/>
    <w:rsid w:val="004B4462"/>
    <w:rsid w:val="004B4678"/>
    <w:rsid w:val="004B59E5"/>
    <w:rsid w:val="004B65BF"/>
    <w:rsid w:val="004B6AB9"/>
    <w:rsid w:val="004C2405"/>
    <w:rsid w:val="004C240C"/>
    <w:rsid w:val="004C2D74"/>
    <w:rsid w:val="004C48E4"/>
    <w:rsid w:val="004C4D82"/>
    <w:rsid w:val="004C6EE8"/>
    <w:rsid w:val="004C78FD"/>
    <w:rsid w:val="004C7A33"/>
    <w:rsid w:val="004C7C47"/>
    <w:rsid w:val="004D1249"/>
    <w:rsid w:val="004D2409"/>
    <w:rsid w:val="004D3CA5"/>
    <w:rsid w:val="004D43A8"/>
    <w:rsid w:val="004D6E5D"/>
    <w:rsid w:val="004D7B16"/>
    <w:rsid w:val="004E340F"/>
    <w:rsid w:val="004E5F22"/>
    <w:rsid w:val="004E7878"/>
    <w:rsid w:val="004F0AD4"/>
    <w:rsid w:val="004F33F3"/>
    <w:rsid w:val="004F359F"/>
    <w:rsid w:val="004F5772"/>
    <w:rsid w:val="004F5949"/>
    <w:rsid w:val="004F7763"/>
    <w:rsid w:val="00500681"/>
    <w:rsid w:val="005021D3"/>
    <w:rsid w:val="00504F25"/>
    <w:rsid w:val="00505D52"/>
    <w:rsid w:val="00506081"/>
    <w:rsid w:val="00506980"/>
    <w:rsid w:val="00506A22"/>
    <w:rsid w:val="00507FE6"/>
    <w:rsid w:val="005114B3"/>
    <w:rsid w:val="005118C1"/>
    <w:rsid w:val="00511AE4"/>
    <w:rsid w:val="005128D9"/>
    <w:rsid w:val="00512CE6"/>
    <w:rsid w:val="0052325D"/>
    <w:rsid w:val="005244A8"/>
    <w:rsid w:val="00525B9E"/>
    <w:rsid w:val="005268EE"/>
    <w:rsid w:val="00527AC0"/>
    <w:rsid w:val="00527C27"/>
    <w:rsid w:val="00530A44"/>
    <w:rsid w:val="00531DF3"/>
    <w:rsid w:val="005337E7"/>
    <w:rsid w:val="0053441B"/>
    <w:rsid w:val="00534DB1"/>
    <w:rsid w:val="00540C7C"/>
    <w:rsid w:val="00545A13"/>
    <w:rsid w:val="005465B6"/>
    <w:rsid w:val="00546A8D"/>
    <w:rsid w:val="00546DD4"/>
    <w:rsid w:val="005504EE"/>
    <w:rsid w:val="00554189"/>
    <w:rsid w:val="00555A49"/>
    <w:rsid w:val="005568B1"/>
    <w:rsid w:val="00556AD4"/>
    <w:rsid w:val="00557B15"/>
    <w:rsid w:val="005611B3"/>
    <w:rsid w:val="005628C2"/>
    <w:rsid w:val="005636FB"/>
    <w:rsid w:val="0056688D"/>
    <w:rsid w:val="00566C5F"/>
    <w:rsid w:val="005670A9"/>
    <w:rsid w:val="0057597A"/>
    <w:rsid w:val="00577C7D"/>
    <w:rsid w:val="00582358"/>
    <w:rsid w:val="00582726"/>
    <w:rsid w:val="00585395"/>
    <w:rsid w:val="00587320"/>
    <w:rsid w:val="00590CDF"/>
    <w:rsid w:val="005912AE"/>
    <w:rsid w:val="00591712"/>
    <w:rsid w:val="00592927"/>
    <w:rsid w:val="00594B32"/>
    <w:rsid w:val="00594E70"/>
    <w:rsid w:val="00595240"/>
    <w:rsid w:val="0059765A"/>
    <w:rsid w:val="005A0B52"/>
    <w:rsid w:val="005A231D"/>
    <w:rsid w:val="005A5AA5"/>
    <w:rsid w:val="005A624C"/>
    <w:rsid w:val="005A74B5"/>
    <w:rsid w:val="005A76EF"/>
    <w:rsid w:val="005A7CA7"/>
    <w:rsid w:val="005A7D0D"/>
    <w:rsid w:val="005A7E53"/>
    <w:rsid w:val="005B0BFB"/>
    <w:rsid w:val="005B1464"/>
    <w:rsid w:val="005B34EA"/>
    <w:rsid w:val="005B3862"/>
    <w:rsid w:val="005B5240"/>
    <w:rsid w:val="005B7CDC"/>
    <w:rsid w:val="005B7E70"/>
    <w:rsid w:val="005C0208"/>
    <w:rsid w:val="005C063C"/>
    <w:rsid w:val="005C325C"/>
    <w:rsid w:val="005C4F10"/>
    <w:rsid w:val="005C5BFD"/>
    <w:rsid w:val="005C603E"/>
    <w:rsid w:val="005C7FE7"/>
    <w:rsid w:val="005D004E"/>
    <w:rsid w:val="005D2A58"/>
    <w:rsid w:val="005D3051"/>
    <w:rsid w:val="005D313F"/>
    <w:rsid w:val="005D369B"/>
    <w:rsid w:val="005D4B3E"/>
    <w:rsid w:val="005D52B1"/>
    <w:rsid w:val="005D7405"/>
    <w:rsid w:val="005D78CD"/>
    <w:rsid w:val="005E3169"/>
    <w:rsid w:val="005E386B"/>
    <w:rsid w:val="005E6CF2"/>
    <w:rsid w:val="005E726C"/>
    <w:rsid w:val="005F08C6"/>
    <w:rsid w:val="005F1B43"/>
    <w:rsid w:val="005F2352"/>
    <w:rsid w:val="005F336B"/>
    <w:rsid w:val="005F39B6"/>
    <w:rsid w:val="005F5716"/>
    <w:rsid w:val="005F61F5"/>
    <w:rsid w:val="00600106"/>
    <w:rsid w:val="00601FCB"/>
    <w:rsid w:val="006025E0"/>
    <w:rsid w:val="00603810"/>
    <w:rsid w:val="006042A7"/>
    <w:rsid w:val="00604980"/>
    <w:rsid w:val="006049C9"/>
    <w:rsid w:val="00604DF2"/>
    <w:rsid w:val="006056AA"/>
    <w:rsid w:val="00606044"/>
    <w:rsid w:val="00606784"/>
    <w:rsid w:val="00607AE6"/>
    <w:rsid w:val="00610229"/>
    <w:rsid w:val="00610649"/>
    <w:rsid w:val="00611149"/>
    <w:rsid w:val="00611272"/>
    <w:rsid w:val="006112A7"/>
    <w:rsid w:val="00614842"/>
    <w:rsid w:val="00616173"/>
    <w:rsid w:val="0061794B"/>
    <w:rsid w:val="00620F38"/>
    <w:rsid w:val="006238B4"/>
    <w:rsid w:val="0062500A"/>
    <w:rsid w:val="006263C3"/>
    <w:rsid w:val="00626D05"/>
    <w:rsid w:val="00627E21"/>
    <w:rsid w:val="006329C0"/>
    <w:rsid w:val="006348FA"/>
    <w:rsid w:val="0063532D"/>
    <w:rsid w:val="00637206"/>
    <w:rsid w:val="006377A6"/>
    <w:rsid w:val="00644A38"/>
    <w:rsid w:val="00645C70"/>
    <w:rsid w:val="0064719A"/>
    <w:rsid w:val="006522F7"/>
    <w:rsid w:val="006544E7"/>
    <w:rsid w:val="00655670"/>
    <w:rsid w:val="006556D2"/>
    <w:rsid w:val="006560BF"/>
    <w:rsid w:val="006568D4"/>
    <w:rsid w:val="00657AAD"/>
    <w:rsid w:val="00657DDA"/>
    <w:rsid w:val="00657E6F"/>
    <w:rsid w:val="00660AC0"/>
    <w:rsid w:val="00663C9A"/>
    <w:rsid w:val="0066413B"/>
    <w:rsid w:val="00664D63"/>
    <w:rsid w:val="0066615B"/>
    <w:rsid w:val="00667ABF"/>
    <w:rsid w:val="006707EE"/>
    <w:rsid w:val="00670E66"/>
    <w:rsid w:val="00673CC7"/>
    <w:rsid w:val="006755AA"/>
    <w:rsid w:val="00675AF3"/>
    <w:rsid w:val="00675D77"/>
    <w:rsid w:val="00676BD0"/>
    <w:rsid w:val="0067768C"/>
    <w:rsid w:val="006800B4"/>
    <w:rsid w:val="006805DC"/>
    <w:rsid w:val="00681925"/>
    <w:rsid w:val="0068379F"/>
    <w:rsid w:val="00684D38"/>
    <w:rsid w:val="00686C48"/>
    <w:rsid w:val="006872F4"/>
    <w:rsid w:val="00687BBC"/>
    <w:rsid w:val="006903D5"/>
    <w:rsid w:val="00692CAD"/>
    <w:rsid w:val="0069555E"/>
    <w:rsid w:val="00697CD6"/>
    <w:rsid w:val="00697E58"/>
    <w:rsid w:val="006A1E31"/>
    <w:rsid w:val="006A2F38"/>
    <w:rsid w:val="006A3844"/>
    <w:rsid w:val="006A7384"/>
    <w:rsid w:val="006B0063"/>
    <w:rsid w:val="006B056E"/>
    <w:rsid w:val="006B0A92"/>
    <w:rsid w:val="006B0ED4"/>
    <w:rsid w:val="006B1387"/>
    <w:rsid w:val="006B30DF"/>
    <w:rsid w:val="006B69B0"/>
    <w:rsid w:val="006B70BB"/>
    <w:rsid w:val="006C0493"/>
    <w:rsid w:val="006C0C2E"/>
    <w:rsid w:val="006C2DA2"/>
    <w:rsid w:val="006C31FE"/>
    <w:rsid w:val="006C496A"/>
    <w:rsid w:val="006C6A28"/>
    <w:rsid w:val="006D0E82"/>
    <w:rsid w:val="006D27CC"/>
    <w:rsid w:val="006D351D"/>
    <w:rsid w:val="006D3C46"/>
    <w:rsid w:val="006D6C36"/>
    <w:rsid w:val="006E00FA"/>
    <w:rsid w:val="006E029E"/>
    <w:rsid w:val="006E049B"/>
    <w:rsid w:val="006E10AB"/>
    <w:rsid w:val="006E1F08"/>
    <w:rsid w:val="006E29C9"/>
    <w:rsid w:val="006E3B4C"/>
    <w:rsid w:val="006F3AD7"/>
    <w:rsid w:val="006F3B32"/>
    <w:rsid w:val="006F3C3E"/>
    <w:rsid w:val="006F3E2F"/>
    <w:rsid w:val="006F5506"/>
    <w:rsid w:val="006F56BE"/>
    <w:rsid w:val="006F743B"/>
    <w:rsid w:val="00702972"/>
    <w:rsid w:val="00703551"/>
    <w:rsid w:val="00703691"/>
    <w:rsid w:val="0070388D"/>
    <w:rsid w:val="00703A8B"/>
    <w:rsid w:val="007055F4"/>
    <w:rsid w:val="0070651B"/>
    <w:rsid w:val="00707157"/>
    <w:rsid w:val="007100B4"/>
    <w:rsid w:val="007101B2"/>
    <w:rsid w:val="0071141F"/>
    <w:rsid w:val="0071404E"/>
    <w:rsid w:val="007155AB"/>
    <w:rsid w:val="007158B1"/>
    <w:rsid w:val="00717BE9"/>
    <w:rsid w:val="00720320"/>
    <w:rsid w:val="00720B8B"/>
    <w:rsid w:val="00721DBB"/>
    <w:rsid w:val="007228D1"/>
    <w:rsid w:val="00723181"/>
    <w:rsid w:val="00723CBB"/>
    <w:rsid w:val="00726C89"/>
    <w:rsid w:val="00730814"/>
    <w:rsid w:val="0073228E"/>
    <w:rsid w:val="007325F9"/>
    <w:rsid w:val="007337C2"/>
    <w:rsid w:val="007348D8"/>
    <w:rsid w:val="00735806"/>
    <w:rsid w:val="007364AF"/>
    <w:rsid w:val="0073653B"/>
    <w:rsid w:val="0073783F"/>
    <w:rsid w:val="007400E5"/>
    <w:rsid w:val="00740EDE"/>
    <w:rsid w:val="00742FE5"/>
    <w:rsid w:val="00750938"/>
    <w:rsid w:val="00750E47"/>
    <w:rsid w:val="00752B96"/>
    <w:rsid w:val="00752CF5"/>
    <w:rsid w:val="007530D6"/>
    <w:rsid w:val="0075510F"/>
    <w:rsid w:val="0075595E"/>
    <w:rsid w:val="00756535"/>
    <w:rsid w:val="00756B6F"/>
    <w:rsid w:val="00761393"/>
    <w:rsid w:val="00761AF9"/>
    <w:rsid w:val="00762CEA"/>
    <w:rsid w:val="00763655"/>
    <w:rsid w:val="00763CF5"/>
    <w:rsid w:val="00764389"/>
    <w:rsid w:val="0076454B"/>
    <w:rsid w:val="007650FC"/>
    <w:rsid w:val="00765B42"/>
    <w:rsid w:val="0076658B"/>
    <w:rsid w:val="00766CB2"/>
    <w:rsid w:val="00766D19"/>
    <w:rsid w:val="00770F4B"/>
    <w:rsid w:val="007716AB"/>
    <w:rsid w:val="007736D3"/>
    <w:rsid w:val="0077393B"/>
    <w:rsid w:val="007739A4"/>
    <w:rsid w:val="007741D1"/>
    <w:rsid w:val="0077426A"/>
    <w:rsid w:val="0077467C"/>
    <w:rsid w:val="00774DBE"/>
    <w:rsid w:val="0077581B"/>
    <w:rsid w:val="00775D00"/>
    <w:rsid w:val="00780C89"/>
    <w:rsid w:val="00781FA3"/>
    <w:rsid w:val="007849A8"/>
    <w:rsid w:val="00784C46"/>
    <w:rsid w:val="00791E0D"/>
    <w:rsid w:val="00792270"/>
    <w:rsid w:val="0079548C"/>
    <w:rsid w:val="007954DA"/>
    <w:rsid w:val="00796C7B"/>
    <w:rsid w:val="00797861"/>
    <w:rsid w:val="007A0103"/>
    <w:rsid w:val="007A04AE"/>
    <w:rsid w:val="007A1D5F"/>
    <w:rsid w:val="007A29EC"/>
    <w:rsid w:val="007A37E9"/>
    <w:rsid w:val="007A3B94"/>
    <w:rsid w:val="007A3E96"/>
    <w:rsid w:val="007A4B63"/>
    <w:rsid w:val="007B047B"/>
    <w:rsid w:val="007B0740"/>
    <w:rsid w:val="007B2215"/>
    <w:rsid w:val="007B4415"/>
    <w:rsid w:val="007B6BD8"/>
    <w:rsid w:val="007B7E62"/>
    <w:rsid w:val="007B7FB8"/>
    <w:rsid w:val="007C07E1"/>
    <w:rsid w:val="007C11D6"/>
    <w:rsid w:val="007C2987"/>
    <w:rsid w:val="007C381B"/>
    <w:rsid w:val="007C3BCF"/>
    <w:rsid w:val="007C4A62"/>
    <w:rsid w:val="007C4D9B"/>
    <w:rsid w:val="007C572D"/>
    <w:rsid w:val="007C64F6"/>
    <w:rsid w:val="007D0050"/>
    <w:rsid w:val="007D1DDA"/>
    <w:rsid w:val="007D4045"/>
    <w:rsid w:val="007D44ED"/>
    <w:rsid w:val="007D669A"/>
    <w:rsid w:val="007D6984"/>
    <w:rsid w:val="007D773F"/>
    <w:rsid w:val="007E08ED"/>
    <w:rsid w:val="007E0A1A"/>
    <w:rsid w:val="007E0D38"/>
    <w:rsid w:val="007E0FC8"/>
    <w:rsid w:val="007E21FE"/>
    <w:rsid w:val="007E2964"/>
    <w:rsid w:val="007E2CCE"/>
    <w:rsid w:val="007E4AF2"/>
    <w:rsid w:val="007E4DBD"/>
    <w:rsid w:val="007E6C35"/>
    <w:rsid w:val="007F0AA2"/>
    <w:rsid w:val="007F0B0E"/>
    <w:rsid w:val="007F2D55"/>
    <w:rsid w:val="007F42BA"/>
    <w:rsid w:val="007F5002"/>
    <w:rsid w:val="007F7B19"/>
    <w:rsid w:val="00802467"/>
    <w:rsid w:val="00803B89"/>
    <w:rsid w:val="00803CBB"/>
    <w:rsid w:val="00804400"/>
    <w:rsid w:val="0080448E"/>
    <w:rsid w:val="00804884"/>
    <w:rsid w:val="0080637A"/>
    <w:rsid w:val="008063E2"/>
    <w:rsid w:val="008067AB"/>
    <w:rsid w:val="00810019"/>
    <w:rsid w:val="00811877"/>
    <w:rsid w:val="00817438"/>
    <w:rsid w:val="00820825"/>
    <w:rsid w:val="0082273C"/>
    <w:rsid w:val="00823391"/>
    <w:rsid w:val="008259F9"/>
    <w:rsid w:val="00825ABD"/>
    <w:rsid w:val="00826092"/>
    <w:rsid w:val="0082718A"/>
    <w:rsid w:val="00827242"/>
    <w:rsid w:val="00827DF1"/>
    <w:rsid w:val="00827F63"/>
    <w:rsid w:val="008311AF"/>
    <w:rsid w:val="00831A36"/>
    <w:rsid w:val="00831FE3"/>
    <w:rsid w:val="008329AE"/>
    <w:rsid w:val="00834CB7"/>
    <w:rsid w:val="00835729"/>
    <w:rsid w:val="00835F5C"/>
    <w:rsid w:val="00837F20"/>
    <w:rsid w:val="00840268"/>
    <w:rsid w:val="0084027F"/>
    <w:rsid w:val="00841033"/>
    <w:rsid w:val="00841A85"/>
    <w:rsid w:val="00842108"/>
    <w:rsid w:val="00843D81"/>
    <w:rsid w:val="00844F53"/>
    <w:rsid w:val="00847342"/>
    <w:rsid w:val="00847D66"/>
    <w:rsid w:val="00850321"/>
    <w:rsid w:val="008512C2"/>
    <w:rsid w:val="00852F38"/>
    <w:rsid w:val="00853041"/>
    <w:rsid w:val="00853578"/>
    <w:rsid w:val="00855A6B"/>
    <w:rsid w:val="00855AFB"/>
    <w:rsid w:val="00857C7C"/>
    <w:rsid w:val="00861322"/>
    <w:rsid w:val="00861B02"/>
    <w:rsid w:val="00861E54"/>
    <w:rsid w:val="00862106"/>
    <w:rsid w:val="00864F59"/>
    <w:rsid w:val="00865C93"/>
    <w:rsid w:val="00866680"/>
    <w:rsid w:val="008716C2"/>
    <w:rsid w:val="00871914"/>
    <w:rsid w:val="00872395"/>
    <w:rsid w:val="00872D1E"/>
    <w:rsid w:val="00873ACF"/>
    <w:rsid w:val="00873D7A"/>
    <w:rsid w:val="008754F2"/>
    <w:rsid w:val="00876075"/>
    <w:rsid w:val="0087767C"/>
    <w:rsid w:val="00881547"/>
    <w:rsid w:val="0088170C"/>
    <w:rsid w:val="008822B1"/>
    <w:rsid w:val="008834CC"/>
    <w:rsid w:val="00886A71"/>
    <w:rsid w:val="00890702"/>
    <w:rsid w:val="0089090E"/>
    <w:rsid w:val="0089139F"/>
    <w:rsid w:val="00891EDA"/>
    <w:rsid w:val="00894A15"/>
    <w:rsid w:val="0089517B"/>
    <w:rsid w:val="00896055"/>
    <w:rsid w:val="00896BE0"/>
    <w:rsid w:val="008A0B3D"/>
    <w:rsid w:val="008A0B59"/>
    <w:rsid w:val="008A0C33"/>
    <w:rsid w:val="008A1084"/>
    <w:rsid w:val="008A1D19"/>
    <w:rsid w:val="008A2467"/>
    <w:rsid w:val="008A26EB"/>
    <w:rsid w:val="008A292F"/>
    <w:rsid w:val="008A40DB"/>
    <w:rsid w:val="008A440A"/>
    <w:rsid w:val="008A50FF"/>
    <w:rsid w:val="008A7F44"/>
    <w:rsid w:val="008B0232"/>
    <w:rsid w:val="008B095B"/>
    <w:rsid w:val="008B0F8E"/>
    <w:rsid w:val="008B3372"/>
    <w:rsid w:val="008B45C0"/>
    <w:rsid w:val="008B4F22"/>
    <w:rsid w:val="008B5265"/>
    <w:rsid w:val="008C119B"/>
    <w:rsid w:val="008C135F"/>
    <w:rsid w:val="008C2590"/>
    <w:rsid w:val="008C3802"/>
    <w:rsid w:val="008C519C"/>
    <w:rsid w:val="008C533D"/>
    <w:rsid w:val="008C5F5E"/>
    <w:rsid w:val="008C6403"/>
    <w:rsid w:val="008C69FC"/>
    <w:rsid w:val="008D0CC6"/>
    <w:rsid w:val="008D264A"/>
    <w:rsid w:val="008D4744"/>
    <w:rsid w:val="008D4B09"/>
    <w:rsid w:val="008D4DEC"/>
    <w:rsid w:val="008D6A8B"/>
    <w:rsid w:val="008E07A4"/>
    <w:rsid w:val="008E2D0B"/>
    <w:rsid w:val="008E3A77"/>
    <w:rsid w:val="008E4C05"/>
    <w:rsid w:val="008E53F9"/>
    <w:rsid w:val="008E60AE"/>
    <w:rsid w:val="008E62D5"/>
    <w:rsid w:val="008E6984"/>
    <w:rsid w:val="008E733B"/>
    <w:rsid w:val="008F293C"/>
    <w:rsid w:val="008F2C59"/>
    <w:rsid w:val="008F2F94"/>
    <w:rsid w:val="008F3306"/>
    <w:rsid w:val="008F5836"/>
    <w:rsid w:val="008F7128"/>
    <w:rsid w:val="00901ADE"/>
    <w:rsid w:val="00902A79"/>
    <w:rsid w:val="0090328C"/>
    <w:rsid w:val="0090485A"/>
    <w:rsid w:val="00904AA3"/>
    <w:rsid w:val="0091049B"/>
    <w:rsid w:val="009104FE"/>
    <w:rsid w:val="009106C2"/>
    <w:rsid w:val="00911077"/>
    <w:rsid w:val="00915B4F"/>
    <w:rsid w:val="00915F28"/>
    <w:rsid w:val="00920C3E"/>
    <w:rsid w:val="00922B4D"/>
    <w:rsid w:val="00922FB3"/>
    <w:rsid w:val="009238A7"/>
    <w:rsid w:val="00927FAE"/>
    <w:rsid w:val="00930667"/>
    <w:rsid w:val="00932096"/>
    <w:rsid w:val="009322D2"/>
    <w:rsid w:val="009338F5"/>
    <w:rsid w:val="00933CE1"/>
    <w:rsid w:val="00934607"/>
    <w:rsid w:val="00936469"/>
    <w:rsid w:val="009366BA"/>
    <w:rsid w:val="00936B4D"/>
    <w:rsid w:val="00937F22"/>
    <w:rsid w:val="0094205E"/>
    <w:rsid w:val="0094394D"/>
    <w:rsid w:val="0094444D"/>
    <w:rsid w:val="009449E8"/>
    <w:rsid w:val="00945CB9"/>
    <w:rsid w:val="00945D4B"/>
    <w:rsid w:val="00945D62"/>
    <w:rsid w:val="00946381"/>
    <w:rsid w:val="0094695C"/>
    <w:rsid w:val="00950637"/>
    <w:rsid w:val="00953446"/>
    <w:rsid w:val="009535DC"/>
    <w:rsid w:val="009546A5"/>
    <w:rsid w:val="00955929"/>
    <w:rsid w:val="00956957"/>
    <w:rsid w:val="0095766C"/>
    <w:rsid w:val="0096031C"/>
    <w:rsid w:val="00960BD2"/>
    <w:rsid w:val="00962DFF"/>
    <w:rsid w:val="0096320B"/>
    <w:rsid w:val="009633C9"/>
    <w:rsid w:val="00964BB1"/>
    <w:rsid w:val="00965391"/>
    <w:rsid w:val="00966707"/>
    <w:rsid w:val="009668BD"/>
    <w:rsid w:val="00970622"/>
    <w:rsid w:val="00973169"/>
    <w:rsid w:val="00973702"/>
    <w:rsid w:val="00973CF4"/>
    <w:rsid w:val="00975105"/>
    <w:rsid w:val="00975A82"/>
    <w:rsid w:val="00975F2C"/>
    <w:rsid w:val="009766E5"/>
    <w:rsid w:val="0097798A"/>
    <w:rsid w:val="00980F93"/>
    <w:rsid w:val="00981374"/>
    <w:rsid w:val="009817A7"/>
    <w:rsid w:val="00982DC5"/>
    <w:rsid w:val="009831AA"/>
    <w:rsid w:val="00984335"/>
    <w:rsid w:val="00986DB1"/>
    <w:rsid w:val="00987EF7"/>
    <w:rsid w:val="0099004C"/>
    <w:rsid w:val="0099176C"/>
    <w:rsid w:val="00991D94"/>
    <w:rsid w:val="00992975"/>
    <w:rsid w:val="00993A87"/>
    <w:rsid w:val="00995107"/>
    <w:rsid w:val="00995189"/>
    <w:rsid w:val="00996B1B"/>
    <w:rsid w:val="00996E82"/>
    <w:rsid w:val="00997728"/>
    <w:rsid w:val="009A0D5C"/>
    <w:rsid w:val="009A125B"/>
    <w:rsid w:val="009A26CA"/>
    <w:rsid w:val="009A2935"/>
    <w:rsid w:val="009A2B8F"/>
    <w:rsid w:val="009A3A3B"/>
    <w:rsid w:val="009A3C48"/>
    <w:rsid w:val="009A3FC6"/>
    <w:rsid w:val="009A57B8"/>
    <w:rsid w:val="009A5AF2"/>
    <w:rsid w:val="009A6E0D"/>
    <w:rsid w:val="009A7459"/>
    <w:rsid w:val="009A78BA"/>
    <w:rsid w:val="009A7F86"/>
    <w:rsid w:val="009B2AAB"/>
    <w:rsid w:val="009B2DEE"/>
    <w:rsid w:val="009B51E6"/>
    <w:rsid w:val="009B6E3F"/>
    <w:rsid w:val="009B7E99"/>
    <w:rsid w:val="009C0E5C"/>
    <w:rsid w:val="009C0F35"/>
    <w:rsid w:val="009C3A48"/>
    <w:rsid w:val="009C3C1F"/>
    <w:rsid w:val="009C44E9"/>
    <w:rsid w:val="009C4512"/>
    <w:rsid w:val="009C462A"/>
    <w:rsid w:val="009C46A0"/>
    <w:rsid w:val="009C4B82"/>
    <w:rsid w:val="009C672C"/>
    <w:rsid w:val="009C7019"/>
    <w:rsid w:val="009D0C18"/>
    <w:rsid w:val="009D20F4"/>
    <w:rsid w:val="009D2C57"/>
    <w:rsid w:val="009D3A5E"/>
    <w:rsid w:val="009D448B"/>
    <w:rsid w:val="009D54A9"/>
    <w:rsid w:val="009D74FC"/>
    <w:rsid w:val="009D77B6"/>
    <w:rsid w:val="009E06BB"/>
    <w:rsid w:val="009E27EF"/>
    <w:rsid w:val="009E69A2"/>
    <w:rsid w:val="009E75EA"/>
    <w:rsid w:val="009F0624"/>
    <w:rsid w:val="009F0ADB"/>
    <w:rsid w:val="009F249A"/>
    <w:rsid w:val="009F430D"/>
    <w:rsid w:val="009F4D87"/>
    <w:rsid w:val="009F5784"/>
    <w:rsid w:val="009F775F"/>
    <w:rsid w:val="009F7AE7"/>
    <w:rsid w:val="00A021E5"/>
    <w:rsid w:val="00A027F6"/>
    <w:rsid w:val="00A11282"/>
    <w:rsid w:val="00A1130F"/>
    <w:rsid w:val="00A11C35"/>
    <w:rsid w:val="00A12C35"/>
    <w:rsid w:val="00A13E48"/>
    <w:rsid w:val="00A175CF"/>
    <w:rsid w:val="00A202DF"/>
    <w:rsid w:val="00A205B3"/>
    <w:rsid w:val="00A233A3"/>
    <w:rsid w:val="00A2450F"/>
    <w:rsid w:val="00A268A1"/>
    <w:rsid w:val="00A274BC"/>
    <w:rsid w:val="00A278ED"/>
    <w:rsid w:val="00A30B0E"/>
    <w:rsid w:val="00A310F7"/>
    <w:rsid w:val="00A32A27"/>
    <w:rsid w:val="00A32D1A"/>
    <w:rsid w:val="00A33115"/>
    <w:rsid w:val="00A33D6C"/>
    <w:rsid w:val="00A34998"/>
    <w:rsid w:val="00A34CB5"/>
    <w:rsid w:val="00A35AED"/>
    <w:rsid w:val="00A420FA"/>
    <w:rsid w:val="00A42820"/>
    <w:rsid w:val="00A42B88"/>
    <w:rsid w:val="00A42C06"/>
    <w:rsid w:val="00A44270"/>
    <w:rsid w:val="00A44BCB"/>
    <w:rsid w:val="00A472AC"/>
    <w:rsid w:val="00A515A2"/>
    <w:rsid w:val="00A51A9E"/>
    <w:rsid w:val="00A54E5E"/>
    <w:rsid w:val="00A55455"/>
    <w:rsid w:val="00A56232"/>
    <w:rsid w:val="00A5694F"/>
    <w:rsid w:val="00A56AD4"/>
    <w:rsid w:val="00A56F30"/>
    <w:rsid w:val="00A579BD"/>
    <w:rsid w:val="00A615F6"/>
    <w:rsid w:val="00A617C8"/>
    <w:rsid w:val="00A6427E"/>
    <w:rsid w:val="00A6540A"/>
    <w:rsid w:val="00A65F02"/>
    <w:rsid w:val="00A66AE9"/>
    <w:rsid w:val="00A66E62"/>
    <w:rsid w:val="00A6778C"/>
    <w:rsid w:val="00A67E2F"/>
    <w:rsid w:val="00A70468"/>
    <w:rsid w:val="00A71745"/>
    <w:rsid w:val="00A719A1"/>
    <w:rsid w:val="00A7218A"/>
    <w:rsid w:val="00A73CF7"/>
    <w:rsid w:val="00A747C0"/>
    <w:rsid w:val="00A74F3D"/>
    <w:rsid w:val="00A75945"/>
    <w:rsid w:val="00A75CB1"/>
    <w:rsid w:val="00A7696C"/>
    <w:rsid w:val="00A77428"/>
    <w:rsid w:val="00A80C36"/>
    <w:rsid w:val="00A848AF"/>
    <w:rsid w:val="00A87416"/>
    <w:rsid w:val="00A9139D"/>
    <w:rsid w:val="00A93219"/>
    <w:rsid w:val="00A9323F"/>
    <w:rsid w:val="00A93FA1"/>
    <w:rsid w:val="00A94C6F"/>
    <w:rsid w:val="00A94DF2"/>
    <w:rsid w:val="00A95468"/>
    <w:rsid w:val="00A95E00"/>
    <w:rsid w:val="00A97F59"/>
    <w:rsid w:val="00AA1CC6"/>
    <w:rsid w:val="00AA217B"/>
    <w:rsid w:val="00AA604E"/>
    <w:rsid w:val="00AA65CA"/>
    <w:rsid w:val="00AA6914"/>
    <w:rsid w:val="00AA6BEE"/>
    <w:rsid w:val="00AB05D7"/>
    <w:rsid w:val="00AB1625"/>
    <w:rsid w:val="00AB18E5"/>
    <w:rsid w:val="00AB1A8A"/>
    <w:rsid w:val="00AB53D7"/>
    <w:rsid w:val="00AB5922"/>
    <w:rsid w:val="00AB5C07"/>
    <w:rsid w:val="00AB5F18"/>
    <w:rsid w:val="00AC0F7D"/>
    <w:rsid w:val="00AC2976"/>
    <w:rsid w:val="00AC2FF0"/>
    <w:rsid w:val="00AC357D"/>
    <w:rsid w:val="00AC373F"/>
    <w:rsid w:val="00AC374F"/>
    <w:rsid w:val="00AC70B8"/>
    <w:rsid w:val="00AC7F29"/>
    <w:rsid w:val="00AD102A"/>
    <w:rsid w:val="00AD1F91"/>
    <w:rsid w:val="00AD349B"/>
    <w:rsid w:val="00AD387B"/>
    <w:rsid w:val="00AD3B24"/>
    <w:rsid w:val="00AD52EF"/>
    <w:rsid w:val="00AD687B"/>
    <w:rsid w:val="00AE2760"/>
    <w:rsid w:val="00AE2A26"/>
    <w:rsid w:val="00AE4215"/>
    <w:rsid w:val="00AE4AF9"/>
    <w:rsid w:val="00AE4E2D"/>
    <w:rsid w:val="00AE677E"/>
    <w:rsid w:val="00AE798E"/>
    <w:rsid w:val="00AF14BC"/>
    <w:rsid w:val="00AF3EA0"/>
    <w:rsid w:val="00AF4699"/>
    <w:rsid w:val="00AF4794"/>
    <w:rsid w:val="00AF7765"/>
    <w:rsid w:val="00B02E2D"/>
    <w:rsid w:val="00B0513E"/>
    <w:rsid w:val="00B05332"/>
    <w:rsid w:val="00B103F9"/>
    <w:rsid w:val="00B1119E"/>
    <w:rsid w:val="00B11B15"/>
    <w:rsid w:val="00B1238B"/>
    <w:rsid w:val="00B1254E"/>
    <w:rsid w:val="00B1268F"/>
    <w:rsid w:val="00B14FFA"/>
    <w:rsid w:val="00B15114"/>
    <w:rsid w:val="00B16CA0"/>
    <w:rsid w:val="00B17E7F"/>
    <w:rsid w:val="00B20BB5"/>
    <w:rsid w:val="00B2100A"/>
    <w:rsid w:val="00B23380"/>
    <w:rsid w:val="00B237CA"/>
    <w:rsid w:val="00B24040"/>
    <w:rsid w:val="00B245B9"/>
    <w:rsid w:val="00B248D2"/>
    <w:rsid w:val="00B253E0"/>
    <w:rsid w:val="00B265E9"/>
    <w:rsid w:val="00B26AB2"/>
    <w:rsid w:val="00B26C77"/>
    <w:rsid w:val="00B3013A"/>
    <w:rsid w:val="00B305AD"/>
    <w:rsid w:val="00B31507"/>
    <w:rsid w:val="00B3255F"/>
    <w:rsid w:val="00B337D3"/>
    <w:rsid w:val="00B34B30"/>
    <w:rsid w:val="00B37482"/>
    <w:rsid w:val="00B37B2A"/>
    <w:rsid w:val="00B400FB"/>
    <w:rsid w:val="00B43A1E"/>
    <w:rsid w:val="00B46DA3"/>
    <w:rsid w:val="00B472D3"/>
    <w:rsid w:val="00B511F7"/>
    <w:rsid w:val="00B5209B"/>
    <w:rsid w:val="00B522D1"/>
    <w:rsid w:val="00B526EF"/>
    <w:rsid w:val="00B5290B"/>
    <w:rsid w:val="00B53B7E"/>
    <w:rsid w:val="00B53E35"/>
    <w:rsid w:val="00B541E6"/>
    <w:rsid w:val="00B541E8"/>
    <w:rsid w:val="00B57F97"/>
    <w:rsid w:val="00B602EE"/>
    <w:rsid w:val="00B60C13"/>
    <w:rsid w:val="00B61B78"/>
    <w:rsid w:val="00B6283D"/>
    <w:rsid w:val="00B66D16"/>
    <w:rsid w:val="00B70601"/>
    <w:rsid w:val="00B717C0"/>
    <w:rsid w:val="00B71B92"/>
    <w:rsid w:val="00B7302A"/>
    <w:rsid w:val="00B73746"/>
    <w:rsid w:val="00B74F40"/>
    <w:rsid w:val="00B755DC"/>
    <w:rsid w:val="00B767B6"/>
    <w:rsid w:val="00B77DE7"/>
    <w:rsid w:val="00B8028E"/>
    <w:rsid w:val="00B8078D"/>
    <w:rsid w:val="00B81F00"/>
    <w:rsid w:val="00B8481B"/>
    <w:rsid w:val="00B84DF7"/>
    <w:rsid w:val="00B851C3"/>
    <w:rsid w:val="00B8670D"/>
    <w:rsid w:val="00B872C8"/>
    <w:rsid w:val="00B87419"/>
    <w:rsid w:val="00B8743E"/>
    <w:rsid w:val="00B9033F"/>
    <w:rsid w:val="00B9069B"/>
    <w:rsid w:val="00B9167B"/>
    <w:rsid w:val="00B9353D"/>
    <w:rsid w:val="00B93D44"/>
    <w:rsid w:val="00B95E5F"/>
    <w:rsid w:val="00B96FB8"/>
    <w:rsid w:val="00BA1837"/>
    <w:rsid w:val="00BA2570"/>
    <w:rsid w:val="00BA27D8"/>
    <w:rsid w:val="00BA3706"/>
    <w:rsid w:val="00BA3C7F"/>
    <w:rsid w:val="00BA6C45"/>
    <w:rsid w:val="00BA6EC9"/>
    <w:rsid w:val="00BA7693"/>
    <w:rsid w:val="00BB054D"/>
    <w:rsid w:val="00BB103E"/>
    <w:rsid w:val="00BB48AD"/>
    <w:rsid w:val="00BB5272"/>
    <w:rsid w:val="00BB605A"/>
    <w:rsid w:val="00BB6755"/>
    <w:rsid w:val="00BC0693"/>
    <w:rsid w:val="00BC2D9D"/>
    <w:rsid w:val="00BC2E4E"/>
    <w:rsid w:val="00BC4299"/>
    <w:rsid w:val="00BC54A8"/>
    <w:rsid w:val="00BC6B49"/>
    <w:rsid w:val="00BD0CB0"/>
    <w:rsid w:val="00BD0E09"/>
    <w:rsid w:val="00BD200F"/>
    <w:rsid w:val="00BD2016"/>
    <w:rsid w:val="00BD311E"/>
    <w:rsid w:val="00BD3254"/>
    <w:rsid w:val="00BD3504"/>
    <w:rsid w:val="00BD3AA2"/>
    <w:rsid w:val="00BD583A"/>
    <w:rsid w:val="00BD5CFD"/>
    <w:rsid w:val="00BD78A5"/>
    <w:rsid w:val="00BE0F4E"/>
    <w:rsid w:val="00BE1AE6"/>
    <w:rsid w:val="00BE2451"/>
    <w:rsid w:val="00BE3578"/>
    <w:rsid w:val="00BE5D57"/>
    <w:rsid w:val="00BE7F6D"/>
    <w:rsid w:val="00BF0C5E"/>
    <w:rsid w:val="00BF0C7A"/>
    <w:rsid w:val="00BF13C2"/>
    <w:rsid w:val="00BF1900"/>
    <w:rsid w:val="00BF405B"/>
    <w:rsid w:val="00BF551C"/>
    <w:rsid w:val="00BF5FC3"/>
    <w:rsid w:val="00BF617A"/>
    <w:rsid w:val="00BF6949"/>
    <w:rsid w:val="00BF6C57"/>
    <w:rsid w:val="00C0005D"/>
    <w:rsid w:val="00C02F54"/>
    <w:rsid w:val="00C0505C"/>
    <w:rsid w:val="00C05A76"/>
    <w:rsid w:val="00C06C57"/>
    <w:rsid w:val="00C105C3"/>
    <w:rsid w:val="00C11361"/>
    <w:rsid w:val="00C11D8C"/>
    <w:rsid w:val="00C149A5"/>
    <w:rsid w:val="00C14DC6"/>
    <w:rsid w:val="00C155CE"/>
    <w:rsid w:val="00C1777B"/>
    <w:rsid w:val="00C20EEC"/>
    <w:rsid w:val="00C21944"/>
    <w:rsid w:val="00C24E63"/>
    <w:rsid w:val="00C2644B"/>
    <w:rsid w:val="00C30387"/>
    <w:rsid w:val="00C3336E"/>
    <w:rsid w:val="00C34DF5"/>
    <w:rsid w:val="00C3508E"/>
    <w:rsid w:val="00C3556F"/>
    <w:rsid w:val="00C36A24"/>
    <w:rsid w:val="00C37061"/>
    <w:rsid w:val="00C3749F"/>
    <w:rsid w:val="00C37581"/>
    <w:rsid w:val="00C40905"/>
    <w:rsid w:val="00C40EF6"/>
    <w:rsid w:val="00C411CC"/>
    <w:rsid w:val="00C43A93"/>
    <w:rsid w:val="00C442F5"/>
    <w:rsid w:val="00C474B1"/>
    <w:rsid w:val="00C55598"/>
    <w:rsid w:val="00C5684B"/>
    <w:rsid w:val="00C56A5B"/>
    <w:rsid w:val="00C56AAC"/>
    <w:rsid w:val="00C56BD2"/>
    <w:rsid w:val="00C56E7E"/>
    <w:rsid w:val="00C638DB"/>
    <w:rsid w:val="00C63FBD"/>
    <w:rsid w:val="00C651D7"/>
    <w:rsid w:val="00C653B8"/>
    <w:rsid w:val="00C65F7E"/>
    <w:rsid w:val="00C70FA1"/>
    <w:rsid w:val="00C7107F"/>
    <w:rsid w:val="00C71621"/>
    <w:rsid w:val="00C719CF"/>
    <w:rsid w:val="00C73045"/>
    <w:rsid w:val="00C73111"/>
    <w:rsid w:val="00C751A3"/>
    <w:rsid w:val="00C77803"/>
    <w:rsid w:val="00C81BAE"/>
    <w:rsid w:val="00C81F04"/>
    <w:rsid w:val="00C826DC"/>
    <w:rsid w:val="00C827A8"/>
    <w:rsid w:val="00C851C8"/>
    <w:rsid w:val="00C8633C"/>
    <w:rsid w:val="00C869AA"/>
    <w:rsid w:val="00C87B46"/>
    <w:rsid w:val="00C901AE"/>
    <w:rsid w:val="00C90972"/>
    <w:rsid w:val="00C9181B"/>
    <w:rsid w:val="00C92805"/>
    <w:rsid w:val="00CA0979"/>
    <w:rsid w:val="00CA100D"/>
    <w:rsid w:val="00CA1408"/>
    <w:rsid w:val="00CA421E"/>
    <w:rsid w:val="00CA4B6A"/>
    <w:rsid w:val="00CA52FB"/>
    <w:rsid w:val="00CA78B8"/>
    <w:rsid w:val="00CB066C"/>
    <w:rsid w:val="00CB0958"/>
    <w:rsid w:val="00CB2798"/>
    <w:rsid w:val="00CB32CE"/>
    <w:rsid w:val="00CB36AC"/>
    <w:rsid w:val="00CB7882"/>
    <w:rsid w:val="00CB7984"/>
    <w:rsid w:val="00CC373E"/>
    <w:rsid w:val="00CC4928"/>
    <w:rsid w:val="00CC54A6"/>
    <w:rsid w:val="00CC5DB6"/>
    <w:rsid w:val="00CC6275"/>
    <w:rsid w:val="00CC6D7D"/>
    <w:rsid w:val="00CC7D24"/>
    <w:rsid w:val="00CD023E"/>
    <w:rsid w:val="00CD0ACA"/>
    <w:rsid w:val="00CD0D6C"/>
    <w:rsid w:val="00CD1491"/>
    <w:rsid w:val="00CD1864"/>
    <w:rsid w:val="00CD2315"/>
    <w:rsid w:val="00CD23E3"/>
    <w:rsid w:val="00CD263A"/>
    <w:rsid w:val="00CD334A"/>
    <w:rsid w:val="00CD35EF"/>
    <w:rsid w:val="00CD43C0"/>
    <w:rsid w:val="00CD46D7"/>
    <w:rsid w:val="00CD49A4"/>
    <w:rsid w:val="00CD62ED"/>
    <w:rsid w:val="00CD6472"/>
    <w:rsid w:val="00CD72BD"/>
    <w:rsid w:val="00CD7A1B"/>
    <w:rsid w:val="00CD7C02"/>
    <w:rsid w:val="00CE00BA"/>
    <w:rsid w:val="00CE0A8B"/>
    <w:rsid w:val="00CE199F"/>
    <w:rsid w:val="00CE1F80"/>
    <w:rsid w:val="00CE556B"/>
    <w:rsid w:val="00CE5C59"/>
    <w:rsid w:val="00CE60D2"/>
    <w:rsid w:val="00CE6820"/>
    <w:rsid w:val="00CE6A30"/>
    <w:rsid w:val="00CE7A7D"/>
    <w:rsid w:val="00CF082A"/>
    <w:rsid w:val="00CF0E2E"/>
    <w:rsid w:val="00CF28D8"/>
    <w:rsid w:val="00CF357E"/>
    <w:rsid w:val="00CF36F6"/>
    <w:rsid w:val="00CF4D42"/>
    <w:rsid w:val="00CF51D2"/>
    <w:rsid w:val="00CF6596"/>
    <w:rsid w:val="00CF6FE3"/>
    <w:rsid w:val="00CF7387"/>
    <w:rsid w:val="00CF73AB"/>
    <w:rsid w:val="00CF7E8D"/>
    <w:rsid w:val="00CF7E90"/>
    <w:rsid w:val="00D03C04"/>
    <w:rsid w:val="00D06A12"/>
    <w:rsid w:val="00D10C6A"/>
    <w:rsid w:val="00D10EA6"/>
    <w:rsid w:val="00D116E2"/>
    <w:rsid w:val="00D12652"/>
    <w:rsid w:val="00D1324E"/>
    <w:rsid w:val="00D1331F"/>
    <w:rsid w:val="00D13AB8"/>
    <w:rsid w:val="00D13CB0"/>
    <w:rsid w:val="00D14734"/>
    <w:rsid w:val="00D14B29"/>
    <w:rsid w:val="00D14CCD"/>
    <w:rsid w:val="00D14D54"/>
    <w:rsid w:val="00D14FCA"/>
    <w:rsid w:val="00D177EC"/>
    <w:rsid w:val="00D20707"/>
    <w:rsid w:val="00D22186"/>
    <w:rsid w:val="00D224B3"/>
    <w:rsid w:val="00D22933"/>
    <w:rsid w:val="00D25504"/>
    <w:rsid w:val="00D25A6B"/>
    <w:rsid w:val="00D27156"/>
    <w:rsid w:val="00D2744E"/>
    <w:rsid w:val="00D27640"/>
    <w:rsid w:val="00D2775D"/>
    <w:rsid w:val="00D27CD1"/>
    <w:rsid w:val="00D27FF0"/>
    <w:rsid w:val="00D3001D"/>
    <w:rsid w:val="00D31290"/>
    <w:rsid w:val="00D323F9"/>
    <w:rsid w:val="00D3437B"/>
    <w:rsid w:val="00D3559F"/>
    <w:rsid w:val="00D355C4"/>
    <w:rsid w:val="00D3636F"/>
    <w:rsid w:val="00D36B7A"/>
    <w:rsid w:val="00D36E8B"/>
    <w:rsid w:val="00D3710A"/>
    <w:rsid w:val="00D4040A"/>
    <w:rsid w:val="00D40A5B"/>
    <w:rsid w:val="00D4460C"/>
    <w:rsid w:val="00D44821"/>
    <w:rsid w:val="00D47B3D"/>
    <w:rsid w:val="00D50987"/>
    <w:rsid w:val="00D52F8A"/>
    <w:rsid w:val="00D52F91"/>
    <w:rsid w:val="00D53216"/>
    <w:rsid w:val="00D57FA2"/>
    <w:rsid w:val="00D61900"/>
    <w:rsid w:val="00D64592"/>
    <w:rsid w:val="00D64DE5"/>
    <w:rsid w:val="00D652B1"/>
    <w:rsid w:val="00D6662B"/>
    <w:rsid w:val="00D70262"/>
    <w:rsid w:val="00D73498"/>
    <w:rsid w:val="00D74A77"/>
    <w:rsid w:val="00D759A9"/>
    <w:rsid w:val="00D77A10"/>
    <w:rsid w:val="00D80BF6"/>
    <w:rsid w:val="00D80D0E"/>
    <w:rsid w:val="00D80E39"/>
    <w:rsid w:val="00D822FE"/>
    <w:rsid w:val="00D833DA"/>
    <w:rsid w:val="00D83A5F"/>
    <w:rsid w:val="00D847AF"/>
    <w:rsid w:val="00D84B1A"/>
    <w:rsid w:val="00D872F7"/>
    <w:rsid w:val="00D87FF6"/>
    <w:rsid w:val="00D915C9"/>
    <w:rsid w:val="00D91827"/>
    <w:rsid w:val="00D92301"/>
    <w:rsid w:val="00D9297E"/>
    <w:rsid w:val="00D964CD"/>
    <w:rsid w:val="00D9793F"/>
    <w:rsid w:val="00DA0A64"/>
    <w:rsid w:val="00DA1942"/>
    <w:rsid w:val="00DA2124"/>
    <w:rsid w:val="00DA21D9"/>
    <w:rsid w:val="00DA2705"/>
    <w:rsid w:val="00DA2747"/>
    <w:rsid w:val="00DA54DB"/>
    <w:rsid w:val="00DA5509"/>
    <w:rsid w:val="00DA7437"/>
    <w:rsid w:val="00DB154A"/>
    <w:rsid w:val="00DB2169"/>
    <w:rsid w:val="00DB2EEE"/>
    <w:rsid w:val="00DB39A9"/>
    <w:rsid w:val="00DB4646"/>
    <w:rsid w:val="00DB48FE"/>
    <w:rsid w:val="00DB4AC8"/>
    <w:rsid w:val="00DB5192"/>
    <w:rsid w:val="00DB66D7"/>
    <w:rsid w:val="00DB76A2"/>
    <w:rsid w:val="00DC1D7F"/>
    <w:rsid w:val="00DC2324"/>
    <w:rsid w:val="00DC4464"/>
    <w:rsid w:val="00DC4C53"/>
    <w:rsid w:val="00DC5BE6"/>
    <w:rsid w:val="00DC6F20"/>
    <w:rsid w:val="00DD2D2A"/>
    <w:rsid w:val="00DD3641"/>
    <w:rsid w:val="00DD438A"/>
    <w:rsid w:val="00DD45CF"/>
    <w:rsid w:val="00DD4C80"/>
    <w:rsid w:val="00DE08B6"/>
    <w:rsid w:val="00DE2F41"/>
    <w:rsid w:val="00DE4758"/>
    <w:rsid w:val="00DE4AA6"/>
    <w:rsid w:val="00DE6D29"/>
    <w:rsid w:val="00DF0A20"/>
    <w:rsid w:val="00DF2FF7"/>
    <w:rsid w:val="00DF319C"/>
    <w:rsid w:val="00DF329E"/>
    <w:rsid w:val="00DF4BBA"/>
    <w:rsid w:val="00DF4CF1"/>
    <w:rsid w:val="00DF50D9"/>
    <w:rsid w:val="00DF668A"/>
    <w:rsid w:val="00DF7510"/>
    <w:rsid w:val="00DF7F16"/>
    <w:rsid w:val="00E00FEC"/>
    <w:rsid w:val="00E03152"/>
    <w:rsid w:val="00E03E58"/>
    <w:rsid w:val="00E05254"/>
    <w:rsid w:val="00E052A6"/>
    <w:rsid w:val="00E05B05"/>
    <w:rsid w:val="00E05CE5"/>
    <w:rsid w:val="00E06E59"/>
    <w:rsid w:val="00E0752C"/>
    <w:rsid w:val="00E1106A"/>
    <w:rsid w:val="00E12993"/>
    <w:rsid w:val="00E13647"/>
    <w:rsid w:val="00E15754"/>
    <w:rsid w:val="00E15FC1"/>
    <w:rsid w:val="00E16446"/>
    <w:rsid w:val="00E17748"/>
    <w:rsid w:val="00E179F5"/>
    <w:rsid w:val="00E2123A"/>
    <w:rsid w:val="00E21A4A"/>
    <w:rsid w:val="00E21ABB"/>
    <w:rsid w:val="00E21D87"/>
    <w:rsid w:val="00E22228"/>
    <w:rsid w:val="00E22748"/>
    <w:rsid w:val="00E23285"/>
    <w:rsid w:val="00E23304"/>
    <w:rsid w:val="00E30EB2"/>
    <w:rsid w:val="00E31E53"/>
    <w:rsid w:val="00E320E0"/>
    <w:rsid w:val="00E346E3"/>
    <w:rsid w:val="00E346E9"/>
    <w:rsid w:val="00E34792"/>
    <w:rsid w:val="00E34AAB"/>
    <w:rsid w:val="00E34CB9"/>
    <w:rsid w:val="00E360B8"/>
    <w:rsid w:val="00E368CF"/>
    <w:rsid w:val="00E37B91"/>
    <w:rsid w:val="00E42085"/>
    <w:rsid w:val="00E46F20"/>
    <w:rsid w:val="00E47FA7"/>
    <w:rsid w:val="00E5041E"/>
    <w:rsid w:val="00E51488"/>
    <w:rsid w:val="00E51DC0"/>
    <w:rsid w:val="00E52B51"/>
    <w:rsid w:val="00E52BC1"/>
    <w:rsid w:val="00E53F96"/>
    <w:rsid w:val="00E57E16"/>
    <w:rsid w:val="00E6179C"/>
    <w:rsid w:val="00E62D58"/>
    <w:rsid w:val="00E64622"/>
    <w:rsid w:val="00E705A5"/>
    <w:rsid w:val="00E71904"/>
    <w:rsid w:val="00E75252"/>
    <w:rsid w:val="00E77DDC"/>
    <w:rsid w:val="00E83EE6"/>
    <w:rsid w:val="00E84EFC"/>
    <w:rsid w:val="00E90D46"/>
    <w:rsid w:val="00E91181"/>
    <w:rsid w:val="00E92202"/>
    <w:rsid w:val="00EA27C0"/>
    <w:rsid w:val="00EA4D60"/>
    <w:rsid w:val="00EA4F58"/>
    <w:rsid w:val="00EA509B"/>
    <w:rsid w:val="00EA5142"/>
    <w:rsid w:val="00EA7826"/>
    <w:rsid w:val="00EB205A"/>
    <w:rsid w:val="00EB390B"/>
    <w:rsid w:val="00EB3DFB"/>
    <w:rsid w:val="00EB5BF4"/>
    <w:rsid w:val="00EB792E"/>
    <w:rsid w:val="00EC021F"/>
    <w:rsid w:val="00EC1068"/>
    <w:rsid w:val="00EC2106"/>
    <w:rsid w:val="00EC276A"/>
    <w:rsid w:val="00EC2808"/>
    <w:rsid w:val="00EC6DE2"/>
    <w:rsid w:val="00ED0980"/>
    <w:rsid w:val="00ED185E"/>
    <w:rsid w:val="00ED1A14"/>
    <w:rsid w:val="00ED1A77"/>
    <w:rsid w:val="00ED3AEE"/>
    <w:rsid w:val="00ED59C1"/>
    <w:rsid w:val="00EE02CB"/>
    <w:rsid w:val="00EE131A"/>
    <w:rsid w:val="00EE317D"/>
    <w:rsid w:val="00EE3D1E"/>
    <w:rsid w:val="00EE4057"/>
    <w:rsid w:val="00EE4CE1"/>
    <w:rsid w:val="00EE4D18"/>
    <w:rsid w:val="00EE5199"/>
    <w:rsid w:val="00EE759F"/>
    <w:rsid w:val="00EE7CC5"/>
    <w:rsid w:val="00EF3026"/>
    <w:rsid w:val="00F003F8"/>
    <w:rsid w:val="00F011E5"/>
    <w:rsid w:val="00F02143"/>
    <w:rsid w:val="00F024AE"/>
    <w:rsid w:val="00F02C5A"/>
    <w:rsid w:val="00F03049"/>
    <w:rsid w:val="00F049D2"/>
    <w:rsid w:val="00F05E43"/>
    <w:rsid w:val="00F066CB"/>
    <w:rsid w:val="00F0755A"/>
    <w:rsid w:val="00F1096A"/>
    <w:rsid w:val="00F132EB"/>
    <w:rsid w:val="00F13649"/>
    <w:rsid w:val="00F14AB4"/>
    <w:rsid w:val="00F14EA5"/>
    <w:rsid w:val="00F15F4D"/>
    <w:rsid w:val="00F17C7B"/>
    <w:rsid w:val="00F17EB3"/>
    <w:rsid w:val="00F20593"/>
    <w:rsid w:val="00F2075F"/>
    <w:rsid w:val="00F22373"/>
    <w:rsid w:val="00F23272"/>
    <w:rsid w:val="00F23AB7"/>
    <w:rsid w:val="00F23F38"/>
    <w:rsid w:val="00F248ED"/>
    <w:rsid w:val="00F250C8"/>
    <w:rsid w:val="00F25453"/>
    <w:rsid w:val="00F26DE8"/>
    <w:rsid w:val="00F30181"/>
    <w:rsid w:val="00F3040B"/>
    <w:rsid w:val="00F30842"/>
    <w:rsid w:val="00F31237"/>
    <w:rsid w:val="00F31B15"/>
    <w:rsid w:val="00F335E5"/>
    <w:rsid w:val="00F344F6"/>
    <w:rsid w:val="00F3547E"/>
    <w:rsid w:val="00F35C0C"/>
    <w:rsid w:val="00F37A10"/>
    <w:rsid w:val="00F37A3F"/>
    <w:rsid w:val="00F4002F"/>
    <w:rsid w:val="00F41BDB"/>
    <w:rsid w:val="00F439A3"/>
    <w:rsid w:val="00F43B1F"/>
    <w:rsid w:val="00F4436A"/>
    <w:rsid w:val="00F45B1F"/>
    <w:rsid w:val="00F46193"/>
    <w:rsid w:val="00F47833"/>
    <w:rsid w:val="00F47BFC"/>
    <w:rsid w:val="00F5001E"/>
    <w:rsid w:val="00F5101F"/>
    <w:rsid w:val="00F5156C"/>
    <w:rsid w:val="00F524C0"/>
    <w:rsid w:val="00F52A57"/>
    <w:rsid w:val="00F53442"/>
    <w:rsid w:val="00F53D52"/>
    <w:rsid w:val="00F56801"/>
    <w:rsid w:val="00F6074B"/>
    <w:rsid w:val="00F61155"/>
    <w:rsid w:val="00F6174A"/>
    <w:rsid w:val="00F61A8E"/>
    <w:rsid w:val="00F62ED0"/>
    <w:rsid w:val="00F637A8"/>
    <w:rsid w:val="00F638A2"/>
    <w:rsid w:val="00F63922"/>
    <w:rsid w:val="00F63E46"/>
    <w:rsid w:val="00F6550A"/>
    <w:rsid w:val="00F66064"/>
    <w:rsid w:val="00F66E54"/>
    <w:rsid w:val="00F66F54"/>
    <w:rsid w:val="00F706AA"/>
    <w:rsid w:val="00F71F98"/>
    <w:rsid w:val="00F73E98"/>
    <w:rsid w:val="00F74454"/>
    <w:rsid w:val="00F7475B"/>
    <w:rsid w:val="00F759B8"/>
    <w:rsid w:val="00F75FD6"/>
    <w:rsid w:val="00F80EBB"/>
    <w:rsid w:val="00F82A84"/>
    <w:rsid w:val="00F82BB9"/>
    <w:rsid w:val="00F82EBC"/>
    <w:rsid w:val="00F8306E"/>
    <w:rsid w:val="00F850C8"/>
    <w:rsid w:val="00F86BEE"/>
    <w:rsid w:val="00F877E8"/>
    <w:rsid w:val="00F9150F"/>
    <w:rsid w:val="00F9187D"/>
    <w:rsid w:val="00F96615"/>
    <w:rsid w:val="00F96A93"/>
    <w:rsid w:val="00F97737"/>
    <w:rsid w:val="00FA07DF"/>
    <w:rsid w:val="00FA094D"/>
    <w:rsid w:val="00FA107B"/>
    <w:rsid w:val="00FA3288"/>
    <w:rsid w:val="00FA3800"/>
    <w:rsid w:val="00FA3A41"/>
    <w:rsid w:val="00FA48E6"/>
    <w:rsid w:val="00FA4B4A"/>
    <w:rsid w:val="00FA5BEB"/>
    <w:rsid w:val="00FA6B19"/>
    <w:rsid w:val="00FA7B5E"/>
    <w:rsid w:val="00FB182A"/>
    <w:rsid w:val="00FB1D42"/>
    <w:rsid w:val="00FB1F44"/>
    <w:rsid w:val="00FB477F"/>
    <w:rsid w:val="00FB4C51"/>
    <w:rsid w:val="00FB5BFA"/>
    <w:rsid w:val="00FB6E5A"/>
    <w:rsid w:val="00FC102D"/>
    <w:rsid w:val="00FC159B"/>
    <w:rsid w:val="00FC1CA3"/>
    <w:rsid w:val="00FC213E"/>
    <w:rsid w:val="00FC3BE4"/>
    <w:rsid w:val="00FC41D7"/>
    <w:rsid w:val="00FC577F"/>
    <w:rsid w:val="00FD19DD"/>
    <w:rsid w:val="00FD4758"/>
    <w:rsid w:val="00FD6A72"/>
    <w:rsid w:val="00FD6B57"/>
    <w:rsid w:val="00FD6E62"/>
    <w:rsid w:val="00FD7154"/>
    <w:rsid w:val="00FE08BB"/>
    <w:rsid w:val="00FE09E9"/>
    <w:rsid w:val="00FE0DBF"/>
    <w:rsid w:val="00FE12E0"/>
    <w:rsid w:val="00FE1726"/>
    <w:rsid w:val="00FE3BB4"/>
    <w:rsid w:val="00FE3DEE"/>
    <w:rsid w:val="00FE41EE"/>
    <w:rsid w:val="00FE4954"/>
    <w:rsid w:val="00FE6CC6"/>
    <w:rsid w:val="00FE767B"/>
    <w:rsid w:val="00FE7ECD"/>
    <w:rsid w:val="00FF1B97"/>
    <w:rsid w:val="00FF1FEF"/>
    <w:rsid w:val="00FF2BC2"/>
    <w:rsid w:val="00FF3628"/>
    <w:rsid w:val="00FF3A92"/>
    <w:rsid w:val="00FF41DE"/>
    <w:rsid w:val="00FF6E9D"/>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unhideWhenUsed="1"/>
    <w:lsdException w:name="footnote text" w:semiHidden="1" w:unhideWhenUsed="1"/>
    <w:lsdException w:name="annotation text" w:semiHidden="1" w:unhideWhenUsed="1"/>
    <w:lsdException w:name="header" w:uiPriority="99"/>
    <w:lsdException w:name="footer" w:uiPriority="99"/>
    <w:lsdException w:name="index heading"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qFormat="1"/>
    <w:lsdException w:name="Closing" w:semiHidden="1" w:unhideWhenUsed="1"/>
    <w:lsdException w:name="Signature"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lsdException w:name="FollowedHyperlink" w:semiHidden="1" w:unhideWhenUsed="1"/>
    <w:lsdException w:name="Strong" w:semiHidden="1" w:unhideWhenUsed="1" w:qFormat="1"/>
    <w:lsdException w:name="Emphasis" w:semiHidden="1" w:unhideWhenUsed="1" w:qFormat="1"/>
    <w:lsdException w:name="Document Map" w:semiHidden="1" w:unhideWhenUsed="1"/>
    <w:lsdException w:name="E-mail Signature" w:semiHidden="1" w:unhideWhenUsed="1"/>
    <w:lsdException w:name="Normal (Web)" w:semiHidden="1"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uiPriority="99"/>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ny">
    <w:name w:val="Normal"/>
    <w:qFormat/>
    <w:rsid w:val="007C2987"/>
    <w:pPr>
      <w:spacing w:line="276" w:lineRule="auto"/>
      <w:jc w:val="both"/>
    </w:pPr>
    <w:rPr>
      <w:sz w:val="24"/>
      <w:szCs w:val="24"/>
    </w:rPr>
  </w:style>
  <w:style w:type="paragraph" w:styleId="Nagwek1">
    <w:name w:val="heading 1"/>
    <w:basedOn w:val="Normalny"/>
    <w:next w:val="Normalny"/>
    <w:link w:val="Nagwek1Znak"/>
    <w:uiPriority w:val="9"/>
    <w:qFormat/>
    <w:rsid w:val="005912AE"/>
    <w:pPr>
      <w:keepNext/>
      <w:numPr>
        <w:numId w:val="17"/>
      </w:numPr>
      <w:outlineLvl w:val="0"/>
    </w:pPr>
    <w:rPr>
      <w:b/>
      <w:bCs/>
      <w:kern w:val="32"/>
      <w:sz w:val="32"/>
      <w:szCs w:val="32"/>
    </w:rPr>
  </w:style>
  <w:style w:type="paragraph" w:styleId="Nagwek2">
    <w:name w:val="heading 2"/>
    <w:basedOn w:val="Normalny"/>
    <w:next w:val="Normalny"/>
    <w:link w:val="Nagwek2Znak"/>
    <w:qFormat/>
    <w:rsid w:val="00D40A5B"/>
    <w:pPr>
      <w:numPr>
        <w:ilvl w:val="1"/>
        <w:numId w:val="17"/>
      </w:numPr>
      <w:tabs>
        <w:tab w:val="left" w:pos="709"/>
      </w:tabs>
      <w:ind w:left="851"/>
      <w:outlineLvl w:val="1"/>
    </w:pPr>
    <w:rPr>
      <w:b/>
      <w:sz w:val="28"/>
      <w:szCs w:val="28"/>
    </w:rPr>
  </w:style>
  <w:style w:type="paragraph" w:styleId="Nagwek3">
    <w:name w:val="heading 3"/>
    <w:basedOn w:val="Normalny"/>
    <w:next w:val="Normalny"/>
    <w:qFormat/>
    <w:rsid w:val="006D3C46"/>
    <w:pPr>
      <w:keepNext/>
      <w:numPr>
        <w:ilvl w:val="2"/>
        <w:numId w:val="17"/>
      </w:numPr>
      <w:spacing w:before="240" w:after="60"/>
      <w:outlineLvl w:val="2"/>
    </w:pPr>
    <w:rPr>
      <w:rFonts w:cs="Arial"/>
      <w:b/>
      <w:bCs/>
      <w:sz w:val="26"/>
      <w:szCs w:val="26"/>
    </w:rPr>
  </w:style>
  <w:style w:type="paragraph" w:styleId="Nagwek4">
    <w:name w:val="heading 4"/>
    <w:basedOn w:val="Normalny"/>
    <w:next w:val="Normalny"/>
    <w:unhideWhenUsed/>
    <w:qFormat/>
    <w:rsid w:val="0089517B"/>
    <w:pPr>
      <w:keepNext/>
      <w:numPr>
        <w:ilvl w:val="3"/>
        <w:numId w:val="17"/>
      </w:numPr>
      <w:spacing w:before="240" w:after="60"/>
      <w:ind w:left="1134"/>
      <w:outlineLvl w:val="3"/>
    </w:pPr>
    <w:rPr>
      <w:b/>
      <w:bCs/>
      <w:szCs w:val="28"/>
    </w:rPr>
  </w:style>
  <w:style w:type="paragraph" w:styleId="Nagwek5">
    <w:name w:val="heading 5"/>
    <w:basedOn w:val="Normalny"/>
    <w:next w:val="Normalny"/>
    <w:semiHidden/>
    <w:unhideWhenUsed/>
    <w:qFormat/>
    <w:rsid w:val="0017768D"/>
    <w:pPr>
      <w:numPr>
        <w:ilvl w:val="4"/>
        <w:numId w:val="17"/>
      </w:numPr>
      <w:spacing w:before="240" w:after="60"/>
      <w:outlineLvl w:val="4"/>
    </w:pPr>
    <w:rPr>
      <w:b/>
      <w:bCs/>
      <w:i/>
      <w:iCs/>
      <w:sz w:val="26"/>
      <w:szCs w:val="26"/>
    </w:rPr>
  </w:style>
  <w:style w:type="paragraph" w:styleId="Nagwek6">
    <w:name w:val="heading 6"/>
    <w:basedOn w:val="Normalny"/>
    <w:next w:val="Normalny"/>
    <w:semiHidden/>
    <w:unhideWhenUsed/>
    <w:qFormat/>
    <w:rsid w:val="0017768D"/>
    <w:pPr>
      <w:numPr>
        <w:ilvl w:val="5"/>
        <w:numId w:val="17"/>
      </w:numPr>
      <w:spacing w:before="240" w:after="60"/>
      <w:outlineLvl w:val="5"/>
    </w:pPr>
    <w:rPr>
      <w:b/>
      <w:bCs/>
      <w:sz w:val="22"/>
      <w:szCs w:val="22"/>
    </w:rPr>
  </w:style>
  <w:style w:type="paragraph" w:styleId="Nagwek7">
    <w:name w:val="heading 7"/>
    <w:basedOn w:val="Normalny"/>
    <w:next w:val="Normalny"/>
    <w:semiHidden/>
    <w:unhideWhenUsed/>
    <w:qFormat/>
    <w:rsid w:val="0017768D"/>
    <w:pPr>
      <w:numPr>
        <w:ilvl w:val="6"/>
        <w:numId w:val="17"/>
      </w:numPr>
      <w:spacing w:before="240" w:after="60"/>
      <w:outlineLvl w:val="6"/>
    </w:pPr>
  </w:style>
  <w:style w:type="paragraph" w:styleId="Nagwek8">
    <w:name w:val="heading 8"/>
    <w:basedOn w:val="Normalny"/>
    <w:next w:val="Normalny"/>
    <w:semiHidden/>
    <w:unhideWhenUsed/>
    <w:qFormat/>
    <w:rsid w:val="0017768D"/>
    <w:pPr>
      <w:numPr>
        <w:ilvl w:val="7"/>
        <w:numId w:val="17"/>
      </w:numPr>
      <w:spacing w:before="240" w:after="60"/>
      <w:outlineLvl w:val="7"/>
    </w:pPr>
    <w:rPr>
      <w:i/>
      <w:iCs/>
    </w:rPr>
  </w:style>
  <w:style w:type="paragraph" w:styleId="Nagwek9">
    <w:name w:val="heading 9"/>
    <w:basedOn w:val="Normalny"/>
    <w:next w:val="Normalny"/>
    <w:semiHidden/>
    <w:unhideWhenUsed/>
    <w:qFormat/>
    <w:rsid w:val="0017768D"/>
    <w:pPr>
      <w:numPr>
        <w:ilvl w:val="8"/>
        <w:numId w:val="17"/>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Stopka">
    <w:name w:val="footer"/>
    <w:basedOn w:val="Normalny"/>
    <w:link w:val="StopkaZnak"/>
    <w:uiPriority w:val="99"/>
    <w:rsid w:val="00E705A5"/>
    <w:pPr>
      <w:tabs>
        <w:tab w:val="center" w:pos="4536"/>
        <w:tab w:val="right" w:pos="9072"/>
      </w:tabs>
    </w:pPr>
  </w:style>
  <w:style w:type="character" w:styleId="Numerstrony">
    <w:name w:val="page number"/>
    <w:basedOn w:val="Domylnaczcionkaakapitu"/>
    <w:rsid w:val="00E705A5"/>
  </w:style>
  <w:style w:type="paragraph" w:styleId="Spistreci1">
    <w:name w:val="toc 1"/>
    <w:basedOn w:val="Normalny"/>
    <w:next w:val="Normalny"/>
    <w:autoRedefine/>
    <w:uiPriority w:val="39"/>
    <w:rsid w:val="00C0505C"/>
    <w:pPr>
      <w:tabs>
        <w:tab w:val="left" w:pos="360"/>
        <w:tab w:val="right" w:leader="dot" w:pos="8679"/>
      </w:tabs>
      <w:spacing w:before="120" w:after="120"/>
    </w:pPr>
    <w:rPr>
      <w:b/>
      <w:bCs/>
      <w:smallCaps/>
      <w:szCs w:val="20"/>
    </w:rPr>
  </w:style>
  <w:style w:type="paragraph" w:styleId="Spistreci2">
    <w:name w:val="toc 2"/>
    <w:basedOn w:val="Normalny"/>
    <w:next w:val="Normalny"/>
    <w:autoRedefine/>
    <w:uiPriority w:val="39"/>
    <w:rsid w:val="00F71F98"/>
    <w:pPr>
      <w:tabs>
        <w:tab w:val="left" w:pos="720"/>
        <w:tab w:val="right" w:leader="dot" w:pos="8679"/>
      </w:tabs>
      <w:spacing w:line="360" w:lineRule="auto"/>
      <w:ind w:left="240"/>
    </w:pPr>
    <w:rPr>
      <w:b/>
      <w:noProof/>
      <w:szCs w:val="20"/>
    </w:rPr>
  </w:style>
  <w:style w:type="character" w:styleId="Hipercze">
    <w:name w:val="Hyperlink"/>
    <w:uiPriority w:val="99"/>
    <w:rsid w:val="00AE798E"/>
    <w:rPr>
      <w:color w:val="0000FF"/>
      <w:u w:val="single"/>
    </w:rPr>
  </w:style>
  <w:style w:type="paragraph" w:styleId="Spistreci3">
    <w:name w:val="toc 3"/>
    <w:basedOn w:val="Normalny"/>
    <w:next w:val="Normalny"/>
    <w:autoRedefine/>
    <w:uiPriority w:val="39"/>
    <w:rsid w:val="00B26AB2"/>
    <w:pPr>
      <w:tabs>
        <w:tab w:val="left" w:pos="1080"/>
        <w:tab w:val="right" w:leader="dot" w:pos="8679"/>
      </w:tabs>
      <w:ind w:left="480"/>
    </w:pPr>
    <w:rPr>
      <w:i/>
      <w:iCs/>
      <w:sz w:val="20"/>
      <w:szCs w:val="20"/>
    </w:rPr>
  </w:style>
  <w:style w:type="paragraph" w:styleId="Spistreci4">
    <w:name w:val="toc 4"/>
    <w:basedOn w:val="Normalny"/>
    <w:next w:val="Normalny"/>
    <w:autoRedefine/>
    <w:uiPriority w:val="39"/>
    <w:rsid w:val="001B7546"/>
    <w:pPr>
      <w:ind w:left="720"/>
    </w:pPr>
    <w:rPr>
      <w:sz w:val="18"/>
      <w:szCs w:val="18"/>
    </w:rPr>
  </w:style>
  <w:style w:type="paragraph" w:styleId="Spistreci5">
    <w:name w:val="toc 5"/>
    <w:basedOn w:val="Normalny"/>
    <w:next w:val="Normalny"/>
    <w:autoRedefine/>
    <w:uiPriority w:val="39"/>
    <w:rsid w:val="001B7546"/>
    <w:pPr>
      <w:ind w:left="960"/>
    </w:pPr>
    <w:rPr>
      <w:sz w:val="18"/>
      <w:szCs w:val="18"/>
    </w:rPr>
  </w:style>
  <w:style w:type="paragraph" w:styleId="Spistreci6">
    <w:name w:val="toc 6"/>
    <w:basedOn w:val="Normalny"/>
    <w:next w:val="Normalny"/>
    <w:autoRedefine/>
    <w:uiPriority w:val="39"/>
    <w:rsid w:val="001B7546"/>
    <w:pPr>
      <w:ind w:left="1200"/>
    </w:pPr>
    <w:rPr>
      <w:sz w:val="18"/>
      <w:szCs w:val="18"/>
    </w:rPr>
  </w:style>
  <w:style w:type="paragraph" w:styleId="Spistreci7">
    <w:name w:val="toc 7"/>
    <w:basedOn w:val="Normalny"/>
    <w:next w:val="Normalny"/>
    <w:autoRedefine/>
    <w:uiPriority w:val="39"/>
    <w:rsid w:val="001B7546"/>
    <w:pPr>
      <w:ind w:left="1440"/>
    </w:pPr>
    <w:rPr>
      <w:sz w:val="18"/>
      <w:szCs w:val="18"/>
    </w:rPr>
  </w:style>
  <w:style w:type="paragraph" w:styleId="Spistreci8">
    <w:name w:val="toc 8"/>
    <w:basedOn w:val="Normalny"/>
    <w:next w:val="Normalny"/>
    <w:autoRedefine/>
    <w:uiPriority w:val="39"/>
    <w:rsid w:val="001B7546"/>
    <w:pPr>
      <w:ind w:left="1680"/>
    </w:pPr>
    <w:rPr>
      <w:sz w:val="18"/>
      <w:szCs w:val="18"/>
    </w:rPr>
  </w:style>
  <w:style w:type="paragraph" w:styleId="Spistreci9">
    <w:name w:val="toc 9"/>
    <w:basedOn w:val="Normalny"/>
    <w:next w:val="Normalny"/>
    <w:autoRedefine/>
    <w:uiPriority w:val="39"/>
    <w:rsid w:val="001B7546"/>
    <w:pPr>
      <w:ind w:left="1920"/>
    </w:pPr>
    <w:rPr>
      <w:sz w:val="18"/>
      <w:szCs w:val="18"/>
    </w:rPr>
  </w:style>
  <w:style w:type="paragraph" w:styleId="Legenda">
    <w:name w:val="caption"/>
    <w:basedOn w:val="Normalny"/>
    <w:next w:val="Normalny"/>
    <w:unhideWhenUsed/>
    <w:rsid w:val="0017768D"/>
    <w:rPr>
      <w:b/>
      <w:bCs/>
      <w:sz w:val="20"/>
      <w:szCs w:val="20"/>
    </w:rPr>
  </w:style>
  <w:style w:type="paragraph" w:styleId="Nagwek">
    <w:name w:val="header"/>
    <w:basedOn w:val="Normalny"/>
    <w:link w:val="NagwekZnak"/>
    <w:uiPriority w:val="99"/>
    <w:rsid w:val="00401E7C"/>
    <w:pPr>
      <w:tabs>
        <w:tab w:val="center" w:pos="4536"/>
        <w:tab w:val="right" w:pos="9072"/>
      </w:tabs>
    </w:pPr>
  </w:style>
  <w:style w:type="paragraph" w:styleId="Tekstdymka">
    <w:name w:val="Balloon Text"/>
    <w:basedOn w:val="Normalny"/>
    <w:link w:val="TekstdymkaZnak"/>
    <w:semiHidden/>
    <w:unhideWhenUsed/>
    <w:rsid w:val="00083475"/>
    <w:rPr>
      <w:rFonts w:ascii="Tahoma" w:hAnsi="Tahoma"/>
      <w:sz w:val="16"/>
      <w:szCs w:val="16"/>
    </w:rPr>
  </w:style>
  <w:style w:type="character" w:customStyle="1" w:styleId="TekstdymkaZnak">
    <w:name w:val="Tekst dymka Znak"/>
    <w:link w:val="Tekstdymka"/>
    <w:semiHidden/>
    <w:rsid w:val="007C2987"/>
    <w:rPr>
      <w:rFonts w:ascii="Tahoma" w:hAnsi="Tahoma" w:cs="Tahoma"/>
      <w:sz w:val="16"/>
      <w:szCs w:val="16"/>
    </w:rPr>
  </w:style>
  <w:style w:type="paragraph" w:styleId="Tekstpodstawowy">
    <w:name w:val="Body Text"/>
    <w:basedOn w:val="Normalny"/>
    <w:link w:val="TekstpodstawowyZnak"/>
    <w:unhideWhenUsed/>
    <w:rsid w:val="00A719A1"/>
    <w:pPr>
      <w:tabs>
        <w:tab w:val="left" w:pos="-720"/>
      </w:tabs>
      <w:suppressAutoHyphens/>
      <w:overflowPunct w:val="0"/>
      <w:autoSpaceDE w:val="0"/>
      <w:autoSpaceDN w:val="0"/>
      <w:adjustRightInd w:val="0"/>
      <w:spacing w:line="360" w:lineRule="auto"/>
      <w:textAlignment w:val="baseline"/>
    </w:pPr>
    <w:rPr>
      <w:b/>
      <w:sz w:val="28"/>
      <w:szCs w:val="20"/>
    </w:rPr>
  </w:style>
  <w:style w:type="character" w:customStyle="1" w:styleId="TekstpodstawowyZnak">
    <w:name w:val="Tekst podstawowy Znak"/>
    <w:link w:val="Tekstpodstawowy"/>
    <w:rsid w:val="007C2987"/>
    <w:rPr>
      <w:b/>
      <w:sz w:val="28"/>
    </w:rPr>
  </w:style>
  <w:style w:type="table" w:styleId="Tabela-Siatka">
    <w:name w:val="Table Grid"/>
    <w:basedOn w:val="Standardowy"/>
    <w:uiPriority w:val="59"/>
    <w:rsid w:val="00657DD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kapitzlist">
    <w:name w:val="List Paragraph"/>
    <w:basedOn w:val="Normalny"/>
    <w:uiPriority w:val="34"/>
    <w:qFormat/>
    <w:rsid w:val="006B30DF"/>
    <w:pPr>
      <w:ind w:left="720"/>
    </w:pPr>
    <w:rPr>
      <w:rFonts w:ascii="Calibri" w:eastAsia="Calibri" w:hAnsi="Calibri"/>
      <w:sz w:val="22"/>
      <w:szCs w:val="22"/>
    </w:rPr>
  </w:style>
  <w:style w:type="character" w:customStyle="1" w:styleId="StopkaZnak">
    <w:name w:val="Stopka Znak"/>
    <w:link w:val="Stopka"/>
    <w:uiPriority w:val="99"/>
    <w:rsid w:val="009668BD"/>
    <w:rPr>
      <w:sz w:val="24"/>
      <w:szCs w:val="24"/>
    </w:rPr>
  </w:style>
  <w:style w:type="character" w:customStyle="1" w:styleId="NagwekZnak">
    <w:name w:val="Nagłówek Znak"/>
    <w:link w:val="Nagwek"/>
    <w:uiPriority w:val="99"/>
    <w:rsid w:val="000D7218"/>
    <w:rPr>
      <w:sz w:val="24"/>
      <w:szCs w:val="24"/>
    </w:rPr>
  </w:style>
  <w:style w:type="paragraph" w:styleId="Tekstprzypisukocowego">
    <w:name w:val="endnote text"/>
    <w:basedOn w:val="Normalny"/>
    <w:link w:val="TekstprzypisukocowegoZnak"/>
    <w:semiHidden/>
    <w:unhideWhenUsed/>
    <w:rsid w:val="00655670"/>
    <w:rPr>
      <w:sz w:val="20"/>
      <w:szCs w:val="20"/>
    </w:rPr>
  </w:style>
  <w:style w:type="character" w:customStyle="1" w:styleId="TekstprzypisukocowegoZnak">
    <w:name w:val="Tekst przypisu końcowego Znak"/>
    <w:basedOn w:val="Domylnaczcionkaakapitu"/>
    <w:link w:val="Tekstprzypisukocowego"/>
    <w:semiHidden/>
    <w:rsid w:val="007C2987"/>
  </w:style>
  <w:style w:type="character" w:styleId="Odwoanieprzypisukocowego">
    <w:name w:val="endnote reference"/>
    <w:semiHidden/>
    <w:unhideWhenUsed/>
    <w:rsid w:val="00655670"/>
    <w:rPr>
      <w:vertAlign w:val="superscript"/>
    </w:rPr>
  </w:style>
  <w:style w:type="paragraph" w:styleId="HTML-wstpniesformatowany">
    <w:name w:val="HTML Preformatted"/>
    <w:basedOn w:val="Normalny"/>
    <w:link w:val="HTML-wstpniesformatowanyZnak"/>
    <w:uiPriority w:val="99"/>
    <w:unhideWhenUsed/>
    <w:rsid w:val="00655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rPr>
  </w:style>
  <w:style w:type="character" w:customStyle="1" w:styleId="HTML-wstpniesformatowanyZnak">
    <w:name w:val="HTML - wstępnie sformatowany Znak"/>
    <w:link w:val="HTML-wstpniesformatowany"/>
    <w:uiPriority w:val="99"/>
    <w:rsid w:val="00655670"/>
    <w:rPr>
      <w:rFonts w:ascii="Courier New" w:hAnsi="Courier New" w:cs="Courier New"/>
    </w:rPr>
  </w:style>
  <w:style w:type="paragraph" w:styleId="Nagwekspisutreci">
    <w:name w:val="TOC Heading"/>
    <w:basedOn w:val="Nagwek1"/>
    <w:next w:val="Normalny"/>
    <w:uiPriority w:val="39"/>
    <w:unhideWhenUsed/>
    <w:qFormat/>
    <w:rsid w:val="007A29EC"/>
    <w:pPr>
      <w:keepLines/>
      <w:numPr>
        <w:numId w:val="0"/>
      </w:numPr>
      <w:spacing w:before="480"/>
      <w:outlineLvl w:val="9"/>
    </w:pPr>
    <w:rPr>
      <w:rFonts w:ascii="Cambria" w:hAnsi="Cambria"/>
      <w:color w:val="365F91"/>
      <w:kern w:val="0"/>
      <w:sz w:val="28"/>
      <w:szCs w:val="28"/>
      <w:lang w:eastAsia="en-US"/>
    </w:rPr>
  </w:style>
  <w:style w:type="paragraph" w:customStyle="1" w:styleId="Nagwek1beznumeracji">
    <w:name w:val="Nagłówek 1 bez numeracji"/>
    <w:basedOn w:val="Nagwek1"/>
    <w:next w:val="Normalny"/>
    <w:qFormat/>
    <w:rsid w:val="004439CF"/>
    <w:pPr>
      <w:keepNext w:val="0"/>
      <w:numPr>
        <w:numId w:val="0"/>
      </w:numPr>
    </w:pPr>
  </w:style>
  <w:style w:type="character" w:customStyle="1" w:styleId="apple-converted-space">
    <w:name w:val="apple-converted-space"/>
    <w:basedOn w:val="Domylnaczcionkaakapitu"/>
    <w:rsid w:val="000B616D"/>
  </w:style>
  <w:style w:type="paragraph" w:customStyle="1" w:styleId="content">
    <w:name w:val="content"/>
    <w:basedOn w:val="Normalny"/>
    <w:rsid w:val="00DD2D2A"/>
    <w:pPr>
      <w:spacing w:before="100" w:beforeAutospacing="1" w:after="100" w:afterAutospacing="1" w:line="240" w:lineRule="auto"/>
      <w:jc w:val="left"/>
    </w:pPr>
    <w:rPr>
      <w:lang w:val="en-US" w:eastAsia="en-US"/>
    </w:rPr>
  </w:style>
  <w:style w:type="paragraph" w:styleId="Plandokumentu">
    <w:name w:val="Document Map"/>
    <w:basedOn w:val="Normalny"/>
    <w:link w:val="PlandokumentuZnak"/>
    <w:semiHidden/>
    <w:unhideWhenUsed/>
    <w:rsid w:val="00FA3A41"/>
    <w:rPr>
      <w:rFonts w:ascii="Tahoma" w:hAnsi="Tahoma" w:cs="Tahoma"/>
      <w:sz w:val="16"/>
      <w:szCs w:val="16"/>
    </w:rPr>
  </w:style>
  <w:style w:type="character" w:customStyle="1" w:styleId="PlandokumentuZnak">
    <w:name w:val="Plan dokumentu Znak"/>
    <w:basedOn w:val="Domylnaczcionkaakapitu"/>
    <w:link w:val="Plandokumentu"/>
    <w:semiHidden/>
    <w:rsid w:val="00FA3A41"/>
    <w:rPr>
      <w:rFonts w:ascii="Tahoma" w:hAnsi="Tahoma" w:cs="Tahoma"/>
      <w:sz w:val="16"/>
      <w:szCs w:val="16"/>
    </w:rPr>
  </w:style>
  <w:style w:type="character" w:customStyle="1" w:styleId="Nagwek2Znak">
    <w:name w:val="Nagłówek 2 Znak"/>
    <w:basedOn w:val="Domylnaczcionkaakapitu"/>
    <w:link w:val="Nagwek2"/>
    <w:rsid w:val="001830BC"/>
    <w:rPr>
      <w:b/>
      <w:sz w:val="28"/>
      <w:szCs w:val="28"/>
    </w:rPr>
  </w:style>
  <w:style w:type="character" w:customStyle="1" w:styleId="Nagwek1Znak">
    <w:name w:val="Nagłówek 1 Znak"/>
    <w:basedOn w:val="Domylnaczcionkaakapitu"/>
    <w:link w:val="Nagwek1"/>
    <w:uiPriority w:val="9"/>
    <w:rsid w:val="005C4F10"/>
    <w:rPr>
      <w:b/>
      <w:bCs/>
      <w:kern w:val="32"/>
      <w:sz w:val="32"/>
      <w:szCs w:val="32"/>
    </w:rPr>
  </w:style>
  <w:style w:type="paragraph" w:styleId="Bibliografia">
    <w:name w:val="Bibliography"/>
    <w:basedOn w:val="Normalny"/>
    <w:next w:val="Normalny"/>
    <w:uiPriority w:val="37"/>
    <w:unhideWhenUsed/>
    <w:rsid w:val="005C4F10"/>
  </w:style>
  <w:style w:type="character" w:styleId="Tekstzastpczy">
    <w:name w:val="Placeholder Text"/>
    <w:basedOn w:val="Domylnaczcionkaakapitu"/>
    <w:uiPriority w:val="99"/>
    <w:semiHidden/>
    <w:rsid w:val="000A645C"/>
    <w:rPr>
      <w:color w:val="808080"/>
    </w:rPr>
  </w:style>
  <w:style w:type="character" w:styleId="HTML-cytat">
    <w:name w:val="HTML Cite"/>
    <w:basedOn w:val="Domylnaczcionkaakapitu"/>
    <w:uiPriority w:val="99"/>
    <w:semiHidden/>
    <w:unhideWhenUsed/>
    <w:rsid w:val="009322D2"/>
    <w:rPr>
      <w:i/>
      <w:iCs/>
    </w:rPr>
  </w:style>
  <w:style w:type="paragraph" w:styleId="Spisilustracji">
    <w:name w:val="table of figures"/>
    <w:basedOn w:val="Normalny"/>
    <w:next w:val="Normalny"/>
    <w:uiPriority w:val="99"/>
    <w:unhideWhenUsed/>
    <w:rsid w:val="00485C55"/>
  </w:style>
  <w:style w:type="character" w:styleId="Odwoaniedokomentarza">
    <w:name w:val="annotation reference"/>
    <w:basedOn w:val="Domylnaczcionkaakapitu"/>
    <w:semiHidden/>
    <w:unhideWhenUsed/>
    <w:rsid w:val="00B526EF"/>
    <w:rPr>
      <w:sz w:val="16"/>
      <w:szCs w:val="16"/>
    </w:rPr>
  </w:style>
  <w:style w:type="paragraph" w:styleId="Tekstkomentarza">
    <w:name w:val="annotation text"/>
    <w:basedOn w:val="Normalny"/>
    <w:link w:val="TekstkomentarzaZnak"/>
    <w:semiHidden/>
    <w:unhideWhenUsed/>
    <w:rsid w:val="00B526EF"/>
    <w:pPr>
      <w:spacing w:line="240" w:lineRule="auto"/>
    </w:pPr>
    <w:rPr>
      <w:sz w:val="20"/>
      <w:szCs w:val="20"/>
    </w:rPr>
  </w:style>
  <w:style w:type="character" w:customStyle="1" w:styleId="TekstkomentarzaZnak">
    <w:name w:val="Tekst komentarza Znak"/>
    <w:basedOn w:val="Domylnaczcionkaakapitu"/>
    <w:link w:val="Tekstkomentarza"/>
    <w:semiHidden/>
    <w:rsid w:val="00B526EF"/>
  </w:style>
  <w:style w:type="paragraph" w:styleId="Tematkomentarza">
    <w:name w:val="annotation subject"/>
    <w:basedOn w:val="Tekstkomentarza"/>
    <w:next w:val="Tekstkomentarza"/>
    <w:link w:val="TematkomentarzaZnak"/>
    <w:semiHidden/>
    <w:unhideWhenUsed/>
    <w:rsid w:val="00B526EF"/>
    <w:rPr>
      <w:b/>
      <w:bCs/>
    </w:rPr>
  </w:style>
  <w:style w:type="character" w:customStyle="1" w:styleId="TematkomentarzaZnak">
    <w:name w:val="Temat komentarza Znak"/>
    <w:basedOn w:val="TekstkomentarzaZnak"/>
    <w:link w:val="Tematkomentarza"/>
    <w:semiHidden/>
    <w:rsid w:val="00B526EF"/>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unhideWhenUsed="1"/>
    <w:lsdException w:name="footnote text" w:semiHidden="1" w:unhideWhenUsed="1"/>
    <w:lsdException w:name="annotation text" w:semiHidden="1" w:unhideWhenUsed="1"/>
    <w:lsdException w:name="header" w:uiPriority="99"/>
    <w:lsdException w:name="footer" w:uiPriority="99"/>
    <w:lsdException w:name="index heading"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qFormat="1"/>
    <w:lsdException w:name="Closing" w:semiHidden="1" w:unhideWhenUsed="1"/>
    <w:lsdException w:name="Signature"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lsdException w:name="FollowedHyperlink" w:semiHidden="1" w:unhideWhenUsed="1"/>
    <w:lsdException w:name="Strong" w:semiHidden="1" w:unhideWhenUsed="1" w:qFormat="1"/>
    <w:lsdException w:name="Emphasis" w:semiHidden="1" w:unhideWhenUsed="1" w:qFormat="1"/>
    <w:lsdException w:name="Document Map" w:semiHidden="1" w:unhideWhenUsed="1"/>
    <w:lsdException w:name="E-mail Signature" w:semiHidden="1" w:unhideWhenUsed="1"/>
    <w:lsdException w:name="Normal (Web)" w:semiHidden="1"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uiPriority="99"/>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7C2987"/>
    <w:pPr>
      <w:spacing w:line="276" w:lineRule="auto"/>
      <w:jc w:val="both"/>
    </w:pPr>
    <w:rPr>
      <w:sz w:val="24"/>
      <w:szCs w:val="24"/>
    </w:rPr>
  </w:style>
  <w:style w:type="paragraph" w:styleId="Heading1">
    <w:name w:val="heading 1"/>
    <w:basedOn w:val="Normal"/>
    <w:next w:val="Normal"/>
    <w:link w:val="Heading1Char"/>
    <w:uiPriority w:val="9"/>
    <w:qFormat/>
    <w:rsid w:val="005912AE"/>
    <w:pPr>
      <w:keepNext/>
      <w:numPr>
        <w:numId w:val="17"/>
      </w:numPr>
      <w:outlineLvl w:val="0"/>
    </w:pPr>
    <w:rPr>
      <w:b/>
      <w:bCs/>
      <w:kern w:val="32"/>
      <w:sz w:val="32"/>
      <w:szCs w:val="32"/>
    </w:rPr>
  </w:style>
  <w:style w:type="paragraph" w:styleId="Heading2">
    <w:name w:val="heading 2"/>
    <w:basedOn w:val="Normal"/>
    <w:next w:val="Normal"/>
    <w:link w:val="Heading2Char"/>
    <w:qFormat/>
    <w:rsid w:val="00D40A5B"/>
    <w:pPr>
      <w:numPr>
        <w:ilvl w:val="1"/>
        <w:numId w:val="17"/>
      </w:numPr>
      <w:tabs>
        <w:tab w:val="left" w:pos="709"/>
      </w:tabs>
      <w:ind w:left="851"/>
      <w:outlineLvl w:val="1"/>
    </w:pPr>
    <w:rPr>
      <w:b/>
      <w:sz w:val="28"/>
      <w:szCs w:val="28"/>
    </w:rPr>
  </w:style>
  <w:style w:type="paragraph" w:styleId="Heading3">
    <w:name w:val="heading 3"/>
    <w:basedOn w:val="Normal"/>
    <w:next w:val="Normal"/>
    <w:qFormat/>
    <w:rsid w:val="006D3C46"/>
    <w:pPr>
      <w:keepNext/>
      <w:numPr>
        <w:ilvl w:val="2"/>
        <w:numId w:val="17"/>
      </w:numPr>
      <w:spacing w:before="240" w:after="60"/>
      <w:outlineLvl w:val="2"/>
    </w:pPr>
    <w:rPr>
      <w:rFonts w:cs="Arial"/>
      <w:b/>
      <w:bCs/>
      <w:sz w:val="26"/>
      <w:szCs w:val="26"/>
    </w:rPr>
  </w:style>
  <w:style w:type="paragraph" w:styleId="Heading4">
    <w:name w:val="heading 4"/>
    <w:basedOn w:val="Normal"/>
    <w:next w:val="Normal"/>
    <w:unhideWhenUsed/>
    <w:qFormat/>
    <w:rsid w:val="0089517B"/>
    <w:pPr>
      <w:keepNext/>
      <w:numPr>
        <w:ilvl w:val="3"/>
        <w:numId w:val="17"/>
      </w:numPr>
      <w:spacing w:before="240" w:after="60"/>
      <w:ind w:left="1134"/>
      <w:outlineLvl w:val="3"/>
    </w:pPr>
    <w:rPr>
      <w:b/>
      <w:bCs/>
      <w:szCs w:val="28"/>
    </w:rPr>
  </w:style>
  <w:style w:type="paragraph" w:styleId="Heading5">
    <w:name w:val="heading 5"/>
    <w:basedOn w:val="Normal"/>
    <w:next w:val="Normal"/>
    <w:semiHidden/>
    <w:unhideWhenUsed/>
    <w:qFormat/>
    <w:rsid w:val="0017768D"/>
    <w:pPr>
      <w:numPr>
        <w:ilvl w:val="4"/>
        <w:numId w:val="17"/>
      </w:numPr>
      <w:spacing w:before="240" w:after="60"/>
      <w:outlineLvl w:val="4"/>
    </w:pPr>
    <w:rPr>
      <w:b/>
      <w:bCs/>
      <w:i/>
      <w:iCs/>
      <w:sz w:val="26"/>
      <w:szCs w:val="26"/>
    </w:rPr>
  </w:style>
  <w:style w:type="paragraph" w:styleId="Heading6">
    <w:name w:val="heading 6"/>
    <w:basedOn w:val="Normal"/>
    <w:next w:val="Normal"/>
    <w:semiHidden/>
    <w:unhideWhenUsed/>
    <w:qFormat/>
    <w:rsid w:val="0017768D"/>
    <w:pPr>
      <w:numPr>
        <w:ilvl w:val="5"/>
        <w:numId w:val="17"/>
      </w:numPr>
      <w:spacing w:before="240" w:after="60"/>
      <w:outlineLvl w:val="5"/>
    </w:pPr>
    <w:rPr>
      <w:b/>
      <w:bCs/>
      <w:sz w:val="22"/>
      <w:szCs w:val="22"/>
    </w:rPr>
  </w:style>
  <w:style w:type="paragraph" w:styleId="Heading7">
    <w:name w:val="heading 7"/>
    <w:basedOn w:val="Normal"/>
    <w:next w:val="Normal"/>
    <w:semiHidden/>
    <w:unhideWhenUsed/>
    <w:qFormat/>
    <w:rsid w:val="0017768D"/>
    <w:pPr>
      <w:numPr>
        <w:ilvl w:val="6"/>
        <w:numId w:val="17"/>
      </w:numPr>
      <w:spacing w:before="240" w:after="60"/>
      <w:outlineLvl w:val="6"/>
    </w:pPr>
  </w:style>
  <w:style w:type="paragraph" w:styleId="Heading8">
    <w:name w:val="heading 8"/>
    <w:basedOn w:val="Normal"/>
    <w:next w:val="Normal"/>
    <w:semiHidden/>
    <w:unhideWhenUsed/>
    <w:qFormat/>
    <w:rsid w:val="0017768D"/>
    <w:pPr>
      <w:numPr>
        <w:ilvl w:val="7"/>
        <w:numId w:val="17"/>
      </w:numPr>
      <w:spacing w:before="240" w:after="60"/>
      <w:outlineLvl w:val="7"/>
    </w:pPr>
    <w:rPr>
      <w:i/>
      <w:iCs/>
    </w:rPr>
  </w:style>
  <w:style w:type="paragraph" w:styleId="Heading9">
    <w:name w:val="heading 9"/>
    <w:basedOn w:val="Normal"/>
    <w:next w:val="Normal"/>
    <w:semiHidden/>
    <w:unhideWhenUsed/>
    <w:qFormat/>
    <w:rsid w:val="0017768D"/>
    <w:pPr>
      <w:numPr>
        <w:ilvl w:val="8"/>
        <w:numId w:val="17"/>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E705A5"/>
    <w:pPr>
      <w:tabs>
        <w:tab w:val="center" w:pos="4536"/>
        <w:tab w:val="right" w:pos="9072"/>
      </w:tabs>
    </w:pPr>
  </w:style>
  <w:style w:type="character" w:styleId="PageNumber">
    <w:name w:val="page number"/>
    <w:basedOn w:val="DefaultParagraphFont"/>
    <w:rsid w:val="00E705A5"/>
  </w:style>
  <w:style w:type="paragraph" w:styleId="TOC1">
    <w:name w:val="toc 1"/>
    <w:basedOn w:val="Normal"/>
    <w:next w:val="Normal"/>
    <w:autoRedefine/>
    <w:uiPriority w:val="39"/>
    <w:rsid w:val="00C0505C"/>
    <w:pPr>
      <w:tabs>
        <w:tab w:val="left" w:pos="360"/>
        <w:tab w:val="right" w:leader="dot" w:pos="8679"/>
      </w:tabs>
      <w:spacing w:before="120" w:after="120"/>
    </w:pPr>
    <w:rPr>
      <w:b/>
      <w:bCs/>
      <w:smallCaps/>
      <w:szCs w:val="20"/>
    </w:rPr>
  </w:style>
  <w:style w:type="paragraph" w:styleId="TOC2">
    <w:name w:val="toc 2"/>
    <w:basedOn w:val="Normal"/>
    <w:next w:val="Normal"/>
    <w:autoRedefine/>
    <w:uiPriority w:val="39"/>
    <w:rsid w:val="00F71F98"/>
    <w:pPr>
      <w:tabs>
        <w:tab w:val="left" w:pos="720"/>
        <w:tab w:val="right" w:leader="dot" w:pos="8679"/>
      </w:tabs>
      <w:spacing w:line="360" w:lineRule="auto"/>
      <w:ind w:left="240"/>
    </w:pPr>
    <w:rPr>
      <w:b/>
      <w:noProof/>
      <w:szCs w:val="20"/>
    </w:rPr>
  </w:style>
  <w:style w:type="character" w:styleId="Hyperlink">
    <w:name w:val="Hyperlink"/>
    <w:uiPriority w:val="99"/>
    <w:rsid w:val="00AE798E"/>
    <w:rPr>
      <w:color w:val="0000FF"/>
      <w:u w:val="single"/>
    </w:rPr>
  </w:style>
  <w:style w:type="paragraph" w:styleId="TOC3">
    <w:name w:val="toc 3"/>
    <w:basedOn w:val="Normal"/>
    <w:next w:val="Normal"/>
    <w:autoRedefine/>
    <w:uiPriority w:val="39"/>
    <w:rsid w:val="00B26AB2"/>
    <w:pPr>
      <w:tabs>
        <w:tab w:val="left" w:pos="1080"/>
        <w:tab w:val="right" w:leader="dot" w:pos="8679"/>
      </w:tabs>
      <w:ind w:left="480"/>
    </w:pPr>
    <w:rPr>
      <w:i/>
      <w:iCs/>
      <w:sz w:val="20"/>
      <w:szCs w:val="20"/>
    </w:rPr>
  </w:style>
  <w:style w:type="paragraph" w:styleId="TOC4">
    <w:name w:val="toc 4"/>
    <w:basedOn w:val="Normal"/>
    <w:next w:val="Normal"/>
    <w:autoRedefine/>
    <w:uiPriority w:val="39"/>
    <w:rsid w:val="001B7546"/>
    <w:pPr>
      <w:ind w:left="720"/>
    </w:pPr>
    <w:rPr>
      <w:sz w:val="18"/>
      <w:szCs w:val="18"/>
    </w:rPr>
  </w:style>
  <w:style w:type="paragraph" w:styleId="TOC5">
    <w:name w:val="toc 5"/>
    <w:basedOn w:val="Normal"/>
    <w:next w:val="Normal"/>
    <w:autoRedefine/>
    <w:uiPriority w:val="39"/>
    <w:rsid w:val="001B7546"/>
    <w:pPr>
      <w:ind w:left="960"/>
    </w:pPr>
    <w:rPr>
      <w:sz w:val="18"/>
      <w:szCs w:val="18"/>
    </w:rPr>
  </w:style>
  <w:style w:type="paragraph" w:styleId="TOC6">
    <w:name w:val="toc 6"/>
    <w:basedOn w:val="Normal"/>
    <w:next w:val="Normal"/>
    <w:autoRedefine/>
    <w:uiPriority w:val="39"/>
    <w:rsid w:val="001B7546"/>
    <w:pPr>
      <w:ind w:left="1200"/>
    </w:pPr>
    <w:rPr>
      <w:sz w:val="18"/>
      <w:szCs w:val="18"/>
    </w:rPr>
  </w:style>
  <w:style w:type="paragraph" w:styleId="TOC7">
    <w:name w:val="toc 7"/>
    <w:basedOn w:val="Normal"/>
    <w:next w:val="Normal"/>
    <w:autoRedefine/>
    <w:uiPriority w:val="39"/>
    <w:rsid w:val="001B7546"/>
    <w:pPr>
      <w:ind w:left="1440"/>
    </w:pPr>
    <w:rPr>
      <w:sz w:val="18"/>
      <w:szCs w:val="18"/>
    </w:rPr>
  </w:style>
  <w:style w:type="paragraph" w:styleId="TOC8">
    <w:name w:val="toc 8"/>
    <w:basedOn w:val="Normal"/>
    <w:next w:val="Normal"/>
    <w:autoRedefine/>
    <w:uiPriority w:val="39"/>
    <w:rsid w:val="001B7546"/>
    <w:pPr>
      <w:ind w:left="1680"/>
    </w:pPr>
    <w:rPr>
      <w:sz w:val="18"/>
      <w:szCs w:val="18"/>
    </w:rPr>
  </w:style>
  <w:style w:type="paragraph" w:styleId="TOC9">
    <w:name w:val="toc 9"/>
    <w:basedOn w:val="Normal"/>
    <w:next w:val="Normal"/>
    <w:autoRedefine/>
    <w:uiPriority w:val="39"/>
    <w:rsid w:val="001B7546"/>
    <w:pPr>
      <w:ind w:left="1920"/>
    </w:pPr>
    <w:rPr>
      <w:sz w:val="18"/>
      <w:szCs w:val="18"/>
    </w:rPr>
  </w:style>
  <w:style w:type="paragraph" w:styleId="Caption">
    <w:name w:val="caption"/>
    <w:basedOn w:val="Normal"/>
    <w:next w:val="Normal"/>
    <w:unhideWhenUsed/>
    <w:rsid w:val="0017768D"/>
    <w:rPr>
      <w:b/>
      <w:bCs/>
      <w:sz w:val="20"/>
      <w:szCs w:val="20"/>
    </w:rPr>
  </w:style>
  <w:style w:type="paragraph" w:styleId="Header">
    <w:name w:val="header"/>
    <w:basedOn w:val="Normal"/>
    <w:link w:val="HeaderChar"/>
    <w:uiPriority w:val="99"/>
    <w:rsid w:val="00401E7C"/>
    <w:pPr>
      <w:tabs>
        <w:tab w:val="center" w:pos="4536"/>
        <w:tab w:val="right" w:pos="9072"/>
      </w:tabs>
    </w:pPr>
  </w:style>
  <w:style w:type="paragraph" w:styleId="BalloonText">
    <w:name w:val="Balloon Text"/>
    <w:basedOn w:val="Normal"/>
    <w:link w:val="BalloonTextChar"/>
    <w:semiHidden/>
    <w:unhideWhenUsed/>
    <w:rsid w:val="00083475"/>
    <w:rPr>
      <w:rFonts w:ascii="Tahoma" w:hAnsi="Tahoma"/>
      <w:sz w:val="16"/>
      <w:szCs w:val="16"/>
    </w:rPr>
  </w:style>
  <w:style w:type="character" w:customStyle="1" w:styleId="BalloonTextChar">
    <w:name w:val="Balloon Text Char"/>
    <w:link w:val="BalloonText"/>
    <w:semiHidden/>
    <w:rsid w:val="007C2987"/>
    <w:rPr>
      <w:rFonts w:ascii="Tahoma" w:hAnsi="Tahoma" w:cs="Tahoma"/>
      <w:sz w:val="16"/>
      <w:szCs w:val="16"/>
    </w:rPr>
  </w:style>
  <w:style w:type="paragraph" w:styleId="BodyText">
    <w:name w:val="Body Text"/>
    <w:basedOn w:val="Normal"/>
    <w:link w:val="BodyTextChar"/>
    <w:unhideWhenUsed/>
    <w:rsid w:val="00A719A1"/>
    <w:pPr>
      <w:tabs>
        <w:tab w:val="left" w:pos="-720"/>
      </w:tabs>
      <w:suppressAutoHyphens/>
      <w:overflowPunct w:val="0"/>
      <w:autoSpaceDE w:val="0"/>
      <w:autoSpaceDN w:val="0"/>
      <w:adjustRightInd w:val="0"/>
      <w:spacing w:line="360" w:lineRule="auto"/>
      <w:textAlignment w:val="baseline"/>
    </w:pPr>
    <w:rPr>
      <w:b/>
      <w:sz w:val="28"/>
      <w:szCs w:val="20"/>
    </w:rPr>
  </w:style>
  <w:style w:type="character" w:customStyle="1" w:styleId="BodyTextChar">
    <w:name w:val="Body Text Char"/>
    <w:link w:val="BodyText"/>
    <w:rsid w:val="007C2987"/>
    <w:rPr>
      <w:b/>
      <w:sz w:val="28"/>
    </w:rPr>
  </w:style>
  <w:style w:type="table" w:styleId="TableGrid">
    <w:name w:val="Table Grid"/>
    <w:basedOn w:val="TableNormal"/>
    <w:uiPriority w:val="59"/>
    <w:rsid w:val="00657DD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6B30DF"/>
    <w:pPr>
      <w:ind w:left="720"/>
    </w:pPr>
    <w:rPr>
      <w:rFonts w:ascii="Calibri" w:eastAsia="Calibri" w:hAnsi="Calibri"/>
      <w:sz w:val="22"/>
      <w:szCs w:val="22"/>
    </w:rPr>
  </w:style>
  <w:style w:type="character" w:customStyle="1" w:styleId="FooterChar">
    <w:name w:val="Footer Char"/>
    <w:link w:val="Footer"/>
    <w:uiPriority w:val="99"/>
    <w:rsid w:val="009668BD"/>
    <w:rPr>
      <w:sz w:val="24"/>
      <w:szCs w:val="24"/>
    </w:rPr>
  </w:style>
  <w:style w:type="character" w:customStyle="1" w:styleId="HeaderChar">
    <w:name w:val="Header Char"/>
    <w:link w:val="Header"/>
    <w:uiPriority w:val="99"/>
    <w:rsid w:val="000D7218"/>
    <w:rPr>
      <w:sz w:val="24"/>
      <w:szCs w:val="24"/>
    </w:rPr>
  </w:style>
  <w:style w:type="paragraph" w:styleId="EndnoteText">
    <w:name w:val="endnote text"/>
    <w:basedOn w:val="Normal"/>
    <w:link w:val="EndnoteTextChar"/>
    <w:semiHidden/>
    <w:unhideWhenUsed/>
    <w:rsid w:val="00655670"/>
    <w:rPr>
      <w:sz w:val="20"/>
      <w:szCs w:val="20"/>
    </w:rPr>
  </w:style>
  <w:style w:type="character" w:customStyle="1" w:styleId="EndnoteTextChar">
    <w:name w:val="Endnote Text Char"/>
    <w:basedOn w:val="DefaultParagraphFont"/>
    <w:link w:val="EndnoteText"/>
    <w:semiHidden/>
    <w:rsid w:val="007C2987"/>
  </w:style>
  <w:style w:type="character" w:styleId="EndnoteReference">
    <w:name w:val="endnote reference"/>
    <w:semiHidden/>
    <w:unhideWhenUsed/>
    <w:rsid w:val="00655670"/>
    <w:rPr>
      <w:vertAlign w:val="superscript"/>
    </w:rPr>
  </w:style>
  <w:style w:type="paragraph" w:styleId="HTMLPreformatted">
    <w:name w:val="HTML Preformatted"/>
    <w:basedOn w:val="Normal"/>
    <w:link w:val="HTMLPreformattedChar"/>
    <w:uiPriority w:val="99"/>
    <w:unhideWhenUsed/>
    <w:rsid w:val="00655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rPr>
  </w:style>
  <w:style w:type="character" w:customStyle="1" w:styleId="HTMLPreformattedChar">
    <w:name w:val="HTML Preformatted Char"/>
    <w:link w:val="HTMLPreformatted"/>
    <w:uiPriority w:val="99"/>
    <w:rsid w:val="00655670"/>
    <w:rPr>
      <w:rFonts w:ascii="Courier New" w:hAnsi="Courier New" w:cs="Courier New"/>
    </w:rPr>
  </w:style>
  <w:style w:type="paragraph" w:styleId="TOCHeading">
    <w:name w:val="TOC Heading"/>
    <w:basedOn w:val="Heading1"/>
    <w:next w:val="Normal"/>
    <w:uiPriority w:val="39"/>
    <w:unhideWhenUsed/>
    <w:qFormat/>
    <w:rsid w:val="007A29EC"/>
    <w:pPr>
      <w:keepLines/>
      <w:numPr>
        <w:numId w:val="0"/>
      </w:numPr>
      <w:spacing w:before="480"/>
      <w:outlineLvl w:val="9"/>
    </w:pPr>
    <w:rPr>
      <w:rFonts w:ascii="Cambria" w:hAnsi="Cambria"/>
      <w:color w:val="365F91"/>
      <w:kern w:val="0"/>
      <w:sz w:val="28"/>
      <w:szCs w:val="28"/>
      <w:lang w:eastAsia="en-US"/>
    </w:rPr>
  </w:style>
  <w:style w:type="paragraph" w:customStyle="1" w:styleId="Nagwek1beznumeracji">
    <w:name w:val="Nagłówek 1 bez numeracji"/>
    <w:basedOn w:val="Heading1"/>
    <w:next w:val="Normal"/>
    <w:qFormat/>
    <w:rsid w:val="004439CF"/>
    <w:pPr>
      <w:keepNext w:val="0"/>
      <w:numPr>
        <w:numId w:val="0"/>
      </w:numPr>
    </w:pPr>
  </w:style>
  <w:style w:type="character" w:customStyle="1" w:styleId="apple-converted-space">
    <w:name w:val="apple-converted-space"/>
    <w:basedOn w:val="DefaultParagraphFont"/>
    <w:rsid w:val="000B616D"/>
  </w:style>
  <w:style w:type="paragraph" w:customStyle="1" w:styleId="content">
    <w:name w:val="content"/>
    <w:basedOn w:val="Normal"/>
    <w:rsid w:val="00DD2D2A"/>
    <w:pPr>
      <w:spacing w:before="100" w:beforeAutospacing="1" w:after="100" w:afterAutospacing="1" w:line="240" w:lineRule="auto"/>
      <w:jc w:val="left"/>
    </w:pPr>
    <w:rPr>
      <w:lang w:val="en-US" w:eastAsia="en-US"/>
    </w:rPr>
  </w:style>
  <w:style w:type="paragraph" w:styleId="DocumentMap">
    <w:name w:val="Document Map"/>
    <w:basedOn w:val="Normal"/>
    <w:link w:val="DocumentMapChar"/>
    <w:semiHidden/>
    <w:unhideWhenUsed/>
    <w:rsid w:val="00FA3A41"/>
    <w:rPr>
      <w:rFonts w:ascii="Tahoma" w:hAnsi="Tahoma" w:cs="Tahoma"/>
      <w:sz w:val="16"/>
      <w:szCs w:val="16"/>
    </w:rPr>
  </w:style>
  <w:style w:type="character" w:customStyle="1" w:styleId="DocumentMapChar">
    <w:name w:val="Document Map Char"/>
    <w:basedOn w:val="DefaultParagraphFont"/>
    <w:link w:val="DocumentMap"/>
    <w:semiHidden/>
    <w:rsid w:val="00FA3A41"/>
    <w:rPr>
      <w:rFonts w:ascii="Tahoma" w:hAnsi="Tahoma" w:cs="Tahoma"/>
      <w:sz w:val="16"/>
      <w:szCs w:val="16"/>
    </w:rPr>
  </w:style>
  <w:style w:type="character" w:customStyle="1" w:styleId="Heading2Char">
    <w:name w:val="Heading 2 Char"/>
    <w:basedOn w:val="DefaultParagraphFont"/>
    <w:link w:val="Heading2"/>
    <w:rsid w:val="001830BC"/>
    <w:rPr>
      <w:b/>
      <w:sz w:val="28"/>
      <w:szCs w:val="28"/>
    </w:rPr>
  </w:style>
  <w:style w:type="character" w:customStyle="1" w:styleId="Heading1Char">
    <w:name w:val="Heading 1 Char"/>
    <w:basedOn w:val="DefaultParagraphFont"/>
    <w:link w:val="Heading1"/>
    <w:uiPriority w:val="9"/>
    <w:rsid w:val="005C4F10"/>
    <w:rPr>
      <w:b/>
      <w:bCs/>
      <w:kern w:val="32"/>
      <w:sz w:val="32"/>
      <w:szCs w:val="32"/>
    </w:rPr>
  </w:style>
  <w:style w:type="paragraph" w:styleId="Bibliography">
    <w:name w:val="Bibliography"/>
    <w:basedOn w:val="Normal"/>
    <w:next w:val="Normal"/>
    <w:uiPriority w:val="37"/>
    <w:unhideWhenUsed/>
    <w:rsid w:val="005C4F10"/>
  </w:style>
  <w:style w:type="character" w:styleId="PlaceholderText">
    <w:name w:val="Placeholder Text"/>
    <w:basedOn w:val="DefaultParagraphFont"/>
    <w:uiPriority w:val="99"/>
    <w:semiHidden/>
    <w:rsid w:val="000A645C"/>
    <w:rPr>
      <w:color w:val="808080"/>
    </w:rPr>
  </w:style>
  <w:style w:type="character" w:styleId="HTMLCite">
    <w:name w:val="HTML Cite"/>
    <w:basedOn w:val="DefaultParagraphFont"/>
    <w:uiPriority w:val="99"/>
    <w:semiHidden/>
    <w:unhideWhenUsed/>
    <w:rsid w:val="009322D2"/>
    <w:rPr>
      <w:i/>
      <w:iCs/>
    </w:rPr>
  </w:style>
  <w:style w:type="paragraph" w:styleId="TableofFigures">
    <w:name w:val="table of figures"/>
    <w:basedOn w:val="Normal"/>
    <w:next w:val="Normal"/>
    <w:uiPriority w:val="99"/>
    <w:unhideWhenUsed/>
    <w:rsid w:val="00485C55"/>
  </w:style>
  <w:style w:type="character" w:styleId="CommentReference">
    <w:name w:val="annotation reference"/>
    <w:basedOn w:val="DefaultParagraphFont"/>
    <w:semiHidden/>
    <w:unhideWhenUsed/>
    <w:rsid w:val="00B526EF"/>
    <w:rPr>
      <w:sz w:val="16"/>
      <w:szCs w:val="16"/>
    </w:rPr>
  </w:style>
  <w:style w:type="paragraph" w:styleId="CommentText">
    <w:name w:val="annotation text"/>
    <w:basedOn w:val="Normal"/>
    <w:link w:val="CommentTextChar"/>
    <w:semiHidden/>
    <w:unhideWhenUsed/>
    <w:rsid w:val="00B526EF"/>
    <w:pPr>
      <w:spacing w:line="240" w:lineRule="auto"/>
    </w:pPr>
    <w:rPr>
      <w:sz w:val="20"/>
      <w:szCs w:val="20"/>
    </w:rPr>
  </w:style>
  <w:style w:type="character" w:customStyle="1" w:styleId="CommentTextChar">
    <w:name w:val="Comment Text Char"/>
    <w:basedOn w:val="DefaultParagraphFont"/>
    <w:link w:val="CommentText"/>
    <w:semiHidden/>
    <w:rsid w:val="00B526EF"/>
  </w:style>
  <w:style w:type="paragraph" w:styleId="CommentSubject">
    <w:name w:val="annotation subject"/>
    <w:basedOn w:val="CommentText"/>
    <w:next w:val="CommentText"/>
    <w:link w:val="CommentSubjectChar"/>
    <w:semiHidden/>
    <w:unhideWhenUsed/>
    <w:rsid w:val="00B526EF"/>
    <w:rPr>
      <w:b/>
      <w:bCs/>
    </w:rPr>
  </w:style>
  <w:style w:type="character" w:customStyle="1" w:styleId="CommentSubjectChar">
    <w:name w:val="Comment Subject Char"/>
    <w:basedOn w:val="CommentTextChar"/>
    <w:link w:val="CommentSubject"/>
    <w:semiHidden/>
    <w:rsid w:val="00B526EF"/>
    <w:rPr>
      <w:b/>
      <w:bCs/>
    </w:rPr>
  </w:style>
</w:styles>
</file>

<file path=word/webSettings.xml><?xml version="1.0" encoding="utf-8"?>
<w:webSettings xmlns:r="http://schemas.openxmlformats.org/officeDocument/2006/relationships" xmlns:w="http://schemas.openxmlformats.org/wordprocessingml/2006/main">
  <w:divs>
    <w:div w:id="48070433">
      <w:bodyDiv w:val="1"/>
      <w:marLeft w:val="0"/>
      <w:marRight w:val="0"/>
      <w:marTop w:val="0"/>
      <w:marBottom w:val="0"/>
      <w:divBdr>
        <w:top w:val="none" w:sz="0" w:space="0" w:color="auto"/>
        <w:left w:val="none" w:sz="0" w:space="0" w:color="auto"/>
        <w:bottom w:val="none" w:sz="0" w:space="0" w:color="auto"/>
        <w:right w:val="none" w:sz="0" w:space="0" w:color="auto"/>
      </w:divBdr>
    </w:div>
    <w:div w:id="159468919">
      <w:bodyDiv w:val="1"/>
      <w:marLeft w:val="0"/>
      <w:marRight w:val="0"/>
      <w:marTop w:val="0"/>
      <w:marBottom w:val="0"/>
      <w:divBdr>
        <w:top w:val="none" w:sz="0" w:space="0" w:color="auto"/>
        <w:left w:val="none" w:sz="0" w:space="0" w:color="auto"/>
        <w:bottom w:val="none" w:sz="0" w:space="0" w:color="auto"/>
        <w:right w:val="none" w:sz="0" w:space="0" w:color="auto"/>
      </w:divBdr>
    </w:div>
    <w:div w:id="201525731">
      <w:bodyDiv w:val="1"/>
      <w:marLeft w:val="0"/>
      <w:marRight w:val="0"/>
      <w:marTop w:val="0"/>
      <w:marBottom w:val="0"/>
      <w:divBdr>
        <w:top w:val="none" w:sz="0" w:space="0" w:color="auto"/>
        <w:left w:val="none" w:sz="0" w:space="0" w:color="auto"/>
        <w:bottom w:val="none" w:sz="0" w:space="0" w:color="auto"/>
        <w:right w:val="none" w:sz="0" w:space="0" w:color="auto"/>
      </w:divBdr>
    </w:div>
    <w:div w:id="722485093">
      <w:bodyDiv w:val="1"/>
      <w:marLeft w:val="0"/>
      <w:marRight w:val="0"/>
      <w:marTop w:val="0"/>
      <w:marBottom w:val="0"/>
      <w:divBdr>
        <w:top w:val="none" w:sz="0" w:space="0" w:color="auto"/>
        <w:left w:val="none" w:sz="0" w:space="0" w:color="auto"/>
        <w:bottom w:val="none" w:sz="0" w:space="0" w:color="auto"/>
        <w:right w:val="none" w:sz="0" w:space="0" w:color="auto"/>
      </w:divBdr>
    </w:div>
    <w:div w:id="755635674">
      <w:bodyDiv w:val="1"/>
      <w:marLeft w:val="0"/>
      <w:marRight w:val="0"/>
      <w:marTop w:val="0"/>
      <w:marBottom w:val="0"/>
      <w:divBdr>
        <w:top w:val="none" w:sz="0" w:space="0" w:color="auto"/>
        <w:left w:val="none" w:sz="0" w:space="0" w:color="auto"/>
        <w:bottom w:val="none" w:sz="0" w:space="0" w:color="auto"/>
        <w:right w:val="none" w:sz="0" w:space="0" w:color="auto"/>
      </w:divBdr>
    </w:div>
    <w:div w:id="772936093">
      <w:bodyDiv w:val="1"/>
      <w:marLeft w:val="0"/>
      <w:marRight w:val="0"/>
      <w:marTop w:val="0"/>
      <w:marBottom w:val="0"/>
      <w:divBdr>
        <w:top w:val="none" w:sz="0" w:space="0" w:color="auto"/>
        <w:left w:val="none" w:sz="0" w:space="0" w:color="auto"/>
        <w:bottom w:val="none" w:sz="0" w:space="0" w:color="auto"/>
        <w:right w:val="none" w:sz="0" w:space="0" w:color="auto"/>
      </w:divBdr>
    </w:div>
    <w:div w:id="946426580">
      <w:bodyDiv w:val="1"/>
      <w:marLeft w:val="0"/>
      <w:marRight w:val="0"/>
      <w:marTop w:val="0"/>
      <w:marBottom w:val="0"/>
      <w:divBdr>
        <w:top w:val="none" w:sz="0" w:space="0" w:color="auto"/>
        <w:left w:val="none" w:sz="0" w:space="0" w:color="auto"/>
        <w:bottom w:val="none" w:sz="0" w:space="0" w:color="auto"/>
        <w:right w:val="none" w:sz="0" w:space="0" w:color="auto"/>
      </w:divBdr>
    </w:div>
    <w:div w:id="1503819559">
      <w:bodyDiv w:val="1"/>
      <w:marLeft w:val="0"/>
      <w:marRight w:val="0"/>
      <w:marTop w:val="0"/>
      <w:marBottom w:val="0"/>
      <w:divBdr>
        <w:top w:val="none" w:sz="0" w:space="0" w:color="auto"/>
        <w:left w:val="none" w:sz="0" w:space="0" w:color="auto"/>
        <w:bottom w:val="none" w:sz="0" w:space="0" w:color="auto"/>
        <w:right w:val="none" w:sz="0" w:space="0" w:color="auto"/>
      </w:divBdr>
    </w:div>
    <w:div w:id="1700398357">
      <w:bodyDiv w:val="1"/>
      <w:marLeft w:val="0"/>
      <w:marRight w:val="0"/>
      <w:marTop w:val="0"/>
      <w:marBottom w:val="0"/>
      <w:divBdr>
        <w:top w:val="none" w:sz="0" w:space="0" w:color="auto"/>
        <w:left w:val="none" w:sz="0" w:space="0" w:color="auto"/>
        <w:bottom w:val="none" w:sz="0" w:space="0" w:color="auto"/>
        <w:right w:val="none" w:sz="0" w:space="0" w:color="auto"/>
      </w:divBdr>
    </w:div>
    <w:div w:id="1967929619">
      <w:bodyDiv w:val="1"/>
      <w:marLeft w:val="0"/>
      <w:marRight w:val="0"/>
      <w:marTop w:val="0"/>
      <w:marBottom w:val="0"/>
      <w:divBdr>
        <w:top w:val="none" w:sz="0" w:space="0" w:color="auto"/>
        <w:left w:val="none" w:sz="0" w:space="0" w:color="auto"/>
        <w:bottom w:val="none" w:sz="0" w:space="0" w:color="auto"/>
        <w:right w:val="none" w:sz="0" w:space="0" w:color="auto"/>
      </w:divBdr>
    </w:div>
    <w:div w:id="21305410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oleObject" Target="embeddings/Dokument_programu_Microsoft_Office_Word_97_20031.doc"/><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image" Target="media/image4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oleObject" Target="embeddings/Dokument_programu_Microsoft_Office_Word_97_20032.doc"/><Relationship Id="rId29" Type="http://schemas.openxmlformats.org/officeDocument/2006/relationships/image" Target="media/image20.jpeg"/><Relationship Id="rId41" Type="http://schemas.openxmlformats.org/officeDocument/2006/relationships/image" Target="media/image32.png"/><Relationship Id="rId54"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footer" Target="footer1.xml"/><Relationship Id="rId61" Type="http://schemas.microsoft.com/office/2007/relationships/stylesWithEffects" Target="stylesWithEffects.xml"/><Relationship Id="rId10" Type="http://schemas.openxmlformats.org/officeDocument/2006/relationships/image" Target="media/image3.png"/><Relationship Id="rId19" Type="http://schemas.openxmlformats.org/officeDocument/2006/relationships/image" Target="media/image11.emf"/><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jpeg"/><Relationship Id="rId8" Type="http://schemas.openxmlformats.org/officeDocument/2006/relationships/image" Target="media/image1.jpe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nusz\Desktop\Praca%20dyplomowa%20w%20ZNE%20wz&#243;r%2007-02-2011.dotx"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XSL" StyleName="ISO 690 - Numerical with Square Brackets">
  <b:Source>
    <b:Tag>Fal13</b:Tag>
    <b:SourceType>DocumentFromInternetSite</b:SourceType>
    <b:Guid>{6FDA1BA7-797E-4F76-857A-3FCF3E5379AB}</b:Guid>
    <b:Author>
      <b:Author>
        <b:NameList>
          <b:Person>
            <b:Last>Falkner</b:Last>
            <b:First>James</b:First>
          </b:Person>
        </b:NameList>
      </b:Author>
    </b:Author>
    <b:Title>Asynchronous Web Programming with HTML5 WebSockets and Java</b:Title>
    <b:InternetSiteTitle>SlideShare</b:InternetSiteTitle>
    <b:Year>2013</b:Year>
    <b:Month>05</b:Month>
    <b:Day>08</b:Day>
    <b:URL>http://www.slideshare.net/schtool/asynchronous-web-programming-with-html5-websockets-and-java</b:URL>
    <b:RefOrder>1</b:RefOrder>
  </b:Source>
  <b:Source>
    <b:Tag>Ily13</b:Tag>
    <b:SourceType>Book</b:SourceType>
    <b:Guid>{89308AF1-A1FB-4B73-A9CC-A574F462E8A3}</b:Guid>
    <b:Author>
      <b:Author>
        <b:NameList>
          <b:Person>
            <b:Last>Ilya</b:Last>
            <b:First>Gregorik</b:First>
          </b:Person>
        </b:NameList>
      </b:Author>
    </b:Author>
    <b:Title>High Performance Browser Networking</b:Title>
    <b:Year>2013</b:Year>
    <b:Publisher>O'Reilly Media</b:Publisher>
    <b:City>Sebastopol</b:City>
    <b:CountryRegion>USA</b:CountryRegion>
    <b:RefOrder>2</b:RefOrder>
  </b:Source>
  <b:Source>
    <b:Tag>Izd</b:Tag>
    <b:SourceType>DocumentFromInternetSite</b:SourceType>
    <b:Guid>{F2465890-7DCF-4A92-BA03-496FB59EDB00}</b:Guid>
    <b:Author>
      <b:Author>
        <b:NameList>
          <b:Person>
            <b:Last>Izdebski</b:Last>
            <b:First>Waldemar</b:First>
          </b:Person>
        </b:NameList>
      </b:Author>
    </b:Author>
    <b:Title>Numeryczny Model Terenu</b:Title>
    <b:InternetSiteTitle>http://gisplay.pl/</b:InternetSiteTitle>
    <b:URL>http://gisplay.pl/gis/numeryczny-model-terenu.html</b:URL>
    <b:RefOrder>3</b:RefOrder>
  </b:Source>
  <b:Source>
    <b:Tag>Jęd16</b:Tag>
    <b:SourceType>DocumentFromInternetSite</b:SourceType>
    <b:Guid>{A0B22D71-415E-4889-AC55-4ACD46A8B439}</b:Guid>
    <b:Author>
      <b:Author>
        <b:NameList>
          <b:Person>
            <b:Last>Jędrzejewski</b:Last>
            <b:First>Adam</b:First>
          </b:Person>
        </b:NameList>
      </b:Author>
    </b:Author>
    <b:Title>JSON - lekka alternatywa dla XML</b:Title>
    <b:InternetSiteTitle>DAJP Programmers Group</b:InternetSiteTitle>
    <b:Year>2016</b:Year>
    <b:Month>10</b:Month>
    <b:Day>10</b:Day>
    <b:URL>http://www.dajp.org/blog/3-dajp/9-json.html</b:URL>
    <b:RefOrder>4</b:RefOrder>
  </b:Source>
  <b:Source>
    <b:Tag>Edw13</b:Tag>
    <b:SourceType>InternetSite</b:SourceType>
    <b:Guid>{382FE8A0-732D-4EA2-BB51-8CF529E5E41E}</b:Guid>
    <b:Author>
      <b:Author>
        <b:NameList>
          <b:Person>
            <b:Last>Krzywy</b:Last>
            <b:First>Edward</b:First>
          </b:Person>
        </b:NameList>
      </b:Author>
    </b:Author>
    <b:Title>Protokół WebSocket - Internet w czasie rzeczywistym</b:Title>
    <b:Year>2013</b:Year>
    <b:JournalName>CHIP.pl</b:JournalName>
    <b:InternetSiteTitle>CHIP.pl</b:InternetSiteTitle>
    <b:Month>01</b:Month>
    <b:Day>03</b:Day>
    <b:URL>http://www.chip.pl/artykuly/technika/2013/01/protokol-websocket-internet-w-czasie-rzeczywistym</b:URL>
    <b:RefOrder>5</b:RefOrder>
  </b:Source>
  <b:Source>
    <b:Tag>Pav13</b:Tag>
    <b:SourceType>DocumentFromInternetSite</b:SourceType>
    <b:Guid>{2B6240B3-7F7E-44F8-A88F-DC8725DF9DFF}</b:Guid>
    <b:Author>
      <b:Author>
        <b:NameList>
          <b:Person>
            <b:Last>Podila</b:Last>
            <b:First>Pavan</b:First>
          </b:Person>
        </b:NameList>
      </b:Author>
    </b:Author>
    <b:Title>HTTP: The Protocol Every Web Developer Must Know - Part 1</b:Title>
    <b:InternetSiteTitle>Envato Tuts+</b:InternetSiteTitle>
    <b:Year>2013</b:Year>
    <b:Month>04</b:Month>
    <b:Day>08</b:Day>
    <b:URL>http://code.tutsplus.com/tutorials/http-the-protocol-every-web-developer-must-know-part-1--net-31177</b:URL>
    <b:RefOrder>6</b:RefOrder>
  </b:Source>
  <b:Source>
    <b:Tag>Yar11</b:Tag>
    <b:SourceType>DocumentFromInternetSite</b:SourceType>
    <b:Guid>{49537E78-6D1B-47DC-8F91-3F560E3D33BE}</b:Guid>
    <b:Author>
      <b:Author>
        <b:NameList>
          <b:Person>
            <b:Last>Yarpo</b:Last>
            <b:First>Patryk</b:First>
          </b:Person>
        </b:NameList>
      </b:Author>
    </b:Author>
    <b:Title>JSON - format wymiany danych</b:Title>
    <b:Year>2011</b:Year>
    <b:InternetSiteTitle>Blog Webdeveloperski Patryk Yarpo</b:InternetSiteTitle>
    <b:Month>03</b:Month>
    <b:Day>06</b:Day>
    <b:URL>http://www.yarpo.pl/2011/03/06/json-jako-format-wymiany-danych/</b:URL>
    <b:RefOrder>7</b:RefOrder>
  </b:Source>
  <b:Source>
    <b:Tag>Shu</b:Tag>
    <b:SourceType>InternetSite</b:SourceType>
    <b:Guid>{1E083B95-836D-41F6-B4AB-509B1193F867}</b:Guid>
    <b:Title>Shuttle Radar Topography mission</b:Title>
    <b:InternetSiteTitle>Wikipedia</b:InternetSiteTitle>
    <b:URL>https://pl.wikipedia.org/wiki/Shuttle_Radar_Topography_Mission</b:URL>
    <b:RefOrder>8</b:RefOrder>
  </b:Source>
  <b:Source>
    <b:Tag>Sto</b:Tag>
    <b:SourceType>InternetSite</b:SourceType>
    <b:Guid>{56C55E3D-863E-4A3B-97D7-C3477B57710F}</b:Guid>
    <b:Author>
      <b:Author>
        <b:Corporate>Stowarzyszenie OpenStreetMap</b:Corporate>
      </b:Author>
    </b:Author>
    <b:Title>Portal polskiej społeczności OpenStreetMap</b:Title>
    <b:InternetSiteTitle>OpenStreetMap Polska</b:InternetSiteTitle>
    <b:URL>http://openstreetmap.org.pl/</b:URL>
    <b:RefOrder>9</b:RefOrder>
  </b:Source>
  <b:Source>
    <b:Tag>Num</b:Tag>
    <b:SourceType>InternetSite</b:SourceType>
    <b:Guid>{F42B16CD-162B-49AF-BCA1-B3339323B22D}</b:Guid>
    <b:Title>Numeryczny model terenu</b:Title>
    <b:InternetSiteTitle>Wikipedia</b:InternetSiteTitle>
    <b:URL>https://pl.wikipedia.org/wiki/Numeryczny_model_terenu</b:URL>
    <b:RefOrder>10</b:RefOrder>
  </b:Source>
  <b:Source>
    <b:Tag>Wik</b:Tag>
    <b:SourceType>InternetSite</b:SourceType>
    <b:Guid>{F0E81936-39E3-40A1-A0A1-803C81886ECB}</b:Guid>
    <b:Title>WikiProject</b:Title>
    <b:URL>http://wiki.openstreetmap.org/wiki/Comparision_Google_services_-_OSM</b:URL>
    <b:RefOrder>11</b:RefOrder>
  </b:Source>
  <b:Source>
    <b:Tag>Lin13</b:Tag>
    <b:SourceType>DocumentFromInternetSite</b:SourceType>
    <b:Guid>{0212ED90-39FF-4BA6-B389-20E01413F00C}</b:Guid>
    <b:Author>
      <b:Author>
        <b:NameList>
          <b:Person>
            <b:Last>Lindo</b:Last>
            <b:First>Sean</b:First>
          </b:Person>
        </b:NameList>
      </b:Author>
    </b:Author>
    <b:Title>XML vs. JSON - A Primer</b:Title>
    <b:Year>2013</b:Year>
    <b:InternetSiteTitle>ProgrammableWeb</b:InternetSiteTitle>
    <b:Month>11</b:Month>
    <b:Day>07</b:Day>
    <b:URL>http://www.programmableweb.com/news/xml-vs.-json-primer/how-to/2013/11/07</b:URL>
    <b:RefOrder>12</b:RefOrder>
  </b:Source>
  <b:Source>
    <b:Tag>SOI</b:Tag>
    <b:SourceType>DocumentFromInternetSite</b:SourceType>
    <b:Guid>{E2C69F7D-2E01-4168-9EB5-058E695F399F}</b:Guid>
    <b:Author>
      <b:Author>
        <b:Corporate>SOISK</b:Corporate>
      </b:Author>
    </b:Author>
    <b:Title>Model ISO/OSI i TCP/IP</b:Title>
    <b:InternetSiteTitle>Systemy operacyjne i sieci komputerowe</b:InternetSiteTitle>
    <b:URL>http://www.soisk-me.pl/klasa-iv-sieci/model-iso-osi-i-tcp-ip?showall=&amp;limitstart=</b:URL>
    <b:RefOrder>13</b:RefOrder>
  </b:Source>
  <b:Source>
    <b:Tag>Got07</b:Tag>
    <b:SourceType>Book</b:SourceType>
    <b:Guid>{44F83D9A-0E51-488D-AAAD-CC517B7C21F9}</b:Guid>
    <b:Author>
      <b:Author>
        <b:NameList>
          <b:Person>
            <b:Last>Gotlib</b:Last>
            <b:First>Dariusz</b:First>
          </b:Person>
          <b:Person>
            <b:Last>Iwaniak</b:Last>
            <b:First>Adam</b:First>
          </b:Person>
          <b:Person>
            <b:Last>Olszewski</b:Last>
            <b:First>Robert</b:First>
          </b:Person>
        </b:NameList>
      </b:Author>
    </b:Author>
    <b:Title>GIS - Obszary zastosowań</b:Title>
    <b:Year>2007</b:Year>
    <b:Publisher>Wydawnictwo Naukowe PWN</b:Publisher>
    <b:City>Warszawa</b:City>
    <b:RefOrder>14</b:RefOrder>
  </b:Source>
  <b:Source>
    <b:Tag>Kni09</b:Tag>
    <b:SourceType>DocumentFromInternetSite</b:SourceType>
    <b:Guid>{F7C1586E-4574-4DE6-ADB7-1F806137E570}</b:Guid>
    <b:Author>
      <b:Author>
        <b:NameList>
          <b:Person>
            <b:Last>Knippers</b:Last>
            <b:First>Richard</b:First>
          </b:Person>
        </b:NameList>
      </b:Author>
    </b:Author>
    <b:Title>Reference surfaces for mapping</b:Title>
    <b:InternetSiteTitle>kartoweb</b:InternetSiteTitle>
    <b:Year>2009</b:Year>
    <b:Month>08</b:Month>
    <b:URL>http://kartoweb.itc.nl/geometrics/Reference%20surfaces/refsurf.html</b:URL>
    <b:RefOrder>15</b:RefOrder>
  </b:Source>
  <b:Source>
    <b:Tag>Uri</b:Tag>
    <b:SourceType>DocumentFromInternetSite</b:SourceType>
    <b:Guid>{01406D4B-A134-4BDB-A42D-CC31BA453B9D}</b:Guid>
    <b:Author>
      <b:Author>
        <b:NameList>
          <b:Person>
            <b:Last>Uriasz</b:Last>
            <b:First>Janusz</b:First>
          </b:Person>
        </b:NameList>
      </b:Author>
    </b:Author>
    <b:Title>Powierzchnie odniesienia</b:Title>
    <b:InternetSiteTitle>uriasz.am</b:InternetSiteTitle>
    <b:URL>http://uriasz.am.szczecin.pl/naw_bezp/Powierzchnie.html</b:URL>
    <b:RefOrder>16</b:RefOrder>
  </b:Source>
  <b:Source>
    <b:Tag>Śle</b:Tag>
    <b:SourceType>DocumentFromInternetSite</b:SourceType>
    <b:Guid>{C792E643-0321-4201-8866-B24074032F62}</b:Guid>
    <b:Author>
      <b:Author>
        <b:NameList>
          <b:Person>
            <b:Last>Janusz</b:Last>
            <b:First>Śledziński</b:First>
          </b:Person>
        </b:NameList>
      </b:Author>
    </b:Author>
    <b:Title>Niwelacja GPS</b:Title>
    <b:InternetSiteTitle>Geoforum.pl</b:InternetSiteTitle>
    <b:URL>http://geoforum.pl/?menu=46813,46833,46921&amp;link=gnss-krotki-wyklad-alfabet-gps-niwelacja-gps</b:URL>
    <b:RefOrder>17</b:RefOrder>
  </b:Source>
  <b:Source>
    <b:Tag>Fra13</b:Tag>
    <b:SourceType>DocumentFromInternetSite</b:SourceType>
    <b:Guid>{5BD0D165-05FC-439C-9E01-E1D7DD29875D}</b:Guid>
    <b:Author>
      <b:Author>
        <b:NameList>
          <b:Person>
            <b:Last>Witold</b:Last>
            <b:First>Fraczek</b:First>
          </b:Person>
        </b:NameList>
      </b:Author>
    </b:Author>
    <b:Title>Mean Sea Level, GPS and the Geoid</b:Title>
    <b:InternetSiteTitle>esri</b:InternetSiteTitle>
    <b:Year>2013</b:Year>
    <b:URL>http://www.esri.com/news/arcuser/0703/geoid1of3.html</b:URL>
    <b:RefOrder>18</b:RefOrder>
  </b:Source>
  <b:Source>
    <b:Tag>UNA14</b:Tag>
    <b:SourceType>DocumentFromInternetSite</b:SourceType>
    <b:Guid>{4E427C70-96AC-4AAA-93A9-59A7FD7DBFBD}</b:Guid>
    <b:Author>
      <b:Author>
        <b:Corporate>UNAVCO</b:Corporate>
      </b:Author>
    </b:Author>
    <b:Title>The Geoid and Receiver Measurements</b:Title>
    <b:InternetSiteTitle>UNAVCO</b:InternetSiteTitle>
    <b:Year>2014</b:Year>
    <b:Month>12</b:Month>
    <b:Day>10</b:Day>
    <b:URL>https://www.unavco.org/education/resources/educational-resources/tutorial/geoid-gps-receivers.html</b:URL>
    <b:RefOrder>19</b:RefOrder>
  </b:Source>
  <b:Source>
    <b:Tag>Wys13</b:Tag>
    <b:SourceType>DocumentFromInternetSite</b:SourceType>
    <b:Guid>{854F90DE-FC8C-4182-AAC8-9AE6E64083AB}</b:Guid>
    <b:Title>Wysokościomeirz barometryczny</b:Title>
    <b:InternetSiteTitle>Aircraft</b:InternetSiteTitle>
    <b:Year>2013</b:Year>
    <b:Month>02</b:Month>
    <b:Day>18</b:Day>
    <b:URL>http://aircraft.cba.pl/?p=366</b:URL>
    <b:RefOrder>20</b:RefOrder>
  </b:Source>
  <b:Source>
    <b:Tag>Wój</b:Tag>
    <b:SourceType>DocumentFromInternetSite</b:SourceType>
    <b:Guid>{E39A61D8-7021-4D48-AED8-3BF7FFADA3FB}</b:Guid>
    <b:Author>
      <b:Author>
        <b:NameList>
          <b:Person>
            <b:Last>Wójcik</b:Last>
            <b:First>Krystian</b:First>
          </b:Person>
        </b:NameList>
      </b:Author>
    </b:Author>
    <b:Title>Działanie GPS</b:Title>
    <b:InternetSiteTitle>TechnologiaGPS</b:InternetSiteTitle>
    <b:URL>http://www.technologiagps.org.pl/dzialanie-gps.htm</b:URL>
    <b:RefOrder>21</b:RefOrder>
  </b:Source>
  <b:Source>
    <b:Tag>MFA</b:Tag>
    <b:SourceType>DocumentFromInternetSite</b:SourceType>
    <b:Guid>{DBA8C275-E80A-48D3-AC98-77351E0323B7}</b:Guid>
    <b:Author>
      <b:Author>
        <b:Corporate>MF Avionics</b:Corporate>
      </b:Author>
    </b:Author>
    <b:Title>Nawigacja w lotnictwie - metody i przykłady</b:Title>
    <b:InternetSiteTitle>MF Avionics</b:InternetSiteTitle>
    <b:URL>http://mfavionics.blogspot.com/2012/07/nawigacja-w-lotnictwie-metody-i-przykady.html</b:URL>
    <b:RefOrder>22</b:RefOrder>
  </b:Source>
  <b:Source>
    <b:Tag>iwi06</b:Tag>
    <b:SourceType>DocumentFromInternetSite</b:SourceType>
    <b:Guid>{AEFBFDB1-D7D1-4292-A2CC-AB36D6606DCC}</b:Guid>
    <b:Author>
      <b:Author>
        <b:Corporate>iwierdza.net</b:Corporate>
      </b:Author>
    </b:Author>
    <b:Title>Sztuczne satelity i prędkość kosmiczna</b:Title>
    <b:InternetSiteTitle>iwierdza</b:InternetSiteTitle>
    <b:Year>2006</b:Year>
    <b:URL>http://www.iwiedza.net/materialy/astr_m029.html</b:URL>
    <b:RefOrder>23</b:RefOrder>
  </b:Source>
  <b:Source>
    <b:Tag>Kąc</b:Tag>
    <b:SourceType>DocumentFromInternetSite</b:SourceType>
    <b:Guid>{5C98C656-5EF3-4B61-90D3-E6FA89FE2F1D}</b:Guid>
    <b:Author>
      <b:Author>
        <b:NameList>
          <b:Person>
            <b:Last>Kąciecki</b:Last>
            <b:First>Dominik</b:First>
          </b:Person>
        </b:NameList>
      </b:Author>
    </b:Author>
    <b:Title>Bezzałogowe Statki Powierzne Drony</b:Title>
    <b:InternetSiteTitle>Witryna Wyższej Szkoły Społeczno-Ekonomicznej</b:InternetSiteTitle>
    <b:URL>http://www.wsse-uczelnia.edu.pl/bezzalogowe-statki-powietrzne-drony</b:URL>
    <b:RefOrder>24</b:RefOrder>
  </b:Source>
  <b:Source>
    <b:Tag>3</b:Tag>
    <b:SourceType>Book</b:SourceType>
    <b:Guid>{37A1FB6C-FCFB-4543-B678-30F3BDF21B84}</b:Guid>
    <b:Author>
      <b:Author>
        <b:NameList>
          <b:Person>
            <b:Last>Ćmil</b:Last>
            <b:First>Michał</b:First>
          </b:Person>
          <b:Person>
            <b:Last>Matłoka</b:Last>
            <b:First>Michał</b:First>
          </b:Person>
          <b:Person>
            <b:Last>Marchioni</b:Last>
            <b:First>Francesco</b:First>
          </b:Person>
        </b:NameList>
      </b:Author>
    </b:Author>
    <b:Title>Java EE 7 Development with WildFly</b:Title>
    <b:Year>2014</b:Year>
    <b:Publisher>PACKT</b:Publisher>
    <b:City>Birmingham</b:City>
    <b:RefOrder>25</b:RefOrder>
  </b:Source>
  <b:Source>
    <b:Tag>a</b:Tag>
    <b:SourceType>JournalArticle</b:SourceType>
    <b:Guid>{382F36E4-EFBA-4C7D-BC32-04CC5CD87043}</b:Guid>
    <b:Author>
      <b:Author>
        <b:NameList>
          <b:Person>
            <b:Last>Farr</b:Last>
            <b:First>Tom</b:First>
          </b:Person>
          <b:Person>
            <b:Last>Rosen</b:Last>
            <b:First>Paul</b:First>
          </b:Person>
          <b:Person>
            <b:Last>Caro</b:Last>
            <b:First>Edward</b:First>
          </b:Person>
          <b:Person>
            <b:Last>Cripper</b:Last>
            <b:First>Robert</b:First>
          </b:Person>
          <b:Person>
            <b:Last>Duren</b:Last>
            <b:First>Riley</b:First>
          </b:Person>
          <b:Person>
            <b:Last>Hensley</b:Last>
            <b:First>Scott</b:First>
          </b:Person>
          <b:Person>
            <b:Last>Kobrick</b:Last>
            <b:First>Michael</b:First>
          </b:Person>
          <b:Person>
            <b:Last>Paller</b:Last>
            <b:First>Mimi</b:First>
          </b:Person>
          <b:Person>
            <b:Last>Rodriguez</b:Last>
            <b:First>Ernesto</b:First>
          </b:Person>
          <b:Person>
            <b:Last>Roth</b:Last>
            <b:First>Ladislav</b:First>
          </b:Person>
          <b:Person>
            <b:Last>Seal</b:Last>
            <b:First>David</b:First>
          </b:Person>
          <b:Person>
            <b:Last>Shaffer</b:Last>
            <b:First>Scott</b:First>
          </b:Person>
          <b:Person>
            <b:Last>Shimada</b:Last>
            <b:First>Joanne</b:First>
          </b:Person>
          <b:Person>
            <b:Last>Umland</b:Last>
            <b:First>Jeffrey</b:First>
          </b:Person>
          <b:Person>
            <b:Last>Werner</b:Last>
            <b:First>Marian</b:First>
          </b:Person>
          <b:Person>
            <b:Last>Oskin</b:Last>
            <b:First>Michael</b:First>
          </b:Person>
          <b:Person>
            <b:Last>Burbank</b:Last>
            <b:First>Douglas</b:First>
          </b:Person>
          <b:Person>
            <b:Last>Alsdorf</b:Last>
            <b:First>Douglas</b:First>
          </b:Person>
        </b:NameList>
      </b:Author>
    </b:Author>
    <b:Title>The Shuttle Radar Topography Mission</b:Title>
    <b:Year>2007</b:Year>
    <b:JournalName>Reviews of Geophysics - AN AGU JOURNAL</b:JournalName>
    <b:Volume>45</b:Volume>
    <b:Issue>2</b:Issue>
    <b:RefOrder>26</b:RefOrder>
  </b:Source>
  <b:Source>
    <b:Tag>b</b:Tag>
    <b:SourceType>DocumentFromInternetSite</b:SourceType>
    <b:Guid>{B4C686CC-4468-4375-8BAD-89AD1BF61F0A}</b:Guid>
    <b:Author>
      <b:Author>
        <b:NameList>
          <b:Person>
            <b:Last>Banachowicz</b:Last>
            <b:First>Andrzej</b:First>
          </b:Person>
        </b:NameList>
      </b:Author>
    </b:Author>
    <b:Title>Elementy Geometryczne Elipsoidy Ziemskiej W Prace Wydziału Nawigacyjnego Akademii Morskiej w Gdyni</b:Title>
    <b:InternetSiteTitle>am.gdynia.pl</b:InternetSiteTitle>
    <b:Year>2006</b:Year>
    <b:URL>http://wn.am.gdynia.pl/pw/static/pdf.php?id_referat=277</b:URL>
    <b:Comments>s. 17</b:Comments>
    <b:RefOrder>27</b:RefOrder>
  </b:Source>
  <b:Source>
    <b:Tag>Gór03</b:Tag>
    <b:SourceType>DocumentFromInternetSite</b:SourceType>
    <b:Guid>{E6DE7A35-C1B4-45DF-821A-7C249D3BD599}</b:Guid>
    <b:Author>
      <b:Author>
        <b:NameList>
          <b:Person>
            <b:Last>Górka</b:Last>
            <b:First>Michał</b:First>
          </b:Person>
        </b:NameList>
      </b:Author>
    </b:Author>
    <b:Title>Technika satelitarna w geofizyce</b:Title>
    <b:Year>2003</b:Year>
    <b:URL>http://zasoby1.open.agh.edu.pl/dydaktyka/inzynieria_srodowiska/c_technika_satelitarna/gps.html</b:URL>
    <b:RefOrder>28</b:RefOrder>
  </b:Source>
  <b:Source>
    <b:Tag>Krz</b:Tag>
    <b:SourceType>DocumentFromInternetSite</b:SourceType>
    <b:Guid>{AA49A931-336D-47F2-922F-25F24C1A437D}</b:Guid>
    <b:Author>
      <b:Author>
        <b:Corporate>Krzaczyńska Maja</b:Corporate>
      </b:Author>
    </b:Author>
    <b:Title>Aplikacja mobilna, webowa, czy desktopowa? Co Wybrać?</b:Title>
    <b:InternetSiteTitle>EXACO Blog</b:InternetSiteTitle>
    <b:URL>https://blog.exaco.pl/aplikacja-mobilna-webowa-czy-desktopowa-co-wybrac/</b:URL>
    <b:RefOrder>29</b:RefOrder>
  </b:Source>
  <b:Source>
    <b:Tag>Nab</b:Tag>
    <b:SourceType>DocumentFromInternetSite</b:SourceType>
    <b:Guid>{A4889721-4509-4D62-B65C-82CE09DF17B0}</b:Guid>
    <b:Author>
      <b:Author>
        <b:Corporate>Nabożny Maciej</b:Corporate>
      </b:Author>
    </b:Author>
    <b:Title>Wstęp do Androida (SDK i NDK)</b:Title>
    <b:InternetSiteTitle>Maciej[CC]</b:InternetSiteTitle>
    <b:URL>http://www.mnabozny.pl/blog/wstep-do-androida-sdk-i-ndk/</b:URL>
    <b:RefOrder>30</b:RefOrder>
  </b:Source>
  <b:Source>
    <b:Tag>And</b:Tag>
    <b:SourceType>DocumentFromInternetSite</b:SourceType>
    <b:Guid>{4231C3ED-1564-4E54-A9EA-215EB8447171}</b:Guid>
    <b:Title>Android NDK</b:Title>
    <b:InternetSiteTitle>Android Developers</b:InternetSiteTitle>
    <b:URL>http://developer.android.com/intl/ru/tools/sdk/ndk/index.html</b:URL>
    <b:RefOrder>31</b:RefOrder>
  </b:Source>
  <b:Source>
    <b:Tag>App</b:Tag>
    <b:SourceType>InternetSite</b:SourceType>
    <b:Guid>{94ED4870-93CC-4D18-B440-C0D0CF786F42}</b:Guid>
    <b:InternetSiteTitle>Apple Developer</b:InternetSiteTitle>
    <b:URL>https://developer.apple.com</b:URL>
    <b:RefOrder>32</b:RefOrder>
  </b:Source>
  <b:Source>
    <b:Tag>Win</b:Tag>
    <b:SourceType>InternetSite</b:SourceType>
    <b:Guid>{1A52E0D1-FBE4-4763-94C8-DA59C0D8E0BD}</b:Guid>
    <b:InternetSiteTitle>Windows Mobile Developer</b:InternetSiteTitle>
    <b:URL>https://dev.windows.com</b:URL>
    <b:RefOrder>33</b:RefOrder>
  </b:Source>
  <b:Source>
    <b:Tag>Xam</b:Tag>
    <b:SourceType>InternetSite</b:SourceType>
    <b:Guid>{663D3C79-F720-49E6-BA69-398915295E72}</b:Guid>
    <b:InternetSiteTitle>Xamarin</b:InternetSiteTitle>
    <b:URL>https://xamarin.com/</b:URL>
    <b:RefOrder>34</b:RefOrder>
  </b:Source>
  <b:Source>
    <b:Tag>Krz1</b:Tag>
    <b:SourceType>DocumentFromInternetSite</b:SourceType>
    <b:Guid>{91BB77A3-A0E1-4567-8A1D-2923C59B8A93}</b:Guid>
    <b:Author>
      <b:Author>
        <b:NameList>
          <b:Person>
            <b:Last>Marcin</b:Last>
            <b:First>Krzych</b:First>
          </b:Person>
        </b:NameList>
      </b:Author>
    </b:Author>
    <b:Title>Tworzenie Aplikacji Mobilnych - 3 możliwości: HTML5, natywna, czy hybryda?</b:Title>
    <b:InternetSiteTitle>KRZYMAR.NET</b:InternetSiteTitle>
    <b:URL>http://krzymar.net/index.php/2014/06/24/tworzenie-aplikacji-mobilnych-3-mozliwosci-html5-natywna-hybryda/</b:URL>
    <b:RefOrder>35</b:RefOrder>
  </b:Source>
  <b:Source>
    <b:Tag>Wnu11</b:Tag>
    <b:SourceType>Book</b:SourceType>
    <b:Guid>{704A01B7-94B9-4F9A-9C46-3EB0F0C8FBC8}</b:Guid>
    <b:Author>
      <b:Author>
        <b:NameList>
          <b:Person>
            <b:Last>Wnuk</b:Last>
            <b:First>Paweł</b:First>
          </b:Person>
        </b:NameList>
      </b:Author>
    </b:Author>
    <b:Title>Inzynieria Oprogramowania Preskrypt</b:Title>
    <b:Year>2011</b:Year>
    <b:Publisher>Politechnika Warszawska</b:Publisher>
    <b:City>Warszawa</b:City>
    <b:RefOrder>36</b:RefOrder>
  </b:Source>
  <b:Source>
    <b:Tag>Mus</b:Tag>
    <b:SourceType>DocumentFromInternetSite</b:SourceType>
    <b:Guid>{9FFED52D-3805-467F-B722-DB8CA6F8F9DF}</b:Guid>
    <b:Author>
      <b:Author>
        <b:Corporate>Muszyńska Karolina</b:Corporate>
      </b:Author>
    </b:Author>
    <b:Title>Wprowadzenie do analizy systemów informacyjnych</b:Title>
    <b:URL>iiwz.wneiz.pl/karolina/Pliki/wstepA.doc</b:URL>
    <b:RefOrder>37</b:RefOrder>
  </b:Source>
  <b:Source>
    <b:Tag>Dia</b:Tag>
    <b:SourceType>InternetSite</b:SourceType>
    <b:Guid>{DE87BA1B-5014-45AD-8220-5DC05D3993B6}</b:Guid>
    <b:Title>Diagram komponentów</b:Title>
    <b:InternetSiteTitle>Projektowanie Systemów Komputerowych notatki w internecie AGH</b:InternetSiteTitle>
    <b:URL>http://brasil.cel.agh.edu.pl/~09sbfraczek/diagram-komponentow,1,17.html</b:URL>
    <b:RefOrder>38</b:RefOrder>
  </b:Source>
  <b:Source>
    <b:Tag>Sys</b:Tag>
    <b:SourceType>DocumentFromInternetSite</b:SourceType>
    <b:Guid>{E8A28753-5481-4D1F-99B8-43BE25D4132B}</b:Guid>
    <b:Title>System wizyjny</b:Title>
    <b:InternetSiteTitle>Wikipedia</b:InternetSiteTitle>
    <b:URL>https://pl.wikipedia.org/wiki/System_wizyjny</b:URL>
    <b:RefOrder>39</b:RefOrder>
  </b:Source>
  <b:Source>
    <b:Tag>Geo</b:Tag>
    <b:SourceType>DocumentFromInternetSite</b:SourceType>
    <b:Guid>{F588805F-998B-4F08-AA26-276D90F47A38}</b:Guid>
    <b:Title>Geolokalizacja</b:Title>
    <b:InternetSiteTitle>Wikipedia</b:InternetSiteTitle>
    <b:URL>https://pl.wikipedia.org/wiki/Geolokalizacja</b:URL>
    <b:RefOrder>40</b:RefOrder>
  </b:Source>
  <b:Source>
    <b:Tag>Ait11</b:Tag>
    <b:SourceType>DocumentFromInternetSite</b:SourceType>
    <b:Guid>{F0D207FE-A16E-4FCC-8E82-B0BADF3A26DC}</b:Guid>
    <b:Author>
      <b:Author>
        <b:NameList>
          <b:Person>
            <b:Last>Aitchison</b:Last>
            <b:First>Alastair</b:First>
          </b:Person>
        </b:NameList>
      </b:Author>
    </b:Author>
    <b:Title>Alpha Shapes and Concave Hulls</b:Title>
    <b:Year>2011</b:Year>
    <b:URL>https://alastaira.wordpress.com/2011/03/22/alpha-shapes-and-concave-hulls/</b:URL>
    <b:RefOrder>41</b:RefOrder>
  </b:Source>
  <b:Source>
    <b:Tag>Gro</b:Tag>
    <b:SourceType>DocumentFromInternetSite</b:SourceType>
    <b:Guid>{B0A58445-D93A-433B-987A-9A17FDFBC3BE}</b:Guid>
    <b:Author>
      <b:Author>
        <b:NameList>
          <b:Person>
            <b:Last>Grosso</b:Last>
            <b:First>Eric</b:First>
          </b:Person>
        </b:NameList>
      </b:Author>
    </b:Author>
    <b:Title>Concave hull based on JTS</b:Title>
    <b:URL>http://www.rotefabrik.free.fr/concave_hull/</b:URL>
    <b:RefOrder>42</b:RefOrder>
  </b:Source>
  <b:Source>
    <b:Tag>Sza</b:Tag>
    <b:SourceType>DocumentFromInternetSite</b:SourceType>
    <b:Guid>{62900FA8-45C7-4D01-836D-E85263142F1F}</b:Guid>
    <b:Author>
      <b:Author>
        <b:NameList>
          <b:Person>
            <b:Last>Szawdyński</b:Last>
            <b:First>Piotr</b:First>
          </b:Person>
        </b:NameList>
      </b:Author>
    </b:Author>
    <b:Title>Klasy problemów NP</b:Title>
    <b:InternetSiteTitle>Serwis programistyczny C/C++</b:InternetSiteTitle>
    <b:URL>http://cpp0x.pl/kursy/Teoria-w-Informatyce/Zlozonosc-obliczeniowa/Klasy-problemow-NP/430</b:URL>
    <b:RefOrder>43</b:RefOrder>
  </b:Source>
  <b:Source>
    <b:Tag>Asa</b:Tag>
    <b:SourceType>DocumentFromInternetSite</b:SourceType>
    <b:Guid>{9EEA4144-8845-4520-BB6D-4A057B462B1C}</b:Guid>
    <b:Author>
      <b:Author>
        <b:NameList>
          <b:Person>
            <b:Last>Asaeedi</b:Last>
            <b:First>Saeed</b:First>
          </b:Person>
          <b:Person>
            <b:Last>Didehvar</b:Last>
            <b:First>Farzad</b:First>
          </b:Person>
          <b:Person>
            <b:Last>Mohades</b:Last>
            <b:First>Ali</b:First>
          </b:Person>
        </b:NameList>
      </b:Author>
    </b:Author>
    <b:Title>Alpha-Concave Hull, a Generalization of Convex Hull</b:Title>
    <b:InternetSiteTitle>Cornell University Library</b:InternetSiteTitle>
    <b:URL>https://arxiv.org/ftp/arxiv/papers/1309/1309.7829.pdf</b:URL>
    <b:RefOrder>44</b:RefOrder>
  </b:Source>
  <b:Source>
    <b:Tag>Gal06</b:Tag>
    <b:SourceType>ArticleInAPeriodical</b:SourceType>
    <b:Guid>{CCC9502F-33C5-4345-BC68-22CB4B3FA276}</b:Guid>
    <b:Author>
      <b:Author>
        <b:NameList>
          <b:Person>
            <b:Last>Galton</b:Last>
            <b:First>Antony</b:First>
          </b:Person>
          <b:Person>
            <b:Last>Duckham</b:Last>
            <b:First>Matt</b:First>
          </b:Person>
        </b:NameList>
      </b:Author>
    </b:Author>
    <b:Title>What is the region occupied by a set of points?</b:Title>
    <b:Year>2006</b:Year>
    <b:Volume>Springer</b:Volume>
    <b:PeriodicalTitle>Geographic Information Science</b:PeriodicalTitle>
    <b:Pages>81-98</b:Pages>
    <b:RefOrder>45</b:RefOrder>
  </b:Source>
  <b:Source>
    <b:Tag>Mor07</b:Tag>
    <b:SourceType>Book</b:SourceType>
    <b:Guid>{1A19A2DC-D543-4247-B135-9CADC51E6A06}</b:Guid>
    <b:Author>
      <b:Author>
        <b:NameList>
          <b:Person>
            <b:Last>Moreira</b:Last>
            <b:First>Adriano</b:First>
          </b:Person>
          <b:Person>
            <b:Last>Yasmina Santos</b:Last>
            <b:First>Maribel</b:First>
          </b:Person>
        </b:NameList>
      </b:Author>
    </b:Author>
    <b:Title>Concave hull: A k-nearest neighbours approach for the computation of the region occupied by a set of points</b:Title>
    <b:Year>2007</b:Year>
    <b:RefOrder>46</b:RefOrder>
  </b:Source>
  <b:Source>
    <b:Tag>Mar</b:Tag>
    <b:SourceType>DocumentFromInternetSite</b:SourceType>
    <b:Guid>{E443C6B4-6A7E-4A7C-A35A-65FDBC58B1FE}</b:Guid>
    <b:Author>
      <b:Author>
        <b:NameList>
          <b:Person>
            <b:Last>Marjan</b:Last>
            <b:First>Celikik</b:First>
          </b:Person>
        </b:NameList>
      </b:Author>
    </b:Author>
    <b:Title>Aplha shapes</b:Title>
    <b:InternetSiteTitle>Max Planck Institute for Informatics</b:InternetSiteTitle>
    <b:URL>http://people.mpi-inf.mpg.de/~jgiesen/tch/sem06/Celikik.pdf</b:URL>
    <b:RefOrder>47</b:RefOrder>
  </b:Source>
  <b:Source>
    <b:Tag>Cze</b:Tag>
    <b:SourceType>DocumentFromInternetSite</b:SourceType>
    <b:Guid>{373F3A57-D9E8-4102-A9CD-D7EFFD3286A5}</b:Guid>
    <b:Author>
      <b:Author>
        <b:NameList>
          <b:Person>
            <b:Last>Czekaj</b:Last>
            <b:First>Wiesław</b:First>
          </b:Person>
          <b:Person>
            <b:Last>Idus</b:Last>
            <b:First>Tomasz</b:First>
          </b:Person>
          <b:Person>
            <b:Last>Bogacz</b:Last>
            <b:First>Marcin</b:First>
          </b:Person>
        </b:NameList>
      </b:Author>
    </b:Author>
    <b:Title>Geometria obliczeniowa</b:Title>
    <b:InternetSiteTitle>riad.pl.edu.pl</b:InternetSiteTitle>
    <b:URL>http://riad.pk.edu.pl/~zk/GO_LAB_00/triangulacja/ram_v.htm</b:URL>
    <b:RefOrder>48</b:RefOrder>
  </b:Source>
</b:Sources>
</file>

<file path=customXml/itemProps1.xml><?xml version="1.0" encoding="utf-8"?>
<ds:datastoreItem xmlns:ds="http://schemas.openxmlformats.org/officeDocument/2006/customXml" ds:itemID="{21BC1817-59E5-4BE2-8E9C-02B7F9EE3D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Praca dyplomowa w ZNE wzór 07-02-2011</Template>
  <TotalTime>56</TotalTime>
  <Pages>94</Pages>
  <Words>17690</Words>
  <Characters>106143</Characters>
  <Application>Microsoft Office Word</Application>
  <DocSecurity>0</DocSecurity>
  <Lines>884</Lines>
  <Paragraphs>247</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POLITECHNIKA WARSZAWSKA</vt:lpstr>
      <vt:lpstr>POLITECHNIKA WARSZAWSKA</vt:lpstr>
    </vt:vector>
  </TitlesOfParts>
  <Company>ZNE</Company>
  <LinksUpToDate>false</LinksUpToDate>
  <CharactersWithSpaces>123586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POLITECHNIKA WARSZAWSKA</dc:title>
  <dc:creator>Janusz Wiśniewski</dc:creator>
  <cp:lastModifiedBy>Miix</cp:lastModifiedBy>
  <cp:revision>38</cp:revision>
  <cp:lastPrinted>2016-05-10T05:32:00Z</cp:lastPrinted>
  <dcterms:created xsi:type="dcterms:W3CDTF">2016-05-05T08:16:00Z</dcterms:created>
  <dcterms:modified xsi:type="dcterms:W3CDTF">2016-05-11T09:19:00Z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671616291</vt:i4>
  </property>
  <property fmtid="{D5CDD505-2E9C-101B-9397-08002B2CF9AE}" pid="3" name="_NewReviewCycle">
    <vt:lpwstr/>
  </property>
  <property fmtid="{D5CDD505-2E9C-101B-9397-08002B2CF9AE}" pid="4" name="_EmailSubject">
    <vt:lpwstr>Inż</vt:lpwstr>
  </property>
  <property fmtid="{D5CDD505-2E9C-101B-9397-08002B2CF9AE}" pid="5" name="_AuthorEmail">
    <vt:lpwstr>michal.kapiczynski@atos.net</vt:lpwstr>
  </property>
  <property fmtid="{D5CDD505-2E9C-101B-9397-08002B2CF9AE}" pid="6" name="_AuthorEmailDisplayName">
    <vt:lpwstr>Kapiczynski, Michal</vt:lpwstr>
  </property>
  <property fmtid="{D5CDD505-2E9C-101B-9397-08002B2CF9AE}" pid="7" name="_ReviewingToolsShownOnce">
    <vt:lpwstr/>
  </property>
</Properties>
</file>