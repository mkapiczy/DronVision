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2C59" w:rsidRDefault="00B37482" w:rsidP="007650FC">
      <w:pPr>
        <w:tabs>
          <w:tab w:val="left" w:pos="-720"/>
        </w:tabs>
        <w:suppressAutoHyphens/>
        <w:spacing w:line="360" w:lineRule="auto"/>
        <w:jc w:val="center"/>
        <w:rPr>
          <w:spacing w:val="-3"/>
          <w:sz w:val="40"/>
          <w:szCs w:val="40"/>
        </w:rPr>
      </w:pPr>
      <w:r w:rsidRPr="00B37482">
        <w:rPr>
          <w:spacing w:val="-3"/>
          <w:sz w:val="40"/>
          <w:szCs w:val="40"/>
        </w:rPr>
        <w:t>POLITECHNIKA WARSZAWSKA</w:t>
      </w:r>
    </w:p>
    <w:p w:rsidR="00B37482" w:rsidRPr="00B37482" w:rsidRDefault="00B37482" w:rsidP="007650FC">
      <w:pPr>
        <w:tabs>
          <w:tab w:val="left" w:pos="-720"/>
        </w:tabs>
        <w:suppressAutoHyphens/>
        <w:spacing w:line="360" w:lineRule="auto"/>
        <w:jc w:val="center"/>
        <w:rPr>
          <w:spacing w:val="-3"/>
          <w:sz w:val="40"/>
          <w:szCs w:val="40"/>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Wydział Mechatroniki</w:t>
      </w: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Praca dyplomowa inżynierska</w:t>
      </w:r>
    </w:p>
    <w:p w:rsidR="008F2C59" w:rsidRDefault="008F2C59"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8F2C59" w:rsidRDefault="00B37482" w:rsidP="007650FC">
      <w:pPr>
        <w:tabs>
          <w:tab w:val="left" w:pos="-720"/>
        </w:tabs>
        <w:suppressAutoHyphens/>
        <w:spacing w:line="360" w:lineRule="auto"/>
        <w:jc w:val="center"/>
        <w:rPr>
          <w:spacing w:val="-3"/>
          <w:sz w:val="28"/>
          <w:szCs w:val="28"/>
        </w:rPr>
      </w:pPr>
      <w:r>
        <w:rPr>
          <w:spacing w:val="-3"/>
          <w:sz w:val="28"/>
          <w:szCs w:val="28"/>
        </w:rPr>
        <w:t>Michał Kapiczyński</w:t>
      </w:r>
    </w:p>
    <w:p w:rsidR="00B37482" w:rsidRPr="00B37482" w:rsidRDefault="00B37482" w:rsidP="007650FC">
      <w:pPr>
        <w:tabs>
          <w:tab w:val="left" w:pos="-720"/>
        </w:tabs>
        <w:suppressAutoHyphens/>
        <w:spacing w:line="360" w:lineRule="auto"/>
        <w:jc w:val="center"/>
        <w:rPr>
          <w:spacing w:val="-3"/>
          <w:sz w:val="28"/>
          <w:szCs w:val="28"/>
        </w:rPr>
      </w:pPr>
    </w:p>
    <w:p w:rsidR="00B37482" w:rsidRPr="0022249E" w:rsidRDefault="00B37482" w:rsidP="007650FC">
      <w:pPr>
        <w:pStyle w:val="Tekstpodstawowy"/>
        <w:jc w:val="center"/>
        <w:rPr>
          <w:b w:val="0"/>
          <w:sz w:val="40"/>
          <w:szCs w:val="40"/>
        </w:rPr>
      </w:pPr>
      <w:r w:rsidRPr="0022249E">
        <w:rPr>
          <w:b w:val="0"/>
          <w:sz w:val="40"/>
          <w:szCs w:val="40"/>
        </w:rPr>
        <w:t>Analiza możliwości wykorzystania darmowych map do utworzenia prostego programu do śledzenia położenia obiektów wraz z wizualizacją obszaru przeszukanego</w:t>
      </w:r>
    </w:p>
    <w:p w:rsidR="00B37482" w:rsidRDefault="00B37482" w:rsidP="007650FC">
      <w:pPr>
        <w:pStyle w:val="Tekstpodstawowy"/>
        <w:jc w:val="center"/>
        <w:rPr>
          <w:b w:val="0"/>
          <w:sz w:val="64"/>
          <w:szCs w:val="64"/>
        </w:rPr>
      </w:pPr>
    </w:p>
    <w:p w:rsidR="00B37482" w:rsidRDefault="00B37482" w:rsidP="007650FC">
      <w:pPr>
        <w:pStyle w:val="Tekstpodstawowy"/>
        <w:jc w:val="right"/>
        <w:rPr>
          <w:b w:val="0"/>
          <w:szCs w:val="28"/>
        </w:rPr>
      </w:pPr>
      <w:r>
        <w:rPr>
          <w:b w:val="0"/>
          <w:szCs w:val="28"/>
        </w:rPr>
        <w:t>Opiekun pracy:</w:t>
      </w:r>
    </w:p>
    <w:p w:rsidR="00B37482" w:rsidRDefault="00B37482" w:rsidP="007650FC">
      <w:pPr>
        <w:pStyle w:val="Tekstpodstawowy"/>
        <w:jc w:val="right"/>
        <w:rPr>
          <w:b w:val="0"/>
          <w:szCs w:val="28"/>
        </w:rPr>
      </w:pPr>
      <w:r>
        <w:rPr>
          <w:b w:val="0"/>
          <w:szCs w:val="28"/>
        </w:rPr>
        <w:t>dr inż. Paweł Wnuk</w:t>
      </w:r>
    </w:p>
    <w:p w:rsidR="00B37482" w:rsidRDefault="00B37482" w:rsidP="007650FC">
      <w:pPr>
        <w:pStyle w:val="Tekstpodstawowy"/>
        <w:jc w:val="right"/>
        <w:rPr>
          <w:b w:val="0"/>
          <w:szCs w:val="28"/>
        </w:rPr>
      </w:pPr>
    </w:p>
    <w:p w:rsidR="00B37482" w:rsidRDefault="00B37482" w:rsidP="007650FC">
      <w:pPr>
        <w:pStyle w:val="Tekstpodstawowy"/>
        <w:jc w:val="right"/>
        <w:rPr>
          <w:b w:val="0"/>
          <w:sz w:val="24"/>
          <w:szCs w:val="24"/>
        </w:rPr>
      </w:pPr>
      <w:r w:rsidRPr="00B37482">
        <w:rPr>
          <w:b w:val="0"/>
          <w:sz w:val="24"/>
          <w:szCs w:val="24"/>
        </w:rPr>
        <w:t>Jednostka dyplomująca</w:t>
      </w: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Pr="00B37482" w:rsidRDefault="00B37482" w:rsidP="007650FC">
      <w:pPr>
        <w:pStyle w:val="Tekstpodstawowy"/>
        <w:jc w:val="center"/>
        <w:rPr>
          <w:b w:val="0"/>
          <w:sz w:val="24"/>
          <w:szCs w:val="24"/>
        </w:rPr>
      </w:pPr>
      <w:r>
        <w:rPr>
          <w:b w:val="0"/>
          <w:sz w:val="24"/>
          <w:szCs w:val="24"/>
        </w:rPr>
        <w:t>Warszawa, 2016</w:t>
      </w:r>
    </w:p>
    <w:p w:rsidR="0052325D" w:rsidRPr="0052325D" w:rsidRDefault="0052325D" w:rsidP="00067B6A">
      <w:pPr>
        <w:pStyle w:val="Nagwekspisutreci"/>
        <w:spacing w:line="360" w:lineRule="auto"/>
        <w:rPr>
          <w:color w:val="auto"/>
        </w:rPr>
      </w:pPr>
      <w:r w:rsidRPr="0052325D">
        <w:rPr>
          <w:color w:val="auto"/>
        </w:rPr>
        <w:lastRenderedPageBreak/>
        <w:t>Spis treści</w:t>
      </w:r>
    </w:p>
    <w:p w:rsidR="00850321" w:rsidRDefault="009E69A2">
      <w:pPr>
        <w:pStyle w:val="Spistreci1"/>
        <w:rPr>
          <w:rFonts w:asciiTheme="minorHAnsi" w:eastAsiaTheme="minorEastAsia" w:hAnsiTheme="minorHAnsi" w:cstheme="minorBidi"/>
          <w:b w:val="0"/>
          <w:bCs w:val="0"/>
          <w:smallCaps w:val="0"/>
          <w:noProof/>
          <w:sz w:val="22"/>
          <w:szCs w:val="22"/>
        </w:rPr>
      </w:pPr>
      <w:r w:rsidRPr="009E69A2">
        <w:rPr>
          <w:b w:val="0"/>
          <w:bCs w:val="0"/>
          <w:smallCaps w:val="0"/>
          <w:sz w:val="20"/>
        </w:rPr>
        <w:fldChar w:fldCharType="begin"/>
      </w:r>
      <w:r w:rsidR="003D51B6">
        <w:rPr>
          <w:b w:val="0"/>
          <w:bCs w:val="0"/>
          <w:smallCaps w:val="0"/>
          <w:sz w:val="20"/>
        </w:rPr>
        <w:instrText xml:space="preserve"> TOC \o "1-4" \h \z \u </w:instrText>
      </w:r>
      <w:r w:rsidRPr="009E69A2">
        <w:rPr>
          <w:b w:val="0"/>
          <w:bCs w:val="0"/>
          <w:smallCaps w:val="0"/>
          <w:sz w:val="20"/>
        </w:rPr>
        <w:fldChar w:fldCharType="separate"/>
      </w:r>
      <w:hyperlink w:anchor="_Toc449022976" w:history="1">
        <w:r w:rsidR="00850321" w:rsidRPr="000921DB">
          <w:rPr>
            <w:rStyle w:val="Hipercze"/>
            <w:noProof/>
          </w:rPr>
          <w:t>1.</w:t>
        </w:r>
        <w:r w:rsidR="00850321">
          <w:rPr>
            <w:rFonts w:asciiTheme="minorHAnsi" w:eastAsiaTheme="minorEastAsia" w:hAnsiTheme="minorHAnsi" w:cstheme="minorBidi"/>
            <w:b w:val="0"/>
            <w:bCs w:val="0"/>
            <w:smallCaps w:val="0"/>
            <w:noProof/>
            <w:sz w:val="22"/>
            <w:szCs w:val="22"/>
          </w:rPr>
          <w:tab/>
        </w:r>
        <w:r w:rsidR="00850321" w:rsidRPr="000921DB">
          <w:rPr>
            <w:rStyle w:val="Hipercze"/>
            <w:noProof/>
          </w:rPr>
          <w:t>Wstęp</w:t>
        </w:r>
        <w:r w:rsidR="00850321">
          <w:rPr>
            <w:noProof/>
            <w:webHidden/>
          </w:rPr>
          <w:tab/>
        </w:r>
        <w:r w:rsidR="00850321">
          <w:rPr>
            <w:noProof/>
            <w:webHidden/>
          </w:rPr>
          <w:fldChar w:fldCharType="begin"/>
        </w:r>
        <w:r w:rsidR="00850321">
          <w:rPr>
            <w:noProof/>
            <w:webHidden/>
          </w:rPr>
          <w:instrText xml:space="preserve"> PAGEREF _Toc449022976 \h </w:instrText>
        </w:r>
        <w:r w:rsidR="00850321">
          <w:rPr>
            <w:noProof/>
            <w:webHidden/>
          </w:rPr>
        </w:r>
        <w:r w:rsidR="00850321">
          <w:rPr>
            <w:noProof/>
            <w:webHidden/>
          </w:rPr>
          <w:fldChar w:fldCharType="separate"/>
        </w:r>
        <w:r w:rsidR="00850321">
          <w:rPr>
            <w:noProof/>
            <w:webHidden/>
          </w:rPr>
          <w:t>5</w:t>
        </w:r>
        <w:r w:rsidR="00850321">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77" w:history="1">
        <w:r w:rsidRPr="000921DB">
          <w:rPr>
            <w:rStyle w:val="Hipercze"/>
          </w:rPr>
          <w:t>1.1.</w:t>
        </w:r>
        <w:r>
          <w:rPr>
            <w:rFonts w:asciiTheme="minorHAnsi" w:eastAsiaTheme="minorEastAsia" w:hAnsiTheme="minorHAnsi" w:cstheme="minorBidi"/>
            <w:b w:val="0"/>
            <w:sz w:val="22"/>
            <w:szCs w:val="22"/>
          </w:rPr>
          <w:tab/>
        </w:r>
        <w:r w:rsidRPr="000921DB">
          <w:rPr>
            <w:rStyle w:val="Hipercze"/>
          </w:rPr>
          <w:t>Wprowadzenie</w:t>
        </w:r>
        <w:r>
          <w:rPr>
            <w:webHidden/>
          </w:rPr>
          <w:tab/>
        </w:r>
        <w:r>
          <w:rPr>
            <w:webHidden/>
          </w:rPr>
          <w:fldChar w:fldCharType="begin"/>
        </w:r>
        <w:r>
          <w:rPr>
            <w:webHidden/>
          </w:rPr>
          <w:instrText xml:space="preserve"> PAGEREF _Toc449022977 \h </w:instrText>
        </w:r>
        <w:r>
          <w:rPr>
            <w:webHidden/>
          </w:rPr>
        </w:r>
        <w:r>
          <w:rPr>
            <w:webHidden/>
          </w:rPr>
          <w:fldChar w:fldCharType="separate"/>
        </w:r>
        <w:r>
          <w:rPr>
            <w:webHidden/>
          </w:rPr>
          <w:t>5</w:t>
        </w:r>
        <w:r>
          <w:rPr>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2978" w:history="1">
        <w:r w:rsidRPr="000921DB">
          <w:rPr>
            <w:rStyle w:val="Hipercze"/>
            <w:noProof/>
          </w:rPr>
          <w:t>2.</w:t>
        </w:r>
        <w:r>
          <w:rPr>
            <w:rFonts w:asciiTheme="minorHAnsi" w:eastAsiaTheme="minorEastAsia" w:hAnsiTheme="minorHAnsi" w:cstheme="minorBidi"/>
            <w:b w:val="0"/>
            <w:bCs w:val="0"/>
            <w:smallCaps w:val="0"/>
            <w:noProof/>
            <w:sz w:val="22"/>
            <w:szCs w:val="22"/>
          </w:rPr>
          <w:tab/>
        </w:r>
        <w:r w:rsidRPr="000921DB">
          <w:rPr>
            <w:rStyle w:val="Hipercze"/>
            <w:noProof/>
          </w:rPr>
          <w:t>Dziedzina problemu</w:t>
        </w:r>
        <w:r>
          <w:rPr>
            <w:noProof/>
            <w:webHidden/>
          </w:rPr>
          <w:tab/>
        </w:r>
        <w:r>
          <w:rPr>
            <w:noProof/>
            <w:webHidden/>
          </w:rPr>
          <w:fldChar w:fldCharType="begin"/>
        </w:r>
        <w:r>
          <w:rPr>
            <w:noProof/>
            <w:webHidden/>
          </w:rPr>
          <w:instrText xml:space="preserve"> PAGEREF _Toc449022978 \h </w:instrText>
        </w:r>
        <w:r>
          <w:rPr>
            <w:noProof/>
            <w:webHidden/>
          </w:rPr>
        </w:r>
        <w:r>
          <w:rPr>
            <w:noProof/>
            <w:webHidden/>
          </w:rPr>
          <w:fldChar w:fldCharType="separate"/>
        </w:r>
        <w:r>
          <w:rPr>
            <w:noProof/>
            <w:webHidden/>
          </w:rPr>
          <w:t>7</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79" w:history="1">
        <w:r w:rsidRPr="000921DB">
          <w:rPr>
            <w:rStyle w:val="Hipercze"/>
          </w:rPr>
          <w:t>2.1.</w:t>
        </w:r>
        <w:r>
          <w:rPr>
            <w:rFonts w:asciiTheme="minorHAnsi" w:eastAsiaTheme="minorEastAsia" w:hAnsiTheme="minorHAnsi" w:cstheme="minorBidi"/>
            <w:b w:val="0"/>
            <w:sz w:val="22"/>
            <w:szCs w:val="22"/>
          </w:rPr>
          <w:tab/>
        </w:r>
        <w:r w:rsidRPr="000921DB">
          <w:rPr>
            <w:rStyle w:val="Hipercze"/>
          </w:rPr>
          <w:t>Najważniejsze pojęcia</w:t>
        </w:r>
        <w:r>
          <w:rPr>
            <w:webHidden/>
          </w:rPr>
          <w:tab/>
        </w:r>
        <w:r>
          <w:rPr>
            <w:webHidden/>
          </w:rPr>
          <w:fldChar w:fldCharType="begin"/>
        </w:r>
        <w:r>
          <w:rPr>
            <w:webHidden/>
          </w:rPr>
          <w:instrText xml:space="preserve"> PAGEREF _Toc449022979 \h </w:instrText>
        </w:r>
        <w:r>
          <w:rPr>
            <w:webHidden/>
          </w:rPr>
        </w:r>
        <w:r>
          <w:rPr>
            <w:webHidden/>
          </w:rPr>
          <w:fldChar w:fldCharType="separate"/>
        </w:r>
        <w:r>
          <w:rPr>
            <w:webHidden/>
          </w:rPr>
          <w:t>7</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80" w:history="1">
        <w:r w:rsidRPr="000921DB">
          <w:rPr>
            <w:rStyle w:val="Hipercze"/>
          </w:rPr>
          <w:t>2.2.</w:t>
        </w:r>
        <w:r>
          <w:rPr>
            <w:rFonts w:asciiTheme="minorHAnsi" w:eastAsiaTheme="minorEastAsia" w:hAnsiTheme="minorHAnsi" w:cstheme="minorBidi"/>
            <w:b w:val="0"/>
            <w:sz w:val="22"/>
            <w:szCs w:val="22"/>
          </w:rPr>
          <w:tab/>
        </w:r>
        <w:r w:rsidRPr="000921DB">
          <w:rPr>
            <w:rStyle w:val="Hipercze"/>
          </w:rPr>
          <w:t>Geodezyjne powierzchnie odniesienia</w:t>
        </w:r>
        <w:r>
          <w:rPr>
            <w:webHidden/>
          </w:rPr>
          <w:tab/>
        </w:r>
        <w:r>
          <w:rPr>
            <w:webHidden/>
          </w:rPr>
          <w:fldChar w:fldCharType="begin"/>
        </w:r>
        <w:r>
          <w:rPr>
            <w:webHidden/>
          </w:rPr>
          <w:instrText xml:space="preserve"> PAGEREF _Toc449022980 \h </w:instrText>
        </w:r>
        <w:r>
          <w:rPr>
            <w:webHidden/>
          </w:rPr>
        </w:r>
        <w:r>
          <w:rPr>
            <w:webHidden/>
          </w:rPr>
          <w:fldChar w:fldCharType="separate"/>
        </w:r>
        <w:r>
          <w:rPr>
            <w:webHidden/>
          </w:rPr>
          <w:t>8</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1" w:history="1">
        <w:r w:rsidRPr="000921DB">
          <w:rPr>
            <w:rStyle w:val="Hipercze"/>
            <w:noProof/>
          </w:rPr>
          <w:t>2.2.1.</w:t>
        </w:r>
        <w:r>
          <w:rPr>
            <w:rFonts w:asciiTheme="minorHAnsi" w:eastAsiaTheme="minorEastAsia" w:hAnsiTheme="minorHAnsi" w:cstheme="minorBidi"/>
            <w:i w:val="0"/>
            <w:iCs w:val="0"/>
            <w:noProof/>
            <w:sz w:val="22"/>
            <w:szCs w:val="22"/>
          </w:rPr>
          <w:tab/>
        </w:r>
        <w:r w:rsidRPr="000921DB">
          <w:rPr>
            <w:rStyle w:val="Hipercze"/>
            <w:noProof/>
          </w:rPr>
          <w:t>Geoida</w:t>
        </w:r>
        <w:r>
          <w:rPr>
            <w:noProof/>
            <w:webHidden/>
          </w:rPr>
          <w:tab/>
        </w:r>
        <w:r>
          <w:rPr>
            <w:noProof/>
            <w:webHidden/>
          </w:rPr>
          <w:fldChar w:fldCharType="begin"/>
        </w:r>
        <w:r>
          <w:rPr>
            <w:noProof/>
            <w:webHidden/>
          </w:rPr>
          <w:instrText xml:space="preserve"> PAGEREF _Toc449022981 \h </w:instrText>
        </w:r>
        <w:r>
          <w:rPr>
            <w:noProof/>
            <w:webHidden/>
          </w:rPr>
        </w:r>
        <w:r>
          <w:rPr>
            <w:noProof/>
            <w:webHidden/>
          </w:rPr>
          <w:fldChar w:fldCharType="separate"/>
        </w:r>
        <w:r>
          <w:rPr>
            <w:noProof/>
            <w:webHidden/>
          </w:rPr>
          <w:t>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2" w:history="1">
        <w:r w:rsidRPr="000921DB">
          <w:rPr>
            <w:rStyle w:val="Hipercze"/>
            <w:noProof/>
          </w:rPr>
          <w:t>2.2.2.</w:t>
        </w:r>
        <w:r>
          <w:rPr>
            <w:rFonts w:asciiTheme="minorHAnsi" w:eastAsiaTheme="minorEastAsia" w:hAnsiTheme="minorHAnsi" w:cstheme="minorBidi"/>
            <w:i w:val="0"/>
            <w:iCs w:val="0"/>
            <w:noProof/>
            <w:sz w:val="22"/>
            <w:szCs w:val="22"/>
          </w:rPr>
          <w:tab/>
        </w:r>
        <w:r w:rsidRPr="000921DB">
          <w:rPr>
            <w:rStyle w:val="Hipercze"/>
            <w:noProof/>
          </w:rPr>
          <w:t>Elipsoida</w:t>
        </w:r>
        <w:r>
          <w:rPr>
            <w:noProof/>
            <w:webHidden/>
          </w:rPr>
          <w:tab/>
        </w:r>
        <w:r>
          <w:rPr>
            <w:noProof/>
            <w:webHidden/>
          </w:rPr>
          <w:fldChar w:fldCharType="begin"/>
        </w:r>
        <w:r>
          <w:rPr>
            <w:noProof/>
            <w:webHidden/>
          </w:rPr>
          <w:instrText xml:space="preserve"> PAGEREF _Toc449022982 \h </w:instrText>
        </w:r>
        <w:r>
          <w:rPr>
            <w:noProof/>
            <w:webHidden/>
          </w:rPr>
        </w:r>
        <w:r>
          <w:rPr>
            <w:noProof/>
            <w:webHidden/>
          </w:rPr>
          <w:fldChar w:fldCharType="separate"/>
        </w:r>
        <w:r>
          <w:rPr>
            <w:noProof/>
            <w:webHidden/>
          </w:rPr>
          <w:t>10</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3" w:history="1">
        <w:r w:rsidRPr="000921DB">
          <w:rPr>
            <w:rStyle w:val="Hipercze"/>
            <w:noProof/>
          </w:rPr>
          <w:t>2.2.3.</w:t>
        </w:r>
        <w:r>
          <w:rPr>
            <w:rFonts w:asciiTheme="minorHAnsi" w:eastAsiaTheme="minorEastAsia" w:hAnsiTheme="minorHAnsi" w:cstheme="minorBidi"/>
            <w:i w:val="0"/>
            <w:iCs w:val="0"/>
            <w:noProof/>
            <w:sz w:val="22"/>
            <w:szCs w:val="22"/>
          </w:rPr>
          <w:tab/>
        </w:r>
        <w:r w:rsidRPr="000921DB">
          <w:rPr>
            <w:rStyle w:val="Hipercze"/>
            <w:noProof/>
          </w:rPr>
          <w:t>Porównanie modeli WGS84 oraz EGM96</w:t>
        </w:r>
        <w:r>
          <w:rPr>
            <w:noProof/>
            <w:webHidden/>
          </w:rPr>
          <w:tab/>
        </w:r>
        <w:r>
          <w:rPr>
            <w:noProof/>
            <w:webHidden/>
          </w:rPr>
          <w:fldChar w:fldCharType="begin"/>
        </w:r>
        <w:r>
          <w:rPr>
            <w:noProof/>
            <w:webHidden/>
          </w:rPr>
          <w:instrText xml:space="preserve"> PAGEREF _Toc449022983 \h </w:instrText>
        </w:r>
        <w:r>
          <w:rPr>
            <w:noProof/>
            <w:webHidden/>
          </w:rPr>
        </w:r>
        <w:r>
          <w:rPr>
            <w:noProof/>
            <w:webHidden/>
          </w:rPr>
          <w:fldChar w:fldCharType="separate"/>
        </w:r>
        <w:r>
          <w:rPr>
            <w:noProof/>
            <w:webHidden/>
          </w:rPr>
          <w:t>11</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84" w:history="1">
        <w:r w:rsidRPr="000921DB">
          <w:rPr>
            <w:rStyle w:val="Hipercze"/>
          </w:rPr>
          <w:t>2.3.</w:t>
        </w:r>
        <w:r>
          <w:rPr>
            <w:rFonts w:asciiTheme="minorHAnsi" w:eastAsiaTheme="minorEastAsia" w:hAnsiTheme="minorHAnsi" w:cstheme="minorBidi"/>
            <w:b w:val="0"/>
            <w:sz w:val="22"/>
            <w:szCs w:val="22"/>
          </w:rPr>
          <w:tab/>
        </w:r>
        <w:r w:rsidRPr="000921DB">
          <w:rPr>
            <w:rStyle w:val="Hipercze"/>
          </w:rPr>
          <w:t>Numeryczny Model Terenu NMT</w:t>
        </w:r>
        <w:r>
          <w:rPr>
            <w:webHidden/>
          </w:rPr>
          <w:tab/>
        </w:r>
        <w:r>
          <w:rPr>
            <w:webHidden/>
          </w:rPr>
          <w:fldChar w:fldCharType="begin"/>
        </w:r>
        <w:r>
          <w:rPr>
            <w:webHidden/>
          </w:rPr>
          <w:instrText xml:space="preserve"> PAGEREF _Toc449022984 \h </w:instrText>
        </w:r>
        <w:r>
          <w:rPr>
            <w:webHidden/>
          </w:rPr>
        </w:r>
        <w:r>
          <w:rPr>
            <w:webHidden/>
          </w:rPr>
          <w:fldChar w:fldCharType="separate"/>
        </w:r>
        <w:r>
          <w:rPr>
            <w:webHidden/>
          </w:rPr>
          <w:t>12</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5" w:history="1">
        <w:r w:rsidRPr="000921DB">
          <w:rPr>
            <w:rStyle w:val="Hipercze"/>
            <w:noProof/>
          </w:rPr>
          <w:t>2.3.1.</w:t>
        </w:r>
        <w:r>
          <w:rPr>
            <w:rFonts w:asciiTheme="minorHAnsi" w:eastAsiaTheme="minorEastAsia" w:hAnsiTheme="minorHAnsi" w:cstheme="minorBidi"/>
            <w:i w:val="0"/>
            <w:iCs w:val="0"/>
            <w:noProof/>
            <w:sz w:val="22"/>
            <w:szCs w:val="22"/>
          </w:rPr>
          <w:tab/>
        </w:r>
        <w:r w:rsidRPr="000921DB">
          <w:rPr>
            <w:rStyle w:val="Hipercze"/>
            <w:noProof/>
          </w:rPr>
          <w:t>Ogólnie o NMT</w:t>
        </w:r>
        <w:r>
          <w:rPr>
            <w:noProof/>
            <w:webHidden/>
          </w:rPr>
          <w:tab/>
        </w:r>
        <w:r>
          <w:rPr>
            <w:noProof/>
            <w:webHidden/>
          </w:rPr>
          <w:fldChar w:fldCharType="begin"/>
        </w:r>
        <w:r>
          <w:rPr>
            <w:noProof/>
            <w:webHidden/>
          </w:rPr>
          <w:instrText xml:space="preserve"> PAGEREF _Toc449022985 \h </w:instrText>
        </w:r>
        <w:r>
          <w:rPr>
            <w:noProof/>
            <w:webHidden/>
          </w:rPr>
        </w:r>
        <w:r>
          <w:rPr>
            <w:noProof/>
            <w:webHidden/>
          </w:rPr>
          <w:fldChar w:fldCharType="separate"/>
        </w:r>
        <w:r>
          <w:rPr>
            <w:noProof/>
            <w:webHidden/>
          </w:rPr>
          <w:t>12</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6" w:history="1">
        <w:r w:rsidRPr="000921DB">
          <w:rPr>
            <w:rStyle w:val="Hipercze"/>
            <w:noProof/>
          </w:rPr>
          <w:t>2.3.2.</w:t>
        </w:r>
        <w:r>
          <w:rPr>
            <w:rFonts w:asciiTheme="minorHAnsi" w:eastAsiaTheme="minorEastAsia" w:hAnsiTheme="minorHAnsi" w:cstheme="minorBidi"/>
            <w:i w:val="0"/>
            <w:iCs w:val="0"/>
            <w:noProof/>
            <w:sz w:val="22"/>
            <w:szCs w:val="22"/>
          </w:rPr>
          <w:tab/>
        </w:r>
        <w:r w:rsidRPr="000921DB">
          <w:rPr>
            <w:rStyle w:val="Hipercze"/>
            <w:noProof/>
          </w:rPr>
          <w:t>Misja SRTM</w:t>
        </w:r>
        <w:r>
          <w:rPr>
            <w:noProof/>
            <w:webHidden/>
          </w:rPr>
          <w:tab/>
        </w:r>
        <w:r>
          <w:rPr>
            <w:noProof/>
            <w:webHidden/>
          </w:rPr>
          <w:fldChar w:fldCharType="begin"/>
        </w:r>
        <w:r>
          <w:rPr>
            <w:noProof/>
            <w:webHidden/>
          </w:rPr>
          <w:instrText xml:space="preserve"> PAGEREF _Toc449022986 \h </w:instrText>
        </w:r>
        <w:r>
          <w:rPr>
            <w:noProof/>
            <w:webHidden/>
          </w:rPr>
        </w:r>
        <w:r>
          <w:rPr>
            <w:noProof/>
            <w:webHidden/>
          </w:rPr>
          <w:fldChar w:fldCharType="separate"/>
        </w:r>
        <w:r>
          <w:rPr>
            <w:noProof/>
            <w:webHidden/>
          </w:rPr>
          <w:t>13</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87" w:history="1">
        <w:r w:rsidRPr="000921DB">
          <w:rPr>
            <w:rStyle w:val="Hipercze"/>
          </w:rPr>
          <w:t>2.4.</w:t>
        </w:r>
        <w:r>
          <w:rPr>
            <w:rFonts w:asciiTheme="minorHAnsi" w:eastAsiaTheme="minorEastAsia" w:hAnsiTheme="minorHAnsi" w:cstheme="minorBidi"/>
            <w:b w:val="0"/>
            <w:sz w:val="22"/>
            <w:szCs w:val="22"/>
          </w:rPr>
          <w:tab/>
        </w:r>
        <w:r w:rsidRPr="000921DB">
          <w:rPr>
            <w:rStyle w:val="Hipercze"/>
          </w:rPr>
          <w:t>System GPS</w:t>
        </w:r>
        <w:r>
          <w:rPr>
            <w:webHidden/>
          </w:rPr>
          <w:tab/>
        </w:r>
        <w:r>
          <w:rPr>
            <w:webHidden/>
          </w:rPr>
          <w:fldChar w:fldCharType="begin"/>
        </w:r>
        <w:r>
          <w:rPr>
            <w:webHidden/>
          </w:rPr>
          <w:instrText xml:space="preserve"> PAGEREF _Toc449022987 \h </w:instrText>
        </w:r>
        <w:r>
          <w:rPr>
            <w:webHidden/>
          </w:rPr>
        </w:r>
        <w:r>
          <w:rPr>
            <w:webHidden/>
          </w:rPr>
          <w:fldChar w:fldCharType="separate"/>
        </w:r>
        <w:r>
          <w:rPr>
            <w:webHidden/>
          </w:rPr>
          <w:t>14</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8" w:history="1">
        <w:r w:rsidRPr="000921DB">
          <w:rPr>
            <w:rStyle w:val="Hipercze"/>
            <w:noProof/>
          </w:rPr>
          <w:t>2.4.1.</w:t>
        </w:r>
        <w:r>
          <w:rPr>
            <w:rFonts w:asciiTheme="minorHAnsi" w:eastAsiaTheme="minorEastAsia" w:hAnsiTheme="minorHAnsi" w:cstheme="minorBidi"/>
            <w:i w:val="0"/>
            <w:iCs w:val="0"/>
            <w:noProof/>
            <w:sz w:val="22"/>
            <w:szCs w:val="22"/>
          </w:rPr>
          <w:tab/>
        </w:r>
        <w:r w:rsidRPr="000921DB">
          <w:rPr>
            <w:rStyle w:val="Hipercze"/>
            <w:noProof/>
          </w:rPr>
          <w:t>Ogólny opis</w:t>
        </w:r>
        <w:r>
          <w:rPr>
            <w:noProof/>
            <w:webHidden/>
          </w:rPr>
          <w:tab/>
        </w:r>
        <w:r>
          <w:rPr>
            <w:noProof/>
            <w:webHidden/>
          </w:rPr>
          <w:fldChar w:fldCharType="begin"/>
        </w:r>
        <w:r>
          <w:rPr>
            <w:noProof/>
            <w:webHidden/>
          </w:rPr>
          <w:instrText xml:space="preserve"> PAGEREF _Toc449022988 \h </w:instrText>
        </w:r>
        <w:r>
          <w:rPr>
            <w:noProof/>
            <w:webHidden/>
          </w:rPr>
        </w:r>
        <w:r>
          <w:rPr>
            <w:noProof/>
            <w:webHidden/>
          </w:rPr>
          <w:fldChar w:fldCharType="separate"/>
        </w:r>
        <w:r>
          <w:rPr>
            <w:noProof/>
            <w:webHidden/>
          </w:rPr>
          <w:t>15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89" w:history="1">
        <w:r w:rsidRPr="000921DB">
          <w:rPr>
            <w:rStyle w:val="Hipercze"/>
            <w:noProof/>
          </w:rPr>
          <w:t>2.4.2.</w:t>
        </w:r>
        <w:r>
          <w:rPr>
            <w:rFonts w:asciiTheme="minorHAnsi" w:eastAsiaTheme="minorEastAsia" w:hAnsiTheme="minorHAnsi" w:cstheme="minorBidi"/>
            <w:i w:val="0"/>
            <w:iCs w:val="0"/>
            <w:noProof/>
            <w:sz w:val="22"/>
            <w:szCs w:val="22"/>
          </w:rPr>
          <w:tab/>
        </w:r>
        <w:r w:rsidRPr="000921DB">
          <w:rPr>
            <w:rStyle w:val="Hipercze"/>
            <w:noProof/>
          </w:rPr>
          <w:t>Zasada działania</w:t>
        </w:r>
        <w:r>
          <w:rPr>
            <w:noProof/>
            <w:webHidden/>
          </w:rPr>
          <w:tab/>
        </w:r>
        <w:r>
          <w:rPr>
            <w:noProof/>
            <w:webHidden/>
          </w:rPr>
          <w:fldChar w:fldCharType="begin"/>
        </w:r>
        <w:r>
          <w:rPr>
            <w:noProof/>
            <w:webHidden/>
          </w:rPr>
          <w:instrText xml:space="preserve"> PAGEREF _Toc449022989 \h </w:instrText>
        </w:r>
        <w:r>
          <w:rPr>
            <w:noProof/>
            <w:webHidden/>
          </w:rPr>
        </w:r>
        <w:r>
          <w:rPr>
            <w:noProof/>
            <w:webHidden/>
          </w:rPr>
          <w:fldChar w:fldCharType="separate"/>
        </w:r>
        <w:r>
          <w:rPr>
            <w:noProof/>
            <w:webHidden/>
          </w:rPr>
          <w:t>15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0" w:history="1">
        <w:r w:rsidRPr="000921DB">
          <w:rPr>
            <w:rStyle w:val="Hipercze"/>
            <w:noProof/>
          </w:rPr>
          <w:t>2.4.3.</w:t>
        </w:r>
        <w:r>
          <w:rPr>
            <w:rFonts w:asciiTheme="minorHAnsi" w:eastAsiaTheme="minorEastAsia" w:hAnsiTheme="minorHAnsi" w:cstheme="minorBidi"/>
            <w:i w:val="0"/>
            <w:iCs w:val="0"/>
            <w:noProof/>
            <w:sz w:val="22"/>
            <w:szCs w:val="22"/>
          </w:rPr>
          <w:tab/>
        </w:r>
        <w:r w:rsidRPr="000921DB">
          <w:rPr>
            <w:rStyle w:val="Hipercze"/>
            <w:noProof/>
          </w:rPr>
          <w:t>Dokładność</w:t>
        </w:r>
        <w:r>
          <w:rPr>
            <w:noProof/>
            <w:webHidden/>
          </w:rPr>
          <w:tab/>
        </w:r>
        <w:r>
          <w:rPr>
            <w:noProof/>
            <w:webHidden/>
          </w:rPr>
          <w:fldChar w:fldCharType="begin"/>
        </w:r>
        <w:r>
          <w:rPr>
            <w:noProof/>
            <w:webHidden/>
          </w:rPr>
          <w:instrText xml:space="preserve"> PAGEREF _Toc449022990 \h </w:instrText>
        </w:r>
        <w:r>
          <w:rPr>
            <w:noProof/>
            <w:webHidden/>
          </w:rPr>
        </w:r>
        <w:r>
          <w:rPr>
            <w:noProof/>
            <w:webHidden/>
          </w:rPr>
          <w:fldChar w:fldCharType="separate"/>
        </w:r>
        <w:r>
          <w:rPr>
            <w:noProof/>
            <w:webHidden/>
          </w:rPr>
          <w:t>16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1" w:history="1">
        <w:r w:rsidRPr="000921DB">
          <w:rPr>
            <w:rStyle w:val="Hipercze"/>
            <w:noProof/>
          </w:rPr>
          <w:t>2.4.4.</w:t>
        </w:r>
        <w:r>
          <w:rPr>
            <w:rFonts w:asciiTheme="minorHAnsi" w:eastAsiaTheme="minorEastAsia" w:hAnsiTheme="minorHAnsi" w:cstheme="minorBidi"/>
            <w:i w:val="0"/>
            <w:iCs w:val="0"/>
            <w:noProof/>
            <w:sz w:val="22"/>
            <w:szCs w:val="22"/>
          </w:rPr>
          <w:tab/>
        </w:r>
        <w:r w:rsidRPr="000921DB">
          <w:rPr>
            <w:rStyle w:val="Hipercze"/>
            <w:noProof/>
          </w:rPr>
          <w:t>Określanie wysokości</w:t>
        </w:r>
        <w:r>
          <w:rPr>
            <w:noProof/>
            <w:webHidden/>
          </w:rPr>
          <w:tab/>
        </w:r>
        <w:r>
          <w:rPr>
            <w:noProof/>
            <w:webHidden/>
          </w:rPr>
          <w:fldChar w:fldCharType="begin"/>
        </w:r>
        <w:r>
          <w:rPr>
            <w:noProof/>
            <w:webHidden/>
          </w:rPr>
          <w:instrText xml:space="preserve"> PAGEREF _Toc449022991 \h </w:instrText>
        </w:r>
        <w:r>
          <w:rPr>
            <w:noProof/>
            <w:webHidden/>
          </w:rPr>
        </w:r>
        <w:r>
          <w:rPr>
            <w:noProof/>
            <w:webHidden/>
          </w:rPr>
          <w:fldChar w:fldCharType="separate"/>
        </w:r>
        <w:r>
          <w:rPr>
            <w:noProof/>
            <w:webHidden/>
          </w:rPr>
          <w:t>16</w:t>
        </w:r>
        <w:r>
          <w:rPr>
            <w:noProof/>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2992" w:history="1">
        <w:r w:rsidRPr="000921DB">
          <w:rPr>
            <w:rStyle w:val="Hipercze"/>
            <w:noProof/>
          </w:rPr>
          <w:t>3.</w:t>
        </w:r>
        <w:r>
          <w:rPr>
            <w:rFonts w:asciiTheme="minorHAnsi" w:eastAsiaTheme="minorEastAsia" w:hAnsiTheme="minorHAnsi" w:cstheme="minorBidi"/>
            <w:b w:val="0"/>
            <w:bCs w:val="0"/>
            <w:smallCaps w:val="0"/>
            <w:noProof/>
            <w:sz w:val="22"/>
            <w:szCs w:val="22"/>
          </w:rPr>
          <w:tab/>
        </w:r>
        <w:r w:rsidRPr="000921DB">
          <w:rPr>
            <w:rStyle w:val="Hipercze"/>
            <w:noProof/>
          </w:rPr>
          <w:t>Technologie dostępne na rynku</w:t>
        </w:r>
        <w:r>
          <w:rPr>
            <w:noProof/>
            <w:webHidden/>
          </w:rPr>
          <w:tab/>
        </w:r>
        <w:r>
          <w:rPr>
            <w:noProof/>
            <w:webHidden/>
          </w:rPr>
          <w:fldChar w:fldCharType="begin"/>
        </w:r>
        <w:r>
          <w:rPr>
            <w:noProof/>
            <w:webHidden/>
          </w:rPr>
          <w:instrText xml:space="preserve"> PAGEREF _Toc449022992 \h </w:instrText>
        </w:r>
        <w:r>
          <w:rPr>
            <w:noProof/>
            <w:webHidden/>
          </w:rPr>
        </w:r>
        <w:r>
          <w:rPr>
            <w:noProof/>
            <w:webHidden/>
          </w:rPr>
          <w:fldChar w:fldCharType="separate"/>
        </w:r>
        <w:r>
          <w:rPr>
            <w:noProof/>
            <w:webHidden/>
          </w:rPr>
          <w:t>18</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93" w:history="1">
        <w:r w:rsidRPr="000921DB">
          <w:rPr>
            <w:rStyle w:val="Hipercze"/>
          </w:rPr>
          <w:t>3.1.</w:t>
        </w:r>
        <w:r>
          <w:rPr>
            <w:rFonts w:asciiTheme="minorHAnsi" w:eastAsiaTheme="minorEastAsia" w:hAnsiTheme="minorHAnsi" w:cstheme="minorBidi"/>
            <w:b w:val="0"/>
            <w:sz w:val="22"/>
            <w:szCs w:val="22"/>
          </w:rPr>
          <w:tab/>
        </w:r>
        <w:r w:rsidRPr="000921DB">
          <w:rPr>
            <w:rStyle w:val="Hipercze"/>
          </w:rPr>
          <w:t>Wybór rodzaju aplikacji klienckiej</w:t>
        </w:r>
        <w:r>
          <w:rPr>
            <w:webHidden/>
          </w:rPr>
          <w:tab/>
        </w:r>
        <w:r>
          <w:rPr>
            <w:webHidden/>
          </w:rPr>
          <w:fldChar w:fldCharType="begin"/>
        </w:r>
        <w:r>
          <w:rPr>
            <w:webHidden/>
          </w:rPr>
          <w:instrText xml:space="preserve"> PAGEREF _Toc449022993 \h </w:instrText>
        </w:r>
        <w:r>
          <w:rPr>
            <w:webHidden/>
          </w:rPr>
        </w:r>
        <w:r>
          <w:rPr>
            <w:webHidden/>
          </w:rPr>
          <w:fldChar w:fldCharType="separate"/>
        </w:r>
        <w:r>
          <w:rPr>
            <w:webHidden/>
          </w:rPr>
          <w:t>18</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4" w:history="1">
        <w:r w:rsidRPr="000921DB">
          <w:rPr>
            <w:rStyle w:val="Hipercze"/>
            <w:noProof/>
          </w:rPr>
          <w:t>3.1.1.</w:t>
        </w:r>
        <w:r>
          <w:rPr>
            <w:rFonts w:asciiTheme="minorHAnsi" w:eastAsiaTheme="minorEastAsia" w:hAnsiTheme="minorHAnsi" w:cstheme="minorBidi"/>
            <w:i w:val="0"/>
            <w:iCs w:val="0"/>
            <w:noProof/>
            <w:sz w:val="22"/>
            <w:szCs w:val="22"/>
          </w:rPr>
          <w:tab/>
        </w:r>
        <w:r w:rsidRPr="000921DB">
          <w:rPr>
            <w:rStyle w:val="Hipercze"/>
            <w:noProof/>
          </w:rPr>
          <w:t>Aplikacja desktopowa</w:t>
        </w:r>
        <w:r>
          <w:rPr>
            <w:noProof/>
            <w:webHidden/>
          </w:rPr>
          <w:tab/>
        </w:r>
        <w:r>
          <w:rPr>
            <w:noProof/>
            <w:webHidden/>
          </w:rPr>
          <w:fldChar w:fldCharType="begin"/>
        </w:r>
        <w:r>
          <w:rPr>
            <w:noProof/>
            <w:webHidden/>
          </w:rPr>
          <w:instrText xml:space="preserve"> PAGEREF _Toc449022994 \h </w:instrText>
        </w:r>
        <w:r>
          <w:rPr>
            <w:noProof/>
            <w:webHidden/>
          </w:rPr>
        </w:r>
        <w:r>
          <w:rPr>
            <w:noProof/>
            <w:webHidden/>
          </w:rPr>
          <w:fldChar w:fldCharType="separate"/>
        </w:r>
        <w:r>
          <w:rPr>
            <w:noProof/>
            <w:webHidden/>
          </w:rPr>
          <w:t>19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5" w:history="1">
        <w:r w:rsidRPr="000921DB">
          <w:rPr>
            <w:rStyle w:val="Hipercze"/>
            <w:noProof/>
          </w:rPr>
          <w:t>3.1.2.</w:t>
        </w:r>
        <w:r>
          <w:rPr>
            <w:rFonts w:asciiTheme="minorHAnsi" w:eastAsiaTheme="minorEastAsia" w:hAnsiTheme="minorHAnsi" w:cstheme="minorBidi"/>
            <w:i w:val="0"/>
            <w:iCs w:val="0"/>
            <w:noProof/>
            <w:sz w:val="22"/>
            <w:szCs w:val="22"/>
          </w:rPr>
          <w:tab/>
        </w:r>
        <w:r w:rsidRPr="000921DB">
          <w:rPr>
            <w:rStyle w:val="Hipercze"/>
            <w:noProof/>
          </w:rPr>
          <w:t>Aplikacja webowa</w:t>
        </w:r>
        <w:r>
          <w:rPr>
            <w:noProof/>
            <w:webHidden/>
          </w:rPr>
          <w:tab/>
        </w:r>
        <w:r>
          <w:rPr>
            <w:noProof/>
            <w:webHidden/>
          </w:rPr>
          <w:fldChar w:fldCharType="begin"/>
        </w:r>
        <w:r>
          <w:rPr>
            <w:noProof/>
            <w:webHidden/>
          </w:rPr>
          <w:instrText xml:space="preserve"> PAGEREF _Toc449022995 \h </w:instrText>
        </w:r>
        <w:r>
          <w:rPr>
            <w:noProof/>
            <w:webHidden/>
          </w:rPr>
        </w:r>
        <w:r>
          <w:rPr>
            <w:noProof/>
            <w:webHidden/>
          </w:rPr>
          <w:fldChar w:fldCharType="separate"/>
        </w:r>
        <w:r>
          <w:rPr>
            <w:noProof/>
            <w:webHidden/>
          </w:rPr>
          <w:t>19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6" w:history="1">
        <w:r w:rsidRPr="000921DB">
          <w:rPr>
            <w:rStyle w:val="Hipercze"/>
            <w:noProof/>
          </w:rPr>
          <w:t>3.1.3.</w:t>
        </w:r>
        <w:r>
          <w:rPr>
            <w:rFonts w:asciiTheme="minorHAnsi" w:eastAsiaTheme="minorEastAsia" w:hAnsiTheme="minorHAnsi" w:cstheme="minorBidi"/>
            <w:i w:val="0"/>
            <w:iCs w:val="0"/>
            <w:noProof/>
            <w:sz w:val="22"/>
            <w:szCs w:val="22"/>
          </w:rPr>
          <w:tab/>
        </w:r>
        <w:r w:rsidRPr="000921DB">
          <w:rPr>
            <w:rStyle w:val="Hipercze"/>
            <w:noProof/>
          </w:rPr>
          <w:t>Aplikacja mobilna</w:t>
        </w:r>
        <w:r>
          <w:rPr>
            <w:noProof/>
            <w:webHidden/>
          </w:rPr>
          <w:tab/>
        </w:r>
        <w:r>
          <w:rPr>
            <w:noProof/>
            <w:webHidden/>
          </w:rPr>
          <w:fldChar w:fldCharType="begin"/>
        </w:r>
        <w:r>
          <w:rPr>
            <w:noProof/>
            <w:webHidden/>
          </w:rPr>
          <w:instrText xml:space="preserve"> PAGEREF _Toc449022996 \h </w:instrText>
        </w:r>
        <w:r>
          <w:rPr>
            <w:noProof/>
            <w:webHidden/>
          </w:rPr>
        </w:r>
        <w:r>
          <w:rPr>
            <w:noProof/>
            <w:webHidden/>
          </w:rPr>
          <w:fldChar w:fldCharType="separate"/>
        </w:r>
        <w:r>
          <w:rPr>
            <w:noProof/>
            <w:webHidden/>
          </w:rPr>
          <w:t>19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7" w:history="1">
        <w:r w:rsidRPr="000921DB">
          <w:rPr>
            <w:rStyle w:val="Hipercze"/>
            <w:noProof/>
          </w:rPr>
          <w:t>3.1.4.</w:t>
        </w:r>
        <w:r>
          <w:rPr>
            <w:rFonts w:asciiTheme="minorHAnsi" w:eastAsiaTheme="minorEastAsia" w:hAnsiTheme="minorHAnsi" w:cstheme="minorBidi"/>
            <w:i w:val="0"/>
            <w:iCs w:val="0"/>
            <w:noProof/>
            <w:sz w:val="22"/>
            <w:szCs w:val="22"/>
          </w:rPr>
          <w:tab/>
        </w:r>
        <w:r w:rsidRPr="000921DB">
          <w:rPr>
            <w:rStyle w:val="Hipercze"/>
            <w:noProof/>
          </w:rPr>
          <w:t>Podsumowanie wyboru</w:t>
        </w:r>
        <w:r>
          <w:rPr>
            <w:noProof/>
            <w:webHidden/>
          </w:rPr>
          <w:tab/>
        </w:r>
        <w:r>
          <w:rPr>
            <w:noProof/>
            <w:webHidden/>
          </w:rPr>
          <w:fldChar w:fldCharType="begin"/>
        </w:r>
        <w:r>
          <w:rPr>
            <w:noProof/>
            <w:webHidden/>
          </w:rPr>
          <w:instrText xml:space="preserve"> PAGEREF _Toc449022997 \h </w:instrText>
        </w:r>
        <w:r>
          <w:rPr>
            <w:noProof/>
            <w:webHidden/>
          </w:rPr>
        </w:r>
        <w:r>
          <w:rPr>
            <w:noProof/>
            <w:webHidden/>
          </w:rPr>
          <w:fldChar w:fldCharType="separate"/>
        </w:r>
        <w:r>
          <w:rPr>
            <w:noProof/>
            <w:webHidden/>
          </w:rPr>
          <w:t>20</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2998" w:history="1">
        <w:r w:rsidRPr="000921DB">
          <w:rPr>
            <w:rStyle w:val="Hipercze"/>
          </w:rPr>
          <w:t>3.2.</w:t>
        </w:r>
        <w:r>
          <w:rPr>
            <w:rFonts w:asciiTheme="minorHAnsi" w:eastAsiaTheme="minorEastAsia" w:hAnsiTheme="minorHAnsi" w:cstheme="minorBidi"/>
            <w:b w:val="0"/>
            <w:sz w:val="22"/>
            <w:szCs w:val="22"/>
          </w:rPr>
          <w:tab/>
        </w:r>
        <w:r w:rsidRPr="000921DB">
          <w:rPr>
            <w:rStyle w:val="Hipercze"/>
          </w:rPr>
          <w:t>Wybór platformy</w:t>
        </w:r>
        <w:r>
          <w:rPr>
            <w:webHidden/>
          </w:rPr>
          <w:tab/>
        </w:r>
        <w:r>
          <w:rPr>
            <w:webHidden/>
          </w:rPr>
          <w:fldChar w:fldCharType="begin"/>
        </w:r>
        <w:r>
          <w:rPr>
            <w:webHidden/>
          </w:rPr>
          <w:instrText xml:space="preserve"> PAGEREF _Toc449022998 \h </w:instrText>
        </w:r>
        <w:r>
          <w:rPr>
            <w:webHidden/>
          </w:rPr>
        </w:r>
        <w:r>
          <w:rPr>
            <w:webHidden/>
          </w:rPr>
          <w:fldChar w:fldCharType="separate"/>
        </w:r>
        <w:r>
          <w:rPr>
            <w:webHidden/>
          </w:rPr>
          <w:t>20</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2999" w:history="1">
        <w:r w:rsidRPr="000921DB">
          <w:rPr>
            <w:rStyle w:val="Hipercze"/>
            <w:noProof/>
          </w:rPr>
          <w:t>3.2.1.</w:t>
        </w:r>
        <w:r>
          <w:rPr>
            <w:rFonts w:asciiTheme="minorHAnsi" w:eastAsiaTheme="minorEastAsia" w:hAnsiTheme="minorHAnsi" w:cstheme="minorBidi"/>
            <w:i w:val="0"/>
            <w:iCs w:val="0"/>
            <w:noProof/>
            <w:sz w:val="22"/>
            <w:szCs w:val="22"/>
          </w:rPr>
          <w:tab/>
        </w:r>
        <w:r w:rsidRPr="000921DB">
          <w:rPr>
            <w:rStyle w:val="Hipercze"/>
            <w:noProof/>
          </w:rPr>
          <w:t>Android</w:t>
        </w:r>
        <w:r>
          <w:rPr>
            <w:noProof/>
            <w:webHidden/>
          </w:rPr>
          <w:tab/>
        </w:r>
        <w:r>
          <w:rPr>
            <w:noProof/>
            <w:webHidden/>
          </w:rPr>
          <w:fldChar w:fldCharType="begin"/>
        </w:r>
        <w:r>
          <w:rPr>
            <w:noProof/>
            <w:webHidden/>
          </w:rPr>
          <w:instrText xml:space="preserve"> PAGEREF _Toc449022999 \h </w:instrText>
        </w:r>
        <w:r>
          <w:rPr>
            <w:noProof/>
            <w:webHidden/>
          </w:rPr>
        </w:r>
        <w:r>
          <w:rPr>
            <w:noProof/>
            <w:webHidden/>
          </w:rPr>
          <w:fldChar w:fldCharType="separate"/>
        </w:r>
        <w:r>
          <w:rPr>
            <w:noProof/>
            <w:webHidden/>
          </w:rPr>
          <w:t>20</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0" w:history="1">
        <w:r w:rsidRPr="000921DB">
          <w:rPr>
            <w:rStyle w:val="Hipercze"/>
            <w:noProof/>
          </w:rPr>
          <w:t>3.2.2.</w:t>
        </w:r>
        <w:r>
          <w:rPr>
            <w:rFonts w:asciiTheme="minorHAnsi" w:eastAsiaTheme="minorEastAsia" w:hAnsiTheme="minorHAnsi" w:cstheme="minorBidi"/>
            <w:i w:val="0"/>
            <w:iCs w:val="0"/>
            <w:noProof/>
            <w:sz w:val="22"/>
            <w:szCs w:val="22"/>
          </w:rPr>
          <w:tab/>
        </w:r>
        <w:r w:rsidRPr="000921DB">
          <w:rPr>
            <w:rStyle w:val="Hipercze"/>
            <w:noProof/>
          </w:rPr>
          <w:t>iOS</w:t>
        </w:r>
        <w:r>
          <w:rPr>
            <w:noProof/>
            <w:webHidden/>
          </w:rPr>
          <w:tab/>
        </w:r>
        <w:r>
          <w:rPr>
            <w:noProof/>
            <w:webHidden/>
          </w:rPr>
          <w:fldChar w:fldCharType="begin"/>
        </w:r>
        <w:r>
          <w:rPr>
            <w:noProof/>
            <w:webHidden/>
          </w:rPr>
          <w:instrText xml:space="preserve"> PAGEREF _Toc449023000 \h </w:instrText>
        </w:r>
        <w:r>
          <w:rPr>
            <w:noProof/>
            <w:webHidden/>
          </w:rPr>
        </w:r>
        <w:r>
          <w:rPr>
            <w:noProof/>
            <w:webHidden/>
          </w:rPr>
          <w:fldChar w:fldCharType="separate"/>
        </w:r>
        <w:r>
          <w:rPr>
            <w:noProof/>
            <w:webHidden/>
          </w:rPr>
          <w:t>21</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1" w:history="1">
        <w:r w:rsidRPr="000921DB">
          <w:rPr>
            <w:rStyle w:val="Hipercze"/>
            <w:noProof/>
          </w:rPr>
          <w:t>3.2.3.</w:t>
        </w:r>
        <w:r>
          <w:rPr>
            <w:rFonts w:asciiTheme="minorHAnsi" w:eastAsiaTheme="minorEastAsia" w:hAnsiTheme="minorHAnsi" w:cstheme="minorBidi"/>
            <w:i w:val="0"/>
            <w:iCs w:val="0"/>
            <w:noProof/>
            <w:sz w:val="22"/>
            <w:szCs w:val="22"/>
          </w:rPr>
          <w:tab/>
        </w:r>
        <w:r w:rsidRPr="000921DB">
          <w:rPr>
            <w:rStyle w:val="Hipercze"/>
            <w:noProof/>
          </w:rPr>
          <w:t>Windows Phone</w:t>
        </w:r>
        <w:r>
          <w:rPr>
            <w:noProof/>
            <w:webHidden/>
          </w:rPr>
          <w:tab/>
        </w:r>
        <w:r>
          <w:rPr>
            <w:noProof/>
            <w:webHidden/>
          </w:rPr>
          <w:fldChar w:fldCharType="begin"/>
        </w:r>
        <w:r>
          <w:rPr>
            <w:noProof/>
            <w:webHidden/>
          </w:rPr>
          <w:instrText xml:space="preserve"> PAGEREF _Toc449023001 \h </w:instrText>
        </w:r>
        <w:r>
          <w:rPr>
            <w:noProof/>
            <w:webHidden/>
          </w:rPr>
        </w:r>
        <w:r>
          <w:rPr>
            <w:noProof/>
            <w:webHidden/>
          </w:rPr>
          <w:fldChar w:fldCharType="separate"/>
        </w:r>
        <w:r>
          <w:rPr>
            <w:noProof/>
            <w:webHidden/>
          </w:rPr>
          <w:t>21</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2" w:history="1">
        <w:r w:rsidRPr="000921DB">
          <w:rPr>
            <w:rStyle w:val="Hipercze"/>
            <w:noProof/>
          </w:rPr>
          <w:t>3.2.4.</w:t>
        </w:r>
        <w:r>
          <w:rPr>
            <w:rFonts w:asciiTheme="minorHAnsi" w:eastAsiaTheme="minorEastAsia" w:hAnsiTheme="minorHAnsi" w:cstheme="minorBidi"/>
            <w:i w:val="0"/>
            <w:iCs w:val="0"/>
            <w:noProof/>
            <w:sz w:val="22"/>
            <w:szCs w:val="22"/>
          </w:rPr>
          <w:tab/>
        </w:r>
        <w:r w:rsidRPr="000921DB">
          <w:rPr>
            <w:rStyle w:val="Hipercze"/>
            <w:noProof/>
          </w:rPr>
          <w:t>Podsumowanie wyboru</w:t>
        </w:r>
        <w:r>
          <w:rPr>
            <w:noProof/>
            <w:webHidden/>
          </w:rPr>
          <w:tab/>
        </w:r>
        <w:r>
          <w:rPr>
            <w:noProof/>
            <w:webHidden/>
          </w:rPr>
          <w:fldChar w:fldCharType="begin"/>
        </w:r>
        <w:r>
          <w:rPr>
            <w:noProof/>
            <w:webHidden/>
          </w:rPr>
          <w:instrText xml:space="preserve"> PAGEREF _Toc449023002 \h </w:instrText>
        </w:r>
        <w:r>
          <w:rPr>
            <w:noProof/>
            <w:webHidden/>
          </w:rPr>
        </w:r>
        <w:r>
          <w:rPr>
            <w:noProof/>
            <w:webHidden/>
          </w:rPr>
          <w:fldChar w:fldCharType="separate"/>
        </w:r>
        <w:r>
          <w:rPr>
            <w:noProof/>
            <w:webHidden/>
          </w:rPr>
          <w:t>21</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03" w:history="1">
        <w:r w:rsidRPr="000921DB">
          <w:rPr>
            <w:rStyle w:val="Hipercze"/>
          </w:rPr>
          <w:t>3.3.</w:t>
        </w:r>
        <w:r>
          <w:rPr>
            <w:rFonts w:asciiTheme="minorHAnsi" w:eastAsiaTheme="minorEastAsia" w:hAnsiTheme="minorHAnsi" w:cstheme="minorBidi"/>
            <w:b w:val="0"/>
            <w:sz w:val="22"/>
            <w:szCs w:val="22"/>
          </w:rPr>
          <w:tab/>
        </w:r>
        <w:r w:rsidRPr="000921DB">
          <w:rPr>
            <w:rStyle w:val="Hipercze"/>
          </w:rPr>
          <w:t>Wybór narzędzia</w:t>
        </w:r>
        <w:r>
          <w:rPr>
            <w:webHidden/>
          </w:rPr>
          <w:tab/>
        </w:r>
        <w:r>
          <w:rPr>
            <w:webHidden/>
          </w:rPr>
          <w:fldChar w:fldCharType="begin"/>
        </w:r>
        <w:r>
          <w:rPr>
            <w:webHidden/>
          </w:rPr>
          <w:instrText xml:space="preserve"> PAGEREF _Toc449023003 \h </w:instrText>
        </w:r>
        <w:r>
          <w:rPr>
            <w:webHidden/>
          </w:rPr>
        </w:r>
        <w:r>
          <w:rPr>
            <w:webHidden/>
          </w:rPr>
          <w:fldChar w:fldCharType="separate"/>
        </w:r>
        <w:r>
          <w:rPr>
            <w:webHidden/>
          </w:rPr>
          <w:t>22</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4" w:history="1">
        <w:r w:rsidRPr="000921DB">
          <w:rPr>
            <w:rStyle w:val="Hipercze"/>
            <w:noProof/>
          </w:rPr>
          <w:t>3.3.1.</w:t>
        </w:r>
        <w:r>
          <w:rPr>
            <w:rFonts w:asciiTheme="minorHAnsi" w:eastAsiaTheme="minorEastAsia" w:hAnsiTheme="minorHAnsi" w:cstheme="minorBidi"/>
            <w:i w:val="0"/>
            <w:iCs w:val="0"/>
            <w:noProof/>
            <w:sz w:val="22"/>
            <w:szCs w:val="22"/>
          </w:rPr>
          <w:tab/>
        </w:r>
        <w:r w:rsidRPr="000921DB">
          <w:rPr>
            <w:rStyle w:val="Hipercze"/>
            <w:noProof/>
          </w:rPr>
          <w:t>SDK</w:t>
        </w:r>
        <w:r>
          <w:rPr>
            <w:noProof/>
            <w:webHidden/>
          </w:rPr>
          <w:tab/>
        </w:r>
        <w:r>
          <w:rPr>
            <w:noProof/>
            <w:webHidden/>
          </w:rPr>
          <w:fldChar w:fldCharType="begin"/>
        </w:r>
        <w:r>
          <w:rPr>
            <w:noProof/>
            <w:webHidden/>
          </w:rPr>
          <w:instrText xml:space="preserve"> PAGEREF _Toc449023004 \h </w:instrText>
        </w:r>
        <w:r>
          <w:rPr>
            <w:noProof/>
            <w:webHidden/>
          </w:rPr>
        </w:r>
        <w:r>
          <w:rPr>
            <w:noProof/>
            <w:webHidden/>
          </w:rPr>
          <w:fldChar w:fldCharType="separate"/>
        </w:r>
        <w:r>
          <w:rPr>
            <w:noProof/>
            <w:webHidden/>
          </w:rPr>
          <w:t>22</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5" w:history="1">
        <w:r w:rsidRPr="000921DB">
          <w:rPr>
            <w:rStyle w:val="Hipercze"/>
            <w:noProof/>
          </w:rPr>
          <w:t>3.3.2.</w:t>
        </w:r>
        <w:r>
          <w:rPr>
            <w:rFonts w:asciiTheme="minorHAnsi" w:eastAsiaTheme="minorEastAsia" w:hAnsiTheme="minorHAnsi" w:cstheme="minorBidi"/>
            <w:i w:val="0"/>
            <w:iCs w:val="0"/>
            <w:noProof/>
            <w:sz w:val="22"/>
            <w:szCs w:val="22"/>
          </w:rPr>
          <w:tab/>
        </w:r>
        <w:r w:rsidRPr="000921DB">
          <w:rPr>
            <w:rStyle w:val="Hipercze"/>
            <w:noProof/>
          </w:rPr>
          <w:t>NDK</w:t>
        </w:r>
        <w:r>
          <w:rPr>
            <w:noProof/>
            <w:webHidden/>
          </w:rPr>
          <w:tab/>
        </w:r>
        <w:r>
          <w:rPr>
            <w:noProof/>
            <w:webHidden/>
          </w:rPr>
          <w:fldChar w:fldCharType="begin"/>
        </w:r>
        <w:r>
          <w:rPr>
            <w:noProof/>
            <w:webHidden/>
          </w:rPr>
          <w:instrText xml:space="preserve"> PAGEREF _Toc449023005 \h </w:instrText>
        </w:r>
        <w:r>
          <w:rPr>
            <w:noProof/>
            <w:webHidden/>
          </w:rPr>
        </w:r>
        <w:r>
          <w:rPr>
            <w:noProof/>
            <w:webHidden/>
          </w:rPr>
          <w:fldChar w:fldCharType="separate"/>
        </w:r>
        <w:r>
          <w:rPr>
            <w:noProof/>
            <w:webHidden/>
          </w:rPr>
          <w:t>22</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6" w:history="1">
        <w:r w:rsidRPr="000921DB">
          <w:rPr>
            <w:rStyle w:val="Hipercze"/>
            <w:noProof/>
          </w:rPr>
          <w:t>3.3.3.</w:t>
        </w:r>
        <w:r>
          <w:rPr>
            <w:rFonts w:asciiTheme="minorHAnsi" w:eastAsiaTheme="minorEastAsia" w:hAnsiTheme="minorHAnsi" w:cstheme="minorBidi"/>
            <w:i w:val="0"/>
            <w:iCs w:val="0"/>
            <w:noProof/>
            <w:sz w:val="22"/>
            <w:szCs w:val="22"/>
          </w:rPr>
          <w:tab/>
        </w:r>
        <w:r w:rsidRPr="000921DB">
          <w:rPr>
            <w:rStyle w:val="Hipercze"/>
            <w:noProof/>
          </w:rPr>
          <w:t>Xamarin</w:t>
        </w:r>
        <w:r>
          <w:rPr>
            <w:noProof/>
            <w:webHidden/>
          </w:rPr>
          <w:tab/>
        </w:r>
        <w:r>
          <w:rPr>
            <w:noProof/>
            <w:webHidden/>
          </w:rPr>
          <w:fldChar w:fldCharType="begin"/>
        </w:r>
        <w:r>
          <w:rPr>
            <w:noProof/>
            <w:webHidden/>
          </w:rPr>
          <w:instrText xml:space="preserve"> PAGEREF _Toc449023006 \h </w:instrText>
        </w:r>
        <w:r>
          <w:rPr>
            <w:noProof/>
            <w:webHidden/>
          </w:rPr>
        </w:r>
        <w:r>
          <w:rPr>
            <w:noProof/>
            <w:webHidden/>
          </w:rPr>
          <w:fldChar w:fldCharType="separate"/>
        </w:r>
        <w:r>
          <w:rPr>
            <w:noProof/>
            <w:webHidden/>
          </w:rPr>
          <w:t>23</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7" w:history="1">
        <w:r w:rsidRPr="000921DB">
          <w:rPr>
            <w:rStyle w:val="Hipercze"/>
            <w:noProof/>
          </w:rPr>
          <w:t>3.3.4.</w:t>
        </w:r>
        <w:r>
          <w:rPr>
            <w:rFonts w:asciiTheme="minorHAnsi" w:eastAsiaTheme="minorEastAsia" w:hAnsiTheme="minorHAnsi" w:cstheme="minorBidi"/>
            <w:i w:val="0"/>
            <w:iCs w:val="0"/>
            <w:noProof/>
            <w:sz w:val="22"/>
            <w:szCs w:val="22"/>
          </w:rPr>
          <w:tab/>
        </w:r>
        <w:r w:rsidRPr="000921DB">
          <w:rPr>
            <w:rStyle w:val="Hipercze"/>
            <w:noProof/>
          </w:rPr>
          <w:t>HTML5</w:t>
        </w:r>
        <w:r>
          <w:rPr>
            <w:noProof/>
            <w:webHidden/>
          </w:rPr>
          <w:tab/>
        </w:r>
        <w:r>
          <w:rPr>
            <w:noProof/>
            <w:webHidden/>
          </w:rPr>
          <w:fldChar w:fldCharType="begin"/>
        </w:r>
        <w:r>
          <w:rPr>
            <w:noProof/>
            <w:webHidden/>
          </w:rPr>
          <w:instrText xml:space="preserve"> PAGEREF _Toc449023007 \h </w:instrText>
        </w:r>
        <w:r>
          <w:rPr>
            <w:noProof/>
            <w:webHidden/>
          </w:rPr>
        </w:r>
        <w:r>
          <w:rPr>
            <w:noProof/>
            <w:webHidden/>
          </w:rPr>
          <w:fldChar w:fldCharType="separate"/>
        </w:r>
        <w:r>
          <w:rPr>
            <w:noProof/>
            <w:webHidden/>
          </w:rPr>
          <w:t>23</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08" w:history="1">
        <w:r w:rsidRPr="000921DB">
          <w:rPr>
            <w:rStyle w:val="Hipercze"/>
            <w:noProof/>
          </w:rPr>
          <w:t>3.3.5.</w:t>
        </w:r>
        <w:r>
          <w:rPr>
            <w:rFonts w:asciiTheme="minorHAnsi" w:eastAsiaTheme="minorEastAsia" w:hAnsiTheme="minorHAnsi" w:cstheme="minorBidi"/>
            <w:i w:val="0"/>
            <w:iCs w:val="0"/>
            <w:noProof/>
            <w:sz w:val="22"/>
            <w:szCs w:val="22"/>
          </w:rPr>
          <w:tab/>
        </w:r>
        <w:r w:rsidRPr="000921DB">
          <w:rPr>
            <w:rStyle w:val="Hipercze"/>
            <w:noProof/>
          </w:rPr>
          <w:t>Podsumowanie wyboru</w:t>
        </w:r>
        <w:r>
          <w:rPr>
            <w:noProof/>
            <w:webHidden/>
          </w:rPr>
          <w:tab/>
        </w:r>
        <w:r>
          <w:rPr>
            <w:noProof/>
            <w:webHidden/>
          </w:rPr>
          <w:fldChar w:fldCharType="begin"/>
        </w:r>
        <w:r>
          <w:rPr>
            <w:noProof/>
            <w:webHidden/>
          </w:rPr>
          <w:instrText xml:space="preserve"> PAGEREF _Toc449023008 \h </w:instrText>
        </w:r>
        <w:r>
          <w:rPr>
            <w:noProof/>
            <w:webHidden/>
          </w:rPr>
        </w:r>
        <w:r>
          <w:rPr>
            <w:noProof/>
            <w:webHidden/>
          </w:rPr>
          <w:fldChar w:fldCharType="separate"/>
        </w:r>
        <w:r>
          <w:rPr>
            <w:noProof/>
            <w:webHidden/>
          </w:rPr>
          <w:t>23</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09" w:history="1">
        <w:r w:rsidRPr="000921DB">
          <w:rPr>
            <w:rStyle w:val="Hipercze"/>
          </w:rPr>
          <w:t>3.4.</w:t>
        </w:r>
        <w:r>
          <w:rPr>
            <w:rFonts w:asciiTheme="minorHAnsi" w:eastAsiaTheme="minorEastAsia" w:hAnsiTheme="minorHAnsi" w:cstheme="minorBidi"/>
            <w:b w:val="0"/>
            <w:sz w:val="22"/>
            <w:szCs w:val="22"/>
          </w:rPr>
          <w:tab/>
        </w:r>
        <w:r w:rsidRPr="000921DB">
          <w:rPr>
            <w:rStyle w:val="Hipercze"/>
          </w:rPr>
          <w:t>Wybór sposobu komunikacji między serwerem, a aplikacją kliencką</w:t>
        </w:r>
        <w:r>
          <w:rPr>
            <w:webHidden/>
          </w:rPr>
          <w:tab/>
        </w:r>
        <w:r>
          <w:rPr>
            <w:webHidden/>
          </w:rPr>
          <w:fldChar w:fldCharType="begin"/>
        </w:r>
        <w:r>
          <w:rPr>
            <w:webHidden/>
          </w:rPr>
          <w:instrText xml:space="preserve"> PAGEREF _Toc449023009 \h </w:instrText>
        </w:r>
        <w:r>
          <w:rPr>
            <w:webHidden/>
          </w:rPr>
        </w:r>
        <w:r>
          <w:rPr>
            <w:webHidden/>
          </w:rPr>
          <w:fldChar w:fldCharType="separate"/>
        </w:r>
        <w:r>
          <w:rPr>
            <w:webHidden/>
          </w:rPr>
          <w:t>24</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0" w:history="1">
        <w:r w:rsidRPr="000921DB">
          <w:rPr>
            <w:rStyle w:val="Hipercze"/>
            <w:noProof/>
          </w:rPr>
          <w:t>3.4.1.</w:t>
        </w:r>
        <w:r>
          <w:rPr>
            <w:rFonts w:asciiTheme="minorHAnsi" w:eastAsiaTheme="minorEastAsia" w:hAnsiTheme="minorHAnsi" w:cstheme="minorBidi"/>
            <w:i w:val="0"/>
            <w:iCs w:val="0"/>
            <w:noProof/>
            <w:sz w:val="22"/>
            <w:szCs w:val="22"/>
          </w:rPr>
          <w:tab/>
        </w:r>
        <w:r w:rsidRPr="000921DB">
          <w:rPr>
            <w:rStyle w:val="Hipercze"/>
            <w:noProof/>
          </w:rPr>
          <w:t>Model TCP/IP</w:t>
        </w:r>
        <w:r>
          <w:rPr>
            <w:noProof/>
            <w:webHidden/>
          </w:rPr>
          <w:tab/>
        </w:r>
        <w:r>
          <w:rPr>
            <w:noProof/>
            <w:webHidden/>
          </w:rPr>
          <w:fldChar w:fldCharType="begin"/>
        </w:r>
        <w:r>
          <w:rPr>
            <w:noProof/>
            <w:webHidden/>
          </w:rPr>
          <w:instrText xml:space="preserve"> PAGEREF _Toc449023010 \h </w:instrText>
        </w:r>
        <w:r>
          <w:rPr>
            <w:noProof/>
            <w:webHidden/>
          </w:rPr>
        </w:r>
        <w:r>
          <w:rPr>
            <w:noProof/>
            <w:webHidden/>
          </w:rPr>
          <w:fldChar w:fldCharType="separate"/>
        </w:r>
        <w:r>
          <w:rPr>
            <w:noProof/>
            <w:webHidden/>
          </w:rPr>
          <w:t>24</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1" w:history="1">
        <w:r w:rsidRPr="000921DB">
          <w:rPr>
            <w:rStyle w:val="Hipercze"/>
            <w:noProof/>
          </w:rPr>
          <w:t>3.4.2.</w:t>
        </w:r>
        <w:r>
          <w:rPr>
            <w:rFonts w:asciiTheme="minorHAnsi" w:eastAsiaTheme="minorEastAsia" w:hAnsiTheme="minorHAnsi" w:cstheme="minorBidi"/>
            <w:i w:val="0"/>
            <w:iCs w:val="0"/>
            <w:noProof/>
            <w:sz w:val="22"/>
            <w:szCs w:val="22"/>
          </w:rPr>
          <w:tab/>
        </w:r>
        <w:r w:rsidRPr="000921DB">
          <w:rPr>
            <w:rStyle w:val="Hipercze"/>
            <w:noProof/>
          </w:rPr>
          <w:t>HTTP</w:t>
        </w:r>
        <w:r>
          <w:rPr>
            <w:noProof/>
            <w:webHidden/>
          </w:rPr>
          <w:tab/>
        </w:r>
        <w:r>
          <w:rPr>
            <w:noProof/>
            <w:webHidden/>
          </w:rPr>
          <w:fldChar w:fldCharType="begin"/>
        </w:r>
        <w:r>
          <w:rPr>
            <w:noProof/>
            <w:webHidden/>
          </w:rPr>
          <w:instrText xml:space="preserve"> PAGEREF _Toc449023011 \h </w:instrText>
        </w:r>
        <w:r>
          <w:rPr>
            <w:noProof/>
            <w:webHidden/>
          </w:rPr>
        </w:r>
        <w:r>
          <w:rPr>
            <w:noProof/>
            <w:webHidden/>
          </w:rPr>
          <w:fldChar w:fldCharType="separate"/>
        </w:r>
        <w:r>
          <w:rPr>
            <w:noProof/>
            <w:webHidden/>
          </w:rPr>
          <w:t>25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2" w:history="1">
        <w:r w:rsidRPr="000921DB">
          <w:rPr>
            <w:rStyle w:val="Hipercze"/>
            <w:noProof/>
          </w:rPr>
          <w:t>3.4.3.</w:t>
        </w:r>
        <w:r>
          <w:rPr>
            <w:rFonts w:asciiTheme="minorHAnsi" w:eastAsiaTheme="minorEastAsia" w:hAnsiTheme="minorHAnsi" w:cstheme="minorBidi"/>
            <w:i w:val="0"/>
            <w:iCs w:val="0"/>
            <w:noProof/>
            <w:sz w:val="22"/>
            <w:szCs w:val="22"/>
          </w:rPr>
          <w:tab/>
        </w:r>
        <w:r w:rsidRPr="000921DB">
          <w:rPr>
            <w:rStyle w:val="Hipercze"/>
            <w:noProof/>
          </w:rPr>
          <w:t>WebSocket</w:t>
        </w:r>
        <w:r>
          <w:rPr>
            <w:noProof/>
            <w:webHidden/>
          </w:rPr>
          <w:tab/>
        </w:r>
        <w:r>
          <w:rPr>
            <w:noProof/>
            <w:webHidden/>
          </w:rPr>
          <w:fldChar w:fldCharType="begin"/>
        </w:r>
        <w:r>
          <w:rPr>
            <w:noProof/>
            <w:webHidden/>
          </w:rPr>
          <w:instrText xml:space="preserve"> PAGEREF _Toc449023012 \h </w:instrText>
        </w:r>
        <w:r>
          <w:rPr>
            <w:noProof/>
            <w:webHidden/>
          </w:rPr>
        </w:r>
        <w:r>
          <w:rPr>
            <w:noProof/>
            <w:webHidden/>
          </w:rPr>
          <w:fldChar w:fldCharType="separate"/>
        </w:r>
        <w:r>
          <w:rPr>
            <w:noProof/>
            <w:webHidden/>
          </w:rPr>
          <w:t>26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3" w:history="1">
        <w:r w:rsidRPr="000921DB">
          <w:rPr>
            <w:rStyle w:val="Hipercze"/>
            <w:noProof/>
          </w:rPr>
          <w:t>3.4.4.</w:t>
        </w:r>
        <w:r>
          <w:rPr>
            <w:rFonts w:asciiTheme="minorHAnsi" w:eastAsiaTheme="minorEastAsia" w:hAnsiTheme="minorHAnsi" w:cstheme="minorBidi"/>
            <w:i w:val="0"/>
            <w:iCs w:val="0"/>
            <w:noProof/>
            <w:sz w:val="22"/>
            <w:szCs w:val="22"/>
          </w:rPr>
          <w:tab/>
        </w:r>
        <w:r w:rsidRPr="000921DB">
          <w:rPr>
            <w:rStyle w:val="Hipercze"/>
            <w:noProof/>
          </w:rPr>
          <w:t>Podsumowanie wyboru</w:t>
        </w:r>
        <w:r>
          <w:rPr>
            <w:noProof/>
            <w:webHidden/>
          </w:rPr>
          <w:tab/>
        </w:r>
        <w:r>
          <w:rPr>
            <w:noProof/>
            <w:webHidden/>
          </w:rPr>
          <w:fldChar w:fldCharType="begin"/>
        </w:r>
        <w:r>
          <w:rPr>
            <w:noProof/>
            <w:webHidden/>
          </w:rPr>
          <w:instrText xml:space="preserve"> PAGEREF _Toc449023013 \h </w:instrText>
        </w:r>
        <w:r>
          <w:rPr>
            <w:noProof/>
            <w:webHidden/>
          </w:rPr>
        </w:r>
        <w:r>
          <w:rPr>
            <w:noProof/>
            <w:webHidden/>
          </w:rPr>
          <w:fldChar w:fldCharType="separate"/>
        </w:r>
        <w:r>
          <w:rPr>
            <w:noProof/>
            <w:webHidden/>
          </w:rPr>
          <w:t>28</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14" w:history="1">
        <w:r w:rsidRPr="000921DB">
          <w:rPr>
            <w:rStyle w:val="Hipercze"/>
          </w:rPr>
          <w:t>3.5.</w:t>
        </w:r>
        <w:r>
          <w:rPr>
            <w:rFonts w:asciiTheme="minorHAnsi" w:eastAsiaTheme="minorEastAsia" w:hAnsiTheme="minorHAnsi" w:cstheme="minorBidi"/>
            <w:b w:val="0"/>
            <w:sz w:val="22"/>
            <w:szCs w:val="22"/>
          </w:rPr>
          <w:tab/>
        </w:r>
        <w:r w:rsidRPr="000921DB">
          <w:rPr>
            <w:rStyle w:val="Hipercze"/>
          </w:rPr>
          <w:t>Wybór formatu przesyłanych danych</w:t>
        </w:r>
        <w:r>
          <w:rPr>
            <w:webHidden/>
          </w:rPr>
          <w:tab/>
        </w:r>
        <w:r>
          <w:rPr>
            <w:webHidden/>
          </w:rPr>
          <w:fldChar w:fldCharType="begin"/>
        </w:r>
        <w:r>
          <w:rPr>
            <w:webHidden/>
          </w:rPr>
          <w:instrText xml:space="preserve"> PAGEREF _Toc449023014 \h </w:instrText>
        </w:r>
        <w:r>
          <w:rPr>
            <w:webHidden/>
          </w:rPr>
        </w:r>
        <w:r>
          <w:rPr>
            <w:webHidden/>
          </w:rPr>
          <w:fldChar w:fldCharType="separate"/>
        </w:r>
        <w:r>
          <w:rPr>
            <w:webHidden/>
          </w:rPr>
          <w:t>28</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5" w:history="1">
        <w:r w:rsidRPr="000921DB">
          <w:rPr>
            <w:rStyle w:val="Hipercze"/>
            <w:noProof/>
          </w:rPr>
          <w:t>3.5.1.</w:t>
        </w:r>
        <w:r>
          <w:rPr>
            <w:rFonts w:asciiTheme="minorHAnsi" w:eastAsiaTheme="minorEastAsia" w:hAnsiTheme="minorHAnsi" w:cstheme="minorBidi"/>
            <w:i w:val="0"/>
            <w:iCs w:val="0"/>
            <w:noProof/>
            <w:sz w:val="22"/>
            <w:szCs w:val="22"/>
          </w:rPr>
          <w:tab/>
        </w:r>
        <w:r w:rsidRPr="000921DB">
          <w:rPr>
            <w:rStyle w:val="Hipercze"/>
            <w:noProof/>
          </w:rPr>
          <w:t>XML</w:t>
        </w:r>
        <w:r>
          <w:rPr>
            <w:noProof/>
            <w:webHidden/>
          </w:rPr>
          <w:tab/>
        </w:r>
        <w:r>
          <w:rPr>
            <w:noProof/>
            <w:webHidden/>
          </w:rPr>
          <w:fldChar w:fldCharType="begin"/>
        </w:r>
        <w:r>
          <w:rPr>
            <w:noProof/>
            <w:webHidden/>
          </w:rPr>
          <w:instrText xml:space="preserve"> PAGEREF _Toc449023015 \h </w:instrText>
        </w:r>
        <w:r>
          <w:rPr>
            <w:noProof/>
            <w:webHidden/>
          </w:rPr>
        </w:r>
        <w:r>
          <w:rPr>
            <w:noProof/>
            <w:webHidden/>
          </w:rPr>
          <w:fldChar w:fldCharType="separate"/>
        </w:r>
        <w:r>
          <w:rPr>
            <w:noProof/>
            <w:webHidden/>
          </w:rPr>
          <w:t>29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6" w:history="1">
        <w:r w:rsidRPr="000921DB">
          <w:rPr>
            <w:rStyle w:val="Hipercze"/>
            <w:noProof/>
          </w:rPr>
          <w:t>3.5.2.</w:t>
        </w:r>
        <w:r>
          <w:rPr>
            <w:rFonts w:asciiTheme="minorHAnsi" w:eastAsiaTheme="minorEastAsia" w:hAnsiTheme="minorHAnsi" w:cstheme="minorBidi"/>
            <w:i w:val="0"/>
            <w:iCs w:val="0"/>
            <w:noProof/>
            <w:sz w:val="22"/>
            <w:szCs w:val="22"/>
          </w:rPr>
          <w:tab/>
        </w:r>
        <w:r w:rsidRPr="000921DB">
          <w:rPr>
            <w:rStyle w:val="Hipercze"/>
            <w:noProof/>
          </w:rPr>
          <w:t>JSON</w:t>
        </w:r>
        <w:r>
          <w:rPr>
            <w:noProof/>
            <w:webHidden/>
          </w:rPr>
          <w:tab/>
        </w:r>
        <w:r>
          <w:rPr>
            <w:noProof/>
            <w:webHidden/>
          </w:rPr>
          <w:fldChar w:fldCharType="begin"/>
        </w:r>
        <w:r>
          <w:rPr>
            <w:noProof/>
            <w:webHidden/>
          </w:rPr>
          <w:instrText xml:space="preserve"> PAGEREF _Toc449023016 \h </w:instrText>
        </w:r>
        <w:r>
          <w:rPr>
            <w:noProof/>
            <w:webHidden/>
          </w:rPr>
        </w:r>
        <w:r>
          <w:rPr>
            <w:noProof/>
            <w:webHidden/>
          </w:rPr>
          <w:fldChar w:fldCharType="separate"/>
        </w:r>
        <w:r>
          <w:rPr>
            <w:noProof/>
            <w:webHidden/>
          </w:rPr>
          <w:t>29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17" w:history="1">
        <w:r w:rsidRPr="000921DB">
          <w:rPr>
            <w:rStyle w:val="Hipercze"/>
            <w:noProof/>
          </w:rPr>
          <w:t>3.5.3.</w:t>
        </w:r>
        <w:r>
          <w:rPr>
            <w:rFonts w:asciiTheme="minorHAnsi" w:eastAsiaTheme="minorEastAsia" w:hAnsiTheme="minorHAnsi" w:cstheme="minorBidi"/>
            <w:i w:val="0"/>
            <w:iCs w:val="0"/>
            <w:noProof/>
            <w:sz w:val="22"/>
            <w:szCs w:val="22"/>
          </w:rPr>
          <w:tab/>
        </w:r>
        <w:r w:rsidRPr="000921DB">
          <w:rPr>
            <w:rStyle w:val="Hipercze"/>
            <w:noProof/>
          </w:rPr>
          <w:t>Podsumowanie wyboru</w:t>
        </w:r>
        <w:r>
          <w:rPr>
            <w:noProof/>
            <w:webHidden/>
          </w:rPr>
          <w:tab/>
        </w:r>
        <w:r>
          <w:rPr>
            <w:noProof/>
            <w:webHidden/>
          </w:rPr>
          <w:fldChar w:fldCharType="begin"/>
        </w:r>
        <w:r>
          <w:rPr>
            <w:noProof/>
            <w:webHidden/>
          </w:rPr>
          <w:instrText xml:space="preserve"> PAGEREF _Toc449023017 \h </w:instrText>
        </w:r>
        <w:r>
          <w:rPr>
            <w:noProof/>
            <w:webHidden/>
          </w:rPr>
        </w:r>
        <w:r>
          <w:rPr>
            <w:noProof/>
            <w:webHidden/>
          </w:rPr>
          <w:fldChar w:fldCharType="separate"/>
        </w:r>
        <w:r>
          <w:rPr>
            <w:noProof/>
            <w:webHidden/>
          </w:rPr>
          <w:t>30</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18" w:history="1">
        <w:r w:rsidRPr="000921DB">
          <w:rPr>
            <w:rStyle w:val="Hipercze"/>
          </w:rPr>
          <w:t>3.6.</w:t>
        </w:r>
        <w:r>
          <w:rPr>
            <w:rFonts w:asciiTheme="minorHAnsi" w:eastAsiaTheme="minorEastAsia" w:hAnsiTheme="minorHAnsi" w:cstheme="minorBidi"/>
            <w:b w:val="0"/>
            <w:sz w:val="22"/>
            <w:szCs w:val="22"/>
          </w:rPr>
          <w:tab/>
        </w:r>
        <w:r w:rsidRPr="000921DB">
          <w:rPr>
            <w:rStyle w:val="Hipercze"/>
          </w:rPr>
          <w:t>Opis API OpenStreetMap</w:t>
        </w:r>
        <w:r>
          <w:rPr>
            <w:webHidden/>
          </w:rPr>
          <w:tab/>
        </w:r>
        <w:r>
          <w:rPr>
            <w:webHidden/>
          </w:rPr>
          <w:fldChar w:fldCharType="begin"/>
        </w:r>
        <w:r>
          <w:rPr>
            <w:webHidden/>
          </w:rPr>
          <w:instrText xml:space="preserve"> PAGEREF _Toc449023018 \h </w:instrText>
        </w:r>
        <w:r>
          <w:rPr>
            <w:webHidden/>
          </w:rPr>
        </w:r>
        <w:r>
          <w:rPr>
            <w:webHidden/>
          </w:rPr>
          <w:fldChar w:fldCharType="separate"/>
        </w:r>
        <w:r>
          <w:rPr>
            <w:webHidden/>
          </w:rPr>
          <w:t>30</w:t>
        </w:r>
        <w:r>
          <w:rPr>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19" w:history="1">
        <w:r w:rsidRPr="000921DB">
          <w:rPr>
            <w:rStyle w:val="Hipercze"/>
            <w:noProof/>
          </w:rPr>
          <w:t>4.</w:t>
        </w:r>
        <w:r>
          <w:rPr>
            <w:rFonts w:asciiTheme="minorHAnsi" w:eastAsiaTheme="minorEastAsia" w:hAnsiTheme="minorHAnsi" w:cstheme="minorBidi"/>
            <w:b w:val="0"/>
            <w:bCs w:val="0"/>
            <w:smallCaps w:val="0"/>
            <w:noProof/>
            <w:sz w:val="22"/>
            <w:szCs w:val="22"/>
          </w:rPr>
          <w:tab/>
        </w:r>
        <w:r w:rsidRPr="000921DB">
          <w:rPr>
            <w:rStyle w:val="Hipercze"/>
            <w:noProof/>
          </w:rPr>
          <w:t>Analiza systemu</w:t>
        </w:r>
        <w:r>
          <w:rPr>
            <w:noProof/>
            <w:webHidden/>
          </w:rPr>
          <w:tab/>
        </w:r>
        <w:r>
          <w:rPr>
            <w:noProof/>
            <w:webHidden/>
          </w:rPr>
          <w:fldChar w:fldCharType="begin"/>
        </w:r>
        <w:r>
          <w:rPr>
            <w:noProof/>
            <w:webHidden/>
          </w:rPr>
          <w:instrText xml:space="preserve"> PAGEREF _Toc449023019 \h </w:instrText>
        </w:r>
        <w:r>
          <w:rPr>
            <w:noProof/>
            <w:webHidden/>
          </w:rPr>
        </w:r>
        <w:r>
          <w:rPr>
            <w:noProof/>
            <w:webHidden/>
          </w:rPr>
          <w:fldChar w:fldCharType="separate"/>
        </w:r>
        <w:r>
          <w:rPr>
            <w:noProof/>
            <w:webHidden/>
          </w:rPr>
          <w:t>32</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20" w:history="1">
        <w:r w:rsidRPr="000921DB">
          <w:rPr>
            <w:rStyle w:val="Hipercze"/>
          </w:rPr>
          <w:t>4.1.</w:t>
        </w:r>
        <w:r>
          <w:rPr>
            <w:rFonts w:asciiTheme="minorHAnsi" w:eastAsiaTheme="minorEastAsia" w:hAnsiTheme="minorHAnsi" w:cstheme="minorBidi"/>
            <w:b w:val="0"/>
            <w:sz w:val="22"/>
            <w:szCs w:val="22"/>
          </w:rPr>
          <w:tab/>
        </w:r>
        <w:r w:rsidRPr="000921DB">
          <w:rPr>
            <w:rStyle w:val="Hipercze"/>
          </w:rPr>
          <w:t>Opis systemu</w:t>
        </w:r>
        <w:r>
          <w:rPr>
            <w:webHidden/>
          </w:rPr>
          <w:tab/>
        </w:r>
        <w:r>
          <w:rPr>
            <w:webHidden/>
          </w:rPr>
          <w:fldChar w:fldCharType="begin"/>
        </w:r>
        <w:r>
          <w:rPr>
            <w:webHidden/>
          </w:rPr>
          <w:instrText xml:space="preserve"> PAGEREF _Toc449023020 \h </w:instrText>
        </w:r>
        <w:r>
          <w:rPr>
            <w:webHidden/>
          </w:rPr>
        </w:r>
        <w:r>
          <w:rPr>
            <w:webHidden/>
          </w:rPr>
          <w:fldChar w:fldCharType="separate"/>
        </w:r>
        <w:r>
          <w:rPr>
            <w:webHidden/>
          </w:rPr>
          <w:t>32</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21" w:history="1">
        <w:r w:rsidRPr="000921DB">
          <w:rPr>
            <w:rStyle w:val="Hipercze"/>
          </w:rPr>
          <w:t>4.2.</w:t>
        </w:r>
        <w:r>
          <w:rPr>
            <w:rFonts w:asciiTheme="minorHAnsi" w:eastAsiaTheme="minorEastAsia" w:hAnsiTheme="minorHAnsi" w:cstheme="minorBidi"/>
            <w:b w:val="0"/>
            <w:sz w:val="22"/>
            <w:szCs w:val="22"/>
          </w:rPr>
          <w:tab/>
        </w:r>
        <w:r w:rsidRPr="000921DB">
          <w:rPr>
            <w:rStyle w:val="Hipercze"/>
          </w:rPr>
          <w:t>Identyfikacja aktorów</w:t>
        </w:r>
        <w:r>
          <w:rPr>
            <w:webHidden/>
          </w:rPr>
          <w:tab/>
        </w:r>
        <w:r>
          <w:rPr>
            <w:webHidden/>
          </w:rPr>
          <w:fldChar w:fldCharType="begin"/>
        </w:r>
        <w:r>
          <w:rPr>
            <w:webHidden/>
          </w:rPr>
          <w:instrText xml:space="preserve"> PAGEREF _Toc449023021 \h </w:instrText>
        </w:r>
        <w:r>
          <w:rPr>
            <w:webHidden/>
          </w:rPr>
        </w:r>
        <w:r>
          <w:rPr>
            <w:webHidden/>
          </w:rPr>
          <w:fldChar w:fldCharType="separate"/>
        </w:r>
        <w:r>
          <w:rPr>
            <w:webHidden/>
          </w:rPr>
          <w:t>33</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2" w:history="1">
        <w:r w:rsidRPr="000921DB">
          <w:rPr>
            <w:rStyle w:val="Hipercze"/>
            <w:noProof/>
          </w:rPr>
          <w:t>4.2.1.</w:t>
        </w:r>
        <w:r>
          <w:rPr>
            <w:rFonts w:asciiTheme="minorHAnsi" w:eastAsiaTheme="minorEastAsia" w:hAnsiTheme="minorHAnsi" w:cstheme="minorBidi"/>
            <w:i w:val="0"/>
            <w:iCs w:val="0"/>
            <w:noProof/>
            <w:sz w:val="22"/>
            <w:szCs w:val="22"/>
          </w:rPr>
          <w:tab/>
        </w:r>
        <w:r w:rsidRPr="000921DB">
          <w:rPr>
            <w:rStyle w:val="Hipercze"/>
            <w:noProof/>
          </w:rPr>
          <w:t>Użytkownik systemu</w:t>
        </w:r>
        <w:r>
          <w:rPr>
            <w:noProof/>
            <w:webHidden/>
          </w:rPr>
          <w:tab/>
        </w:r>
        <w:r>
          <w:rPr>
            <w:noProof/>
            <w:webHidden/>
          </w:rPr>
          <w:fldChar w:fldCharType="begin"/>
        </w:r>
        <w:r>
          <w:rPr>
            <w:noProof/>
            <w:webHidden/>
          </w:rPr>
          <w:instrText xml:space="preserve"> PAGEREF _Toc449023022 \h </w:instrText>
        </w:r>
        <w:r>
          <w:rPr>
            <w:noProof/>
            <w:webHidden/>
          </w:rPr>
        </w:r>
        <w:r>
          <w:rPr>
            <w:noProof/>
            <w:webHidden/>
          </w:rPr>
          <w:fldChar w:fldCharType="separate"/>
        </w:r>
        <w:r>
          <w:rPr>
            <w:noProof/>
            <w:webHidden/>
          </w:rPr>
          <w:t>34</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3" w:history="1">
        <w:r w:rsidRPr="000921DB">
          <w:rPr>
            <w:rStyle w:val="Hipercze"/>
            <w:noProof/>
          </w:rPr>
          <w:t>4.2.2.</w:t>
        </w:r>
        <w:r>
          <w:rPr>
            <w:rFonts w:asciiTheme="minorHAnsi" w:eastAsiaTheme="minorEastAsia" w:hAnsiTheme="minorHAnsi" w:cstheme="minorBidi"/>
            <w:i w:val="0"/>
            <w:iCs w:val="0"/>
            <w:noProof/>
            <w:sz w:val="22"/>
            <w:szCs w:val="22"/>
          </w:rPr>
          <w:tab/>
        </w:r>
        <w:r w:rsidRPr="000921DB">
          <w:rPr>
            <w:rStyle w:val="Hipercze"/>
            <w:noProof/>
          </w:rPr>
          <w:t>Administrator systemu</w:t>
        </w:r>
        <w:r>
          <w:rPr>
            <w:noProof/>
            <w:webHidden/>
          </w:rPr>
          <w:tab/>
        </w:r>
        <w:r>
          <w:rPr>
            <w:noProof/>
            <w:webHidden/>
          </w:rPr>
          <w:fldChar w:fldCharType="begin"/>
        </w:r>
        <w:r>
          <w:rPr>
            <w:noProof/>
            <w:webHidden/>
          </w:rPr>
          <w:instrText xml:space="preserve"> PAGEREF _Toc449023023 \h </w:instrText>
        </w:r>
        <w:r>
          <w:rPr>
            <w:noProof/>
            <w:webHidden/>
          </w:rPr>
        </w:r>
        <w:r>
          <w:rPr>
            <w:noProof/>
            <w:webHidden/>
          </w:rPr>
          <w:fldChar w:fldCharType="separate"/>
        </w:r>
        <w:r>
          <w:rPr>
            <w:noProof/>
            <w:webHidden/>
          </w:rPr>
          <w:t>34</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4" w:history="1">
        <w:r w:rsidRPr="000921DB">
          <w:rPr>
            <w:rStyle w:val="Hipercze"/>
            <w:noProof/>
          </w:rPr>
          <w:t>4.2.3.</w:t>
        </w:r>
        <w:r>
          <w:rPr>
            <w:rFonts w:asciiTheme="minorHAnsi" w:eastAsiaTheme="minorEastAsia" w:hAnsiTheme="minorHAnsi" w:cstheme="minorBidi"/>
            <w:i w:val="0"/>
            <w:iCs w:val="0"/>
            <w:noProof/>
            <w:sz w:val="22"/>
            <w:szCs w:val="22"/>
          </w:rPr>
          <w:tab/>
        </w:r>
        <w:r w:rsidRPr="000921DB">
          <w:rPr>
            <w:rStyle w:val="Hipercze"/>
            <w:noProof/>
          </w:rPr>
          <w:t>Użytkownik aplikacji wizualizującej</w:t>
        </w:r>
        <w:r>
          <w:rPr>
            <w:noProof/>
            <w:webHidden/>
          </w:rPr>
          <w:tab/>
        </w:r>
        <w:r>
          <w:rPr>
            <w:noProof/>
            <w:webHidden/>
          </w:rPr>
          <w:fldChar w:fldCharType="begin"/>
        </w:r>
        <w:r>
          <w:rPr>
            <w:noProof/>
            <w:webHidden/>
          </w:rPr>
          <w:instrText xml:space="preserve"> PAGEREF _Toc449023024 \h </w:instrText>
        </w:r>
        <w:r>
          <w:rPr>
            <w:noProof/>
            <w:webHidden/>
          </w:rPr>
        </w:r>
        <w:r>
          <w:rPr>
            <w:noProof/>
            <w:webHidden/>
          </w:rPr>
          <w:fldChar w:fldCharType="separate"/>
        </w:r>
        <w:r>
          <w:rPr>
            <w:noProof/>
            <w:webHidden/>
          </w:rPr>
          <w:t>34</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5" w:history="1">
        <w:r w:rsidRPr="000921DB">
          <w:rPr>
            <w:rStyle w:val="Hipercze"/>
            <w:noProof/>
          </w:rPr>
          <w:t>4.2.4.</w:t>
        </w:r>
        <w:r>
          <w:rPr>
            <w:rFonts w:asciiTheme="minorHAnsi" w:eastAsiaTheme="minorEastAsia" w:hAnsiTheme="minorHAnsi" w:cstheme="minorBidi"/>
            <w:i w:val="0"/>
            <w:iCs w:val="0"/>
            <w:noProof/>
            <w:sz w:val="22"/>
            <w:szCs w:val="22"/>
          </w:rPr>
          <w:tab/>
        </w:r>
        <w:r w:rsidRPr="000921DB">
          <w:rPr>
            <w:rStyle w:val="Hipercze"/>
            <w:noProof/>
          </w:rPr>
          <w:t>Dron</w:t>
        </w:r>
        <w:r>
          <w:rPr>
            <w:noProof/>
            <w:webHidden/>
          </w:rPr>
          <w:tab/>
        </w:r>
        <w:r>
          <w:rPr>
            <w:noProof/>
            <w:webHidden/>
          </w:rPr>
          <w:fldChar w:fldCharType="begin"/>
        </w:r>
        <w:r>
          <w:rPr>
            <w:noProof/>
            <w:webHidden/>
          </w:rPr>
          <w:instrText xml:space="preserve"> PAGEREF _Toc449023025 \h </w:instrText>
        </w:r>
        <w:r>
          <w:rPr>
            <w:noProof/>
            <w:webHidden/>
          </w:rPr>
        </w:r>
        <w:r>
          <w:rPr>
            <w:noProof/>
            <w:webHidden/>
          </w:rPr>
          <w:fldChar w:fldCharType="separate"/>
        </w:r>
        <w:r>
          <w:rPr>
            <w:noProof/>
            <w:webHidden/>
          </w:rPr>
          <w:t>34</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26" w:history="1">
        <w:r w:rsidRPr="000921DB">
          <w:rPr>
            <w:rStyle w:val="Hipercze"/>
          </w:rPr>
          <w:t>4.3.</w:t>
        </w:r>
        <w:r>
          <w:rPr>
            <w:rFonts w:asciiTheme="minorHAnsi" w:eastAsiaTheme="minorEastAsia" w:hAnsiTheme="minorHAnsi" w:cstheme="minorBidi"/>
            <w:b w:val="0"/>
            <w:sz w:val="22"/>
            <w:szCs w:val="22"/>
          </w:rPr>
          <w:tab/>
        </w:r>
        <w:r w:rsidRPr="000921DB">
          <w:rPr>
            <w:rStyle w:val="Hipercze"/>
          </w:rPr>
          <w:t>Przypadki użycia</w:t>
        </w:r>
        <w:r>
          <w:rPr>
            <w:webHidden/>
          </w:rPr>
          <w:tab/>
        </w:r>
        <w:r>
          <w:rPr>
            <w:webHidden/>
          </w:rPr>
          <w:fldChar w:fldCharType="begin"/>
        </w:r>
        <w:r>
          <w:rPr>
            <w:webHidden/>
          </w:rPr>
          <w:instrText xml:space="preserve"> PAGEREF _Toc449023026 \h </w:instrText>
        </w:r>
        <w:r>
          <w:rPr>
            <w:webHidden/>
          </w:rPr>
        </w:r>
        <w:r>
          <w:rPr>
            <w:webHidden/>
          </w:rPr>
          <w:fldChar w:fldCharType="separate"/>
        </w:r>
        <w:r>
          <w:rPr>
            <w:webHidden/>
          </w:rPr>
          <w:t>34</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7" w:history="1">
        <w:r w:rsidRPr="000921DB">
          <w:rPr>
            <w:rStyle w:val="Hipercze"/>
            <w:noProof/>
          </w:rPr>
          <w:t>4.3.1.</w:t>
        </w:r>
        <w:r>
          <w:rPr>
            <w:rFonts w:asciiTheme="minorHAnsi" w:eastAsiaTheme="minorEastAsia" w:hAnsiTheme="minorHAnsi" w:cstheme="minorBidi"/>
            <w:i w:val="0"/>
            <w:iCs w:val="0"/>
            <w:noProof/>
            <w:sz w:val="22"/>
            <w:szCs w:val="22"/>
          </w:rPr>
          <w:tab/>
        </w:r>
        <w:r w:rsidRPr="000921DB">
          <w:rPr>
            <w:rStyle w:val="Hipercze"/>
            <w:noProof/>
          </w:rPr>
          <w:t>Przypadki użycia - administrator systemu</w:t>
        </w:r>
        <w:r>
          <w:rPr>
            <w:noProof/>
            <w:webHidden/>
          </w:rPr>
          <w:tab/>
        </w:r>
        <w:r>
          <w:rPr>
            <w:noProof/>
            <w:webHidden/>
          </w:rPr>
          <w:fldChar w:fldCharType="begin"/>
        </w:r>
        <w:r>
          <w:rPr>
            <w:noProof/>
            <w:webHidden/>
          </w:rPr>
          <w:instrText xml:space="preserve"> PAGEREF _Toc449023027 \h </w:instrText>
        </w:r>
        <w:r>
          <w:rPr>
            <w:noProof/>
            <w:webHidden/>
          </w:rPr>
        </w:r>
        <w:r>
          <w:rPr>
            <w:noProof/>
            <w:webHidden/>
          </w:rPr>
          <w:fldChar w:fldCharType="separate"/>
        </w:r>
        <w:r>
          <w:rPr>
            <w:noProof/>
            <w:webHidden/>
          </w:rPr>
          <w:t>35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28" w:history="1">
        <w:r w:rsidRPr="000921DB">
          <w:rPr>
            <w:rStyle w:val="Hipercze"/>
            <w:noProof/>
          </w:rPr>
          <w:t>4.3.2.</w:t>
        </w:r>
        <w:r>
          <w:rPr>
            <w:rFonts w:asciiTheme="minorHAnsi" w:eastAsiaTheme="minorEastAsia" w:hAnsiTheme="minorHAnsi" w:cstheme="minorBidi"/>
            <w:i w:val="0"/>
            <w:iCs w:val="0"/>
            <w:noProof/>
            <w:sz w:val="22"/>
            <w:szCs w:val="22"/>
          </w:rPr>
          <w:tab/>
        </w:r>
        <w:r w:rsidRPr="000921DB">
          <w:rPr>
            <w:rStyle w:val="Hipercze"/>
            <w:noProof/>
          </w:rPr>
          <w:t>Przypadki użycia - dron</w:t>
        </w:r>
        <w:r>
          <w:rPr>
            <w:noProof/>
            <w:webHidden/>
          </w:rPr>
          <w:tab/>
        </w:r>
        <w:r>
          <w:rPr>
            <w:noProof/>
            <w:webHidden/>
          </w:rPr>
          <w:fldChar w:fldCharType="begin"/>
        </w:r>
        <w:r>
          <w:rPr>
            <w:noProof/>
            <w:webHidden/>
          </w:rPr>
          <w:instrText xml:space="preserve"> PAGEREF _Toc449023028 \h </w:instrText>
        </w:r>
        <w:r>
          <w:rPr>
            <w:noProof/>
            <w:webHidden/>
          </w:rPr>
        </w:r>
        <w:r>
          <w:rPr>
            <w:noProof/>
            <w:webHidden/>
          </w:rPr>
          <w:fldChar w:fldCharType="separate"/>
        </w:r>
        <w:r>
          <w:rPr>
            <w:noProof/>
            <w:webHidden/>
          </w:rPr>
          <w:t>36</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29" w:history="1">
        <w:r w:rsidRPr="000921DB">
          <w:rPr>
            <w:rStyle w:val="Hipercze"/>
            <w:noProof/>
          </w:rPr>
          <w:t>4.3.2.1.</w:t>
        </w:r>
        <w:r>
          <w:rPr>
            <w:rFonts w:asciiTheme="minorHAnsi" w:eastAsiaTheme="minorEastAsia" w:hAnsiTheme="minorHAnsi" w:cstheme="minorBidi"/>
            <w:noProof/>
            <w:sz w:val="22"/>
            <w:szCs w:val="22"/>
          </w:rPr>
          <w:tab/>
        </w:r>
        <w:r w:rsidRPr="000921DB">
          <w:rPr>
            <w:rStyle w:val="Hipercze"/>
            <w:noProof/>
          </w:rPr>
          <w:t>Scenariusz przypadku użycia - Zmień położenie</w:t>
        </w:r>
        <w:r>
          <w:rPr>
            <w:noProof/>
            <w:webHidden/>
          </w:rPr>
          <w:tab/>
        </w:r>
        <w:r>
          <w:rPr>
            <w:noProof/>
            <w:webHidden/>
          </w:rPr>
          <w:fldChar w:fldCharType="begin"/>
        </w:r>
        <w:r>
          <w:rPr>
            <w:noProof/>
            <w:webHidden/>
          </w:rPr>
          <w:instrText xml:space="preserve"> PAGEREF _Toc449023029 \h </w:instrText>
        </w:r>
        <w:r>
          <w:rPr>
            <w:noProof/>
            <w:webHidden/>
          </w:rPr>
        </w:r>
        <w:r>
          <w:rPr>
            <w:noProof/>
            <w:webHidden/>
          </w:rPr>
          <w:fldChar w:fldCharType="separate"/>
        </w:r>
        <w:r>
          <w:rPr>
            <w:noProof/>
            <w:webHidden/>
          </w:rPr>
          <w:t>36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30" w:history="1">
        <w:r w:rsidRPr="000921DB">
          <w:rPr>
            <w:rStyle w:val="Hipercze"/>
            <w:noProof/>
          </w:rPr>
          <w:t>4.3.3.</w:t>
        </w:r>
        <w:r>
          <w:rPr>
            <w:rFonts w:asciiTheme="minorHAnsi" w:eastAsiaTheme="minorEastAsia" w:hAnsiTheme="minorHAnsi" w:cstheme="minorBidi"/>
            <w:i w:val="0"/>
            <w:iCs w:val="0"/>
            <w:noProof/>
            <w:sz w:val="22"/>
            <w:szCs w:val="22"/>
          </w:rPr>
          <w:tab/>
        </w:r>
        <w:r w:rsidRPr="000921DB">
          <w:rPr>
            <w:rStyle w:val="Hipercze"/>
            <w:noProof/>
          </w:rPr>
          <w:t>Przypadki użycia - użytkownik aplikacji wizualizującej</w:t>
        </w:r>
        <w:r>
          <w:rPr>
            <w:noProof/>
            <w:webHidden/>
          </w:rPr>
          <w:tab/>
        </w:r>
        <w:r>
          <w:rPr>
            <w:noProof/>
            <w:webHidden/>
          </w:rPr>
          <w:fldChar w:fldCharType="begin"/>
        </w:r>
        <w:r>
          <w:rPr>
            <w:noProof/>
            <w:webHidden/>
          </w:rPr>
          <w:instrText xml:space="preserve"> PAGEREF _Toc449023030 \h </w:instrText>
        </w:r>
        <w:r>
          <w:rPr>
            <w:noProof/>
            <w:webHidden/>
          </w:rPr>
        </w:r>
        <w:r>
          <w:rPr>
            <w:noProof/>
            <w:webHidden/>
          </w:rPr>
          <w:fldChar w:fldCharType="separate"/>
        </w:r>
        <w:r>
          <w:rPr>
            <w:noProof/>
            <w:webHidden/>
          </w:rPr>
          <w:t>37</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1" w:history="1">
        <w:r w:rsidRPr="000921DB">
          <w:rPr>
            <w:rStyle w:val="Hipercze"/>
            <w:noProof/>
          </w:rPr>
          <w:t>4.3.3.1.</w:t>
        </w:r>
        <w:r>
          <w:rPr>
            <w:rFonts w:asciiTheme="minorHAnsi" w:eastAsiaTheme="minorEastAsia" w:hAnsiTheme="minorHAnsi" w:cstheme="minorBidi"/>
            <w:noProof/>
            <w:sz w:val="22"/>
            <w:szCs w:val="22"/>
          </w:rPr>
          <w:tab/>
        </w:r>
        <w:r w:rsidRPr="000921DB">
          <w:rPr>
            <w:rStyle w:val="Hipercze"/>
            <w:noProof/>
          </w:rPr>
          <w:t>Scenariusz przypadku użycia - Załóż konto</w:t>
        </w:r>
        <w:r>
          <w:rPr>
            <w:noProof/>
            <w:webHidden/>
          </w:rPr>
          <w:tab/>
        </w:r>
        <w:r>
          <w:rPr>
            <w:noProof/>
            <w:webHidden/>
          </w:rPr>
          <w:fldChar w:fldCharType="begin"/>
        </w:r>
        <w:r>
          <w:rPr>
            <w:noProof/>
            <w:webHidden/>
          </w:rPr>
          <w:instrText xml:space="preserve"> PAGEREF _Toc449023031 \h </w:instrText>
        </w:r>
        <w:r>
          <w:rPr>
            <w:noProof/>
            <w:webHidden/>
          </w:rPr>
        </w:r>
        <w:r>
          <w:rPr>
            <w:noProof/>
            <w:webHidden/>
          </w:rPr>
          <w:fldChar w:fldCharType="separate"/>
        </w:r>
        <w:r>
          <w:rPr>
            <w:noProof/>
            <w:webHidden/>
          </w:rPr>
          <w:t>38</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2" w:history="1">
        <w:r w:rsidRPr="000921DB">
          <w:rPr>
            <w:rStyle w:val="Hipercze"/>
            <w:noProof/>
          </w:rPr>
          <w:t>4.3.3.2.</w:t>
        </w:r>
        <w:r>
          <w:rPr>
            <w:rFonts w:asciiTheme="minorHAnsi" w:eastAsiaTheme="minorEastAsia" w:hAnsiTheme="minorHAnsi" w:cstheme="minorBidi"/>
            <w:noProof/>
            <w:sz w:val="22"/>
            <w:szCs w:val="22"/>
          </w:rPr>
          <w:tab/>
        </w:r>
        <w:r w:rsidRPr="000921DB">
          <w:rPr>
            <w:rStyle w:val="Hipercze"/>
            <w:noProof/>
          </w:rPr>
          <w:t>Scenariusz przypadku użycia - Zaloguj się</w:t>
        </w:r>
        <w:r>
          <w:rPr>
            <w:noProof/>
            <w:webHidden/>
          </w:rPr>
          <w:tab/>
        </w:r>
        <w:r>
          <w:rPr>
            <w:noProof/>
            <w:webHidden/>
          </w:rPr>
          <w:fldChar w:fldCharType="begin"/>
        </w:r>
        <w:r>
          <w:rPr>
            <w:noProof/>
            <w:webHidden/>
          </w:rPr>
          <w:instrText xml:space="preserve"> PAGEREF _Toc449023032 \h </w:instrText>
        </w:r>
        <w:r>
          <w:rPr>
            <w:noProof/>
            <w:webHidden/>
          </w:rPr>
        </w:r>
        <w:r>
          <w:rPr>
            <w:noProof/>
            <w:webHidden/>
          </w:rPr>
          <w:fldChar w:fldCharType="separate"/>
        </w:r>
        <w:r>
          <w:rPr>
            <w:noProof/>
            <w:webHidden/>
          </w:rPr>
          <w:t>39</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3" w:history="1">
        <w:r w:rsidRPr="000921DB">
          <w:rPr>
            <w:rStyle w:val="Hipercze"/>
            <w:noProof/>
          </w:rPr>
          <w:t>4.3.3.3.</w:t>
        </w:r>
        <w:r>
          <w:rPr>
            <w:rFonts w:asciiTheme="minorHAnsi" w:eastAsiaTheme="minorEastAsia" w:hAnsiTheme="minorHAnsi" w:cstheme="minorBidi"/>
            <w:noProof/>
            <w:sz w:val="22"/>
            <w:szCs w:val="22"/>
          </w:rPr>
          <w:tab/>
        </w:r>
        <w:r w:rsidRPr="000921DB">
          <w:rPr>
            <w:rStyle w:val="Hipercze"/>
            <w:noProof/>
          </w:rPr>
          <w:t>Scenariusz przypadku użycia - Oglądaj wizualizację</w:t>
        </w:r>
        <w:r>
          <w:rPr>
            <w:noProof/>
            <w:webHidden/>
          </w:rPr>
          <w:tab/>
        </w:r>
        <w:r>
          <w:rPr>
            <w:noProof/>
            <w:webHidden/>
          </w:rPr>
          <w:fldChar w:fldCharType="begin"/>
        </w:r>
        <w:r>
          <w:rPr>
            <w:noProof/>
            <w:webHidden/>
          </w:rPr>
          <w:instrText xml:space="preserve"> PAGEREF _Toc449023033 \h </w:instrText>
        </w:r>
        <w:r>
          <w:rPr>
            <w:noProof/>
            <w:webHidden/>
          </w:rPr>
        </w:r>
        <w:r>
          <w:rPr>
            <w:noProof/>
            <w:webHidden/>
          </w:rPr>
          <w:fldChar w:fldCharType="separate"/>
        </w:r>
        <w:r>
          <w:rPr>
            <w:noProof/>
            <w:webHidden/>
          </w:rPr>
          <w:t>40</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4" w:history="1">
        <w:r w:rsidRPr="000921DB">
          <w:rPr>
            <w:rStyle w:val="Hipercze"/>
            <w:noProof/>
          </w:rPr>
          <w:t>4.3.3.4.</w:t>
        </w:r>
        <w:r>
          <w:rPr>
            <w:rFonts w:asciiTheme="minorHAnsi" w:eastAsiaTheme="minorEastAsia" w:hAnsiTheme="minorHAnsi" w:cstheme="minorBidi"/>
            <w:noProof/>
            <w:sz w:val="22"/>
            <w:szCs w:val="22"/>
          </w:rPr>
          <w:tab/>
        </w:r>
        <w:r w:rsidRPr="000921DB">
          <w:rPr>
            <w:rStyle w:val="Hipercze"/>
            <w:noProof/>
          </w:rPr>
          <w:t>Scenariusz przypadku użycia - Edytuj preferencje wizualizacji</w:t>
        </w:r>
        <w:r>
          <w:rPr>
            <w:noProof/>
            <w:webHidden/>
          </w:rPr>
          <w:tab/>
        </w:r>
        <w:r>
          <w:rPr>
            <w:noProof/>
            <w:webHidden/>
          </w:rPr>
          <w:fldChar w:fldCharType="begin"/>
        </w:r>
        <w:r>
          <w:rPr>
            <w:noProof/>
            <w:webHidden/>
          </w:rPr>
          <w:instrText xml:space="preserve"> PAGEREF _Toc449023034 \h </w:instrText>
        </w:r>
        <w:r>
          <w:rPr>
            <w:noProof/>
            <w:webHidden/>
          </w:rPr>
        </w:r>
        <w:r>
          <w:rPr>
            <w:noProof/>
            <w:webHidden/>
          </w:rPr>
          <w:fldChar w:fldCharType="separate"/>
        </w:r>
        <w:r>
          <w:rPr>
            <w:noProof/>
            <w:webHidden/>
          </w:rPr>
          <w:t>41</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5" w:history="1">
        <w:r w:rsidRPr="000921DB">
          <w:rPr>
            <w:rStyle w:val="Hipercze"/>
            <w:noProof/>
          </w:rPr>
          <w:t>4.3.3.5.</w:t>
        </w:r>
        <w:r>
          <w:rPr>
            <w:rFonts w:asciiTheme="minorHAnsi" w:eastAsiaTheme="minorEastAsia" w:hAnsiTheme="minorHAnsi" w:cstheme="minorBidi"/>
            <w:noProof/>
            <w:sz w:val="22"/>
            <w:szCs w:val="22"/>
          </w:rPr>
          <w:tab/>
        </w:r>
        <w:r w:rsidRPr="000921DB">
          <w:rPr>
            <w:rStyle w:val="Hipercze"/>
            <w:noProof/>
          </w:rPr>
          <w:t>Scenariusz przypadku użycia - Oglądaj symulację</w:t>
        </w:r>
        <w:r>
          <w:rPr>
            <w:noProof/>
            <w:webHidden/>
          </w:rPr>
          <w:tab/>
        </w:r>
        <w:r>
          <w:rPr>
            <w:noProof/>
            <w:webHidden/>
          </w:rPr>
          <w:fldChar w:fldCharType="begin"/>
        </w:r>
        <w:r>
          <w:rPr>
            <w:noProof/>
            <w:webHidden/>
          </w:rPr>
          <w:instrText xml:space="preserve"> PAGEREF _Toc449023035 \h </w:instrText>
        </w:r>
        <w:r>
          <w:rPr>
            <w:noProof/>
            <w:webHidden/>
          </w:rPr>
        </w:r>
        <w:r>
          <w:rPr>
            <w:noProof/>
            <w:webHidden/>
          </w:rPr>
          <w:fldChar w:fldCharType="separate"/>
        </w:r>
        <w:r>
          <w:rPr>
            <w:noProof/>
            <w:webHidden/>
          </w:rPr>
          <w:t>42</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36" w:history="1">
        <w:r w:rsidRPr="000921DB">
          <w:rPr>
            <w:rStyle w:val="Hipercze"/>
            <w:noProof/>
          </w:rPr>
          <w:t>4.3.3.6.</w:t>
        </w:r>
        <w:r>
          <w:rPr>
            <w:rFonts w:asciiTheme="minorHAnsi" w:eastAsiaTheme="minorEastAsia" w:hAnsiTheme="minorHAnsi" w:cstheme="minorBidi"/>
            <w:noProof/>
            <w:sz w:val="22"/>
            <w:szCs w:val="22"/>
          </w:rPr>
          <w:tab/>
        </w:r>
        <w:r w:rsidRPr="000921DB">
          <w:rPr>
            <w:rStyle w:val="Hipercze"/>
            <w:noProof/>
          </w:rPr>
          <w:t>Scenariusz przypadku użycia - Przeglądaj historię wizualizacji</w:t>
        </w:r>
        <w:r>
          <w:rPr>
            <w:noProof/>
            <w:webHidden/>
          </w:rPr>
          <w:tab/>
        </w:r>
        <w:r>
          <w:rPr>
            <w:noProof/>
            <w:webHidden/>
          </w:rPr>
          <w:fldChar w:fldCharType="begin"/>
        </w:r>
        <w:r>
          <w:rPr>
            <w:noProof/>
            <w:webHidden/>
          </w:rPr>
          <w:instrText xml:space="preserve"> PAGEREF _Toc449023036 \h </w:instrText>
        </w:r>
        <w:r>
          <w:rPr>
            <w:noProof/>
            <w:webHidden/>
          </w:rPr>
        </w:r>
        <w:r>
          <w:rPr>
            <w:noProof/>
            <w:webHidden/>
          </w:rPr>
          <w:fldChar w:fldCharType="separate"/>
        </w:r>
        <w:r>
          <w:rPr>
            <w:noProof/>
            <w:webHidden/>
          </w:rPr>
          <w:t>43</w:t>
        </w:r>
        <w:r>
          <w:rPr>
            <w:noProof/>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37" w:history="1">
        <w:r w:rsidRPr="000921DB">
          <w:rPr>
            <w:rStyle w:val="Hipercze"/>
            <w:noProof/>
          </w:rPr>
          <w:t>5.</w:t>
        </w:r>
        <w:r>
          <w:rPr>
            <w:rFonts w:asciiTheme="minorHAnsi" w:eastAsiaTheme="minorEastAsia" w:hAnsiTheme="minorHAnsi" w:cstheme="minorBidi"/>
            <w:b w:val="0"/>
            <w:bCs w:val="0"/>
            <w:smallCaps w:val="0"/>
            <w:noProof/>
            <w:sz w:val="22"/>
            <w:szCs w:val="22"/>
          </w:rPr>
          <w:tab/>
        </w:r>
        <w:r w:rsidRPr="000921DB">
          <w:rPr>
            <w:rStyle w:val="Hipercze"/>
            <w:noProof/>
          </w:rPr>
          <w:t>Algorytm obliczania obszaru przeszukanego</w:t>
        </w:r>
        <w:r>
          <w:rPr>
            <w:noProof/>
            <w:webHidden/>
          </w:rPr>
          <w:tab/>
        </w:r>
        <w:r>
          <w:rPr>
            <w:noProof/>
            <w:webHidden/>
          </w:rPr>
          <w:fldChar w:fldCharType="begin"/>
        </w:r>
        <w:r>
          <w:rPr>
            <w:noProof/>
            <w:webHidden/>
          </w:rPr>
          <w:instrText xml:space="preserve"> PAGEREF _Toc449023037 \h </w:instrText>
        </w:r>
        <w:r>
          <w:rPr>
            <w:noProof/>
            <w:webHidden/>
          </w:rPr>
        </w:r>
        <w:r>
          <w:rPr>
            <w:noProof/>
            <w:webHidden/>
          </w:rPr>
          <w:fldChar w:fldCharType="separate"/>
        </w:r>
        <w:r>
          <w:rPr>
            <w:noProof/>
            <w:webHidden/>
          </w:rPr>
          <w:t>44</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38" w:history="1">
        <w:r w:rsidRPr="000921DB">
          <w:rPr>
            <w:rStyle w:val="Hipercze"/>
          </w:rPr>
          <w:t>5.1.</w:t>
        </w:r>
        <w:r>
          <w:rPr>
            <w:rFonts w:asciiTheme="minorHAnsi" w:eastAsiaTheme="minorEastAsia" w:hAnsiTheme="minorHAnsi" w:cstheme="minorBidi"/>
            <w:b w:val="0"/>
            <w:sz w:val="22"/>
            <w:szCs w:val="22"/>
          </w:rPr>
          <w:tab/>
        </w:r>
        <w:r w:rsidRPr="000921DB">
          <w:rPr>
            <w:rStyle w:val="Hipercze"/>
          </w:rPr>
          <w:t>Założenia</w:t>
        </w:r>
        <w:r>
          <w:rPr>
            <w:webHidden/>
          </w:rPr>
          <w:tab/>
        </w:r>
        <w:r>
          <w:rPr>
            <w:webHidden/>
          </w:rPr>
          <w:fldChar w:fldCharType="begin"/>
        </w:r>
        <w:r>
          <w:rPr>
            <w:webHidden/>
          </w:rPr>
          <w:instrText xml:space="preserve"> PAGEREF _Toc449023038 \h </w:instrText>
        </w:r>
        <w:r>
          <w:rPr>
            <w:webHidden/>
          </w:rPr>
        </w:r>
        <w:r>
          <w:rPr>
            <w:webHidden/>
          </w:rPr>
          <w:fldChar w:fldCharType="separate"/>
        </w:r>
        <w:r>
          <w:rPr>
            <w:webHidden/>
          </w:rPr>
          <w:t>44</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39" w:history="1">
        <w:r w:rsidRPr="000921DB">
          <w:rPr>
            <w:rStyle w:val="Hipercze"/>
          </w:rPr>
          <w:t>5.2.</w:t>
        </w:r>
        <w:r>
          <w:rPr>
            <w:rFonts w:asciiTheme="minorHAnsi" w:eastAsiaTheme="minorEastAsia" w:hAnsiTheme="minorHAnsi" w:cstheme="minorBidi"/>
            <w:b w:val="0"/>
            <w:sz w:val="22"/>
            <w:szCs w:val="22"/>
          </w:rPr>
          <w:tab/>
        </w:r>
        <w:r w:rsidRPr="000921DB">
          <w:rPr>
            <w:rStyle w:val="Hipercze"/>
          </w:rPr>
          <w:t>Implementacja</w:t>
        </w:r>
        <w:r>
          <w:rPr>
            <w:webHidden/>
          </w:rPr>
          <w:tab/>
        </w:r>
        <w:r>
          <w:rPr>
            <w:webHidden/>
          </w:rPr>
          <w:fldChar w:fldCharType="begin"/>
        </w:r>
        <w:r>
          <w:rPr>
            <w:webHidden/>
          </w:rPr>
          <w:instrText xml:space="preserve"> PAGEREF _Toc449023039 \h </w:instrText>
        </w:r>
        <w:r>
          <w:rPr>
            <w:webHidden/>
          </w:rPr>
        </w:r>
        <w:r>
          <w:rPr>
            <w:webHidden/>
          </w:rPr>
          <w:fldChar w:fldCharType="separate"/>
        </w:r>
        <w:r>
          <w:rPr>
            <w:webHidden/>
          </w:rPr>
          <w:t>45</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40" w:history="1">
        <w:r w:rsidRPr="000921DB">
          <w:rPr>
            <w:rStyle w:val="Hipercze"/>
            <w:noProof/>
          </w:rPr>
          <w:t>5.2.1.</w:t>
        </w:r>
        <w:r>
          <w:rPr>
            <w:rFonts w:asciiTheme="minorHAnsi" w:eastAsiaTheme="minorEastAsia" w:hAnsiTheme="minorHAnsi" w:cstheme="minorBidi"/>
            <w:i w:val="0"/>
            <w:iCs w:val="0"/>
            <w:noProof/>
            <w:sz w:val="22"/>
            <w:szCs w:val="22"/>
          </w:rPr>
          <w:tab/>
        </w:r>
        <w:r w:rsidRPr="000921DB">
          <w:rPr>
            <w:rStyle w:val="Hipercze"/>
            <w:noProof/>
          </w:rPr>
          <w:t>Dane wejściowe</w:t>
        </w:r>
        <w:r>
          <w:rPr>
            <w:noProof/>
            <w:webHidden/>
          </w:rPr>
          <w:tab/>
        </w:r>
        <w:r>
          <w:rPr>
            <w:noProof/>
            <w:webHidden/>
          </w:rPr>
          <w:fldChar w:fldCharType="begin"/>
        </w:r>
        <w:r>
          <w:rPr>
            <w:noProof/>
            <w:webHidden/>
          </w:rPr>
          <w:instrText xml:space="preserve"> PAGEREF _Toc449023040 \h </w:instrText>
        </w:r>
        <w:r>
          <w:rPr>
            <w:noProof/>
            <w:webHidden/>
          </w:rPr>
        </w:r>
        <w:r>
          <w:rPr>
            <w:noProof/>
            <w:webHidden/>
          </w:rPr>
          <w:fldChar w:fldCharType="separate"/>
        </w:r>
        <w:r>
          <w:rPr>
            <w:noProof/>
            <w:webHidden/>
          </w:rPr>
          <w:t>45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41" w:history="1">
        <w:r w:rsidRPr="000921DB">
          <w:rPr>
            <w:rStyle w:val="Hipercze"/>
            <w:noProof/>
          </w:rPr>
          <w:t>5.2.2.</w:t>
        </w:r>
        <w:r>
          <w:rPr>
            <w:rFonts w:asciiTheme="minorHAnsi" w:eastAsiaTheme="minorEastAsia" w:hAnsiTheme="minorHAnsi" w:cstheme="minorBidi"/>
            <w:i w:val="0"/>
            <w:iCs w:val="0"/>
            <w:noProof/>
            <w:sz w:val="22"/>
            <w:szCs w:val="22"/>
          </w:rPr>
          <w:tab/>
        </w:r>
        <w:r w:rsidRPr="000921DB">
          <w:rPr>
            <w:rStyle w:val="Hipercze"/>
            <w:noProof/>
          </w:rPr>
          <w:t>Algorytm wyznaczania otoczki obszaru przeszukanego</w:t>
        </w:r>
        <w:r>
          <w:rPr>
            <w:noProof/>
            <w:webHidden/>
          </w:rPr>
          <w:tab/>
        </w:r>
        <w:r>
          <w:rPr>
            <w:noProof/>
            <w:webHidden/>
          </w:rPr>
          <w:fldChar w:fldCharType="begin"/>
        </w:r>
        <w:r>
          <w:rPr>
            <w:noProof/>
            <w:webHidden/>
          </w:rPr>
          <w:instrText xml:space="preserve"> PAGEREF _Toc449023041 \h </w:instrText>
        </w:r>
        <w:r>
          <w:rPr>
            <w:noProof/>
            <w:webHidden/>
          </w:rPr>
        </w:r>
        <w:r>
          <w:rPr>
            <w:noProof/>
            <w:webHidden/>
          </w:rPr>
          <w:fldChar w:fldCharType="separate"/>
        </w:r>
        <w:r>
          <w:rPr>
            <w:noProof/>
            <w:webHidden/>
          </w:rPr>
          <w:t>46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42" w:history="1">
        <w:r w:rsidRPr="000921DB">
          <w:rPr>
            <w:rStyle w:val="Hipercze"/>
            <w:noProof/>
          </w:rPr>
          <w:t>5.2.3.</w:t>
        </w:r>
        <w:r>
          <w:rPr>
            <w:rFonts w:asciiTheme="minorHAnsi" w:eastAsiaTheme="minorEastAsia" w:hAnsiTheme="minorHAnsi" w:cstheme="minorBidi"/>
            <w:i w:val="0"/>
            <w:iCs w:val="0"/>
            <w:noProof/>
            <w:sz w:val="22"/>
            <w:szCs w:val="22"/>
          </w:rPr>
          <w:tab/>
        </w:r>
        <w:r w:rsidRPr="000921DB">
          <w:rPr>
            <w:rStyle w:val="Hipercze"/>
            <w:noProof/>
          </w:rPr>
          <w:t>Algorytm wyznaczania obszarów wewnątrz otoczki, niezarejestrowanych przez kamerę</w:t>
        </w:r>
        <w:r>
          <w:rPr>
            <w:noProof/>
            <w:webHidden/>
          </w:rPr>
          <w:tab/>
        </w:r>
        <w:r>
          <w:rPr>
            <w:noProof/>
            <w:webHidden/>
          </w:rPr>
          <w:fldChar w:fldCharType="begin"/>
        </w:r>
        <w:r>
          <w:rPr>
            <w:noProof/>
            <w:webHidden/>
          </w:rPr>
          <w:instrText xml:space="preserve"> PAGEREF _Toc449023042 \h </w:instrText>
        </w:r>
        <w:r>
          <w:rPr>
            <w:noProof/>
            <w:webHidden/>
          </w:rPr>
        </w:r>
        <w:r>
          <w:rPr>
            <w:noProof/>
            <w:webHidden/>
          </w:rPr>
          <w:fldChar w:fldCharType="separate"/>
        </w:r>
        <w:r>
          <w:rPr>
            <w:noProof/>
            <w:webHidden/>
          </w:rPr>
          <w:t>49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43" w:history="1">
        <w:r w:rsidRPr="000921DB">
          <w:rPr>
            <w:rStyle w:val="Hipercze"/>
            <w:noProof/>
          </w:rPr>
          <w:t>5.2.4.</w:t>
        </w:r>
        <w:r>
          <w:rPr>
            <w:rFonts w:asciiTheme="minorHAnsi" w:eastAsiaTheme="minorEastAsia" w:hAnsiTheme="minorHAnsi" w:cstheme="minorBidi"/>
            <w:i w:val="0"/>
            <w:iCs w:val="0"/>
            <w:noProof/>
            <w:sz w:val="22"/>
            <w:szCs w:val="22"/>
          </w:rPr>
          <w:tab/>
        </w:r>
        <w:r w:rsidRPr="000921DB">
          <w:rPr>
            <w:rStyle w:val="Hipercze"/>
            <w:noProof/>
          </w:rPr>
          <w:t>Algorytm łączenia obszarów</w:t>
        </w:r>
        <w:r>
          <w:rPr>
            <w:noProof/>
            <w:webHidden/>
          </w:rPr>
          <w:tab/>
        </w:r>
        <w:r>
          <w:rPr>
            <w:noProof/>
            <w:webHidden/>
          </w:rPr>
          <w:fldChar w:fldCharType="begin"/>
        </w:r>
        <w:r>
          <w:rPr>
            <w:noProof/>
            <w:webHidden/>
          </w:rPr>
          <w:instrText xml:space="preserve"> PAGEREF _Toc449023043 \h </w:instrText>
        </w:r>
        <w:r>
          <w:rPr>
            <w:noProof/>
            <w:webHidden/>
          </w:rPr>
        </w:r>
        <w:r>
          <w:rPr>
            <w:noProof/>
            <w:webHidden/>
          </w:rPr>
          <w:fldChar w:fldCharType="separate"/>
        </w:r>
        <w:r>
          <w:rPr>
            <w:noProof/>
            <w:webHidden/>
          </w:rPr>
          <w:t>52</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44" w:history="1">
        <w:r w:rsidRPr="000921DB">
          <w:rPr>
            <w:rStyle w:val="Hipercze"/>
            <w:noProof/>
          </w:rPr>
          <w:t>5.2.4.1.</w:t>
        </w:r>
        <w:r>
          <w:rPr>
            <w:rFonts w:asciiTheme="minorHAnsi" w:eastAsiaTheme="minorEastAsia" w:hAnsiTheme="minorHAnsi" w:cstheme="minorBidi"/>
            <w:noProof/>
            <w:sz w:val="22"/>
            <w:szCs w:val="22"/>
          </w:rPr>
          <w:tab/>
        </w:r>
        <w:r w:rsidRPr="000921DB">
          <w:rPr>
            <w:rStyle w:val="Hipercze"/>
            <w:noProof/>
          </w:rPr>
          <w:t>Definicja problemu</w:t>
        </w:r>
        <w:r>
          <w:rPr>
            <w:noProof/>
            <w:webHidden/>
          </w:rPr>
          <w:tab/>
        </w:r>
        <w:r>
          <w:rPr>
            <w:noProof/>
            <w:webHidden/>
          </w:rPr>
          <w:fldChar w:fldCharType="begin"/>
        </w:r>
        <w:r>
          <w:rPr>
            <w:noProof/>
            <w:webHidden/>
          </w:rPr>
          <w:instrText xml:space="preserve"> PAGEREF _Toc449023044 \h </w:instrText>
        </w:r>
        <w:r>
          <w:rPr>
            <w:noProof/>
            <w:webHidden/>
          </w:rPr>
        </w:r>
        <w:r>
          <w:rPr>
            <w:noProof/>
            <w:webHidden/>
          </w:rPr>
          <w:fldChar w:fldCharType="separate"/>
        </w:r>
        <w:r>
          <w:rPr>
            <w:noProof/>
            <w:webHidden/>
          </w:rPr>
          <w:t>52</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45" w:history="1">
        <w:r w:rsidRPr="000921DB">
          <w:rPr>
            <w:rStyle w:val="Hipercze"/>
            <w:noProof/>
          </w:rPr>
          <w:t>5.2.4.2.</w:t>
        </w:r>
        <w:r>
          <w:rPr>
            <w:rFonts w:asciiTheme="minorHAnsi" w:eastAsiaTheme="minorEastAsia" w:hAnsiTheme="minorHAnsi" w:cstheme="minorBidi"/>
            <w:noProof/>
            <w:sz w:val="22"/>
            <w:szCs w:val="22"/>
          </w:rPr>
          <w:tab/>
        </w:r>
        <w:r w:rsidRPr="000921DB">
          <w:rPr>
            <w:rStyle w:val="Hipercze"/>
            <w:noProof/>
          </w:rPr>
          <w:t>Wyznaczanie otoczki wklęsłej - kształt α</w:t>
        </w:r>
        <w:r>
          <w:rPr>
            <w:noProof/>
            <w:webHidden/>
          </w:rPr>
          <w:tab/>
        </w:r>
        <w:r>
          <w:rPr>
            <w:noProof/>
            <w:webHidden/>
          </w:rPr>
          <w:fldChar w:fldCharType="begin"/>
        </w:r>
        <w:r>
          <w:rPr>
            <w:noProof/>
            <w:webHidden/>
          </w:rPr>
          <w:instrText xml:space="preserve"> PAGEREF _Toc449023045 \h </w:instrText>
        </w:r>
        <w:r>
          <w:rPr>
            <w:noProof/>
            <w:webHidden/>
          </w:rPr>
        </w:r>
        <w:r>
          <w:rPr>
            <w:noProof/>
            <w:webHidden/>
          </w:rPr>
          <w:fldChar w:fldCharType="separate"/>
        </w:r>
        <w:r>
          <w:rPr>
            <w:noProof/>
            <w:webHidden/>
          </w:rPr>
          <w:t>53</w:t>
        </w:r>
        <w:r>
          <w:rPr>
            <w:noProof/>
            <w:webHidden/>
          </w:rPr>
          <w:fldChar w:fldCharType="end"/>
        </w:r>
      </w:hyperlink>
    </w:p>
    <w:p w:rsidR="00850321" w:rsidRDefault="00850321">
      <w:pPr>
        <w:pStyle w:val="Spistreci4"/>
        <w:tabs>
          <w:tab w:val="left" w:pos="1680"/>
          <w:tab w:val="right" w:leader="dot" w:pos="9060"/>
        </w:tabs>
        <w:rPr>
          <w:rFonts w:asciiTheme="minorHAnsi" w:eastAsiaTheme="minorEastAsia" w:hAnsiTheme="minorHAnsi" w:cstheme="minorBidi"/>
          <w:noProof/>
          <w:sz w:val="22"/>
          <w:szCs w:val="22"/>
        </w:rPr>
      </w:pPr>
      <w:hyperlink w:anchor="_Toc449023046" w:history="1">
        <w:r w:rsidRPr="000921DB">
          <w:rPr>
            <w:rStyle w:val="Hipercze"/>
            <w:noProof/>
          </w:rPr>
          <w:t>5.2.4.3.</w:t>
        </w:r>
        <w:r>
          <w:rPr>
            <w:rFonts w:asciiTheme="minorHAnsi" w:eastAsiaTheme="minorEastAsia" w:hAnsiTheme="minorHAnsi" w:cstheme="minorBidi"/>
            <w:noProof/>
            <w:sz w:val="22"/>
            <w:szCs w:val="22"/>
          </w:rPr>
          <w:tab/>
        </w:r>
        <w:r w:rsidRPr="000921DB">
          <w:rPr>
            <w:rStyle w:val="Hipercze"/>
            <w:noProof/>
          </w:rPr>
          <w:t>Łączenie obszarów, a części zasłonięte wewnątrz obszarów</w:t>
        </w:r>
        <w:r>
          <w:rPr>
            <w:noProof/>
            <w:webHidden/>
          </w:rPr>
          <w:tab/>
        </w:r>
        <w:r>
          <w:rPr>
            <w:noProof/>
            <w:webHidden/>
          </w:rPr>
          <w:fldChar w:fldCharType="begin"/>
        </w:r>
        <w:r>
          <w:rPr>
            <w:noProof/>
            <w:webHidden/>
          </w:rPr>
          <w:instrText xml:space="preserve"> PAGEREF _Toc449023046 \h </w:instrText>
        </w:r>
        <w:r>
          <w:rPr>
            <w:noProof/>
            <w:webHidden/>
          </w:rPr>
        </w:r>
        <w:r>
          <w:rPr>
            <w:noProof/>
            <w:webHidden/>
          </w:rPr>
          <w:fldChar w:fldCharType="separate"/>
        </w:r>
        <w:r>
          <w:rPr>
            <w:noProof/>
            <w:webHidden/>
          </w:rPr>
          <w:t>59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47" w:history="1">
        <w:r w:rsidRPr="000921DB">
          <w:rPr>
            <w:rStyle w:val="Hipercze"/>
            <w:noProof/>
          </w:rPr>
          <w:t>5.2.5.</w:t>
        </w:r>
        <w:r>
          <w:rPr>
            <w:rFonts w:asciiTheme="minorHAnsi" w:eastAsiaTheme="minorEastAsia" w:hAnsiTheme="minorHAnsi" w:cstheme="minorBidi"/>
            <w:i w:val="0"/>
            <w:iCs w:val="0"/>
            <w:noProof/>
            <w:sz w:val="22"/>
            <w:szCs w:val="22"/>
          </w:rPr>
          <w:tab/>
        </w:r>
        <w:r w:rsidRPr="000921DB">
          <w:rPr>
            <w:rStyle w:val="Hipercze"/>
            <w:noProof/>
          </w:rPr>
          <w:t>Podsumowanie</w:t>
        </w:r>
        <w:r>
          <w:rPr>
            <w:noProof/>
            <w:webHidden/>
          </w:rPr>
          <w:tab/>
        </w:r>
        <w:r>
          <w:rPr>
            <w:noProof/>
            <w:webHidden/>
          </w:rPr>
          <w:fldChar w:fldCharType="begin"/>
        </w:r>
        <w:r>
          <w:rPr>
            <w:noProof/>
            <w:webHidden/>
          </w:rPr>
          <w:instrText xml:space="preserve"> PAGEREF _Toc449023047 \h </w:instrText>
        </w:r>
        <w:r>
          <w:rPr>
            <w:noProof/>
            <w:webHidden/>
          </w:rPr>
        </w:r>
        <w:r>
          <w:rPr>
            <w:noProof/>
            <w:webHidden/>
          </w:rPr>
          <w:fldChar w:fldCharType="separate"/>
        </w:r>
        <w:r>
          <w:rPr>
            <w:noProof/>
            <w:webHidden/>
          </w:rPr>
          <w:t>60</w:t>
        </w:r>
        <w:r>
          <w:rPr>
            <w:noProof/>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48" w:history="1">
        <w:r w:rsidRPr="000921DB">
          <w:rPr>
            <w:rStyle w:val="Hipercze"/>
            <w:noProof/>
          </w:rPr>
          <w:t>6.</w:t>
        </w:r>
        <w:r>
          <w:rPr>
            <w:rFonts w:asciiTheme="minorHAnsi" w:eastAsiaTheme="minorEastAsia" w:hAnsiTheme="minorHAnsi" w:cstheme="minorBidi"/>
            <w:b w:val="0"/>
            <w:bCs w:val="0"/>
            <w:smallCaps w:val="0"/>
            <w:noProof/>
            <w:sz w:val="22"/>
            <w:szCs w:val="22"/>
          </w:rPr>
          <w:tab/>
        </w:r>
        <w:r w:rsidRPr="000921DB">
          <w:rPr>
            <w:rStyle w:val="Hipercze"/>
            <w:noProof/>
          </w:rPr>
          <w:t>Projekt systemu</w:t>
        </w:r>
        <w:r>
          <w:rPr>
            <w:noProof/>
            <w:webHidden/>
          </w:rPr>
          <w:tab/>
        </w:r>
        <w:r>
          <w:rPr>
            <w:noProof/>
            <w:webHidden/>
          </w:rPr>
          <w:fldChar w:fldCharType="begin"/>
        </w:r>
        <w:r>
          <w:rPr>
            <w:noProof/>
            <w:webHidden/>
          </w:rPr>
          <w:instrText xml:space="preserve"> PAGEREF _Toc449023048 \h </w:instrText>
        </w:r>
        <w:r>
          <w:rPr>
            <w:noProof/>
            <w:webHidden/>
          </w:rPr>
        </w:r>
        <w:r>
          <w:rPr>
            <w:noProof/>
            <w:webHidden/>
          </w:rPr>
          <w:fldChar w:fldCharType="separate"/>
        </w:r>
        <w:r>
          <w:rPr>
            <w:noProof/>
            <w:webHidden/>
          </w:rPr>
          <w:t>61</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49" w:history="1">
        <w:r w:rsidRPr="000921DB">
          <w:rPr>
            <w:rStyle w:val="Hipercze"/>
          </w:rPr>
          <w:t>6.1.</w:t>
        </w:r>
        <w:r>
          <w:rPr>
            <w:rFonts w:asciiTheme="minorHAnsi" w:eastAsiaTheme="minorEastAsia" w:hAnsiTheme="minorHAnsi" w:cstheme="minorBidi"/>
            <w:b w:val="0"/>
            <w:sz w:val="22"/>
            <w:szCs w:val="22"/>
          </w:rPr>
          <w:tab/>
        </w:r>
        <w:r w:rsidRPr="000921DB">
          <w:rPr>
            <w:rStyle w:val="Hipercze"/>
          </w:rPr>
          <w:t>Diagram komponentów</w:t>
        </w:r>
        <w:r>
          <w:rPr>
            <w:webHidden/>
          </w:rPr>
          <w:tab/>
        </w:r>
        <w:r>
          <w:rPr>
            <w:webHidden/>
          </w:rPr>
          <w:fldChar w:fldCharType="begin"/>
        </w:r>
        <w:r>
          <w:rPr>
            <w:webHidden/>
          </w:rPr>
          <w:instrText xml:space="preserve"> PAGEREF _Toc449023049 \h </w:instrText>
        </w:r>
        <w:r>
          <w:rPr>
            <w:webHidden/>
          </w:rPr>
        </w:r>
        <w:r>
          <w:rPr>
            <w:webHidden/>
          </w:rPr>
          <w:fldChar w:fldCharType="separate"/>
        </w:r>
        <w:r>
          <w:rPr>
            <w:webHidden/>
          </w:rPr>
          <w:t>62</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50" w:history="1">
        <w:r w:rsidRPr="000921DB">
          <w:rPr>
            <w:rStyle w:val="Hipercze"/>
          </w:rPr>
          <w:t>6.2.</w:t>
        </w:r>
        <w:r>
          <w:rPr>
            <w:rFonts w:asciiTheme="minorHAnsi" w:eastAsiaTheme="minorEastAsia" w:hAnsiTheme="minorHAnsi" w:cstheme="minorBidi"/>
            <w:b w:val="0"/>
            <w:sz w:val="22"/>
            <w:szCs w:val="22"/>
          </w:rPr>
          <w:tab/>
        </w:r>
        <w:r w:rsidRPr="000921DB">
          <w:rPr>
            <w:rStyle w:val="Hipercze"/>
          </w:rPr>
          <w:t>Diagramy klas</w:t>
        </w:r>
        <w:r>
          <w:rPr>
            <w:webHidden/>
          </w:rPr>
          <w:tab/>
        </w:r>
        <w:r>
          <w:rPr>
            <w:webHidden/>
          </w:rPr>
          <w:fldChar w:fldCharType="begin"/>
        </w:r>
        <w:r>
          <w:rPr>
            <w:webHidden/>
          </w:rPr>
          <w:instrText xml:space="preserve"> PAGEREF _Toc449023050 \h </w:instrText>
        </w:r>
        <w:r>
          <w:rPr>
            <w:webHidden/>
          </w:rPr>
        </w:r>
        <w:r>
          <w:rPr>
            <w:webHidden/>
          </w:rPr>
          <w:fldChar w:fldCharType="separate"/>
        </w:r>
        <w:r>
          <w:rPr>
            <w:webHidden/>
          </w:rPr>
          <w:t>63</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1" w:history="1">
        <w:r w:rsidRPr="000921DB">
          <w:rPr>
            <w:rStyle w:val="Hipercze"/>
            <w:noProof/>
          </w:rPr>
          <w:t>6.2.1.</w:t>
        </w:r>
        <w:r>
          <w:rPr>
            <w:rFonts w:asciiTheme="minorHAnsi" w:eastAsiaTheme="minorEastAsia" w:hAnsiTheme="minorHAnsi" w:cstheme="minorBidi"/>
            <w:i w:val="0"/>
            <w:iCs w:val="0"/>
            <w:noProof/>
            <w:sz w:val="22"/>
            <w:szCs w:val="22"/>
          </w:rPr>
          <w:tab/>
        </w:r>
        <w:r w:rsidRPr="000921DB">
          <w:rPr>
            <w:rStyle w:val="Hipercze"/>
            <w:noProof/>
          </w:rPr>
          <w:t>Diagram klas części serwerowej</w:t>
        </w:r>
        <w:r>
          <w:rPr>
            <w:noProof/>
            <w:webHidden/>
          </w:rPr>
          <w:tab/>
        </w:r>
        <w:r>
          <w:rPr>
            <w:noProof/>
            <w:webHidden/>
          </w:rPr>
          <w:fldChar w:fldCharType="begin"/>
        </w:r>
        <w:r>
          <w:rPr>
            <w:noProof/>
            <w:webHidden/>
          </w:rPr>
          <w:instrText xml:space="preserve"> PAGEREF _Toc449023051 \h </w:instrText>
        </w:r>
        <w:r>
          <w:rPr>
            <w:noProof/>
            <w:webHidden/>
          </w:rPr>
        </w:r>
        <w:r>
          <w:rPr>
            <w:noProof/>
            <w:webHidden/>
          </w:rPr>
          <w:fldChar w:fldCharType="separate"/>
        </w:r>
        <w:r>
          <w:rPr>
            <w:noProof/>
            <w:webHidden/>
          </w:rPr>
          <w:t>63</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2" w:history="1">
        <w:r w:rsidRPr="000921DB">
          <w:rPr>
            <w:rStyle w:val="Hipercze"/>
            <w:noProof/>
          </w:rPr>
          <w:t>6.2.2.</w:t>
        </w:r>
        <w:r>
          <w:rPr>
            <w:rFonts w:asciiTheme="minorHAnsi" w:eastAsiaTheme="minorEastAsia" w:hAnsiTheme="minorHAnsi" w:cstheme="minorBidi"/>
            <w:i w:val="0"/>
            <w:iCs w:val="0"/>
            <w:noProof/>
            <w:sz w:val="22"/>
            <w:szCs w:val="22"/>
          </w:rPr>
          <w:tab/>
        </w:r>
        <w:r w:rsidRPr="000921DB">
          <w:rPr>
            <w:rStyle w:val="Hipercze"/>
            <w:noProof/>
          </w:rPr>
          <w:t>Diagram klas aplikacji klienckiej</w:t>
        </w:r>
        <w:r>
          <w:rPr>
            <w:noProof/>
            <w:webHidden/>
          </w:rPr>
          <w:tab/>
        </w:r>
        <w:r>
          <w:rPr>
            <w:noProof/>
            <w:webHidden/>
          </w:rPr>
          <w:fldChar w:fldCharType="begin"/>
        </w:r>
        <w:r>
          <w:rPr>
            <w:noProof/>
            <w:webHidden/>
          </w:rPr>
          <w:instrText xml:space="preserve"> PAGEREF _Toc449023052 \h </w:instrText>
        </w:r>
        <w:r>
          <w:rPr>
            <w:noProof/>
            <w:webHidden/>
          </w:rPr>
        </w:r>
        <w:r>
          <w:rPr>
            <w:noProof/>
            <w:webHidden/>
          </w:rPr>
          <w:fldChar w:fldCharType="separate"/>
        </w:r>
        <w:r>
          <w:rPr>
            <w:noProof/>
            <w:webHidden/>
          </w:rPr>
          <w:t>63</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53" w:history="1">
        <w:r w:rsidRPr="000921DB">
          <w:rPr>
            <w:rStyle w:val="Hipercze"/>
          </w:rPr>
          <w:t>6.3.</w:t>
        </w:r>
        <w:r>
          <w:rPr>
            <w:rFonts w:asciiTheme="minorHAnsi" w:eastAsiaTheme="minorEastAsia" w:hAnsiTheme="minorHAnsi" w:cstheme="minorBidi"/>
            <w:b w:val="0"/>
            <w:sz w:val="22"/>
            <w:szCs w:val="22"/>
          </w:rPr>
          <w:tab/>
        </w:r>
        <w:r w:rsidRPr="000921DB">
          <w:rPr>
            <w:rStyle w:val="Hipercze"/>
          </w:rPr>
          <w:t>Diagram związków encji</w:t>
        </w:r>
        <w:r>
          <w:rPr>
            <w:webHidden/>
          </w:rPr>
          <w:tab/>
        </w:r>
        <w:r>
          <w:rPr>
            <w:webHidden/>
          </w:rPr>
          <w:fldChar w:fldCharType="begin"/>
        </w:r>
        <w:r>
          <w:rPr>
            <w:webHidden/>
          </w:rPr>
          <w:instrText xml:space="preserve"> PAGEREF _Toc449023053 \h </w:instrText>
        </w:r>
        <w:r>
          <w:rPr>
            <w:webHidden/>
          </w:rPr>
        </w:r>
        <w:r>
          <w:rPr>
            <w:webHidden/>
          </w:rPr>
          <w:fldChar w:fldCharType="separate"/>
        </w:r>
        <w:r>
          <w:rPr>
            <w:webHidden/>
          </w:rPr>
          <w:t>64</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54" w:history="1">
        <w:r w:rsidRPr="000921DB">
          <w:rPr>
            <w:rStyle w:val="Hipercze"/>
          </w:rPr>
          <w:t>6.4.</w:t>
        </w:r>
        <w:r>
          <w:rPr>
            <w:rFonts w:asciiTheme="minorHAnsi" w:eastAsiaTheme="minorEastAsia" w:hAnsiTheme="minorHAnsi" w:cstheme="minorBidi"/>
            <w:b w:val="0"/>
            <w:sz w:val="22"/>
            <w:szCs w:val="22"/>
          </w:rPr>
          <w:tab/>
        </w:r>
        <w:r w:rsidRPr="000921DB">
          <w:rPr>
            <w:rStyle w:val="Hipercze"/>
          </w:rPr>
          <w:t>Diagramy aktywności</w:t>
        </w:r>
        <w:r>
          <w:rPr>
            <w:webHidden/>
          </w:rPr>
          <w:tab/>
        </w:r>
        <w:r>
          <w:rPr>
            <w:webHidden/>
          </w:rPr>
          <w:fldChar w:fldCharType="begin"/>
        </w:r>
        <w:r>
          <w:rPr>
            <w:webHidden/>
          </w:rPr>
          <w:instrText xml:space="preserve"> PAGEREF _Toc449023054 \h </w:instrText>
        </w:r>
        <w:r>
          <w:rPr>
            <w:webHidden/>
          </w:rPr>
        </w:r>
        <w:r>
          <w:rPr>
            <w:webHidden/>
          </w:rPr>
          <w:fldChar w:fldCharType="separate"/>
        </w:r>
        <w:r>
          <w:rPr>
            <w:webHidden/>
          </w:rPr>
          <w:t>65</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5" w:history="1">
        <w:r w:rsidRPr="000921DB">
          <w:rPr>
            <w:rStyle w:val="Hipercze"/>
            <w:noProof/>
          </w:rPr>
          <w:t>6.4.1.</w:t>
        </w:r>
        <w:r>
          <w:rPr>
            <w:rFonts w:asciiTheme="minorHAnsi" w:eastAsiaTheme="minorEastAsia" w:hAnsiTheme="minorHAnsi" w:cstheme="minorBidi"/>
            <w:i w:val="0"/>
            <w:iCs w:val="0"/>
            <w:noProof/>
            <w:sz w:val="22"/>
            <w:szCs w:val="22"/>
          </w:rPr>
          <w:tab/>
        </w:r>
        <w:r w:rsidRPr="000921DB">
          <w:rPr>
            <w:rStyle w:val="Hipercze"/>
            <w:noProof/>
          </w:rPr>
          <w:t>Diagram aktywności - Dron - Zmień położenie</w:t>
        </w:r>
        <w:r>
          <w:rPr>
            <w:noProof/>
            <w:webHidden/>
          </w:rPr>
          <w:tab/>
        </w:r>
        <w:r>
          <w:rPr>
            <w:noProof/>
            <w:webHidden/>
          </w:rPr>
          <w:fldChar w:fldCharType="begin"/>
        </w:r>
        <w:r>
          <w:rPr>
            <w:noProof/>
            <w:webHidden/>
          </w:rPr>
          <w:instrText xml:space="preserve"> PAGEREF _Toc449023055 \h </w:instrText>
        </w:r>
        <w:r>
          <w:rPr>
            <w:noProof/>
            <w:webHidden/>
          </w:rPr>
        </w:r>
        <w:r>
          <w:rPr>
            <w:noProof/>
            <w:webHidden/>
          </w:rPr>
          <w:fldChar w:fldCharType="separate"/>
        </w:r>
        <w:r>
          <w:rPr>
            <w:noProof/>
            <w:webHidden/>
          </w:rPr>
          <w:t>65</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6" w:history="1">
        <w:r w:rsidRPr="000921DB">
          <w:rPr>
            <w:rStyle w:val="Hipercze"/>
            <w:noProof/>
          </w:rPr>
          <w:t>6.4.2.</w:t>
        </w:r>
        <w:r>
          <w:rPr>
            <w:rFonts w:asciiTheme="minorHAnsi" w:eastAsiaTheme="minorEastAsia" w:hAnsiTheme="minorHAnsi" w:cstheme="minorBidi"/>
            <w:i w:val="0"/>
            <w:iCs w:val="0"/>
            <w:noProof/>
            <w:sz w:val="22"/>
            <w:szCs w:val="22"/>
          </w:rPr>
          <w:tab/>
        </w:r>
        <w:r w:rsidRPr="000921DB">
          <w:rPr>
            <w:rStyle w:val="Hipercze"/>
            <w:noProof/>
          </w:rPr>
          <w:t>Diagram aktywności - Użytkownik aplikacji wizualizującej - Oglądaj wizualizację</w:t>
        </w:r>
        <w:r>
          <w:rPr>
            <w:noProof/>
            <w:webHidden/>
          </w:rPr>
          <w:tab/>
        </w:r>
        <w:r>
          <w:rPr>
            <w:noProof/>
            <w:webHidden/>
          </w:rPr>
          <w:fldChar w:fldCharType="begin"/>
        </w:r>
        <w:r>
          <w:rPr>
            <w:noProof/>
            <w:webHidden/>
          </w:rPr>
          <w:instrText xml:space="preserve"> PAGEREF _Toc449023056 \h </w:instrText>
        </w:r>
        <w:r>
          <w:rPr>
            <w:noProof/>
            <w:webHidden/>
          </w:rPr>
        </w:r>
        <w:r>
          <w:rPr>
            <w:noProof/>
            <w:webHidden/>
          </w:rPr>
          <w:fldChar w:fldCharType="separate"/>
        </w:r>
        <w:r>
          <w:rPr>
            <w:noProof/>
            <w:webHidden/>
          </w:rPr>
          <w:t>66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7" w:history="1">
        <w:r w:rsidRPr="000921DB">
          <w:rPr>
            <w:rStyle w:val="Hipercze"/>
            <w:noProof/>
          </w:rPr>
          <w:t>6.4.3.</w:t>
        </w:r>
        <w:r>
          <w:rPr>
            <w:rFonts w:asciiTheme="minorHAnsi" w:eastAsiaTheme="minorEastAsia" w:hAnsiTheme="minorHAnsi" w:cstheme="minorBidi"/>
            <w:i w:val="0"/>
            <w:iCs w:val="0"/>
            <w:noProof/>
            <w:sz w:val="22"/>
            <w:szCs w:val="22"/>
          </w:rPr>
          <w:tab/>
        </w:r>
        <w:r w:rsidRPr="000921DB">
          <w:rPr>
            <w:rStyle w:val="Hipercze"/>
            <w:noProof/>
          </w:rPr>
          <w:t>Diagram aktywności - Użytkownik aplikacji wizualizującej - Edytuj preferencje</w:t>
        </w:r>
        <w:r>
          <w:rPr>
            <w:noProof/>
            <w:webHidden/>
          </w:rPr>
          <w:tab/>
        </w:r>
        <w:r>
          <w:rPr>
            <w:noProof/>
            <w:webHidden/>
          </w:rPr>
          <w:fldChar w:fldCharType="begin"/>
        </w:r>
        <w:r>
          <w:rPr>
            <w:noProof/>
            <w:webHidden/>
          </w:rPr>
          <w:instrText xml:space="preserve"> PAGEREF _Toc449023057 \h </w:instrText>
        </w:r>
        <w:r>
          <w:rPr>
            <w:noProof/>
            <w:webHidden/>
          </w:rPr>
        </w:r>
        <w:r>
          <w:rPr>
            <w:noProof/>
            <w:webHidden/>
          </w:rPr>
          <w:fldChar w:fldCharType="separate"/>
        </w:r>
        <w:r>
          <w:rPr>
            <w:noProof/>
            <w:webHidden/>
          </w:rPr>
          <w:t>67</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8" w:history="1">
        <w:r w:rsidRPr="000921DB">
          <w:rPr>
            <w:rStyle w:val="Hipercze"/>
            <w:noProof/>
          </w:rPr>
          <w:t>6.4.4.</w:t>
        </w:r>
        <w:r>
          <w:rPr>
            <w:rFonts w:asciiTheme="minorHAnsi" w:eastAsiaTheme="minorEastAsia" w:hAnsiTheme="minorHAnsi" w:cstheme="minorBidi"/>
            <w:i w:val="0"/>
            <w:iCs w:val="0"/>
            <w:noProof/>
            <w:sz w:val="22"/>
            <w:szCs w:val="22"/>
          </w:rPr>
          <w:tab/>
        </w:r>
        <w:r w:rsidRPr="000921DB">
          <w:rPr>
            <w:rStyle w:val="Hipercze"/>
            <w:noProof/>
          </w:rPr>
          <w:t>Diagram aktywności - Użytkownik aplikacji wizualizującej - Przeglądaj historię wizualizacji</w:t>
        </w:r>
        <w:r>
          <w:rPr>
            <w:noProof/>
            <w:webHidden/>
          </w:rPr>
          <w:tab/>
        </w:r>
        <w:r>
          <w:rPr>
            <w:noProof/>
            <w:webHidden/>
          </w:rPr>
          <w:fldChar w:fldCharType="begin"/>
        </w:r>
        <w:r>
          <w:rPr>
            <w:noProof/>
            <w:webHidden/>
          </w:rPr>
          <w:instrText xml:space="preserve"> PAGEREF _Toc449023058 \h </w:instrText>
        </w:r>
        <w:r>
          <w:rPr>
            <w:noProof/>
            <w:webHidden/>
          </w:rPr>
        </w:r>
        <w:r>
          <w:rPr>
            <w:noProof/>
            <w:webHidden/>
          </w:rPr>
          <w:fldChar w:fldCharType="separate"/>
        </w:r>
        <w:r>
          <w:rPr>
            <w:noProof/>
            <w:webHidden/>
          </w:rPr>
          <w:t>68</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59" w:history="1">
        <w:r w:rsidRPr="000921DB">
          <w:rPr>
            <w:rStyle w:val="Hipercze"/>
            <w:noProof/>
          </w:rPr>
          <w:t>6.4.5.</w:t>
        </w:r>
        <w:r>
          <w:rPr>
            <w:rFonts w:asciiTheme="minorHAnsi" w:eastAsiaTheme="minorEastAsia" w:hAnsiTheme="minorHAnsi" w:cstheme="minorBidi"/>
            <w:i w:val="0"/>
            <w:iCs w:val="0"/>
            <w:noProof/>
            <w:sz w:val="22"/>
            <w:szCs w:val="22"/>
          </w:rPr>
          <w:tab/>
        </w:r>
        <w:r w:rsidRPr="000921DB">
          <w:rPr>
            <w:rStyle w:val="Hipercze"/>
            <w:noProof/>
          </w:rPr>
          <w:t>Diagram aktywności - Użytkownik aplikacji wizualizującej - Oglądaj Symulację</w:t>
        </w:r>
        <w:r>
          <w:rPr>
            <w:noProof/>
            <w:webHidden/>
          </w:rPr>
          <w:tab/>
        </w:r>
        <w:r>
          <w:rPr>
            <w:noProof/>
            <w:webHidden/>
          </w:rPr>
          <w:fldChar w:fldCharType="begin"/>
        </w:r>
        <w:r>
          <w:rPr>
            <w:noProof/>
            <w:webHidden/>
          </w:rPr>
          <w:instrText xml:space="preserve"> PAGEREF _Toc449023059 \h </w:instrText>
        </w:r>
        <w:r>
          <w:rPr>
            <w:noProof/>
            <w:webHidden/>
          </w:rPr>
        </w:r>
        <w:r>
          <w:rPr>
            <w:noProof/>
            <w:webHidden/>
          </w:rPr>
          <w:fldChar w:fldCharType="separate"/>
        </w:r>
        <w:r>
          <w:rPr>
            <w:noProof/>
            <w:webHidden/>
          </w:rPr>
          <w:t>69</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60" w:history="1">
        <w:r w:rsidRPr="000921DB">
          <w:rPr>
            <w:rStyle w:val="Hipercze"/>
          </w:rPr>
          <w:t>6.5.</w:t>
        </w:r>
        <w:r>
          <w:rPr>
            <w:rFonts w:asciiTheme="minorHAnsi" w:eastAsiaTheme="minorEastAsia" w:hAnsiTheme="minorHAnsi" w:cstheme="minorBidi"/>
            <w:b w:val="0"/>
            <w:sz w:val="22"/>
            <w:szCs w:val="22"/>
          </w:rPr>
          <w:tab/>
        </w:r>
        <w:r w:rsidRPr="000921DB">
          <w:rPr>
            <w:rStyle w:val="Hipercze"/>
          </w:rPr>
          <w:t>Diagramy sekwencji</w:t>
        </w:r>
        <w:r>
          <w:rPr>
            <w:webHidden/>
          </w:rPr>
          <w:tab/>
        </w:r>
        <w:r>
          <w:rPr>
            <w:webHidden/>
          </w:rPr>
          <w:fldChar w:fldCharType="begin"/>
        </w:r>
        <w:r>
          <w:rPr>
            <w:webHidden/>
          </w:rPr>
          <w:instrText xml:space="preserve"> PAGEREF _Toc449023060 \h </w:instrText>
        </w:r>
        <w:r>
          <w:rPr>
            <w:webHidden/>
          </w:rPr>
        </w:r>
        <w:r>
          <w:rPr>
            <w:webHidden/>
          </w:rPr>
          <w:fldChar w:fldCharType="separate"/>
        </w:r>
        <w:r>
          <w:rPr>
            <w:webHidden/>
          </w:rPr>
          <w:t>70</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61" w:history="1">
        <w:r w:rsidRPr="000921DB">
          <w:rPr>
            <w:rStyle w:val="Hipercze"/>
            <w:noProof/>
          </w:rPr>
          <w:t>6.5.1.</w:t>
        </w:r>
        <w:r>
          <w:rPr>
            <w:rFonts w:asciiTheme="minorHAnsi" w:eastAsiaTheme="minorEastAsia" w:hAnsiTheme="minorHAnsi" w:cstheme="minorBidi"/>
            <w:i w:val="0"/>
            <w:iCs w:val="0"/>
            <w:noProof/>
            <w:sz w:val="22"/>
            <w:szCs w:val="22"/>
          </w:rPr>
          <w:tab/>
        </w:r>
        <w:r w:rsidRPr="000921DB">
          <w:rPr>
            <w:rStyle w:val="Hipercze"/>
            <w:noProof/>
          </w:rPr>
          <w:t>Diagram sekwencji - DronTracker - Zmiana położenia</w:t>
        </w:r>
        <w:r>
          <w:rPr>
            <w:noProof/>
            <w:webHidden/>
          </w:rPr>
          <w:tab/>
        </w:r>
        <w:r>
          <w:rPr>
            <w:noProof/>
            <w:webHidden/>
          </w:rPr>
          <w:fldChar w:fldCharType="begin"/>
        </w:r>
        <w:r>
          <w:rPr>
            <w:noProof/>
            <w:webHidden/>
          </w:rPr>
          <w:instrText xml:space="preserve"> PAGEREF _Toc449023061 \h </w:instrText>
        </w:r>
        <w:r>
          <w:rPr>
            <w:noProof/>
            <w:webHidden/>
          </w:rPr>
        </w:r>
        <w:r>
          <w:rPr>
            <w:noProof/>
            <w:webHidden/>
          </w:rPr>
          <w:fldChar w:fldCharType="separate"/>
        </w:r>
        <w:r>
          <w:rPr>
            <w:noProof/>
            <w:webHidden/>
          </w:rPr>
          <w:t>70</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62" w:history="1">
        <w:r w:rsidRPr="000921DB">
          <w:rPr>
            <w:rStyle w:val="Hipercze"/>
            <w:noProof/>
          </w:rPr>
          <w:t>6.5.2.</w:t>
        </w:r>
        <w:r>
          <w:rPr>
            <w:rFonts w:asciiTheme="minorHAnsi" w:eastAsiaTheme="minorEastAsia" w:hAnsiTheme="minorHAnsi" w:cstheme="minorBidi"/>
            <w:i w:val="0"/>
            <w:iCs w:val="0"/>
            <w:noProof/>
            <w:sz w:val="22"/>
            <w:szCs w:val="22"/>
          </w:rPr>
          <w:tab/>
        </w:r>
        <w:r w:rsidRPr="000921DB">
          <w:rPr>
            <w:rStyle w:val="Hipercze"/>
            <w:noProof/>
          </w:rPr>
          <w:t>Diagram sekwencji - DronServer - Nowa wiadomość od DronTracker'a</w:t>
        </w:r>
        <w:r>
          <w:rPr>
            <w:noProof/>
            <w:webHidden/>
          </w:rPr>
          <w:tab/>
        </w:r>
        <w:r>
          <w:rPr>
            <w:noProof/>
            <w:webHidden/>
          </w:rPr>
          <w:fldChar w:fldCharType="begin"/>
        </w:r>
        <w:r>
          <w:rPr>
            <w:noProof/>
            <w:webHidden/>
          </w:rPr>
          <w:instrText xml:space="preserve"> PAGEREF _Toc449023062 \h </w:instrText>
        </w:r>
        <w:r>
          <w:rPr>
            <w:noProof/>
            <w:webHidden/>
          </w:rPr>
        </w:r>
        <w:r>
          <w:rPr>
            <w:noProof/>
            <w:webHidden/>
          </w:rPr>
          <w:fldChar w:fldCharType="separate"/>
        </w:r>
        <w:r>
          <w:rPr>
            <w:noProof/>
            <w:webHidden/>
          </w:rPr>
          <w:t>71</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63" w:history="1">
        <w:r w:rsidRPr="000921DB">
          <w:rPr>
            <w:rStyle w:val="Hipercze"/>
            <w:noProof/>
          </w:rPr>
          <w:t>6.5.3.</w:t>
        </w:r>
        <w:r>
          <w:rPr>
            <w:rFonts w:asciiTheme="minorHAnsi" w:eastAsiaTheme="minorEastAsia" w:hAnsiTheme="minorHAnsi" w:cstheme="minorBidi"/>
            <w:i w:val="0"/>
            <w:iCs w:val="0"/>
            <w:noProof/>
            <w:sz w:val="22"/>
            <w:szCs w:val="22"/>
          </w:rPr>
          <w:tab/>
        </w:r>
        <w:r w:rsidRPr="000921DB">
          <w:rPr>
            <w:rStyle w:val="Hipercze"/>
            <w:noProof/>
          </w:rPr>
          <w:t>Diagram sekwencji - DronVision - Nowa wiadomość wizualizacyjna</w:t>
        </w:r>
        <w:r>
          <w:rPr>
            <w:noProof/>
            <w:webHidden/>
          </w:rPr>
          <w:tab/>
        </w:r>
        <w:r>
          <w:rPr>
            <w:noProof/>
            <w:webHidden/>
          </w:rPr>
          <w:fldChar w:fldCharType="begin"/>
        </w:r>
        <w:r>
          <w:rPr>
            <w:noProof/>
            <w:webHidden/>
          </w:rPr>
          <w:instrText xml:space="preserve"> PAGEREF _Toc449023063 \h </w:instrText>
        </w:r>
        <w:r>
          <w:rPr>
            <w:noProof/>
            <w:webHidden/>
          </w:rPr>
        </w:r>
        <w:r>
          <w:rPr>
            <w:noProof/>
            <w:webHidden/>
          </w:rPr>
          <w:fldChar w:fldCharType="separate"/>
        </w:r>
        <w:r>
          <w:rPr>
            <w:noProof/>
            <w:webHidden/>
          </w:rPr>
          <w:t>72</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64" w:history="1">
        <w:r w:rsidRPr="000921DB">
          <w:rPr>
            <w:rStyle w:val="Hipercze"/>
          </w:rPr>
          <w:t>6.6.</w:t>
        </w:r>
        <w:r>
          <w:rPr>
            <w:rFonts w:asciiTheme="minorHAnsi" w:eastAsiaTheme="minorEastAsia" w:hAnsiTheme="minorHAnsi" w:cstheme="minorBidi"/>
            <w:b w:val="0"/>
            <w:sz w:val="22"/>
            <w:szCs w:val="22"/>
          </w:rPr>
          <w:tab/>
        </w:r>
        <w:r w:rsidRPr="000921DB">
          <w:rPr>
            <w:rStyle w:val="Hipercze"/>
          </w:rPr>
          <w:t>Projekt interfejsu graficznego (GUI)</w:t>
        </w:r>
        <w:r>
          <w:rPr>
            <w:webHidden/>
          </w:rPr>
          <w:tab/>
        </w:r>
        <w:r>
          <w:rPr>
            <w:webHidden/>
          </w:rPr>
          <w:fldChar w:fldCharType="begin"/>
        </w:r>
        <w:r>
          <w:rPr>
            <w:webHidden/>
          </w:rPr>
          <w:instrText xml:space="preserve"> PAGEREF _Toc449023064 \h </w:instrText>
        </w:r>
        <w:r>
          <w:rPr>
            <w:webHidden/>
          </w:rPr>
        </w:r>
        <w:r>
          <w:rPr>
            <w:webHidden/>
          </w:rPr>
          <w:fldChar w:fldCharType="separate"/>
        </w:r>
        <w:r>
          <w:rPr>
            <w:webHidden/>
          </w:rPr>
          <w:t>73</w:t>
        </w:r>
        <w:r>
          <w:rPr>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65" w:history="1">
        <w:r w:rsidRPr="000921DB">
          <w:rPr>
            <w:rStyle w:val="Hipercze"/>
            <w:noProof/>
          </w:rPr>
          <w:t>7.</w:t>
        </w:r>
        <w:r>
          <w:rPr>
            <w:rFonts w:asciiTheme="minorHAnsi" w:eastAsiaTheme="minorEastAsia" w:hAnsiTheme="minorHAnsi" w:cstheme="minorBidi"/>
            <w:b w:val="0"/>
            <w:bCs w:val="0"/>
            <w:smallCaps w:val="0"/>
            <w:noProof/>
            <w:sz w:val="22"/>
            <w:szCs w:val="22"/>
          </w:rPr>
          <w:tab/>
        </w:r>
        <w:r w:rsidRPr="000921DB">
          <w:rPr>
            <w:rStyle w:val="Hipercze"/>
            <w:noProof/>
          </w:rPr>
          <w:t>Prezentacja rozwiązania</w:t>
        </w:r>
        <w:r>
          <w:rPr>
            <w:noProof/>
            <w:webHidden/>
          </w:rPr>
          <w:tab/>
        </w:r>
        <w:r>
          <w:rPr>
            <w:noProof/>
            <w:webHidden/>
          </w:rPr>
          <w:fldChar w:fldCharType="begin"/>
        </w:r>
        <w:r>
          <w:rPr>
            <w:noProof/>
            <w:webHidden/>
          </w:rPr>
          <w:instrText xml:space="preserve"> PAGEREF _Toc449023065 \h </w:instrText>
        </w:r>
        <w:r>
          <w:rPr>
            <w:noProof/>
            <w:webHidden/>
          </w:rPr>
        </w:r>
        <w:r>
          <w:rPr>
            <w:noProof/>
            <w:webHidden/>
          </w:rPr>
          <w:fldChar w:fldCharType="separate"/>
        </w:r>
        <w:r>
          <w:rPr>
            <w:noProof/>
            <w:webHidden/>
          </w:rPr>
          <w:t>74</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66" w:history="1">
        <w:r w:rsidRPr="000921DB">
          <w:rPr>
            <w:rStyle w:val="Hipercze"/>
          </w:rPr>
          <w:t>7.1.</w:t>
        </w:r>
        <w:r>
          <w:rPr>
            <w:rFonts w:asciiTheme="minorHAnsi" w:eastAsiaTheme="minorEastAsia" w:hAnsiTheme="minorHAnsi" w:cstheme="minorBidi"/>
            <w:b w:val="0"/>
            <w:sz w:val="22"/>
            <w:szCs w:val="22"/>
          </w:rPr>
          <w:tab/>
        </w:r>
        <w:r w:rsidRPr="000921DB">
          <w:rPr>
            <w:rStyle w:val="Hipercze"/>
          </w:rPr>
          <w:t>Opis aplikacji DronTracker</w:t>
        </w:r>
        <w:r>
          <w:rPr>
            <w:webHidden/>
          </w:rPr>
          <w:tab/>
        </w:r>
        <w:r>
          <w:rPr>
            <w:webHidden/>
          </w:rPr>
          <w:fldChar w:fldCharType="begin"/>
        </w:r>
        <w:r>
          <w:rPr>
            <w:webHidden/>
          </w:rPr>
          <w:instrText xml:space="preserve"> PAGEREF _Toc449023066 \h </w:instrText>
        </w:r>
        <w:r>
          <w:rPr>
            <w:webHidden/>
          </w:rPr>
        </w:r>
        <w:r>
          <w:rPr>
            <w:webHidden/>
          </w:rPr>
          <w:fldChar w:fldCharType="separate"/>
        </w:r>
        <w:r>
          <w:rPr>
            <w:webHidden/>
          </w:rPr>
          <w:t>74</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67" w:history="1">
        <w:r w:rsidRPr="000921DB">
          <w:rPr>
            <w:rStyle w:val="Hipercze"/>
          </w:rPr>
          <w:t>7.2.</w:t>
        </w:r>
        <w:r>
          <w:rPr>
            <w:rFonts w:asciiTheme="minorHAnsi" w:eastAsiaTheme="minorEastAsia" w:hAnsiTheme="minorHAnsi" w:cstheme="minorBidi"/>
            <w:b w:val="0"/>
            <w:sz w:val="22"/>
            <w:szCs w:val="22"/>
          </w:rPr>
          <w:tab/>
        </w:r>
        <w:r w:rsidRPr="000921DB">
          <w:rPr>
            <w:rStyle w:val="Hipercze"/>
          </w:rPr>
          <w:t>Opis aplikacji DronServer</w:t>
        </w:r>
        <w:r>
          <w:rPr>
            <w:webHidden/>
          </w:rPr>
          <w:tab/>
        </w:r>
        <w:r>
          <w:rPr>
            <w:webHidden/>
          </w:rPr>
          <w:fldChar w:fldCharType="begin"/>
        </w:r>
        <w:r>
          <w:rPr>
            <w:webHidden/>
          </w:rPr>
          <w:instrText xml:space="preserve"> PAGEREF _Toc449023067 \h </w:instrText>
        </w:r>
        <w:r>
          <w:rPr>
            <w:webHidden/>
          </w:rPr>
        </w:r>
        <w:r>
          <w:rPr>
            <w:webHidden/>
          </w:rPr>
          <w:fldChar w:fldCharType="separate"/>
        </w:r>
        <w:r>
          <w:rPr>
            <w:webHidden/>
          </w:rPr>
          <w:t>75</w:t>
        </w:r>
        <w:r>
          <w:rPr>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68" w:history="1">
        <w:r w:rsidRPr="000921DB">
          <w:rPr>
            <w:rStyle w:val="Hipercze"/>
          </w:rPr>
          <w:t>7.3.</w:t>
        </w:r>
        <w:r>
          <w:rPr>
            <w:rFonts w:asciiTheme="minorHAnsi" w:eastAsiaTheme="minorEastAsia" w:hAnsiTheme="minorHAnsi" w:cstheme="minorBidi"/>
            <w:b w:val="0"/>
            <w:sz w:val="22"/>
            <w:szCs w:val="22"/>
          </w:rPr>
          <w:tab/>
        </w:r>
        <w:r w:rsidRPr="000921DB">
          <w:rPr>
            <w:rStyle w:val="Hipercze"/>
          </w:rPr>
          <w:t>Opis aplikacji DronVision</w:t>
        </w:r>
        <w:r>
          <w:rPr>
            <w:webHidden/>
          </w:rPr>
          <w:tab/>
        </w:r>
        <w:r>
          <w:rPr>
            <w:webHidden/>
          </w:rPr>
          <w:fldChar w:fldCharType="begin"/>
        </w:r>
        <w:r>
          <w:rPr>
            <w:webHidden/>
          </w:rPr>
          <w:instrText xml:space="preserve"> PAGEREF _Toc449023068 \h </w:instrText>
        </w:r>
        <w:r>
          <w:rPr>
            <w:webHidden/>
          </w:rPr>
        </w:r>
        <w:r>
          <w:rPr>
            <w:webHidden/>
          </w:rPr>
          <w:fldChar w:fldCharType="separate"/>
        </w:r>
        <w:r>
          <w:rPr>
            <w:webHidden/>
          </w:rPr>
          <w:t>75</w:t>
        </w:r>
        <w:r>
          <w:rPr>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69" w:history="1">
        <w:r w:rsidRPr="000921DB">
          <w:rPr>
            <w:rStyle w:val="Hipercze"/>
            <w:noProof/>
          </w:rPr>
          <w:t>7.3.1.</w:t>
        </w:r>
        <w:r>
          <w:rPr>
            <w:rFonts w:asciiTheme="minorHAnsi" w:eastAsiaTheme="minorEastAsia" w:hAnsiTheme="minorHAnsi" w:cstheme="minorBidi"/>
            <w:i w:val="0"/>
            <w:iCs w:val="0"/>
            <w:noProof/>
            <w:sz w:val="22"/>
            <w:szCs w:val="22"/>
          </w:rPr>
          <w:tab/>
        </w:r>
        <w:r w:rsidRPr="000921DB">
          <w:rPr>
            <w:rStyle w:val="Hipercze"/>
            <w:noProof/>
          </w:rPr>
          <w:t>Widoki logowania</w:t>
        </w:r>
        <w:r>
          <w:rPr>
            <w:noProof/>
            <w:webHidden/>
          </w:rPr>
          <w:tab/>
        </w:r>
        <w:r>
          <w:rPr>
            <w:noProof/>
            <w:webHidden/>
          </w:rPr>
          <w:fldChar w:fldCharType="begin"/>
        </w:r>
        <w:r>
          <w:rPr>
            <w:noProof/>
            <w:webHidden/>
          </w:rPr>
          <w:instrText xml:space="preserve"> PAGEREF _Toc449023069 \h </w:instrText>
        </w:r>
        <w:r>
          <w:rPr>
            <w:noProof/>
            <w:webHidden/>
          </w:rPr>
        </w:r>
        <w:r>
          <w:rPr>
            <w:noProof/>
            <w:webHidden/>
          </w:rPr>
          <w:fldChar w:fldCharType="separate"/>
        </w:r>
        <w:r>
          <w:rPr>
            <w:noProof/>
            <w:webHidden/>
          </w:rPr>
          <w:t>76</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0" w:history="1">
        <w:r w:rsidRPr="000921DB">
          <w:rPr>
            <w:rStyle w:val="Hipercze"/>
            <w:noProof/>
          </w:rPr>
          <w:t>7.3.2.</w:t>
        </w:r>
        <w:r>
          <w:rPr>
            <w:rFonts w:asciiTheme="minorHAnsi" w:eastAsiaTheme="minorEastAsia" w:hAnsiTheme="minorHAnsi" w:cstheme="minorBidi"/>
            <w:i w:val="0"/>
            <w:iCs w:val="0"/>
            <w:noProof/>
            <w:sz w:val="22"/>
            <w:szCs w:val="22"/>
          </w:rPr>
          <w:tab/>
        </w:r>
        <w:r w:rsidRPr="000921DB">
          <w:rPr>
            <w:rStyle w:val="Hipercze"/>
            <w:noProof/>
          </w:rPr>
          <w:t>Widoki rejestracji</w:t>
        </w:r>
        <w:r>
          <w:rPr>
            <w:noProof/>
            <w:webHidden/>
          </w:rPr>
          <w:tab/>
        </w:r>
        <w:r>
          <w:rPr>
            <w:noProof/>
            <w:webHidden/>
          </w:rPr>
          <w:fldChar w:fldCharType="begin"/>
        </w:r>
        <w:r>
          <w:rPr>
            <w:noProof/>
            <w:webHidden/>
          </w:rPr>
          <w:instrText xml:space="preserve"> PAGEREF _Toc449023070 \h </w:instrText>
        </w:r>
        <w:r>
          <w:rPr>
            <w:noProof/>
            <w:webHidden/>
          </w:rPr>
        </w:r>
        <w:r>
          <w:rPr>
            <w:noProof/>
            <w:webHidden/>
          </w:rPr>
          <w:fldChar w:fldCharType="separate"/>
        </w:r>
        <w:r>
          <w:rPr>
            <w:noProof/>
            <w:webHidden/>
          </w:rPr>
          <w:t>77</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1" w:history="1">
        <w:r w:rsidRPr="000921DB">
          <w:rPr>
            <w:rStyle w:val="Hipercze"/>
            <w:noProof/>
          </w:rPr>
          <w:t>7.3.3.</w:t>
        </w:r>
        <w:r>
          <w:rPr>
            <w:rFonts w:asciiTheme="minorHAnsi" w:eastAsiaTheme="minorEastAsia" w:hAnsiTheme="minorHAnsi" w:cstheme="minorBidi"/>
            <w:i w:val="0"/>
            <w:iCs w:val="0"/>
            <w:noProof/>
            <w:sz w:val="22"/>
            <w:szCs w:val="22"/>
          </w:rPr>
          <w:tab/>
        </w:r>
        <w:r w:rsidRPr="000921DB">
          <w:rPr>
            <w:rStyle w:val="Hipercze"/>
            <w:noProof/>
          </w:rPr>
          <w:t>Panel nawigacyjny - menu</w:t>
        </w:r>
        <w:r>
          <w:rPr>
            <w:noProof/>
            <w:webHidden/>
          </w:rPr>
          <w:tab/>
        </w:r>
        <w:r>
          <w:rPr>
            <w:noProof/>
            <w:webHidden/>
          </w:rPr>
          <w:fldChar w:fldCharType="begin"/>
        </w:r>
        <w:r>
          <w:rPr>
            <w:noProof/>
            <w:webHidden/>
          </w:rPr>
          <w:instrText xml:space="preserve"> PAGEREF _Toc449023071 \h </w:instrText>
        </w:r>
        <w:r>
          <w:rPr>
            <w:noProof/>
            <w:webHidden/>
          </w:rPr>
        </w:r>
        <w:r>
          <w:rPr>
            <w:noProof/>
            <w:webHidden/>
          </w:rPr>
          <w:fldChar w:fldCharType="separate"/>
        </w:r>
        <w:r>
          <w:rPr>
            <w:noProof/>
            <w:webHidden/>
          </w:rPr>
          <w:t>78</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2" w:history="1">
        <w:r w:rsidRPr="000921DB">
          <w:rPr>
            <w:rStyle w:val="Hipercze"/>
            <w:noProof/>
          </w:rPr>
          <w:t>7.3.4.</w:t>
        </w:r>
        <w:r>
          <w:rPr>
            <w:rFonts w:asciiTheme="minorHAnsi" w:eastAsiaTheme="minorEastAsia" w:hAnsiTheme="minorHAnsi" w:cstheme="minorBidi"/>
            <w:i w:val="0"/>
            <w:iCs w:val="0"/>
            <w:noProof/>
            <w:sz w:val="22"/>
            <w:szCs w:val="22"/>
          </w:rPr>
          <w:tab/>
        </w:r>
        <w:r w:rsidRPr="000921DB">
          <w:rPr>
            <w:rStyle w:val="Hipercze"/>
            <w:noProof/>
          </w:rPr>
          <w:t>Widoki wizualizacji</w:t>
        </w:r>
        <w:r>
          <w:rPr>
            <w:noProof/>
            <w:webHidden/>
          </w:rPr>
          <w:tab/>
        </w:r>
        <w:r>
          <w:rPr>
            <w:noProof/>
            <w:webHidden/>
          </w:rPr>
          <w:fldChar w:fldCharType="begin"/>
        </w:r>
        <w:r>
          <w:rPr>
            <w:noProof/>
            <w:webHidden/>
          </w:rPr>
          <w:instrText xml:space="preserve"> PAGEREF _Toc449023072 \h </w:instrText>
        </w:r>
        <w:r>
          <w:rPr>
            <w:noProof/>
            <w:webHidden/>
          </w:rPr>
        </w:r>
        <w:r>
          <w:rPr>
            <w:noProof/>
            <w:webHidden/>
          </w:rPr>
          <w:fldChar w:fldCharType="separate"/>
        </w:r>
        <w:r>
          <w:rPr>
            <w:noProof/>
            <w:webHidden/>
          </w:rPr>
          <w:t>79</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3" w:history="1">
        <w:r w:rsidRPr="000921DB">
          <w:rPr>
            <w:rStyle w:val="Hipercze"/>
            <w:noProof/>
          </w:rPr>
          <w:t>7.3.5.</w:t>
        </w:r>
        <w:r>
          <w:rPr>
            <w:rFonts w:asciiTheme="minorHAnsi" w:eastAsiaTheme="minorEastAsia" w:hAnsiTheme="minorHAnsi" w:cstheme="minorBidi"/>
            <w:i w:val="0"/>
            <w:iCs w:val="0"/>
            <w:noProof/>
            <w:sz w:val="22"/>
            <w:szCs w:val="22"/>
          </w:rPr>
          <w:tab/>
        </w:r>
        <w:r w:rsidRPr="000921DB">
          <w:rPr>
            <w:rStyle w:val="Hipercze"/>
            <w:noProof/>
          </w:rPr>
          <w:t>Widok ustawień preferencji wizualizacji</w:t>
        </w:r>
        <w:r>
          <w:rPr>
            <w:noProof/>
            <w:webHidden/>
          </w:rPr>
          <w:tab/>
        </w:r>
        <w:r>
          <w:rPr>
            <w:noProof/>
            <w:webHidden/>
          </w:rPr>
          <w:fldChar w:fldCharType="begin"/>
        </w:r>
        <w:r>
          <w:rPr>
            <w:noProof/>
            <w:webHidden/>
          </w:rPr>
          <w:instrText xml:space="preserve"> PAGEREF _Toc449023073 \h </w:instrText>
        </w:r>
        <w:r>
          <w:rPr>
            <w:noProof/>
            <w:webHidden/>
          </w:rPr>
        </w:r>
        <w:r>
          <w:rPr>
            <w:noProof/>
            <w:webHidden/>
          </w:rPr>
          <w:fldChar w:fldCharType="separate"/>
        </w:r>
        <w:r>
          <w:rPr>
            <w:noProof/>
            <w:webHidden/>
          </w:rPr>
          <w:t>80</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4" w:history="1">
        <w:r w:rsidRPr="000921DB">
          <w:rPr>
            <w:rStyle w:val="Hipercze"/>
            <w:noProof/>
          </w:rPr>
          <w:t>7.3.6.</w:t>
        </w:r>
        <w:r>
          <w:rPr>
            <w:rFonts w:asciiTheme="minorHAnsi" w:eastAsiaTheme="minorEastAsia" w:hAnsiTheme="minorHAnsi" w:cstheme="minorBidi"/>
            <w:i w:val="0"/>
            <w:iCs w:val="0"/>
            <w:noProof/>
            <w:sz w:val="22"/>
            <w:szCs w:val="22"/>
          </w:rPr>
          <w:tab/>
        </w:r>
        <w:r w:rsidRPr="000921DB">
          <w:rPr>
            <w:rStyle w:val="Hipercze"/>
            <w:noProof/>
          </w:rPr>
          <w:t>Widoki historii wizualizacji</w:t>
        </w:r>
        <w:r>
          <w:rPr>
            <w:noProof/>
            <w:webHidden/>
          </w:rPr>
          <w:tab/>
        </w:r>
        <w:r>
          <w:rPr>
            <w:noProof/>
            <w:webHidden/>
          </w:rPr>
          <w:fldChar w:fldCharType="begin"/>
        </w:r>
        <w:r>
          <w:rPr>
            <w:noProof/>
            <w:webHidden/>
          </w:rPr>
          <w:instrText xml:space="preserve"> PAGEREF _Toc449023074 \h </w:instrText>
        </w:r>
        <w:r>
          <w:rPr>
            <w:noProof/>
            <w:webHidden/>
          </w:rPr>
        </w:r>
        <w:r>
          <w:rPr>
            <w:noProof/>
            <w:webHidden/>
          </w:rPr>
          <w:fldChar w:fldCharType="separate"/>
        </w:r>
        <w:r>
          <w:rPr>
            <w:noProof/>
            <w:webHidden/>
          </w:rPr>
          <w:t>81</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5" w:history="1">
        <w:r w:rsidRPr="000921DB">
          <w:rPr>
            <w:rStyle w:val="Hipercze"/>
            <w:noProof/>
          </w:rPr>
          <w:t>7.3.7.</w:t>
        </w:r>
        <w:r>
          <w:rPr>
            <w:rFonts w:asciiTheme="minorHAnsi" w:eastAsiaTheme="minorEastAsia" w:hAnsiTheme="minorHAnsi" w:cstheme="minorBidi"/>
            <w:i w:val="0"/>
            <w:iCs w:val="0"/>
            <w:noProof/>
            <w:sz w:val="22"/>
            <w:szCs w:val="22"/>
          </w:rPr>
          <w:tab/>
        </w:r>
        <w:r w:rsidRPr="000921DB">
          <w:rPr>
            <w:rStyle w:val="Hipercze"/>
            <w:noProof/>
          </w:rPr>
          <w:t>Widoki symulacji</w:t>
        </w:r>
        <w:r>
          <w:rPr>
            <w:noProof/>
            <w:webHidden/>
          </w:rPr>
          <w:tab/>
        </w:r>
        <w:r>
          <w:rPr>
            <w:noProof/>
            <w:webHidden/>
          </w:rPr>
          <w:fldChar w:fldCharType="begin"/>
        </w:r>
        <w:r>
          <w:rPr>
            <w:noProof/>
            <w:webHidden/>
          </w:rPr>
          <w:instrText xml:space="preserve"> PAGEREF _Toc449023075 \h </w:instrText>
        </w:r>
        <w:r>
          <w:rPr>
            <w:noProof/>
            <w:webHidden/>
          </w:rPr>
        </w:r>
        <w:r>
          <w:rPr>
            <w:noProof/>
            <w:webHidden/>
          </w:rPr>
          <w:fldChar w:fldCharType="separate"/>
        </w:r>
        <w:r>
          <w:rPr>
            <w:noProof/>
            <w:webHidden/>
          </w:rPr>
          <w:t>82</w:t>
        </w:r>
        <w:r>
          <w:rPr>
            <w:noProof/>
            <w:webHidden/>
          </w:rPr>
          <w:fldChar w:fldCharType="end"/>
        </w:r>
      </w:hyperlink>
    </w:p>
    <w:p w:rsidR="00850321" w:rsidRDefault="00850321">
      <w:pPr>
        <w:pStyle w:val="Spistreci3"/>
        <w:rPr>
          <w:rFonts w:asciiTheme="minorHAnsi" w:eastAsiaTheme="minorEastAsia" w:hAnsiTheme="minorHAnsi" w:cstheme="minorBidi"/>
          <w:i w:val="0"/>
          <w:iCs w:val="0"/>
          <w:noProof/>
          <w:sz w:val="22"/>
          <w:szCs w:val="22"/>
        </w:rPr>
      </w:pPr>
      <w:hyperlink w:anchor="_Toc449023076" w:history="1">
        <w:r w:rsidRPr="000921DB">
          <w:rPr>
            <w:rStyle w:val="Hipercze"/>
            <w:noProof/>
          </w:rPr>
          <w:t>7.3.8.</w:t>
        </w:r>
        <w:r>
          <w:rPr>
            <w:rFonts w:asciiTheme="minorHAnsi" w:eastAsiaTheme="minorEastAsia" w:hAnsiTheme="minorHAnsi" w:cstheme="minorBidi"/>
            <w:i w:val="0"/>
            <w:iCs w:val="0"/>
            <w:noProof/>
            <w:sz w:val="22"/>
            <w:szCs w:val="22"/>
          </w:rPr>
          <w:tab/>
        </w:r>
        <w:r w:rsidRPr="000921DB">
          <w:rPr>
            <w:rStyle w:val="Hipercze"/>
            <w:noProof/>
          </w:rPr>
          <w:t>Widoki dodatkowe</w:t>
        </w:r>
        <w:r>
          <w:rPr>
            <w:noProof/>
            <w:webHidden/>
          </w:rPr>
          <w:tab/>
        </w:r>
        <w:r>
          <w:rPr>
            <w:noProof/>
            <w:webHidden/>
          </w:rPr>
          <w:fldChar w:fldCharType="begin"/>
        </w:r>
        <w:r>
          <w:rPr>
            <w:noProof/>
            <w:webHidden/>
          </w:rPr>
          <w:instrText xml:space="preserve"> PAGEREF _Toc449023076 \h </w:instrText>
        </w:r>
        <w:r>
          <w:rPr>
            <w:noProof/>
            <w:webHidden/>
          </w:rPr>
        </w:r>
        <w:r>
          <w:rPr>
            <w:noProof/>
            <w:webHidden/>
          </w:rPr>
          <w:fldChar w:fldCharType="separate"/>
        </w:r>
        <w:r>
          <w:rPr>
            <w:noProof/>
            <w:webHidden/>
          </w:rPr>
          <w:t>83</w:t>
        </w:r>
        <w:r>
          <w:rPr>
            <w:noProof/>
            <w:webHidden/>
          </w:rPr>
          <w:fldChar w:fldCharType="end"/>
        </w:r>
      </w:hyperlink>
    </w:p>
    <w:p w:rsidR="00850321" w:rsidRDefault="00850321">
      <w:pPr>
        <w:pStyle w:val="Spistreci2"/>
        <w:rPr>
          <w:rFonts w:asciiTheme="minorHAnsi" w:eastAsiaTheme="minorEastAsia" w:hAnsiTheme="minorHAnsi" w:cstheme="minorBidi"/>
          <w:b w:val="0"/>
          <w:sz w:val="22"/>
          <w:szCs w:val="22"/>
        </w:rPr>
      </w:pPr>
      <w:hyperlink w:anchor="_Toc449023077" w:history="1">
        <w:r w:rsidRPr="000921DB">
          <w:rPr>
            <w:rStyle w:val="Hipercze"/>
          </w:rPr>
          <w:t>7.4.</w:t>
        </w:r>
        <w:r>
          <w:rPr>
            <w:rFonts w:asciiTheme="minorHAnsi" w:eastAsiaTheme="minorEastAsia" w:hAnsiTheme="minorHAnsi" w:cstheme="minorBidi"/>
            <w:b w:val="0"/>
            <w:sz w:val="22"/>
            <w:szCs w:val="22"/>
          </w:rPr>
          <w:tab/>
        </w:r>
        <w:r w:rsidRPr="000921DB">
          <w:rPr>
            <w:rStyle w:val="Hipercze"/>
          </w:rPr>
          <w:t>Testy</w:t>
        </w:r>
        <w:r>
          <w:rPr>
            <w:webHidden/>
          </w:rPr>
          <w:tab/>
        </w:r>
        <w:r>
          <w:rPr>
            <w:webHidden/>
          </w:rPr>
          <w:fldChar w:fldCharType="begin"/>
        </w:r>
        <w:r>
          <w:rPr>
            <w:webHidden/>
          </w:rPr>
          <w:instrText xml:space="preserve"> PAGEREF _Toc449023077 \h </w:instrText>
        </w:r>
        <w:r>
          <w:rPr>
            <w:webHidden/>
          </w:rPr>
        </w:r>
        <w:r>
          <w:rPr>
            <w:webHidden/>
          </w:rPr>
          <w:fldChar w:fldCharType="separate"/>
        </w:r>
        <w:r>
          <w:rPr>
            <w:webHidden/>
          </w:rPr>
          <w:t>83</w:t>
        </w:r>
        <w:r>
          <w:rPr>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78" w:history="1">
        <w:r w:rsidRPr="000921DB">
          <w:rPr>
            <w:rStyle w:val="Hipercze"/>
            <w:noProof/>
          </w:rPr>
          <w:t>8.</w:t>
        </w:r>
        <w:r>
          <w:rPr>
            <w:rFonts w:asciiTheme="minorHAnsi" w:eastAsiaTheme="minorEastAsia" w:hAnsiTheme="minorHAnsi" w:cstheme="minorBidi"/>
            <w:b w:val="0"/>
            <w:bCs w:val="0"/>
            <w:smallCaps w:val="0"/>
            <w:noProof/>
            <w:sz w:val="22"/>
            <w:szCs w:val="22"/>
          </w:rPr>
          <w:tab/>
        </w:r>
        <w:r w:rsidRPr="000921DB">
          <w:rPr>
            <w:rStyle w:val="Hipercze"/>
            <w:noProof/>
          </w:rPr>
          <w:t>Podsumowanie</w:t>
        </w:r>
        <w:r>
          <w:rPr>
            <w:noProof/>
            <w:webHidden/>
          </w:rPr>
          <w:tab/>
        </w:r>
        <w:r>
          <w:rPr>
            <w:noProof/>
            <w:webHidden/>
          </w:rPr>
          <w:fldChar w:fldCharType="begin"/>
        </w:r>
        <w:r>
          <w:rPr>
            <w:noProof/>
            <w:webHidden/>
          </w:rPr>
          <w:instrText xml:space="preserve"> PAGEREF _Toc449023078 \h </w:instrText>
        </w:r>
        <w:r>
          <w:rPr>
            <w:noProof/>
            <w:webHidden/>
          </w:rPr>
        </w:r>
        <w:r>
          <w:rPr>
            <w:noProof/>
            <w:webHidden/>
          </w:rPr>
          <w:fldChar w:fldCharType="separate"/>
        </w:r>
        <w:r>
          <w:rPr>
            <w:noProof/>
            <w:webHidden/>
          </w:rPr>
          <w:t>84</w:t>
        </w:r>
        <w:r>
          <w:rPr>
            <w:noProof/>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79" w:history="1">
        <w:r w:rsidRPr="000921DB">
          <w:rPr>
            <w:rStyle w:val="Hipercze"/>
            <w:noProof/>
          </w:rPr>
          <w:t>9.</w:t>
        </w:r>
        <w:r>
          <w:rPr>
            <w:rFonts w:asciiTheme="minorHAnsi" w:eastAsiaTheme="minorEastAsia" w:hAnsiTheme="minorHAnsi" w:cstheme="minorBidi"/>
            <w:b w:val="0"/>
            <w:bCs w:val="0"/>
            <w:smallCaps w:val="0"/>
            <w:noProof/>
            <w:sz w:val="22"/>
            <w:szCs w:val="22"/>
          </w:rPr>
          <w:tab/>
        </w:r>
        <w:r w:rsidRPr="000921DB">
          <w:rPr>
            <w:rStyle w:val="Hipercze"/>
            <w:noProof/>
          </w:rPr>
          <w:t>Bibliografia</w:t>
        </w:r>
        <w:r>
          <w:rPr>
            <w:noProof/>
            <w:webHidden/>
          </w:rPr>
          <w:tab/>
        </w:r>
        <w:r>
          <w:rPr>
            <w:noProof/>
            <w:webHidden/>
          </w:rPr>
          <w:fldChar w:fldCharType="begin"/>
        </w:r>
        <w:r>
          <w:rPr>
            <w:noProof/>
            <w:webHidden/>
          </w:rPr>
          <w:instrText xml:space="preserve"> PAGEREF _Toc449023079 \h </w:instrText>
        </w:r>
        <w:r>
          <w:rPr>
            <w:noProof/>
            <w:webHidden/>
          </w:rPr>
        </w:r>
        <w:r>
          <w:rPr>
            <w:noProof/>
            <w:webHidden/>
          </w:rPr>
          <w:fldChar w:fldCharType="separate"/>
        </w:r>
        <w:r>
          <w:rPr>
            <w:noProof/>
            <w:webHidden/>
          </w:rPr>
          <w:t>86</w:t>
        </w:r>
        <w:r>
          <w:rPr>
            <w:noProof/>
            <w:webHidden/>
          </w:rPr>
          <w:fldChar w:fldCharType="end"/>
        </w:r>
      </w:hyperlink>
    </w:p>
    <w:p w:rsidR="00850321" w:rsidRDefault="00850321">
      <w:pPr>
        <w:pStyle w:val="Spistreci1"/>
        <w:rPr>
          <w:rFonts w:asciiTheme="minorHAnsi" w:eastAsiaTheme="minorEastAsia" w:hAnsiTheme="minorHAnsi" w:cstheme="minorBidi"/>
          <w:b w:val="0"/>
          <w:bCs w:val="0"/>
          <w:smallCaps w:val="0"/>
          <w:noProof/>
          <w:sz w:val="22"/>
          <w:szCs w:val="22"/>
        </w:rPr>
      </w:pPr>
      <w:hyperlink w:anchor="_Toc449023080" w:history="1">
        <w:r w:rsidRPr="000921DB">
          <w:rPr>
            <w:rStyle w:val="Hipercze"/>
            <w:noProof/>
          </w:rPr>
          <w:t>10.</w:t>
        </w:r>
        <w:r>
          <w:rPr>
            <w:rFonts w:asciiTheme="minorHAnsi" w:eastAsiaTheme="minorEastAsia" w:hAnsiTheme="minorHAnsi" w:cstheme="minorBidi"/>
            <w:b w:val="0"/>
            <w:bCs w:val="0"/>
            <w:smallCaps w:val="0"/>
            <w:noProof/>
            <w:sz w:val="22"/>
            <w:szCs w:val="22"/>
          </w:rPr>
          <w:tab/>
        </w:r>
        <w:r w:rsidRPr="000921DB">
          <w:rPr>
            <w:rStyle w:val="Hipercze"/>
            <w:noProof/>
          </w:rPr>
          <w:t>Lista załączników</w:t>
        </w:r>
        <w:r>
          <w:rPr>
            <w:noProof/>
            <w:webHidden/>
          </w:rPr>
          <w:tab/>
        </w:r>
        <w:r>
          <w:rPr>
            <w:noProof/>
            <w:webHidden/>
          </w:rPr>
          <w:fldChar w:fldCharType="begin"/>
        </w:r>
        <w:r>
          <w:rPr>
            <w:noProof/>
            <w:webHidden/>
          </w:rPr>
          <w:instrText xml:space="preserve"> PAGEREF _Toc449023080 \h </w:instrText>
        </w:r>
        <w:r>
          <w:rPr>
            <w:noProof/>
            <w:webHidden/>
          </w:rPr>
        </w:r>
        <w:r>
          <w:rPr>
            <w:noProof/>
            <w:webHidden/>
          </w:rPr>
          <w:fldChar w:fldCharType="separate"/>
        </w:r>
        <w:r>
          <w:rPr>
            <w:noProof/>
            <w:webHidden/>
          </w:rPr>
          <w:t>90</w:t>
        </w:r>
        <w:r>
          <w:rPr>
            <w:noProof/>
            <w:webHidden/>
          </w:rPr>
          <w:fldChar w:fldCharType="end"/>
        </w:r>
      </w:hyperlink>
    </w:p>
    <w:p w:rsidR="00157B61" w:rsidRDefault="009E69A2"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0" w:name="_Toc262830292"/>
      <w:bookmarkStart w:id="1" w:name="_Toc277671118"/>
      <w:r>
        <w:br w:type="page"/>
      </w:r>
      <w:bookmarkStart w:id="2" w:name="_Toc284874169"/>
      <w:bookmarkStart w:id="3" w:name="_Toc449022976"/>
      <w:r w:rsidR="003523A5" w:rsidRPr="007A29EC">
        <w:lastRenderedPageBreak/>
        <w:t>Wstęp</w:t>
      </w:r>
      <w:bookmarkEnd w:id="2"/>
      <w:bookmarkEnd w:id="3"/>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4" w:name="_Toc284874171"/>
      <w:bookmarkStart w:id="5" w:name="_Toc449022977"/>
      <w:r>
        <w:t>Wprowadzenie</w:t>
      </w:r>
      <w:bookmarkEnd w:id="4"/>
      <w:bookmarkEnd w:id="5"/>
    </w:p>
    <w:p w:rsidR="00657DDA" w:rsidRPr="00CD23E3" w:rsidRDefault="00657DDA" w:rsidP="007650FC">
      <w:pPr>
        <w:spacing w:line="360" w:lineRule="auto"/>
        <w:rPr>
          <w:sz w:val="28"/>
        </w:rPr>
      </w:pPr>
    </w:p>
    <w:p w:rsidR="00CD23E3" w:rsidRDefault="00400D8B" w:rsidP="007650FC">
      <w:pPr>
        <w:spacing w:line="360" w:lineRule="auto"/>
        <w:ind w:firstLine="709"/>
      </w:pPr>
      <w:r>
        <w:t>Branża bezzałogowych statków latających, czy jak są one powszechnie nazywane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na rynku usług i w przemyśle</w:t>
      </w:r>
      <w:r w:rsidR="009E75EA">
        <w:t xml:space="preserve"> </w:t>
      </w:r>
      <w:r w:rsidR="00C653B8">
        <w:t>sektora cywilnego</w:t>
      </w:r>
      <w:r>
        <w:t xml:space="preserve">. Są wykorzystywane chociażby </w:t>
      </w:r>
      <w:r w:rsidR="006B0A92">
        <w:t>przez służby ratunkowe do p</w:t>
      </w:r>
      <w:r w:rsidR="006B0A92">
        <w:t>o</w:t>
      </w:r>
      <w:r w:rsidR="006B0A92">
        <w:t xml:space="preserve">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 xml:space="preserve">z zaawansowanymi systemami wizyjnymi </w:t>
      </w:r>
      <w:r>
        <w:t xml:space="preserve">oraz </w:t>
      </w:r>
      <w:r w:rsidR="00E12993">
        <w:t>p</w:t>
      </w:r>
      <w:r w:rsidR="00D27640">
        <w:t>ostępujący rozwój syst</w:t>
      </w:r>
      <w:r w:rsidR="006B0A92">
        <w:t xml:space="preserve">emów informacji geograficznych </w:t>
      </w:r>
      <w:r w:rsidR="006B1387">
        <w:t>GIS</w:t>
      </w:r>
      <w:r w:rsidR="00D27640">
        <w:t xml:space="preserve"> </w:t>
      </w:r>
      <w:r w:rsidR="009A2935">
        <w:t xml:space="preserve">wraz z łatwością </w:t>
      </w:r>
      <w:r w:rsidR="00811877">
        <w:t>integracji z urządzeniami mobilnymi</w:t>
      </w:r>
      <w:r w:rsidR="007D1DDA">
        <w:t xml:space="preserve"> </w:t>
      </w:r>
      <w:r w:rsidR="006B1387">
        <w:t>stwarzają</w:t>
      </w:r>
      <w:r w:rsidR="007D1DDA">
        <w:t xml:space="preserve"> szerokie moż</w:t>
      </w:r>
      <w:r w:rsidR="006B1387">
        <w:t>liwości na opracowywanie</w:t>
      </w:r>
      <w:r w:rsidR="006B0A92">
        <w:t xml:space="preserve"> </w:t>
      </w:r>
      <w:r w:rsidR="00413725">
        <w:t xml:space="preserve">nowych </w:t>
      </w:r>
      <w:r w:rsidR="00811877">
        <w:t>rozwi</w:t>
      </w:r>
      <w:r w:rsidR="00811877">
        <w:t>ą</w:t>
      </w:r>
      <w:r w:rsidR="00811877">
        <w:t xml:space="preserve">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opracowaniu </w:t>
      </w:r>
      <w:r w:rsidR="00413725">
        <w:t>takiego rozwiązania</w:t>
      </w:r>
      <w:r>
        <w:t>, cz</w:t>
      </w:r>
      <w:r>
        <w:t>y</w:t>
      </w:r>
      <w:r>
        <w:t>li systemu informatycznego</w:t>
      </w:r>
      <w:r w:rsidR="00720B8B">
        <w:t xml:space="preserve"> służącego</w:t>
      </w:r>
      <w:r>
        <w:t xml:space="preserve"> do kontroli położenia i </w:t>
      </w:r>
      <w:r w:rsidR="00D13CB0">
        <w:t xml:space="preserve">wizualizacji </w:t>
      </w:r>
      <w:r>
        <w:t>obszaru</w:t>
      </w:r>
      <w:r w:rsidR="00E12993">
        <w:t xml:space="preserve"> </w:t>
      </w:r>
      <w:r w:rsidR="00CF6FE3">
        <w:t>przesz</w:t>
      </w:r>
      <w:r w:rsidR="00CF6FE3">
        <w:t>u</w:t>
      </w:r>
      <w:r w:rsidR="00CF6FE3">
        <w:t xml:space="preserve">kanego, rozumianego jako reprezentacja terenu </w:t>
      </w:r>
      <w:r w:rsidR="00D13CB0">
        <w:t xml:space="preserve">zarejestrowanego </w:t>
      </w:r>
      <w:r>
        <w:t xml:space="preserve">przez </w:t>
      </w:r>
      <w:r w:rsidR="009A2935">
        <w:t>kamery zamontowane na</w:t>
      </w:r>
      <w:r w:rsidR="00D13CB0">
        <w:t xml:space="preserve"> dronach</w:t>
      </w:r>
      <w:r w:rsidR="00185CE4">
        <w:t>.</w:t>
      </w:r>
    </w:p>
    <w:p w:rsidR="00413725" w:rsidRDefault="00413725" w:rsidP="007650FC">
      <w:pPr>
        <w:spacing w:line="360" w:lineRule="auto"/>
        <w:ind w:firstLine="709"/>
      </w:pPr>
      <w:r>
        <w:t xml:space="preserve">Celem niniejszej pracy jest opracowanie algorytmu umożliwiającego </w:t>
      </w:r>
      <w:r w:rsidR="00CF6FE3">
        <w:t>wyznaczanie wspomnianego</w:t>
      </w:r>
      <w:r>
        <w:t xml:space="preserve"> obszaru przeszukanego przez bezzałogowe statki powietrzne, na podstawie zebranych danych geolokalizacyjnych obiektów</w:t>
      </w:r>
      <w:r w:rsidR="00E21D87">
        <w:t xml:space="preserve"> i znajomości p</w:t>
      </w:r>
      <w:r w:rsidR="008B5265">
        <w:t>arametrów kamer</w:t>
      </w:r>
      <w:r>
        <w:t xml:space="preserve"> oraz zapr</w:t>
      </w:r>
      <w:r>
        <w:t>o</w:t>
      </w:r>
      <w:r>
        <w:t>jektowanie i implementacja systemu informatycznego, umożliwiającego określanie położeń geograficznych pojazdów w czasie rzeczywistym oraz ich wizualizację na urządzeniach m</w:t>
      </w:r>
      <w:r>
        <w:t>o</w:t>
      </w:r>
      <w:r>
        <w:t xml:space="preserve">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lastRenderedPageBreak/>
        <w:t>jąca się z innymi elementami systemu i zajmująca się analizą zebranych danych</w:t>
      </w:r>
      <w:r w:rsidR="00B77DE7">
        <w:t>,</w:t>
      </w:r>
      <w:r>
        <w:t xml:space="preserve"> </w:t>
      </w:r>
      <w:r w:rsidR="00511AE4">
        <w:t>wraz z w</w:t>
      </w:r>
      <w:r w:rsidR="00511AE4">
        <w:t>y</w:t>
      </w:r>
      <w:r w:rsidR="00511AE4">
        <w:t>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użytkownikami i ich upra</w:t>
      </w:r>
      <w:r w:rsidR="00E21D87">
        <w:t>w</w:t>
      </w:r>
      <w:r w:rsidR="00E21D87">
        <w:t>nieniami</w:t>
      </w:r>
      <w:r w:rsidR="00511AE4">
        <w:t xml:space="preserve"> </w:t>
      </w:r>
      <w:r>
        <w:t>oraz mobilna aplikacja kliencka służąca do wizualizacji</w:t>
      </w:r>
      <w:r w:rsidR="00E21D87">
        <w:t xml:space="preserve"> zebranych 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tak samo wiele, ile jest sposobów wykorzystania</w:t>
      </w:r>
      <w:r w:rsidR="00460D1F">
        <w:t xml:space="preserve"> dronów. Co więcej istnieje szeroka gama rozwiązań</w:t>
      </w:r>
      <w:r w:rsidR="00193AF0">
        <w:t>,</w:t>
      </w:r>
      <w:r w:rsidR="00460D1F">
        <w:t xml:space="preserve"> umo</w:t>
      </w:r>
      <w:r w:rsidR="00460D1F">
        <w:t>ż</w:t>
      </w:r>
      <w:r w:rsidR="00460D1F">
        <w:t xml:space="preserve">liwiających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w:t>
      </w:r>
      <w:r w:rsidR="00193AF0">
        <w:t>,</w:t>
      </w:r>
      <w:r w:rsidR="00185CE4">
        <w:t xml:space="preserve"> </w:t>
      </w:r>
      <w:r w:rsidR="00511AE4">
        <w:t xml:space="preserve">poprzez </w:t>
      </w:r>
      <w:r>
        <w:t xml:space="preserve">dodatkową </w:t>
      </w:r>
      <w:r w:rsidR="00511AE4">
        <w:t>integrację z czujnikami</w:t>
      </w:r>
      <w:r w:rsidR="00460D1F">
        <w:t>,</w:t>
      </w:r>
      <w:r w:rsidR="00185CE4">
        <w:t xml:space="preserve"> </w:t>
      </w:r>
      <w:r w:rsidR="002C05EF">
        <w:t>czy</w:t>
      </w:r>
      <w:r w:rsidR="00460D1F">
        <w:t xml:space="preserve"> </w:t>
      </w:r>
      <w:r w:rsidR="00185CE4">
        <w:t xml:space="preserve">bardziej zaawansowanymi </w:t>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Pr="008A440A" w:rsidRDefault="008A440A" w:rsidP="007650FC">
      <w:pPr>
        <w:spacing w:line="360" w:lineRule="auto"/>
      </w:pPr>
    </w:p>
    <w:p w:rsidR="00C11361" w:rsidRDefault="0080637A" w:rsidP="007650FC">
      <w:pPr>
        <w:pStyle w:val="Nagwek1"/>
        <w:spacing w:line="360" w:lineRule="auto"/>
      </w:pPr>
      <w:bookmarkStart w:id="6" w:name="_Toc449022978"/>
      <w:r w:rsidRPr="004777EF">
        <w:lastRenderedPageBreak/>
        <w:t>Dziedzina problemu</w:t>
      </w:r>
      <w:bookmarkEnd w:id="6"/>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jest sp</w:t>
      </w:r>
      <w:r w:rsidR="00137DE5">
        <w:t>o</w:t>
      </w:r>
      <w:r w:rsidR="00137DE5">
        <w:t>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7" w:name="_Toc449022979"/>
      <w:r>
        <w:t>Najważniejsze pojęcia</w:t>
      </w:r>
      <w:bookmarkEnd w:id="7"/>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t xml:space="preserve"> BSP </w:t>
      </w:r>
      <w:r w:rsidR="001830BC">
        <w:t xml:space="preserve"> -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p</w:t>
      </w:r>
      <w:r>
        <w:t>o</w:t>
      </w:r>
      <w:r>
        <w:t>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do geoidy, wzdłuż linii pionu 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343129"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827F63" w:rsidRPr="007B6BD8" w:rsidRDefault="00827F63" w:rsidP="007650FC">
      <w:pPr>
        <w:spacing w:line="360" w:lineRule="auto"/>
      </w:pPr>
    </w:p>
    <w:p w:rsidR="005A0B52" w:rsidRDefault="00796C7B" w:rsidP="007650FC">
      <w:pPr>
        <w:pStyle w:val="Nagwek2"/>
        <w:spacing w:line="360" w:lineRule="auto"/>
      </w:pPr>
      <w:bookmarkStart w:id="8" w:name="_Toc449022980"/>
      <w:r>
        <w:t>Geodezyjne</w:t>
      </w:r>
      <w:r w:rsidR="000B25DB">
        <w:t xml:space="preserve"> powierzchnie odniesienia</w:t>
      </w:r>
      <w:bookmarkEnd w:id="8"/>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f</w:t>
      </w:r>
      <w:r w:rsidR="00DA21D9">
        <w:t>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w rzeczywistości w</w:t>
      </w:r>
      <w:r w:rsidR="00EC2106">
        <w:t>y</w:t>
      </w:r>
      <w:r w:rsidR="00EC2106">
        <w:lastRenderedPageBreak/>
        <w:t>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9" w:name="_Toc449022981"/>
      <w:r>
        <w:t>Geoida</w:t>
      </w:r>
      <w:bookmarkEnd w:id="9"/>
    </w:p>
    <w:p w:rsidR="00DA21D9" w:rsidRPr="00DA21D9" w:rsidRDefault="00DA21D9" w:rsidP="007650FC">
      <w:pPr>
        <w:spacing w:line="360" w:lineRule="auto"/>
      </w:pPr>
    </w:p>
    <w:p w:rsidR="00DA21D9" w:rsidRDefault="00DA21D9" w:rsidP="007650FC">
      <w:pPr>
        <w:spacing w:line="360" w:lineRule="auto"/>
      </w:pPr>
      <w:r>
        <w:tab/>
        <w:t>Jeśli wyobrazimy sobie, że powierzchnia ziemska jest w pełni pokryta wodą oraz z</w:t>
      </w:r>
      <w:r>
        <w:t>i</w:t>
      </w:r>
      <w:r>
        <w:t xml:space="preserve">gnorujemy wpływy </w:t>
      </w:r>
      <w:proofErr w:type="spellStart"/>
      <w:r>
        <w:t>falowań</w:t>
      </w:r>
      <w:proofErr w:type="spellEnd"/>
      <w:r>
        <w:t xml:space="preserve"> oraz prądów morskich, na cząsteczki wody powstałego w ten sposób "globalnego oceanu" będzie oddziaływać jedynie siła grawitacji. </w:t>
      </w:r>
      <w:r w:rsidR="00DB66D7">
        <w:t>Otrzymana</w:t>
      </w:r>
      <w:r>
        <w:t xml:space="preserve"> w ten sposób powierzchnia nie będzie jednak regularna ponieważ jej kształt będzie zależny od ni</w:t>
      </w:r>
      <w:r>
        <w:t>e</w:t>
      </w:r>
      <w:r>
        <w:t>regularnego rozmieszczenia masy wewnątrz planety, wpływającego na kierunki działania siły grawitacji dla każdego punktu powierzchni. W rzeczywistości 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t>
      </w:r>
      <w:r w:rsidR="00FF1B97">
        <w:t>w</w:t>
      </w:r>
      <w:r w:rsidR="00FF1B97">
        <w:t>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Ze względów praktycznych geoida często jest utożsamiana ze średnim poziomem m</w:t>
      </w:r>
      <w:r>
        <w:t>o</w:t>
      </w:r>
      <w:r>
        <w:t xml:space="preserve">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8"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0" w:name="_Toc448663253"/>
      <w:r>
        <w:t xml:space="preserve">Rys. </w:t>
      </w:r>
      <w:fldSimple w:instr=" STYLEREF 1 \s ">
        <w:r w:rsidR="00A848AF">
          <w:rPr>
            <w:noProof/>
          </w:rPr>
          <w:t>2</w:t>
        </w:r>
      </w:fldSimple>
      <w:r w:rsidR="00A848AF">
        <w:t>.</w:t>
      </w:r>
      <w:fldSimple w:instr=" SEQ Rys. \* ARABIC \s 1 ">
        <w:r w:rsidR="00A848AF">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0"/>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1" w:name="_Toc449022982"/>
      <w:r>
        <w:lastRenderedPageBreak/>
        <w:t>Elipsoida</w:t>
      </w:r>
      <w:bookmarkEnd w:id="11"/>
    </w:p>
    <w:p w:rsidR="00DA0A64" w:rsidRPr="00DA0A64" w:rsidRDefault="00DA0A64" w:rsidP="007650FC">
      <w:pPr>
        <w:spacing w:line="360" w:lineRule="auto"/>
      </w:pPr>
    </w:p>
    <w:p w:rsidR="00132291" w:rsidRDefault="00DA0A64" w:rsidP="007650FC">
      <w:pPr>
        <w:spacing w:line="360" w:lineRule="auto"/>
        <w:ind w:firstLine="709"/>
      </w:pPr>
      <w:r>
        <w:t>Elipsoida jest powierzchnią powstałą na skutek obrotu elipsy wokół jej osi symetrii. W przypadku Ziemi osią tą jest mała oś elipsy, odpowiadająca osi ziemskiej.</w:t>
      </w:r>
      <w:r w:rsidR="00796C7B">
        <w:t xml:space="preserve"> </w:t>
      </w:r>
      <w:r w:rsidR="00E346E9">
        <w:t>Elipsoidą ziemską</w:t>
      </w:r>
      <w:r w:rsidR="002D2BA8">
        <w:t xml:space="preserve"> nazywamy spłaszczoną elipsoidę obrotową, której powierzchnia jest najbardziej zbliżona do hydrostatycznej powierzchni Ziemi</w:t>
      </w:r>
      <w:r w:rsidR="00CB0958">
        <w:t>. Współcześnie parametry elipsoidy wyznaczane są 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wzdłuż normalnej 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2" w:name="_Toc448663254"/>
      <w:r>
        <w:t xml:space="preserve">Rys. </w:t>
      </w:r>
      <w:fldSimple w:instr=" STYLEREF 1 \s ">
        <w:r w:rsidR="00A848AF">
          <w:rPr>
            <w:noProof/>
          </w:rPr>
          <w:t>2</w:t>
        </w:r>
      </w:fldSimple>
      <w:r w:rsidR="00A848AF">
        <w:t>.</w:t>
      </w:r>
      <w:fldSimple w:instr=" SEQ Rys. \* ARABIC \s 1 ">
        <w:r w:rsidR="00A848AF">
          <w:rPr>
            <w:noProof/>
          </w:rPr>
          <w:t>2</w:t>
        </w:r>
      </w:fldSimple>
      <w:r>
        <w:t xml:space="preserve"> </w:t>
      </w:r>
      <w:r w:rsidRPr="0084409A">
        <w:t>Współrzędne geograficzne (elipsoidalne)</w:t>
      </w:r>
      <w:r w:rsidR="00F1096A">
        <w:t xml:space="preserve"> [</w:t>
      </w:r>
      <w:r w:rsidR="00100669">
        <w:t>2</w:t>
      </w:r>
      <w:r w:rsidR="00F1096A">
        <w:t>]</w:t>
      </w:r>
      <w:bookmarkEnd w:id="12"/>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3" w:name="_Toc448663255"/>
      <w:r>
        <w:t xml:space="preserve">Rys. </w:t>
      </w:r>
      <w:fldSimple w:instr=" STYLEREF 1 \s ">
        <w:r w:rsidR="00A848AF">
          <w:rPr>
            <w:noProof/>
          </w:rPr>
          <w:t>2</w:t>
        </w:r>
      </w:fldSimple>
      <w:r w:rsidR="00A848AF">
        <w:t>.</w:t>
      </w:r>
      <w:fldSimple w:instr=" SEQ Rys. \* ARABIC \s 1 ">
        <w:r w:rsidR="00A848AF">
          <w:rPr>
            <w:noProof/>
          </w:rPr>
          <w:t>3</w:t>
        </w:r>
      </w:fldSimple>
      <w:r>
        <w:t xml:space="preserve"> Porównanie powierzchni</w:t>
      </w:r>
      <w:r w:rsidR="00A617C8">
        <w:t xml:space="preserve"> [</w:t>
      </w:r>
      <w:r w:rsidR="00960BD2">
        <w:t>9</w:t>
      </w:r>
      <w:r w:rsidR="00A617C8">
        <w:t>]</w:t>
      </w:r>
      <w:bookmarkEnd w:id="13"/>
    </w:p>
    <w:p w:rsidR="009B2AAB" w:rsidRPr="009B2AAB" w:rsidRDefault="009B2AAB" w:rsidP="007650FC">
      <w:pPr>
        <w:spacing w:line="360" w:lineRule="auto"/>
      </w:pPr>
    </w:p>
    <w:p w:rsidR="00DA21D9" w:rsidRDefault="00FC41D7" w:rsidP="007650FC">
      <w:pPr>
        <w:pStyle w:val="Nagwek3"/>
        <w:spacing w:line="360" w:lineRule="auto"/>
      </w:pPr>
      <w:bookmarkStart w:id="14" w:name="_Toc449022983"/>
      <w:r>
        <w:t>Porównanie modeli WGS84 oraz EGM96</w:t>
      </w:r>
      <w:bookmarkEnd w:id="14"/>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960BD2"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960BD2">
        <w:t xml:space="preserve"> </w:t>
      </w:r>
    </w:p>
    <w:p w:rsidR="00CB0958" w:rsidRDefault="005E726C" w:rsidP="007650FC">
      <w:pPr>
        <w:spacing w:line="360" w:lineRule="auto"/>
      </w:pPr>
      <w:r>
        <w:t xml:space="preserve">EGM96 jest modelem znacznie bardziej </w:t>
      </w:r>
      <w:r w:rsidR="000C4FA1">
        <w:t xml:space="preserve">złożonym i </w:t>
      </w:r>
      <w:r>
        <w:t xml:space="preserve">dokładnym, opartym na </w:t>
      </w:r>
      <w:r w:rsidR="000C4FA1">
        <w:t>szczegółowej</w:t>
      </w:r>
      <w:r>
        <w:t xml:space="preserve"> analizie ziemskiej siły grawitacyjnej</w:t>
      </w:r>
      <w:r w:rsidR="000B218E">
        <w:t>, jednak jego użycie wymaga znacznie większych nakł</w:t>
      </w:r>
      <w:r w:rsidR="000B218E">
        <w:t>a</w:t>
      </w:r>
      <w:r w:rsidR="000B218E">
        <w:t>dów obliczeniowych</w:t>
      </w:r>
      <w:r>
        <w:t>. WGS84 określa</w:t>
      </w:r>
      <w:r w:rsidR="000B218E">
        <w:t xml:space="preserve"> elipsoidę najbardziej pasującą do geoidy EGM96</w:t>
      </w:r>
      <w:r w:rsidR="000C4FA1">
        <w:t>. M</w:t>
      </w:r>
      <w:r>
        <w:t>o</w:t>
      </w:r>
      <w:r>
        <w:t>del ten</w:t>
      </w:r>
      <w:r w:rsidR="000B218E">
        <w:t xml:space="preserve"> został utworzony w</w:t>
      </w:r>
      <w:r>
        <w:t xml:space="preserve"> 1984 roku, </w:t>
      </w:r>
      <w:r w:rsidR="000B218E">
        <w:t xml:space="preserve">jednak </w:t>
      </w:r>
      <w:r>
        <w:t>na przestrzeni lat był aktualizowany wraz z coraz to dokładniejszymi pomiarami geoidy. WGS84 nie jest modelem przestarzałym, jest po prostu znacznie uproszczonym modelem matematyczny</w:t>
      </w:r>
      <w:r w:rsidR="000C4FA1">
        <w:t>m</w:t>
      </w:r>
      <w:r>
        <w:t xml:space="preserve">, który mimo mniejszej dokładności wciąż jest często wykorzystywany ze względu na </w:t>
      </w:r>
      <w:r w:rsidR="00CB0958">
        <w:t>łatwość</w:t>
      </w:r>
      <w:r>
        <w:t xml:space="preserve"> wykorzystania w analizie matem</w:t>
      </w:r>
      <w:r>
        <w:t>a</w:t>
      </w:r>
      <w:r>
        <w:t>tycznej.</w:t>
      </w:r>
      <w:r w:rsidRPr="005E726C">
        <w:t xml:space="preserve"> </w:t>
      </w:r>
      <w:r>
        <w:t>Model ten dla większości zastosowań jest wystarczająco dokładny. Jego niedokła</w:t>
      </w:r>
      <w:r>
        <w:t>d</w:t>
      </w:r>
      <w:r>
        <w:t>ność osiąga maksymalnie wartość 110m ze średnim błędem na poziomie 20-30m.</w:t>
      </w:r>
      <w:r w:rsidR="009C44E9">
        <w:t xml:space="preserve"> Istnieje możliwość zredukowania tego błędu poprzez </w:t>
      </w:r>
      <w:r w:rsidR="00B77DE7">
        <w:t>wprowadzenie korekty na 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5" w:name="_Toc449022984"/>
      <w:r w:rsidRPr="006D3C46">
        <w:lastRenderedPageBreak/>
        <w:t>Numeryczny Model Terenu NMT</w:t>
      </w:r>
      <w:bookmarkEnd w:id="15"/>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6" w:name="_Toc449022985"/>
      <w:r w:rsidRPr="006D3C46">
        <w:rPr>
          <w:rFonts w:cs="Times New Roman"/>
        </w:rPr>
        <w:t>Ogólnie o NMT</w:t>
      </w:r>
      <w:bookmarkEnd w:id="16"/>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Zawiera informacje na temat</w:t>
      </w:r>
      <w:r w:rsidR="00334199">
        <w:t xml:space="preserve"> wysokości poszczególnych punktów powierzchni terenu ponad ustalonym 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Numeryczny model terenu można opracować na podstawie dowolnego zestawu d</w:t>
      </w:r>
      <w:r>
        <w:t>a</w:t>
      </w:r>
      <w:r>
        <w:t>nych mających charakter pola skalarnego, tzn. zawierających informacje o położeniu (wspó</w:t>
      </w:r>
      <w:r>
        <w:t>ł</w:t>
      </w:r>
      <w:r>
        <w:t>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Skonstruowanie prawidłowego modelu rzeźby terenu jest jednym z kluczowych w</w:t>
      </w:r>
      <w:r>
        <w:t>y</w:t>
      </w:r>
      <w:r>
        <w:t>zwań współczesnej geomatyki. Znajomość Numerycznego Modelu Terenu o wysokiej d</w:t>
      </w:r>
      <w:r>
        <w:t>o</w:t>
      </w:r>
      <w:r>
        <w:t>kładności jest bardzo ważna z punktu widzenia wielu zastosowań praktycznych. Modele w</w:t>
      </w:r>
      <w:r>
        <w:t>y</w:t>
      </w:r>
      <w:r>
        <w:t>sokości, w formie map topograficznych umożliwiają projektowanie przebiegu tras komunik</w:t>
      </w:r>
      <w:r>
        <w:t>a</w:t>
      </w:r>
      <w:r>
        <w:t>cyjnych, wyznaczanie optymalnych lokalizacji masztów telefonii komórkowej, czy też w</w:t>
      </w:r>
      <w:r>
        <w:t>y</w:t>
      </w:r>
      <w:r>
        <w:t>znaczanie stref zalewowych. Dane reprezentujące NMT są niezbędne do prawidłowego fun</w:t>
      </w:r>
      <w:r>
        <w:t>k</w:t>
      </w:r>
      <w:r>
        <w:t>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Dane do opracowania NMT mogą być pozyskiwane na wiele sposobów takich jak: bezpośrednie pomiary terenowe, zdjęcia lotnicze i ich opracowania fotogrametryczne, mapy topograficzne, interferometria satelitarna, czy lotniczy skaning laserowy.</w:t>
      </w:r>
      <w:r w:rsidR="00B77DE7">
        <w:t xml:space="preserve"> </w:t>
      </w:r>
      <w:r w:rsidR="00891EDA">
        <w:t>Najczęściej stos</w:t>
      </w:r>
      <w:r w:rsidR="00891EDA">
        <w:t>o</w:t>
      </w:r>
      <w:r w:rsidR="00891EDA">
        <w:t>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a podstawie odp</w:t>
      </w:r>
      <w:r w:rsidR="00891EDA">
        <w:t>o</w:t>
      </w:r>
      <w:r w:rsidR="00891EDA">
        <w:t xml:space="preserve">wiednich zdjęć lotniczych </w:t>
      </w:r>
      <w:r w:rsidR="00EE131A">
        <w:t xml:space="preserve">(tzw. fotogramów) </w:t>
      </w:r>
      <w:r w:rsidR="00891EDA">
        <w:t>budowany jest model stereoskopowy, na kt</w:t>
      </w:r>
      <w:r w:rsidR="00891EDA">
        <w:t>ó</w:t>
      </w:r>
      <w:r w:rsidR="00891EDA">
        <w:t>rym wykonuje się następnie stereodigitalizację powierzchni terenu</w:t>
      </w:r>
      <w:r w:rsidR="00EE131A">
        <w:t>, co w efekcie umożliwia odtwarzanie kształtów, rozmiarów i wzajemnego położenia obiektów w terenie</w:t>
      </w:r>
      <w:r w:rsidR="00891EDA">
        <w:t>.</w:t>
      </w:r>
      <w:r w:rsidR="001830BC">
        <w:t xml:space="preserve"> </w:t>
      </w:r>
      <w:r w:rsidR="00891EDA">
        <w:t>Tworzenie NMT na obszarach silnie zalesionych, bądź zurbanizowanych jest możliwe za pomocą tec</w:t>
      </w:r>
      <w:r w:rsidR="00891EDA">
        <w:t>h</w:t>
      </w:r>
      <w:r w:rsidR="00891EDA">
        <w:t>nologii kartograficznej, polegającej na wektoryzacji warstwic na podstawie zeskanowanych diapozytywów map topograficznych.</w:t>
      </w:r>
      <w:r w:rsidR="001830BC">
        <w:t xml:space="preserve"> </w:t>
      </w:r>
      <w:r w:rsidR="00891EDA">
        <w:t>Do szybkiej budowy NMT o dużej dokładności jest st</w:t>
      </w:r>
      <w:r w:rsidR="00891EDA">
        <w:t>o</w:t>
      </w:r>
      <w:r w:rsidR="00891EDA">
        <w:t>sowany skan</w:t>
      </w:r>
      <w:r w:rsidR="00EE131A">
        <w:t>ing laserowy, który jest niezależ</w:t>
      </w:r>
      <w:r w:rsidR="00891EDA">
        <w:t>ny od warunków oświetlenia i pozwala na uz</w:t>
      </w:r>
      <w:r w:rsidR="00891EDA">
        <w:t>y</w:t>
      </w:r>
      <w:r w:rsidR="00891EDA">
        <w:lastRenderedPageBreak/>
        <w:t>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7" w:name="_Toc449022986"/>
      <w:r>
        <w:t>Misja SRTM</w:t>
      </w:r>
      <w:bookmarkEnd w:id="17"/>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jest międzynarodową misją k</w:t>
      </w:r>
      <w:r>
        <w:t>o</w:t>
      </w:r>
      <w:r>
        <w:t>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wspólnie przez trzy agencje kosmiczne: Narodową Agencję Aeronautyki i Prz</w:t>
      </w:r>
      <w:r>
        <w:t>e</w:t>
      </w:r>
      <w:r>
        <w:t>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 xml:space="preserve">Jednym z założeń misji był maksymalny błąd wysokości, jakim miał sie charakteryzować </w:t>
      </w:r>
      <w:r w:rsidR="00525B9E">
        <w:lastRenderedPageBreak/>
        <w:t>NMT, który został ustalony na +/- 16m dla wysokości bez</w:t>
      </w:r>
      <w:r w:rsidR="00406C23">
        <w:t>względnej oraz</w:t>
      </w:r>
      <w:r w:rsidR="00525B9E">
        <w:t xml:space="preserve"> +/- 10m dla wys</w:t>
      </w:r>
      <w:r w:rsidR="00525B9E">
        <w:t>o</w:t>
      </w:r>
      <w:r w:rsidR="00525B9E">
        <w:t xml:space="preserve">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r</w:t>
      </w:r>
      <w:r>
        <w:t>e</w:t>
      </w:r>
      <w:r>
        <w:t>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czy analiz hydrologicznych. Są również podstawowym źródłem danych wysokościowych dla wi</w:t>
      </w:r>
      <w:r>
        <w:t>e</w:t>
      </w:r>
      <w:r>
        <w:t xml:space="preserv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położ</w:t>
      </w:r>
      <w:r w:rsidR="00203B6C">
        <w:t>e</w:t>
      </w:r>
      <w:r w:rsidR="00203B6C">
        <w:t>nia pikseli są przedstawione względem elipsoidy WGS 84</w:t>
      </w:r>
      <w:bookmarkEnd w:id="0"/>
      <w:bookmarkEnd w:id="1"/>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8" w:name="_Toc449022987"/>
      <w:r>
        <w:t>System GPS</w:t>
      </w:r>
      <w:bookmarkEnd w:id="18"/>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Je</w:t>
      </w:r>
      <w:r w:rsidR="009F430D">
        <w:t>d</w:t>
      </w:r>
      <w:r w:rsidR="009F430D">
        <w:t>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19" w:name="_Toc449022988"/>
      <w:r>
        <w:lastRenderedPageBreak/>
        <w:t>Ogólny opis</w:t>
      </w:r>
      <w:bookmarkEnd w:id="19"/>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0" w:name="_Toc449022989"/>
      <w:r>
        <w:t>Zasada działania</w:t>
      </w:r>
      <w:bookmarkEnd w:id="20"/>
    </w:p>
    <w:p w:rsidR="008C119B" w:rsidRPr="008C119B" w:rsidRDefault="008C119B" w:rsidP="007650FC">
      <w:pPr>
        <w:spacing w:line="360" w:lineRule="auto"/>
      </w:pPr>
    </w:p>
    <w:p w:rsidR="008D6A8B" w:rsidRPr="00657AAD" w:rsidRDefault="008D6A8B" w:rsidP="007650FC">
      <w:pPr>
        <w:spacing w:line="360" w:lineRule="auto"/>
        <w:rPr>
          <w:color w:val="FF0000"/>
        </w:rPr>
      </w:pPr>
      <w:r>
        <w:tab/>
        <w:t>Zasada działania systemu opiera się na pomiarze odległości pomiędzy odbiornikiem sygnału GPS, a sztucznym satelitą, nadającym ten sygnał. Satelita jest ciałem niebieskim 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jest 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satelitów, krąż</w:t>
      </w:r>
      <w:r w:rsidR="008C119B">
        <w:t>ą</w:t>
      </w:r>
      <w:r w:rsidR="008C119B">
        <w:t xml:space="preserve">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c</w:t>
      </w:r>
      <w:r w:rsidR="004247F1" w:rsidRPr="004247F1">
        <w:t>y</w:t>
      </w:r>
      <w:r w:rsidR="004247F1" w:rsidRPr="004247F1">
        <w:t>klicznie co 1ms). Sygnał L2 zawiera jedynie kod P. Każdy satelita wysyła inny sygnał, 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tów emitujących bardzo słabe sygnały (o mocy zbliżonej do szumu tła) dokonuje się pomiaru opóźnienia sygnału odebranego z poszczególnych satelitów. Odbiornik GPS dysponuje je</w:t>
      </w:r>
      <w:r w:rsidR="00664D63">
        <w:t>d</w:t>
      </w:r>
      <w:r w:rsidR="00664D63">
        <w:t>nak tylko własnym zegarem kwarcowym. Wyznaczanie godziny z dokładnością do nanos</w:t>
      </w:r>
      <w:r w:rsidR="00664D63">
        <w:t>e</w:t>
      </w:r>
      <w:r w:rsidR="00664D63">
        <w:lastRenderedPageBreak/>
        <w:t>kund odbywa się poprzez odbieranie sygnału nie od trze</w:t>
      </w:r>
      <w:r w:rsidR="001830BC">
        <w:t>ch, a od czterech satelitów. Moż</w:t>
      </w:r>
      <w:r w:rsidR="00664D63">
        <w:t>na wówczas wyliczyć zarówno rze</w:t>
      </w:r>
      <w:r w:rsidR="009A2935">
        <w:t>czywisty czas,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1" w:name="_Toc449022990"/>
      <w:r>
        <w:t>Dokładność</w:t>
      </w:r>
      <w:bookmarkEnd w:id="21"/>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p</w:t>
      </w:r>
      <w:r>
        <w:t>o</w:t>
      </w:r>
      <w:r>
        <w:t xml:space="preserve">ziomego. Wynika to </w:t>
      </w:r>
      <w:r w:rsidR="004777EF">
        <w:t xml:space="preserve">z </w:t>
      </w:r>
      <w:r w:rsidR="009546A5">
        <w:t xml:space="preserve">geometrii </w:t>
      </w:r>
      <w:r w:rsidR="00EB390B">
        <w:t>rozmieszczenia</w:t>
      </w:r>
      <w:r w:rsidR="004777EF">
        <w:t xml:space="preserve"> satelitów, z których korzysta odbiornik</w:t>
      </w:r>
      <w:r w:rsidR="00EB390B">
        <w:t>, na orbitach</w:t>
      </w:r>
      <w:r w:rsidR="004777EF">
        <w:t>. W celu uzyskania jak najbardziej dokładnej wysokości, należy używać satelitów zlokalizowanych jak najdalej od siebie, ale niezbyt nisko nad horyzontem oraz jednego d</w:t>
      </w:r>
      <w:r w:rsidR="004777EF">
        <w:t>o</w:t>
      </w:r>
      <w:r w:rsidR="004777EF">
        <w:t xml:space="preserve">kładnie nad głową.  Z reguły jednak odbiornik częściej wybiera satelity bliższe linii horyzontu w celu uzyskania bardziej dokładnej pozycji </w:t>
      </w:r>
      <w:r w:rsidR="007B6BD8">
        <w:t>poziomej</w:t>
      </w:r>
      <w:r w:rsidR="004777EF">
        <w:t>, na której zależy większości użytko</w:t>
      </w:r>
      <w:r w:rsidR="004777EF">
        <w:t>w</w:t>
      </w:r>
      <w:r w:rsidR="004777EF">
        <w:t>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2" w:name="_Toc449022991"/>
      <w:r>
        <w:t>Określanie wysokości</w:t>
      </w:r>
      <w:bookmarkEnd w:id="22"/>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X, Y, Z</w:t>
      </w:r>
      <w:r>
        <w:t xml:space="preserve"> pozycji anten odbiorników, które mogą następnie zostać przeliczone na współrzędne ge</w:t>
      </w:r>
      <w:r>
        <w:t>o</w:t>
      </w:r>
      <w:r>
        <w:t xml:space="preserve">dezyjne B, L, H odniesione do układu </w:t>
      </w:r>
      <w:r w:rsidR="0094444D">
        <w:t>WGS84, czyli do elipsoidy WGS84</w:t>
      </w:r>
      <w:r>
        <w:t>, gdzie B i L to dł</w:t>
      </w:r>
      <w:r>
        <w:t>u</w:t>
      </w:r>
      <w:r>
        <w:t>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o</w:t>
      </w:r>
      <w:r>
        <w:t>d</w:t>
      </w:r>
      <w:r>
        <w:t>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307415" cy="3240000"/>
            <wp:effectExtent l="19050" t="0" r="0"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4307415" cy="3240000"/>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3" w:name="_Toc448663256"/>
      <w:r>
        <w:t xml:space="preserve">Rys. </w:t>
      </w:r>
      <w:fldSimple w:instr=" STYLEREF 1 \s ">
        <w:r w:rsidR="00A848AF">
          <w:rPr>
            <w:noProof/>
          </w:rPr>
          <w:t>2</w:t>
        </w:r>
      </w:fldSimple>
      <w:r w:rsidR="00A848AF">
        <w:t>.</w:t>
      </w:r>
      <w:fldSimple w:instr=" SEQ Rys. \* ARABIC \s 1 ">
        <w:r w:rsidR="00A848AF">
          <w:rPr>
            <w:noProof/>
          </w:rPr>
          <w:t>4</w:t>
        </w:r>
      </w:fldSimple>
      <w:r>
        <w:t xml:space="preserve"> Pomiar wysokości</w:t>
      </w:r>
      <w:r w:rsidR="004607F3">
        <w:t xml:space="preserve"> [</w:t>
      </w:r>
      <w:r w:rsidR="007C11D6">
        <w:t>15</w:t>
      </w:r>
      <w:r w:rsidR="004607F3">
        <w:t>]</w:t>
      </w:r>
      <w:bookmarkEnd w:id="23"/>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 xml:space="preserve"> 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p</w:t>
      </w:r>
      <w:r>
        <w:t>o</w:t>
      </w:r>
      <w:r>
        <w:t xml:space="preserve">ziomem morza należy </w:t>
      </w:r>
      <w:r w:rsidR="005D7405">
        <w:t xml:space="preserve">wówczas </w:t>
      </w:r>
      <w:r>
        <w:t>wprowadzić własne poprawki na podstawie znajomości l</w:t>
      </w:r>
      <w:r>
        <w:t>o</w:t>
      </w:r>
      <w:r>
        <w:t>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pomiary ró</w:t>
      </w:r>
      <w:r w:rsidR="009546A5">
        <w:t>ż</w:t>
      </w:r>
      <w:r w:rsidR="009546A5">
        <w:t xml:space="preserve">nicowe. Przykładem takiego pomiaru jest pomiar, wykorzystujący </w:t>
      </w:r>
      <w:r>
        <w:t>wysokościomie</w:t>
      </w:r>
      <w:r w:rsidR="009546A5">
        <w:t>rz barom</w:t>
      </w:r>
      <w:r w:rsidR="009546A5">
        <w:t>e</w:t>
      </w:r>
      <w:r w:rsidR="009546A5">
        <w:t>tryczny</w:t>
      </w:r>
      <w:r>
        <w:t>, określają</w:t>
      </w:r>
      <w:r w:rsidR="009546A5">
        <w:t>cy</w:t>
      </w:r>
      <w:r>
        <w:t xml:space="preserve"> wysokość na podstawie zależności </w:t>
      </w:r>
      <w:r w:rsidR="00B400FB">
        <w:t>między zmianą</w:t>
      </w:r>
      <w:r>
        <w:t xml:space="preserve"> ciśnienia atmosf</w:t>
      </w:r>
      <w:r>
        <w:t>e</w:t>
      </w:r>
      <w:r>
        <w:t>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barometrycznych w większości urządzeń mobilnych dostępnych na rynku</w:t>
      </w:r>
      <w:r w:rsidR="00B400FB">
        <w:t>,</w:t>
      </w:r>
      <w:r>
        <w:t xml:space="preserve"> w pracy zostanie wykorzystany p</w:t>
      </w:r>
      <w:r>
        <w:t>o</w:t>
      </w:r>
      <w:r>
        <w:t xml:space="preserve">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4" w:name="_Toc449022992"/>
      <w:r>
        <w:lastRenderedPageBreak/>
        <w:t>Technologie dostępne na rynku</w:t>
      </w:r>
      <w:bookmarkEnd w:id="24"/>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 xml:space="preserve">technologia, konkretnie przypisana do danego zastosowania. </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nie dostępnych na rynku technologii związanych z głównymi aspektami projektowanego sy</w:t>
      </w:r>
      <w:r>
        <w:t>s</w:t>
      </w:r>
      <w:r>
        <w:t xml:space="preserve">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zęść serwerowa - zapewniająca komunikację między pozostałymi elementami syst</w:t>
      </w:r>
      <w:r w:rsidR="00175BB2">
        <w:t>e</w:t>
      </w:r>
      <w:r w:rsidR="00175BB2">
        <w:t>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danych ge</w:t>
      </w:r>
      <w:r w:rsidR="00EF3026">
        <w:t>o</w:t>
      </w:r>
      <w:r w:rsidR="00EF3026">
        <w:t>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5" w:name="_Toc449022993"/>
      <w:r>
        <w:t>Wybór rodzaju aplikac</w:t>
      </w:r>
      <w:r w:rsidR="002F2B55">
        <w:t>j</w:t>
      </w:r>
      <w:r>
        <w:t>i</w:t>
      </w:r>
      <w:r w:rsidR="00270BEF">
        <w:t xml:space="preserve"> klienckiej</w:t>
      </w:r>
      <w:bookmarkEnd w:id="25"/>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t xml:space="preserve">wych kwestii jaką należy rozważyć jest urządzenie docelowe, na którym ma funkcjonować </w:t>
      </w:r>
      <w:r w:rsidR="00C56BD2">
        <w:t>oprogramowanie</w:t>
      </w:r>
      <w:r w:rsidR="00EF3026">
        <w:t xml:space="preserve">. </w:t>
      </w:r>
      <w:r>
        <w:t>Wybór ten zależy w głównej mierze od przeznaczenia systemu i grupy d</w:t>
      </w:r>
      <w:r>
        <w:t>o</w:t>
      </w:r>
      <w:r>
        <w:t>celowej jego użytkowników.</w:t>
      </w:r>
      <w:r w:rsidR="00EF3026">
        <w:t xml:space="preserve"> </w:t>
      </w:r>
      <w:r w:rsidR="006F743B">
        <w:t>Dokonano porównania trzech rodzajów aplikacji: aplikacji des</w:t>
      </w:r>
      <w:r w:rsidR="006F743B">
        <w:t>k</w:t>
      </w:r>
      <w:r w:rsidR="006F743B">
        <w:t>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6" w:name="_Toc449022994"/>
      <w:r>
        <w:lastRenderedPageBreak/>
        <w:t>Aplikacja</w:t>
      </w:r>
      <w:r w:rsidR="00032E3F">
        <w:t xml:space="preserve"> desktopowa</w:t>
      </w:r>
      <w:bookmarkEnd w:id="26"/>
    </w:p>
    <w:p w:rsidR="000F5BCF" w:rsidRDefault="000F5BCF" w:rsidP="007650FC">
      <w:pPr>
        <w:spacing w:line="360" w:lineRule="auto"/>
      </w:pPr>
      <w:r>
        <w:tab/>
      </w:r>
    </w:p>
    <w:p w:rsidR="000F5BCF" w:rsidRDefault="000F5BCF" w:rsidP="007650FC">
      <w:pPr>
        <w:spacing w:line="360" w:lineRule="auto"/>
      </w:pPr>
      <w:r>
        <w:tab/>
        <w:t>Aplikacja desktopowa tworzona jest dla użytkowników laptopów i komputerów st</w:t>
      </w:r>
      <w:r>
        <w:t>a</w:t>
      </w:r>
      <w:r>
        <w:t>cjonarnych. Wymaga zainstalowania na urządzeniu i jest zależna od systemu operacyjnego i parametrów sprzętowych urządzenia.</w:t>
      </w:r>
      <w:r w:rsidR="001D66AA">
        <w:t xml:space="preserve"> Z założenia do działania nie wymaga połączenia z I</w:t>
      </w:r>
      <w:r w:rsidR="001D66AA">
        <w:t>n</w:t>
      </w:r>
      <w:r w:rsidR="001D66AA">
        <w:t>ternetem, jednak w zależności od konkretnego zastosowania brak łączn</w:t>
      </w:r>
      <w:r w:rsidR="00C56BD2">
        <w:t>ości może znacznie ograniczy</w:t>
      </w:r>
      <w:r w:rsidR="001D66AA">
        <w:t>ć jej funkcjonalność. W przypadku konieczności aktualizacji takiej aplikacji, uży</w:t>
      </w:r>
      <w:r w:rsidR="001D66AA">
        <w:t>t</w:t>
      </w:r>
      <w:r w:rsidR="001D66AA">
        <w:t>kownik jest zmuszony do ręcznego instalowania nowych komponentów na każdym urządz</w:t>
      </w:r>
      <w:r w:rsidR="001D66AA">
        <w:t>e</w:t>
      </w:r>
      <w:r w:rsidR="001D66AA">
        <w:t>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7" w:name="_Toc449022995"/>
      <w:r>
        <w:t>Aplikacja webowa</w:t>
      </w:r>
      <w:bookmarkEnd w:id="27"/>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glądarki internetowej. Aplikacja webowa umożliwia pracę z różnych urządzeń, niezależnie od lokalizacji, a jedynym jej ograniczeniem jest dostęp do Internetu. Aktualizacja aplikacji o</w:t>
      </w:r>
      <w:r>
        <w:t>d</w:t>
      </w:r>
      <w:r>
        <w:t xml:space="preserve">bywa się w większości przypadków bez udziału użytkownika. Stworzenie aplikacji webowej, która sprawnie działa na małych wyświetlaczach urządzeń mobilnych </w:t>
      </w:r>
      <w:r w:rsidR="00C56BD2">
        <w:t xml:space="preserve">i jest niezależna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8" w:name="_Toc449022996"/>
      <w:r>
        <w:t>Aplikacja mobilna</w:t>
      </w:r>
      <w:bookmarkEnd w:id="28"/>
    </w:p>
    <w:p w:rsidR="00270BEF" w:rsidRPr="00270BEF" w:rsidRDefault="00270BEF" w:rsidP="007650FC">
      <w:pPr>
        <w:spacing w:line="360" w:lineRule="auto"/>
      </w:pPr>
    </w:p>
    <w:p w:rsidR="00270BEF" w:rsidRDefault="001D66AA" w:rsidP="007650FC">
      <w:pPr>
        <w:spacing w:line="360" w:lineRule="auto"/>
      </w:pPr>
      <w:r>
        <w:tab/>
        <w:t xml:space="preserve">Jest to rodzaj oprogramowania dedykowanego dla urządzeń przenośnych takich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i aplikacji na pełną mobilność. Podobnie do apl</w:t>
      </w:r>
      <w:r w:rsidR="00270BEF">
        <w:t>i</w:t>
      </w:r>
      <w:r w:rsidR="00270BEF">
        <w:t>kacji desktopowych do działania nie potrzebują połączenia z Internetem jednak jest ono cz</w:t>
      </w:r>
      <w:r w:rsidR="00270BEF">
        <w:t>ę</w:t>
      </w:r>
      <w:r w:rsidR="00270BEF">
        <w:t>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29" w:name="_Toc449022997"/>
      <w:r>
        <w:lastRenderedPageBreak/>
        <w:t>Podsumowanie</w:t>
      </w:r>
      <w:r w:rsidR="00B74F40">
        <w:t xml:space="preserve"> wyboru</w:t>
      </w:r>
      <w:bookmarkEnd w:id="29"/>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od rodzaju przeglądarki internetowej oraz </w:t>
      </w:r>
      <w:r w:rsidR="006F743B">
        <w:t xml:space="preserve">konieczność posiadania połączenia internetowego w celu działania aplikacji. </w:t>
      </w:r>
      <w:r w:rsidR="00EF3026">
        <w:t>Stwierdzono, iż aplikacja mobilna najlepiej spełnia wymagania zwi</w:t>
      </w:r>
      <w:r w:rsidR="00EF3026">
        <w:t>ą</w:t>
      </w:r>
      <w:r w:rsidR="00EF3026">
        <w:t>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0" w:name="_Toc449022998"/>
      <w:r>
        <w:t>Wybór platformy</w:t>
      </w:r>
      <w:bookmarkEnd w:id="30"/>
    </w:p>
    <w:p w:rsidR="00270BEF" w:rsidRDefault="006F743B" w:rsidP="007650FC">
      <w:pPr>
        <w:spacing w:line="360" w:lineRule="auto"/>
      </w:pPr>
      <w:r>
        <w:tab/>
      </w:r>
    </w:p>
    <w:p w:rsidR="006F743B" w:rsidRDefault="006F743B" w:rsidP="007650FC">
      <w:pPr>
        <w:spacing w:line="360" w:lineRule="auto"/>
      </w:pPr>
      <w:r>
        <w:tab/>
        <w:t>Jak zostało to już wcześniej napisane aplikacje mobilne są zależne od systemu oper</w:t>
      </w:r>
      <w:r>
        <w:t>a</w:t>
      </w:r>
      <w:r>
        <w:t>cyjnego urządzenia, na którym mają funkcjonować. Stworzenie aplikacji na wszystkie d</w:t>
      </w:r>
      <w:r>
        <w:t>o</w:t>
      </w:r>
      <w:r>
        <w:t>stępne platformy jest możliwe</w:t>
      </w:r>
      <w:r w:rsidR="00506980">
        <w:t>,</w:t>
      </w:r>
      <w:r>
        <w:t xml:space="preserve"> jednak zazwyczaj bar</w:t>
      </w:r>
      <w:r w:rsidR="00506980">
        <w:t>dzo</w:t>
      </w:r>
      <w:r>
        <w:t xml:space="preserve"> kosztowne</w:t>
      </w:r>
      <w:r w:rsidR="00506980">
        <w:t xml:space="preserve"> i pracochłonne</w:t>
      </w:r>
      <w:r>
        <w:t>. W związku z tym decydując się na stworzenie aplikacji mobilnej należy wybrać platformę doc</w:t>
      </w:r>
      <w:r>
        <w:t>e</w:t>
      </w:r>
      <w:r>
        <w:t>lową, na jakiej ma działać aplikacja.</w:t>
      </w:r>
      <w:r w:rsidR="00506980">
        <w:t xml:space="preserve"> Do najbardziej znanych systemów mobilnych należą: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1" w:name="_Toc449022999"/>
      <w:r>
        <w:t>Android</w:t>
      </w:r>
      <w:bookmarkEnd w:id="31"/>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kowników. Za główną wadę systemu można uznać najgorszą stabilność w porównaniu 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2" w:name="_Toc449023000"/>
      <w:proofErr w:type="spellStart"/>
      <w:r>
        <w:lastRenderedPageBreak/>
        <w:t>iOS</w:t>
      </w:r>
      <w:bookmarkEnd w:id="32"/>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ko</w:t>
      </w:r>
      <w:r w:rsidR="00F024AE">
        <w:t>n</w:t>
      </w:r>
      <w:r w:rsidR="00F024AE">
        <w:t>troluje b</w:t>
      </w:r>
      <w:r>
        <w:t>lisko 16% urzą</w:t>
      </w:r>
      <w:r w:rsidR="00F024AE">
        <w:t>dzeń mobilnych</w:t>
      </w:r>
      <w:r>
        <w:t>. Z punktu widzenia developerskiego ważną kwestią jest łatwa dostępność narzędzi SDK oraz konieczność uiszczenia rocznej opłaty członko</w:t>
      </w:r>
      <w:r>
        <w:t>w</w:t>
      </w:r>
      <w:r>
        <w:t xml:space="preserve">skiej w wysokości 99$ USD w </w:t>
      </w:r>
      <w:r w:rsidR="00120E93">
        <w:t>celu przystąpienia do Apple Developer Program, umożliwiaj</w:t>
      </w:r>
      <w:r w:rsidR="00120E93">
        <w:t>ą</w:t>
      </w:r>
      <w:r w:rsidR="00120E93">
        <w:t xml:space="preserve">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w:t>
      </w:r>
      <w:r>
        <w:t>z</w:t>
      </w:r>
      <w:r>
        <w:t>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urządzeń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3" w:name="_Toc449023001"/>
      <w:r>
        <w:t xml:space="preserve">Windows </w:t>
      </w:r>
      <w:proofErr w:type="spellStart"/>
      <w:r>
        <w:t>Phone</w:t>
      </w:r>
      <w:bookmarkEnd w:id="33"/>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crosoft. To co go wyróżnia to pł</w:t>
      </w:r>
      <w:r>
        <w:t xml:space="preserve">ynność i niezawodność porównywalna do systemu </w:t>
      </w:r>
      <w:proofErr w:type="spellStart"/>
      <w:r>
        <w:t>iOS</w:t>
      </w:r>
      <w:proofErr w:type="spellEnd"/>
      <w:r>
        <w:t xml:space="preserve"> przy jednoczesnym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w:t>
      </w:r>
      <w:r w:rsidR="00506980">
        <w:t>i</w:t>
      </w:r>
      <w:r w:rsidR="00506980">
        <w:t>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4" w:name="_Toc449023002"/>
      <w:r>
        <w:t>Podsumowanie</w:t>
      </w:r>
      <w:r w:rsidR="00B74F40">
        <w:t xml:space="preserve"> wyboru</w:t>
      </w:r>
      <w:bookmarkEnd w:id="34"/>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 rynku urządzeń mobilnych, a co za tym idzie mniejszą grupę potencjalnych klientów. </w:t>
      </w:r>
      <w:r>
        <w:t>Jako platformę</w:t>
      </w:r>
      <w:r w:rsidR="00F335E5">
        <w:t>, na którą zostanie stworzona</w:t>
      </w:r>
      <w:r>
        <w:t xml:space="preserve"> </w:t>
      </w:r>
      <w:r w:rsidR="00F335E5">
        <w:t xml:space="preserve">aplikacja wizualizująca </w:t>
      </w:r>
      <w:r>
        <w:t>ze wzglę</w:t>
      </w:r>
      <w:r w:rsidR="00F335E5">
        <w:t xml:space="preserve">du </w:t>
      </w:r>
      <w:r>
        <w:t>na największą popularność na rynku urządzeń mobil</w:t>
      </w:r>
      <w:r w:rsidR="00F335E5">
        <w:t>nych oraz na najszerszą ofertę narzędzi programistyc</w:t>
      </w:r>
      <w:r w:rsidR="00F335E5">
        <w:t>z</w:t>
      </w:r>
      <w:r w:rsidR="00F335E5">
        <w:t>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5" w:name="_Toc449023003"/>
      <w:r>
        <w:lastRenderedPageBreak/>
        <w:t>Wybór narzędzia</w:t>
      </w:r>
      <w:bookmarkEnd w:id="35"/>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6" w:name="_Toc449023004"/>
      <w:r>
        <w:t>SDK</w:t>
      </w:r>
      <w:bookmarkEnd w:id="36"/>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czyli narzędzi zmodyfikowanych 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7" w:name="_Toc449023005"/>
      <w:r>
        <w:t>NDK</w:t>
      </w:r>
      <w:bookmarkEnd w:id="37"/>
    </w:p>
    <w:p w:rsidR="000A4F6B" w:rsidRPr="000A4F6B" w:rsidRDefault="000A4F6B" w:rsidP="007650FC">
      <w:pPr>
        <w:spacing w:line="360" w:lineRule="auto"/>
      </w:pPr>
    </w:p>
    <w:p w:rsidR="000A4F6B" w:rsidRDefault="00B53E35" w:rsidP="007650FC">
      <w:pPr>
        <w:spacing w:line="360" w:lineRule="auto"/>
      </w:pPr>
      <w:r>
        <w:tab/>
        <w:t>Android NDK (Native Development Kit) jest zestawem narzędzi, pozwalającym na tworzenie aplikacji na platformę Android z wykorzystaniem języka C lub C++. Aplikacje takie można uruchomić jako proces systemu Linux, bez konieczności uruchamiania ich w</w:t>
      </w:r>
      <w:r>
        <w:t>e</w:t>
      </w:r>
      <w:r>
        <w:t>wnątrz maszyny wirtualnej. Wykorzystanie NDK daje programiście większy dostęp do skła</w:t>
      </w:r>
      <w:r>
        <w:t>d</w:t>
      </w:r>
      <w:r>
        <w:t>ników systemu, jednak wymaga od niego większej wiedzy i stwarza niebezpieczeństwo uszkodzenia systemu lub urządzenia w przypadku złego wykorzystania. Najczęściej wykorz</w:t>
      </w:r>
      <w:r>
        <w:t>y</w:t>
      </w:r>
      <w:r>
        <w:t>stywane jest przy programach wymagających wysokiej wydajności</w:t>
      </w:r>
      <w:r w:rsidR="00120E93">
        <w:t>,</w:t>
      </w:r>
      <w:r>
        <w:t xml:space="preserve"> takich jak 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8" w:name="_Toc449023006"/>
      <w:proofErr w:type="spellStart"/>
      <w:r>
        <w:lastRenderedPageBreak/>
        <w:t>Xamarin</w:t>
      </w:r>
      <w:bookmarkEnd w:id="38"/>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Korz</w:t>
      </w:r>
      <w:r w:rsidR="003F4D37">
        <w:t>y</w:t>
      </w:r>
      <w:r w:rsidR="003F4D37">
        <w:t xml:space="preserve">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w:t>
      </w:r>
      <w:r w:rsidR="00F14EA5">
        <w:t>y</w:t>
      </w:r>
      <w:r w:rsidR="00F14EA5">
        <w:t>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39" w:name="_Toc449023007"/>
      <w:r>
        <w:t>HTML5</w:t>
      </w:r>
      <w:bookmarkEnd w:id="39"/>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proofErr w:type="spellStart"/>
      <w:r>
        <w:t>Go</w:t>
      </w:r>
      <w:r>
        <w:t>o</w:t>
      </w:r>
      <w:r>
        <w:t>glePlay</w:t>
      </w:r>
      <w:proofErr w:type="spellEnd"/>
      <w:r>
        <w:t>. Rozwiązanie takie cechuje się stosunkowo prostą implementacją, umożliwia tworz</w:t>
      </w:r>
      <w:r>
        <w:t>e</w:t>
      </w:r>
      <w:r w:rsidR="00153C60">
        <w:t>nie</w:t>
      </w:r>
      <w:r>
        <w:t xml:space="preserve"> aplikacji wieloplatformowych, a raz napisany kod może zostać również wykorzystany do stworze</w:t>
      </w:r>
      <w:r w:rsidR="00153C60">
        <w:t xml:space="preserve">nia zwykłej aplikacji webowej. </w:t>
      </w:r>
      <w:r>
        <w:t>Aplikacje napisane przy użyciu HTML5 nie posiadają bezpośredniej integracji ze sprzętem i takimi składnikami jak system plików, aparat, akcel</w:t>
      </w:r>
      <w:r>
        <w:t>e</w:t>
      </w:r>
      <w:r>
        <w:t xml:space="preserv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implementacje</w:t>
      </w:r>
      <w:r w:rsidR="004041B7">
        <w:t xml:space="preserve"> ni</w:t>
      </w:r>
      <w:r w:rsidR="004041B7">
        <w:t>e</w:t>
      </w:r>
      <w:r w:rsidR="004041B7">
        <w:t>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0" w:name="_Toc449023008"/>
      <w:r>
        <w:t>Podsumowanie</w:t>
      </w:r>
      <w:r w:rsidR="00B74F40">
        <w:t xml:space="preserve"> wyboru</w:t>
      </w:r>
      <w:bookmarkEnd w:id="40"/>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du na brak konieczności dostępu do niskopoziomowych elementów systemu oraz ze względu na brak zaawansowanych silników graficznych lub obliczeniowych w aplikacji, byłoby ni</w:t>
      </w:r>
      <w:r w:rsidR="00153C60">
        <w:t>e</w:t>
      </w:r>
      <w:r w:rsidR="00153C60">
        <w:t xml:space="preserve">efektywne. Technologia </w:t>
      </w:r>
      <w:proofErr w:type="spellStart"/>
      <w:r w:rsidR="00153C60">
        <w:t>Xamarin</w:t>
      </w:r>
      <w:proofErr w:type="spellEnd"/>
      <w:r w:rsidR="00153C60">
        <w:t xml:space="preserve"> została odrzucona ze względu na wysoki koszt licencji, a z </w:t>
      </w:r>
      <w:r w:rsidR="00153C60">
        <w:lastRenderedPageBreak/>
        <w:t>technologii webowych zrezygnowano ze względu na gorszą wydajność od aplikacji naty</w:t>
      </w:r>
      <w:r w:rsidR="00153C60">
        <w:t>w</w:t>
      </w:r>
      <w:r w:rsidR="00153C60">
        <w:t xml:space="preserve">nych. </w:t>
      </w:r>
      <w:r>
        <w:t>Biorąc</w:t>
      </w:r>
      <w:r w:rsidR="00F14EA5">
        <w:t xml:space="preserve"> pod uwagę powyższe argumen</w:t>
      </w:r>
      <w:r w:rsidR="00153C60">
        <w:t xml:space="preserve">ty </w:t>
      </w:r>
      <w:r>
        <w:t>jako narzędzie wykorzystane do 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1" w:name="_Toc449023009"/>
      <w:r>
        <w:t>Wybór sposobu komunikacji między serwerem, a aplikacją kliencką</w:t>
      </w:r>
      <w:bookmarkEnd w:id="41"/>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op</w:t>
      </w:r>
      <w:r>
        <w:t>i</w:t>
      </w:r>
      <w:r>
        <w:t>sane dwa najpowszechniej wykorzystywane sposoby komunikacji sieciowej: z wykorzyst</w:t>
      </w:r>
      <w:r>
        <w:t>a</w:t>
      </w:r>
      <w:r>
        <w:t xml:space="preserve">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2" w:name="_Toc449023010"/>
      <w:r>
        <w:t>Model TCP/IP</w:t>
      </w:r>
      <w:bookmarkEnd w:id="42"/>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9B7E99">
        <w:t xml:space="preserve">Model komunikacji sieciowej oparty na tych protokołach nazywany jest modelem TCP/IP i jest </w:t>
      </w:r>
      <w:r>
        <w:t>te</w:t>
      </w:r>
      <w:r>
        <w:t>o</w:t>
      </w:r>
      <w:r>
        <w:t xml:space="preserve">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3" w:name="_Toc449023011"/>
      <w:r>
        <w:lastRenderedPageBreak/>
        <w:t>HTTP</w:t>
      </w:r>
      <w:bookmarkEnd w:id="43"/>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p>
    <w:p w:rsidR="000A4F6B" w:rsidRDefault="000A4F6B" w:rsidP="007650FC">
      <w:pPr>
        <w:spacing w:line="360" w:lineRule="auto"/>
        <w:ind w:left="720"/>
      </w:pPr>
    </w:p>
    <w:p w:rsidR="00E37B91" w:rsidRDefault="00E37B91" w:rsidP="007650FC">
      <w:pPr>
        <w:spacing w:line="360" w:lineRule="auto"/>
      </w:pPr>
      <w:r>
        <w:tab/>
      </w:r>
      <w:r w:rsidR="00444CA1">
        <w:t>W odpowiedzi na zapytanie klienta serwer wraz z wiadomością zwrotną przesyła kod statusu zapytania. Kod statusu zapytania mówi klientowi jak interpretować odpowiedź serw</w:t>
      </w:r>
      <w:r w:rsidR="00444CA1">
        <w:t>e</w:t>
      </w:r>
      <w:r w:rsidR="00444CA1">
        <w:t>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p>
    <w:p w:rsidR="00E37B91" w:rsidRDefault="00444CA1" w:rsidP="007650FC">
      <w:pPr>
        <w:numPr>
          <w:ilvl w:val="0"/>
          <w:numId w:val="24"/>
        </w:numPr>
        <w:spacing w:line="360" w:lineRule="auto"/>
      </w:pPr>
      <w:r>
        <w:t>5xx - Błąd po stronie serwera</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4" w:name="_Toc448663257"/>
      <w:r>
        <w:t xml:space="preserve">Rys. </w:t>
      </w:r>
      <w:fldSimple w:instr=" STYLEREF 1 \s ">
        <w:r w:rsidR="00A848AF">
          <w:rPr>
            <w:noProof/>
          </w:rPr>
          <w:t>3</w:t>
        </w:r>
      </w:fldSimple>
      <w:r w:rsidR="00A848AF">
        <w:t>.</w:t>
      </w:r>
      <w:fldSimple w:instr=" SEQ Rys. \* ARABIC \s 1 ">
        <w:r w:rsidR="00A848AF">
          <w:rPr>
            <w:noProof/>
          </w:rPr>
          <w:t>1</w:t>
        </w:r>
      </w:fldSimple>
      <w:r>
        <w:t xml:space="preserve"> Schemat działania komunikacji klient-serwer, z wykorzystaniem protokołu HTTP</w:t>
      </w:r>
      <w:r w:rsidR="004505AE">
        <w:t xml:space="preserve"> </w:t>
      </w:r>
      <w:r w:rsidR="00FE7ECD">
        <w:t>[26]</w:t>
      </w:r>
      <w:bookmarkEnd w:id="44"/>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 jak 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5" w:name="_Toc449023012"/>
      <w:proofErr w:type="spellStart"/>
      <w:r>
        <w:t>WebSocket</w:t>
      </w:r>
      <w:bookmarkEnd w:id="45"/>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prot</w:t>
      </w:r>
      <w:r>
        <w:t>o</w:t>
      </w:r>
      <w:r>
        <w:t>kołu. Klient wysyła do serwera normalne zapytanie HTTP, o specyficznym nagłówku, zawi</w:t>
      </w:r>
      <w:r>
        <w:t>e</w:t>
      </w:r>
      <w:r>
        <w:t>rającym klucz zabezpieczający k</w:t>
      </w:r>
      <w:r w:rsidR="001A6F32">
        <w:t>odowany, za pomocą algorytmu bas</w:t>
      </w:r>
      <w:r>
        <w:t xml:space="preserve">e64, który informuje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 ten sposób oba punkty końcowe </w:t>
      </w:r>
      <w:r w:rsidR="003C2F5A">
        <w:t>informują</w:t>
      </w:r>
      <w:r w:rsidR="005F336B">
        <w:t xml:space="preserve"> się, że używają protokołu </w:t>
      </w:r>
      <w:proofErr w:type="spellStart"/>
      <w:r w:rsidR="005F336B">
        <w:t>WebSocket</w:t>
      </w:r>
      <w:proofErr w:type="spellEnd"/>
      <w:r w:rsidR="005F336B">
        <w:t>. Jako doda</w:t>
      </w:r>
      <w:r w:rsidR="005F336B">
        <w:t>t</w:t>
      </w:r>
      <w:r w:rsidR="005F336B">
        <w: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w przeciwieństwie do HTTP, zarówno klient jak i serwer mogą wysyłać</w:t>
      </w:r>
      <w:r w:rsidR="003C2F5A">
        <w:t xml:space="preserve"> między sobą dane,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i 443, w przeciwnym wypadku. </w:t>
      </w:r>
      <w:proofErr w:type="spellStart"/>
      <w:r>
        <w:t>Websocket</w:t>
      </w:r>
      <w:proofErr w:type="spellEnd"/>
      <w:r>
        <w:t xml:space="preserve"> posiada analogiczny </w:t>
      </w:r>
      <w:r w:rsidR="001A6F32">
        <w:t>format adresowania</w:t>
      </w:r>
      <w:r>
        <w:t xml:space="preserve"> do </w:t>
      </w:r>
      <w:r>
        <w:lastRenderedPageBreak/>
        <w:t xml:space="preserve">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3"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6" w:name="_Toc448663258"/>
      <w:r>
        <w:t xml:space="preserve">Rys. </w:t>
      </w:r>
      <w:fldSimple w:instr=" STYLEREF 1 \s ">
        <w:r w:rsidR="00A848AF">
          <w:rPr>
            <w:noProof/>
          </w:rPr>
          <w:t>3</w:t>
        </w:r>
      </w:fldSimple>
      <w:r w:rsidR="00A848AF">
        <w:t>.</w:t>
      </w:r>
      <w:fldSimple w:instr=" SEQ Rys. \* ARABIC \s 1 ">
        <w:r w:rsidR="00A848AF">
          <w:rPr>
            <w:noProof/>
          </w:rPr>
          <w:t>2</w:t>
        </w:r>
      </w:fldSimple>
      <w:r>
        <w:t xml:space="preserve"> Schemat działania połączenia, między klientem, a serwerem przy wykorzystaniu protokołu </w:t>
      </w:r>
      <w:proofErr w:type="spellStart"/>
      <w:r>
        <w:t>We</w:t>
      </w:r>
      <w:r>
        <w:t>b</w:t>
      </w:r>
      <w:r>
        <w:t>Socket</w:t>
      </w:r>
      <w:proofErr w:type="spellEnd"/>
      <w:r w:rsidR="004505AE">
        <w:t xml:space="preserve"> [</w:t>
      </w:r>
      <w:r w:rsidR="000A08BC">
        <w:t>29</w:t>
      </w:r>
      <w:r w:rsidR="004505AE">
        <w:t>]</w:t>
      </w:r>
      <w:bookmarkEnd w:id="46"/>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7" w:name="_Toc448663259"/>
      <w:r>
        <w:t xml:space="preserve">Rys. </w:t>
      </w:r>
      <w:fldSimple w:instr=" STYLEREF 1 \s ">
        <w:r w:rsidR="00A848AF">
          <w:rPr>
            <w:noProof/>
          </w:rPr>
          <w:t>3</w:t>
        </w:r>
      </w:fldSimple>
      <w:r w:rsidR="00A848AF">
        <w:t>.</w:t>
      </w:r>
      <w:fldSimple w:instr=" SEQ Rys. \* ARABIC \s 1 ">
        <w:r w:rsidR="00A848AF">
          <w:rPr>
            <w:noProof/>
          </w:rPr>
          <w:t>3</w:t>
        </w:r>
      </w:fldSimple>
      <w:r>
        <w:t xml:space="preserve"> Struktura ramki danych dla protokołu </w:t>
      </w:r>
      <w:proofErr w:type="spellStart"/>
      <w:r>
        <w:t>WebSocket</w:t>
      </w:r>
      <w:proofErr w:type="spellEnd"/>
      <w:r w:rsidR="004505AE">
        <w:t xml:space="preserve"> </w:t>
      </w:r>
      <w:r w:rsidR="000A08BC">
        <w:t>[27]</w:t>
      </w:r>
      <w:bookmarkEnd w:id="47"/>
    </w:p>
    <w:p w:rsidR="006E049B" w:rsidRDefault="006E049B" w:rsidP="007650FC">
      <w:pPr>
        <w:spacing w:line="360" w:lineRule="auto"/>
      </w:pPr>
    </w:p>
    <w:p w:rsidR="00F66E54" w:rsidRDefault="00F66E54" w:rsidP="007650FC">
      <w:pPr>
        <w:spacing w:line="360" w:lineRule="auto"/>
      </w:pPr>
      <w:r>
        <w:t xml:space="preserve">Jedna wiadomość może składać się z wielu ramek, z których każda ma strukturę </w:t>
      </w:r>
      <w:r w:rsidR="001C2273">
        <w:t>taką, jak przedstawiono na Rys.3.3</w:t>
      </w:r>
      <w:r>
        <w:t>.</w:t>
      </w:r>
    </w:p>
    <w:p w:rsidR="006E049B" w:rsidRDefault="00606784" w:rsidP="007650FC">
      <w:pPr>
        <w:numPr>
          <w:ilvl w:val="0"/>
          <w:numId w:val="20"/>
        </w:numPr>
        <w:spacing w:line="360" w:lineRule="auto"/>
      </w:pPr>
      <w:r>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lastRenderedPageBreak/>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 (dla wiadomości ze strony 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 xml:space="preserve">Jeśli 127 - kolejne 8 bajtów reprezentują 64-bitową liczbę typu </w:t>
      </w:r>
      <w:proofErr w:type="spellStart"/>
      <w:r>
        <w:t>unsigned</w:t>
      </w:r>
      <w:proofErr w:type="spellEnd"/>
      <w:r>
        <w:t xml:space="preserve"> </w:t>
      </w:r>
      <w:proofErr w:type="spellStart"/>
      <w:r>
        <w:t>int</w:t>
      </w:r>
      <w:r>
        <w:t>e</w:t>
      </w:r>
      <w:r>
        <w:t>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r w:rsidR="00F6074B">
        <w:t>.</w:t>
      </w:r>
    </w:p>
    <w:p w:rsidR="004505AE" w:rsidRDefault="004505AE" w:rsidP="00F6074B">
      <w:pPr>
        <w:spacing w:line="360" w:lineRule="auto"/>
        <w:ind w:left="720"/>
      </w:pPr>
      <w:r>
        <w:t>[</w:t>
      </w:r>
      <w:r w:rsidR="000A08BC">
        <w:t>25</w:t>
      </w:r>
      <w:r>
        <w:t>]</w:t>
      </w:r>
    </w:p>
    <w:p w:rsidR="000A08BC" w:rsidRDefault="000A08BC" w:rsidP="007650FC">
      <w:pPr>
        <w:spacing w:line="360" w:lineRule="auto"/>
        <w:ind w:left="720"/>
      </w:pPr>
    </w:p>
    <w:p w:rsidR="009D74FC" w:rsidRDefault="00B16CA0" w:rsidP="007650FC">
      <w:pPr>
        <w:pStyle w:val="Nagwek3"/>
        <w:spacing w:line="360" w:lineRule="auto"/>
      </w:pPr>
      <w:bookmarkStart w:id="48" w:name="_Toc449023013"/>
      <w:r>
        <w:t>Podsumowanie wyboru</w:t>
      </w:r>
      <w:bookmarkEnd w:id="48"/>
    </w:p>
    <w:p w:rsidR="00B16CA0" w:rsidRPr="00B16CA0" w:rsidRDefault="00B16CA0" w:rsidP="007650FC">
      <w:pPr>
        <w:spacing w:line="360" w:lineRule="auto"/>
      </w:pPr>
    </w:p>
    <w:p w:rsidR="003C2F5A" w:rsidRDefault="00444CA1" w:rsidP="007650FC">
      <w:pPr>
        <w:spacing w:line="360" w:lineRule="auto"/>
      </w:pPr>
      <w:r>
        <w:tab/>
        <w:t>W tworzonym systemie założono wykorzystanie obu standardów. Komunikacja z w</w:t>
      </w:r>
      <w:r>
        <w:t>y</w:t>
      </w:r>
      <w:r>
        <w:t>korzystaniem protokołu HTTP, ze względu na łatwość implementacji</w:t>
      </w:r>
      <w:r w:rsidR="003C2F5A">
        <w:t>,</w:t>
      </w:r>
      <w:r>
        <w:t xml:space="preserve"> </w:t>
      </w:r>
      <w:r w:rsidR="007E2964">
        <w:t>zostanie wykorzystana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przeszukanego. Ro</w:t>
      </w:r>
      <w:r w:rsidR="003C2F5A">
        <w:t>z</w:t>
      </w:r>
      <w:r w:rsidR="003C2F5A">
        <w:t xml:space="preserve">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E57E16" w:rsidRDefault="00B14FFA" w:rsidP="007650FC">
      <w:pPr>
        <w:pStyle w:val="Nagwek2"/>
        <w:spacing w:line="360" w:lineRule="auto"/>
      </w:pPr>
      <w:bookmarkStart w:id="49" w:name="_Toc449023014"/>
      <w:r>
        <w:t>Wybór formatu przesyłanych</w:t>
      </w:r>
      <w:r w:rsidR="00E57E16">
        <w:t xml:space="preserve"> danych</w:t>
      </w:r>
      <w:bookmarkEnd w:id="49"/>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danych, tak aby o</w:t>
      </w:r>
      <w:r>
        <w:t>d</w:t>
      </w:r>
      <w:r>
        <w:t>biorca był w stanie wykorzystać to, co otrzyma od nadawcy wiadomości. Najprostszym fo</w:t>
      </w:r>
      <w:r>
        <w:t>r</w:t>
      </w:r>
      <w:r>
        <w:t xml:space="preserve">matem, zrozumiałym dla człowieka jest format tekstowy, a dwoma </w:t>
      </w:r>
      <w:r w:rsidR="000A08BC">
        <w:t xml:space="preserve">najpopularniejszymi </w:t>
      </w:r>
      <w:r>
        <w:t>fo</w:t>
      </w:r>
      <w:r>
        <w:t>r</w:t>
      </w:r>
      <w:r>
        <w:t>matami tekstowymi, wykorzystywanymi w komunikacji sieciowej są XML oraz JSON.</w:t>
      </w:r>
    </w:p>
    <w:p w:rsidR="007E2964" w:rsidRDefault="00032E3F" w:rsidP="007650FC">
      <w:pPr>
        <w:pStyle w:val="Nagwek3"/>
        <w:spacing w:line="360" w:lineRule="auto"/>
      </w:pPr>
      <w:bookmarkStart w:id="50" w:name="_Toc449023015"/>
      <w:r>
        <w:lastRenderedPageBreak/>
        <w:t>XML</w:t>
      </w:r>
      <w:bookmarkEnd w:id="50"/>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xml:space="preserve">), czyli uniwersalny język znaczników, jest otwartym standardem opracowanym przez </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jącym reprezentację danych w ustrukturyzowany sposób. XML jest językiem opisującym d</w:t>
      </w:r>
      <w:r w:rsidR="00792270">
        <w:t>a</w:t>
      </w:r>
      <w:r w:rsidR="00792270">
        <w:t xml:space="preserve">ne, czyli meta językiem. </w:t>
      </w:r>
      <w:r w:rsidR="00763655">
        <w:t xml:space="preserve"> Został stworzony z myślą o przechowywaniu danych, jednak </w:t>
      </w:r>
      <w:r w:rsidR="00792270">
        <w:t xml:space="preserve">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1" w:name="_MON_1519667199"/>
    <w:bookmarkEnd w:id="51"/>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2pt;height:148.2pt" o:ole="">
            <v:imagedata r:id="rId15" o:title=""/>
          </v:shape>
          <o:OLEObject Type="Embed" ProgID="Word.Document.8" ShapeID="_x0000_i1029" DrawAspect="Content" ObjectID="_1522764908" r:id="rId16">
            <o:FieldCodes>\s</o:FieldCodes>
          </o:OLEObject>
        </w:object>
      </w:r>
    </w:p>
    <w:p w:rsidR="00B74F40" w:rsidRDefault="00763655" w:rsidP="007650FC">
      <w:pPr>
        <w:pStyle w:val="Legenda"/>
        <w:spacing w:line="360" w:lineRule="auto"/>
        <w:jc w:val="center"/>
      </w:pPr>
      <w:bookmarkStart w:id="52" w:name="_Toc448663260"/>
      <w:r>
        <w:t xml:space="preserve">Rys. </w:t>
      </w:r>
      <w:fldSimple w:instr=" STYLEREF 1 \s ">
        <w:r w:rsidR="00A848AF">
          <w:rPr>
            <w:noProof/>
          </w:rPr>
          <w:t>3</w:t>
        </w:r>
      </w:fldSimple>
      <w:r w:rsidR="00A848AF">
        <w:t>.</w:t>
      </w:r>
      <w:fldSimple w:instr=" SEQ Rys. \* ARABIC \s 1 ">
        <w:r w:rsidR="00A848AF">
          <w:rPr>
            <w:noProof/>
          </w:rPr>
          <w:t>4</w:t>
        </w:r>
      </w:fldSimple>
      <w:r>
        <w:t xml:space="preserve"> Przykład danych w XML</w:t>
      </w:r>
      <w:r w:rsidR="006042A7">
        <w:t xml:space="preserve"> [32]</w:t>
      </w:r>
      <w:bookmarkEnd w:id="52"/>
    </w:p>
    <w:p w:rsidR="004477BA" w:rsidRPr="004477BA" w:rsidRDefault="004477BA" w:rsidP="007650FC">
      <w:pPr>
        <w:spacing w:line="360" w:lineRule="auto"/>
      </w:pPr>
    </w:p>
    <w:p w:rsidR="00032E3F" w:rsidRDefault="00032E3F" w:rsidP="007650FC">
      <w:pPr>
        <w:pStyle w:val="Nagwek3"/>
        <w:spacing w:line="360" w:lineRule="auto"/>
      </w:pPr>
      <w:bookmarkStart w:id="53" w:name="_Toc449023016"/>
      <w:r>
        <w:t>JSON</w:t>
      </w:r>
      <w:bookmarkEnd w:id="53"/>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t>ne na obiekty</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dla człowieka, jednak ze względu na brak znaczników jest bardziej wydajnym standardem 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4" w:name="_MON_1519667834"/>
    <w:bookmarkEnd w:id="54"/>
    <w:p w:rsidR="000A4F6B" w:rsidRDefault="00B11B15" w:rsidP="007650FC">
      <w:pPr>
        <w:keepNext/>
        <w:spacing w:line="360" w:lineRule="auto"/>
        <w:jc w:val="center"/>
      </w:pPr>
      <w:r>
        <w:object w:dxaOrig="5832" w:dyaOrig="3456">
          <v:shape id="_x0000_i1030" type="#_x0000_t75" style="width:291.6pt;height:172.8pt" o:ole="">
            <v:imagedata r:id="rId17" o:title=""/>
          </v:shape>
          <o:OLEObject Type="Embed" ProgID="Word.Document.8" ShapeID="_x0000_i1030" DrawAspect="Content" ObjectID="_1522764909" r:id="rId18">
            <o:FieldCodes>\s</o:FieldCodes>
          </o:OLEObject>
        </w:object>
      </w:r>
    </w:p>
    <w:p w:rsidR="000A4F6B" w:rsidRDefault="000A4F6B" w:rsidP="007650FC">
      <w:pPr>
        <w:pStyle w:val="Legenda"/>
        <w:spacing w:line="360" w:lineRule="auto"/>
        <w:jc w:val="center"/>
      </w:pPr>
      <w:bookmarkStart w:id="55" w:name="_Toc448663261"/>
      <w:r>
        <w:t xml:space="preserve">Rys. </w:t>
      </w:r>
      <w:fldSimple w:instr=" STYLEREF 1 \s ">
        <w:r w:rsidR="00A848AF">
          <w:rPr>
            <w:noProof/>
          </w:rPr>
          <w:t>3</w:t>
        </w:r>
      </w:fldSimple>
      <w:r w:rsidR="00A848AF">
        <w:t>.</w:t>
      </w:r>
      <w:fldSimple w:instr=" SEQ Rys. \* ARABIC \s 1 ">
        <w:r w:rsidR="00A848AF">
          <w:rPr>
            <w:noProof/>
          </w:rPr>
          <w:t>5</w:t>
        </w:r>
      </w:fldSimple>
      <w:r>
        <w:t xml:space="preserve"> Przykład danych w JSON</w:t>
      </w:r>
      <w:r w:rsidR="006042A7">
        <w:t xml:space="preserve"> [32]</w:t>
      </w:r>
      <w:bookmarkEnd w:id="55"/>
    </w:p>
    <w:p w:rsidR="000A4F6B" w:rsidRDefault="000A4F6B" w:rsidP="007650FC">
      <w:pPr>
        <w:spacing w:line="360" w:lineRule="auto"/>
      </w:pPr>
    </w:p>
    <w:p w:rsidR="00B16CA0" w:rsidRDefault="00B16CA0" w:rsidP="007650FC">
      <w:pPr>
        <w:pStyle w:val="Nagwek3"/>
        <w:spacing w:line="360" w:lineRule="auto"/>
      </w:pPr>
      <w:bookmarkStart w:id="56" w:name="_Toc449023017"/>
      <w:r>
        <w:t>Podsumowanie wyboru</w:t>
      </w:r>
      <w:bookmarkEnd w:id="56"/>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7" w:name="_Toc449023018"/>
      <w:r>
        <w:t>Opis</w:t>
      </w:r>
      <w:r w:rsidR="00E57E16">
        <w:t xml:space="preserve"> </w:t>
      </w:r>
      <w:r w:rsidR="008F293C">
        <w:t xml:space="preserve">API </w:t>
      </w:r>
      <w:r w:rsidR="00E57E16">
        <w:t>OpenStreetMap</w:t>
      </w:r>
      <w:bookmarkEnd w:id="57"/>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to globalny projekt, mający na celu stworzenie darmowej oraz swobodnie dostępnej mapy świata. Wszelkie dane zawarte w projekcie udostępniane są 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ich wykorzystanie praktyc</w:t>
      </w:r>
      <w:r w:rsidR="00E91181">
        <w:t>z</w:t>
      </w:r>
      <w:r w:rsidR="00E91181">
        <w:t>nie przez każde</w:t>
      </w:r>
      <w:r w:rsidR="000B3477">
        <w:t>go, przez co OpenStreetMap jest określane</w:t>
      </w:r>
      <w:r w:rsidR="00E91181">
        <w:t xml:space="preserve"> m</w:t>
      </w:r>
      <w:r w:rsidR="000B3477">
        <w:t>ap</w:t>
      </w:r>
      <w:r w:rsidR="00823391">
        <w:t xml:space="preserve">owym odpowiednikiem </w:t>
      </w:r>
      <w:proofErr w:type="spellStart"/>
      <w:r w:rsidR="00823391">
        <w:t>Wik</w:t>
      </w:r>
      <w:r w:rsidR="00823391">
        <w:t>i</w:t>
      </w:r>
      <w:r w:rsidR="00823391">
        <w:t>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że udostępnia jedynie usługi do odczytu i zapisu danych w surowej formie wektorowej, 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kome</w:t>
      </w:r>
      <w:r w:rsidR="00823391">
        <w:t>r</w:t>
      </w:r>
      <w:r w:rsidR="00823391">
        <w:t>cyjnych. Ponadto dostępność do surowych danych w postaci pojedynczego pliku, 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są aktualizowane co tydzień i możliwe do pobrania również w mniejszych paczkach dla konkretnych kontyne</w:t>
      </w:r>
      <w:r w:rsidR="00823391">
        <w:t>n</w:t>
      </w:r>
      <w:r w:rsidR="00823391">
        <w:t>tów, czy państw</w:t>
      </w:r>
      <w:r w:rsidR="006042A7">
        <w:t xml:space="preserve"> [35]</w:t>
      </w:r>
      <w:r w:rsidR="009A2935">
        <w:t>.</w:t>
      </w:r>
    </w:p>
    <w:p w:rsidR="000B3477" w:rsidRPr="0006516B" w:rsidRDefault="008E4C05" w:rsidP="0006516B">
      <w:pPr>
        <w:spacing w:line="360" w:lineRule="auto"/>
      </w:pPr>
      <w:r>
        <w:lastRenderedPageBreak/>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zewnętrznych usługodawców</w:t>
      </w:r>
      <w:r w:rsidR="00AE677E" w:rsidRPr="0006516B">
        <w:t xml:space="preserve">. Użytkownicy OSM mają również możliwość zaimplementowania własnego sposobu </w:t>
      </w:r>
      <w:proofErr w:type="spellStart"/>
      <w:r w:rsidR="00AE677E" w:rsidRPr="0006516B">
        <w:t>renderowania</w:t>
      </w:r>
      <w:proofErr w:type="spellEnd"/>
      <w:r w:rsidR="00AE677E" w:rsidRPr="0006516B">
        <w:t xml:space="preserve"> map</w:t>
      </w:r>
      <w:r w:rsidR="005D2A58" w:rsidRPr="0006516B">
        <w:t>, co znacznie rozszerza możliwości programistyczne w porówn</w:t>
      </w:r>
      <w:r w:rsidR="005D2A58" w:rsidRPr="0006516B">
        <w:t>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Uznano, iż obie biblioteki spełniają wymagania dla tworzonej aplikacji i ost</w:t>
      </w:r>
      <w:r w:rsidR="00370F42">
        <w:t>a</w:t>
      </w:r>
      <w:r w:rsidR="00370F42">
        <w:t xml:space="preserve">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Na tym zostaną na ten moment zakończone rozważania związane z technologiami w</w:t>
      </w:r>
      <w:r w:rsidR="00F20593" w:rsidRPr="0006516B">
        <w:t>y</w:t>
      </w:r>
      <w:r w:rsidR="00F20593" w:rsidRPr="0006516B">
        <w:t xml:space="preserve">korzystanymi przy tworzeniu systemu. </w:t>
      </w:r>
      <w:r w:rsidRPr="0006516B">
        <w:t>Oczywiście nie są to wszystkie aspekty technologic</w:t>
      </w:r>
      <w:r w:rsidRPr="0006516B">
        <w:t>z</w:t>
      </w:r>
      <w:r w:rsidRPr="0006516B">
        <w:t xml:space="preserve">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W rzeczywistości należałoby dokonać analizy ro</w:t>
      </w:r>
      <w:r w:rsidRPr="0006516B">
        <w:t>z</w:t>
      </w:r>
      <w:r w:rsidRPr="0006516B">
        <w:t>wiązań dla wszystkich komponentów systemu np. sposobu realizacji części serwerowej, sp</w:t>
      </w:r>
      <w:r w:rsidRPr="0006516B">
        <w:t>o</w:t>
      </w:r>
      <w:r w:rsidRPr="0006516B">
        <w:t>sobu przechowywania danych trwałych, czy wyboru silnika bazodanowego. Jednak nie jest to praca o tematyce stricte informatycznej, a prezentowany system jest jedynie jej częścią dlat</w:t>
      </w:r>
      <w:r w:rsidRPr="0006516B">
        <w:t>e</w:t>
      </w:r>
      <w:r w:rsidRPr="0006516B">
        <w:t>go w powyższym rozdziale ograniczono się do kwestii uznanych za 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Pr="0006516B" w:rsidRDefault="00A848AF" w:rsidP="0006516B">
      <w:pPr>
        <w:spacing w:line="360" w:lineRule="auto"/>
      </w:pPr>
    </w:p>
    <w:p w:rsidR="00CF36F6" w:rsidRPr="004D3CA5" w:rsidRDefault="00CF36F6" w:rsidP="007650FC">
      <w:pPr>
        <w:spacing w:line="360" w:lineRule="auto"/>
      </w:pPr>
    </w:p>
    <w:p w:rsidR="00CF36F6" w:rsidRDefault="00CF36F6" w:rsidP="007650FC">
      <w:pPr>
        <w:spacing w:line="360" w:lineRule="auto"/>
      </w:pPr>
    </w:p>
    <w:p w:rsidR="00CF36F6" w:rsidRDefault="00CF36F6" w:rsidP="007650FC">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8" w:name="_Toc449023019"/>
      <w:r>
        <w:lastRenderedPageBreak/>
        <w:t xml:space="preserve">Analiza </w:t>
      </w:r>
      <w:r w:rsidR="00CF36F6">
        <w:t>systemu</w:t>
      </w:r>
      <w:bookmarkEnd w:id="58"/>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lecz wszystkie spr</w:t>
      </w:r>
      <w:r w:rsidRPr="00B602EE">
        <w:t>o</w:t>
      </w:r>
      <w:r w:rsidRPr="00B602EE">
        <w:t>wadzają się mniej więcej do jednego przybliżenia, zgodnie z którym można wyróżnić po</w:t>
      </w:r>
      <w:r w:rsidRPr="00B602EE">
        <w:t>d</w:t>
      </w:r>
      <w:r w:rsidRPr="00B602EE">
        <w:t>stawowe czynności związane z tw</w:t>
      </w:r>
      <w:r w:rsidR="009A2935">
        <w:t xml:space="preserve">orzeniem systemu oprogramowania </w:t>
      </w:r>
      <w:r w:rsidR="007337C2">
        <w:t>[36]</w:t>
      </w:r>
      <w:r w:rsidR="009A2935">
        <w:t xml:space="preserve"> :</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tanie dokonana analiza systemu, na którą składają się te fazy ro</w:t>
      </w:r>
      <w:r w:rsidRPr="00B602EE">
        <w:t>z</w:t>
      </w:r>
      <w:r w:rsidRPr="00B602EE">
        <w:t>woju projektu, które głównie koncentrują się na problemie biznesowym, niezależnie od j</w:t>
      </w:r>
      <w:r w:rsidRPr="00B602EE">
        <w:t>a</w:t>
      </w:r>
      <w:r w:rsidRPr="00B602EE">
        <w:t>kiejkolwiek technologii, która mogłaby zostać użyta do zaimplementowania rozwiązania tego problemu. Podczas analizy ustala się co system ma robić, aby zaspokoić wymagania uży</w:t>
      </w:r>
      <w:r w:rsidRPr="00B602EE">
        <w:t>t</w:t>
      </w:r>
      <w:r w:rsidRPr="00B602EE">
        <w:t>kownika, a jej wynikiem jest logiczny model systemu, opisujący sposób realizacji przez sy</w:t>
      </w:r>
      <w:r w:rsidRPr="00B602EE">
        <w:t>s</w:t>
      </w:r>
      <w:r w:rsidRPr="00B602EE">
        <w:t xml:space="preserve">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59" w:name="_Toc449023020"/>
      <w:r>
        <w:t>Opis systemu</w:t>
      </w:r>
      <w:bookmarkEnd w:id="59"/>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wiz</w:t>
      </w:r>
      <w:r>
        <w:t>u</w:t>
      </w:r>
      <w:r>
        <w:t>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ć zbieranie danych geolokalizacyjnych dronów w czasie rzeczywistym, anal</w:t>
      </w:r>
      <w:r>
        <w:t>i</w:t>
      </w:r>
      <w:r>
        <w:t>zo</w:t>
      </w:r>
      <w:r w:rsidR="00170713">
        <w:t>wanie tych danych</w:t>
      </w:r>
      <w:r>
        <w:t xml:space="preserve"> zgodnie z opracowanym algorytmem oraz ich wizualizację na urzą</w:t>
      </w:r>
      <w:r w:rsidR="00170713">
        <w:t>dz</w:t>
      </w:r>
      <w:r w:rsidR="00170713">
        <w:t>e</w:t>
      </w:r>
      <w:r w:rsidR="00170713">
        <w:t>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za którym widok mapy ma podążać,</w:t>
      </w:r>
      <w:r w:rsidR="00170713">
        <w:t xml:space="preserve"> </w:t>
      </w:r>
      <w:r>
        <w:t>dronów pokazanych na mapie</w:t>
      </w:r>
      <w:r w:rsidR="00170713">
        <w:t>,</w:t>
      </w:r>
      <w:r>
        <w:t xml:space="preserve"> </w:t>
      </w:r>
      <w:r w:rsidR="00170713">
        <w:t xml:space="preserve">jedynie </w:t>
      </w:r>
      <w:r>
        <w:t>jako znaczniki określające położenie poja</w:t>
      </w:r>
      <w:r>
        <w:t>z</w:t>
      </w:r>
      <w:r>
        <w:t>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170713">
        <w:t xml:space="preserve">oraz przeglądanie historii zarchiwizowanych wizualizacji. </w:t>
      </w:r>
      <w:r>
        <w:t>Ponadto należy udostępnić panel adm</w:t>
      </w:r>
      <w:r>
        <w:t>i</w:t>
      </w:r>
      <w:r>
        <w:t xml:space="preserve">nistracyjny, umożliwiający zarządzanie użytkownikami systemu, </w:t>
      </w:r>
      <w:r w:rsidR="00170713">
        <w:t>pojazdami oraz</w:t>
      </w:r>
      <w:r>
        <w:t xml:space="preserve"> uprawni</w:t>
      </w:r>
      <w:r>
        <w:t>e</w:t>
      </w:r>
      <w:r>
        <w:t xml:space="preserv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0" w:name="_Toc449023021"/>
      <w:r>
        <w:t>Identyfikacja aktorów</w:t>
      </w:r>
      <w:bookmarkEnd w:id="60"/>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ani dla analizowanego syst</w:t>
      </w:r>
      <w:r w:rsidR="008067AB">
        <w:t>e</w:t>
      </w:r>
      <w:r w:rsidR="008067AB">
        <w:t xml:space="preserv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1" w:name="_Toc448663262"/>
      <w:r>
        <w:t xml:space="preserve">Rys. </w:t>
      </w:r>
      <w:fldSimple w:instr=" STYLEREF 1 \s ">
        <w:r w:rsidR="00A848AF">
          <w:rPr>
            <w:noProof/>
          </w:rPr>
          <w:t>4</w:t>
        </w:r>
      </w:fldSimple>
      <w:r w:rsidR="00A848AF">
        <w:t>.</w:t>
      </w:r>
      <w:fldSimple w:instr=" SEQ Rys. \* ARABIC \s 1 ">
        <w:r w:rsidR="00A848AF">
          <w:rPr>
            <w:noProof/>
          </w:rPr>
          <w:t>1</w:t>
        </w:r>
      </w:fldSimple>
      <w:r w:rsidRPr="008067AB">
        <w:t xml:space="preserve"> </w:t>
      </w:r>
      <w:r>
        <w:t>Identyfikacja aktorów systemu</w:t>
      </w:r>
      <w:bookmarkEnd w:id="61"/>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 z bytów.</w:t>
      </w:r>
    </w:p>
    <w:p w:rsidR="004C7A33" w:rsidRDefault="004C7A33" w:rsidP="0006516B">
      <w:pPr>
        <w:pStyle w:val="Nagwek3"/>
        <w:spacing w:line="360" w:lineRule="auto"/>
      </w:pPr>
      <w:bookmarkStart w:id="62" w:name="_Toc449023022"/>
      <w:r>
        <w:lastRenderedPageBreak/>
        <w:t>Użytkownik systemu</w:t>
      </w:r>
      <w:bookmarkEnd w:id="62"/>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 interakcję z systemem.</w:t>
      </w:r>
    </w:p>
    <w:p w:rsidR="004C7A33" w:rsidRDefault="004C7A33" w:rsidP="0006516B">
      <w:pPr>
        <w:spacing w:line="360" w:lineRule="auto"/>
      </w:pPr>
    </w:p>
    <w:p w:rsidR="004C7A33" w:rsidRDefault="004C7A33" w:rsidP="0006516B">
      <w:pPr>
        <w:pStyle w:val="Nagwek3"/>
        <w:spacing w:line="360" w:lineRule="auto"/>
      </w:pPr>
      <w:bookmarkStart w:id="63" w:name="_Toc449023023"/>
      <w:r>
        <w:t>Administrator systemu</w:t>
      </w:r>
      <w:bookmarkEnd w:id="63"/>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t>sy</w:t>
      </w:r>
      <w:r>
        <w:t>s</w:t>
      </w:r>
      <w:r>
        <w:t xml:space="preserve">temu. Administrator ma możliwość zarządzania użytkownikami systemu, </w:t>
      </w:r>
      <w:r w:rsidR="00B5209B">
        <w:t>zarządzania poja</w:t>
      </w:r>
      <w:r w:rsidR="00B5209B">
        <w:t>z</w:t>
      </w:r>
      <w:r w:rsidR="00B5209B">
        <w:t>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4" w:name="_Toc449023024"/>
      <w:r>
        <w:t>Użytkownik aplikacji wizualizującej</w:t>
      </w:r>
      <w:bookmarkEnd w:id="64"/>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konto aktywowane przez admin</w:t>
      </w:r>
      <w:r w:rsidR="00B5209B">
        <w:t>i</w:t>
      </w:r>
      <w:r w:rsidR="00B5209B">
        <w:t>stratora.</w:t>
      </w:r>
    </w:p>
    <w:p w:rsidR="006F3E2F" w:rsidRDefault="006F3E2F" w:rsidP="0006516B">
      <w:pPr>
        <w:spacing w:line="360" w:lineRule="auto"/>
      </w:pPr>
    </w:p>
    <w:p w:rsidR="005A7D0D" w:rsidRDefault="005A7D0D" w:rsidP="0006516B">
      <w:pPr>
        <w:pStyle w:val="Nagwek3"/>
        <w:spacing w:line="360" w:lineRule="auto"/>
      </w:pPr>
      <w:bookmarkStart w:id="65" w:name="_Toc449023025"/>
      <w:r>
        <w:t>Dron</w:t>
      </w:r>
      <w:bookmarkEnd w:id="65"/>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oprogr</w:t>
      </w:r>
      <w:r>
        <w:t>a</w:t>
      </w:r>
      <w:r>
        <w:t xml:space="preserve">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6" w:name="_Toc449023026"/>
      <w:r>
        <w:t>Przypadki użycia</w:t>
      </w:r>
      <w:bookmarkEnd w:id="66"/>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021109">
        <w:t xml:space="preserve"> diagramów przypadków użycia i</w:t>
      </w:r>
      <w:r w:rsidR="00D6662B">
        <w:t xml:space="preserve"> scenariuszy p</w:t>
      </w:r>
      <w:r>
        <w:t>rzy</w:t>
      </w:r>
      <w:r w:rsidR="00D6662B">
        <w:t xml:space="preserve">padków </w:t>
      </w:r>
      <w:r>
        <w:t>użycia</w:t>
      </w:r>
      <w:r w:rsidR="00D6662B">
        <w:t>, przedstawi</w:t>
      </w:r>
      <w:r w:rsidR="00D6662B">
        <w:t>a</w:t>
      </w:r>
      <w:r w:rsidR="00D6662B">
        <w:t>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7" w:name="_Toc449023027"/>
      <w:r>
        <w:t>Przypadki użycia - administrator systemu</w:t>
      </w:r>
      <w:bookmarkEnd w:id="67"/>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8" w:name="_Toc448663263"/>
      <w:r>
        <w:t xml:space="preserve">Rys. </w:t>
      </w:r>
      <w:fldSimple w:instr=" STYLEREF 1 \s ">
        <w:r w:rsidR="00A848AF">
          <w:rPr>
            <w:noProof/>
          </w:rPr>
          <w:t>4</w:t>
        </w:r>
      </w:fldSimple>
      <w:r w:rsidR="00A848AF">
        <w:t>.</w:t>
      </w:r>
      <w:fldSimple w:instr=" SEQ Rys. \* ARABIC \s 1 ">
        <w:r w:rsidR="00A848AF">
          <w:rPr>
            <w:noProof/>
          </w:rPr>
          <w:t>2</w:t>
        </w:r>
      </w:fldSimple>
      <w:r>
        <w:t xml:space="preserve"> Przypadki użycia - administrator systemu</w:t>
      </w:r>
      <w:bookmarkEnd w:id="68"/>
    </w:p>
    <w:p w:rsidR="00D6662B" w:rsidRPr="00D6662B" w:rsidRDefault="00D6662B" w:rsidP="00D6662B"/>
    <w:p w:rsidR="00894A15" w:rsidRPr="005128D9" w:rsidRDefault="005128D9" w:rsidP="005128D9">
      <w:pPr>
        <w:pStyle w:val="Nagwek3"/>
      </w:pPr>
      <w:bookmarkStart w:id="69" w:name="_Toc449023028"/>
      <w:r>
        <w:lastRenderedPageBreak/>
        <w:t>Przypadki użycia - dron</w:t>
      </w:r>
      <w:bookmarkEnd w:id="69"/>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0" w:name="_Toc448663264"/>
      <w:r>
        <w:t xml:space="preserve">Rys. </w:t>
      </w:r>
      <w:fldSimple w:instr=" STYLEREF 1 \s ">
        <w:r w:rsidR="00A848AF">
          <w:rPr>
            <w:noProof/>
          </w:rPr>
          <w:t>4</w:t>
        </w:r>
      </w:fldSimple>
      <w:r w:rsidR="00A848AF">
        <w:t>.</w:t>
      </w:r>
      <w:fldSimple w:instr=" SEQ Rys. \* ARABIC \s 1 ">
        <w:r w:rsidR="00A848AF">
          <w:rPr>
            <w:noProof/>
          </w:rPr>
          <w:t>3</w:t>
        </w:r>
      </w:fldSimple>
      <w:r>
        <w:t xml:space="preserve"> Przypadki użycia - dron</w:t>
      </w:r>
      <w:bookmarkEnd w:id="70"/>
    </w:p>
    <w:p w:rsidR="00894A15" w:rsidRDefault="00894A15" w:rsidP="005128D9"/>
    <w:p w:rsidR="00894A15" w:rsidRDefault="00531DF3" w:rsidP="003E5FF5">
      <w:pPr>
        <w:pStyle w:val="Nagwek4"/>
      </w:pPr>
      <w:bookmarkStart w:id="71" w:name="_Toc449023029"/>
      <w:r>
        <w:t>Scenariusz przypadku użycia - Z</w:t>
      </w:r>
      <w:r w:rsidR="00E23304">
        <w:t>mień położenie</w:t>
      </w:r>
      <w:bookmarkEnd w:id="71"/>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2" w:name="_Toc449023030"/>
      <w:r>
        <w:lastRenderedPageBreak/>
        <w:t>Przypadki użycia - użytkownik aplikacji wizualizującej</w:t>
      </w:r>
      <w:bookmarkEnd w:id="72"/>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3" w:name="_Toc448663265"/>
      <w:r>
        <w:t xml:space="preserve">Rys. </w:t>
      </w:r>
      <w:fldSimple w:instr=" STYLEREF 1 \s ">
        <w:r w:rsidR="00A848AF">
          <w:rPr>
            <w:noProof/>
          </w:rPr>
          <w:t>4</w:t>
        </w:r>
      </w:fldSimple>
      <w:r w:rsidR="00A848AF">
        <w:t>.</w:t>
      </w:r>
      <w:fldSimple w:instr=" SEQ Rys. \* ARABIC \s 1 ">
        <w:r w:rsidR="00A848AF">
          <w:rPr>
            <w:noProof/>
          </w:rPr>
          <w:t>4</w:t>
        </w:r>
      </w:fldSimple>
      <w:r>
        <w:t xml:space="preserve"> Przypadki użycia - użytkownik aplikacji wizualizującej</w:t>
      </w:r>
      <w:bookmarkEnd w:id="73"/>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4" w:name="_Toc449023031"/>
      <w:r>
        <w:lastRenderedPageBreak/>
        <w:t xml:space="preserve">Scenariusz przypadku użycia </w:t>
      </w:r>
      <w:r w:rsidR="00894A15">
        <w:t>- Załóż konto</w:t>
      </w:r>
      <w:bookmarkEnd w:id="74"/>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5" w:name="_Toc449023032"/>
      <w:r>
        <w:lastRenderedPageBreak/>
        <w:t xml:space="preserve">Scenariusz przypadku użycia </w:t>
      </w:r>
      <w:r w:rsidR="00894A15">
        <w:t>- Zaloguj się</w:t>
      </w:r>
      <w:bookmarkEnd w:id="75"/>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6" w:name="_Toc449023033"/>
      <w:r>
        <w:lastRenderedPageBreak/>
        <w:t xml:space="preserve">Scenariusz przypadku użycia </w:t>
      </w:r>
      <w:r w:rsidR="00894A15">
        <w:t>- Oglądaj wizualizację</w:t>
      </w:r>
      <w:bookmarkEnd w:id="76"/>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7" w:name="_Toc449023034"/>
      <w:r>
        <w:lastRenderedPageBreak/>
        <w:t xml:space="preserve">Scenariusz przypadku użycia </w:t>
      </w:r>
      <w:r w:rsidR="00894A15">
        <w:t>- Edytuj preferencje wizualizacji</w:t>
      </w:r>
      <w:bookmarkEnd w:id="77"/>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8" w:name="_Toc449023035"/>
      <w:r>
        <w:lastRenderedPageBreak/>
        <w:t xml:space="preserve">Scenariusz przypadku użycia </w:t>
      </w:r>
      <w:r w:rsidR="00894A15">
        <w:t>- Oglądaj symulację</w:t>
      </w:r>
      <w:bookmarkEnd w:id="78"/>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1. Użytkownik aplikacji wiz</w:t>
            </w:r>
            <w:r w:rsidRPr="00282A87">
              <w:t>u</w:t>
            </w:r>
            <w:r w:rsidRPr="00282A87">
              <w:t xml:space="preserve">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3. Użytkownik uruchamia s</w:t>
            </w:r>
            <w:r w:rsidRPr="00282A87">
              <w:t>y</w:t>
            </w:r>
            <w:r w:rsidRPr="00282A87">
              <w:t>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2. System wyświetla w</w:t>
            </w:r>
            <w:r w:rsidRPr="00282A87">
              <w:t>i</w:t>
            </w:r>
            <w:r w:rsidRPr="00282A87">
              <w:t>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282A87">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79" w:name="_Toc449023036"/>
      <w:r>
        <w:lastRenderedPageBreak/>
        <w:t xml:space="preserve">Scenariusz przypadku użycia </w:t>
      </w:r>
      <w:r w:rsidR="00D6662B">
        <w:t>- Przeglądaj historię wizualizacji</w:t>
      </w:r>
      <w:bookmarkEnd w:id="79"/>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D6662B" w:rsidRPr="0086680C" w:rsidRDefault="00890702" w:rsidP="00890702">
            <w:pPr>
              <w:pStyle w:val="Akapitzlist"/>
              <w:numPr>
                <w:ilvl w:val="0"/>
                <w:numId w:val="40"/>
              </w:numPr>
              <w:spacing w:line="240" w:lineRule="auto"/>
              <w:contextualSpacing/>
              <w:jc w:val="left"/>
              <w:rPr>
                <w:szCs w:val="20"/>
              </w:rPr>
            </w:pPr>
            <w:r>
              <w:rPr>
                <w:szCs w:val="20"/>
              </w:rPr>
              <w:t>Lista dostępnych sesji powinna zawierać informacje o tym kiedy sesja została rozpoczęta i kiedy się zakończyła</w:t>
            </w:r>
            <w:r w:rsidR="00D6662B" w:rsidRPr="0086680C">
              <w:rPr>
                <w:szCs w:val="20"/>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0" w:name="_Toc449023037"/>
      <w:r>
        <w:lastRenderedPageBreak/>
        <w:t>Algorytm obliczania obszaru przeszukanego</w:t>
      </w:r>
      <w:bookmarkEnd w:id="80"/>
    </w:p>
    <w:p w:rsidR="00A848AF" w:rsidRDefault="00A848AF" w:rsidP="00A848AF">
      <w:pPr>
        <w:spacing w:line="360" w:lineRule="auto"/>
      </w:pPr>
    </w:p>
    <w:p w:rsidR="00A848AF" w:rsidRDefault="00A848AF" w:rsidP="00A848AF">
      <w:pPr>
        <w:spacing w:line="360" w:lineRule="auto"/>
      </w:pPr>
      <w:r>
        <w:tab/>
        <w:t xml:space="preserve">Przed przejściem do projektowania systemu zostanie omówiona kolejna kluczowa kwestia, czyli algorytm, służący do obliczaniu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1" w:name="_Toc449023038"/>
      <w:r>
        <w:t>Założenia</w:t>
      </w:r>
      <w:bookmarkEnd w:id="81"/>
    </w:p>
    <w:p w:rsidR="00A848AF" w:rsidRPr="0021428A" w:rsidRDefault="00A848AF" w:rsidP="00A848AF">
      <w:pPr>
        <w:spacing w:line="360" w:lineRule="auto"/>
      </w:pPr>
    </w:p>
    <w:p w:rsidR="00A848AF" w:rsidRDefault="00A848AF" w:rsidP="00A848AF">
      <w:pPr>
        <w:spacing w:line="360" w:lineRule="auto"/>
      </w:pPr>
      <w:r w:rsidRPr="0021428A">
        <w:tab/>
        <w:t>W pracy przyjęto pewne założenia dotyczące wymagań dla opracowywanego alg</w:t>
      </w:r>
      <w:r w:rsidRPr="0021428A">
        <w:t>o</w:t>
      </w:r>
      <w:r w:rsidRPr="0021428A">
        <w:t>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Przyjęto dodatkowe uproszczenie zakładające, iż kamera rejestruje obraz o p</w:t>
      </w:r>
      <w:r>
        <w:rPr>
          <w:rFonts w:ascii="Times New Roman" w:hAnsi="Times New Roman"/>
          <w:sz w:val="24"/>
          <w:szCs w:val="24"/>
        </w:rPr>
        <w:t>o</w:t>
      </w:r>
      <w:r>
        <w:rPr>
          <w:rFonts w:ascii="Times New Roman" w:hAnsi="Times New Roman"/>
          <w:sz w:val="24"/>
          <w:szCs w:val="24"/>
        </w:rPr>
        <w:t>wierzchni kołowej, podczas, gdy w rzeczywistości matryce kamer mają kształt prost</w:t>
      </w:r>
      <w:r>
        <w:rPr>
          <w:rFonts w:ascii="Times New Roman" w:hAnsi="Times New Roman"/>
          <w:sz w:val="24"/>
          <w:szCs w:val="24"/>
        </w:rPr>
        <w:t>o</w:t>
      </w:r>
      <w:r>
        <w:rPr>
          <w:rFonts w:ascii="Times New Roman" w:hAnsi="Times New Roman"/>
          <w:sz w:val="24"/>
          <w:szCs w:val="24"/>
        </w:rPr>
        <w:t>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2" w:name="_Toc449023039"/>
      <w:r>
        <w:lastRenderedPageBreak/>
        <w:t>Implementacja</w:t>
      </w:r>
      <w:bookmarkEnd w:id="82"/>
    </w:p>
    <w:p w:rsidR="00A848AF" w:rsidRPr="002C0490" w:rsidRDefault="00A848AF" w:rsidP="00A848AF"/>
    <w:p w:rsidR="00A848AF" w:rsidRDefault="00A848AF" w:rsidP="00A848AF">
      <w:pPr>
        <w:pStyle w:val="Nagwek3"/>
        <w:spacing w:line="360" w:lineRule="auto"/>
      </w:pPr>
      <w:bookmarkStart w:id="83" w:name="_Toc449023040"/>
      <w:r>
        <w:t>Dane wejściowe</w:t>
      </w:r>
      <w:bookmarkEnd w:id="83"/>
    </w:p>
    <w:p w:rsidR="00A848AF" w:rsidRPr="00764389" w:rsidRDefault="00A848AF" w:rsidP="00A848AF">
      <w:pPr>
        <w:spacing w:line="360" w:lineRule="auto"/>
      </w:pPr>
    </w:p>
    <w:p w:rsidR="00A848AF" w:rsidRDefault="00A848AF" w:rsidP="00A848AF">
      <w:pPr>
        <w:spacing w:line="360" w:lineRule="auto"/>
      </w:pPr>
      <w:r>
        <w:tab/>
        <w:t>Do pobierania danych geolokalizacyjnych wykorzystano system nawigacji satelitarnej GPS. Zatem dane otrzymane z odbiornika, jak zostało to opisane w rozdziale "Dziedzina pr</w:t>
      </w:r>
      <w:r>
        <w:t>o</w:t>
      </w:r>
      <w:r>
        <w:t xml:space="preserve">blemu" to szerokość i długość geograficzna odniesione do elipsoidy WGS84 oraz 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Współrzędne określające szerokość i długość geograficzną z danych SRTM oraz z systemu GPS są zatem odniesione do tego samego układu odniesienia, jednak układy odni</w:t>
      </w:r>
      <w:r>
        <w:t>e</w:t>
      </w:r>
      <w:r>
        <w:t>sienia dla wysokości są różne i w celu ich porównania należy wprowadzić odpowiednie p</w:t>
      </w:r>
      <w:r>
        <w:t>o</w:t>
      </w:r>
      <w:r>
        <w:t>prawki.</w:t>
      </w:r>
    </w:p>
    <w:p w:rsidR="00A848AF" w:rsidRDefault="00A848AF" w:rsidP="00A848AF">
      <w:pPr>
        <w:spacing w:line="360" w:lineRule="auto"/>
      </w:pPr>
      <w:r>
        <w:tab/>
        <w:t>W tym celu przeprowadzono eksperyment, którego głównym założeniem było wyzn</w:t>
      </w:r>
      <w:r>
        <w:t>a</w:t>
      </w:r>
      <w:r>
        <w:t>czenie wartości średniej undulacji dla lokalnego terenu, na którym był testowany system. D</w:t>
      </w:r>
      <w:r>
        <w:t>o</w:t>
      </w:r>
      <w:r>
        <w:t>konano porównania danych wysokościowych pobranych z GPS i tych z modelu SRTM (dla około 500 próbek), a następnie obliczono średnią, maksymalną i minimalną wartość undul</w:t>
      </w:r>
      <w:r>
        <w:t>a</w:t>
      </w:r>
      <w:r>
        <w:t>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4" w:name="_Toc448663267"/>
      <w:r>
        <w:t xml:space="preserve">Tabela </w:t>
      </w:r>
      <w:fldSimple w:instr=" SEQ Tabela \* ARABIC ">
        <w:r>
          <w:rPr>
            <w:noProof/>
          </w:rPr>
          <w:t>1</w:t>
        </w:r>
      </w:fldSimple>
      <w:r>
        <w:t xml:space="preserve"> Wartości </w:t>
      </w:r>
      <w:r w:rsidRPr="00756D44">
        <w:t>undulacji przed wprowadzeniem korekty</w:t>
      </w:r>
      <w:bookmarkEnd w:id="84"/>
    </w:p>
    <w:p w:rsidR="00A848AF" w:rsidRPr="00046FA9" w:rsidRDefault="00A848AF" w:rsidP="00A848AF"/>
    <w:p w:rsidR="00A848AF" w:rsidRDefault="00A848AF" w:rsidP="00A848AF">
      <w:pPr>
        <w:spacing w:line="360" w:lineRule="auto"/>
      </w:pPr>
      <w:r>
        <w:tab/>
        <w:t>Na podstawie tych danych wywnioskowano, iż średnio wysokości z misji SRTM są większe od wysokości GPS o 6,6m, przy czym maksymalny błąd dodatni to 18,2m, a maks</w:t>
      </w:r>
      <w:r>
        <w:t>y</w:t>
      </w:r>
      <w:r>
        <w:t>malny błąd ujemny to -17,2m.</w:t>
      </w:r>
    </w:p>
    <w:p w:rsidR="00A848AF" w:rsidRDefault="00A848AF" w:rsidP="00A848AF">
      <w:pPr>
        <w:spacing w:line="360" w:lineRule="auto"/>
      </w:pPr>
    </w:p>
    <w:p w:rsidR="00A848AF" w:rsidRDefault="00A848AF" w:rsidP="00A848AF">
      <w:pPr>
        <w:spacing w:line="360" w:lineRule="auto"/>
      </w:pPr>
      <w:r>
        <w:tab/>
        <w:t xml:space="preserve">W celu poprawy tych parametrów do danych </w:t>
      </w:r>
      <w:proofErr w:type="spellStart"/>
      <w:r>
        <w:t>GPS'owych</w:t>
      </w:r>
      <w:proofErr w:type="spellEnd"/>
      <w:r>
        <w:t xml:space="preserve"> wprowadzono korektę p</w:t>
      </w:r>
      <w:r>
        <w:t>o</w:t>
      </w:r>
      <w:r>
        <w:t>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5" w:name="_Toc448663268"/>
      <w:r>
        <w:t xml:space="preserve">Tabela </w:t>
      </w:r>
      <w:fldSimple w:instr=" SEQ Tabela \* ARABIC ">
        <w:r>
          <w:rPr>
            <w:noProof/>
          </w:rPr>
          <w:t>2</w:t>
        </w:r>
      </w:fldSimple>
      <w:r>
        <w:t xml:space="preserve"> Wartości undulacji po wprowadzeniu korekty</w:t>
      </w:r>
      <w:bookmarkEnd w:id="85"/>
    </w:p>
    <w:p w:rsidR="00A848AF" w:rsidRPr="00046FA9" w:rsidRDefault="00A848AF" w:rsidP="00A848AF"/>
    <w:p w:rsidR="00A848AF" w:rsidRDefault="00A848AF" w:rsidP="00A848AF">
      <w:pPr>
        <w:spacing w:line="360" w:lineRule="auto"/>
      </w:pPr>
      <w:r>
        <w:tab/>
        <w:t xml:space="preserve">Jak widać średnia wartość undulacji została zredukowana do bardzo małej wartości. Wartość maksymalna undulacji dodatniej zmalała do 11,6m, podczas gdy wartość minimalnej undulacji ujemnej wzrosła do -23,8m. </w:t>
      </w:r>
    </w:p>
    <w:p w:rsidR="00B526EF" w:rsidRDefault="00B526EF" w:rsidP="00A848AF">
      <w:pPr>
        <w:spacing w:line="360" w:lineRule="auto"/>
      </w:pPr>
    </w:p>
    <w:p w:rsidR="00B526EF" w:rsidRDefault="00B526EF" w:rsidP="00A848AF">
      <w:pPr>
        <w:spacing w:line="360" w:lineRule="auto"/>
      </w:pPr>
      <w:r>
        <w:tab/>
        <w:t>Zaprezentowany powyżej proces jest jedynie przykładem rozwiązania problemu p</w:t>
      </w:r>
      <w:r>
        <w:t>o</w:t>
      </w:r>
      <w:r>
        <w:t>równywania wysokości odniesionych do geoidy i do elipsoidy. Rzeczywisty wpływ korekcji na pracę systemu nie został zauważony ze względu na testowanie systemu na terenach nizi</w:t>
      </w:r>
      <w:r>
        <w:t>n</w:t>
      </w:r>
      <w:r>
        <w:t>nych, gdzie uwzględnienie undulacji miało jedynie niewielki wpływ na promień okręgu o</w:t>
      </w:r>
      <w:r>
        <w:t>b</w:t>
      </w:r>
      <w:r>
        <w:t>szaru przeszukanego. W przypadku implementacji systemu na rzeczywistym obszarze, 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6" w:name="_Toc449023041"/>
      <w:r>
        <w:t>Algorytm wyznaczania otoczki obszaru przeszukanego</w:t>
      </w:r>
      <w:bookmarkEnd w:id="86"/>
    </w:p>
    <w:p w:rsidR="00A848AF" w:rsidRPr="00DD3641" w:rsidRDefault="00A848AF" w:rsidP="00A848AF">
      <w:pPr>
        <w:spacing w:line="360" w:lineRule="auto"/>
      </w:pPr>
    </w:p>
    <w:p w:rsidR="00A848AF" w:rsidRDefault="00A848AF" w:rsidP="00A848AF">
      <w:pPr>
        <w:spacing w:line="360" w:lineRule="auto"/>
      </w:pPr>
      <w:r>
        <w:tab/>
        <w:t>Pełen algorytm został podzielony na trzy części. Algorytm podstawowy służący do wyznaczenia otoczki obszaru zarejestrowanego, algorytm dodatkowy służący do wyznaczenia obszarów wewnątrz otoczki, których kamera nie rejestruje ze względu na zasłaniające obiekty oraz algorytm służący do łączenia kolejno wyznaczonych obszarów w całość. Na rys. 6.1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5884442" cy="3780000"/>
            <wp:effectExtent l="19050" t="0" r="2008"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3" cstate="print"/>
                    <a:stretch>
                      <a:fillRect/>
                    </a:stretch>
                  </pic:blipFill>
                  <pic:spPr>
                    <a:xfrm>
                      <a:off x="0" y="0"/>
                      <a:ext cx="5884442" cy="3780000"/>
                    </a:xfrm>
                    <a:prstGeom prst="rect">
                      <a:avLst/>
                    </a:prstGeom>
                  </pic:spPr>
                </pic:pic>
              </a:graphicData>
            </a:graphic>
          </wp:inline>
        </w:drawing>
      </w:r>
    </w:p>
    <w:p w:rsidR="00A848AF" w:rsidRDefault="00A848AF" w:rsidP="00A848AF">
      <w:pPr>
        <w:pStyle w:val="Legenda"/>
        <w:spacing w:line="360" w:lineRule="auto"/>
        <w:jc w:val="center"/>
      </w:pPr>
      <w:bookmarkStart w:id="87" w:name="_Toc448663269"/>
      <w:r>
        <w:t xml:space="preserve">Rys. </w:t>
      </w:r>
      <w:fldSimple w:instr=" STYLEREF 1 \s ">
        <w:r>
          <w:rPr>
            <w:noProof/>
          </w:rPr>
          <w:t>6</w:t>
        </w:r>
      </w:fldSimple>
      <w:r>
        <w:t>.</w:t>
      </w:r>
      <w:fldSimple w:instr=" SEQ Rys. \* ARABIC \s 1 ">
        <w:r>
          <w:rPr>
            <w:noProof/>
          </w:rPr>
          <w:t>1</w:t>
        </w:r>
      </w:fldSimple>
      <w:r>
        <w:t xml:space="preserve"> </w:t>
      </w:r>
      <w:r w:rsidRPr="00F37B1F">
        <w:t>Rysunek przedstawiający zasadę działania algorytmu wyznaczania otoczki obszaru przeszukan</w:t>
      </w:r>
      <w:r w:rsidRPr="00F37B1F">
        <w:t>e</w:t>
      </w:r>
      <w:r w:rsidRPr="00F37B1F">
        <w:t>go</w:t>
      </w:r>
      <w:bookmarkEnd w:id="87"/>
    </w:p>
    <w:p w:rsidR="00A848AF" w:rsidRDefault="00A848AF" w:rsidP="00A848AF">
      <w:pPr>
        <w:spacing w:line="360" w:lineRule="auto"/>
      </w:pPr>
    </w:p>
    <w:p w:rsidR="00A848AF" w:rsidRPr="00E360B8" w:rsidRDefault="00A848AF" w:rsidP="00A848AF">
      <w:pPr>
        <w:spacing w:line="360" w:lineRule="auto"/>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9E69A2" w:rsidRPr="00F43B1F">
        <w:rPr>
          <w:sz w:val="24"/>
          <w:szCs w:val="24"/>
        </w:rPr>
        <w:fldChar w:fldCharType="begin"/>
      </w:r>
      <w:r w:rsidR="0047495B" w:rsidRPr="00F43B1F">
        <w:rPr>
          <w:sz w:val="24"/>
          <w:szCs w:val="24"/>
        </w:rPr>
        <w:instrText xml:space="preserve"> SEQ Równanie \* ARABIC </w:instrText>
      </w:r>
      <w:r w:rsidR="009E69A2" w:rsidRPr="00F43B1F">
        <w:rPr>
          <w:sz w:val="24"/>
          <w:szCs w:val="24"/>
        </w:rPr>
        <w:fldChar w:fldCharType="separate"/>
      </w:r>
      <w:r w:rsidR="0047495B" w:rsidRPr="00F43B1F">
        <w:rPr>
          <w:noProof/>
          <w:sz w:val="24"/>
          <w:szCs w:val="24"/>
        </w:rPr>
        <w:t>1</w:t>
      </w:r>
      <w:r w:rsidR="009E69A2"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pun</w:t>
      </w:r>
      <w:r>
        <w:t>k</w:t>
      </w:r>
      <w:r>
        <w:t xml:space="preserve">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Liczba w</w:t>
      </w:r>
      <w:r>
        <w:t>y</w:t>
      </w:r>
      <w:r>
        <w:t xml:space="preserve">znaczonych punktów, dobrana </w:t>
      </w:r>
      <w:r w:rsidR="00030632">
        <w:t xml:space="preserve">na drodze eksperymentalnej, </w:t>
      </w:r>
      <w:r>
        <w:t>to 36</w:t>
      </w:r>
      <w:r w:rsidR="00030632">
        <w:t>0</w:t>
      </w:r>
      <w:r>
        <w:t xml:space="preserve"> punktów rozmieszczo</w:t>
      </w:r>
      <w:r w:rsidR="00030632">
        <w:t>nych  n</w:t>
      </w:r>
      <w:r w:rsidR="004C78FD">
        <w:t>a okręgu</w:t>
      </w:r>
      <w:r w:rsidR="00030632">
        <w:t xml:space="preserve"> co 1</w:t>
      </w:r>
      <w:r>
        <w:rPr>
          <w:vertAlign w:val="superscript"/>
        </w:rPr>
        <w:t>o</w:t>
      </w:r>
      <w:r>
        <w:t xml:space="preserve"> .</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proofErr w:type="spellStart"/>
      <w:r w:rsidRPr="00CC54A6">
        <w:rPr>
          <w:b/>
        </w:rPr>
        <w:t>dh</w:t>
      </w:r>
      <w:proofErr w:type="spellEnd"/>
      <w:r>
        <w:t xml:space="preserve">) z wysokością modelu Ziemi w danym punkcie. </w:t>
      </w:r>
      <w:r>
        <w:lastRenderedPageBreak/>
        <w:t xml:space="preserve">Jeśli wysokość punktu na okręgu była mniejsza lub równa wysokości modelu punkt zostawał uznany za punkt otoczki obszaru przeszukanego, a wartość stopnia na okręgu, odpowiadająca 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A848AF" w:rsidP="00A848AF">
      <w:pPr>
        <w:spacing w:line="360" w:lineRule="auto"/>
      </w:pPr>
      <w:r>
        <w:tab/>
        <w:t>Na Rys. 6.2 przedstawiono przykładowy wynik działania algorytmu. Fragmenty okr</w:t>
      </w:r>
      <w:r>
        <w:t>ę</w:t>
      </w:r>
      <w:r>
        <w:t>gów o mniejszym promieniu reprezentują tereny o większej wysokości, a te o większym pr</w:t>
      </w:r>
      <w:r>
        <w:t>o</w:t>
      </w:r>
      <w:r>
        <w:t>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910763" cy="4772859"/>
            <wp:effectExtent l="19050" t="0" r="4137"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4" cstate="print"/>
                    <a:stretch>
                      <a:fillRect/>
                    </a:stretch>
                  </pic:blipFill>
                  <pic:spPr>
                    <a:xfrm>
                      <a:off x="0" y="0"/>
                      <a:ext cx="4910763" cy="4772859"/>
                    </a:xfrm>
                    <a:prstGeom prst="rect">
                      <a:avLst/>
                    </a:prstGeom>
                  </pic:spPr>
                </pic:pic>
              </a:graphicData>
            </a:graphic>
          </wp:inline>
        </w:drawing>
      </w:r>
    </w:p>
    <w:p w:rsidR="00A848AF" w:rsidRDefault="00A848AF" w:rsidP="00A848AF">
      <w:pPr>
        <w:pStyle w:val="Legenda"/>
        <w:spacing w:line="360" w:lineRule="auto"/>
        <w:jc w:val="center"/>
      </w:pPr>
      <w:bookmarkStart w:id="88" w:name="_Toc448663270"/>
      <w:r>
        <w:t xml:space="preserve">Rys. </w:t>
      </w:r>
      <w:fldSimple w:instr=" STYLEREF 1 \s ">
        <w:r>
          <w:rPr>
            <w:noProof/>
          </w:rPr>
          <w:t>6</w:t>
        </w:r>
      </w:fldSimple>
      <w:r>
        <w:t>.</w:t>
      </w:r>
      <w:fldSimple w:instr=" SEQ Rys. \* ARABIC \s 1 ">
        <w:r>
          <w:rPr>
            <w:noProof/>
          </w:rPr>
          <w:t>2</w:t>
        </w:r>
      </w:fldSimple>
      <w:r>
        <w:t xml:space="preserve"> Przykładowy wynik działania algorytmu wyznaczania otoczki obszaru przeszukanego</w:t>
      </w:r>
      <w:bookmarkEnd w:id="88"/>
    </w:p>
    <w:p w:rsidR="00A848AF" w:rsidRDefault="00A848AF" w:rsidP="00A848AF"/>
    <w:p w:rsidR="00030632" w:rsidRDefault="00030632" w:rsidP="00A848AF"/>
    <w:p w:rsidR="00030632" w:rsidRPr="00046FA9" w:rsidRDefault="00030632" w:rsidP="00A848AF"/>
    <w:p w:rsidR="00A848AF" w:rsidRDefault="00A848AF" w:rsidP="00A848AF">
      <w:pPr>
        <w:pStyle w:val="Nagwek3"/>
        <w:spacing w:line="360" w:lineRule="auto"/>
      </w:pPr>
      <w:bookmarkStart w:id="89" w:name="_Toc449023042"/>
      <w:r>
        <w:lastRenderedPageBreak/>
        <w:t>Algorytm wyznaczania obszarów wewnątrz otoczki, niezarejestr</w:t>
      </w:r>
      <w:r>
        <w:t>o</w:t>
      </w:r>
      <w:r>
        <w:t>wanych przez kamerę</w:t>
      </w:r>
      <w:bookmarkEnd w:id="89"/>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dla kąta kamery zmniejszonego o określoną stałą wartość </w:t>
      </w:r>
      <w:r w:rsidRPr="00CD1864">
        <w:rPr>
          <w:b/>
        </w:rPr>
        <w:t>β</w:t>
      </w:r>
      <w:r>
        <w:t>, jednocześnie zapamiętując wyzn</w:t>
      </w:r>
      <w:r>
        <w:t>a</w:t>
      </w:r>
      <w:r>
        <w:t>czoną otoczkę dla poprzedniej wartości kąta kamery. Iterację tę powtarzano, aż do osiągnięcia kąta zerowego. W efekcie po każdej iteracji otrzymywano dwie otoczki: jedną dla kąta w</w:t>
      </w:r>
      <w:r>
        <w:t>i</w:t>
      </w:r>
      <w:r>
        <w:t xml:space="preserve">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dających promieniach, czyli leżących na tej samej współrzędnej kątowej okręgu. Jeśli wys</w:t>
      </w:r>
      <w:r>
        <w:t>o</w:t>
      </w:r>
      <w:r>
        <w:t xml:space="preserve">kość punktu </w:t>
      </w:r>
      <w:r w:rsidRPr="0008498D">
        <w:rPr>
          <w:b/>
        </w:rPr>
        <w:t>B</w:t>
      </w:r>
      <w:r>
        <w:t xml:space="preserve"> (leżącego na otoczce "γ - β") jest większa od wysokości punktu </w:t>
      </w:r>
      <w:r w:rsidRPr="00CD1864">
        <w:rPr>
          <w:b/>
        </w:rPr>
        <w:t>A</w:t>
      </w:r>
      <w:r>
        <w:t xml:space="preserve"> (leżącego na otoczce "</w:t>
      </w:r>
      <w:r w:rsidRPr="00CC54A6">
        <w:t xml:space="preserve"> </w:t>
      </w:r>
      <w:r>
        <w:t xml:space="preserve">γ ") oznacza to, że między tymi dwoma punktami występuje wzniesienie.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xml:space="preserve">, aż do wysokości punktu </w:t>
      </w:r>
      <w:r w:rsidRPr="00CD1864">
        <w:rPr>
          <w:b/>
        </w:rPr>
        <w:t>A</w:t>
      </w:r>
      <w:r>
        <w:t xml:space="preserve">. Dla każdego "schodka" dokonano porównania wysokości punktu na promieniu wodzącym kamery o kącie </w:t>
      </w:r>
      <w:r w:rsidRPr="00CD1864">
        <w:rPr>
          <w:b/>
        </w:rPr>
        <w:t>γ - β</w:t>
      </w:r>
      <w:r>
        <w:t xml:space="preserve"> z wysokością modelu punktu o tej samej długości i szerokości geogr</w:t>
      </w:r>
      <w:r>
        <w:t>a</w:t>
      </w:r>
      <w:r>
        <w:t>ficznej. Jeśli wysokość punktu na promieniu wodzącym była większa od wysokości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lastRenderedPageBreak/>
        <w:drawing>
          <wp:inline distT="0" distB="0" distL="0" distR="0">
            <wp:extent cx="6375768" cy="3780000"/>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5" cstate="print"/>
                    <a:stretch>
                      <a:fillRect/>
                    </a:stretch>
                  </pic:blipFill>
                  <pic:spPr>
                    <a:xfrm>
                      <a:off x="0" y="0"/>
                      <a:ext cx="6375768" cy="3780000"/>
                    </a:xfrm>
                    <a:prstGeom prst="rect">
                      <a:avLst/>
                    </a:prstGeom>
                  </pic:spPr>
                </pic:pic>
              </a:graphicData>
            </a:graphic>
          </wp:inline>
        </w:drawing>
      </w:r>
    </w:p>
    <w:p w:rsidR="00A848AF" w:rsidRDefault="00A848AF" w:rsidP="00A848AF">
      <w:pPr>
        <w:pStyle w:val="Legenda"/>
        <w:jc w:val="center"/>
      </w:pPr>
      <w:bookmarkStart w:id="90" w:name="_Toc448663271"/>
      <w:r>
        <w:t xml:space="preserve">Rys. </w:t>
      </w:r>
      <w:fldSimple w:instr=" STYLEREF 1 \s ">
        <w:r>
          <w:rPr>
            <w:noProof/>
          </w:rPr>
          <w:t>6</w:t>
        </w:r>
      </w:fldSimple>
      <w:r>
        <w:t>.</w:t>
      </w:r>
      <w:fldSimple w:instr=" SEQ Rys. \* ARABIC \s 1 ">
        <w:r>
          <w:rPr>
            <w:noProof/>
          </w:rPr>
          <w:t>3</w:t>
        </w:r>
      </w:fldSimple>
      <w:r>
        <w:t xml:space="preserve"> Rysunek przedstawiający zasadę działania algorytmu wyznaczania obszarów wewnątrz otoczki, niezarejestrowanych przez kamerę</w:t>
      </w:r>
      <w:bookmarkEnd w:id="90"/>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reprezentacją niewidocznego obszaru.  Operacja ta była powtarzana dla każdego z 36</w:t>
      </w:r>
      <w:r w:rsidR="00F5101F">
        <w:t>0</w:t>
      </w:r>
      <w:r>
        <w:t xml:space="preserve"> kątów, dla których wyznaczano punkty otoczki. W ten sposób otrzymano listę dziur w obszarze przeszukanym, w postaci l</w:t>
      </w:r>
      <w:r>
        <w:t>i</w:t>
      </w:r>
      <w:r>
        <w:t>nii, które sumarycznie reprezentują powierzchnię obszarów niezarejestrowanych przez kam</w:t>
      </w:r>
      <w:r>
        <w:t>e</w:t>
      </w:r>
      <w:r>
        <w:t>rę. Koncepcyjny wynik działania algorytmu przedstawiono na rys. 6.4.</w:t>
      </w:r>
    </w:p>
    <w:p w:rsidR="00A848AF"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347223" cy="4445635"/>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6" cstate="print"/>
                    <a:stretch>
                      <a:fillRect/>
                    </a:stretch>
                  </pic:blipFill>
                  <pic:spPr>
                    <a:xfrm>
                      <a:off x="0" y="0"/>
                      <a:ext cx="4347223" cy="4445635"/>
                    </a:xfrm>
                    <a:prstGeom prst="rect">
                      <a:avLst/>
                    </a:prstGeom>
                  </pic:spPr>
                </pic:pic>
              </a:graphicData>
            </a:graphic>
          </wp:inline>
        </w:drawing>
      </w:r>
    </w:p>
    <w:p w:rsidR="00A848AF" w:rsidRDefault="00A848AF" w:rsidP="00A848AF">
      <w:pPr>
        <w:pStyle w:val="Legenda"/>
        <w:jc w:val="center"/>
      </w:pPr>
      <w:bookmarkStart w:id="91" w:name="_Toc448663272"/>
      <w:r>
        <w:t xml:space="preserve">Rys. </w:t>
      </w:r>
      <w:fldSimple w:instr=" STYLEREF 1 \s ">
        <w:r>
          <w:rPr>
            <w:noProof/>
          </w:rPr>
          <w:t>6</w:t>
        </w:r>
      </w:fldSimple>
      <w:r>
        <w:t>.</w:t>
      </w:r>
      <w:fldSimple w:instr=" SEQ Rys. \* ARABIC \s 1 ">
        <w:r>
          <w:rPr>
            <w:noProof/>
          </w:rPr>
          <w:t>4</w:t>
        </w:r>
      </w:fldSimple>
      <w:r>
        <w:t xml:space="preserve"> Przykładowy wynik algorytmu wyznaczania obszarów wewnątrz otoczki niezarejestrowanych przez kamerę</w:t>
      </w:r>
      <w:bookmarkEnd w:id="91"/>
    </w:p>
    <w:p w:rsidR="00A848AF" w:rsidRDefault="00A848AF" w:rsidP="00A848AF">
      <w:pPr>
        <w:spacing w:line="360" w:lineRule="auto"/>
      </w:pPr>
    </w:p>
    <w:p w:rsidR="004C78FD"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oraz pogrupowanie punktów reprezentujących sąsiednie linie pozwoli na wyznaczenie zbi</w:t>
      </w:r>
      <w:r w:rsidR="004C78FD">
        <w:t>o</w:t>
      </w:r>
      <w:r w:rsidR="004C78FD">
        <w:t>rów punktów reprezentujących poszczególne dziury. Następnie dla każdego zbioru zostanie wyznaczony wielokąt, zawierający wszystkie punkty zbioru zgodnie z algorytmem wyzn</w:t>
      </w:r>
      <w:r w:rsidR="004C78FD">
        <w:t>a</w:t>
      </w:r>
      <w:r w:rsidR="004C78FD">
        <w:t xml:space="preserve">czania otoczki </w:t>
      </w:r>
      <w:proofErr w:type="spellStart"/>
      <w:r w:rsidR="004C78FD">
        <w:t>α-wklęsłej</w:t>
      </w:r>
      <w:proofErr w:type="spellEnd"/>
      <w:r w:rsidR="004C78FD">
        <w:t xml:space="preserve"> opisanym w kolejnym podrozdziale.</w:t>
      </w:r>
    </w:p>
    <w:p w:rsidR="004C78FD" w:rsidRDefault="004C78FD" w:rsidP="00A848AF">
      <w:pPr>
        <w:spacing w:line="360" w:lineRule="auto"/>
      </w:pPr>
    </w:p>
    <w:p w:rsidR="00A848AF" w:rsidRDefault="00A848AF" w:rsidP="00A848AF">
      <w:pPr>
        <w:spacing w:line="360" w:lineRule="auto"/>
      </w:pPr>
      <w:r>
        <w:tab/>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E360B8" w:rsidRDefault="00A848AF" w:rsidP="00A848AF">
      <w:pPr>
        <w:spacing w:line="360" w:lineRule="auto"/>
      </w:pPr>
    </w:p>
    <w:p w:rsidR="00A848AF" w:rsidRDefault="00A848AF" w:rsidP="00A848AF">
      <w:pPr>
        <w:pStyle w:val="Nagwek3"/>
        <w:spacing w:line="360" w:lineRule="auto"/>
      </w:pPr>
      <w:bookmarkStart w:id="92" w:name="_Toc449023043"/>
      <w:r>
        <w:lastRenderedPageBreak/>
        <w:t>Algorytm łączenia obszarów</w:t>
      </w:r>
      <w:bookmarkEnd w:id="92"/>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nio przeszukany i obszar dotychczas przeszukany. Obszar ostatnio przeszukany to obszar z</w:t>
      </w:r>
      <w:r>
        <w:t>a</w:t>
      </w:r>
      <w:r>
        <w:t xml:space="preserve">rejestrowany przez kamerę dla ostatniego znanego położenia </w:t>
      </w:r>
      <w:proofErr w:type="spellStart"/>
      <w:r>
        <w:t>drona</w:t>
      </w:r>
      <w:proofErr w:type="spellEnd"/>
      <w:r>
        <w:t>, podczas gdy obszar d</w:t>
      </w:r>
      <w:r>
        <w:t>o</w:t>
      </w:r>
      <w:r>
        <w:t>tychczas przeszukany jest sumą wszystkich obszarów zarejestrowanych do tej pory, nie wl</w:t>
      </w:r>
      <w:r>
        <w:t>i</w:t>
      </w:r>
      <w:r>
        <w:t>czając w to obszaru ostatnio przeszukanego. Rozdział ten został poświęcony opisowi alg</w:t>
      </w:r>
      <w:r>
        <w:t>o</w:t>
      </w:r>
      <w:r>
        <w:t>rytmu wykorzystanego do wyznaczania obszaru dotychczas przeszukanego. W pierwszej k</w:t>
      </w:r>
      <w:r>
        <w:t>o</w:t>
      </w:r>
      <w:r>
        <w:t>lejności przedstawiono definicję problemu, jaki algorytm ma rozwiązać, a następnie opisano wykorzystany algorytm.</w:t>
      </w:r>
    </w:p>
    <w:p w:rsidR="00A848AF" w:rsidRDefault="00A848AF" w:rsidP="00A848AF">
      <w:pPr>
        <w:pStyle w:val="Nagwek4"/>
        <w:spacing w:line="360" w:lineRule="auto"/>
      </w:pPr>
      <w:bookmarkStart w:id="93" w:name="_Toc449023044"/>
      <w:r>
        <w:t>Definicja problemu</w:t>
      </w:r>
      <w:bookmarkEnd w:id="93"/>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ale dla całych śladów potrzebna jest metoda na łączenie tych obszarów w j</w:t>
      </w:r>
      <w:r>
        <w:t>e</w:t>
      </w:r>
      <w:r>
        <w:t>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4C78FD">
        <w:t xml:space="preserve"> takiego, że </w:t>
      </w:r>
      <w:r>
        <w:t xml:space="preserve"> </w:t>
      </w:r>
      <w:r w:rsidR="004C78FD">
        <w:t>każdy z punktów nal</w:t>
      </w:r>
      <w:r w:rsidR="004C78FD">
        <w:t>e</w:t>
      </w:r>
      <w:r w:rsidR="004C78FD">
        <w:t>żących</w:t>
      </w:r>
      <w:r>
        <w:t xml:space="preserve"> do obu obszarów</w:t>
      </w:r>
      <w:r w:rsidR="004C78FD">
        <w:t xml:space="preserve"> leży albo na brzegu wielokąta albo w jego wnętrzu. Taka</w:t>
      </w:r>
      <w:r>
        <w:t xml:space="preserve"> </w:t>
      </w:r>
      <w:r w:rsidR="004C78FD">
        <w:t>figura pł</w:t>
      </w:r>
      <w:r w:rsidR="004C78FD">
        <w:t>a</w:t>
      </w:r>
      <w:r w:rsidR="004C78FD">
        <w:t>ska</w:t>
      </w:r>
      <w:r>
        <w:t xml:space="preserve">, w zależności od </w:t>
      </w:r>
      <w:r w:rsidR="004C78FD">
        <w:t>jej</w:t>
      </w:r>
      <w:r>
        <w:t xml:space="preserve"> charakteru, określa</w:t>
      </w:r>
      <w:r w:rsidR="00B511F7">
        <w:t>na</w:t>
      </w:r>
      <w:r>
        <w:t xml:space="preserve"> jest otoczką wypukłą lub wklęsłą zbioru pun</w:t>
      </w:r>
      <w:r>
        <w:t>k</w:t>
      </w:r>
      <w:r>
        <w:t>tów. W przypadku otoczki wypukłej istnieje wiele stosunkowo prostych w implementacji algorytmów na wyznaczenie takiego wielokąta, jednak problem pojawia się w momencie, gdy któryś z tych obszarów jest wielokątem wklęsłym, co w analizowanym przykładzie jest częstą sytuacją.</w:t>
      </w:r>
    </w:p>
    <w:p w:rsidR="00F5101F" w:rsidRDefault="00F5101F" w:rsidP="00A848AF">
      <w:pPr>
        <w:spacing w:line="360" w:lineRule="auto"/>
      </w:pPr>
    </w:p>
    <w:p w:rsidR="00F5101F" w:rsidRP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9E69A2" w:rsidRPr="00F5101F">
        <w:rPr>
          <w:sz w:val="24"/>
          <w:szCs w:val="24"/>
        </w:rPr>
        <w:fldChar w:fldCharType="begin"/>
      </w:r>
      <w:r w:rsidR="00F5101F" w:rsidRPr="00F5101F">
        <w:rPr>
          <w:sz w:val="24"/>
          <w:szCs w:val="24"/>
        </w:rPr>
        <w:instrText xml:space="preserve"> STYLEREF 1 \s </w:instrText>
      </w:r>
      <w:r w:rsidR="009E69A2" w:rsidRPr="00F5101F">
        <w:rPr>
          <w:sz w:val="24"/>
          <w:szCs w:val="24"/>
        </w:rPr>
        <w:fldChar w:fldCharType="separate"/>
      </w:r>
      <w:r w:rsidR="00F5101F" w:rsidRPr="00F5101F">
        <w:rPr>
          <w:noProof/>
          <w:sz w:val="24"/>
          <w:szCs w:val="24"/>
        </w:rPr>
        <w:t>5</w:t>
      </w:r>
      <w:r w:rsidR="009E69A2" w:rsidRPr="00F5101F">
        <w:rPr>
          <w:sz w:val="24"/>
          <w:szCs w:val="24"/>
        </w:rPr>
        <w:fldChar w:fldCharType="end"/>
      </w:r>
      <w:r w:rsidR="00F5101F" w:rsidRPr="00F5101F">
        <w:rPr>
          <w:sz w:val="24"/>
          <w:szCs w:val="24"/>
        </w:rPr>
        <w:t>.</w:t>
      </w:r>
      <w:r w:rsidR="009E69A2" w:rsidRPr="00F5101F">
        <w:rPr>
          <w:sz w:val="24"/>
          <w:szCs w:val="24"/>
        </w:rPr>
        <w:fldChar w:fldCharType="begin"/>
      </w:r>
      <w:r w:rsidR="00F5101F" w:rsidRPr="00F5101F">
        <w:rPr>
          <w:sz w:val="24"/>
          <w:szCs w:val="24"/>
        </w:rPr>
        <w:instrText xml:space="preserve"> SEQ Def. \* ARABIC \s 1 </w:instrText>
      </w:r>
      <w:r w:rsidR="009E69A2" w:rsidRPr="00F5101F">
        <w:rPr>
          <w:sz w:val="24"/>
          <w:szCs w:val="24"/>
        </w:rPr>
        <w:fldChar w:fldCharType="separate"/>
      </w:r>
      <w:r w:rsidR="00F5101F" w:rsidRPr="00F5101F">
        <w:rPr>
          <w:noProof/>
          <w:sz w:val="24"/>
          <w:szCs w:val="24"/>
        </w:rPr>
        <w:t>1</w:t>
      </w:r>
      <w:r w:rsidR="009E69A2"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pun</w:t>
      </w:r>
      <w:r w:rsidR="00F5101F" w:rsidRPr="00F5101F">
        <w:rPr>
          <w:b w:val="0"/>
          <w:sz w:val="24"/>
          <w:szCs w:val="24"/>
        </w:rPr>
        <w:t>k</w:t>
      </w:r>
      <w:r w:rsidR="00F5101F" w:rsidRPr="00F5101F">
        <w:rPr>
          <w:b w:val="0"/>
          <w:sz w:val="24"/>
          <w:szCs w:val="24"/>
        </w:rPr>
        <w:t>tów należących do tego zbioru leży albo na brzegu wielokąta, albo w jego wnętrzu.</w:t>
      </w:r>
      <w:r w:rsidR="00F5101F" w:rsidRPr="00F5101F">
        <w:rPr>
          <w:sz w:val="24"/>
          <w:szCs w:val="24"/>
        </w:rPr>
        <w:t xml:space="preserve"> </w:t>
      </w:r>
    </w:p>
    <w:p w:rsidR="00A848AF" w:rsidRDefault="00A848AF" w:rsidP="00A848AF">
      <w:pPr>
        <w:spacing w:line="360" w:lineRule="auto"/>
      </w:pPr>
      <w:r>
        <w:lastRenderedPageBreak/>
        <w:tab/>
        <w:t>Z matematycznego punktu widzenia dla dowolnego zestawu punktów P nie istnieje jednoznaczny wielokąt wklęsły zawierający wszystkie te punkty. Zazwyczaj istnieje wiele takich wielokątów. Problem ten został zobrazowany na rys. 6.5.</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350687" cy="3062378"/>
            <wp:effectExtent l="19050" t="0" r="0"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27" cstate="print"/>
                    <a:stretch>
                      <a:fillRect/>
                    </a:stretch>
                  </pic:blipFill>
                  <pic:spPr>
                    <a:xfrm>
                      <a:off x="0" y="0"/>
                      <a:ext cx="4355973" cy="3066099"/>
                    </a:xfrm>
                    <a:prstGeom prst="rect">
                      <a:avLst/>
                    </a:prstGeom>
                  </pic:spPr>
                </pic:pic>
              </a:graphicData>
            </a:graphic>
          </wp:inline>
        </w:drawing>
      </w:r>
    </w:p>
    <w:p w:rsidR="00A848AF" w:rsidRDefault="00A848AF" w:rsidP="00A848AF">
      <w:pPr>
        <w:pStyle w:val="Legenda"/>
        <w:spacing w:line="360" w:lineRule="auto"/>
        <w:jc w:val="center"/>
      </w:pPr>
      <w:bookmarkStart w:id="94" w:name="_Toc448663273"/>
      <w:r>
        <w:t xml:space="preserve">Rys. </w:t>
      </w:r>
      <w:fldSimple w:instr=" STYLEREF 1 \s ">
        <w:r>
          <w:rPr>
            <w:noProof/>
          </w:rPr>
          <w:t>6</w:t>
        </w:r>
      </w:fldSimple>
      <w:r>
        <w:t>.</w:t>
      </w:r>
      <w:fldSimple w:instr=" SEQ Rys. \* ARABIC \s 1 ">
        <w:r>
          <w:rPr>
            <w:noProof/>
          </w:rPr>
          <w:t>5</w:t>
        </w:r>
      </w:fldSimple>
      <w:r>
        <w:t xml:space="preserve"> Zobrazowanie problemu </w:t>
      </w:r>
      <w:r w:rsidR="006A3844">
        <w:t xml:space="preserve">jednoznacznego </w:t>
      </w:r>
      <w:r>
        <w:t xml:space="preserve">wyznaczania otoczki wklęsłej [43] </w:t>
      </w:r>
      <w:bookmarkEnd w:id="94"/>
    </w:p>
    <w:p w:rsidR="00A848AF" w:rsidRPr="00493FF4" w:rsidRDefault="00A848AF" w:rsidP="00A848AF"/>
    <w:p w:rsidR="00A848AF" w:rsidRPr="006B70BB" w:rsidRDefault="00A848AF" w:rsidP="00A848AF">
      <w:pPr>
        <w:spacing w:line="360" w:lineRule="auto"/>
      </w:pPr>
      <w:r>
        <w:tab/>
        <w:t>Jak widać otoczka wypukła byłaby jedynie bardzo niedokładnym przybliżeniem o</w:t>
      </w:r>
      <w:r>
        <w:t>b</w:t>
      </w:r>
      <w:r>
        <w:t xml:space="preserve">szaru zarejestrowanego przez kamerę, a kolejne otoczki wklęsłe różnią się znacznie między sobą. </w:t>
      </w:r>
      <w:r w:rsidR="004C78FD">
        <w:t xml:space="preserve"> Zatem potrzebny jest algorytm, który nie tylko będzie wyznaczał otoczkę wklęsłą dla danego zbioru punktów, ale będzie to robił w sposób powtarzalny</w:t>
      </w:r>
      <w:r w:rsidR="006903D5">
        <w:t xml:space="preserve"> i dokładny</w:t>
      </w:r>
      <w:r w:rsidR="004C78FD">
        <w:t>.</w:t>
      </w:r>
      <w:r w:rsidR="00B511F7">
        <w:t xml:space="preserve"> </w:t>
      </w:r>
      <w:r>
        <w:t>W kolejnym 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5" w:name="_Toc449023045"/>
      <w:r>
        <w:t>Wyznaczanie otoczki wklęsłej - kształt α</w:t>
      </w:r>
      <w:bookmarkEnd w:id="95"/>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 6.5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Antony</w:t>
      </w:r>
      <w:r>
        <w:t>'</w:t>
      </w:r>
      <w:r>
        <w:t>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algorytmem </w:t>
      </w:r>
      <w:r>
        <w:lastRenderedPageBreak/>
        <w:t xml:space="preserve">owijania prezentów [44], czy metoda oparta na algorytmie </w:t>
      </w:r>
      <w:proofErr w:type="spellStart"/>
      <w:r>
        <w:t>k-najbliższych</w:t>
      </w:r>
      <w:proofErr w:type="spellEnd"/>
      <w:r>
        <w:t xml:space="preserve"> sąsiadów, oprac</w:t>
      </w:r>
      <w:r>
        <w:t>o</w:t>
      </w:r>
      <w:r>
        <w:t xml:space="preserve">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6" w:name="_Toc448663274"/>
      <w:r>
        <w:t xml:space="preserve">Rys. </w:t>
      </w:r>
      <w:fldSimple w:instr=" STYLEREF 1 \s ">
        <w:r>
          <w:rPr>
            <w:noProof/>
          </w:rPr>
          <w:t>6</w:t>
        </w:r>
      </w:fldSimple>
      <w:r>
        <w:t>.</w:t>
      </w:r>
      <w:fldSimple w:instr=" SEQ Rys. \* ARABIC \s 1 ">
        <w:r>
          <w:rPr>
            <w:noProof/>
          </w:rPr>
          <w:t>6</w:t>
        </w:r>
      </w:fldSimple>
      <w:r>
        <w:t xml:space="preserve"> Zasada wyznaczanie pojedynczych </w:t>
      </w:r>
      <w:r>
        <w:rPr>
          <w:noProof/>
        </w:rPr>
        <w:t xml:space="preserve"> krawędzi grafu</w:t>
      </w:r>
      <w:bookmarkEnd w:id="96"/>
      <w:r>
        <w:rPr>
          <w:noProof/>
        </w:rPr>
        <w:t xml:space="preserve"> [50]</w:t>
      </w:r>
    </w:p>
    <w:p w:rsidR="00A848AF" w:rsidRPr="0089517B" w:rsidRDefault="00A848AF" w:rsidP="00A848AF"/>
    <w:p w:rsidR="00A848AF" w:rsidRDefault="00A848AF" w:rsidP="00A848AF">
      <w:pPr>
        <w:spacing w:line="360" w:lineRule="auto"/>
      </w:pPr>
      <w:r>
        <w:tab/>
        <w:t xml:space="preserve">Kształt α  dowolnego zbioru punktów jest </w:t>
      </w:r>
      <w:proofErr w:type="spellStart"/>
      <w:r>
        <w:t>subgrafem</w:t>
      </w:r>
      <w:proofErr w:type="spellEnd"/>
      <w:r>
        <w:t xml:space="preserve"> triangulacji </w:t>
      </w:r>
      <w:proofErr w:type="spellStart"/>
      <w:r>
        <w:t>Delaunay</w:t>
      </w:r>
      <w:proofErr w:type="spellEnd"/>
      <w:r>
        <w:t xml:space="preserve"> tych pun</w:t>
      </w:r>
      <w:r>
        <w:t>k</w:t>
      </w:r>
      <w:r>
        <w:t>tów, takim że dwa punkty stanowią jego krawędź jeśli istnieje pusta kula o promieniu 1/α stykająca się z tymi dwoma punktami. Jeśli α=0 kula zostaje zastąpiona półpłaszczyzną i wówczas kształt alfa jest równy otoczce wypukłej danego zbioru punktów [47].</w:t>
      </w:r>
    </w:p>
    <w:p w:rsidR="00A848AF" w:rsidRPr="007155AB"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7" w:name="_Toc448663275"/>
      <w:r>
        <w:t xml:space="preserve">Rys. </w:t>
      </w:r>
      <w:fldSimple w:instr=" STYLEREF 1 \s ">
        <w:r>
          <w:rPr>
            <w:noProof/>
          </w:rPr>
          <w:t>6</w:t>
        </w:r>
      </w:fldSimple>
      <w:r>
        <w:t>.</w:t>
      </w:r>
      <w:fldSimple w:instr=" SEQ Rys. \* ARABIC \s 1 ">
        <w:r>
          <w:rPr>
            <w:noProof/>
          </w:rPr>
          <w:t>7</w:t>
        </w:r>
      </w:fldSimple>
      <w:r>
        <w:t xml:space="preserve"> Intuicyjny przykład wyznaczania kształtu alfa dla danego zbioru punktów</w:t>
      </w:r>
      <w:bookmarkEnd w:id="97"/>
      <w:r>
        <w:t xml:space="preserve"> [50]</w:t>
      </w:r>
    </w:p>
    <w:p w:rsidR="00A848AF" w:rsidRPr="007155AB" w:rsidRDefault="00A848AF" w:rsidP="00A848AF">
      <w:pPr>
        <w:spacing w:line="360" w:lineRule="auto"/>
      </w:pPr>
    </w:p>
    <w:p w:rsidR="00A848AF" w:rsidRDefault="00A848AF" w:rsidP="00A848AF">
      <w:pPr>
        <w:spacing w:line="360" w:lineRule="auto"/>
      </w:pPr>
      <w:r>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czyli otoc</w:t>
      </w:r>
      <w:r>
        <w:t>z</w:t>
      </w:r>
      <w:r>
        <w:t xml:space="preserve">ka wklęsła zdefiniowana poprzez kształt α dla danego zbioru punktów. W celu poprawnej definicji otoczki </w:t>
      </w:r>
      <w:proofErr w:type="spellStart"/>
      <w:r>
        <w:t>α-wklęsłej</w:t>
      </w:r>
      <w:proofErr w:type="spellEnd"/>
      <w:r>
        <w:t xml:space="preserve"> w pierwszej kolejności zostanie przedstawiona definicja wielok</w:t>
      </w:r>
      <w:r>
        <w:t>ą</w:t>
      </w:r>
      <w:r>
        <w:t>ta alfa.</w:t>
      </w:r>
    </w:p>
    <w:p w:rsidR="00A848AF" w:rsidRDefault="00A848AF" w:rsidP="00A848AF">
      <w:pPr>
        <w:spacing w:line="360" w:lineRule="auto"/>
      </w:pPr>
    </w:p>
    <w:p w:rsidR="00A848AF" w:rsidRPr="00E47FA7" w:rsidRDefault="00A848AF" w:rsidP="00E47FA7">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9E69A2">
        <w:rPr>
          <w:sz w:val="24"/>
          <w:szCs w:val="24"/>
        </w:rPr>
        <w:fldChar w:fldCharType="begin"/>
      </w:r>
      <w:r w:rsidR="00F5101F">
        <w:rPr>
          <w:sz w:val="24"/>
          <w:szCs w:val="24"/>
        </w:rPr>
        <w:instrText xml:space="preserve"> STYLEREF 1 \s </w:instrText>
      </w:r>
      <w:r w:rsidR="009E69A2">
        <w:rPr>
          <w:sz w:val="24"/>
          <w:szCs w:val="24"/>
        </w:rPr>
        <w:fldChar w:fldCharType="separate"/>
      </w:r>
      <w:r w:rsidR="00F5101F">
        <w:rPr>
          <w:noProof/>
          <w:sz w:val="24"/>
          <w:szCs w:val="24"/>
        </w:rPr>
        <w:t>5</w:t>
      </w:r>
      <w:r w:rsidR="009E69A2">
        <w:rPr>
          <w:sz w:val="24"/>
          <w:szCs w:val="24"/>
        </w:rPr>
        <w:fldChar w:fldCharType="end"/>
      </w:r>
      <w:r w:rsidR="00F5101F">
        <w:rPr>
          <w:sz w:val="24"/>
          <w:szCs w:val="24"/>
        </w:rPr>
        <w:t>.</w:t>
      </w:r>
      <w:r w:rsidR="009E69A2">
        <w:rPr>
          <w:sz w:val="24"/>
          <w:szCs w:val="24"/>
        </w:rPr>
        <w:fldChar w:fldCharType="begin"/>
      </w:r>
      <w:r w:rsidR="00F5101F">
        <w:rPr>
          <w:sz w:val="24"/>
          <w:szCs w:val="24"/>
        </w:rPr>
        <w:instrText xml:space="preserve"> SEQ Def. \* ARABIC \s 1 </w:instrText>
      </w:r>
      <w:r w:rsidR="009E69A2">
        <w:rPr>
          <w:sz w:val="24"/>
          <w:szCs w:val="24"/>
        </w:rPr>
        <w:fldChar w:fldCharType="separate"/>
      </w:r>
      <w:r w:rsidR="00F5101F">
        <w:rPr>
          <w:noProof/>
          <w:sz w:val="24"/>
          <w:szCs w:val="24"/>
        </w:rPr>
        <w:t>2</w:t>
      </w:r>
      <w:r w:rsidR="009E69A2">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766094" cy="3700732"/>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cstate="print"/>
                    <a:srcRect/>
                    <a:stretch>
                      <a:fillRect/>
                    </a:stretch>
                  </pic:blipFill>
                  <pic:spPr bwMode="auto">
                    <a:xfrm>
                      <a:off x="0" y="0"/>
                      <a:ext cx="4769892" cy="3703681"/>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8" w:name="_Toc448663276"/>
      <w:r>
        <w:t xml:space="preserve">Rys. </w:t>
      </w:r>
      <w:fldSimple w:instr=" STYLEREF 1 \s ">
        <w:r>
          <w:rPr>
            <w:noProof/>
          </w:rPr>
          <w:t>6</w:t>
        </w:r>
      </w:fldSimple>
      <w:r>
        <w:t>.</w:t>
      </w:r>
      <w:fldSimple w:instr=" SEQ Rys. \* ARABIC \s 1 ">
        <w:r>
          <w:rPr>
            <w:noProof/>
          </w:rPr>
          <w:t>8</w:t>
        </w:r>
      </w:fldSimple>
      <w:r>
        <w:t xml:space="preserve"> Przykładowe wyniki wyznaczania wielokąta alfa dla różnych wartości parametrów α</w:t>
      </w:r>
      <w:bookmarkEnd w:id="98"/>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9E69A2">
        <w:rPr>
          <w:sz w:val="24"/>
          <w:szCs w:val="24"/>
        </w:rPr>
        <w:fldChar w:fldCharType="begin"/>
      </w:r>
      <w:r w:rsidR="00F5101F">
        <w:rPr>
          <w:sz w:val="24"/>
          <w:szCs w:val="24"/>
        </w:rPr>
        <w:instrText xml:space="preserve"> STYLEREF 1 \s </w:instrText>
      </w:r>
      <w:r w:rsidR="009E69A2">
        <w:rPr>
          <w:sz w:val="24"/>
          <w:szCs w:val="24"/>
        </w:rPr>
        <w:fldChar w:fldCharType="separate"/>
      </w:r>
      <w:r w:rsidR="00F5101F">
        <w:rPr>
          <w:noProof/>
          <w:sz w:val="24"/>
          <w:szCs w:val="24"/>
        </w:rPr>
        <w:t>5</w:t>
      </w:r>
      <w:r w:rsidR="009E69A2">
        <w:rPr>
          <w:sz w:val="24"/>
          <w:szCs w:val="24"/>
        </w:rPr>
        <w:fldChar w:fldCharType="end"/>
      </w:r>
      <w:r w:rsidR="00F5101F">
        <w:rPr>
          <w:sz w:val="24"/>
          <w:szCs w:val="24"/>
        </w:rPr>
        <w:t>.</w:t>
      </w:r>
      <w:r w:rsidR="009E69A2">
        <w:rPr>
          <w:sz w:val="24"/>
          <w:szCs w:val="24"/>
        </w:rPr>
        <w:fldChar w:fldCharType="begin"/>
      </w:r>
      <w:r w:rsidR="00F5101F">
        <w:rPr>
          <w:sz w:val="24"/>
          <w:szCs w:val="24"/>
        </w:rPr>
        <w:instrText xml:space="preserve"> SEQ Def. \* ARABIC \s 1 </w:instrText>
      </w:r>
      <w:r w:rsidR="009E69A2">
        <w:rPr>
          <w:sz w:val="24"/>
          <w:szCs w:val="24"/>
        </w:rPr>
        <w:fldChar w:fldCharType="separate"/>
      </w:r>
      <w:r w:rsidR="00F5101F">
        <w:rPr>
          <w:noProof/>
          <w:sz w:val="24"/>
          <w:szCs w:val="24"/>
        </w:rPr>
        <w:t>3</w:t>
      </w:r>
      <w:r w:rsidR="009E69A2">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Pr="00F25453" w:rsidRDefault="004C78FD" w:rsidP="00F25453">
      <w:pPr>
        <w:spacing w:line="360" w:lineRule="auto"/>
      </w:pPr>
      <w:r>
        <w:tab/>
      </w:r>
      <w:r w:rsidR="00A848AF" w:rsidRPr="00F25453">
        <w:t xml:space="preserve">W przypadku łączenia obszaru ostatnio przeszukanego z dotychczas przeszukanym danymi wejściowymi algorytmu są dwa zbiory punktów, tworzące wielokąty zamknięte. W </w:t>
      </w:r>
      <w:r w:rsidR="00A848AF" w:rsidRPr="00F25453">
        <w:lastRenderedPageBreak/>
        <w:t>celu wyznaczenia otoczki wklęsłej dla zbioru P, będącego sumą tych zbiorów przeprowadz</w:t>
      </w:r>
      <w:r w:rsidR="00A848AF" w:rsidRPr="00F25453">
        <w:t>o</w:t>
      </w:r>
      <w:r w:rsidR="00A848AF" w:rsidRPr="00F25453">
        <w:t>no kolejno takie operacje :</w:t>
      </w:r>
    </w:p>
    <w:p w:rsidR="00A848AF" w:rsidRPr="00F25453" w:rsidRDefault="00A848AF" w:rsidP="00F25453">
      <w:pPr>
        <w:spacing w:line="360" w:lineRule="auto"/>
      </w:pP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8311AF" w:rsidRPr="00F25453">
        <w:rPr>
          <w:rFonts w:ascii="Times New Roman" w:hAnsi="Times New Roman"/>
          <w:sz w:val="24"/>
          <w:szCs w:val="24"/>
        </w:rPr>
        <w:t>alg</w:t>
      </w:r>
      <w:r w:rsidR="008311AF" w:rsidRPr="00F25453">
        <w:rPr>
          <w:rFonts w:ascii="Times New Roman" w:hAnsi="Times New Roman"/>
          <w:sz w:val="24"/>
          <w:szCs w:val="24"/>
        </w:rPr>
        <w:t>o</w:t>
      </w:r>
      <w:r w:rsidR="008311AF" w:rsidRPr="00F25453">
        <w:rPr>
          <w:rFonts w:ascii="Times New Roman" w:hAnsi="Times New Roman"/>
          <w:sz w:val="24"/>
          <w:szCs w:val="24"/>
        </w:rPr>
        <w:t>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9E69A2">
        <w:rPr>
          <w:sz w:val="24"/>
          <w:szCs w:val="24"/>
        </w:rPr>
        <w:fldChar w:fldCharType="begin"/>
      </w:r>
      <w:r w:rsidR="00F5101F">
        <w:rPr>
          <w:sz w:val="24"/>
          <w:szCs w:val="24"/>
        </w:rPr>
        <w:instrText xml:space="preserve"> STYLEREF 1 \s </w:instrText>
      </w:r>
      <w:r w:rsidR="009E69A2">
        <w:rPr>
          <w:sz w:val="24"/>
          <w:szCs w:val="24"/>
        </w:rPr>
        <w:fldChar w:fldCharType="separate"/>
      </w:r>
      <w:r w:rsidR="00F5101F">
        <w:rPr>
          <w:noProof/>
          <w:sz w:val="24"/>
          <w:szCs w:val="24"/>
        </w:rPr>
        <w:t>5</w:t>
      </w:r>
      <w:r w:rsidR="009E69A2">
        <w:rPr>
          <w:sz w:val="24"/>
          <w:szCs w:val="24"/>
        </w:rPr>
        <w:fldChar w:fldCharType="end"/>
      </w:r>
      <w:r w:rsidR="00F5101F">
        <w:rPr>
          <w:sz w:val="24"/>
          <w:szCs w:val="24"/>
        </w:rPr>
        <w:t>.</w:t>
      </w:r>
      <w:r w:rsidR="009E69A2">
        <w:rPr>
          <w:sz w:val="24"/>
          <w:szCs w:val="24"/>
        </w:rPr>
        <w:fldChar w:fldCharType="begin"/>
      </w:r>
      <w:r w:rsidR="00F5101F">
        <w:rPr>
          <w:sz w:val="24"/>
          <w:szCs w:val="24"/>
        </w:rPr>
        <w:instrText xml:space="preserve"> SEQ Def. \* ARABIC \s 1 </w:instrText>
      </w:r>
      <w:r w:rsidR="009E69A2">
        <w:rPr>
          <w:sz w:val="24"/>
          <w:szCs w:val="24"/>
        </w:rPr>
        <w:fldChar w:fldCharType="separate"/>
      </w:r>
      <w:r w:rsidR="00F5101F">
        <w:rPr>
          <w:noProof/>
          <w:sz w:val="24"/>
          <w:szCs w:val="24"/>
        </w:rPr>
        <w:t>4</w:t>
      </w:r>
      <w:r w:rsidR="009E69A2">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takim zagęszczeniu pun</w:t>
      </w:r>
      <w:r w:rsidR="00F25453" w:rsidRPr="00F25453">
        <w:rPr>
          <w:b w:val="0"/>
          <w:sz w:val="24"/>
          <w:szCs w:val="24"/>
        </w:rPr>
        <w:t>k</w:t>
      </w:r>
      <w:r w:rsidR="00F25453" w:rsidRPr="00F25453">
        <w:rPr>
          <w:b w:val="0"/>
          <w:sz w:val="24"/>
          <w:szCs w:val="24"/>
        </w:rPr>
        <w:t>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 xml:space="preserve">sprawdzeniu odległości między kolejnymi punktami zbioru i porównaniu jej z parametr λ, o wartości dobranej na drodze </w:t>
      </w:r>
      <w:proofErr w:type="spellStart"/>
      <w:r w:rsidR="00B511F7" w:rsidRPr="00F25453">
        <w:t>eksperymen</w:t>
      </w:r>
      <w:proofErr w:type="spellEnd"/>
      <w:r w:rsidRPr="00F25453">
        <w:tab/>
      </w:r>
      <w:proofErr w:type="spellStart"/>
      <w:r w:rsidR="00B511F7" w:rsidRPr="00F25453">
        <w:t>tal</w:t>
      </w:r>
      <w:r w:rsidR="006903D5">
        <w:t>nej</w:t>
      </w:r>
      <w:proofErr w:type="spellEnd"/>
      <w:r w:rsidR="006903D5">
        <w:t xml:space="preserve">, </w:t>
      </w:r>
      <w:r w:rsidR="00B511F7" w:rsidRPr="00F25453">
        <w:t>zbl</w:t>
      </w:r>
      <w:r w:rsidR="00B511F7" w:rsidRPr="00F25453">
        <w:t>i</w:t>
      </w:r>
      <w:r w:rsidR="00B511F7" w:rsidRPr="00F25453">
        <w:t xml:space="preserve">żonej do przyjętej wartości parametru α. Jeśli odległość między dwoma </w:t>
      </w:r>
      <w:r w:rsidRPr="00F25453">
        <w:tab/>
      </w:r>
      <w:r w:rsidR="00B511F7" w:rsidRPr="00F25453">
        <w:t xml:space="preserve">kolejnymi punktami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9E69A2">
        <w:rPr>
          <w:sz w:val="24"/>
          <w:szCs w:val="24"/>
        </w:rPr>
        <w:fldChar w:fldCharType="begin"/>
      </w:r>
      <w:r w:rsidR="00F5101F">
        <w:rPr>
          <w:sz w:val="24"/>
          <w:szCs w:val="24"/>
        </w:rPr>
        <w:instrText xml:space="preserve"> STYLEREF 1 \s </w:instrText>
      </w:r>
      <w:r w:rsidR="009E69A2">
        <w:rPr>
          <w:sz w:val="24"/>
          <w:szCs w:val="24"/>
        </w:rPr>
        <w:fldChar w:fldCharType="separate"/>
      </w:r>
      <w:r w:rsidR="00F5101F">
        <w:rPr>
          <w:noProof/>
          <w:sz w:val="24"/>
          <w:szCs w:val="24"/>
        </w:rPr>
        <w:t>5</w:t>
      </w:r>
      <w:r w:rsidR="009E69A2">
        <w:rPr>
          <w:sz w:val="24"/>
          <w:szCs w:val="24"/>
        </w:rPr>
        <w:fldChar w:fldCharType="end"/>
      </w:r>
      <w:r w:rsidR="00F5101F">
        <w:rPr>
          <w:sz w:val="24"/>
          <w:szCs w:val="24"/>
        </w:rPr>
        <w:t>.</w:t>
      </w:r>
      <w:r w:rsidR="009E69A2">
        <w:rPr>
          <w:sz w:val="24"/>
          <w:szCs w:val="24"/>
        </w:rPr>
        <w:fldChar w:fldCharType="begin"/>
      </w:r>
      <w:r w:rsidR="00F5101F">
        <w:rPr>
          <w:sz w:val="24"/>
          <w:szCs w:val="24"/>
        </w:rPr>
        <w:instrText xml:space="preserve"> SEQ Def. \* ARABIC \s 1 </w:instrText>
      </w:r>
      <w:r w:rsidR="009E69A2">
        <w:rPr>
          <w:sz w:val="24"/>
          <w:szCs w:val="24"/>
        </w:rPr>
        <w:fldChar w:fldCharType="separate"/>
      </w:r>
      <w:r w:rsidR="00F5101F">
        <w:rPr>
          <w:noProof/>
          <w:sz w:val="24"/>
          <w:szCs w:val="24"/>
        </w:rPr>
        <w:t>5</w:t>
      </w:r>
      <w:r w:rsidR="009E69A2">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zbioru punktów P jest takim podziałem obszaru w</w:t>
      </w:r>
      <w:r w:rsidRPr="00F25453">
        <w:rPr>
          <w:b w:val="0"/>
          <w:sz w:val="24"/>
          <w:szCs w:val="24"/>
        </w:rPr>
        <w:t>y</w:t>
      </w:r>
      <w:r w:rsidRPr="00F25453">
        <w:rPr>
          <w:b w:val="0"/>
          <w:sz w:val="24"/>
          <w:szCs w:val="24"/>
        </w:rPr>
        <w:t>znaczonego przez ten zbiór punktów na trójkąty, że żaden z punktów tego zbioru nie znajduje się we wnętrzu któregokolwiek z okręgów opisanych na trójkątach powstałych podczas tria</w:t>
      </w:r>
      <w:r w:rsidRPr="00F25453">
        <w:rPr>
          <w:b w:val="0"/>
          <w:sz w:val="24"/>
          <w:szCs w:val="24"/>
        </w:rPr>
        <w:t>n</w:t>
      </w:r>
      <w:r w:rsidRPr="00F25453">
        <w:rPr>
          <w:b w:val="0"/>
          <w:sz w:val="24"/>
          <w:szCs w:val="24"/>
        </w:rPr>
        <w:t>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opis</w:t>
      </w:r>
      <w:r w:rsidRPr="00F25453">
        <w:rPr>
          <w:rFonts w:ascii="Times New Roman" w:hAnsi="Times New Roman"/>
          <w:sz w:val="24"/>
          <w:szCs w:val="24"/>
        </w:rPr>
        <w:t>a</w:t>
      </w:r>
      <w:r w:rsidRPr="00F25453">
        <w:rPr>
          <w:rFonts w:ascii="Times New Roman" w:hAnsi="Times New Roman"/>
          <w:sz w:val="24"/>
          <w:szCs w:val="24"/>
        </w:rPr>
        <w:t xml:space="preserve">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wyznaczono graf reprezentujący poszukiwaną otoczkę.</w:t>
      </w:r>
    </w:p>
    <w:p w:rsidR="00F43B1F" w:rsidRDefault="00A848AF" w:rsidP="00A848AF">
      <w:pPr>
        <w:spacing w:line="360" w:lineRule="auto"/>
      </w:pPr>
      <w:r w:rsidRPr="00F25453">
        <w:tab/>
        <w:t>[43]</w:t>
      </w:r>
    </w:p>
    <w:p w:rsidR="00A848AF" w:rsidRDefault="00A848AF" w:rsidP="00A848AF">
      <w:pPr>
        <w:spacing w:line="360" w:lineRule="auto"/>
      </w:pPr>
      <w:r>
        <w:lastRenderedPageBreak/>
        <w:tab/>
        <w:t xml:space="preserve">Zastosowanie powyższego algorytmu, przy dobraniu odpowiedniej wartości parametru </w:t>
      </w:r>
      <w:r w:rsidRPr="007055F4">
        <w:rPr>
          <w:b/>
        </w:rPr>
        <w:t>α</w:t>
      </w:r>
      <w:r>
        <w:t xml:space="preserve"> pozwoliło na uzyskanie zadowalających rezultatów. Należy jednak mieć na uwadze, jak zostało to już wcześniej napisane, że</w:t>
      </w:r>
      <w:r w:rsidRPr="007055F4">
        <w:t xml:space="preserve"> </w:t>
      </w:r>
      <w:r>
        <w:t xml:space="preserve">dla dowolnego zbioru punktów nie istnieje jednoznaczna reprezentacja otoczki wklęsłej, a koncepcja otoczki </w:t>
      </w:r>
      <w:proofErr w:type="spellStart"/>
      <w:r>
        <w:t>α-wklęsłej</w:t>
      </w:r>
      <w:proofErr w:type="spellEnd"/>
      <w:r>
        <w:t xml:space="preserve"> jest przybliżeniem poszukiw</w:t>
      </w:r>
      <w:r>
        <w:t>a</w:t>
      </w:r>
      <w:r>
        <w:t>nego wielokąta.</w:t>
      </w:r>
    </w:p>
    <w:p w:rsidR="00A848AF" w:rsidRPr="000F263A" w:rsidRDefault="00A848AF" w:rsidP="00A848AF">
      <w:pPr>
        <w:spacing w:line="360" w:lineRule="auto"/>
      </w:pPr>
    </w:p>
    <w:p w:rsidR="00A848AF" w:rsidRDefault="00A848AF" w:rsidP="00A848AF">
      <w:pPr>
        <w:spacing w:line="360" w:lineRule="auto"/>
      </w:pPr>
      <w:r>
        <w:tab/>
        <w:t>Na zakończenie rozważań dotyczących kształtów alfa zostanie przedstawiony prz</w:t>
      </w:r>
      <w:r>
        <w:t>y</w:t>
      </w:r>
      <w:r>
        <w:t>kład zastosowania opisanego w tym rozdziale algorytmu dla zbioru punktów P przedstawi</w:t>
      </w:r>
      <w:r>
        <w:t>o</w:t>
      </w:r>
      <w:r>
        <w:t>nego na rys. 6.9.</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1"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99" w:name="_Toc448663277"/>
      <w:r>
        <w:t xml:space="preserve">Rys. </w:t>
      </w:r>
      <w:fldSimple w:instr=" STYLEREF 1 \s ">
        <w:r>
          <w:rPr>
            <w:noProof/>
          </w:rPr>
          <w:t>6</w:t>
        </w:r>
      </w:fldSimple>
      <w:r>
        <w:t>.</w:t>
      </w:r>
      <w:fldSimple w:instr=" SEQ Rys. \* ARABIC \s 1 ">
        <w:r>
          <w:rPr>
            <w:noProof/>
          </w:rPr>
          <w:t>9</w:t>
        </w:r>
      </w:fldSimple>
      <w:r>
        <w:t xml:space="preserve"> Przykładowy zbiór punktów P</w:t>
      </w:r>
      <w:bookmarkEnd w:id="99"/>
      <w:r>
        <w:t xml:space="preserve"> [43]</w:t>
      </w:r>
    </w:p>
    <w:p w:rsidR="00A848AF" w:rsidRDefault="00A848AF" w:rsidP="00A848AF">
      <w:pPr>
        <w:spacing w:line="360" w:lineRule="auto"/>
      </w:pPr>
    </w:p>
    <w:p w:rsidR="00A848AF" w:rsidRDefault="00A848AF" w:rsidP="00A848AF">
      <w:pPr>
        <w:spacing w:line="360" w:lineRule="auto"/>
      </w:pPr>
      <w:r>
        <w:tab/>
        <w:t>Najprostszą aproksymacją tego zbioru jest jego otoczka wypukła przedstawiona na rys. 6.10.</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2"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8"/>
      <w:r>
        <w:t xml:space="preserve">Rys. </w:t>
      </w:r>
      <w:fldSimple w:instr=" STYLEREF 1 \s ">
        <w:r>
          <w:rPr>
            <w:noProof/>
          </w:rPr>
          <w:t>6</w:t>
        </w:r>
      </w:fldSimple>
      <w:r>
        <w:t>.</w:t>
      </w:r>
      <w:fldSimple w:instr=" SEQ Rys. \* ARABIC \s 1 ">
        <w:r>
          <w:rPr>
            <w:noProof/>
          </w:rPr>
          <w:t>10</w:t>
        </w:r>
      </w:fldSimple>
      <w:r>
        <w:t xml:space="preserve"> Otoczka wypukła zbioru punktów P</w:t>
      </w:r>
      <w:bookmarkEnd w:id="100"/>
      <w:r>
        <w:t xml:space="preserve"> [43]</w:t>
      </w:r>
    </w:p>
    <w:p w:rsidR="00A848AF" w:rsidRDefault="00A848AF" w:rsidP="00A848AF">
      <w:pPr>
        <w:spacing w:line="360" w:lineRule="auto"/>
      </w:pPr>
    </w:p>
    <w:p w:rsidR="00A848AF" w:rsidRDefault="00A848AF" w:rsidP="00A848AF">
      <w:pPr>
        <w:spacing w:line="360" w:lineRule="auto"/>
      </w:pPr>
      <w:r>
        <w:lastRenderedPageBreak/>
        <w:tab/>
        <w:t xml:space="preserve">Na rys. 6.11 został przedstawiony zbiór trójkątów, będący efektem triangulacji </w:t>
      </w:r>
      <w:proofErr w:type="spellStart"/>
      <w:r>
        <w:t>Dela</w:t>
      </w:r>
      <w:r>
        <w:t>u</w:t>
      </w:r>
      <w:r>
        <w:t>nay</w:t>
      </w:r>
      <w:proofErr w:type="spellEnd"/>
      <w:r>
        <w:t xml:space="preserve"> zbioru punktów P.</w:t>
      </w:r>
    </w:p>
    <w:p w:rsidR="00A848AF" w:rsidRDefault="00A848AF" w:rsidP="00A848AF">
      <w:pPr>
        <w:keepNext/>
        <w:spacing w:line="360" w:lineRule="auto"/>
        <w:jc w:val="center"/>
      </w:pPr>
      <w:r>
        <w:rPr>
          <w:noProof/>
        </w:rPr>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3"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9"/>
      <w:r>
        <w:t xml:space="preserve">Rys. </w:t>
      </w:r>
      <w:fldSimple w:instr=" STYLEREF 1 \s ">
        <w:r>
          <w:rPr>
            <w:noProof/>
          </w:rPr>
          <w:t>6</w:t>
        </w:r>
      </w:fldSimple>
      <w:r>
        <w:t>.</w:t>
      </w:r>
      <w:fldSimple w:instr=" SEQ Rys. \* ARABIC \s 1 ">
        <w:r>
          <w:rPr>
            <w:noProof/>
          </w:rPr>
          <w:t>11</w:t>
        </w:r>
      </w:fldSimple>
      <w:r>
        <w:t xml:space="preserve"> Efekt przeprowadzenia triangulacji </w:t>
      </w:r>
      <w:proofErr w:type="spellStart"/>
      <w:r>
        <w:t>Delaunay</w:t>
      </w:r>
      <w:proofErr w:type="spellEnd"/>
      <w:r>
        <w:t xml:space="preserve"> na </w:t>
      </w:r>
      <w:proofErr w:type="spellStart"/>
      <w:r>
        <w:t>zbioerze</w:t>
      </w:r>
      <w:proofErr w:type="spellEnd"/>
      <w:r>
        <w:t xml:space="preserve"> punktów P</w:t>
      </w:r>
      <w:bookmarkEnd w:id="101"/>
      <w:r>
        <w:t xml:space="preserve"> [43]</w:t>
      </w:r>
    </w:p>
    <w:p w:rsidR="00A848AF" w:rsidRPr="00BC0693" w:rsidRDefault="00A848AF" w:rsidP="00A848AF">
      <w:pPr>
        <w:spacing w:line="360" w:lineRule="auto"/>
      </w:pPr>
    </w:p>
    <w:p w:rsidR="00A848AF" w:rsidRDefault="00A848AF" w:rsidP="00A848AF">
      <w:pPr>
        <w:spacing w:line="360" w:lineRule="auto"/>
      </w:pPr>
      <w:r>
        <w:tab/>
        <w:t>Algorytm wyznaczenia kształtu alfa zależy od obranej wartości parametru α. Na r</w:t>
      </w:r>
      <w:r>
        <w:t>y</w:t>
      </w:r>
      <w:r>
        <w:t>sunkach poniżej zostały przedstawione trzy różne wyniki algorytmu dla wartości parametru kolejno α=0.1, α=1 oraz α=0.24. Jak widać w przypadku za małej wartości parametru α w</w:t>
      </w:r>
      <w:r>
        <w:t>y</w:t>
      </w:r>
      <w:r>
        <w:t>generowany zostaje zestaw wielu niepołączonych obszarów (rys. 6.12), a dla zbyt dużej wa</w:t>
      </w:r>
      <w:r>
        <w:t>r</w:t>
      </w:r>
      <w:r>
        <w:t>tości parametru wyznaczony kształt zaczyna być coraz bardziej zbliżony do otoczki wypukłej (rys. 6.13). Poprzez dobranie odpowiedniej wartości α, w tym wypadku α=0.24, otrzymano wynik bardzo zbliżony do oczekiwanej reprezentacji punktów (rys. 6.14).</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4"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80"/>
      <w:r>
        <w:t xml:space="preserve">Rys. </w:t>
      </w:r>
      <w:fldSimple w:instr=" STYLEREF 1 \s ">
        <w:r>
          <w:rPr>
            <w:noProof/>
          </w:rPr>
          <w:t>6</w:t>
        </w:r>
      </w:fldSimple>
      <w:r>
        <w:t>.</w:t>
      </w:r>
      <w:fldSimple w:instr=" SEQ Rys. \* ARABIC \s 1 ">
        <w:r>
          <w:rPr>
            <w:noProof/>
          </w:rPr>
          <w:t>12</w:t>
        </w:r>
      </w:fldSimple>
      <w:r>
        <w:t xml:space="preserve"> Wynik algorytmu dla parametru α = 0.1</w:t>
      </w:r>
      <w:bookmarkEnd w:id="102"/>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5"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1"/>
      <w:r>
        <w:t xml:space="preserve">Rys. </w:t>
      </w:r>
      <w:fldSimple w:instr=" STYLEREF 1 \s ">
        <w:r>
          <w:rPr>
            <w:noProof/>
          </w:rPr>
          <w:t>6</w:t>
        </w:r>
      </w:fldSimple>
      <w:r>
        <w:t>.</w:t>
      </w:r>
      <w:fldSimple w:instr=" SEQ Rys. \* ARABIC \s 1 ">
        <w:r>
          <w:rPr>
            <w:noProof/>
          </w:rPr>
          <w:t>13</w:t>
        </w:r>
      </w:fldSimple>
      <w:r>
        <w:t xml:space="preserve"> Wynik algorytmu dla parametru </w:t>
      </w:r>
      <w:r w:rsidRPr="005C7360">
        <w:t xml:space="preserve">α </w:t>
      </w:r>
      <w:r>
        <w:t>= 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2"/>
      <w:r>
        <w:t xml:space="preserve">Rys. </w:t>
      </w:r>
      <w:fldSimple w:instr=" STYLEREF 1 \s ">
        <w:r>
          <w:rPr>
            <w:noProof/>
          </w:rPr>
          <w:t>6</w:t>
        </w:r>
      </w:fldSimple>
      <w:r>
        <w:t>.</w:t>
      </w:r>
      <w:fldSimple w:instr=" SEQ Rys. \* ARABIC \s 1 ">
        <w:r>
          <w:rPr>
            <w:noProof/>
          </w:rPr>
          <w:t>14</w:t>
        </w:r>
      </w:fldSimple>
      <w:r>
        <w:t xml:space="preserve"> Wynik algorytmu dla parametru </w:t>
      </w:r>
      <w:r w:rsidRPr="00941EBB">
        <w:t xml:space="preserve">α </w:t>
      </w:r>
      <w:r>
        <w:t xml:space="preserve"> = 0.24</w:t>
      </w:r>
      <w:bookmarkEnd w:id="104"/>
      <w:r>
        <w:t xml:space="preserve"> [43]</w:t>
      </w:r>
    </w:p>
    <w:p w:rsidR="00A848AF" w:rsidRPr="000B4899" w:rsidRDefault="00A848AF" w:rsidP="00A848AF"/>
    <w:p w:rsidR="00A848AF" w:rsidRDefault="00A848AF" w:rsidP="00A848AF">
      <w:pPr>
        <w:pStyle w:val="Nagwek4"/>
      </w:pPr>
      <w:bookmarkStart w:id="105" w:name="_Toc449023046"/>
      <w:r>
        <w:t>Łączenie obszarów, a części zasłonięte wewnątrz obszarów</w:t>
      </w:r>
      <w:bookmarkEnd w:id="105"/>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t xml:space="preserve"> znajduje sie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rę zostawał raz jeszcze wyznaczo</w:t>
      </w:r>
      <w:r>
        <w:t xml:space="preserve">ny zgodnie z algorytmem </w:t>
      </w:r>
      <w:r w:rsidR="00F43B1F">
        <w:t xml:space="preserve">obliczania </w:t>
      </w:r>
      <w:r>
        <w:t xml:space="preserve">otoczki </w:t>
      </w:r>
      <w:proofErr w:type="spellStart"/>
      <w:r>
        <w:t>α-wklesłej</w:t>
      </w:r>
      <w:proofErr w:type="spellEnd"/>
      <w:r w:rsidR="00A848AF">
        <w:t>. W ten sposób w obszarze wynikowym były uwzględni</w:t>
      </w:r>
      <w:r>
        <w:t>o</w:t>
      </w:r>
      <w:r w:rsidR="00A848AF">
        <w:t xml:space="preserve">ne jedynie te </w:t>
      </w:r>
      <w:r w:rsidR="00257C6C">
        <w:t xml:space="preserve">części </w:t>
      </w:r>
      <w:r w:rsidR="00A848AF">
        <w:t>dziu</w:t>
      </w:r>
      <w:r w:rsidR="00257C6C">
        <w:t>r</w:t>
      </w:r>
      <w:r w:rsidR="00A848AF">
        <w:t xml:space="preserve"> obszaru dotychczas przesz</w:t>
      </w:r>
      <w:r w:rsidR="00A848AF">
        <w:t>u</w:t>
      </w:r>
      <w:r w:rsidR="00A848AF">
        <w:lastRenderedPageBreak/>
        <w:t xml:space="preserve">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6" w:name="_Toc449023047"/>
      <w:r>
        <w:t>Podsumowanie</w:t>
      </w:r>
      <w:bookmarkEnd w:id="106"/>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Rzeczywiste efekty działania algorytmu, w zaprojektowanym systemie, zost</w:t>
      </w:r>
      <w:r>
        <w:t>a</w:t>
      </w:r>
      <w:r>
        <w:t>ną przedstawione w rozdziale pt. "Prezentacja rozwiązania". Należy jednak mieć na uwadze dokładność algorytmu, która jest zależna od wielu zmiennych.</w:t>
      </w:r>
    </w:p>
    <w:p w:rsidR="00A848AF" w:rsidRDefault="00A848AF" w:rsidP="00A848AF">
      <w:pPr>
        <w:spacing w:line="360" w:lineRule="auto"/>
      </w:pPr>
      <w:r>
        <w:tab/>
        <w:t>W pierwszej kolejności zarówno dane z odbiornika GPS, jak i dane modelowe z misji SRTM są obarczone pewnym błędem, a ich dokładność została opisana w rozdziale "Dziedz</w:t>
      </w:r>
      <w:r>
        <w:t>i</w:t>
      </w:r>
      <w:r w:rsidR="00F43B1F">
        <w:t xml:space="preserve">na problemu". </w:t>
      </w:r>
      <w:r>
        <w:t>Dodatkowo w przypadku dostosowywania systemu do funkcjonowania na konkretnym terenie należałoby w dokładniejszy sposób określić średnią wartość lokalnej u</w:t>
      </w:r>
      <w:r>
        <w:t>n</w:t>
      </w:r>
      <w:r>
        <w:t xml:space="preserve">dulacji lub stworzyć całą tablicę undulacji, dla konkretnych położeń. Dokładność działania algorytmu zależy również od prawidłowego doboru takich parametrów jak: 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w:t>
      </w:r>
      <w:r>
        <w:t>b</w:t>
      </w:r>
      <w:r>
        <w:t xml:space="preserve">szarze, skok kątowy </w:t>
      </w:r>
      <w:r>
        <w:rPr>
          <w:b/>
        </w:rPr>
        <w:t xml:space="preserve">β </w:t>
      </w:r>
      <w:r>
        <w:t xml:space="preserve">przy znajdowaniu zasłoniętych obszarów, odległość kątowa między kolejnymi punktami na okręgu, służącymi </w:t>
      </w:r>
      <w:r w:rsidR="00F43B1F">
        <w:t>do wyznaczenia otoczki obszaru, o</w:t>
      </w:r>
      <w:r>
        <w:t>dpowiednie d</w:t>
      </w:r>
      <w:r>
        <w:t>o</w:t>
      </w:r>
      <w:r>
        <w:t xml:space="preserve">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wykorzystywanego przy </w:t>
      </w:r>
      <w:proofErr w:type="spellStart"/>
      <w:r>
        <w:t>densyfikacji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prz</w:t>
      </w:r>
      <w:r>
        <w:t>e</w:t>
      </w:r>
      <w:r>
        <w:t>szukanego, ale również na wydajność działania systemu, rozumianą jako czas między zarej</w:t>
      </w:r>
      <w:r>
        <w:t>e</w:t>
      </w:r>
      <w:r>
        <w:t xml:space="preserve">strowaniem zmiany położenia </w:t>
      </w:r>
      <w:proofErr w:type="spellStart"/>
      <w:r>
        <w:t>drona</w:t>
      </w:r>
      <w:proofErr w:type="spellEnd"/>
      <w:r>
        <w:t>, a wizualizacją nowo zarejestrowanego obszaru na urz</w:t>
      </w:r>
      <w:r>
        <w:t>ą</w:t>
      </w:r>
      <w:r>
        <w:t>dzeniu klienckim. Jednak optymalizacja algorytmu wymagałaby przeprowadzenia wielu t</w:t>
      </w:r>
      <w:r>
        <w:t>e</w:t>
      </w:r>
      <w:r>
        <w:t xml:space="preserve">stów wydajnościowych, z wykorzystaniem rzeczywistego </w:t>
      </w:r>
      <w:proofErr w:type="spellStart"/>
      <w:r>
        <w:t>drona</w:t>
      </w:r>
      <w:proofErr w:type="spellEnd"/>
      <w:r>
        <w:t xml:space="preserve"> i nie wchodzi 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7" w:name="_Toc449023048"/>
      <w:r>
        <w:lastRenderedPageBreak/>
        <w:t>Projekt systemu</w:t>
      </w:r>
      <w:bookmarkEnd w:id="107"/>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Pr="0035099E">
        <w:t>aza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Pr="0035099E">
        <w:t xml:space="preserve"> w model zawierający informację o wewnętrznej strukturze systemu, jego konfiguracji sprzętow</w:t>
      </w:r>
      <w:r w:rsidR="00D10EA6" w:rsidRPr="0035099E">
        <w:t>ej oraz sposobach jego realizacji. W efekcie w trakcie tego etapu powstają: modele struktury, opisujące statyczną budowę systemu oraz modele z</w:t>
      </w:r>
      <w:r w:rsidR="00D10EA6" w:rsidRPr="0035099E">
        <w:t>a</w:t>
      </w:r>
      <w:r w:rsidR="00D10EA6" w:rsidRPr="0035099E">
        <w:t xml:space="preserve">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p>
    <w:p w:rsidR="00FE6CC6" w:rsidRDefault="00FE6CC6" w:rsidP="00FE6CC6">
      <w:pPr>
        <w:spacing w:line="360" w:lineRule="auto"/>
      </w:pPr>
    </w:p>
    <w:p w:rsidR="00FE6CC6" w:rsidRPr="00FE6CC6" w:rsidRDefault="00FE6CC6" w:rsidP="00FE6CC6">
      <w:pPr>
        <w:spacing w:line="360" w:lineRule="auto"/>
      </w:pPr>
      <w:r>
        <w:tab/>
        <w:t>Wszystkie diagramy zawarte w tym rozdziale zostały dodatkowo dołączone jako z</w:t>
      </w:r>
      <w:r>
        <w:t>a</w:t>
      </w:r>
      <w:r>
        <w:t>łączniki o lepszej czytelności.</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8" w:name="_Toc449023049"/>
      <w:r>
        <w:lastRenderedPageBreak/>
        <w:t>Diagram komponentów</w:t>
      </w:r>
      <w:bookmarkEnd w:id="108"/>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37"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09" w:name="_Toc448663266"/>
      <w:r>
        <w:t xml:space="preserve">Rys. </w:t>
      </w:r>
      <w:fldSimple w:instr=" STYLEREF 1 \s ">
        <w:r w:rsidR="00A848AF">
          <w:rPr>
            <w:noProof/>
          </w:rPr>
          <w:t>5</w:t>
        </w:r>
      </w:fldSimple>
      <w:r w:rsidR="00A848AF">
        <w:t>.</w:t>
      </w:r>
      <w:fldSimple w:instr=" SEQ Rys. \* ARABIC \s 1 ">
        <w:r w:rsidR="00A848AF">
          <w:rPr>
            <w:noProof/>
          </w:rPr>
          <w:t>1</w:t>
        </w:r>
      </w:fldSimple>
      <w:r>
        <w:t xml:space="preserve"> Diagram komponentów</w:t>
      </w:r>
      <w:bookmarkEnd w:id="109"/>
    </w:p>
    <w:p w:rsidR="00FE6CC6" w:rsidRDefault="00FE6CC6" w:rsidP="008A1084">
      <w:pPr>
        <w:spacing w:line="360" w:lineRule="auto"/>
      </w:pPr>
    </w:p>
    <w:p w:rsidR="00282A87" w:rsidRPr="008A1084" w:rsidRDefault="00282A87"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873D7A" w:rsidRPr="008A1084">
        <w:rPr>
          <w:rFonts w:ascii="Times New Roman" w:hAnsi="Times New Roman"/>
          <w:sz w:val="24"/>
          <w:szCs w:val="24"/>
        </w:rPr>
        <w:t xml:space="preserve"> - Aplikacja zbierająca dane geolokalizacyjne i wysyłające je do serwera</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w:t>
      </w:r>
      <w:r w:rsidR="00B541E8">
        <w:rPr>
          <w:rFonts w:ascii="Times New Roman" w:hAnsi="Times New Roman"/>
          <w:sz w:val="24"/>
          <w:szCs w:val="24"/>
        </w:rPr>
        <w:t>o wizualizacji obszaru 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p>
    <w:p w:rsidR="00282A87" w:rsidRPr="00B541E8" w:rsidRDefault="00282A87" w:rsidP="00282A87">
      <w:pPr>
        <w:pStyle w:val="Akapitzlist"/>
        <w:spacing w:line="360" w:lineRule="auto"/>
        <w:rPr>
          <w:rFonts w:ascii="Times New Roman" w:hAnsi="Times New Roman"/>
          <w:sz w:val="24"/>
          <w:szCs w:val="24"/>
        </w:rPr>
      </w:pPr>
    </w:p>
    <w:p w:rsidR="00481FB8" w:rsidRDefault="00873D7A" w:rsidP="00873D7A">
      <w:pPr>
        <w:pStyle w:val="Nagwek2"/>
      </w:pPr>
      <w:bookmarkStart w:id="110" w:name="_Toc449023050"/>
      <w:r>
        <w:lastRenderedPageBreak/>
        <w:t>Diagramy klas</w:t>
      </w:r>
      <w:bookmarkEnd w:id="110"/>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66278" w:rsidRPr="0088170C" w:rsidRDefault="00266278" w:rsidP="007650FC">
      <w:pPr>
        <w:spacing w:line="360" w:lineRule="auto"/>
        <w:rPr>
          <w:vertAlign w:val="subscript"/>
        </w:rPr>
      </w:pPr>
      <w:r>
        <w:tab/>
        <w:t>Ze względu na skomplikowaną budowę systemu diagramy klas, dołączone do pracy, zostały ograniczone do przedstawienia zależności między klasami, bez opisu ich wewnętrznej struktury takiej jak lista atrybutów, czy metod. Dodatkowo</w:t>
      </w:r>
      <w:r w:rsidR="0088170C">
        <w:t>, w celu poprawienia czytelności diagramów,</w:t>
      </w:r>
      <w:r>
        <w:t xml:space="preserve"> klasy zostały podzielone na mniejsze logiczne </w:t>
      </w:r>
      <w:r w:rsidR="0088170C">
        <w:t>grupy</w:t>
      </w:r>
      <w:r>
        <w:t xml:space="preserve">, </w:t>
      </w:r>
      <w:r w:rsidR="0088170C">
        <w:t>takie jak klasy odpowiad</w:t>
      </w:r>
      <w:r w:rsidR="0088170C">
        <w:t>a</w:t>
      </w:r>
      <w:r w:rsidR="0088170C">
        <w:t>jących</w:t>
      </w:r>
      <w:r>
        <w:t xml:space="preserve"> za logikę biznesową, czy klasy reprezentujące obiekty bazoda</w:t>
      </w:r>
      <w:r w:rsidR="0088170C">
        <w:t>nowe, a powiązanie mi</w:t>
      </w:r>
      <w:r w:rsidR="0088170C">
        <w:t>ę</w:t>
      </w:r>
      <w:r w:rsidR="0088170C">
        <w:t>dzy klasami z różnych grup zostało przedstawione jako powiązanie między całymi grupami tzn. "Klasy logiki biznesowej wykorzystują klasy z modelu domenowego oraz z modelu b</w:t>
      </w:r>
      <w:r w:rsidR="0088170C">
        <w:t>a</w:t>
      </w:r>
      <w:r w:rsidR="0088170C">
        <w:t>zodanowego".</w:t>
      </w:r>
    </w:p>
    <w:p w:rsidR="00266278" w:rsidRDefault="00266278" w:rsidP="007650FC">
      <w:pPr>
        <w:spacing w:line="360" w:lineRule="auto"/>
      </w:pPr>
    </w:p>
    <w:p w:rsidR="00E57E16" w:rsidRDefault="00E57E16" w:rsidP="00873D7A">
      <w:pPr>
        <w:pStyle w:val="Nagwek3"/>
      </w:pPr>
      <w:bookmarkStart w:id="111" w:name="_Toc449023051"/>
      <w:r>
        <w:t>Diagram klas części serwerowej</w:t>
      </w:r>
      <w:bookmarkEnd w:id="111"/>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2" w:name="_Toc449023052"/>
      <w:r>
        <w:t>Diagram klas aplikacji klienckiej</w:t>
      </w:r>
      <w:bookmarkEnd w:id="112"/>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3" w:name="_Toc449023053"/>
      <w:r>
        <w:lastRenderedPageBreak/>
        <w:t>Diagram związków encji</w:t>
      </w:r>
      <w:bookmarkEnd w:id="113"/>
    </w:p>
    <w:p w:rsidR="0088170C" w:rsidRDefault="0088170C" w:rsidP="0088170C"/>
    <w:p w:rsidR="00CD0ACA" w:rsidRDefault="0088170C" w:rsidP="00CD0ACA">
      <w:r>
        <w:tab/>
        <w:t>Jest to rodzaj diagramu, przedstawiającego związki pomiędzy encjami, opisujący ko</w:t>
      </w:r>
      <w:r>
        <w:t>n</w:t>
      </w:r>
      <w:r>
        <w:t>ceptualny model danych używanych w systemie informatycznym.</w:t>
      </w:r>
    </w:p>
    <w:p w:rsidR="0088170C" w:rsidRPr="00CD0ACA" w:rsidRDefault="0088170C" w:rsidP="00CD0ACA"/>
    <w:p w:rsidR="00FE09E9" w:rsidRDefault="009E69A2" w:rsidP="00CD0ACA">
      <w:pPr>
        <w:jc w:val="center"/>
      </w:pPr>
      <w:r>
        <w:rPr>
          <w:noProof/>
        </w:rPr>
        <w:pict>
          <v:shapetype id="_x0000_t202" coordsize="21600,21600" o:spt="202" path="m,l,21600r21600,l21600,xe">
            <v:stroke joinstyle="miter"/>
            <v:path gradientshapeok="t" o:connecttype="rect"/>
          </v:shapetype>
          <v:shape id="_x0000_s1122" type="#_x0000_t202" style="position:absolute;left:0;text-align:left;margin-left:0;margin-top:599.8pt;width:453.95pt;height:.05pt;z-index:251660288" stroked="f">
            <v:textbox style="mso-fit-shape-to-text:t" inset="0,0,0,0">
              <w:txbxContent>
                <w:p w:rsidR="00975F2C" w:rsidRDefault="00975F2C" w:rsidP="00A848AF">
                  <w:pPr>
                    <w:pStyle w:val="Legenda"/>
                    <w:jc w:val="center"/>
                  </w:pPr>
                </w:p>
                <w:p w:rsidR="00975F2C" w:rsidRPr="00EA5C8B" w:rsidRDefault="00975F2C" w:rsidP="00A848AF">
                  <w:pPr>
                    <w:pStyle w:val="Legenda"/>
                    <w:jc w:val="center"/>
                    <w:rPr>
                      <w:sz w:val="24"/>
                      <w:szCs w:val="24"/>
                    </w:rPr>
                  </w:pPr>
                  <w:r>
                    <w:t xml:space="preserve">Rys. </w:t>
                  </w:r>
                  <w:fldSimple w:instr=" STYLEREF 1 \s ">
                    <w:r>
                      <w:rPr>
                        <w:noProof/>
                      </w:rPr>
                      <w:t>5</w:t>
                    </w:r>
                  </w:fldSimple>
                  <w:r>
                    <w:t>.</w:t>
                  </w:r>
                  <w:fldSimple w:instr=" SEQ Rys. \* ARABIC \s 1 ">
                    <w:r>
                      <w:rPr>
                        <w:noProof/>
                      </w:rPr>
                      <w:t>2</w:t>
                    </w:r>
                  </w:fldSimple>
                  <w:r>
                    <w:t xml:space="preserve"> Diagram związków encji</w:t>
                  </w:r>
                </w:p>
              </w:txbxContent>
            </v:textbox>
          </v:shape>
        </w:pict>
      </w:r>
      <w:r>
        <w:pict>
          <v:group id="_x0000_s1100" editas="canvas" style="position:absolute;margin-left:0;margin-top:0;width:453.95pt;height:595.3pt;z-index:5;mso-position-horizontal-relative:char;mso-position-vertical-relative:line" coordsize="9079,11906">
            <o:lock v:ext="edit" aspectratio="t"/>
            <v:shape id="_x0000_s1099" type="#_x0000_t75" style="position:absolute;width:9079;height:11906" o:preferrelative="f">
              <v:fill o:detectmouseclick="t"/>
              <v:path o:extrusionok="t" o:connecttype="none"/>
              <o:lock v:ext="edit" text="t"/>
            </v:shape>
            <v:shape id="_x0000_s1101" type="#_x0000_t75" style="position:absolute;width:8203;height:11906">
              <v:imagedata r:id="rId38" o:title=""/>
            </v:shape>
          </v:group>
        </w:pict>
      </w:r>
      <w:r>
        <w:pict>
          <v:shape id="_x0000_i1031" type="#_x0000_t75" style="width:454.2pt;height:595.2pt">
            <v:imagedata croptop="-65520f" cropbottom="65520f"/>
          </v:shape>
        </w:pict>
      </w:r>
    </w:p>
    <w:p w:rsidR="0088170C" w:rsidRDefault="0088170C" w:rsidP="00CD0ACA">
      <w:pPr>
        <w:jc w:val="center"/>
      </w:pPr>
    </w:p>
    <w:p w:rsidR="00E57E16" w:rsidRDefault="00E57E16" w:rsidP="007650FC">
      <w:pPr>
        <w:pStyle w:val="Nagwek2"/>
        <w:spacing w:line="360" w:lineRule="auto"/>
      </w:pPr>
      <w:bookmarkStart w:id="114" w:name="_Toc449023054"/>
      <w:r>
        <w:lastRenderedPageBreak/>
        <w:t>Diagramy aktywności</w:t>
      </w:r>
      <w:bookmarkEnd w:id="114"/>
    </w:p>
    <w:p w:rsidR="00FE6CC6" w:rsidRDefault="00FE6CC6" w:rsidP="007C381B"/>
    <w:p w:rsidR="007C381B" w:rsidRPr="008B0F8E" w:rsidRDefault="007C381B" w:rsidP="007C381B">
      <w:pPr>
        <w:pStyle w:val="Nagwek3"/>
      </w:pPr>
      <w:bookmarkStart w:id="115" w:name="_Toc449023055"/>
      <w:r>
        <w:t>Diagram aktywności - Dron - Zmień położenie</w:t>
      </w:r>
      <w:bookmarkEnd w:id="115"/>
    </w:p>
    <w:p w:rsidR="00AA6BEE" w:rsidRDefault="00AA6BEE" w:rsidP="007C381B">
      <w:pPr>
        <w:rPr>
          <w:b/>
          <w:noProof/>
        </w:rPr>
      </w:pPr>
    </w:p>
    <w:p w:rsidR="00AA6BEE" w:rsidRDefault="009E69A2" w:rsidP="008B0F8E">
      <w:pPr>
        <w:jc w:val="center"/>
        <w:rPr>
          <w:b/>
          <w:noProof/>
        </w:rPr>
      </w:pPr>
      <w:r>
        <w:rPr>
          <w:b/>
          <w:noProof/>
        </w:rPr>
      </w:r>
      <w:r>
        <w:rPr>
          <w:b/>
          <w:noProof/>
        </w:rPr>
        <w:pict>
          <v:group id="_x0000_s1030" editas="canvas" style="width:505.3pt;height:566.95pt;mso-position-horizontal-relative:char;mso-position-vertical-relative:line" coordsize="10106,11339">
            <o:lock v:ext="edit" aspectratio="t"/>
            <v:shape id="_x0000_s1029" type="#_x0000_t75" style="position:absolute;width:10106;height:11339" o:preferrelative="f">
              <v:fill o:detectmouseclick="t"/>
              <v:path o:extrusionok="t" o:connecttype="none"/>
              <o:lock v:ext="edit" text="t"/>
            </v:shape>
            <v:shape id="_x0000_s1031" type="#_x0000_t75" style="position:absolute;width:10106;height:11339">
              <v:imagedata r:id="rId39" o:title=""/>
            </v:shape>
            <w10:wrap type="none"/>
            <w10:anchorlock/>
          </v:group>
        </w:pict>
      </w:r>
    </w:p>
    <w:p w:rsidR="00AA6BEE" w:rsidRDefault="00AA6BEE" w:rsidP="007C381B">
      <w:pPr>
        <w:rPr>
          <w:b/>
          <w:noProof/>
        </w:rPr>
      </w:pPr>
    </w:p>
    <w:p w:rsidR="007C381B" w:rsidRDefault="007C381B" w:rsidP="007C381B">
      <w:pPr>
        <w:pStyle w:val="Nagwek3"/>
      </w:pPr>
      <w:bookmarkStart w:id="116" w:name="_Toc449023056"/>
      <w:r>
        <w:lastRenderedPageBreak/>
        <w:t>Diagram aktywności - Użytkownik aplikacji wizualizującej - Ogl</w:t>
      </w:r>
      <w:r>
        <w:t>ą</w:t>
      </w:r>
      <w:r>
        <w:t>daj wizualizację</w:t>
      </w:r>
      <w:bookmarkEnd w:id="116"/>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0"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7" w:name="_Toc449023057"/>
      <w:r>
        <w:lastRenderedPageBreak/>
        <w:t>Diagram aktywności - Użytkownik aplikacji wizualizującej - Ed</w:t>
      </w:r>
      <w:r>
        <w:t>y</w:t>
      </w:r>
      <w:r>
        <w:t>tuj preferencje</w:t>
      </w:r>
      <w:bookmarkEnd w:id="117"/>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1"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8" w:name="_Toc449023058"/>
      <w:r>
        <w:lastRenderedPageBreak/>
        <w:t>Diagram aktywności - Użytkownik aplikacji wizualizującej - Prz</w:t>
      </w:r>
      <w:r>
        <w:t>e</w:t>
      </w:r>
      <w:r>
        <w:t>glądaj historię wizualizacji</w:t>
      </w:r>
      <w:bookmarkEnd w:id="118"/>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2"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19" w:name="_Toc449023059"/>
      <w:r>
        <w:lastRenderedPageBreak/>
        <w:t>Diagram aktywności - Użytkownik aplikacji wizualizującej - Ogl</w:t>
      </w:r>
      <w:r>
        <w:t>ą</w:t>
      </w:r>
      <w:r>
        <w:t>daj Symulację</w:t>
      </w:r>
      <w:bookmarkEnd w:id="119"/>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3"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0" w:name="_Toc449023060"/>
      <w:r>
        <w:lastRenderedPageBreak/>
        <w:t>Diagramy sekwencji</w:t>
      </w:r>
      <w:bookmarkEnd w:id="120"/>
    </w:p>
    <w:p w:rsidR="00E15754" w:rsidRPr="00E15754" w:rsidRDefault="00E15754" w:rsidP="00E15754"/>
    <w:p w:rsidR="00CD0ACA" w:rsidRDefault="00B60C13" w:rsidP="00B60C13">
      <w:pPr>
        <w:pStyle w:val="Nagwek3"/>
      </w:pPr>
      <w:bookmarkStart w:id="121" w:name="_Toc449023061"/>
      <w:r>
        <w:t xml:space="preserve">Diagram sekwencji - </w:t>
      </w:r>
      <w:proofErr w:type="spellStart"/>
      <w:r w:rsidR="00DF4CF1">
        <w:t>Dron</w:t>
      </w:r>
      <w:r>
        <w:t>Tracker</w:t>
      </w:r>
      <w:proofErr w:type="spellEnd"/>
      <w:r>
        <w:t xml:space="preserve"> - Zmiana położenia</w:t>
      </w:r>
      <w:bookmarkEnd w:id="121"/>
    </w:p>
    <w:p w:rsidR="00C11D8C" w:rsidRPr="00C11D8C" w:rsidRDefault="00C11D8C" w:rsidP="00C11D8C"/>
    <w:p w:rsidR="00C11D8C" w:rsidRDefault="009E69A2" w:rsidP="00C11D8C">
      <w:pPr>
        <w:jc w:val="center"/>
      </w:pPr>
      <w:r>
        <w:pict>
          <v:group id="_x0000_s1090" editas="canvas" style="width:500.35pt;height:566.95pt;mso-position-horizontal-relative:char;mso-position-vertical-relative:line" coordsize="10007,11339">
            <o:lock v:ext="edit" aspectratio="t"/>
            <v:shape id="_x0000_s1089" type="#_x0000_t75" style="position:absolute;width:10007;height:11339" o:preferrelative="f">
              <v:fill o:detectmouseclick="t"/>
              <v:path o:extrusionok="t" o:connecttype="none"/>
              <o:lock v:ext="edit" text="t"/>
            </v:shape>
            <v:shape id="_x0000_s1091" type="#_x0000_t75" style="position:absolute;width:10007;height:11339">
              <v:imagedata r:id="rId44"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2" w:name="_Toc449023062"/>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2"/>
      <w:proofErr w:type="spellEnd"/>
    </w:p>
    <w:p w:rsidR="004B0327" w:rsidRPr="004B0327" w:rsidRDefault="004B0327" w:rsidP="004B0327"/>
    <w:p w:rsidR="000424C3" w:rsidRPr="00D87FF6" w:rsidRDefault="009E69A2" w:rsidP="00D87FF6">
      <w:r>
        <w:pict>
          <v:group id="_x0000_s1110" editas="canvas" style="width:429pt;height:643.2pt;mso-position-horizontal-relative:char;mso-position-vertical-relative:line" coordsize="8580,12864">
            <o:lock v:ext="edit" aspectratio="t"/>
            <v:shape id="_x0000_s1109" type="#_x0000_t75" style="position:absolute;width:8580;height:12864" o:preferrelative="f">
              <v:fill o:detectmouseclick="t"/>
              <v:path o:extrusionok="t" o:connecttype="none"/>
              <o:lock v:ext="edit" text="t"/>
            </v:shape>
            <v:shape id="_x0000_s1111" type="#_x0000_t75" style="position:absolute;width:8584;height:12868">
              <v:imagedata r:id="rId45" o:title=""/>
            </v:shape>
            <w10:wrap type="none"/>
            <w10:anchorlock/>
          </v:group>
        </w:pict>
      </w:r>
    </w:p>
    <w:p w:rsidR="00B60C13" w:rsidRDefault="00B60C13" w:rsidP="00B60C13">
      <w:pPr>
        <w:pStyle w:val="Nagwek3"/>
      </w:pPr>
      <w:bookmarkStart w:id="123" w:name="_Toc449023063"/>
      <w:r>
        <w:lastRenderedPageBreak/>
        <w:t xml:space="preserve">Diagram sekwencji - </w:t>
      </w:r>
      <w:proofErr w:type="spellStart"/>
      <w:r>
        <w:t>DronVision</w:t>
      </w:r>
      <w:proofErr w:type="spellEnd"/>
      <w:r>
        <w:t xml:space="preserve"> - Nowa wiadomość wizualizacyjna</w:t>
      </w:r>
      <w:bookmarkEnd w:id="123"/>
    </w:p>
    <w:p w:rsidR="00D87FF6" w:rsidRPr="00D87FF6" w:rsidRDefault="00D87FF6" w:rsidP="00D87FF6"/>
    <w:p w:rsidR="004B0327" w:rsidRDefault="009E69A2" w:rsidP="00FE6CC6">
      <w:r>
        <w:pict>
          <v:group id="_x0000_s1114" editas="canvas" style="width:477pt;height:663pt;mso-position-horizontal-relative:char;mso-position-vertical-relative:line" coordsize="9540,13260">
            <o:lock v:ext="edit" aspectratio="t"/>
            <v:shape id="_x0000_s1113" type="#_x0000_t75" style="position:absolute;width:9540;height:13260" o:preferrelative="f">
              <v:fill o:detectmouseclick="t"/>
              <v:path o:extrusionok="t" o:connecttype="none"/>
              <o:lock v:ext="edit" text="t"/>
            </v:shape>
            <v:shape id="_x0000_s1115" type="#_x0000_t75" style="position:absolute;width:9545;height:13264">
              <v:imagedata r:id="rId46" o:title=""/>
            </v:shape>
            <w10:wrap type="none"/>
            <w10:anchorlock/>
          </v:group>
        </w:pict>
      </w:r>
    </w:p>
    <w:p w:rsidR="004B0327" w:rsidRDefault="004B0327" w:rsidP="004B0327">
      <w:pPr>
        <w:pStyle w:val="Nagwek2"/>
        <w:spacing w:line="360" w:lineRule="auto"/>
      </w:pPr>
      <w:bookmarkStart w:id="124" w:name="_Toc449023064"/>
      <w:r>
        <w:lastRenderedPageBreak/>
        <w:t>Projekt interfejsu graficznego (GUI)</w:t>
      </w:r>
      <w:bookmarkEnd w:id="124"/>
    </w:p>
    <w:p w:rsidR="00E57E16" w:rsidRDefault="00E57E16" w:rsidP="007650FC">
      <w:pPr>
        <w:spacing w:line="360" w:lineRule="auto"/>
      </w:pPr>
    </w:p>
    <w:p w:rsidR="00E57E16" w:rsidRDefault="00E15754" w:rsidP="007650FC">
      <w:pPr>
        <w:spacing w:line="360" w:lineRule="auto"/>
      </w:pPr>
      <w:r>
        <w:tab/>
      </w:r>
      <w:r w:rsidR="00D13AB8">
        <w:t>Projektu interfejsu graficznego, ze względu na duże rozmiary został dołączony do pr</w:t>
      </w:r>
      <w:r w:rsidR="00D13AB8">
        <w:t>a</w:t>
      </w:r>
      <w:r w:rsidR="00D13AB8">
        <w:t>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5" w:name="_Toc449023065"/>
      <w:r>
        <w:lastRenderedPageBreak/>
        <w:t>Prezentacja rozwiązania</w:t>
      </w:r>
      <w:bookmarkEnd w:id="125"/>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na cztery podsy</w:t>
      </w:r>
      <w:r w:rsidR="00922FB3">
        <w:t>s</w:t>
      </w:r>
      <w:r w:rsidR="00922FB3">
        <w:t>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922FB3" w:rsidRPr="008A1084">
        <w:rPr>
          <w:rFonts w:ascii="Times New Roman" w:hAnsi="Times New Roman"/>
          <w:sz w:val="24"/>
          <w:szCs w:val="24"/>
        </w:rPr>
        <w:t>- Aplikacja zbierająca dane geolokalizacyjne i wysyłające je do serwera</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do wizualizacji obszaru przeszuk</w:t>
      </w:r>
      <w:r w:rsidR="00356822">
        <w:rPr>
          <w:rFonts w:ascii="Times New Roman" w:hAnsi="Times New Roman"/>
          <w:sz w:val="24"/>
          <w:szCs w:val="24"/>
        </w:rPr>
        <w:t>a</w:t>
      </w:r>
      <w:r w:rsidRPr="008A1084">
        <w:rPr>
          <w:rFonts w:ascii="Times New Roman" w:hAnsi="Times New Roman"/>
          <w:sz w:val="24"/>
          <w:szCs w:val="24"/>
        </w:rPr>
        <w:t>nego</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6" w:name="_Toc449023066"/>
      <w:r>
        <w:t xml:space="preserve">Opis aplikacji </w:t>
      </w:r>
      <w:proofErr w:type="spellStart"/>
      <w:r>
        <w:t>DronTracker</w:t>
      </w:r>
      <w:bookmarkEnd w:id="126"/>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tych danych geolokalizacyjnych </w:t>
      </w:r>
      <w:r>
        <w:t xml:space="preserve"> do se</w:t>
      </w:r>
      <w:r w:rsidR="0075595E">
        <w:t>r</w:t>
      </w:r>
      <w:r>
        <w:t xml:space="preserve">wera. Pozwala na imitowanie przez urządzenie </w:t>
      </w:r>
      <w:r w:rsidR="0075595E">
        <w:t xml:space="preserve">mobilne </w:t>
      </w:r>
      <w:r>
        <w:t>z systemem operacyjnym A</w:t>
      </w:r>
      <w:r>
        <w:t>n</w:t>
      </w:r>
      <w:r>
        <w:t xml:space="preserve">droid </w:t>
      </w:r>
      <w:r w:rsidR="007B047B">
        <w:t>modułu</w:t>
      </w:r>
      <w:r w:rsidR="00702972">
        <w:t xml:space="preserve"> zamontowanego na dronie. </w:t>
      </w:r>
      <w:r w:rsidR="0075595E">
        <w:t xml:space="preserve">Każda z instancji </w:t>
      </w:r>
      <w:r w:rsidR="00702972">
        <w:t xml:space="preserve">tej </w:t>
      </w:r>
      <w:r w:rsidR="0075595E">
        <w:t>aplikacji ma przypisany un</w:t>
      </w:r>
      <w:r w:rsidR="0075595E">
        <w:t>i</w:t>
      </w:r>
      <w:r w:rsidR="0075595E">
        <w:t>kalny numer identyfikacyjny</w:t>
      </w:r>
      <w:r w:rsidR="00702972">
        <w:t>, umożliwiający jej rozróżnienie przez system od innych aplik</w:t>
      </w:r>
      <w:r w:rsidR="00702972">
        <w:t>a</w:t>
      </w:r>
      <w:r w:rsidR="00702972">
        <w:t xml:space="preserve">cji-dronów i w celu współpracowania z innymi elementami systemu musi być zarejestrowana w systemowej bazie danych jako dron. </w:t>
      </w:r>
      <w:r w:rsidR="007B047B">
        <w:t>Do jej implementacji wykorzystano API program</w:t>
      </w:r>
      <w:r w:rsidR="007B047B">
        <w:t>i</w:t>
      </w:r>
      <w:r w:rsidR="007B047B">
        <w:t xml:space="preserve">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7" w:name="_Toc449023067"/>
      <w:r>
        <w:lastRenderedPageBreak/>
        <w:t xml:space="preserve">Opis aplikacji </w:t>
      </w:r>
      <w:proofErr w:type="spellStart"/>
      <w:r>
        <w:t>DronServ</w:t>
      </w:r>
      <w:r w:rsidR="007F7B19">
        <w:t>er</w:t>
      </w:r>
      <w:bookmarkEnd w:id="127"/>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zbieranie danych geolokalizacyjnych od dronów, ich analizę, wyznaczanie obszaru przeszukanego, zgodnie z opisanym w tej pracy algorytmem, komunikację z bazą danych</w:t>
      </w:r>
      <w:r w:rsidR="00356822">
        <w:t>, logikę administr</w:t>
      </w:r>
      <w:r w:rsidR="00356822">
        <w:t>a</w:t>
      </w:r>
      <w:r w:rsidR="00356822">
        <w:t>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8" w:name="_Toc449023068"/>
      <w:r>
        <w:t xml:space="preserve">Opis aplikacji </w:t>
      </w:r>
      <w:proofErr w:type="spellStart"/>
      <w:r>
        <w:t>DronVision</w:t>
      </w:r>
      <w:bookmarkEnd w:id="128"/>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interakcję z systemem, zgodnie z</w:t>
      </w:r>
      <w:r w:rsidR="007F7B19">
        <w:t>e</w:t>
      </w:r>
      <w:r w:rsidR="00DF4CF1">
        <w:t xml:space="preserve"> specyfikacją ustaloną w fazie analizy wy</w:t>
      </w:r>
      <w:r w:rsidR="006C0C2E">
        <w:t>magań, a jej podstawowym zadaniem jest wizualiz</w:t>
      </w:r>
      <w:r w:rsidR="006C0C2E">
        <w:t>a</w:t>
      </w:r>
      <w:r w:rsidR="006C0C2E">
        <w:t>cja obszaru przeszukanego.</w:t>
      </w:r>
      <w:r w:rsidR="00F02143">
        <w:t xml:space="preserve"> Aplikacja ta zapewnia użytkownikowi szereg funkcji takich jak: zmiana preferencji wizualizacji, przeglądanie historii wizualizacji, obejrzenie symulacji, czy zmiana ustawień konta.</w:t>
      </w:r>
      <w:r w:rsidR="006C0C2E">
        <w:t xml:space="preserve"> </w:t>
      </w:r>
      <w:r w:rsidR="00A30B0E">
        <w:t>W dalszych podrozdziałach zostaną zaprezentowane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29" w:name="_Toc449023069"/>
      <w:r>
        <w:lastRenderedPageBreak/>
        <w:t>Widok</w:t>
      </w:r>
      <w:r w:rsidR="00A13E48">
        <w:t>i</w:t>
      </w:r>
      <w:r>
        <w:t xml:space="preserve"> logowania</w:t>
      </w:r>
      <w:bookmarkEnd w:id="129"/>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t>Log</w:t>
      </w:r>
      <w:r>
        <w:t>o</w:t>
      </w:r>
      <w:r>
        <w:t>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w:t>
      </w:r>
      <w:r>
        <w:t>i</w:t>
      </w:r>
      <w:r>
        <w:t>sku "Zaloguj" następuje wstępna walidacja sprawdzająca</w:t>
      </w:r>
      <w:r w:rsidR="006C0C2E">
        <w:t>, czy aplikacja posiada połącze</w:t>
      </w:r>
      <w:r>
        <w:t>nie z Internetem oraz czy oba wymagane pola są wypełnione. W przypadku negatywnego wyniku walidacji zostaje wyświetlony odpowiedni komunikat</w:t>
      </w:r>
      <w:r w:rsidR="006C0C2E">
        <w:t>, a jeśli dane zostały wprowadzone p</w:t>
      </w:r>
      <w:r w:rsidR="006C0C2E">
        <w:t>o</w:t>
      </w:r>
      <w:r w:rsidR="006C0C2E">
        <w:t xml:space="preserve">prawnie </w:t>
      </w:r>
      <w:r>
        <w:t>aplikacja wysyła zapytanie HTTP do serwera i w zależności od odpowiedzi uwierz</w:t>
      </w:r>
      <w:r>
        <w:t>y</w:t>
      </w:r>
      <w:r>
        <w:t xml:space="preserve">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47"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0" w:name="_Toc448663283"/>
      <w:r>
        <w:t xml:space="preserve">Rys. </w:t>
      </w:r>
      <w:fldSimple w:instr=" STYLEREF 1 \s ">
        <w:r w:rsidR="00A848AF">
          <w:rPr>
            <w:noProof/>
          </w:rPr>
          <w:t>7</w:t>
        </w:r>
      </w:fldSimple>
      <w:r w:rsidR="00A848AF">
        <w:t>.</w:t>
      </w:r>
      <w:fldSimple w:instr=" SEQ Rys. \* ARABIC \s 1 ">
        <w:r w:rsidR="00A848AF">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0"/>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1" w:name="_Toc449023070"/>
      <w:r>
        <w:lastRenderedPageBreak/>
        <w:t>Widok</w:t>
      </w:r>
      <w:r w:rsidR="00A13E48">
        <w:t>i</w:t>
      </w:r>
      <w:r>
        <w:t xml:space="preserve"> r</w:t>
      </w:r>
      <w:r w:rsidR="008C6403">
        <w:t>ejestracj</w:t>
      </w:r>
      <w:r w:rsidR="001F04DC">
        <w:t>i</w:t>
      </w:r>
      <w:bookmarkEnd w:id="131"/>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48"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2" w:name="_Toc448663284"/>
      <w:r>
        <w:t xml:space="preserve">Rys. </w:t>
      </w:r>
      <w:fldSimple w:instr=" STYLEREF 1 \s ">
        <w:r w:rsidR="00A848AF">
          <w:rPr>
            <w:noProof/>
          </w:rPr>
          <w:t>7</w:t>
        </w:r>
      </w:fldSimple>
      <w:r w:rsidR="00A848AF">
        <w:t>.</w:t>
      </w:r>
      <w:fldSimple w:instr=" SEQ Rys. \* ARABIC \s 1 ">
        <w:r w:rsidR="00A848AF">
          <w:rPr>
            <w:noProof/>
          </w:rPr>
          <w:t>2</w:t>
        </w:r>
      </w:fldSimple>
      <w:r>
        <w:t xml:space="preserve"> Aplikacja </w:t>
      </w:r>
      <w:proofErr w:type="spellStart"/>
      <w:r>
        <w:t>DronVision</w:t>
      </w:r>
      <w:proofErr w:type="spellEnd"/>
      <w:r>
        <w:t xml:space="preserve"> - widok</w:t>
      </w:r>
      <w:r w:rsidR="00600106">
        <w:t>i</w:t>
      </w:r>
      <w:r>
        <w:t xml:space="preserve"> rejestracji</w:t>
      </w:r>
      <w:bookmarkEnd w:id="132"/>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3" w:name="_Toc449023071"/>
      <w:r>
        <w:lastRenderedPageBreak/>
        <w:t>Panel nawigacyjny - menu</w:t>
      </w:r>
      <w:bookmarkEnd w:id="133"/>
    </w:p>
    <w:p w:rsidR="00A175CF" w:rsidRDefault="00A175CF" w:rsidP="00D872F7">
      <w:pPr>
        <w:spacing w:line="360" w:lineRule="auto"/>
      </w:pPr>
    </w:p>
    <w:p w:rsidR="00A175CF" w:rsidRDefault="00A175CF" w:rsidP="00D872F7">
      <w:pPr>
        <w:spacing w:line="360" w:lineRule="auto"/>
      </w:pPr>
      <w:r>
        <w:tab/>
      </w:r>
      <w:r w:rsidR="006C0C2E">
        <w:t>Zalogowany u</w:t>
      </w:r>
      <w:r>
        <w:t>żytkownik aplikacji ma możliwość nawigowania między widokami p</w:t>
      </w:r>
      <w:r>
        <w:t>o</w:t>
      </w:r>
      <w:r>
        <w:t>przez wysuwany z lewej strony ekranu panel nawigacyjny. Panel ten jest dostępny z 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49"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4" w:name="_Toc448663285"/>
      <w:r>
        <w:t xml:space="preserve">Rys. </w:t>
      </w:r>
      <w:fldSimple w:instr=" STYLEREF 1 \s ">
        <w:r w:rsidR="00A848AF">
          <w:rPr>
            <w:noProof/>
          </w:rPr>
          <w:t>7</w:t>
        </w:r>
      </w:fldSimple>
      <w:r w:rsidR="00A848AF">
        <w:t>.</w:t>
      </w:r>
      <w:fldSimple w:instr=" SEQ Rys. \* ARABIC \s 1 ">
        <w:r w:rsidR="00A848AF">
          <w:rPr>
            <w:noProof/>
          </w:rPr>
          <w:t>3</w:t>
        </w:r>
      </w:fldSimple>
      <w:r>
        <w:t xml:space="preserve"> Aplikacja </w:t>
      </w:r>
      <w:proofErr w:type="spellStart"/>
      <w:r>
        <w:t>DronVision</w:t>
      </w:r>
      <w:proofErr w:type="spellEnd"/>
      <w:r>
        <w:t xml:space="preserve"> - widok menu</w:t>
      </w:r>
      <w:bookmarkEnd w:id="134"/>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5" w:name="_Toc449023072"/>
      <w:r>
        <w:lastRenderedPageBreak/>
        <w:t>Widok</w:t>
      </w:r>
      <w:r w:rsidR="00A13E48">
        <w:t>i</w:t>
      </w:r>
      <w:r>
        <w:t xml:space="preserve"> w</w:t>
      </w:r>
      <w:r w:rsidR="008C6403">
        <w:t>izualizacj</w:t>
      </w:r>
      <w:r>
        <w:t>i</w:t>
      </w:r>
      <w:bookmarkEnd w:id="135"/>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2942" cy="3780000"/>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0" cstate="print"/>
                    <a:stretch>
                      <a:fillRect/>
                    </a:stretch>
                  </pic:blipFill>
                  <pic:spPr>
                    <a:xfrm>
                      <a:off x="0" y="0"/>
                      <a:ext cx="4212942" cy="3780000"/>
                    </a:xfrm>
                    <a:prstGeom prst="rect">
                      <a:avLst/>
                    </a:prstGeom>
                  </pic:spPr>
                </pic:pic>
              </a:graphicData>
            </a:graphic>
          </wp:inline>
        </w:drawing>
      </w:r>
    </w:p>
    <w:p w:rsidR="00600106" w:rsidRDefault="00600106" w:rsidP="00600106">
      <w:pPr>
        <w:pStyle w:val="Legenda"/>
        <w:jc w:val="center"/>
      </w:pPr>
      <w:bookmarkStart w:id="136" w:name="_Toc448663286"/>
      <w:r>
        <w:t xml:space="preserve">Rys. </w:t>
      </w:r>
      <w:fldSimple w:instr=" STYLEREF 1 \s ">
        <w:r w:rsidR="00A848AF">
          <w:rPr>
            <w:noProof/>
          </w:rPr>
          <w:t>7</w:t>
        </w:r>
      </w:fldSimple>
      <w:r w:rsidR="00A848AF">
        <w:t>.</w:t>
      </w:r>
      <w:fldSimple w:instr=" SEQ Rys. \* ARABIC \s 1 ">
        <w:r w:rsidR="00A848AF">
          <w:rPr>
            <w:noProof/>
          </w:rPr>
          <w:t>4</w:t>
        </w:r>
      </w:fldSimple>
      <w:r>
        <w:t xml:space="preserve"> Aplikacja </w:t>
      </w:r>
      <w:proofErr w:type="spellStart"/>
      <w:r>
        <w:t>DronVision</w:t>
      </w:r>
      <w:proofErr w:type="spellEnd"/>
      <w:r>
        <w:t xml:space="preserve"> - widoki wizualizacji</w:t>
      </w:r>
      <w:bookmarkEnd w:id="136"/>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7" w:name="_Toc449023073"/>
      <w:r>
        <w:lastRenderedPageBreak/>
        <w:t>Widok u</w:t>
      </w:r>
      <w:r w:rsidR="006E29C9">
        <w:t>stawie</w:t>
      </w:r>
      <w:r>
        <w:t>ń</w:t>
      </w:r>
      <w:r w:rsidR="008C6403">
        <w:t xml:space="preserve"> preferencji wizualizacji</w:t>
      </w:r>
      <w:bookmarkEnd w:id="137"/>
    </w:p>
    <w:p w:rsidR="009338F5" w:rsidRDefault="009338F5" w:rsidP="00D872F7">
      <w:pPr>
        <w:spacing w:line="360" w:lineRule="auto"/>
      </w:pPr>
    </w:p>
    <w:p w:rsidR="009338F5" w:rsidRPr="009338F5" w:rsidRDefault="009338F5" w:rsidP="00D872F7">
      <w:pPr>
        <w:spacing w:line="360" w:lineRule="auto"/>
      </w:pPr>
      <w:r>
        <w:tab/>
        <w:t>Ten widok pozwala użytkownikowi aplikacji na określenie preferencji dotyczących wizualizacji. Jest on widokiem przewijanym i składa się z trzech list, z których każda w</w:t>
      </w:r>
      <w:r>
        <w:t>y</w:t>
      </w:r>
      <w:r>
        <w:t xml:space="preserve">świetla te same </w:t>
      </w:r>
      <w:proofErr w:type="spellStart"/>
      <w:r>
        <w:t>drony</w:t>
      </w:r>
      <w:proofErr w:type="spellEnd"/>
      <w:r w:rsidR="00C40905">
        <w:t>,</w:t>
      </w:r>
      <w:r>
        <w:t xml:space="preserve"> przypisane do użytkownika przez administratora systemu. Użytkownik ma możliwość określenia jednego </w:t>
      </w:r>
      <w:proofErr w:type="spellStart"/>
      <w:r>
        <w:t>drona</w:t>
      </w:r>
      <w:proofErr w:type="spellEnd"/>
      <w:r>
        <w:t xml:space="preserve">, za którym będzie podążać kamera mapy w trakcie wizualizacji oraz </w:t>
      </w:r>
      <w:r w:rsidR="00C40905">
        <w:t xml:space="preserve">od zera do maksymalnej liczby dostępnych </w:t>
      </w:r>
      <w:r>
        <w:t xml:space="preserve">dronów 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8327" cy="3780000"/>
            <wp:effectExtent l="19050" t="0" r="5273"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1"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8" w:name="_Toc448663287"/>
      <w:r>
        <w:t xml:space="preserve">Rys. </w:t>
      </w:r>
      <w:fldSimple w:instr=" STYLEREF 1 \s ">
        <w:r w:rsidR="00A848AF">
          <w:rPr>
            <w:noProof/>
          </w:rPr>
          <w:t>7</w:t>
        </w:r>
      </w:fldSimple>
      <w:r w:rsidR="00A848AF">
        <w:t>.</w:t>
      </w:r>
      <w:fldSimple w:instr=" SEQ Rys. \* ARABIC \s 1 ">
        <w:r w:rsidR="00A848AF">
          <w:rPr>
            <w:noProof/>
          </w:rPr>
          <w:t>5</w:t>
        </w:r>
      </w:fldSimple>
      <w:r>
        <w:t xml:space="preserve"> Aplikacja </w:t>
      </w:r>
      <w:proofErr w:type="spellStart"/>
      <w:r>
        <w:t>DronVision</w:t>
      </w:r>
      <w:proofErr w:type="spellEnd"/>
      <w:r>
        <w:t xml:space="preserve"> - widok preferencje wizualizacji</w:t>
      </w:r>
      <w:bookmarkEnd w:id="138"/>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9" w:name="_Toc449023074"/>
      <w:r>
        <w:lastRenderedPageBreak/>
        <w:t>Widok</w:t>
      </w:r>
      <w:r w:rsidR="00A13E48">
        <w:t>i</w:t>
      </w:r>
      <w:r w:rsidR="008C6403">
        <w:t xml:space="preserve"> historii wizualizacji</w:t>
      </w:r>
      <w:bookmarkEnd w:id="139"/>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C40905">
        <w:t xml:space="preserve"> programowego przycisku </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780000"/>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srcRect/>
                    <a:stretch>
                      <a:fillRect/>
                    </a:stretch>
                  </pic:blipFill>
                  <pic:spPr bwMode="auto">
                    <a:xfrm>
                      <a:off x="0" y="0"/>
                      <a:ext cx="6356894" cy="3780000"/>
                    </a:xfrm>
                    <a:prstGeom prst="rect">
                      <a:avLst/>
                    </a:prstGeom>
                    <a:noFill/>
                    <a:ln w="9525">
                      <a:noFill/>
                      <a:miter lim="800000"/>
                      <a:headEnd/>
                      <a:tailEnd/>
                    </a:ln>
                  </pic:spPr>
                </pic:pic>
              </a:graphicData>
            </a:graphic>
          </wp:inline>
        </w:drawing>
      </w:r>
    </w:p>
    <w:p w:rsidR="00817438" w:rsidRDefault="009E69A2" w:rsidP="00D872F7">
      <w:pPr>
        <w:pStyle w:val="Legenda"/>
        <w:spacing w:line="360" w:lineRule="auto"/>
        <w:jc w:val="center"/>
      </w:pPr>
      <w:fldSimple w:instr=" STYLEREF 1 \s ">
        <w:r w:rsidR="00A848AF">
          <w:rPr>
            <w:noProof/>
          </w:rPr>
          <w:t>7</w:t>
        </w:r>
      </w:fldSimple>
      <w:r w:rsidR="00A848AF">
        <w:t>.</w:t>
      </w:r>
      <w:fldSimple w:instr=" SEQ Rys. \* ARABIC \s 1 ">
        <w:r w:rsidR="00A848AF">
          <w:rPr>
            <w:noProof/>
          </w:rPr>
          <w:t>6</w:t>
        </w:r>
      </w:fldSimple>
      <w:bookmarkStart w:id="140" w:name="_Toc448663288"/>
      <w:r w:rsidR="00C40905">
        <w:t xml:space="preserve"> Aplikacja </w:t>
      </w:r>
      <w:proofErr w:type="spellStart"/>
      <w:r w:rsidR="00C40905">
        <w:t>DronVision</w:t>
      </w:r>
      <w:proofErr w:type="spellEnd"/>
      <w:r w:rsidR="00C40905">
        <w:t xml:space="preserve"> - widoki historii wizualizacji</w:t>
      </w:r>
      <w:bookmarkEnd w:id="140"/>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1" w:name="_Toc449023075"/>
      <w:r>
        <w:lastRenderedPageBreak/>
        <w:t>Widok</w:t>
      </w:r>
      <w:r w:rsidR="00A13E48">
        <w:t>i</w:t>
      </w:r>
      <w:r>
        <w:t xml:space="preserve"> symulacji</w:t>
      </w:r>
      <w:bookmarkEnd w:id="141"/>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wznowienia, zrestartowania lub po prostu zakończenia. Jeśli symulacja zostanie uruchomiona podczas trwania normalnej wizualizacji widok mapy zostanie przeniesiony nad Tarnicę, a rzeczywista wizualizacja zatrzymana. W momencie wyjścia z trybu symulacji aplikacja p</w:t>
      </w:r>
      <w:r>
        <w:t>o</w:t>
      </w:r>
      <w:r>
        <w:t xml:space="preserve">wróci do ostatniej </w:t>
      </w:r>
      <w:r w:rsidR="00D872F7">
        <w:t xml:space="preserve">znanej </w:t>
      </w:r>
      <w:r>
        <w:t>symulacji, z uwzględnieniem zmian położenia dronów powstałych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80000"/>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3" cstate="print"/>
                    <a:stretch>
                      <a:fillRect/>
                    </a:stretch>
                  </pic:blipFill>
                  <pic:spPr>
                    <a:xfrm>
                      <a:off x="0" y="0"/>
                      <a:ext cx="6260519" cy="3780000"/>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2" w:name="_Toc448663289"/>
      <w:r>
        <w:t xml:space="preserve">Rys. </w:t>
      </w:r>
      <w:fldSimple w:instr=" STYLEREF 1 \s ">
        <w:r w:rsidR="00A848AF">
          <w:rPr>
            <w:noProof/>
          </w:rPr>
          <w:t>7</w:t>
        </w:r>
      </w:fldSimple>
      <w:r w:rsidR="00A848AF">
        <w:t>.</w:t>
      </w:r>
      <w:fldSimple w:instr=" SEQ Rys. \* ARABIC \s 1 ">
        <w:r w:rsidR="00A848AF">
          <w:rPr>
            <w:noProof/>
          </w:rPr>
          <w:t>7</w:t>
        </w:r>
      </w:fldSimple>
      <w:r>
        <w:t xml:space="preserve"> Aplikacja </w:t>
      </w:r>
      <w:proofErr w:type="spellStart"/>
      <w:r>
        <w:t>DronVision</w:t>
      </w:r>
      <w:proofErr w:type="spellEnd"/>
      <w:r>
        <w:t xml:space="preserve"> - widoki symulacji</w:t>
      </w:r>
      <w:bookmarkEnd w:id="142"/>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3" w:name="_Toc449023076"/>
      <w:r>
        <w:lastRenderedPageBreak/>
        <w:t>Widoki dodatkowe</w:t>
      </w:r>
      <w:bookmarkEnd w:id="143"/>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części pracy, widoki te nie zostały zaprezentowane.</w:t>
      </w:r>
    </w:p>
    <w:p w:rsidR="008C6403" w:rsidRDefault="00A175CF" w:rsidP="00D872F7">
      <w:pPr>
        <w:spacing w:line="360" w:lineRule="auto"/>
      </w:pPr>
      <w:r>
        <w:tab/>
      </w:r>
    </w:p>
    <w:p w:rsidR="002C6E6D" w:rsidRDefault="002C6E6D" w:rsidP="00D872F7">
      <w:pPr>
        <w:pStyle w:val="Nagwek2"/>
        <w:spacing w:line="360" w:lineRule="auto"/>
      </w:pPr>
      <w:bookmarkStart w:id="144" w:name="_Toc449023077"/>
      <w:r>
        <w:t>Testy</w:t>
      </w:r>
      <w:bookmarkEnd w:id="144"/>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apl</w:t>
      </w:r>
      <w:r w:rsidR="00D872F7">
        <w:t>i</w:t>
      </w:r>
      <w:r w:rsidR="00D872F7">
        <w:t xml:space="preserve">kacyjnego </w:t>
      </w:r>
      <w:proofErr w:type="spellStart"/>
      <w:r w:rsidR="00627E21">
        <w:t>Wildfly</w:t>
      </w:r>
      <w:proofErr w:type="spellEnd"/>
      <w:r w:rsidR="00627E21">
        <w:t xml:space="preserve"> zamiast wersji komercyjnej oraz</w:t>
      </w:r>
      <w:r w:rsidR="00D872F7">
        <w:t xml:space="preserve"> jego uruchomienia na prywatnym komp</w:t>
      </w:r>
      <w:r w:rsidR="00D872F7">
        <w:t>u</w:t>
      </w:r>
      <w:r w:rsidR="00D872F7">
        <w:t>te</w:t>
      </w:r>
      <w:r w:rsidR="00627E21">
        <w:t xml:space="preserve">rze zamiast na dedykowanej ku temu maszynie wirtualnej. </w:t>
      </w:r>
    </w:p>
    <w:p w:rsidR="00627E21" w:rsidRDefault="00627E21" w:rsidP="00D872F7">
      <w:pPr>
        <w:spacing w:line="360" w:lineRule="auto"/>
      </w:pPr>
      <w:r>
        <w:tab/>
        <w:t>Dodatkowo, przy wykorzystaniu techniki białej skrzynki, przeprowadzono testy w</w:t>
      </w:r>
      <w:r>
        <w:t>y</w:t>
      </w:r>
      <w:r>
        <w:t>dajnościowe polegające na pomiarze czasu przetwarzania poszczególnych metod wywoływ</w:t>
      </w:r>
      <w:r>
        <w:t>a</w:t>
      </w:r>
      <w:r>
        <w:t xml:space="preserve">nych podczas wyznaczania obszaru przeszukanego. Testy te wykazały </w:t>
      </w:r>
      <w:r w:rsidR="00847D66">
        <w:t>niską</w:t>
      </w:r>
      <w:r>
        <w:t xml:space="preserve"> </w:t>
      </w:r>
      <w:r w:rsidR="00847D66">
        <w:t xml:space="preserve">wydajność </w:t>
      </w:r>
      <w:r>
        <w:t>met</w:t>
      </w:r>
      <w:r>
        <w:t>o</w:t>
      </w:r>
      <w:r>
        <w:t>dy odpowiadającej za aktualizację dziur w obszarze dotychczas przeszukanym, co pozwoliło na wprowadzeniem poprawek, które skróciły czas przetwarzania niewydajnej metody.</w:t>
      </w:r>
    </w:p>
    <w:p w:rsidR="00627E21" w:rsidRDefault="00627E21" w:rsidP="00D872F7">
      <w:pPr>
        <w:spacing w:line="360" w:lineRule="auto"/>
      </w:pPr>
      <w:r>
        <w:tab/>
        <w:t>Testy algorytmu przeprowadzono na danych symulacyjny na obszarze polskiej części Bieszczad. Stwierdzono, iż algorytm prawidłowo rozpoznaje wzniesienia i spadki terenu oraz uwzględnia obiekty zasłaniające kamerze część terenu. Testy wykazały również prawidłowe funkcjonowanie algorytmu odpowiadającego za łączenie obszarów.</w:t>
      </w:r>
    </w:p>
    <w:p w:rsidR="00314377" w:rsidRDefault="00314377" w:rsidP="00D872F7">
      <w:pPr>
        <w:spacing w:line="360" w:lineRule="auto"/>
      </w:pPr>
    </w:p>
    <w:p w:rsidR="00752B96" w:rsidRDefault="00752B96" w:rsidP="00D872F7">
      <w:pPr>
        <w:spacing w:line="360" w:lineRule="auto"/>
      </w:pPr>
    </w:p>
    <w:p w:rsidR="00752B96" w:rsidRDefault="00752B96" w:rsidP="00D872F7">
      <w:pPr>
        <w:spacing w:line="360" w:lineRule="auto"/>
      </w:pPr>
    </w:p>
    <w:p w:rsidR="00752B96" w:rsidRDefault="00752B96" w:rsidP="00D872F7">
      <w:pPr>
        <w:spacing w:line="360" w:lineRule="auto"/>
      </w:pPr>
    </w:p>
    <w:p w:rsidR="00817438" w:rsidRPr="00F8306E" w:rsidRDefault="00817438" w:rsidP="007650FC">
      <w:pPr>
        <w:spacing w:line="360" w:lineRule="auto"/>
      </w:pPr>
    </w:p>
    <w:p w:rsidR="00CC6275" w:rsidRDefault="00E57E16" w:rsidP="007650FC">
      <w:pPr>
        <w:pStyle w:val="Nagwek1"/>
        <w:spacing w:line="360" w:lineRule="auto"/>
      </w:pPr>
      <w:bookmarkStart w:id="145" w:name="_Toc449023078"/>
      <w:r>
        <w:lastRenderedPageBreak/>
        <w:t>Podsumowanie</w:t>
      </w:r>
      <w:bookmarkEnd w:id="145"/>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stworzenie algorytmu umożliwiającego wizualizację o</w:t>
      </w:r>
      <w:r w:rsidR="00E77DDC">
        <w:t>b</w:t>
      </w:r>
      <w:r w:rsidR="00E77DDC">
        <w:t xml:space="preserve">szaru przeszukanego przez bezzałogowe statki powietrzne, potocznie nazywane </w:t>
      </w:r>
      <w:proofErr w:type="spellStart"/>
      <w:r w:rsidR="00E77DDC">
        <w:t>dronami</w:t>
      </w:r>
      <w:proofErr w:type="spellEnd"/>
      <w:r w:rsidR="00E77DDC">
        <w:t>, na podstawie zebranych danych geolokalizacyjnych obiektów i znajomości parametrów kamer oraz zaprojektowanie i implementacja systemu informatycznego realizującego tę 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liło na zdobycie niezbędnej wiedzy do realizacji dalszych etapów pracy.</w:t>
      </w:r>
    </w:p>
    <w:p w:rsidR="00CB7984" w:rsidRDefault="00FA7B5E" w:rsidP="00CB7984">
      <w:pPr>
        <w:spacing w:line="360" w:lineRule="auto"/>
      </w:pPr>
      <w:r>
        <w:tab/>
      </w:r>
      <w:r w:rsidR="00CB7984">
        <w:t xml:space="preserve">Po części opisującej dziedzinę problemu </w:t>
      </w:r>
      <w:r>
        <w:t xml:space="preserve">dokonano analizy </w:t>
      </w:r>
      <w:r w:rsidR="00CB7984">
        <w:t xml:space="preserve">i porównania </w:t>
      </w:r>
      <w:r>
        <w:t>technologii dostępnych na rynku 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 jakie projektowany system miał spełniać. Wynikiem tej części był logiczny model systemu </w:t>
      </w:r>
      <w:r w:rsidR="00CB7984" w:rsidRPr="00B602EE">
        <w:t>opis</w:t>
      </w:r>
      <w:r w:rsidR="00CB7984" w:rsidRPr="00B602EE">
        <w:t>u</w:t>
      </w:r>
      <w:r w:rsidR="00CB7984" w:rsidRPr="00B602EE">
        <w:t>jący sposób realizacji przez system postawionych wymagań, lecz abstrahujący od szczegółów implementacyjnych.</w:t>
      </w:r>
    </w:p>
    <w:p w:rsidR="00CB7984" w:rsidRDefault="00CB7984" w:rsidP="00CB7984">
      <w:pPr>
        <w:spacing w:line="360" w:lineRule="auto"/>
      </w:pPr>
      <w:r>
        <w:tab/>
      </w:r>
      <w:r w:rsidRPr="0035099E">
        <w:t xml:space="preserve">Kolejną fazą po analizie </w:t>
      </w:r>
      <w:r>
        <w:t>była</w:t>
      </w:r>
      <w:r w:rsidRPr="0035099E">
        <w:t xml:space="preserve"> f</w:t>
      </w:r>
      <w:r w:rsidR="00DB76A2">
        <w:t xml:space="preserve">aza </w:t>
      </w:r>
      <w:r w:rsidRPr="0035099E">
        <w:t>projektowania systemu, która polega</w:t>
      </w:r>
      <w:r>
        <w:t>ła</w:t>
      </w:r>
      <w:r w:rsidRPr="0035099E">
        <w:t xml:space="preserve"> na prz</w:t>
      </w:r>
      <w:r w:rsidRPr="0035099E">
        <w:t>e</w:t>
      </w:r>
      <w:r w:rsidRPr="0035099E">
        <w:t>kształceniu modelu analitycznego, czyli opisu systemu z punktu widzenia aktorów, zrozumi</w:t>
      </w:r>
      <w:r w:rsidRPr="0035099E">
        <w:t>a</w:t>
      </w:r>
      <w:r w:rsidRPr="0035099E">
        <w:t xml:space="preserve">łego dla klienta, w model zawierający informację o wewnętrznej strukturze systemu, jego konfiguracji sprzętowej oraz sposobach jego realizacji. W efekcie w trakcie tego etapu </w:t>
      </w:r>
      <w:r>
        <w:t>p</w:t>
      </w:r>
      <w:r>
        <w:t>o</w:t>
      </w:r>
      <w:r>
        <w:t>wstały</w:t>
      </w:r>
      <w:r w:rsidRPr="0035099E">
        <w:t>: modele struktury, opisujące statyczną budowę systemu</w:t>
      </w:r>
      <w:r w:rsidR="00DB76A2">
        <w:t>, takie jak diagram kompone</w:t>
      </w:r>
      <w:r w:rsidR="00DB76A2">
        <w:t>n</w:t>
      </w:r>
      <w:r w:rsidR="00DB76A2">
        <w:t>tów, diagramy klas, czy diagram związków encji</w:t>
      </w:r>
      <w:r w:rsidRPr="0035099E">
        <w:t xml:space="preserve"> oraz modele zachowania, opisuj</w:t>
      </w:r>
      <w:r>
        <w:t>ące aspekty dynamiczne systemu takie jak: diagramy ak</w:t>
      </w:r>
      <w:r w:rsidR="00DB76A2">
        <w:t xml:space="preserve">tywności i </w:t>
      </w:r>
      <w:r>
        <w:t>sekwen</w:t>
      </w:r>
      <w:r w:rsidR="00DB76A2">
        <w:t>cji. W ramach etapu projekt</w:t>
      </w:r>
      <w:r w:rsidR="00DB76A2">
        <w:t>o</w:t>
      </w:r>
      <w:r w:rsidR="00DB76A2">
        <w:t>wania stworzono również projekt interfejsu graficznego dla aplikacji wizualizującej.</w:t>
      </w:r>
    </w:p>
    <w:p w:rsidR="00C105C3" w:rsidRDefault="00BD0E09" w:rsidP="00CB7984">
      <w:pPr>
        <w:spacing w:line="360" w:lineRule="auto"/>
      </w:pPr>
      <w:r>
        <w:tab/>
        <w:t>Aby umożliwić poprawne funkcjonowanie systemu koniecznym było opracowanie algorytmu umożliwiającego wyznaczanie obszaru przeszukanego. W tym celu w pierwszej kolejności dokonano analizy wymagań i założeń związanych z algorytmem, a następnie p</w:t>
      </w:r>
      <w:r>
        <w:t>o</w:t>
      </w:r>
      <w:r>
        <w:t>dzielono algorytm na trzy części: algorytm wyznaczania otoczki obszaru przeszukanego, a</w:t>
      </w:r>
      <w:r>
        <w:t>l</w:t>
      </w:r>
      <w:r>
        <w:t>gorytm wyznaczani obszarów wewnątrz otoczki, niezarejestrowanych przez kamerę oraz a</w:t>
      </w:r>
      <w:r>
        <w:t>l</w:t>
      </w:r>
      <w:r>
        <w:t>gorytm łączenia pojedynczych obszarów w całość. Pierwsze dwa algorytmy zostały oprac</w:t>
      </w:r>
      <w:r>
        <w:t>o</w:t>
      </w:r>
      <w:r>
        <w:lastRenderedPageBreak/>
        <w:t>wa</w:t>
      </w:r>
      <w:r w:rsidR="00C105C3">
        <w:t>ne z wykorzystaniem zasad heurystyki, podczas gdy do implementacji algorytmu łącząc</w:t>
      </w:r>
      <w:r w:rsidR="00C105C3">
        <w:t>e</w:t>
      </w:r>
      <w:r w:rsidR="00C105C3">
        <w:t xml:space="preserve">go obszary wykorzystano naukową teorię kształtów alfa oraz algorytm wyznaczania otoczki alfa-wklęsłej. </w:t>
      </w:r>
    </w:p>
    <w:p w:rsidR="00C105C3" w:rsidRDefault="00C105C3" w:rsidP="00CB7984">
      <w:pPr>
        <w:spacing w:line="360" w:lineRule="auto"/>
      </w:pPr>
      <w:r>
        <w:tab/>
        <w:t xml:space="preserve">Ostatnią częścią pracy była </w:t>
      </w:r>
      <w:r w:rsidR="00001B12">
        <w:t xml:space="preserve">implementacja systemu oraz </w:t>
      </w:r>
      <w:r>
        <w:t>prezentacja rozwiązania st</w:t>
      </w:r>
      <w:r>
        <w:t>a</w:t>
      </w:r>
      <w:r>
        <w:t>nowiąca opis stworzonego systemu, z uwzględnieniem podziału na podsystemy oraz przegląd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930667">
        <w:t>zał</w:t>
      </w:r>
      <w:r w:rsidR="00930667">
        <w:t>o</w:t>
      </w:r>
      <w:r w:rsidR="00930667">
        <w:t>żenia</w:t>
      </w:r>
      <w:r>
        <w:t xml:space="preserve"> i stworzono narzędzie współpracujące z bezzałogowymi statkami powietrznymi. Praca pozwoliła autorowi na znaczne poszerzenie swojej wiedzy w zakresie informatyki, matemat</w:t>
      </w:r>
      <w:r>
        <w:t>y</w:t>
      </w:r>
      <w:r>
        <w:t>ki, inżynierii oprogramowani,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6" w:name="_Toc449023079"/>
      <w:r>
        <w:lastRenderedPageBreak/>
        <w:t>Bibliografia</w:t>
      </w:r>
      <w:bookmarkEnd w:id="146"/>
    </w:p>
    <w:p w:rsidR="000C0588" w:rsidRPr="009104FE" w:rsidRDefault="000C0588" w:rsidP="007650FC">
      <w:pPr>
        <w:spacing w:line="360" w:lineRule="auto"/>
      </w:pPr>
    </w:p>
    <w:p w:rsidR="001472E8" w:rsidRPr="009A3FC6" w:rsidRDefault="000C0588" w:rsidP="009A3FC6">
      <w:pPr>
        <w:pStyle w:val="Bibliografia"/>
        <w:numPr>
          <w:ilvl w:val="0"/>
          <w:numId w:val="34"/>
        </w:numPr>
        <w:spacing w:line="360" w:lineRule="auto"/>
        <w:rPr>
          <w:noProof/>
        </w:rPr>
      </w:pPr>
      <w:r w:rsidRPr="009A3FC6">
        <w:rPr>
          <w:b/>
          <w:bCs/>
          <w:noProof/>
        </w:rPr>
        <w:t>Farr Tom [i inni]</w:t>
      </w:r>
      <w:r w:rsidRPr="009A3FC6">
        <w:rPr>
          <w:noProof/>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9A3FC6" w:rsidRDefault="00936B4D" w:rsidP="009A3FC6">
      <w:pPr>
        <w:pStyle w:val="Bibliografia"/>
        <w:numPr>
          <w:ilvl w:val="0"/>
          <w:numId w:val="34"/>
        </w:numPr>
        <w:spacing w:line="360" w:lineRule="auto"/>
        <w:rPr>
          <w:noProof/>
        </w:rPr>
      </w:pPr>
      <w:r w:rsidRPr="009A3FC6">
        <w:rPr>
          <w:b/>
          <w:bCs/>
          <w:noProof/>
        </w:rPr>
        <w:t>Knippers Richard</w:t>
      </w:r>
      <w:r w:rsidRPr="009A3FC6">
        <w:rPr>
          <w:noProof/>
        </w:rPr>
        <w:t xml:space="preserve"> Reference surfaces for mapping [Online] // kartoweb. - 08 2009. - http://kartoweb.itc.nl/geometrics/Reference%20surfaces/refsurf.html.</w:t>
      </w:r>
    </w:p>
    <w:p w:rsidR="00936B4D" w:rsidRPr="009A3FC6" w:rsidRDefault="00936B4D" w:rsidP="009A3FC6">
      <w:pPr>
        <w:pStyle w:val="Bibliografia"/>
        <w:numPr>
          <w:ilvl w:val="0"/>
          <w:numId w:val="34"/>
        </w:numPr>
        <w:spacing w:line="360" w:lineRule="auto"/>
        <w:rPr>
          <w:noProof/>
        </w:rPr>
      </w:pPr>
      <w:r w:rsidRPr="009A3FC6">
        <w:rPr>
          <w:noProof/>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9A3FC6" w:rsidRDefault="00936B4D" w:rsidP="009A3FC6">
      <w:pPr>
        <w:pStyle w:val="Bibliografia"/>
        <w:numPr>
          <w:ilvl w:val="0"/>
          <w:numId w:val="34"/>
        </w:numPr>
        <w:spacing w:line="360" w:lineRule="auto"/>
        <w:rPr>
          <w:noProof/>
        </w:rPr>
      </w:pPr>
      <w:r w:rsidRPr="009A3FC6">
        <w:rPr>
          <w:b/>
          <w:bCs/>
          <w:noProof/>
        </w:rPr>
        <w:t>UNAVCO</w:t>
      </w:r>
      <w:r w:rsidRPr="009A3FC6">
        <w:rPr>
          <w:noProof/>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9A3FC6" w:rsidRDefault="00936B4D" w:rsidP="009A3FC6">
      <w:pPr>
        <w:pStyle w:val="Bibliografia"/>
        <w:numPr>
          <w:ilvl w:val="0"/>
          <w:numId w:val="34"/>
        </w:numPr>
        <w:spacing w:line="360" w:lineRule="auto"/>
        <w:rPr>
          <w:noProof/>
        </w:rPr>
      </w:pPr>
      <w:r w:rsidRPr="009A3FC6">
        <w:rPr>
          <w:b/>
          <w:bCs/>
          <w:noProof/>
        </w:rPr>
        <w:t>Witold Fraczek</w:t>
      </w:r>
      <w:r w:rsidRPr="009A3FC6">
        <w:rPr>
          <w:noProof/>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9A3FC6" w:rsidRDefault="000B2BE5"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9A3FC6" w:rsidRDefault="000B2BE5" w:rsidP="009A3FC6">
      <w:pPr>
        <w:pStyle w:val="Bibliografia"/>
        <w:numPr>
          <w:ilvl w:val="0"/>
          <w:numId w:val="34"/>
        </w:numPr>
        <w:spacing w:line="360" w:lineRule="auto"/>
        <w:rPr>
          <w:noProof/>
        </w:rPr>
      </w:pPr>
      <w:r w:rsidRPr="009A3FC6">
        <w:rPr>
          <w:b/>
          <w:bCs/>
          <w:noProof/>
        </w:rPr>
        <w:t>Nabożny Maciej.</w:t>
      </w:r>
      <w:r w:rsidRPr="009A3FC6">
        <w:rPr>
          <w:noProof/>
        </w:rPr>
        <w:t xml:space="preserve"> Wstęp do Androida (SDK i NDK). </w:t>
      </w:r>
      <w:r w:rsidRPr="009A3FC6">
        <w:rPr>
          <w:i/>
          <w:iCs/>
          <w:noProof/>
        </w:rPr>
        <w:t xml:space="preserve">Maciej[CC]. </w:t>
      </w:r>
      <w:r w:rsidRPr="009A3FC6">
        <w:rPr>
          <w:noProof/>
        </w:rPr>
        <w:t>[Online] http://www.mnabozny.pl/blog/wstep-do-androida-sdk-i-ndk/.</w:t>
      </w:r>
    </w:p>
    <w:p w:rsidR="000B2BE5" w:rsidRPr="009A3FC6" w:rsidRDefault="000B2BE5" w:rsidP="009A3FC6">
      <w:pPr>
        <w:pStyle w:val="Bibliografia"/>
        <w:numPr>
          <w:ilvl w:val="0"/>
          <w:numId w:val="34"/>
        </w:numPr>
        <w:spacing w:line="360" w:lineRule="auto"/>
        <w:rPr>
          <w:noProof/>
        </w:rPr>
      </w:pPr>
      <w:r w:rsidRPr="009A3FC6">
        <w:rPr>
          <w:noProof/>
        </w:rPr>
        <w:t xml:space="preserve">Android NDK. </w:t>
      </w:r>
      <w:r w:rsidRPr="009A3FC6">
        <w:rPr>
          <w:i/>
          <w:iCs/>
          <w:noProof/>
        </w:rPr>
        <w:t xml:space="preserve">Android Developers. </w:t>
      </w:r>
      <w:r w:rsidRPr="009A3FC6">
        <w:rPr>
          <w:noProof/>
        </w:rPr>
        <w:t>[Online] http://developer.android.com/intl/ru/tools/sdk/ndk/index.html.</w:t>
      </w:r>
    </w:p>
    <w:p w:rsidR="000B2BE5" w:rsidRPr="009A3FC6" w:rsidRDefault="000B2BE5" w:rsidP="009A3FC6">
      <w:pPr>
        <w:pStyle w:val="Bibliografia"/>
        <w:numPr>
          <w:ilvl w:val="0"/>
          <w:numId w:val="34"/>
        </w:numPr>
        <w:spacing w:line="360" w:lineRule="auto"/>
        <w:rPr>
          <w:noProof/>
        </w:rPr>
      </w:pPr>
      <w:r w:rsidRPr="009A3FC6">
        <w:rPr>
          <w:i/>
          <w:iCs/>
          <w:noProof/>
        </w:rPr>
        <w:t xml:space="preserve">Apple Developer. </w:t>
      </w:r>
      <w:r w:rsidRPr="009A3FC6">
        <w:rPr>
          <w:noProof/>
        </w:rPr>
        <w:t xml:space="preserve">[Online] </w:t>
      </w:r>
      <w:r w:rsidR="00120E93" w:rsidRPr="009A3FC6">
        <w:rPr>
          <w:noProof/>
        </w:rPr>
        <w:t>https://developer.apple.com/support/compare-memberships/</w:t>
      </w:r>
    </w:p>
    <w:p w:rsidR="000B2BE5" w:rsidRPr="009A3FC6" w:rsidRDefault="000B2BE5" w:rsidP="009A3FC6">
      <w:pPr>
        <w:pStyle w:val="Bibliografia"/>
        <w:numPr>
          <w:ilvl w:val="0"/>
          <w:numId w:val="34"/>
        </w:numPr>
        <w:spacing w:line="360" w:lineRule="auto"/>
        <w:rPr>
          <w:noProof/>
        </w:rPr>
      </w:pPr>
      <w:r w:rsidRPr="009A3FC6">
        <w:rPr>
          <w:i/>
          <w:iCs/>
          <w:noProof/>
        </w:rPr>
        <w:t xml:space="preserve">Windows Mobile Developer. </w:t>
      </w:r>
      <w:r w:rsidRPr="009A3FC6">
        <w:rPr>
          <w:noProof/>
        </w:rPr>
        <w:t>[Online] https://dev.windows.com.</w:t>
      </w:r>
    </w:p>
    <w:p w:rsidR="000B2BE5" w:rsidRPr="009A3FC6" w:rsidRDefault="000B2BE5" w:rsidP="009A3FC6">
      <w:pPr>
        <w:pStyle w:val="Bibliografia"/>
        <w:numPr>
          <w:ilvl w:val="0"/>
          <w:numId w:val="34"/>
        </w:numPr>
        <w:spacing w:line="360" w:lineRule="auto"/>
        <w:rPr>
          <w:noProof/>
        </w:rPr>
      </w:pPr>
      <w:r w:rsidRPr="009A3FC6">
        <w:rPr>
          <w:i/>
          <w:iCs/>
          <w:noProof/>
        </w:rPr>
        <w:t xml:space="preserve">Xamarin. </w:t>
      </w:r>
      <w:r w:rsidRPr="009A3FC6">
        <w:rPr>
          <w:noProof/>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Ilya, Gregorik.</w:t>
      </w:r>
      <w:r w:rsidRPr="009A3FC6">
        <w:rPr>
          <w:rFonts w:ascii="Times New Roman" w:hAnsi="Times New Roman"/>
          <w:noProof/>
          <w:sz w:val="24"/>
          <w:szCs w:val="24"/>
        </w:rPr>
        <w:t xml:space="preserve"> </w:t>
      </w:r>
      <w:r w:rsidRPr="009A3FC6">
        <w:rPr>
          <w:rFonts w:ascii="Times New Roman" w:hAnsi="Times New Roman"/>
          <w:i/>
          <w:iCs/>
          <w:noProof/>
          <w:sz w:val="24"/>
          <w:szCs w:val="24"/>
        </w:rPr>
        <w:t xml:space="preserve">High Performance Browser Networking. </w:t>
      </w:r>
      <w:r w:rsidRPr="009A3FC6">
        <w:rPr>
          <w:rFonts w:ascii="Times New Roman" w:hAnsi="Times New Roman"/>
          <w:noProof/>
          <w:sz w:val="24"/>
          <w:szCs w:val="24"/>
        </w:rPr>
        <w:t>Sebastopol : O'Reilly Media, 2013.</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Podila, Pavan.</w:t>
      </w:r>
      <w:r w:rsidRPr="009A3FC6">
        <w:rPr>
          <w:rFonts w:ascii="Times New Roman" w:hAnsi="Times New Roman"/>
          <w:noProof/>
          <w:sz w:val="24"/>
          <w:szCs w:val="24"/>
        </w:rPr>
        <w:t xml:space="preserve"> HTTP: The Protocol Every Web Developer Must Know - Part 1. </w:t>
      </w:r>
      <w:r w:rsidRPr="009A3FC6">
        <w:rPr>
          <w:rFonts w:ascii="Times New Roman" w:hAnsi="Times New Roman"/>
          <w:i/>
          <w:iCs/>
          <w:noProof/>
          <w:sz w:val="24"/>
          <w:szCs w:val="24"/>
        </w:rPr>
        <w:t xml:space="preserve">Envato Tuts+. </w:t>
      </w:r>
      <w:r w:rsidRPr="009A3FC6">
        <w:rPr>
          <w:rFonts w:ascii="Times New Roman" w:hAnsi="Times New Roman"/>
          <w:noProof/>
          <w:sz w:val="24"/>
          <w:szCs w:val="24"/>
        </w:rPr>
        <w:t>[Online] 08 04 2013. http://code.tutsplus.com/tutorials/http-the-protocol-every-web-developer-must-know-part-1--net-31177.</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Falkner, James.</w:t>
      </w:r>
      <w:r w:rsidRPr="009A3FC6">
        <w:rPr>
          <w:rFonts w:ascii="Times New Roman" w:hAnsi="Times New Roman"/>
          <w:noProof/>
          <w:sz w:val="24"/>
          <w:szCs w:val="24"/>
        </w:rPr>
        <w:t xml:space="preserve"> Asynchronous Web Programming with HTML5 WebSockets and Java. </w:t>
      </w:r>
      <w:r w:rsidRPr="009A3FC6">
        <w:rPr>
          <w:rFonts w:ascii="Times New Roman" w:hAnsi="Times New Roman"/>
          <w:i/>
          <w:iCs/>
          <w:noProof/>
          <w:sz w:val="24"/>
          <w:szCs w:val="24"/>
        </w:rPr>
        <w:t xml:space="preserve">SlideShare. </w:t>
      </w:r>
      <w:r w:rsidRPr="009A3FC6">
        <w:rPr>
          <w:rFonts w:ascii="Times New Roman" w:hAnsi="Times New Roman"/>
          <w:noProof/>
          <w:sz w:val="24"/>
          <w:szCs w:val="24"/>
        </w:rPr>
        <w:t>[Online] 08 05 2013. http://www.slideshare.net/schtool/asynchronous-web-programming-with-html5-websockets-and-java.</w:t>
      </w:r>
    </w:p>
    <w:p w:rsidR="009F0624" w:rsidRPr="009A3FC6" w:rsidRDefault="009F0624" w:rsidP="009A3FC6">
      <w:pPr>
        <w:pStyle w:val="Bibliografia"/>
        <w:numPr>
          <w:ilvl w:val="0"/>
          <w:numId w:val="34"/>
        </w:numPr>
        <w:spacing w:line="360" w:lineRule="auto"/>
        <w:rPr>
          <w:noProof/>
        </w:rPr>
      </w:pPr>
      <w:r w:rsidRPr="009A3FC6">
        <w:rPr>
          <w:b/>
          <w:bCs/>
          <w:noProof/>
        </w:rPr>
        <w:lastRenderedPageBreak/>
        <w:t>Krzywy, Edward.</w:t>
      </w:r>
      <w:r w:rsidRPr="009A3FC6">
        <w:rPr>
          <w:noProof/>
        </w:rPr>
        <w:t xml:space="preserve"> Protokół WebSocket - Internet w czasie rzeczywistym. </w:t>
      </w:r>
      <w:r w:rsidRPr="009A3FC6">
        <w:rPr>
          <w:i/>
          <w:iCs/>
          <w:noProof/>
        </w:rPr>
        <w:t xml:space="preserve">CHIP.pl. </w:t>
      </w:r>
      <w:r w:rsidRPr="009A3FC6">
        <w:rPr>
          <w:noProof/>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Ćmil, Michał, Matłoka, Michał i Marchioni, Francesco.</w:t>
      </w:r>
      <w:r w:rsidRPr="009A3FC6">
        <w:rPr>
          <w:rFonts w:ascii="Times New Roman" w:hAnsi="Times New Roman"/>
          <w:noProof/>
          <w:sz w:val="24"/>
          <w:szCs w:val="24"/>
        </w:rPr>
        <w:t xml:space="preserve"> </w:t>
      </w:r>
      <w:r w:rsidRPr="009A3FC6">
        <w:rPr>
          <w:rFonts w:ascii="Times New Roman" w:hAnsi="Times New Roman"/>
          <w:i/>
          <w:iCs/>
          <w:noProof/>
          <w:sz w:val="24"/>
          <w:szCs w:val="24"/>
        </w:rPr>
        <w:t xml:space="preserve">Java EE 7 Development with WildFly. </w:t>
      </w:r>
      <w:r w:rsidRPr="009A3FC6">
        <w:rPr>
          <w:rFonts w:ascii="Times New Roman" w:hAnsi="Times New Roman"/>
          <w:noProof/>
          <w:sz w:val="24"/>
          <w:szCs w:val="24"/>
        </w:rPr>
        <w:t>Birmingham : PACKT, 2014.</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9A3FC6">
        <w:rPr>
          <w:rFonts w:ascii="Times New Roman" w:hAnsi="Times New Roman"/>
          <w:noProof/>
          <w:sz w:val="24"/>
          <w:szCs w:val="24"/>
        </w:rPr>
        <w:t>[Online] http://www.soisk-me.pl/klasa-iv-sieci/model-iso-osi-i-tcp-ip?showall=&amp;limitstart=.</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Lindo, Sean.</w:t>
      </w:r>
      <w:r w:rsidRPr="009A3FC6">
        <w:rPr>
          <w:rFonts w:ascii="Times New Roman" w:hAnsi="Times New Roman"/>
          <w:noProof/>
          <w:sz w:val="24"/>
          <w:szCs w:val="24"/>
        </w:rPr>
        <w:t xml:space="preserve"> XML vs. JSON - A Primer. </w:t>
      </w:r>
      <w:r w:rsidRPr="009A3FC6">
        <w:rPr>
          <w:rFonts w:ascii="Times New Roman" w:hAnsi="Times New Roman"/>
          <w:i/>
          <w:iCs/>
          <w:noProof/>
          <w:sz w:val="24"/>
          <w:szCs w:val="24"/>
        </w:rPr>
        <w:t xml:space="preserve">ProgrammableWeb. </w:t>
      </w:r>
      <w:r w:rsidRPr="009A3FC6">
        <w:rPr>
          <w:rFonts w:ascii="Times New Roman" w:hAnsi="Times New Roman"/>
          <w:noProof/>
          <w:sz w:val="24"/>
          <w:szCs w:val="24"/>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9A3FC6">
        <w:rPr>
          <w:rFonts w:ascii="Times New Roman" w:hAnsi="Times New Roman"/>
          <w:i/>
          <w:iCs/>
          <w:noProof/>
          <w:sz w:val="24"/>
          <w:szCs w:val="24"/>
        </w:rPr>
        <w:t xml:space="preserve">DAJP Programmers Group. </w:t>
      </w:r>
      <w:r w:rsidRPr="009A3FC6">
        <w:rPr>
          <w:rFonts w:ascii="Times New Roman" w:hAnsi="Times New Roman"/>
          <w:noProof/>
          <w:sz w:val="24"/>
          <w:szCs w:val="24"/>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9A3FC6" w:rsidRDefault="009F062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9A3FC6" w:rsidRDefault="0028177C" w:rsidP="009A3FC6">
      <w:pPr>
        <w:pStyle w:val="Bibliografia"/>
        <w:numPr>
          <w:ilvl w:val="0"/>
          <w:numId w:val="34"/>
        </w:numPr>
        <w:spacing w:line="360" w:lineRule="auto"/>
        <w:ind w:left="714" w:hanging="357"/>
        <w:rPr>
          <w:noProof/>
        </w:rPr>
      </w:pPr>
      <w:r w:rsidRPr="009A3FC6">
        <w:rPr>
          <w:noProof/>
        </w:rPr>
        <w:t xml:space="preserve">Diagram komponentów. </w:t>
      </w:r>
      <w:r w:rsidRPr="009A3FC6">
        <w:rPr>
          <w:i/>
          <w:iCs/>
          <w:noProof/>
        </w:rPr>
        <w:t xml:space="preserve">Projektowanie Systemów Komputerowych notatki w internecie AGH. </w:t>
      </w:r>
      <w:r w:rsidRPr="009A3FC6">
        <w:rPr>
          <w:noProof/>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Delaunay.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https://pl.wikipedia.org/wiki/Triangulacja_Delone</w:t>
      </w:r>
    </w:p>
    <w:p w:rsidR="00493FF4" w:rsidRPr="009A3FC6" w:rsidRDefault="00493FF4"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Aitchison, Alastair.</w:t>
      </w:r>
      <w:r w:rsidRPr="009A3FC6">
        <w:rPr>
          <w:rFonts w:ascii="Times New Roman" w:hAnsi="Times New Roman"/>
          <w:noProof/>
          <w:sz w:val="24"/>
          <w:szCs w:val="24"/>
        </w:rPr>
        <w:t xml:space="preserve"> Alpha Shapes and Concave Hulls. [Online] 2011. https://alastaira.wordpress.com/2011/03/22/alpha-shapes-and-concave-hulls/.</w:t>
      </w:r>
    </w:p>
    <w:p w:rsidR="00493FF4" w:rsidRPr="009A3FC6" w:rsidRDefault="00493FF4" w:rsidP="009A3FC6">
      <w:pPr>
        <w:pStyle w:val="Bibliografia"/>
        <w:numPr>
          <w:ilvl w:val="0"/>
          <w:numId w:val="34"/>
        </w:numPr>
        <w:spacing w:line="360" w:lineRule="auto"/>
        <w:rPr>
          <w:noProof/>
        </w:rPr>
      </w:pPr>
      <w:r w:rsidRPr="009A3FC6">
        <w:rPr>
          <w:b/>
          <w:bCs/>
          <w:noProof/>
        </w:rPr>
        <w:lastRenderedPageBreak/>
        <w:t>Grosso, Eric.</w:t>
      </w:r>
      <w:r w:rsidRPr="009A3FC6">
        <w:rPr>
          <w:noProof/>
        </w:rPr>
        <w:t xml:space="preserve"> Concave hull based on JTS. [Online] http://www.rotefabrik.free.fr/concave_hull/.</w:t>
      </w:r>
    </w:p>
    <w:p w:rsidR="009104FE" w:rsidRPr="009A3FC6" w:rsidRDefault="009104FE" w:rsidP="009A3FC6">
      <w:pPr>
        <w:pStyle w:val="Bibliografia"/>
        <w:numPr>
          <w:ilvl w:val="0"/>
          <w:numId w:val="34"/>
        </w:numPr>
        <w:spacing w:line="360" w:lineRule="auto"/>
      </w:pPr>
      <w:r w:rsidRPr="009A3FC6">
        <w:rPr>
          <w:noProof/>
        </w:rPr>
        <w:t xml:space="preserve">Alpha shape. </w:t>
      </w:r>
      <w:r w:rsidRPr="009A3FC6">
        <w:rPr>
          <w:i/>
          <w:iCs/>
          <w:noProof/>
        </w:rPr>
        <w:t xml:space="preserve">Wikipedia. </w:t>
      </w:r>
      <w:r w:rsidRPr="009A3FC6">
        <w:rPr>
          <w:noProof/>
        </w:rPr>
        <w:t>[Online] https://en.wikipedia.org/wiki/Alpha_shape</w:t>
      </w:r>
    </w:p>
    <w:p w:rsidR="00493FF4" w:rsidRPr="009A3FC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9A3FC6">
        <w:rPr>
          <w:noProof/>
        </w:rPr>
        <w:t>[Online] http://cpp0x.pl/kursy/Teoria-w-Informatyce/Zlozonosc-obliczeniowa/Klasy-problemow-NP/430.</w:t>
      </w:r>
    </w:p>
    <w:p w:rsidR="00493FF4" w:rsidRPr="009A3FC6" w:rsidRDefault="00493FF4" w:rsidP="009A3FC6">
      <w:pPr>
        <w:pStyle w:val="Bibliografia"/>
        <w:numPr>
          <w:ilvl w:val="0"/>
          <w:numId w:val="34"/>
        </w:numPr>
        <w:spacing w:line="360" w:lineRule="auto"/>
        <w:rPr>
          <w:noProof/>
        </w:rPr>
      </w:pPr>
      <w:r w:rsidRPr="009A3FC6">
        <w:rPr>
          <w:noProof/>
        </w:rPr>
        <w:t xml:space="preserve"> </w:t>
      </w:r>
      <w:r w:rsidRPr="009A3FC6">
        <w:rPr>
          <w:b/>
          <w:bCs/>
          <w:noProof/>
        </w:rPr>
        <w:t>Asaeedi, Saeed, Didehvar, Farzad i Mohades, Ali.</w:t>
      </w:r>
      <w:r w:rsidRPr="009A3FC6">
        <w:rPr>
          <w:noProof/>
        </w:rPr>
        <w:t xml:space="preserve"> Alpha-Concave Hull, a Generalization of Convex Hull. </w:t>
      </w:r>
      <w:r w:rsidRPr="009A3FC6">
        <w:rPr>
          <w:i/>
          <w:iCs/>
          <w:noProof/>
        </w:rPr>
        <w:t xml:space="preserve">Cornell University Library. </w:t>
      </w:r>
      <w:r w:rsidRPr="009A3FC6">
        <w:rPr>
          <w:noProof/>
        </w:rPr>
        <w:t>[Online] https://arxiv.org/ftp/arxiv/papers/1309/1309.7829.pdf.</w:t>
      </w:r>
    </w:p>
    <w:p w:rsidR="00493FF4" w:rsidRPr="009A3FC6" w:rsidRDefault="00493FF4" w:rsidP="009A3FC6">
      <w:pPr>
        <w:pStyle w:val="Bibliografia"/>
        <w:numPr>
          <w:ilvl w:val="0"/>
          <w:numId w:val="34"/>
        </w:numPr>
        <w:spacing w:line="360" w:lineRule="auto"/>
        <w:rPr>
          <w:noProof/>
        </w:rPr>
      </w:pPr>
      <w:r w:rsidRPr="009A3FC6">
        <w:rPr>
          <w:b/>
          <w:bCs/>
          <w:noProof/>
        </w:rPr>
        <w:t>Galton, Antony i Duckham, Matt.</w:t>
      </w:r>
      <w:r w:rsidRPr="009A3FC6">
        <w:rPr>
          <w:noProof/>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9A3FC6">
        <w:rPr>
          <w:b/>
          <w:bCs/>
          <w:noProof/>
        </w:rPr>
        <w:t>Moreira, Adriano i Yasmina Santos, Maribel.</w:t>
      </w:r>
      <w:r w:rsidRPr="009A3FC6">
        <w:rPr>
          <w:noProof/>
        </w:rPr>
        <w:t xml:space="preserve"> </w:t>
      </w:r>
      <w:r w:rsidRPr="009A3FC6">
        <w:rPr>
          <w:i/>
          <w:iCs/>
          <w:noProof/>
        </w:rPr>
        <w:t xml:space="preserve">Concave hull: A k-nearest neighbours approach for the computation of the region occupied by a set of points. </w:t>
      </w:r>
      <w:r w:rsidRPr="009A3FC6">
        <w:rPr>
          <w:noProof/>
        </w:rPr>
        <w:t>2007.</w:t>
      </w:r>
    </w:p>
    <w:p w:rsidR="009104FE" w:rsidRPr="009A3FC6" w:rsidRDefault="009104FE"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Marjan, Celikik.</w:t>
      </w:r>
      <w:r w:rsidRPr="009A3FC6">
        <w:rPr>
          <w:rFonts w:ascii="Times New Roman" w:hAnsi="Times New Roman"/>
          <w:noProof/>
          <w:sz w:val="24"/>
          <w:szCs w:val="24"/>
        </w:rPr>
        <w:t xml:space="preserve"> Aplha shapes. </w:t>
      </w:r>
      <w:r w:rsidRPr="009A3FC6">
        <w:rPr>
          <w:rFonts w:ascii="Times New Roman" w:hAnsi="Times New Roman"/>
          <w:i/>
          <w:iCs/>
          <w:noProof/>
          <w:sz w:val="24"/>
          <w:szCs w:val="24"/>
        </w:rPr>
        <w:t xml:space="preserve">Max Planck Institute for Informatics. </w:t>
      </w:r>
      <w:r w:rsidRPr="009A3FC6">
        <w:rPr>
          <w:rFonts w:ascii="Times New Roman" w:hAnsi="Times New Roman"/>
          <w:noProof/>
          <w:sz w:val="24"/>
          <w:szCs w:val="24"/>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7" w:name="_Toc449023080"/>
      <w:r>
        <w:lastRenderedPageBreak/>
        <w:t>Lista załączników</w:t>
      </w:r>
      <w:bookmarkEnd w:id="147"/>
    </w:p>
    <w:p w:rsidR="00D13AB8" w:rsidRDefault="00D13AB8" w:rsidP="00D13AB8">
      <w:pPr>
        <w:pStyle w:val="Nagwek1"/>
        <w:numPr>
          <w:ilvl w:val="0"/>
          <w:numId w:val="0"/>
        </w:numPr>
        <w:ind w:left="567"/>
      </w:pPr>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wizualizację</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Edytuj preferencje</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Prz</w:t>
      </w:r>
      <w:r w:rsidRPr="000D62E8">
        <w:rPr>
          <w:rFonts w:ascii="Times New Roman" w:hAnsi="Times New Roman"/>
          <w:sz w:val="24"/>
          <w:szCs w:val="24"/>
        </w:rPr>
        <w:t>e</w:t>
      </w:r>
      <w:r w:rsidRPr="000D62E8">
        <w:rPr>
          <w:rFonts w:ascii="Times New Roman" w:hAnsi="Times New Roman"/>
          <w:sz w:val="24"/>
          <w:szCs w:val="24"/>
        </w:rPr>
        <w:t>glądaj historię wizualizacji</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symulację</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0D62E8">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od </w:t>
      </w:r>
      <w:proofErr w:type="spellStart"/>
      <w:r w:rsidRPr="000D62E8">
        <w:rPr>
          <w:rFonts w:ascii="Times New Roman" w:hAnsi="Times New Roman"/>
          <w:sz w:val="24"/>
          <w:szCs w:val="24"/>
        </w:rPr>
        <w:t>Dro</w:t>
      </w:r>
      <w:r w:rsidRPr="000D62E8">
        <w:rPr>
          <w:rFonts w:ascii="Times New Roman" w:hAnsi="Times New Roman"/>
          <w:sz w:val="24"/>
          <w:szCs w:val="24"/>
        </w:rPr>
        <w:t>n</w:t>
      </w:r>
      <w:r w:rsidRPr="000D62E8">
        <w:rPr>
          <w:rFonts w:ascii="Times New Roman" w:hAnsi="Times New Roman"/>
          <w:sz w:val="24"/>
          <w:szCs w:val="24"/>
        </w:rPr>
        <w:t>Tracker'a</w:t>
      </w:r>
      <w:proofErr w:type="spellEnd"/>
    </w:p>
    <w:p w:rsidR="00930667" w:rsidRPr="00267B2A" w:rsidRDefault="000D62E8" w:rsidP="00ED3AEE">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wizualizuj</w:t>
      </w:r>
      <w:r w:rsidRPr="000D62E8">
        <w:rPr>
          <w:rFonts w:ascii="Times New Roman" w:hAnsi="Times New Roman"/>
          <w:sz w:val="24"/>
          <w:szCs w:val="24"/>
        </w:rPr>
        <w:t>ą</w:t>
      </w:r>
      <w:r w:rsidRPr="000D62E8">
        <w:rPr>
          <w:rFonts w:ascii="Times New Roman" w:hAnsi="Times New Roman"/>
          <w:sz w:val="24"/>
          <w:szCs w:val="24"/>
        </w:rPr>
        <w:t>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B74F40">
      <w:footerReference w:type="default" r:id="rId54"/>
      <w:footerReference w:type="first" r:id="rId55"/>
      <w:pgSz w:w="11906" w:h="16838" w:code="9"/>
      <w:pgMar w:top="1418" w:right="1418" w:bottom="1418"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F0ADB" w:rsidRDefault="009F0ADB">
      <w:r>
        <w:separator/>
      </w:r>
    </w:p>
  </w:endnote>
  <w:endnote w:type="continuationSeparator" w:id="0">
    <w:p w:rsidR="009F0ADB" w:rsidRDefault="009F0ADB">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F2C" w:rsidRDefault="00975F2C">
    <w:pPr>
      <w:pStyle w:val="Stopka"/>
      <w:jc w:val="right"/>
    </w:pPr>
    <w:fldSimple w:instr=" PAGE   \* MERGEFORMAT ">
      <w:r w:rsidR="00850321">
        <w:rPr>
          <w:noProof/>
        </w:rPr>
        <w:t>3</w:t>
      </w:r>
    </w:fldSimple>
  </w:p>
  <w:p w:rsidR="00975F2C" w:rsidRDefault="00975F2C">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75F2C" w:rsidRPr="009B2AAB" w:rsidRDefault="00975F2C">
    <w:pPr>
      <w:pStyle w:val="Stopka"/>
      <w:jc w:val="right"/>
    </w:pPr>
  </w:p>
  <w:p w:rsidR="00975F2C" w:rsidRDefault="00975F2C"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F0ADB" w:rsidRDefault="009F0ADB">
      <w:r>
        <w:separator/>
      </w:r>
    </w:p>
  </w:footnote>
  <w:footnote w:type="continuationSeparator" w:id="0">
    <w:p w:rsidR="009F0ADB" w:rsidRDefault="009F0ADB">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446DD4A"/>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4DA0"/>
    <w:rsid w:val="0003688A"/>
    <w:rsid w:val="00037492"/>
    <w:rsid w:val="000416A7"/>
    <w:rsid w:val="000424C3"/>
    <w:rsid w:val="000446EF"/>
    <w:rsid w:val="00046FA9"/>
    <w:rsid w:val="000510A1"/>
    <w:rsid w:val="0005113C"/>
    <w:rsid w:val="00053C72"/>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149B"/>
    <w:rsid w:val="00151A84"/>
    <w:rsid w:val="00153C60"/>
    <w:rsid w:val="00154597"/>
    <w:rsid w:val="001557C2"/>
    <w:rsid w:val="00156A97"/>
    <w:rsid w:val="001572D8"/>
    <w:rsid w:val="00157B61"/>
    <w:rsid w:val="00164013"/>
    <w:rsid w:val="001650EC"/>
    <w:rsid w:val="00165EA0"/>
    <w:rsid w:val="00167502"/>
    <w:rsid w:val="00170713"/>
    <w:rsid w:val="001745AA"/>
    <w:rsid w:val="00175BB2"/>
    <w:rsid w:val="0017640B"/>
    <w:rsid w:val="0017768D"/>
    <w:rsid w:val="00180C4F"/>
    <w:rsid w:val="00181060"/>
    <w:rsid w:val="00181C23"/>
    <w:rsid w:val="001830BC"/>
    <w:rsid w:val="00185CE4"/>
    <w:rsid w:val="00187237"/>
    <w:rsid w:val="00187E74"/>
    <w:rsid w:val="00190275"/>
    <w:rsid w:val="001917CF"/>
    <w:rsid w:val="0019265E"/>
    <w:rsid w:val="00193AF0"/>
    <w:rsid w:val="00194E1E"/>
    <w:rsid w:val="001954CE"/>
    <w:rsid w:val="00197269"/>
    <w:rsid w:val="001A1C75"/>
    <w:rsid w:val="001A2E1A"/>
    <w:rsid w:val="001A596F"/>
    <w:rsid w:val="001A6F32"/>
    <w:rsid w:val="001A76A1"/>
    <w:rsid w:val="001B4D22"/>
    <w:rsid w:val="001B66AA"/>
    <w:rsid w:val="001B7546"/>
    <w:rsid w:val="001C18A9"/>
    <w:rsid w:val="001C1C1A"/>
    <w:rsid w:val="001C21CB"/>
    <w:rsid w:val="001C2273"/>
    <w:rsid w:val="001C3311"/>
    <w:rsid w:val="001C3E33"/>
    <w:rsid w:val="001C48B5"/>
    <w:rsid w:val="001C4940"/>
    <w:rsid w:val="001C4CA6"/>
    <w:rsid w:val="001C63CA"/>
    <w:rsid w:val="001C68C0"/>
    <w:rsid w:val="001C6919"/>
    <w:rsid w:val="001C6A6A"/>
    <w:rsid w:val="001C7837"/>
    <w:rsid w:val="001D1022"/>
    <w:rsid w:val="001D392A"/>
    <w:rsid w:val="001D41AE"/>
    <w:rsid w:val="001D5504"/>
    <w:rsid w:val="001D66AA"/>
    <w:rsid w:val="001D725B"/>
    <w:rsid w:val="001E0222"/>
    <w:rsid w:val="001E282E"/>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28CB"/>
    <w:rsid w:val="00212A50"/>
    <w:rsid w:val="0021338B"/>
    <w:rsid w:val="00213BE1"/>
    <w:rsid w:val="00213D51"/>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7F0"/>
    <w:rsid w:val="002516A4"/>
    <w:rsid w:val="00251C8F"/>
    <w:rsid w:val="00252A20"/>
    <w:rsid w:val="00254F6D"/>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9103D"/>
    <w:rsid w:val="002942B3"/>
    <w:rsid w:val="00294DEF"/>
    <w:rsid w:val="00295001"/>
    <w:rsid w:val="00295BA9"/>
    <w:rsid w:val="00295E16"/>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2BD"/>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D9E"/>
    <w:rsid w:val="003269DE"/>
    <w:rsid w:val="003274F7"/>
    <w:rsid w:val="0032774C"/>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7F4E"/>
    <w:rsid w:val="003E0E13"/>
    <w:rsid w:val="003E1BB7"/>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5DB8"/>
    <w:rsid w:val="004A6E36"/>
    <w:rsid w:val="004B0327"/>
    <w:rsid w:val="004B118C"/>
    <w:rsid w:val="004B166E"/>
    <w:rsid w:val="004B2EC6"/>
    <w:rsid w:val="004B359B"/>
    <w:rsid w:val="004B3B5F"/>
    <w:rsid w:val="004B4678"/>
    <w:rsid w:val="004B59E5"/>
    <w:rsid w:val="004B65BF"/>
    <w:rsid w:val="004B6AB9"/>
    <w:rsid w:val="004C2405"/>
    <w:rsid w:val="004C240C"/>
    <w:rsid w:val="004C2D74"/>
    <w:rsid w:val="004C48E4"/>
    <w:rsid w:val="004C4D82"/>
    <w:rsid w:val="004C6EE8"/>
    <w:rsid w:val="004C78FD"/>
    <w:rsid w:val="004C7A33"/>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325D"/>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A0B52"/>
    <w:rsid w:val="005A231D"/>
    <w:rsid w:val="005A5AA5"/>
    <w:rsid w:val="005A624C"/>
    <w:rsid w:val="005A74B5"/>
    <w:rsid w:val="005A76EF"/>
    <w:rsid w:val="005A7D0D"/>
    <w:rsid w:val="005A7E53"/>
    <w:rsid w:val="005B0BFB"/>
    <w:rsid w:val="005B1464"/>
    <w:rsid w:val="005B34EA"/>
    <w:rsid w:val="005B5240"/>
    <w:rsid w:val="005B7CDC"/>
    <w:rsid w:val="005B7E70"/>
    <w:rsid w:val="005C0208"/>
    <w:rsid w:val="005C325C"/>
    <w:rsid w:val="005C4F10"/>
    <w:rsid w:val="005C5BFD"/>
    <w:rsid w:val="005C603E"/>
    <w:rsid w:val="005C7FE7"/>
    <w:rsid w:val="005D004E"/>
    <w:rsid w:val="005D2A58"/>
    <w:rsid w:val="005D313F"/>
    <w:rsid w:val="005D369B"/>
    <w:rsid w:val="005D4B3E"/>
    <w:rsid w:val="005D52B1"/>
    <w:rsid w:val="005D7405"/>
    <w:rsid w:val="005D78CD"/>
    <w:rsid w:val="005E3169"/>
    <w:rsid w:val="005E386B"/>
    <w:rsid w:val="005E726C"/>
    <w:rsid w:val="005F08C6"/>
    <w:rsid w:val="005F1B43"/>
    <w:rsid w:val="005F2352"/>
    <w:rsid w:val="005F336B"/>
    <w:rsid w:val="005F39B6"/>
    <w:rsid w:val="005F5716"/>
    <w:rsid w:val="005F61F5"/>
    <w:rsid w:val="00600106"/>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500A"/>
    <w:rsid w:val="006263C3"/>
    <w:rsid w:val="00626D05"/>
    <w:rsid w:val="00627E21"/>
    <w:rsid w:val="006329C0"/>
    <w:rsid w:val="006348FA"/>
    <w:rsid w:val="0063532D"/>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6A28"/>
    <w:rsid w:val="006D27CC"/>
    <w:rsid w:val="006D351D"/>
    <w:rsid w:val="006D3C46"/>
    <w:rsid w:val="006D6C36"/>
    <w:rsid w:val="006E00FA"/>
    <w:rsid w:val="006E029E"/>
    <w:rsid w:val="006E049B"/>
    <w:rsid w:val="006E10AB"/>
    <w:rsid w:val="006E1F08"/>
    <w:rsid w:val="006E29C9"/>
    <w:rsid w:val="006E3B4C"/>
    <w:rsid w:val="006F3B32"/>
    <w:rsid w:val="006F3C3E"/>
    <w:rsid w:val="006F3E2F"/>
    <w:rsid w:val="006F5506"/>
    <w:rsid w:val="006F56BE"/>
    <w:rsid w:val="006F743B"/>
    <w:rsid w:val="00702972"/>
    <w:rsid w:val="00703551"/>
    <w:rsid w:val="00703691"/>
    <w:rsid w:val="0070388D"/>
    <w:rsid w:val="00703A8B"/>
    <w:rsid w:val="007055F4"/>
    <w:rsid w:val="0070651B"/>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658B"/>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22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A85"/>
    <w:rsid w:val="00842108"/>
    <w:rsid w:val="00843D81"/>
    <w:rsid w:val="00844F53"/>
    <w:rsid w:val="00847342"/>
    <w:rsid w:val="00847D66"/>
    <w:rsid w:val="00850321"/>
    <w:rsid w:val="008512C2"/>
    <w:rsid w:val="00852F38"/>
    <w:rsid w:val="00853041"/>
    <w:rsid w:val="00853578"/>
    <w:rsid w:val="00855A6B"/>
    <w:rsid w:val="00855AFB"/>
    <w:rsid w:val="00861322"/>
    <w:rsid w:val="00861B02"/>
    <w:rsid w:val="00861E54"/>
    <w:rsid w:val="00862106"/>
    <w:rsid w:val="00864F59"/>
    <w:rsid w:val="00865C93"/>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40DB"/>
    <w:rsid w:val="008A440A"/>
    <w:rsid w:val="008A50FF"/>
    <w:rsid w:val="008B0232"/>
    <w:rsid w:val="008B095B"/>
    <w:rsid w:val="008B0F8E"/>
    <w:rsid w:val="008B3372"/>
    <w:rsid w:val="008B45C0"/>
    <w:rsid w:val="008B4F22"/>
    <w:rsid w:val="008B5265"/>
    <w:rsid w:val="008C119B"/>
    <w:rsid w:val="008C135F"/>
    <w:rsid w:val="008C2590"/>
    <w:rsid w:val="008C3802"/>
    <w:rsid w:val="008C519C"/>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5784"/>
    <w:rsid w:val="009F775F"/>
    <w:rsid w:val="009F7AE7"/>
    <w:rsid w:val="00A021E5"/>
    <w:rsid w:val="00A027F6"/>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270"/>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CB1"/>
    <w:rsid w:val="00A7696C"/>
    <w:rsid w:val="00A77428"/>
    <w:rsid w:val="00A80C36"/>
    <w:rsid w:val="00A848AF"/>
    <w:rsid w:val="00A87416"/>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72D3"/>
    <w:rsid w:val="00B511F7"/>
    <w:rsid w:val="00B5209B"/>
    <w:rsid w:val="00B522D1"/>
    <w:rsid w:val="00B526EF"/>
    <w:rsid w:val="00B5290B"/>
    <w:rsid w:val="00B53B7E"/>
    <w:rsid w:val="00B53E35"/>
    <w:rsid w:val="00B541E8"/>
    <w:rsid w:val="00B57F97"/>
    <w:rsid w:val="00B602EE"/>
    <w:rsid w:val="00B60C13"/>
    <w:rsid w:val="00B61B78"/>
    <w:rsid w:val="00B6283D"/>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2451"/>
    <w:rsid w:val="00BE3578"/>
    <w:rsid w:val="00BE5D57"/>
    <w:rsid w:val="00BE7F6D"/>
    <w:rsid w:val="00BF0C5E"/>
    <w:rsid w:val="00BF0C7A"/>
    <w:rsid w:val="00BF13C2"/>
    <w:rsid w:val="00BF1900"/>
    <w:rsid w:val="00BF551C"/>
    <w:rsid w:val="00BF5FC3"/>
    <w:rsid w:val="00BF617A"/>
    <w:rsid w:val="00BF6949"/>
    <w:rsid w:val="00BF6C57"/>
    <w:rsid w:val="00C0005D"/>
    <w:rsid w:val="00C02F54"/>
    <w:rsid w:val="00C0505C"/>
    <w:rsid w:val="00C05A76"/>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A5B"/>
    <w:rsid w:val="00C56AAC"/>
    <w:rsid w:val="00C56BD2"/>
    <w:rsid w:val="00C56E7E"/>
    <w:rsid w:val="00C638DB"/>
    <w:rsid w:val="00C63FBD"/>
    <w:rsid w:val="00C651D7"/>
    <w:rsid w:val="00C653B8"/>
    <w:rsid w:val="00C65F7E"/>
    <w:rsid w:val="00C70FA1"/>
    <w:rsid w:val="00C7107F"/>
    <w:rsid w:val="00C71621"/>
    <w:rsid w:val="00C719CF"/>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421E"/>
    <w:rsid w:val="00CA4B6A"/>
    <w:rsid w:val="00CA52FB"/>
    <w:rsid w:val="00CA78B8"/>
    <w:rsid w:val="00CB066C"/>
    <w:rsid w:val="00CB0958"/>
    <w:rsid w:val="00CB2798"/>
    <w:rsid w:val="00CB32CE"/>
    <w:rsid w:val="00CB36AC"/>
    <w:rsid w:val="00CB7882"/>
    <w:rsid w:val="00CB7984"/>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9A4"/>
    <w:rsid w:val="00CD62ED"/>
    <w:rsid w:val="00CD72BD"/>
    <w:rsid w:val="00CD7A1B"/>
    <w:rsid w:val="00CD7C02"/>
    <w:rsid w:val="00CE00BA"/>
    <w:rsid w:val="00CE0A8B"/>
    <w:rsid w:val="00CE199F"/>
    <w:rsid w:val="00CE1F80"/>
    <w:rsid w:val="00CE556B"/>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22FE"/>
    <w:rsid w:val="00D833DA"/>
    <w:rsid w:val="00D847AF"/>
    <w:rsid w:val="00D84B1A"/>
    <w:rsid w:val="00D872F7"/>
    <w:rsid w:val="00D87FF6"/>
    <w:rsid w:val="00D915C9"/>
    <w:rsid w:val="00D91827"/>
    <w:rsid w:val="00D92301"/>
    <w:rsid w:val="00D964CD"/>
    <w:rsid w:val="00D9793F"/>
    <w:rsid w:val="00DA0A64"/>
    <w:rsid w:val="00DA1942"/>
    <w:rsid w:val="00DA2124"/>
    <w:rsid w:val="00DA21D9"/>
    <w:rsid w:val="00DA2705"/>
    <w:rsid w:val="00DA2747"/>
    <w:rsid w:val="00DA54DB"/>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4BBA"/>
    <w:rsid w:val="00DF4CF1"/>
    <w:rsid w:val="00DF50D9"/>
    <w:rsid w:val="00DF7510"/>
    <w:rsid w:val="00DF7F16"/>
    <w:rsid w:val="00E00FEC"/>
    <w:rsid w:val="00E03152"/>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7DDC"/>
    <w:rsid w:val="00E83EE6"/>
    <w:rsid w:val="00E84EFC"/>
    <w:rsid w:val="00E90D46"/>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D18"/>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3272"/>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5001E"/>
    <w:rsid w:val="00F5101F"/>
    <w:rsid w:val="00F5156C"/>
    <w:rsid w:val="00F524C0"/>
    <w:rsid w:val="00F52A57"/>
    <w:rsid w:val="00F53442"/>
    <w:rsid w:val="00F53D52"/>
    <w:rsid w:val="00F56801"/>
    <w:rsid w:val="00F6074B"/>
    <w:rsid w:val="00F6174A"/>
    <w:rsid w:val="00F61A8E"/>
    <w:rsid w:val="00F62ED0"/>
    <w:rsid w:val="00F638A2"/>
    <w:rsid w:val="00F63922"/>
    <w:rsid w:val="00F63E46"/>
    <w:rsid w:val="00F6550A"/>
    <w:rsid w:val="00F66E54"/>
    <w:rsid w:val="00F66F54"/>
    <w:rsid w:val="00F71F98"/>
    <w:rsid w:val="00F73E98"/>
    <w:rsid w:val="00F74454"/>
    <w:rsid w:val="00F7475B"/>
    <w:rsid w:val="00F759B8"/>
    <w:rsid w:val="00F75FD6"/>
    <w:rsid w:val="00F80EBB"/>
    <w:rsid w:val="00F82A84"/>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C51"/>
    <w:rsid w:val="00FB6E5A"/>
    <w:rsid w:val="00FC102D"/>
    <w:rsid w:val="00FC159B"/>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96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Dokument_programu_Microsoft_Office_Word_97_20032.doc"/><Relationship Id="rId26" Type="http://schemas.openxmlformats.org/officeDocument/2006/relationships/image" Target="media/image17.jpeg"/><Relationship Id="rId39" Type="http://schemas.openxmlformats.org/officeDocument/2006/relationships/image" Target="media/image30.pn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oleObject" Target="embeddings/Dokument_programu_Microsoft_Office_Word_97_20031.doc"/><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image" Target="media/image32.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jpe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LCID>0</b:LC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LCID>0</b:LC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LCID>0</b:LC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LCID>0</b:LC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LCID>0</b:LC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LCID>0</b:LC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LCID>0</b:LC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LCID>0</b:LC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LCID>0</b:LC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LCID>0</b:LCID>
    <b:Title>Numeryczny model terenu</b:Title>
    <b:InternetSiteTitle>Wikipedia</b:InternetSiteTitle>
    <b:URL>https://pl.wikipedia.org/wiki/Numeryczny_model_terenu</b:URL>
    <b:RefOrder>10</b:RefOrder>
  </b:Source>
  <b:Source>
    <b:Tag>Wik</b:Tag>
    <b:SourceType>InternetSite</b:SourceType>
    <b:Guid>{F0E81936-39E3-40A1-A0A1-803C81886ECB}</b:Guid>
    <b:LCID>0</b:LCID>
    <b:Title>WikiProject</b:Title>
    <b:URL>http://wiki.openstreetmap.org/wiki/Comparision_Google_services_-_OSM</b:URL>
    <b:RefOrder>11</b:RefOrder>
  </b:Source>
  <b:Source>
    <b:Tag>Lin13</b:Tag>
    <b:SourceType>DocumentFromInternetSite</b:SourceType>
    <b:Guid>{0212ED90-39FF-4BA6-B389-20E01413F00C}</b:Guid>
    <b:LCID>0</b:LC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LCID>0</b:LC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LCID>0</b:LC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LCID>0</b:LC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LCID>0</b:LC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LCID>0</b:LC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LCID>0</b:LC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LCID>0</b:LC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LCID>0</b:LC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LCID>0</b:LC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LCID>0</b:LC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LCID>0</b:LC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LCID>0</b:LC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LCID>0</b:LC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LCID>0</b:LC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LCID>0</b:LC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LCID>0</b:LC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LCID>0</b:LC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LCID>0</b:LC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LCID>0</b:LCID>
    <b:Title>Android NDK</b:Title>
    <b:InternetSiteTitle>Android Developers</b:InternetSiteTitle>
    <b:URL>http://developer.android.com/intl/ru/tools/sdk/ndk/index.html</b:URL>
    <b:RefOrder>31</b:RefOrder>
  </b:Source>
  <b:Source>
    <b:Tag>App</b:Tag>
    <b:SourceType>InternetSite</b:SourceType>
    <b:Guid>{94ED4870-93CC-4D18-B440-C0D0CF786F42}</b:Guid>
    <b:LCID>0</b:LCID>
    <b:InternetSiteTitle>Apple Developer</b:InternetSiteTitle>
    <b:URL>https://developer.apple.com</b:URL>
    <b:RefOrder>32</b:RefOrder>
  </b:Source>
  <b:Source>
    <b:Tag>Win</b:Tag>
    <b:SourceType>InternetSite</b:SourceType>
    <b:Guid>{1A52E0D1-FBE4-4763-94C8-DA59C0D8E0BD}</b:Guid>
    <b:LCID>0</b:LCID>
    <b:InternetSiteTitle>Windows Mobile Developer</b:InternetSiteTitle>
    <b:URL>https://dev.windows.com</b:URL>
    <b:RefOrder>33</b:RefOrder>
  </b:Source>
  <b:Source>
    <b:Tag>Xam</b:Tag>
    <b:SourceType>InternetSite</b:SourceType>
    <b:Guid>{663D3C79-F720-49E6-BA69-398915295E72}</b:Guid>
    <b:LCID>0</b:LCID>
    <b:InternetSiteTitle>Xamarin</b:InternetSiteTitle>
    <b:URL>https://xamarin.com/</b:URL>
    <b:RefOrder>34</b:RefOrder>
  </b:Source>
  <b:Source>
    <b:Tag>Krz1</b:Tag>
    <b:SourceType>DocumentFromInternetSite</b:SourceType>
    <b:Guid>{91BB77A3-A0E1-4567-8A1D-2923C59B8A93}</b:Guid>
    <b:LCID>0</b:LC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LCID>0</b:LC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LCID>0</b:LC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LCID>0</b:LC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LCID>0</b:LCID>
    <b:Title>System wizyjny</b:Title>
    <b:InternetSiteTitle>Wikipedia</b:InternetSiteTitle>
    <b:URL>https://pl.wikipedia.org/wiki/System_wizyjny</b:URL>
    <b:RefOrder>39</b:RefOrder>
  </b:Source>
  <b:Source>
    <b:Tag>Geo</b:Tag>
    <b:SourceType>DocumentFromInternetSite</b:SourceType>
    <b:Guid>{F588805F-998B-4F08-AA26-276D90F47A38}</b:Guid>
    <b:LCID>0</b:LCID>
    <b:Title>Geolokalizacja</b:Title>
    <b:InternetSiteTitle>Wikipedia</b:InternetSiteTitle>
    <b:URL>https://pl.wikipedia.org/wiki/Geolokalizacja</b:URL>
    <b:RefOrder>40</b:RefOrder>
  </b:Source>
  <b:Source>
    <b:Tag>Ait11</b:Tag>
    <b:SourceType>DocumentFromInternetSite</b:SourceType>
    <b:Guid>{F0D207FE-A16E-4FCC-8E82-B0BADF3A26DC}</b:Guid>
    <b:LCID>0</b:LC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LCID>0</b:LC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LCID>0</b:LC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LCID>0</b:LC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LCID>0</b:LC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LCID>0</b:LC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LCID>0</b:LC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LCID>0</b:LC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9ED3224B-7811-4062-B0C3-921EF94E47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2481</TotalTime>
  <Pages>1</Pages>
  <Words>16200</Words>
  <Characters>97200</Characters>
  <Application>Microsoft Office Word</Application>
  <DocSecurity>0</DocSecurity>
  <Lines>810</Lines>
  <Paragraphs>226</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113174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250</cp:revision>
  <cp:lastPrinted>2016-04-17T20:51:00Z</cp:lastPrinted>
  <dcterms:created xsi:type="dcterms:W3CDTF">2016-03-28T18:07:00Z</dcterms:created>
  <dcterms:modified xsi:type="dcterms:W3CDTF">2016-04-21T15:29:00Z</dcterms:modified>
</cp:coreProperties>
</file>